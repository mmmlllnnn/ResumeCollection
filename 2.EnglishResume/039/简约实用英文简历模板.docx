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1F2F4"/>
  <w:body>
    <w:p>
      <w:pPr>
        <w:rPr>
          <w:rFonts w:hint="eastAsia" w:ascii="宋体" w:hAnsi="宋体" w:eastAsia="宋体" w:cs="宋体"/>
          <w:sz w:val="24"/>
          <w:szCs w:val="24"/>
          <w:lang w:val="en-US" w:eastAsia="zh-CN"/>
        </w:rPr>
      </w:pPr>
      <w:bookmarkStart w:id="0" w:name="_GoBack"/>
      <w:bookmarkEnd w:id="0"/>
      <w:r>
        <mc:AlternateContent>
          <mc:Choice Requires="wpg">
            <w:drawing>
              <wp:anchor distT="0" distB="0" distL="114300" distR="114300" simplePos="0" relativeHeight="251677696" behindDoc="1" locked="0" layoutInCell="1" allowOverlap="1">
                <wp:simplePos x="0" y="0"/>
                <wp:positionH relativeFrom="column">
                  <wp:posOffset>-1141730</wp:posOffset>
                </wp:positionH>
                <wp:positionV relativeFrom="paragraph">
                  <wp:posOffset>-916940</wp:posOffset>
                </wp:positionV>
                <wp:extent cx="7580630" cy="10409555"/>
                <wp:effectExtent l="40640" t="0" r="36830" b="258445"/>
                <wp:wrapNone/>
                <wp:docPr id="11" name="组合 3"/>
                <wp:cNvGraphicFramePr/>
                <a:graphic xmlns:a="http://schemas.openxmlformats.org/drawingml/2006/main">
                  <a:graphicData uri="http://schemas.microsoft.com/office/word/2010/wordprocessingGroup">
                    <wpg:wgp>
                      <wpg:cNvGrpSpPr/>
                      <wpg:grpSpPr>
                        <a:xfrm>
                          <a:off x="0" y="0"/>
                          <a:ext cx="7580630" cy="10409555"/>
                          <a:chOff x="-48" y="-26"/>
                          <a:chExt cx="11938" cy="16393"/>
                        </a:xfrm>
                      </wpg:grpSpPr>
                      <wps:wsp>
                        <wps:cNvPr id="28" name="矩形 27"/>
                        <wps:cNvSpPr/>
                        <wps:spPr>
                          <a:xfrm rot="16200000">
                            <a:off x="4286" y="-4360"/>
                            <a:ext cx="3242" cy="11910"/>
                          </a:xfrm>
                          <a:prstGeom prst="rect">
                            <a:avLst/>
                          </a:prstGeom>
                          <a:solidFill>
                            <a:srgbClr val="46434E"/>
                          </a:solidFill>
                          <a:ln w="63500" cmpd="thickThin">
                            <a:noFill/>
                            <a:miter lim="800000"/>
                          </a:ln>
                        </wps:spPr>
                        <wps:style>
                          <a:lnRef idx="2">
                            <a:schemeClr val="accent1">
                              <a:shade val="50000"/>
                            </a:schemeClr>
                          </a:lnRef>
                          <a:fillRef idx="1">
                            <a:schemeClr val="accent1"/>
                          </a:fillRef>
                          <a:effectRef idx="0">
                            <a:schemeClr val="accent1"/>
                          </a:effectRef>
                          <a:fontRef idx="minor">
                            <a:schemeClr val="lt1"/>
                          </a:fontRef>
                        </wps:style>
                        <wps:bodyPr/>
                      </wps:wsp>
                      <wps:wsp>
                        <wps:cNvPr id="12" name="world-wide-symbol_13448"/>
                        <wps:cNvSpPr>
                          <a:spLocks noChangeAspect="1"/>
                        </wps:cNvSpPr>
                        <wps:spPr bwMode="auto">
                          <a:xfrm>
                            <a:off x="8486" y="-26"/>
                            <a:ext cx="3404" cy="3383"/>
                          </a:xfrm>
                          <a:custGeom>
                            <a:avLst/>
                            <a:gdLst>
                              <a:gd name="connsiteX0" fmla="*/ 486711 w 593106"/>
                              <a:gd name="connsiteY0" fmla="*/ 490288 h 589414"/>
                              <a:gd name="connsiteX1" fmla="*/ 489292 w 593106"/>
                              <a:gd name="connsiteY1" fmla="*/ 522070 h 589414"/>
                              <a:gd name="connsiteX2" fmla="*/ 472086 w 593106"/>
                              <a:gd name="connsiteY2" fmla="*/ 534955 h 589414"/>
                              <a:gd name="connsiteX3" fmla="*/ 451438 w 593106"/>
                              <a:gd name="connsiteY3" fmla="*/ 520352 h 589414"/>
                              <a:gd name="connsiteX4" fmla="*/ 451438 w 593106"/>
                              <a:gd name="connsiteY4" fmla="*/ 517775 h 589414"/>
                              <a:gd name="connsiteX5" fmla="*/ 486711 w 593106"/>
                              <a:gd name="connsiteY5" fmla="*/ 490288 h 589414"/>
                              <a:gd name="connsiteX6" fmla="*/ 96792 w 593106"/>
                              <a:gd name="connsiteY6" fmla="*/ 487634 h 589414"/>
                              <a:gd name="connsiteX7" fmla="*/ 123450 w 593106"/>
                              <a:gd name="connsiteY7" fmla="*/ 511688 h 589414"/>
                              <a:gd name="connsiteX8" fmla="*/ 102811 w 593106"/>
                              <a:gd name="connsiteY8" fmla="*/ 520279 h 589414"/>
                              <a:gd name="connsiteX9" fmla="*/ 100231 w 593106"/>
                              <a:gd name="connsiteY9" fmla="*/ 517702 h 589414"/>
                              <a:gd name="connsiteX10" fmla="*/ 96792 w 593106"/>
                              <a:gd name="connsiteY10" fmla="*/ 487634 h 589414"/>
                              <a:gd name="connsiteX11" fmla="*/ 334303 w 593106"/>
                              <a:gd name="connsiteY11" fmla="*/ 470443 h 589414"/>
                              <a:gd name="connsiteX12" fmla="*/ 390271 w 593106"/>
                              <a:gd name="connsiteY12" fmla="*/ 474744 h 589414"/>
                              <a:gd name="connsiteX13" fmla="*/ 417825 w 593106"/>
                              <a:gd name="connsiteY13" fmla="*/ 512587 h 589414"/>
                              <a:gd name="connsiteX14" fmla="*/ 410936 w 593106"/>
                              <a:gd name="connsiteY14" fmla="*/ 539249 h 589414"/>
                              <a:gd name="connsiteX15" fmla="*/ 368745 w 593106"/>
                              <a:gd name="connsiteY15" fmla="*/ 582252 h 589414"/>
                              <a:gd name="connsiteX16" fmla="*/ 334303 w 593106"/>
                              <a:gd name="connsiteY16" fmla="*/ 589133 h 589414"/>
                              <a:gd name="connsiteX17" fmla="*/ 299861 w 593106"/>
                              <a:gd name="connsiteY17" fmla="*/ 556450 h 589414"/>
                              <a:gd name="connsiteX18" fmla="*/ 299861 w 593106"/>
                              <a:gd name="connsiteY18" fmla="*/ 503986 h 589414"/>
                              <a:gd name="connsiteX19" fmla="*/ 334303 w 593106"/>
                              <a:gd name="connsiteY19" fmla="*/ 470443 h 589414"/>
                              <a:gd name="connsiteX20" fmla="*/ 231018 w 593106"/>
                              <a:gd name="connsiteY20" fmla="*/ 470443 h 589414"/>
                              <a:gd name="connsiteX21" fmla="*/ 265461 w 593106"/>
                              <a:gd name="connsiteY21" fmla="*/ 503982 h 589414"/>
                              <a:gd name="connsiteX22" fmla="*/ 265461 w 593106"/>
                              <a:gd name="connsiteY22" fmla="*/ 555580 h 589414"/>
                              <a:gd name="connsiteX23" fmla="*/ 231018 w 593106"/>
                              <a:gd name="connsiteY23" fmla="*/ 583959 h 589414"/>
                              <a:gd name="connsiteX24" fmla="*/ 204325 w 593106"/>
                              <a:gd name="connsiteY24" fmla="*/ 577080 h 589414"/>
                              <a:gd name="connsiteX25" fmla="*/ 162994 w 593106"/>
                              <a:gd name="connsiteY25" fmla="*/ 531501 h 589414"/>
                              <a:gd name="connsiteX26" fmla="*/ 158688 w 593106"/>
                              <a:gd name="connsiteY26" fmla="*/ 510862 h 589414"/>
                              <a:gd name="connsiteX27" fmla="*/ 185382 w 593106"/>
                              <a:gd name="connsiteY27" fmla="*/ 473883 h 589414"/>
                              <a:gd name="connsiteX28" fmla="*/ 231018 w 593106"/>
                              <a:gd name="connsiteY28" fmla="*/ 470443 h 589414"/>
                              <a:gd name="connsiteX29" fmla="*/ 503923 w 593106"/>
                              <a:gd name="connsiteY29" fmla="*/ 304486 h 589414"/>
                              <a:gd name="connsiteX30" fmla="*/ 561622 w 593106"/>
                              <a:gd name="connsiteY30" fmla="*/ 304486 h 589414"/>
                              <a:gd name="connsiteX31" fmla="*/ 592624 w 593106"/>
                              <a:gd name="connsiteY31" fmla="*/ 338891 h 589414"/>
                              <a:gd name="connsiteX32" fmla="*/ 556455 w 593106"/>
                              <a:gd name="connsiteY32" fmla="*/ 441247 h 589414"/>
                              <a:gd name="connsiteX33" fmla="*/ 504785 w 593106"/>
                              <a:gd name="connsiteY33" fmla="*/ 459310 h 589414"/>
                              <a:gd name="connsiteX34" fmla="*/ 497895 w 593106"/>
                              <a:gd name="connsiteY34" fmla="*/ 457590 h 589414"/>
                              <a:gd name="connsiteX35" fmla="*/ 468615 w 593106"/>
                              <a:gd name="connsiteY35" fmla="*/ 416303 h 589414"/>
                              <a:gd name="connsiteX36" fmla="*/ 471199 w 593106"/>
                              <a:gd name="connsiteY36" fmla="*/ 338891 h 589414"/>
                              <a:gd name="connsiteX37" fmla="*/ 503923 w 593106"/>
                              <a:gd name="connsiteY37" fmla="*/ 304486 h 589414"/>
                              <a:gd name="connsiteX38" fmla="*/ 334297 w 593106"/>
                              <a:gd name="connsiteY38" fmla="*/ 304486 h 589414"/>
                              <a:gd name="connsiteX39" fmla="*/ 400585 w 593106"/>
                              <a:gd name="connsiteY39" fmla="*/ 304486 h 589414"/>
                              <a:gd name="connsiteX40" fmla="*/ 436742 w 593106"/>
                              <a:gd name="connsiteY40" fmla="*/ 338887 h 589414"/>
                              <a:gd name="connsiteX41" fmla="*/ 434159 w 593106"/>
                              <a:gd name="connsiteY41" fmla="*/ 410269 h 589414"/>
                              <a:gd name="connsiteX42" fmla="*/ 396280 w 593106"/>
                              <a:gd name="connsiteY42" fmla="*/ 440370 h 589414"/>
                              <a:gd name="connsiteX43" fmla="*/ 334297 w 593106"/>
                              <a:gd name="connsiteY43" fmla="*/ 436070 h 589414"/>
                              <a:gd name="connsiteX44" fmla="*/ 299861 w 593106"/>
                              <a:gd name="connsiteY44" fmla="*/ 400809 h 589414"/>
                              <a:gd name="connsiteX45" fmla="*/ 299861 w 593106"/>
                              <a:gd name="connsiteY45" fmla="*/ 338887 h 589414"/>
                              <a:gd name="connsiteX46" fmla="*/ 334297 w 593106"/>
                              <a:gd name="connsiteY46" fmla="*/ 304486 h 589414"/>
                              <a:gd name="connsiteX47" fmla="*/ 175089 w 593106"/>
                              <a:gd name="connsiteY47" fmla="*/ 304486 h 589414"/>
                              <a:gd name="connsiteX48" fmla="*/ 231033 w 593106"/>
                              <a:gd name="connsiteY48" fmla="*/ 304486 h 589414"/>
                              <a:gd name="connsiteX49" fmla="*/ 265460 w 593106"/>
                              <a:gd name="connsiteY49" fmla="*/ 338895 h 589414"/>
                              <a:gd name="connsiteX50" fmla="*/ 265460 w 593106"/>
                              <a:gd name="connsiteY50" fmla="*/ 400830 h 589414"/>
                              <a:gd name="connsiteX51" fmla="*/ 231033 w 593106"/>
                              <a:gd name="connsiteY51" fmla="*/ 436099 h 589414"/>
                              <a:gd name="connsiteX52" fmla="*/ 179393 w 593106"/>
                              <a:gd name="connsiteY52" fmla="*/ 439540 h 589414"/>
                              <a:gd name="connsiteX53" fmla="*/ 141523 w 593106"/>
                              <a:gd name="connsiteY53" fmla="*/ 409433 h 589414"/>
                              <a:gd name="connsiteX54" fmla="*/ 138941 w 593106"/>
                              <a:gd name="connsiteY54" fmla="*/ 338895 h 589414"/>
                              <a:gd name="connsiteX55" fmla="*/ 175089 w 593106"/>
                              <a:gd name="connsiteY55" fmla="*/ 304486 h 589414"/>
                              <a:gd name="connsiteX56" fmla="*/ 31285 w 593106"/>
                              <a:gd name="connsiteY56" fmla="*/ 304486 h 589414"/>
                              <a:gd name="connsiteX57" fmla="*/ 72605 w 593106"/>
                              <a:gd name="connsiteY57" fmla="*/ 304486 h 589414"/>
                              <a:gd name="connsiteX58" fmla="*/ 105316 w 593106"/>
                              <a:gd name="connsiteY58" fmla="*/ 338895 h 589414"/>
                              <a:gd name="connsiteX59" fmla="*/ 107898 w 593106"/>
                              <a:gd name="connsiteY59" fmla="*/ 414595 h 589414"/>
                              <a:gd name="connsiteX60" fmla="*/ 82074 w 593106"/>
                              <a:gd name="connsiteY60" fmla="*/ 455887 h 589414"/>
                              <a:gd name="connsiteX61" fmla="*/ 33868 w 593106"/>
                              <a:gd name="connsiteY61" fmla="*/ 436101 h 589414"/>
                              <a:gd name="connsiteX62" fmla="*/ 296 w 593106"/>
                              <a:gd name="connsiteY62" fmla="*/ 338895 h 589414"/>
                              <a:gd name="connsiteX63" fmla="*/ 31285 w 593106"/>
                              <a:gd name="connsiteY63" fmla="*/ 304486 h 589414"/>
                              <a:gd name="connsiteX64" fmla="*/ 220702 w 593106"/>
                              <a:gd name="connsiteY64" fmla="*/ 131682 h 589414"/>
                              <a:gd name="connsiteX65" fmla="*/ 231031 w 593106"/>
                              <a:gd name="connsiteY65" fmla="*/ 132542 h 589414"/>
                              <a:gd name="connsiteX66" fmla="*/ 265461 w 593106"/>
                              <a:gd name="connsiteY66" fmla="*/ 167787 h 589414"/>
                              <a:gd name="connsiteX67" fmla="*/ 265461 w 593106"/>
                              <a:gd name="connsiteY67" fmla="*/ 235699 h 589414"/>
                              <a:gd name="connsiteX68" fmla="*/ 231031 w 593106"/>
                              <a:gd name="connsiteY68" fmla="*/ 270085 h 589414"/>
                              <a:gd name="connsiteX69" fmla="*/ 178525 w 593106"/>
                              <a:gd name="connsiteY69" fmla="*/ 270085 h 589414"/>
                              <a:gd name="connsiteX70" fmla="*/ 150121 w 593106"/>
                              <a:gd name="connsiteY70" fmla="*/ 236559 h 589414"/>
                              <a:gd name="connsiteX71" fmla="*/ 172500 w 593106"/>
                              <a:gd name="connsiteY71" fmla="*/ 160910 h 589414"/>
                              <a:gd name="connsiteX72" fmla="*/ 220702 w 593106"/>
                              <a:gd name="connsiteY72" fmla="*/ 131682 h 589414"/>
                              <a:gd name="connsiteX73" fmla="*/ 353254 w 593106"/>
                              <a:gd name="connsiteY73" fmla="*/ 130853 h 589414"/>
                              <a:gd name="connsiteX74" fmla="*/ 401479 w 593106"/>
                              <a:gd name="connsiteY74" fmla="*/ 160075 h 589414"/>
                              <a:gd name="connsiteX75" fmla="*/ 424731 w 593106"/>
                              <a:gd name="connsiteY75" fmla="*/ 236566 h 589414"/>
                              <a:gd name="connsiteX76" fmla="*/ 396312 w 593106"/>
                              <a:gd name="connsiteY76" fmla="*/ 270085 h 589414"/>
                              <a:gd name="connsiteX77" fmla="*/ 334308 w 593106"/>
                              <a:gd name="connsiteY77" fmla="*/ 270085 h 589414"/>
                              <a:gd name="connsiteX78" fmla="*/ 299861 w 593106"/>
                              <a:gd name="connsiteY78" fmla="*/ 235707 h 589414"/>
                              <a:gd name="connsiteX79" fmla="*/ 299861 w 593106"/>
                              <a:gd name="connsiteY79" fmla="*/ 167810 h 589414"/>
                              <a:gd name="connsiteX80" fmla="*/ 334308 w 593106"/>
                              <a:gd name="connsiteY80" fmla="*/ 132572 h 589414"/>
                              <a:gd name="connsiteX81" fmla="*/ 353254 w 593106"/>
                              <a:gd name="connsiteY81" fmla="*/ 130853 h 589414"/>
                              <a:gd name="connsiteX82" fmla="*/ 95050 w 593106"/>
                              <a:gd name="connsiteY82" fmla="*/ 115364 h 589414"/>
                              <a:gd name="connsiteX83" fmla="*/ 118283 w 593106"/>
                              <a:gd name="connsiteY83" fmla="*/ 120521 h 589414"/>
                              <a:gd name="connsiteX84" fmla="*/ 138933 w 593106"/>
                              <a:gd name="connsiteY84" fmla="*/ 157482 h 589414"/>
                              <a:gd name="connsiteX85" fmla="*/ 116562 w 593106"/>
                              <a:gd name="connsiteY85" fmla="*/ 236561 h 589414"/>
                              <a:gd name="connsiteX86" fmla="*/ 76121 w 593106"/>
                              <a:gd name="connsiteY86" fmla="*/ 270084 h 589414"/>
                              <a:gd name="connsiteX87" fmla="*/ 32238 w 593106"/>
                              <a:gd name="connsiteY87" fmla="*/ 270084 h 589414"/>
                              <a:gd name="connsiteX88" fmla="*/ 2122 w 593106"/>
                              <a:gd name="connsiteY88" fmla="*/ 236561 h 589414"/>
                              <a:gd name="connsiteX89" fmla="*/ 41703 w 593106"/>
                              <a:gd name="connsiteY89" fmla="*/ 134274 h 589414"/>
                              <a:gd name="connsiteX90" fmla="*/ 95050 w 593106"/>
                              <a:gd name="connsiteY90" fmla="*/ 115364 h 589414"/>
                              <a:gd name="connsiteX91" fmla="*/ 495327 w 593106"/>
                              <a:gd name="connsiteY91" fmla="*/ 111081 h 589414"/>
                              <a:gd name="connsiteX92" fmla="*/ 548729 w 593106"/>
                              <a:gd name="connsiteY92" fmla="*/ 129130 h 589414"/>
                              <a:gd name="connsiteX93" fmla="*/ 591795 w 593106"/>
                              <a:gd name="connsiteY93" fmla="*/ 236565 h 589414"/>
                              <a:gd name="connsiteX94" fmla="*/ 561649 w 593106"/>
                              <a:gd name="connsiteY94" fmla="*/ 270085 h 589414"/>
                              <a:gd name="connsiteX95" fmla="*/ 500495 w 593106"/>
                              <a:gd name="connsiteY95" fmla="*/ 270085 h 589414"/>
                              <a:gd name="connsiteX96" fmla="*/ 460013 w 593106"/>
                              <a:gd name="connsiteY96" fmla="*/ 236565 h 589414"/>
                              <a:gd name="connsiteX97" fmla="*/ 436758 w 593106"/>
                              <a:gd name="connsiteY97" fmla="*/ 156634 h 589414"/>
                              <a:gd name="connsiteX98" fmla="*/ 457429 w 593106"/>
                              <a:gd name="connsiteY98" fmla="*/ 119676 h 589414"/>
                              <a:gd name="connsiteX99" fmla="*/ 495327 w 593106"/>
                              <a:gd name="connsiteY99" fmla="*/ 111081 h 589414"/>
                              <a:gd name="connsiteX100" fmla="*/ 258364 w 593106"/>
                              <a:gd name="connsiteY100" fmla="*/ 35758 h 589414"/>
                              <a:gd name="connsiteX101" fmla="*/ 265460 w 593106"/>
                              <a:gd name="connsiteY101" fmla="*/ 52636 h 589414"/>
                              <a:gd name="connsiteX102" fmla="*/ 265460 w 593106"/>
                              <a:gd name="connsiteY102" fmla="*/ 64677 h 589414"/>
                              <a:gd name="connsiteX103" fmla="*/ 234495 w 593106"/>
                              <a:gd name="connsiteY103" fmla="*/ 98218 h 589414"/>
                              <a:gd name="connsiteX104" fmla="*/ 223314 w 593106"/>
                              <a:gd name="connsiteY104" fmla="*/ 67257 h 589414"/>
                              <a:gd name="connsiteX105" fmla="*/ 242237 w 593106"/>
                              <a:gd name="connsiteY105" fmla="*/ 44036 h 589414"/>
                              <a:gd name="connsiteX106" fmla="*/ 258364 w 593106"/>
                              <a:gd name="connsiteY106" fmla="*/ 35758 h 589414"/>
                              <a:gd name="connsiteX107" fmla="*/ 307077 w 593106"/>
                              <a:gd name="connsiteY107" fmla="*/ 24998 h 589414"/>
                              <a:gd name="connsiteX108" fmla="*/ 323985 w 593106"/>
                              <a:gd name="connsiteY108" fmla="*/ 32847 h 589414"/>
                              <a:gd name="connsiteX109" fmla="*/ 350693 w 593106"/>
                              <a:gd name="connsiteY109" fmla="*/ 67253 h 589414"/>
                              <a:gd name="connsiteX110" fmla="*/ 335185 w 593106"/>
                              <a:gd name="connsiteY110" fmla="*/ 97358 h 589414"/>
                              <a:gd name="connsiteX111" fmla="*/ 334323 w 593106"/>
                              <a:gd name="connsiteY111" fmla="*/ 98218 h 589414"/>
                              <a:gd name="connsiteX112" fmla="*/ 299861 w 593106"/>
                              <a:gd name="connsiteY112" fmla="*/ 64672 h 589414"/>
                              <a:gd name="connsiteX113" fmla="*/ 299861 w 593106"/>
                              <a:gd name="connsiteY113" fmla="*/ 42309 h 589414"/>
                              <a:gd name="connsiteX114" fmla="*/ 307077 w 593106"/>
                              <a:gd name="connsiteY114" fmla="*/ 24998 h 589414"/>
                              <a:gd name="connsiteX115" fmla="*/ 204359 w 593106"/>
                              <a:gd name="connsiteY115" fmla="*/ 7108 h 589414"/>
                              <a:gd name="connsiteX116" fmla="*/ 215552 w 593106"/>
                              <a:gd name="connsiteY116" fmla="*/ 24292 h 589414"/>
                              <a:gd name="connsiteX117" fmla="*/ 186279 w 593106"/>
                              <a:gd name="connsiteY117" fmla="*/ 63815 h 589414"/>
                              <a:gd name="connsiteX118" fmla="*/ 134621 w 593106"/>
                              <a:gd name="connsiteY118" fmla="*/ 88732 h 589414"/>
                              <a:gd name="connsiteX119" fmla="*/ 120846 w 593106"/>
                              <a:gd name="connsiteY119" fmla="*/ 86155 h 589414"/>
                              <a:gd name="connsiteX120" fmla="*/ 113097 w 593106"/>
                              <a:gd name="connsiteY120" fmla="*/ 55223 h 589414"/>
                              <a:gd name="connsiteX121" fmla="*/ 204359 w 593106"/>
                              <a:gd name="connsiteY121" fmla="*/ 7108 h 589414"/>
                              <a:gd name="connsiteX122" fmla="*/ 368806 w 593106"/>
                              <a:gd name="connsiteY122" fmla="*/ 1108 h 589414"/>
                              <a:gd name="connsiteX123" fmla="*/ 475572 w 593106"/>
                              <a:gd name="connsiteY123" fmla="*/ 51810 h 589414"/>
                              <a:gd name="connsiteX124" fmla="*/ 468684 w 593106"/>
                              <a:gd name="connsiteY124" fmla="*/ 81887 h 589414"/>
                              <a:gd name="connsiteX125" fmla="*/ 441131 w 593106"/>
                              <a:gd name="connsiteY125" fmla="*/ 87043 h 589414"/>
                              <a:gd name="connsiteX126" fmla="*/ 389471 w 593106"/>
                              <a:gd name="connsiteY126" fmla="*/ 62981 h 589414"/>
                              <a:gd name="connsiteX127" fmla="*/ 358474 w 593106"/>
                              <a:gd name="connsiteY127" fmla="*/ 20013 h 589414"/>
                              <a:gd name="connsiteX128" fmla="*/ 368806 w 593106"/>
                              <a:gd name="connsiteY128" fmla="*/ 1108 h 589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593106" h="589414">
                                <a:moveTo>
                                  <a:pt x="486711" y="490288"/>
                                </a:moveTo>
                                <a:cubicBezTo>
                                  <a:pt x="502197" y="494583"/>
                                  <a:pt x="503918" y="509185"/>
                                  <a:pt x="489292" y="522070"/>
                                </a:cubicBezTo>
                                <a:cubicBezTo>
                                  <a:pt x="483270" y="526365"/>
                                  <a:pt x="477248" y="530660"/>
                                  <a:pt x="472086" y="534955"/>
                                </a:cubicBezTo>
                                <a:cubicBezTo>
                                  <a:pt x="456600" y="546121"/>
                                  <a:pt x="447136" y="538391"/>
                                  <a:pt x="451438" y="520352"/>
                                </a:cubicBezTo>
                                <a:cubicBezTo>
                                  <a:pt x="451438" y="519493"/>
                                  <a:pt x="451438" y="518634"/>
                                  <a:pt x="451438" y="517775"/>
                                </a:cubicBezTo>
                                <a:cubicBezTo>
                                  <a:pt x="455739" y="499737"/>
                                  <a:pt x="471225" y="486852"/>
                                  <a:pt x="486711" y="490288"/>
                                </a:cubicBezTo>
                                <a:close/>
                                <a:moveTo>
                                  <a:pt x="96792" y="487634"/>
                                </a:moveTo>
                                <a:cubicBezTo>
                                  <a:pt x="107971" y="485056"/>
                                  <a:pt x="120010" y="496224"/>
                                  <a:pt x="123450" y="511688"/>
                                </a:cubicBezTo>
                                <a:cubicBezTo>
                                  <a:pt x="126890" y="528011"/>
                                  <a:pt x="117431" y="532306"/>
                                  <a:pt x="102811" y="520279"/>
                                </a:cubicBezTo>
                                <a:cubicBezTo>
                                  <a:pt x="101951" y="519420"/>
                                  <a:pt x="101091" y="518561"/>
                                  <a:pt x="100231" y="517702"/>
                                </a:cubicBezTo>
                                <a:cubicBezTo>
                                  <a:pt x="85612" y="505674"/>
                                  <a:pt x="84752" y="491070"/>
                                  <a:pt x="96792" y="487634"/>
                                </a:cubicBezTo>
                                <a:close/>
                                <a:moveTo>
                                  <a:pt x="334303" y="470443"/>
                                </a:moveTo>
                                <a:cubicBezTo>
                                  <a:pt x="354107" y="471303"/>
                                  <a:pt x="373050" y="473024"/>
                                  <a:pt x="390271" y="474744"/>
                                </a:cubicBezTo>
                                <a:cubicBezTo>
                                  <a:pt x="409214" y="476464"/>
                                  <a:pt x="422130" y="493665"/>
                                  <a:pt x="417825" y="512587"/>
                                </a:cubicBezTo>
                                <a:cubicBezTo>
                                  <a:pt x="415242" y="521187"/>
                                  <a:pt x="413520" y="530648"/>
                                  <a:pt x="410936" y="539249"/>
                                </a:cubicBezTo>
                                <a:cubicBezTo>
                                  <a:pt x="405770" y="558170"/>
                                  <a:pt x="386827" y="577952"/>
                                  <a:pt x="368745" y="582252"/>
                                </a:cubicBezTo>
                                <a:cubicBezTo>
                                  <a:pt x="357551" y="585693"/>
                                  <a:pt x="345497" y="587413"/>
                                  <a:pt x="334303" y="589133"/>
                                </a:cubicBezTo>
                                <a:cubicBezTo>
                                  <a:pt x="315360" y="591713"/>
                                  <a:pt x="299861" y="576232"/>
                                  <a:pt x="299861" y="556450"/>
                                </a:cubicBezTo>
                                <a:lnTo>
                                  <a:pt x="299861" y="503986"/>
                                </a:lnTo>
                                <a:cubicBezTo>
                                  <a:pt x="299861" y="485065"/>
                                  <a:pt x="315360" y="469583"/>
                                  <a:pt x="334303" y="470443"/>
                                </a:cubicBezTo>
                                <a:close/>
                                <a:moveTo>
                                  <a:pt x="231018" y="470443"/>
                                </a:moveTo>
                                <a:cubicBezTo>
                                  <a:pt x="249962" y="469583"/>
                                  <a:pt x="265461" y="485063"/>
                                  <a:pt x="265461" y="503982"/>
                                </a:cubicBezTo>
                                <a:lnTo>
                                  <a:pt x="265461" y="555580"/>
                                </a:lnTo>
                                <a:cubicBezTo>
                                  <a:pt x="265461" y="574500"/>
                                  <a:pt x="249962" y="588259"/>
                                  <a:pt x="231018" y="583959"/>
                                </a:cubicBezTo>
                                <a:cubicBezTo>
                                  <a:pt x="222408" y="582239"/>
                                  <a:pt x="212936" y="579660"/>
                                  <a:pt x="204325" y="577080"/>
                                </a:cubicBezTo>
                                <a:cubicBezTo>
                                  <a:pt x="186243" y="571060"/>
                                  <a:pt x="168160" y="549561"/>
                                  <a:pt x="162994" y="531501"/>
                                </a:cubicBezTo>
                                <a:cubicBezTo>
                                  <a:pt x="161272" y="524621"/>
                                  <a:pt x="159550" y="517742"/>
                                  <a:pt x="158688" y="510862"/>
                                </a:cubicBezTo>
                                <a:cubicBezTo>
                                  <a:pt x="154383" y="492802"/>
                                  <a:pt x="166438" y="475603"/>
                                  <a:pt x="185382" y="473883"/>
                                </a:cubicBezTo>
                                <a:cubicBezTo>
                                  <a:pt x="199159" y="472163"/>
                                  <a:pt x="214658" y="471303"/>
                                  <a:pt x="231018" y="470443"/>
                                </a:cubicBezTo>
                                <a:close/>
                                <a:moveTo>
                                  <a:pt x="503923" y="304486"/>
                                </a:moveTo>
                                <a:lnTo>
                                  <a:pt x="561622" y="304486"/>
                                </a:lnTo>
                                <a:cubicBezTo>
                                  <a:pt x="580568" y="304486"/>
                                  <a:pt x="596069" y="319968"/>
                                  <a:pt x="592624" y="338891"/>
                                </a:cubicBezTo>
                                <a:cubicBezTo>
                                  <a:pt x="587457" y="375877"/>
                                  <a:pt x="574540" y="410282"/>
                                  <a:pt x="556455" y="441247"/>
                                </a:cubicBezTo>
                                <a:cubicBezTo>
                                  <a:pt x="546982" y="457590"/>
                                  <a:pt x="523730" y="464471"/>
                                  <a:pt x="504785" y="459310"/>
                                </a:cubicBezTo>
                                <a:cubicBezTo>
                                  <a:pt x="503062" y="459310"/>
                                  <a:pt x="500479" y="458450"/>
                                  <a:pt x="497895" y="457590"/>
                                </a:cubicBezTo>
                                <a:cubicBezTo>
                                  <a:pt x="479811" y="453289"/>
                                  <a:pt x="466893" y="435226"/>
                                  <a:pt x="468615" y="416303"/>
                                </a:cubicBezTo>
                                <a:cubicBezTo>
                                  <a:pt x="471199" y="388779"/>
                                  <a:pt x="472060" y="363835"/>
                                  <a:pt x="471199" y="338891"/>
                                </a:cubicBezTo>
                                <a:cubicBezTo>
                                  <a:pt x="471199" y="319968"/>
                                  <a:pt x="484978" y="304486"/>
                                  <a:pt x="503923" y="304486"/>
                                </a:cubicBezTo>
                                <a:close/>
                                <a:moveTo>
                                  <a:pt x="334297" y="304486"/>
                                </a:moveTo>
                                <a:lnTo>
                                  <a:pt x="400585" y="304486"/>
                                </a:lnTo>
                                <a:cubicBezTo>
                                  <a:pt x="419524" y="304486"/>
                                  <a:pt x="436742" y="319966"/>
                                  <a:pt x="436742" y="338887"/>
                                </a:cubicBezTo>
                                <a:cubicBezTo>
                                  <a:pt x="437603" y="362107"/>
                                  <a:pt x="436742" y="385328"/>
                                  <a:pt x="434159" y="410269"/>
                                </a:cubicBezTo>
                                <a:cubicBezTo>
                                  <a:pt x="432438" y="429189"/>
                                  <a:pt x="415220" y="442090"/>
                                  <a:pt x="396280" y="440370"/>
                                </a:cubicBezTo>
                                <a:cubicBezTo>
                                  <a:pt x="377341" y="438650"/>
                                  <a:pt x="356680" y="436930"/>
                                  <a:pt x="334297" y="436070"/>
                                </a:cubicBezTo>
                                <a:cubicBezTo>
                                  <a:pt x="315357" y="435210"/>
                                  <a:pt x="299861" y="419729"/>
                                  <a:pt x="299861" y="400809"/>
                                </a:cubicBezTo>
                                <a:lnTo>
                                  <a:pt x="299861" y="338887"/>
                                </a:lnTo>
                                <a:cubicBezTo>
                                  <a:pt x="299861" y="319966"/>
                                  <a:pt x="315357" y="304486"/>
                                  <a:pt x="334297" y="304486"/>
                                </a:cubicBezTo>
                                <a:close/>
                                <a:moveTo>
                                  <a:pt x="175089" y="304486"/>
                                </a:moveTo>
                                <a:lnTo>
                                  <a:pt x="231033" y="304486"/>
                                </a:lnTo>
                                <a:cubicBezTo>
                                  <a:pt x="249968" y="304486"/>
                                  <a:pt x="265460" y="319970"/>
                                  <a:pt x="265460" y="338895"/>
                                </a:cubicBezTo>
                                <a:lnTo>
                                  <a:pt x="265460" y="400830"/>
                                </a:lnTo>
                                <a:cubicBezTo>
                                  <a:pt x="265460" y="419755"/>
                                  <a:pt x="249968" y="435239"/>
                                  <a:pt x="231033" y="436099"/>
                                </a:cubicBezTo>
                                <a:cubicBezTo>
                                  <a:pt x="212098" y="436960"/>
                                  <a:pt x="195745" y="437820"/>
                                  <a:pt x="179393" y="439540"/>
                                </a:cubicBezTo>
                                <a:cubicBezTo>
                                  <a:pt x="160458" y="441261"/>
                                  <a:pt x="143244" y="428357"/>
                                  <a:pt x="141523" y="409433"/>
                                </a:cubicBezTo>
                                <a:cubicBezTo>
                                  <a:pt x="138941" y="384486"/>
                                  <a:pt x="138080" y="361260"/>
                                  <a:pt x="138941" y="338895"/>
                                </a:cubicBezTo>
                                <a:cubicBezTo>
                                  <a:pt x="138941" y="319970"/>
                                  <a:pt x="156154" y="304486"/>
                                  <a:pt x="175089" y="304486"/>
                                </a:cubicBezTo>
                                <a:close/>
                                <a:moveTo>
                                  <a:pt x="31285" y="304486"/>
                                </a:moveTo>
                                <a:lnTo>
                                  <a:pt x="72605" y="304486"/>
                                </a:lnTo>
                                <a:cubicBezTo>
                                  <a:pt x="91543" y="304486"/>
                                  <a:pt x="105316" y="319970"/>
                                  <a:pt x="105316" y="338895"/>
                                </a:cubicBezTo>
                                <a:cubicBezTo>
                                  <a:pt x="104455" y="362982"/>
                                  <a:pt x="105316" y="388788"/>
                                  <a:pt x="107898" y="414595"/>
                                </a:cubicBezTo>
                                <a:cubicBezTo>
                                  <a:pt x="109620" y="433521"/>
                                  <a:pt x="98429" y="451585"/>
                                  <a:pt x="82074" y="455887"/>
                                </a:cubicBezTo>
                                <a:cubicBezTo>
                                  <a:pt x="65718" y="460188"/>
                                  <a:pt x="43337" y="453306"/>
                                  <a:pt x="33868" y="436101"/>
                                </a:cubicBezTo>
                                <a:cubicBezTo>
                                  <a:pt x="17512" y="406853"/>
                                  <a:pt x="6321" y="374165"/>
                                  <a:pt x="296" y="338895"/>
                                </a:cubicBezTo>
                                <a:cubicBezTo>
                                  <a:pt x="-2287" y="319970"/>
                                  <a:pt x="12347" y="304486"/>
                                  <a:pt x="31285" y="304486"/>
                                </a:cubicBezTo>
                                <a:close/>
                                <a:moveTo>
                                  <a:pt x="220702" y="131682"/>
                                </a:moveTo>
                                <a:cubicBezTo>
                                  <a:pt x="224145" y="131682"/>
                                  <a:pt x="227588" y="131682"/>
                                  <a:pt x="231031" y="132542"/>
                                </a:cubicBezTo>
                                <a:cubicBezTo>
                                  <a:pt x="249968" y="132542"/>
                                  <a:pt x="265461" y="148016"/>
                                  <a:pt x="265461" y="167787"/>
                                </a:cubicBezTo>
                                <a:lnTo>
                                  <a:pt x="265461" y="235699"/>
                                </a:lnTo>
                                <a:cubicBezTo>
                                  <a:pt x="265461" y="255471"/>
                                  <a:pt x="249968" y="270085"/>
                                  <a:pt x="231031" y="270085"/>
                                </a:cubicBezTo>
                                <a:lnTo>
                                  <a:pt x="178525" y="270085"/>
                                </a:lnTo>
                                <a:cubicBezTo>
                                  <a:pt x="159589" y="270085"/>
                                  <a:pt x="145817" y="255471"/>
                                  <a:pt x="150121" y="236559"/>
                                </a:cubicBezTo>
                                <a:cubicBezTo>
                                  <a:pt x="156146" y="209050"/>
                                  <a:pt x="163893" y="183261"/>
                                  <a:pt x="172500" y="160910"/>
                                </a:cubicBezTo>
                                <a:cubicBezTo>
                                  <a:pt x="179386" y="142858"/>
                                  <a:pt x="201766" y="130823"/>
                                  <a:pt x="220702" y="131682"/>
                                </a:cubicBezTo>
                                <a:close/>
                                <a:moveTo>
                                  <a:pt x="353254" y="130853"/>
                                </a:moveTo>
                                <a:cubicBezTo>
                                  <a:pt x="372200" y="129994"/>
                                  <a:pt x="394590" y="142886"/>
                                  <a:pt x="401479" y="160075"/>
                                </a:cubicBezTo>
                                <a:cubicBezTo>
                                  <a:pt x="410952" y="183280"/>
                                  <a:pt x="418703" y="208204"/>
                                  <a:pt x="424731" y="236566"/>
                                </a:cubicBezTo>
                                <a:cubicBezTo>
                                  <a:pt x="429037" y="255474"/>
                                  <a:pt x="416119" y="270085"/>
                                  <a:pt x="396312" y="270085"/>
                                </a:cubicBezTo>
                                <a:lnTo>
                                  <a:pt x="334308" y="270085"/>
                                </a:lnTo>
                                <a:cubicBezTo>
                                  <a:pt x="315362" y="270085"/>
                                  <a:pt x="299861" y="255474"/>
                                  <a:pt x="299861" y="235707"/>
                                </a:cubicBezTo>
                                <a:lnTo>
                                  <a:pt x="299861" y="167810"/>
                                </a:lnTo>
                                <a:cubicBezTo>
                                  <a:pt x="299861" y="148902"/>
                                  <a:pt x="315362" y="132572"/>
                                  <a:pt x="334308" y="132572"/>
                                </a:cubicBezTo>
                                <a:cubicBezTo>
                                  <a:pt x="340336" y="131713"/>
                                  <a:pt x="347226" y="131713"/>
                                  <a:pt x="353254" y="130853"/>
                                </a:cubicBezTo>
                                <a:close/>
                                <a:moveTo>
                                  <a:pt x="95050" y="115364"/>
                                </a:moveTo>
                                <a:cubicBezTo>
                                  <a:pt x="101934" y="117083"/>
                                  <a:pt x="109678" y="118802"/>
                                  <a:pt x="118283" y="120521"/>
                                </a:cubicBezTo>
                                <a:cubicBezTo>
                                  <a:pt x="137213" y="123959"/>
                                  <a:pt x="145817" y="139431"/>
                                  <a:pt x="138933" y="157482"/>
                                </a:cubicBezTo>
                                <a:cubicBezTo>
                                  <a:pt x="130329" y="181549"/>
                                  <a:pt x="122585" y="208196"/>
                                  <a:pt x="116562" y="236561"/>
                                </a:cubicBezTo>
                                <a:cubicBezTo>
                                  <a:pt x="112260" y="255471"/>
                                  <a:pt x="95050" y="270084"/>
                                  <a:pt x="76121" y="270084"/>
                                </a:cubicBezTo>
                                <a:lnTo>
                                  <a:pt x="32238" y="270084"/>
                                </a:lnTo>
                                <a:cubicBezTo>
                                  <a:pt x="13308" y="270084"/>
                                  <a:pt x="-1320" y="255471"/>
                                  <a:pt x="2122" y="236561"/>
                                </a:cubicBezTo>
                                <a:cubicBezTo>
                                  <a:pt x="9005" y="199600"/>
                                  <a:pt x="22773" y="165218"/>
                                  <a:pt x="41703" y="134274"/>
                                </a:cubicBezTo>
                                <a:cubicBezTo>
                                  <a:pt x="52028" y="117942"/>
                                  <a:pt x="76121" y="111066"/>
                                  <a:pt x="95050" y="115364"/>
                                </a:cubicBezTo>
                                <a:close/>
                                <a:moveTo>
                                  <a:pt x="495327" y="111081"/>
                                </a:moveTo>
                                <a:cubicBezTo>
                                  <a:pt x="514276" y="106784"/>
                                  <a:pt x="538393" y="113660"/>
                                  <a:pt x="548729" y="129130"/>
                                </a:cubicBezTo>
                                <a:cubicBezTo>
                                  <a:pt x="569401" y="161790"/>
                                  <a:pt x="584043" y="197889"/>
                                  <a:pt x="591795" y="236565"/>
                                </a:cubicBezTo>
                                <a:cubicBezTo>
                                  <a:pt x="595240" y="255474"/>
                                  <a:pt x="580598" y="270085"/>
                                  <a:pt x="561649" y="270085"/>
                                </a:cubicBezTo>
                                <a:lnTo>
                                  <a:pt x="500495" y="270085"/>
                                </a:lnTo>
                                <a:cubicBezTo>
                                  <a:pt x="481546" y="270085"/>
                                  <a:pt x="463458" y="255474"/>
                                  <a:pt x="460013" y="236565"/>
                                </a:cubicBezTo>
                                <a:cubicBezTo>
                                  <a:pt x="453984" y="207343"/>
                                  <a:pt x="446232" y="180699"/>
                                  <a:pt x="436758" y="156634"/>
                                </a:cubicBezTo>
                                <a:cubicBezTo>
                                  <a:pt x="429867" y="138584"/>
                                  <a:pt x="438480" y="123114"/>
                                  <a:pt x="457429" y="119676"/>
                                </a:cubicBezTo>
                                <a:cubicBezTo>
                                  <a:pt x="471210" y="117097"/>
                                  <a:pt x="484130" y="114519"/>
                                  <a:pt x="495327" y="111081"/>
                                </a:cubicBezTo>
                                <a:close/>
                                <a:moveTo>
                                  <a:pt x="258364" y="35758"/>
                                </a:moveTo>
                                <a:cubicBezTo>
                                  <a:pt x="262665" y="37371"/>
                                  <a:pt x="265460" y="43176"/>
                                  <a:pt x="265460" y="52636"/>
                                </a:cubicBezTo>
                                <a:lnTo>
                                  <a:pt x="265460" y="64677"/>
                                </a:lnTo>
                                <a:cubicBezTo>
                                  <a:pt x="265460" y="83597"/>
                                  <a:pt x="251698" y="98218"/>
                                  <a:pt x="234495" y="98218"/>
                                </a:cubicBezTo>
                                <a:cubicBezTo>
                                  <a:pt x="218153" y="97358"/>
                                  <a:pt x="212132" y="82737"/>
                                  <a:pt x="223314" y="67257"/>
                                </a:cubicBezTo>
                                <a:cubicBezTo>
                                  <a:pt x="230195" y="58657"/>
                                  <a:pt x="236216" y="50916"/>
                                  <a:pt x="242237" y="44036"/>
                                </a:cubicBezTo>
                                <a:cubicBezTo>
                                  <a:pt x="248258" y="36726"/>
                                  <a:pt x="254063" y="34146"/>
                                  <a:pt x="258364" y="35758"/>
                                </a:cubicBezTo>
                                <a:close/>
                                <a:moveTo>
                                  <a:pt x="307077" y="24998"/>
                                </a:moveTo>
                                <a:cubicBezTo>
                                  <a:pt x="311492" y="23171"/>
                                  <a:pt x="317523" y="25536"/>
                                  <a:pt x="323985" y="32847"/>
                                </a:cubicBezTo>
                                <a:cubicBezTo>
                                  <a:pt x="332600" y="42309"/>
                                  <a:pt x="341216" y="53490"/>
                                  <a:pt x="350693" y="67253"/>
                                </a:cubicBezTo>
                                <a:cubicBezTo>
                                  <a:pt x="361893" y="82735"/>
                                  <a:pt x="354139" y="97358"/>
                                  <a:pt x="335185" y="97358"/>
                                </a:cubicBezTo>
                                <a:cubicBezTo>
                                  <a:pt x="335185" y="97358"/>
                                  <a:pt x="334323" y="97358"/>
                                  <a:pt x="334323" y="98218"/>
                                </a:cubicBezTo>
                                <a:cubicBezTo>
                                  <a:pt x="315369" y="98218"/>
                                  <a:pt x="299861" y="83595"/>
                                  <a:pt x="299861" y="64672"/>
                                </a:cubicBezTo>
                                <a:lnTo>
                                  <a:pt x="299861" y="42309"/>
                                </a:lnTo>
                                <a:cubicBezTo>
                                  <a:pt x="299861" y="32847"/>
                                  <a:pt x="302661" y="26826"/>
                                  <a:pt x="307077" y="24998"/>
                                </a:cubicBezTo>
                                <a:close/>
                                <a:moveTo>
                                  <a:pt x="204359" y="7108"/>
                                </a:moveTo>
                                <a:cubicBezTo>
                                  <a:pt x="222439" y="1094"/>
                                  <a:pt x="227605" y="8827"/>
                                  <a:pt x="215552" y="24292"/>
                                </a:cubicBezTo>
                                <a:cubicBezTo>
                                  <a:pt x="206081" y="35462"/>
                                  <a:pt x="195750" y="48350"/>
                                  <a:pt x="186279" y="63815"/>
                                </a:cubicBezTo>
                                <a:cubicBezTo>
                                  <a:pt x="175947" y="79281"/>
                                  <a:pt x="153563" y="91310"/>
                                  <a:pt x="134621" y="88732"/>
                                </a:cubicBezTo>
                                <a:cubicBezTo>
                                  <a:pt x="129456" y="87873"/>
                                  <a:pt x="125151" y="87014"/>
                                  <a:pt x="120846" y="86155"/>
                                </a:cubicBezTo>
                                <a:cubicBezTo>
                                  <a:pt x="101905" y="81859"/>
                                  <a:pt x="97600" y="67252"/>
                                  <a:pt x="113097" y="55223"/>
                                </a:cubicBezTo>
                                <a:cubicBezTo>
                                  <a:pt x="139787" y="33743"/>
                                  <a:pt x="170782" y="17419"/>
                                  <a:pt x="204359" y="7108"/>
                                </a:cubicBezTo>
                                <a:close/>
                                <a:moveTo>
                                  <a:pt x="368806" y="1108"/>
                                </a:moveTo>
                                <a:cubicBezTo>
                                  <a:pt x="408413" y="10560"/>
                                  <a:pt x="444575" y="28607"/>
                                  <a:pt x="475572" y="51810"/>
                                </a:cubicBezTo>
                                <a:cubicBezTo>
                                  <a:pt x="491070" y="62981"/>
                                  <a:pt x="487626" y="78450"/>
                                  <a:pt x="468684" y="81887"/>
                                </a:cubicBezTo>
                                <a:cubicBezTo>
                                  <a:pt x="460074" y="83606"/>
                                  <a:pt x="451463" y="85325"/>
                                  <a:pt x="441131" y="87043"/>
                                </a:cubicBezTo>
                                <a:cubicBezTo>
                                  <a:pt x="422189" y="90481"/>
                                  <a:pt x="399803" y="78450"/>
                                  <a:pt x="389471" y="62981"/>
                                </a:cubicBezTo>
                                <a:cubicBezTo>
                                  <a:pt x="379138" y="46654"/>
                                  <a:pt x="367945" y="32044"/>
                                  <a:pt x="358474" y="20013"/>
                                </a:cubicBezTo>
                                <a:cubicBezTo>
                                  <a:pt x="346420" y="5404"/>
                                  <a:pt x="350725" y="-3189"/>
                                  <a:pt x="368806" y="1108"/>
                                </a:cubicBezTo>
                                <a:close/>
                              </a:path>
                            </a:pathLst>
                          </a:custGeom>
                          <a:solidFill>
                            <a:srgbClr val="34313C"/>
                          </a:solidFill>
                          <a:ln>
                            <a:noFill/>
                          </a:ln>
                        </wps:spPr>
                        <wps:bodyPr/>
                      </wps:wsp>
                      <wps:wsp>
                        <wps:cNvPr id="13" name="矩形 4"/>
                        <wps:cNvSpPr/>
                        <wps:spPr>
                          <a:xfrm>
                            <a:off x="332" y="504"/>
                            <a:ext cx="11156" cy="15863"/>
                          </a:xfrm>
                          <a:prstGeom prst="rect">
                            <a:avLst/>
                          </a:prstGeom>
                          <a:solidFill>
                            <a:schemeClr val="bg1"/>
                          </a:solidFill>
                          <a:ln>
                            <a:noFill/>
                          </a:ln>
                          <a:effectLst>
                            <a:outerShdw blurRad="292100" sx="101000" sy="101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矩形 1"/>
                        <wps:cNvSpPr/>
                        <wps:spPr>
                          <a:xfrm>
                            <a:off x="-48" y="1033"/>
                            <a:ext cx="1125" cy="695"/>
                          </a:xfrm>
                          <a:prstGeom prst="rect">
                            <a:avLst/>
                          </a:prstGeom>
                          <a:solidFill>
                            <a:srgbClr val="F7941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3" o:spid="_x0000_s1026" o:spt="203" style="position:absolute;left:0pt;margin-left:-89.9pt;margin-top:-72.2pt;height:819.65pt;width:596.9pt;z-index:-251638784;mso-width-relative:page;mso-height-relative:page;" coordorigin="-48,-26" coordsize="11938,16393" o:gfxdata="UEsDBAoAAAAAAIdO4kAAAAAAAAAAAAAAAAAEAAAAZHJzL1BLAwQUAAAACACHTuJAX3Rtcd0AAAAP&#10;AQAADwAAAGRycy9kb3ducmV2LnhtbE2PwU7DMBBE70j8g7VI3FrbYKAJcSpUAaeqEi1Sxc1NtknU&#10;2I5iN2n/ns0JbjPa0eybbHmxLRuwD413GuRcAENX+LJxlYbv3cdsASxE40rTeocarhhgmd/eZCYt&#10;/ei+cNjGilGJC6nRUMfYpZyHokZrwtx36Oh29L01kWxf8bI3I5Xblj8I8cytaRx9qE2HqxqL0/Zs&#10;NXyOZnx7lO/D+nRcXX92T5v9WqLW93dSvAKLeIl/YZjwCR1yYjr4sysDazXM5EtC7HFSSilgU0ZI&#10;RQMPpFSiEuB5xv/vyH8BUEsDBBQAAAAIAIdO4kBDKimLPh0AAPWRAAAOAAAAZHJzL2Uyb0RvYy54&#10;bWy9XcuOY8lx3RvwPxC1NNBT9/0oTI1gT2tmI8kDzxiWVwabxXpg+ALJ7urx2gsv/QcCtNM3GPqc&#10;gX7DJyLyXkZckpWRY1sSIBU7eTIyI09EviKDX/7q83o1+7TcH162m/ub/IvsZrbcLLYPL5un+5t/&#10;/uGbd93N7HCcbx7mq+1meX/z0/Jw86uv/vZvvnzd3S2L7fN29bDcz1DJ5nD3uru/eT4ed3e3t4fF&#10;83I9P3yx3S03KHzc7tfzIz7un24f9vNX1L5e3RZZ1ty+bvcPu/12sTwc8K/vpfAm1Lj3VLh9fHxZ&#10;LN9vFx/Xy81Rat0vV/MjunR4ftkdbr7i1j4+LhfHf3x8PCyPs9X9DXp65P+FEPz9gf739qsv53dP&#10;+/nu+WURmjD3NGHSp/X8ZQOhY1Xv58f57OP+5ayq9ctivz1sH49fLLbrW+kIawS9yLOJbr7dbz/u&#10;uC9Pd69Pu1HpGKiJ1n9xtYvfffpuP3t5ABPym9lmvsaI/+W//+Pn//rPWUnKed093eE73+533+++&#10;24d/eJJP1N/Pj/s1/T96MvvMav1pVOvy83G2wD+2dZc1JTS+QFmeVVlf17VofvGM4SHguwq0Q/G7&#10;ohlKfh3ged6XKGRwU/bcrNtB8i01cGzP6w6cPJwUdfjfKer75/luyfo/kBKCogo0JijqD3/6+c9/&#10;nBWtaIq/NKrpcHeAxgYdzfZbcC9vYAH4D1MlqKwquka6XpVNIOSgubKoitDzvM+5cOz5/G63Pxy/&#10;XW7XM/rj/mYPsnPF80+/ORwxVPjq8BVqxmG7enn45mW14g/7pw9fr/azT3MYRtVUZfVr6gQg5mur&#10;zez1/qYpa7R5tpjD3B9hZvhzvQNljjCaH394BvVn89UTvMniuOcWbLYkB/VJC97PD88iiSuXAV6/&#10;HOFHVi/r+5tOlCLyVxs0gwZS1Ed/fdg+/MTk43/HABMv/wojnUP5MtLwWauHd68vD8t3h5/WH7ar&#10;f8vLCpRFk6klIAeNOyt295vt4sfDbLP9+nm+eVr+/WGHccHQs3rNl+kDdXL24fW32wcY3vzjccv6&#10;m1hVVw0UGaxjJEiVVUKQsuysZczvFh+FH9SsgRPwUA9gB/3T00Po3GK72RwwGr/HGD+uV/B/f3c7&#10;g8g2z2evs7ov8ywY5RnkXw2kz4qumz3P6q6v8kqG+Qzye/gZJaUv+iIqRUPqosjaLCoFQ3eS0hZZ&#10;10SlaEhdVvBSUSmlllLnVdlFpWhIXWRlXUSlYIhPffFJ0ZA6b9s23pdaS/GNvoH4Rh++buxL37SO&#10;wdeIqmubsooqrFVC8qKs6iw6LBpS53njIDLmgbErOajvMBcNweAXbR/tS2+kZEUZN0oNocHP4hTD&#10;5HLqjG9cDMQ5MLTIGHVWllWZldGRMZiqzaqqjCqNPPdJDpjZxrVmMFWL/8aJlmtrrvK2K+p4fzSm&#10;zou6a+P90fZc5Vlfxt0ZPPBJB3XZF1WcbLm26LLp2srRH42pu6JweLRcG7WXBxqDKSYvHTzQZl30&#10;fdc4eKAxdd2Q94jOadqwvXI0ps5KNC4uR5u2V28a47SfQrsDuJwsj09sBuOVo/1B0dSVY3wKjWG9&#10;xd1bof2BV47GYMeCXUx0fApt2169aUzdlX0dt9NC23aRVaXD7xhMjVnB0x9t29i99H0V9W+FxtRl&#10;Xmd5XG/atvO6o+k3tvTEWlj5txwrPAcPtG3nXV128cUntncnOVVbdl3c79AecZx/vDzQGK/9aNsm&#10;Wyji82mhMSWmU4ffod372J+6ARPiejMYrxxj233RFHG+lRqDbRBmhijfSmvb8PHxec5gqiovqvi8&#10;XRrbzqq2c8jRmIq3X/H+aH9Q9W3XO+QYTN3Wfdy/ldq2qwbTqUOOweQ4CYrbT6ltu8JGtO+j/sBg&#10;vDzQtu20n1JjvLzWto15u+jbeH8Mxmmn2rarLKs9fNMYZ38q7Q9wbtVWcX9gMDQ+jnVvpW0bh1Q5&#10;5sbYvGAx2Jg18fmUjtlG/1b2TYG5MSpHY6oqKx2nEpW2bScPDIbOCD1ytG0716OVxoA7XebQm7Zt&#10;rxyN8fJA+wOv3gzGZz+Vtu28rbPOwTeN8dqPtm1aH2AvE+WbxnjlaNvmda+D1xrDftRxdqT9gVNO&#10;rTHEtzI+/9TaHzj1ZjBkP5hLYvu5Wtt23va4doiOj8FUWMZXjv5of5DDvTnWb7XG4DKlcuyDa23b&#10;eUnns/H+aIyXB9q2nfaDuyDle312WhvbzgvHNGchTjHatNuiyeKrnVpDnFZaa8vOM+yZ4qc7BuMd&#10;HW3ZeYZVYnyXVWsMTvVrrCxj1oNrrNOIdjiujy/iDQSrcc/ioNHOACpo4r0xEPgCHGzEe6N9QdHH&#10;h6bRAOfQNNqoSxehLcRH6EbbNF+kxNdtBpODm9gzRxmgbZr9dNzfNBqT40QDa8qoHO0HnOc6jcbk&#10;Tds61qGNtmqvHIMp68Yx7zTaE3j1ZjAtJlKHhWqrxrF17Tg/ajSm8MlptSegk6AizgODKcqmdpyH&#10;tdoV5G2B++ro/GYxWBbk8fm61abttB+DcdpPa9xBTcYQ74/G5CVoEN9nt9ofVFle4UIqtg41mLzJ&#10;MsfdYqttu8LJieMWy2CIB038fLzVto19HDxpvD8a4+W1tm0+h4/PPa3GeOUY2/bdX7QGU9ZtFj+n&#10;ao1tO+VoDPxo57CfTvsDp94MhuaFNj4vdNoflD77MRin/XTaH/R15rhoNpA8r8smfs2I0I7TgirP&#10;uwJH0DEztZgiq+F6Y9Npp90BbRMc21KLqdvKsTzotDvAZXuNo/tofzSG3YGjP9q028Yz+1CkzXgS&#10;xFbqGB5t2WVROKJAOg3xijGGnTuO4DuDIBfq0Jk2a1xpO27oOw1BYFSBBX+Mar32BD7LMRCn5fTa&#10;ESCkpyziB68Gk+e4WYprrdeOoEY0RBGfSA0mL3ChHV+AIPzxRM+6x9FEfEtqMGw58QVirz0BXfgg&#10;eCBmoQbjnOB6bdVYtWGI4nI0xitHm3WFRUse96C9xnj1pu2aDsbr+MKg15gcyxxHhFOvLbuC1/Xw&#10;TWNwpdK08QVVr03baz8a47SfnAJMT34X1+CYFmOEsyCsdKDsmN/Bjl8LopCD+FbBguqiQfhNXJB2&#10;Cc4zUdxWqNY1FXanDkHaJyDazWNDOHFWgvquQIBHvEfaKWCaK3PPGGlQg62Zp0fGwiuIinttnJup&#10;HtF9jGeMjIl7WadBXtZpGy9xhYOBjdNbgxC+heO6+BhpIy8LRBXFHSpmOKW6sugcN9uIQdOYOmsc&#10;R+QWRGSIb1Ex/2pBZY2wjbjqDKhvS49nMIGGtDlxHMbDvanWOe3IRBo6b81yAyLPEN8F5SY80S1I&#10;e4aqKB3XgLmJNfTS24Cc9DYBihT45LgQxlJRjVELtsfNyAQoFjmiv+I7FGxklBw83UBwc9Rec23j&#10;OWKYHCcwuQE1ZYcojLggbeNYpDeOozhsNVWPcCZfenqkHUOOyPsqfmSO1YgWhLASR49MwCG4njmC&#10;KtAeJQijChuPqs5EHHpJZ0A+0pkoRUTf4tlU3NMZEG1WHP0xFt7WdKISnYxMaCOcsOO0ByFSStkU&#10;LtQ5FgwG1OWemyAEUWtBFcgQP2e2oA6B5R4qaBOne1RXYLkGIYjSsZ/MTdQhpi+EozvGSDsTPDXD&#10;JidObm3ibtJp0Bnp8IpsfGU0f5bHaHiO9HkTXh7hrxneRtFDQX4itj3QE0D9DAkvAYePeGIkD8OA&#10;om9HwJiONVieXTHKAcbiW4OLJMkwKg0eXmP5mg1D0WB+PAU1+sAgvwbz20o3GNzUYH7p5QaDbxrM&#10;DyHdYHBIg/k1nRuM+UKD+6ShotWhRuNzEsemJEtjGa3kjPQ0ntGizsDTmEarLgNP4xqtpQw8jW20&#10;RDLwNL7RwsfA0xhHyxkDT+McLVIMPI11tPTQcHxOYR0tKAw8jXW0TjDwNNbR9G/gaayjSd3A01hH&#10;87uBp7GOngoYeBrraC428DTW0WMAA09jHcXrG3ga6ygMX8PxOYV1FF1v4Gmso6B5A09jHcXPG3ga&#10;68oJ6/A5qe8T1iH6PQk+YR0C1JPgE9Yh7jwJPmEdcigkwSesK9NYR8HeeuDwOUU6xXAbeBrrKJzb&#10;wNNYRxHXBp7GOgqkNvA01lUT1uFzkuomrKvSWEcR0KbxaawLaTzGxbvkSHCv6qoJ6/A5pe8UUqwb&#10;j89J8AnrEDmcBJ+wDgHBSfAJ6xDnmwSfsA4hv0nwCeskQ4t74Ci61mg+jXUUNWvgaayjYFgDT/N1&#10;FONq4Gmso9hVDZcsLm7VUUyqgaexjqJNDTyNdRRFauBprKPgUANPYx3FfBp4mq+jUE4DT2MdRXUa&#10;eBrrKFjTwNNYR/GUBp7GOgqT1HB8TrF3in408DTWUVCjgaexjuIbDTyNdRSCaOBprKPIQgNPYx0F&#10;GRp4GusoDtDA01hH4X0GnsY6ivQz8DTWUTCehuNzCusoxs7A01hHsXMGnsY6Cokz8DTWUaSbgaex&#10;joLeDDyNdSEF1LiywuckzU9YhwC0JPiEdYgsS4JPWIeIsRQ4RX5p1eFzEnzCOgR4JcEnrEPcVhJ8&#10;wroxg53vcJeiqkzf01hHAVYGnsY6ioEy8DTWUWiTgaexjqKcDDyNdRS8ZOBprOPwIo2nf0gZeQ4b&#10;shWkMY/DgWwFadzjMB9bQZrPQ7pGq0P6hzQdTAhIcTppFUwoGLLRudfXeOg27UIaCzk8xioxjYcc&#10;9mIrSGTi2YVF8o3FxAVS3ErSKJxdWuAf0iqYuEEKTkmrYMpE3GSkVTBlIu4y0iqYMhG3GWkVTJmI&#10;+4y0CiYOkQI00iqYuEQKvEiqYHqJQQEVaRVMmYh7jbQKJtMxAuETK5gyEXcbaS2YMhG3G2kVTJmI&#10;+420CqZMlMSgfp84vdKgeIO0FkyZiFsOVYG0JNz3U2ZaSsC84gTMx5sZEjDvOQHzB8IgSez8SGEC&#10;w5+UczakHZ09409JJ0ql6+2n5Q9b/t6RYgYkSym794rzT4Y2nL63+PjhZfEPy3/XqDor8rAyqfoK&#10;UZ+hFVwlZYEJ94Q13gRi1S5NDPIoXynLkzykQZ6VYj/tAhJPD2QZy/HDttq2LcLJaV1mjRwgQS2C&#10;5OylIpOzkvplIpac4qox9VBmNTG0sVqErlDKHCpE7lhZE4+FnGU09JNylCbIpCyogsz7Sha7l6pF&#10;rJtcx1wspIylCTLrFvcT1BUEybZyUTJW28JBiL2BLXjpStWOhZznNCApe+1lmavtYcmoE69kbDhT&#10;psA5M2mAn752iQpYkPTh+KXq8GaMJ5GhRfCnSAQeWoQ0W+xZToWUy5QLJUfp5eZeoHxeNF3YRdVI&#10;biOz/1ht3lbhng8PZEBArSLJbCoyOWOpX2aW95R8gxgGKshEMcpEL+mhDRd2eGFiZVKe01BI+Uvd&#10;MqmmYJ9QLM6J1GAjhopydDBLMAY8bw3NuTKQdvgWV3nATxllWpHMbaHBbxOhrJHKU5YEZIwIyVet&#10;LdsSzwmlufjTEqHklKahkDKVuhWEhCFFCAGpWoQRGw0h0h7NCCoqG5zOqgZJelMulKylfpnIaxKu&#10;5PAKMZejh0HzVQ73EjgN6smF0amQUp2KTM5g6peZUYpDQdYdnrHprlCuiDAD4lu99QmS9lSQnM3U&#10;LZPeAgyEBxGt74PlIjFbqLZFr02DOBVuKKTMpn6Z9II09BPPwWy1EvIt1bZNgct4NZ66kLOcXpS5&#10;2uiZU2M4Y2nADN+y9iI+UmHI3VlSIT3k0Pyq6SdT8TWrslKuWyUlUAhTeYJVUiR6uFQ5b5LkfmCN&#10;cmfMKKpCyUvq0SgnPZUh4hyjHo0qDDL0yqnEYDKq+ciiUuBuS4/5SSPQNTKNXmyh1W8YRUxF9EyE&#10;/DWsQsIBRpl4vTiYadtP1i+SnjSQkLKOumVSOHy4i68RQW2XRchDguQDUi1ePE0mEE5VKoWcgdQv&#10;E/NHuNyA00KQvFYf0s/V4/zb4tGdLYRXGVY+lI3UL7PGkinMHj1mZ1ttg19nkGoxfzV2kpAUptxP&#10;yUzql9n36E1AFsjKqLuCGaIJd6rnE9M1q7KsuW6VkmaRJUt+pNDm01w5eBNhHr0+DcFr5vvDt6zc&#10;gOkw+4vSTpiBrXXf4LWSNACJJfE9ZSE1Jx2VQs4l6tYo8njjIaYg8RIR1zy6WpSFmBjM+QUuMnQh&#10;ud+wROW8on6Z8FDhUgSykcHTVItnc8Ns3lQYSFPIyUi5tZJj1C8zwzQd1lG8S7PVot5AKwStSwDG&#10;oHhJTBpkDq2lnaJZsNpPMp6oE+n1AxIP1IxTqxqsbYP5YC0x/EZGQHKSUkFy7lF3P6EwsIORIAKW&#10;CbqfFTZlwfuUeIAjkWFjPxUyjUNa5hk1q44UKA3idE+6QdesymrzulVirkVS0knlGJtrVinJRc+/&#10;/5ZVVtgPFHJ2cm6V9Fg6LBJL6rrZhOhCzhzqH8WyJZ9J81YJb47ltjI8XS3S5cgRxjiKnG6UkWSy&#10;8BhA+tiK3+0ZXDae9U/YisVwWO9W2BNZk5XUoyKTM4q6ZZZti/YKEstba3hIPtWEm1t0uZcQ0KGf&#10;auRRGPZFrn7S4i14PDzEg3K1bvWyD6ctiGJViteFnGn0Yj8HLoklKwwlVRsvMIdvWaafY85IpZp/&#10;TkellVPhuVau7ggl+aHwbjTWN+yJk30Fnurvv9k7Wqlecwjy4lwagK7bDZAuJA91+axlkB10yW/l&#10;hWGcrTOM2fCti/pXGJBg+NmvUOGp+USfyZKSk6IGPlPOzosMuSgTRyjh4pDIPlk19siVEKbaEj/X&#10;YSgriT6DTMrf6ZaJlSjOEQWJGXyyGMVL4hATih/7IotRliBJP4NWKZenXyan8WRk2VEWd1Nt2dFK&#10;W9weGmT7qZDXR/+SbiV1qFR7Riqkrsgp0Si52pHCg5e5Zg9WyhvzE+VEnNT9hjlxss7zr7/FVayH&#10;w2bjQus5Kee1fqvCRHVCTWHhh8mJVnKaGapaeDs5mxzVydk7uUGSlNNPmwy7W2EG2AavrWX2HVYB&#10;UmuNn2Ew5z+cyDOUUX5Ot8QGm7dgGw3242a5jSZQPnU6k6vLyckjp/SUMs7U6RYIroVDwCrDia/Z&#10;2jQleswUxRmMPYtAbk8pSRvEd0UBZXCV5yaBdBzTRdUwhJzlU3CjtSRMMJJ9kPGSVDCo57Rgs6YV&#10;fG5BdJmghhYVBfYtMlKnKsdCcsiiOknO6R4OPpEYqqW0noQcqz2dZeQVDqaNF1MHKpKo86LMwajV&#10;NCXtLDjpZsAM37qolVMjirqe7JRU8yXZkGn+SSunwrNRHGRLCyXfJo+BwQzfutRCOnmgNFswlBNm&#10;0CFGFCecUnjWfMm6KYWcTPOiDi/LbHAOIEisU+2SEnupYdOVd+V0xuMMnIzEzHj65UorxX4adIMf&#10;+xSZOSZLzKmaK1nehpBfHFN3cm07KOGaPVgpb0wwnCVQ2szJM4Oe3ransoVc8aY4A8PP4+j2lrhc&#10;DJcu1Bk7Q0u2zUFHSKLpHhf6/a9wkUGqlwO1QQ0VjtfDfgepF3D2phskmTdlRDmhpl9m0eMHDgRJ&#10;FLPV5g0ncLhITsnCKUhOGntR5sB9YQEf/IrHOLEdVjV8y45pwNBJshxLnDCDVtTegQ3cNF8XYnUm&#10;W8SIDSuMpL4MvXqrhRpT4TbO+EE+CJfmS45LPW5KH6fCsxZe1Ap2keFkFi59cj2AuYlOS8ipXCi8&#10;Yg9WynV74px+UjeNDGscTX7bnHBe34dHe0hygp8E0FoA7ZFlNFSJ5BhGf5IVUwo52eVFmtnGB5cD&#10;Gw5vqvFbkeFMfCCOcq05zBkToPJHkiFTZHLiywSZWRkWWsikgYshUy3uq8NaFyaMPG2mkLNlskxJ&#10;gumXiXvwcGR1PsmdRouNx9gHJ84UiWTAw0haXQ7ED8aIGwJlvwNk+JKFDsMArzuRMozCO7BenOx5&#10;ywuK/+F5kfNbutXR49dxGEfnApMrlAKHKVLWYIFs5iDOiCllnOjSLY9+7nMgb4vbcD2oJw1Tujx7&#10;9HUaGUl5eVng1XMIydknDaZEHUzgqB0i/KMIzxzQnlbGfBgNDhcJ+kEIid1bSu5LkccpLS+315z4&#10;CgFwYYo5MagdW3GzZcVZMvKzSCEOQe2RmuTB5EJJ0+iXSQeSilmG9/jBvzocJJzPKHQrEV4rngrP&#10;XPJA+NBDzm8p7dRT4fCtS2ZRkXsIi7ARM4xEhRCacOxwPq1JlstfohVsxbARFGSGY0XjhStcioVX&#10;3TkSFMnBzNggznjJSElk6R4J7DsRiyPIEus+MxI4TcXeQApxUCaBn6NMzn4phZzU0i8ToUEh1oZm&#10;Gxx/K+eO0/YhFgICEcBiCjmTbJCprMqO4PXJEQ6epkTeNFLaytDktydH/BoehWQwCEFOZipSB3qY&#10;pGC6qieqjEPPgjDb1oGDwlQF4SSUATJ8yULPIDjjsros6hz3VNxyTpFnWscJK23ZmR1dFEgzp7gE&#10;TvBnKsXABpIi0MMGhGFqQuJKFsjpKC+q46LAkgKaGIhfqLTHePA7uESVMmx4rP45gSWXcVpKv0Dk&#10;0g7mDbuy91rYR2fh7SbO/eWR92ARV9hl+3SdnJK/j9tLe18fOckqQ2QkLNSSE59xvCsV1lgL6pGS&#10;FJVcxokn3copsekMOy9OUmgqxRnsMBoImTQzScmpKlkgJ6D0C2xwkyO9IE6ZszGK5AoRiGdcxCEb&#10;RZGS2Y5lLoJfAg5DTDuCoNKx0ktllNjV30NaqMshw7mZ8o8CcC/IvE3v1caGE1NeFDj4juAtTtWN&#10;owelDF+yVD2DjEwZu4z7ufCOGoGO1lKu0NmKuG4Nku+PO05Z/ELfIp4awTKBDti0mKkMZ2z4GSnR&#10;I8WgaT/NaSa5iJNHXlSjbXbQDK6iw8tKEFECTwbNwGPhZ+y40goDZ0xB0k1yGSeRdAuEPSPzHQNb&#10;BKyYmQgcqoNjQiCbvROUtJOMwwGyhKO5TAFnK1VIMYCTcCzOldqQxy8PUXc4+rBrA1wFIf2kCKSk&#10;kv4ewtUPwwTrNZN/jxEUjZIDMQt5yULJ8ji3pF9eiVWtaBQH4nbFhaUJbqq4UgTq2oXIZXZaklzn&#10;tqT7k5q93EYUGAUvkjvDUy67+K9wnREeVxcdrpL1MCF4CXkmRTWUPdKtmgrnhyGSk3MnmkoRdR1O&#10;MLBJseyWfJMskLNI+gVieMMLc6zSbDQ0FoJYdEuldEBiGsN5J6WMskn6BSLsNhzu9hkW/LrSEo4y&#10;nOed9VDyT7LAUTMucypbmKasxxA8I5lCBoeBlQZsjSvFplsii8cyzkPJZZxd0t1DpJul+G8iDdYt&#10;xiHCJ8GKuOhdOYmVuMzPy+xGx+kZCYdojO9JWBuH47fL7ZquHA7b1cvDNy+rFX/YP334erWffZrj&#10;aQqm07z8OvTHfG3FWSc3W4LB66BG+pfb193h7rD7bv/Vl/TXh+3DT9/tqZg+vR528s/4Y/Z5vdrg&#10;n3aH+5vn43F3d3t7WDwv1/PDF+uXxX572D4ev1hs17fbx8eXxfL2dbt/uC0QHM9/7fbbxfJweNk8&#10;ff883y2RLpPqX/zu03f72csDHdvdzDbz9fL+5i9/+NPPf/7jjFUbvvM9mocm0Sdp6fzu8+OeFQFh&#10;9HwGaygZk2FIlp+PswUKcAxB7nZBRo617kDlAb7bi05n9Afe8uB9D2fynH+SZJ80FuErb6v9G/7P&#10;ZbXTKyBa5YI2i/nu/uZxNT/iz/UO/T5snm5m89XTBnlCj3uWPY6QyH4/PzzL0PJoBhEymMvHR7Q4&#10;PDjafjwu998/P7zOPqw+7v9pjtrxxIff/h5IExgKasKB/Z38fRI822+P//JyfObRGfOZousjsT6s&#10;5osfRTmr3fNcmoROoU5hEykK32ZmjW3hT6qZF+k22x9XX29BXjRvvlk8b/GsirTx16chmbahIbsw&#10;Nw3fhbdP9DO41Pr53YmH5BqIhggODwr7vychHF7+PtQ+sf3/LxL+8gEF8unu9QkeBlb2tJ/vnl8W&#10;7+fHuf6Mv193d8ti+7xdPSz3X/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tB8AAFtDb250ZW50X1R5cGVzXS54bWxQSwECFAAKAAAAAACHTuJA&#10;AAAAAAAAAAAAAAAABgAAAAAAAAAAABAAAACWHgAAX3JlbHMvUEsBAhQAFAAAAAgAh07iQIoUZjzR&#10;AAAAlAEAAAsAAAAAAAAAAQAgAAAAuh4AAF9yZWxzLy5yZWxzUEsBAhQACgAAAAAAh07iQAAAAAAA&#10;AAAAAAAAAAQAAAAAAAAAAAAQAAAAAAAAAGRycy9QSwECFAAUAAAACACHTuJAX3Rtcd0AAAAPAQAA&#10;DwAAAAAAAAABACAAAAAiAAAAZHJzL2Rvd25yZXYueG1sUEsBAhQAFAAAAAgAh07iQEMqKYs+HQAA&#10;9ZEAAA4AAAAAAAAAAQAgAAAALAEAAGRycy9lMm9Eb2MueG1sUEsFBgAAAAAGAAYAWQEAANwgAAAA&#10;AA==&#10;">
                <o:lock v:ext="edit" aspectratio="f"/>
                <v:rect id="矩形 27" o:spid="_x0000_s1026" o:spt="1" style="position:absolute;left:4286;top:-4360;height:11910;width:3242;rotation:-5898240f;" fillcolor="#46434E" filled="t" stroked="f" coordsize="21600,21600" o:gfxdata="UEsDBAoAAAAAAIdO4kAAAAAAAAAAAAAAAAAEAAAAZHJzL1BLAwQUAAAACACHTuJA3you6LYAAADb&#10;AAAADwAAAGRycy9kb3ducmV2LnhtbEVPyQrCMBC9C/5DGMGbpvYgUo0ioiAKgsvB49CMbbSZlCau&#10;X28OgsfH2yezl63EgxpvHCsY9BMQxLnThgsFp+OqNwLhA7LGyjEpeJOH2bTdmmCm3ZP39DiEQsQQ&#10;9hkqKEOoMyl9XpJF33c1ceQurrEYImwKqRt8xnBbyTRJhtKi4dhQYk2LkvLb4W4VbI8pb6i6Lu3u&#10;dJ7XH7MwdmWU6nYGyRhEoFf4i3/utVaQxrHxS/wBcvo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8qLui2AAAA2wAAAA8A&#10;AAAAAAAAAQAgAAAAIgAAAGRycy9kb3ducmV2LnhtbFBLAQIUABQAAAAIAIdO4kAzLwWeOwAAADkA&#10;AAAQAAAAAAAAAAEAIAAAAAUBAABkcnMvc2hhcGV4bWwueG1sUEsFBgAAAAAGAAYAWwEAAK8DAAAA&#10;AA==&#10;">
                  <v:fill on="t" focussize="0,0"/>
                  <v:stroke on="f" weight="5pt" linestyle="thickThin" miterlimit="8" joinstyle="miter"/>
                  <v:imagedata o:title=""/>
                  <o:lock v:ext="edit" aspectratio="f"/>
                </v:rect>
                <v:shape id="world-wide-symbol_13448" o:spid="_x0000_s1026" o:spt="100" style="position:absolute;left:8486;top:-26;height:3383;width:3404;" fillcolor="#34313C" filled="t" stroked="f" coordsize="593106,589414" o:gfxdata="UEsDBAoAAAAAAIdO4kAAAAAAAAAAAAAAAAAEAAAAZHJzL1BLAwQUAAAACACHTuJAjBQwlbkAAADb&#10;AAAADwAAAGRycy9kb3ducmV2LnhtbEVPS4vCMBC+L/gfwgh7WTSxB5Fq9KAILp584XVoxrbYTEoS&#10;bf33RljY23x8z1msetuIJ/lQO9YwGSsQxIUzNZcazqftaAYiRGSDjWPS8KIAq+Xga4G5cR0f6HmM&#10;pUghHHLUUMXY5lKGoiKLYexa4sTdnLcYE/SlNB67FG4bmSk1lRZrTg0VtrSuqLgfH1bD5lX//tw8&#10;99fDbqpO3WX/8Nle6+/hRM1BROrjv/jPvTNpfgafX9IBcvk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UMJW5AAAA2wAA&#10;AA8AAAAAAAAAAQAgAAAAIgAAAGRycy9kb3ducmV2LnhtbFBLAQIUABQAAAAIAIdO4kAzLwWeOwAA&#10;ADkAAAAQAAAAAAAAAAEAIAAAAAgBAABkcnMvc2hhcGV4bWwueG1sUEsFBgAAAAAGAAYAWwEAALID&#10;AAAAAA==&#10;" path="m486711,490288c502197,494583,503918,509185,489292,522070c483270,526365,477248,530660,472086,534955c456600,546121,447136,538391,451438,520352c451438,519493,451438,518634,451438,517775c455739,499737,471225,486852,486711,490288xm96792,487634c107971,485056,120010,496224,123450,511688c126890,528011,117431,532306,102811,520279c101951,519420,101091,518561,100231,517702c85612,505674,84752,491070,96792,487634xm334303,470443c354107,471303,373050,473024,390271,474744c409214,476464,422130,493665,417825,512587c415242,521187,413520,530648,410936,539249c405770,558170,386827,577952,368745,582252c357551,585693,345497,587413,334303,589133c315360,591713,299861,576232,299861,556450l299861,503986c299861,485065,315360,469583,334303,470443xm231018,470443c249962,469583,265461,485063,265461,503982l265461,555580c265461,574500,249962,588259,231018,583959c222408,582239,212936,579660,204325,577080c186243,571060,168160,549561,162994,531501c161272,524621,159550,517742,158688,510862c154383,492802,166438,475603,185382,473883c199159,472163,214658,471303,231018,470443xm503923,304486l561622,304486c580568,304486,596069,319968,592624,338891c587457,375877,574540,410282,556455,441247c546982,457590,523730,464471,504785,459310c503062,459310,500479,458450,497895,457590c479811,453289,466893,435226,468615,416303c471199,388779,472060,363835,471199,338891c471199,319968,484978,304486,503923,304486xm334297,304486l400585,304486c419524,304486,436742,319966,436742,338887c437603,362107,436742,385328,434159,410269c432438,429189,415220,442090,396280,440370c377341,438650,356680,436930,334297,436070c315357,435210,299861,419729,299861,400809l299861,338887c299861,319966,315357,304486,334297,304486xm175089,304486l231033,304486c249968,304486,265460,319970,265460,338895l265460,400830c265460,419755,249968,435239,231033,436099c212098,436960,195745,437820,179393,439540c160458,441261,143244,428357,141523,409433c138941,384486,138080,361260,138941,338895c138941,319970,156154,304486,175089,304486xm31285,304486l72605,304486c91543,304486,105316,319970,105316,338895c104455,362982,105316,388788,107898,414595c109620,433521,98429,451585,82074,455887c65718,460188,43337,453306,33868,436101c17512,406853,6321,374165,296,338895c-2287,319970,12347,304486,31285,304486xm220702,131682c224145,131682,227588,131682,231031,132542c249968,132542,265461,148016,265461,167787l265461,235699c265461,255471,249968,270085,231031,270085l178525,270085c159589,270085,145817,255471,150121,236559c156146,209050,163893,183261,172500,160910c179386,142858,201766,130823,220702,131682xm353254,130853c372200,129994,394590,142886,401479,160075c410952,183280,418703,208204,424731,236566c429037,255474,416119,270085,396312,270085l334308,270085c315362,270085,299861,255474,299861,235707l299861,167810c299861,148902,315362,132572,334308,132572c340336,131713,347226,131713,353254,130853xm95050,115364c101934,117083,109678,118802,118283,120521c137213,123959,145817,139431,138933,157482c130329,181549,122585,208196,116562,236561c112260,255471,95050,270084,76121,270084l32238,270084c13308,270084,-1320,255471,2122,236561c9005,199600,22773,165218,41703,134274c52028,117942,76121,111066,95050,115364xm495327,111081c514276,106784,538393,113660,548729,129130c569401,161790,584043,197889,591795,236565c595240,255474,580598,270085,561649,270085l500495,270085c481546,270085,463458,255474,460013,236565c453984,207343,446232,180699,436758,156634c429867,138584,438480,123114,457429,119676c471210,117097,484130,114519,495327,111081xm258364,35758c262665,37371,265460,43176,265460,52636l265460,64677c265460,83597,251698,98218,234495,98218c218153,97358,212132,82737,223314,67257c230195,58657,236216,50916,242237,44036c248258,36726,254063,34146,258364,35758xm307077,24998c311492,23171,317523,25536,323985,32847c332600,42309,341216,53490,350693,67253c361893,82735,354139,97358,335185,97358c335185,97358,334323,97358,334323,98218c315369,98218,299861,83595,299861,64672l299861,42309c299861,32847,302661,26826,307077,24998xm204359,7108c222439,1094,227605,8827,215552,24292c206081,35462,195750,48350,186279,63815c175947,79281,153563,91310,134621,88732c129456,87873,125151,87014,120846,86155c101905,81859,97600,67252,113097,55223c139787,33743,170782,17419,204359,7108xm368806,1108c408413,10560,444575,28607,475572,51810c491070,62981,487626,78450,468684,81887c460074,83606,451463,85325,441131,87043c422189,90481,399803,78450,389471,62981c379138,46654,367945,32044,358474,20013c346420,5404,350725,-3189,368806,1108xe">
                  <v:path o:connectlocs="2793,2814;2808,2996;2709,3070;2590,2986;2590,2971;2793,2814;555,2798;708,2936;590,2986;575,2971;555,2798;1918,2700;2239,2724;2398,2942;2358,3095;2116,3341;1918,3381;1720,3193;1720,2892;1918,2700;1325,2700;1523,2892;1523,3188;1325,3351;1172,3312;935,3050;910,2932;1063,2719;1325,2700;2892,1747;3223,1747;3401,1945;3193,2532;2897,2636;2857,2626;2689,2389;2704,1945;2892,1747;1918,1747;2299,1747;2506,1945;2491,2354;2274,2527;1918,2502;1720,2300;1720,1945;1918,1747;1004,1747;1325,1747;1523,1945;1523,2300;1325,2503;1029,2522;812,2349;797,1945;1004,1747;179,1747;416,1747;604,1945;619,2379;471,2616;194,2503;1,1945;179,1747;1266,755;1325,760;1523,963;1523,1352;1325,1550;1024,1550;861,1357;990,923;1266,755;2027,751;2304,918;2437,1357;2274,1550;1918,1550;1720,1352;1720,963;1918,760;2027,751;545,662;678,691;797,903;668,1357;436,1550;185,1550;12,1357;239,770;545,662;2842,637;3149,741;3396,1357;3223,1550;2872,1550;2640,1357;2506,899;2625,686;2842,637;1482,205;1523,302;1523,371;1345,563;1281,386;1390,252;1482,205;1762,143;1859,188;2012,386;1923,558;1918,563;1720,371;1720,242;1762,143;1172,40;1237,139;1069,366;772,509;693,494;649,316;1172,40;2116,6;2729,297;2689,469;2531,499;2235,361;2057,114;2116,6" o:connectangles="0,0,0,0,0,0,0,0,0,0,0,0,0,0,0,0,0,0,0,0,0,0,0,0,0,0,0,0,0,0,0,0,0,0,0,0,0,0,0,0,0,0,0,0,0,0,0,0,0,0,0,0,0,0,0,0,0,0,0,0,0,0,0,0,0,0,0,0,0,0,0,0,0,0,0,0,0,0,0,0,0,0,0,0,0,0,0,0,0,0,0,0,0,0,0,0,0,0,0,0,0,0,0,0,0,0,0,0,0,0,0,0,0,0,0,0,0,0,0,0,0,0,0,0,0,0,0,0,0"/>
                  <v:fill on="t" focussize="0,0"/>
                  <v:stroke on="f"/>
                  <v:imagedata o:title=""/>
                  <o:lock v:ext="edit" aspectratio="t"/>
                </v:shape>
                <v:rect id="矩形 4" o:spid="_x0000_s1026" o:spt="1" style="position:absolute;left:332;top:504;height:15863;width:11156;v-text-anchor:middle;" fillcolor="#FFFFFF [3212]" filled="t" stroked="f" coordsize="21600,21600" o:gfxdata="UEsDBAoAAAAAAIdO4kAAAAAAAAAAAAAAAAAEAAAAZHJzL1BLAwQUAAAACACHTuJAd97iSLwAAADb&#10;AAAADwAAAGRycy9kb3ducmV2LnhtbEVPzUrDQBC+C32HZQpexO6mkSKx2x5aFD0USeoDDNlpEpqd&#10;DdmxjT69Kwje5uP7nfV28r260Bi7wBayhQFFXAfXcWPh4/h8/wgqCrLDPjBZ+KII283sZo2FC1cu&#10;6VJJo1IIxwIttCJDoXWsW/IYF2EgTtwpjB4lwbHRbsRrCve9Xhqz0h47Tg0tDrRrqT5Xn97C8bua&#10;XvCuzMssN0s5vB8e9m9i7e08M0+ghCb5F/+5X12an8PvL+kA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e4ki8AAAA&#10;2wAAAA8AAAAAAAAAAQAgAAAAIgAAAGRycy9kb3ducmV2LnhtbFBLAQIUABQAAAAIAIdO4kAzLwWe&#10;OwAAADkAAAAQAAAAAAAAAAEAIAAAAAsBAABkcnMvc2hhcGV4bWwueG1sUEsFBgAAAAAGAAYAWwEA&#10;ALUDAAAAAA==&#10;">
                  <v:fill on="t" focussize="0,0"/>
                  <v:stroke on="f" weight="2pt"/>
                  <v:imagedata o:title=""/>
                  <o:lock v:ext="edit" aspectratio="f"/>
                  <v:shadow on="t" type="perspective" color="#000000" opacity="26214f" offset="0pt,0pt" origin="0f,0f" matrix="66191f,0f,0f,66191f"/>
                </v:rect>
                <v:rect id="矩形 1" o:spid="_x0000_s1026" o:spt="1" style="position:absolute;left:-48;top:1033;height:695;width:1125;v-text-anchor:middle;" fillcolor="#F7941D" filled="t" stroked="f" coordsize="21600,21600" o:gfxdata="UEsDBAoAAAAAAIdO4kAAAAAAAAAAAAAAAAAEAAAAZHJzL1BLAwQUAAAACACHTuJAkLltwLoAAADb&#10;AAAADwAAAGRycy9kb3ducmV2LnhtbEVPPWvDMBDdC/kP4gpZSiLZgbY4UYIxDc3auEu3w7rYTq2T&#10;Y6m28++rodDx8b53h9l2YqTBt441JGsFgrhypuVaw2d5XL2C8AHZYOeYNNzJw2G/eNhhZtzEHzSe&#10;Qy1iCPsMNTQh9JmUvmrIol+7njhyFzdYDBEOtTQDTjHcdjJV6llabDk2NNhT0VD1ff6xGug+u/yG&#10;ybWo1ctbXlTv5dPXRuvlY6K2IALN4V/85z4ZDWlcH7/EHyD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uW3AugAAANsA&#10;AAAPAAAAAAAAAAEAIAAAACIAAABkcnMvZG93bnJldi54bWxQSwECFAAUAAAACACHTuJAMy8FnjsA&#10;AAA5AAAAEAAAAAAAAAABACAAAAAJAQAAZHJzL3NoYXBleG1sLnhtbFBLBQYAAAAABgAGAFsBAACz&#10;AwAAAAA=&#10;">
                  <v:fill on="t" focussize="0,0"/>
                  <v:stroke on="f" weight="2pt"/>
                  <v:imagedata o:title=""/>
                  <o:lock v:ext="edit" aspectratio="f"/>
                </v:rect>
              </v:group>
            </w:pict>
          </mc:Fallback>
        </mc:AlternateContent>
      </w:r>
      <w:r>
        <w:rPr>
          <w:rFonts w:hint="eastAsia"/>
          <w:sz w:val="21"/>
          <w:lang w:val="en-US" w:eastAsia="zh-CN"/>
        </w:rPr>
        <w:drawing>
          <wp:anchor distT="0" distB="0" distL="114300" distR="114300" simplePos="0" relativeHeight="251659264" behindDoc="0" locked="0" layoutInCell="1" allowOverlap="1">
            <wp:simplePos x="0" y="0"/>
            <wp:positionH relativeFrom="column">
              <wp:posOffset>-499745</wp:posOffset>
            </wp:positionH>
            <wp:positionV relativeFrom="paragraph">
              <wp:posOffset>-160655</wp:posOffset>
            </wp:positionV>
            <wp:extent cx="1407795" cy="1702435"/>
            <wp:effectExtent l="0" t="0" r="1905" b="12065"/>
            <wp:wrapNone/>
            <wp:docPr id="67" name="图片 67" descr="006CYEaqzy7aZudRepG18&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006CYEaqzy7aZudRepG18&amp;690"/>
                    <pic:cNvPicPr>
                      <a:picLocks noChangeAspect="1"/>
                    </pic:cNvPicPr>
                  </pic:nvPicPr>
                  <pic:blipFill>
                    <a:blip r:embed="rId4"/>
                    <a:srcRect l="4558" t="159" b="572"/>
                    <a:stretch>
                      <a:fillRect/>
                    </a:stretch>
                  </pic:blipFill>
                  <pic:spPr>
                    <a:xfrm>
                      <a:off x="0" y="0"/>
                      <a:ext cx="1407795" cy="1702435"/>
                    </a:xfrm>
                    <a:prstGeom prst="rect">
                      <a:avLst/>
                    </a:prstGeom>
                  </pic:spPr>
                </pic:pic>
              </a:graphicData>
            </a:graphic>
          </wp:anchor>
        </w:drawing>
      </w:r>
      <w:r>
        <w:rPr>
          <w:sz w:val="21"/>
        </w:rPr>
        <mc:AlternateContent>
          <mc:Choice Requires="wps">
            <w:drawing>
              <wp:anchor distT="0" distB="0" distL="114300" distR="114300" simplePos="0" relativeHeight="251675648" behindDoc="0" locked="0" layoutInCell="1" allowOverlap="1">
                <wp:simplePos x="0" y="0"/>
                <wp:positionH relativeFrom="column">
                  <wp:posOffset>1172210</wp:posOffset>
                </wp:positionH>
                <wp:positionV relativeFrom="paragraph">
                  <wp:posOffset>-167640</wp:posOffset>
                </wp:positionV>
                <wp:extent cx="1618615" cy="685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618615" cy="685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56"/>
                                <w:szCs w:val="96"/>
                                <w:lang w:val="en-US" w:eastAsia="zh-CN"/>
                              </w:rPr>
                            </w:pPr>
                            <w:r>
                              <w:rPr>
                                <w:rFonts w:hint="eastAsia"/>
                                <w:sz w:val="56"/>
                                <w:szCs w:val="96"/>
                                <w:lang w:val="en-US" w:eastAsia="zh-CN"/>
                              </w:rPr>
                              <w:t>Jessica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3pt;margin-top:-13.2pt;height:54pt;width:127.45pt;z-index:251675648;mso-width-relative:page;mso-height-relative:page;" filled="f" stroked="f" coordsize="21600,21600" o:gfxdata="UEsDBAoAAAAAAIdO4kAAAAAAAAAAAAAAAAAEAAAAZHJzL1BLAwQUAAAACACHTuJA96djytsAAAAK&#10;AQAADwAAAGRycy9kb3ducmV2LnhtbE2PTU+DQBCG7yb+h82YeGsXkBJElsaQNCZGD629eBvYKRDZ&#10;WWS3H/rrXU96fDNP3veZcn0xozjR7AbLCuJlBIK4tXrgTsH+bbPIQTiPrHG0TAq+yMG6ur4qsdD2&#10;zFs67XwnQgm7AhX03k+FlK7tyaBb2ok43A52NuhDnDupZzyHcjPKJIoyaXDgsNDjRHVP7cfuaBQ8&#10;15tX3DaJyb/H+unl8Dh97t9XSt3exNEDCE8X/wfDr35Qhyo4NfbI2okx5DzNAqpgkWQpiECkd/cr&#10;EI2CPM5AVqX8/0L1A1BLAwQUAAAACACHTuJAyp0iXjwCAABoBAAADgAAAGRycy9lMm9Eb2MueG1s&#10;rVTNbhMxEL4j8Q6W73STtgkh6qYKrYqQKlqpIM6O19tdyfYY2+lueQB4A05cuPNceQ4+e5O0Khx6&#10;4OIde36/b2b25LQ3mt0pH1qyJR8fjDhTVlLV2tuSf/p48WrGWYjCVkKTVSW/V4GfLl6+OOncXB1S&#10;Q7pSniGIDfPOlbyJ0c2LIshGGREOyCkLZU3eiIirvy0qLzpEN7o4HI2mRUe+cp6kCgGv54OSbyP6&#10;5wSkum6lOie5NsrGIapXWkRACk3rAl/kautayXhV10FFpksOpDGfSAJ5lc5icSLmt164ppXbEsRz&#10;SniCyYjWIuk+1LmIgq19+1co00pPgep4IMkUA5DMCFCMR0+4uWmEUxkLqA5uT3r4f2Hlh7trz9qq&#10;5EfouxUGHd/8+L75+Xvz6xvDGwjqXJjD7sbBMvZvqcfY7N4DHhPuvvYmfYGIQQ967/f0qj4ymZym&#10;49l0POFMQjedTWajzH/x4O18iO8UGZaEknu0L7Mq7i5DRCUw3ZmkZJYuWq1zC7VlHYIeTUbZYa+B&#10;h7ZwTBiGWpMU+1W/Bbai6h64PA2jEZy8aJH8UoR4LTxmAVCwLfEKR60JSWgrcdaQ//qv92SPFkHL&#10;WYfZKnn4shZecabfWzTvzfj4OA1jvhxPXh/i4h9rVo81dm3OCOM7xl46mcVkH/VOrD2Zz1iqZcoK&#10;lbASuUsed+JZHCYeSynVcpmNMH5OxEt742QKPdC5XEeq28x0omngZsseBjA3YLssacIf37PVww9i&#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3p2PK2wAAAAoBAAAPAAAAAAAAAAEAIAAAACIAAABk&#10;cnMvZG93bnJldi54bWxQSwECFAAUAAAACACHTuJAyp0iXjwCAABoBAAADgAAAAAAAAABACAAAAAq&#10;AQAAZHJzL2Uyb0RvYy54bWxQSwUGAAAAAAYABgBZAQAA2AUAAAAA&#10;">
                <v:fill on="f" focussize="0,0"/>
                <v:stroke on="f" weight="0.5pt"/>
                <v:imagedata o:title=""/>
                <o:lock v:ext="edit" aspectratio="f"/>
                <v:textbox>
                  <w:txbxContent>
                    <w:p>
                      <w:pPr>
                        <w:rPr>
                          <w:rFonts w:hint="eastAsia" w:eastAsiaTheme="minorEastAsia"/>
                          <w:sz w:val="56"/>
                          <w:szCs w:val="96"/>
                          <w:lang w:val="en-US" w:eastAsia="zh-CN"/>
                        </w:rPr>
                      </w:pPr>
                      <w:r>
                        <w:rPr>
                          <w:rFonts w:hint="eastAsia"/>
                          <w:sz w:val="56"/>
                          <w:szCs w:val="96"/>
                          <w:lang w:val="en-US" w:eastAsia="zh-CN"/>
                        </w:rPr>
                        <w:t>Jessica</w:t>
                      </w:r>
                    </w:p>
                  </w:txbxContent>
                </v:textbox>
              </v:shape>
            </w:pict>
          </mc:Fallback>
        </mc:AlternateContent>
      </w:r>
      <w:r>
        <w:rPr>
          <w:sz w:val="21"/>
        </w:rPr>
        <mc:AlternateContent>
          <mc:Choice Requires="wpg">
            <w:drawing>
              <wp:anchor distT="0" distB="0" distL="114300" distR="114300" simplePos="0" relativeHeight="251670528" behindDoc="0" locked="0" layoutInCell="1" allowOverlap="1">
                <wp:simplePos x="0" y="0"/>
                <wp:positionH relativeFrom="column">
                  <wp:posOffset>2912110</wp:posOffset>
                </wp:positionH>
                <wp:positionV relativeFrom="paragraph">
                  <wp:posOffset>-11430</wp:posOffset>
                </wp:positionV>
                <wp:extent cx="2879090" cy="1538605"/>
                <wp:effectExtent l="0" t="0" r="16510" b="4445"/>
                <wp:wrapNone/>
                <wp:docPr id="40" name="组合 40"/>
                <wp:cNvGraphicFramePr/>
                <a:graphic xmlns:a="http://schemas.openxmlformats.org/drawingml/2006/main">
                  <a:graphicData uri="http://schemas.microsoft.com/office/word/2010/wordprocessingGroup">
                    <wpg:wgp>
                      <wpg:cNvGrpSpPr/>
                      <wpg:grpSpPr>
                        <a:xfrm>
                          <a:off x="0" y="0"/>
                          <a:ext cx="2879090" cy="1538605"/>
                          <a:chOff x="6334" y="1705"/>
                          <a:chExt cx="4534" cy="2423"/>
                        </a:xfrm>
                      </wpg:grpSpPr>
                      <wps:wsp>
                        <wps:cNvPr id="48" name="直接连接符 21"/>
                        <wps:cNvCnPr/>
                        <wps:spPr>
                          <a:xfrm flipH="1">
                            <a:off x="6334" y="3478"/>
                            <a:ext cx="4535" cy="4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50" name="直接连接符 21"/>
                        <wps:cNvCnPr/>
                        <wps:spPr>
                          <a:xfrm flipH="1">
                            <a:off x="6334" y="4088"/>
                            <a:ext cx="4535" cy="4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46" name="直接连接符 21"/>
                        <wps:cNvCnPr/>
                        <wps:spPr>
                          <a:xfrm flipH="1">
                            <a:off x="6334" y="2908"/>
                            <a:ext cx="4535" cy="2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43" name="直接连接符 21"/>
                        <wps:cNvCnPr/>
                        <wps:spPr>
                          <a:xfrm flipH="1">
                            <a:off x="6334" y="2234"/>
                            <a:ext cx="4535" cy="30"/>
                          </a:xfrm>
                          <a:prstGeom prst="line">
                            <a:avLst/>
                          </a:prstGeom>
                          <a:ln w="3175">
                            <a:solidFill>
                              <a:schemeClr val="tx1">
                                <a:lumMod val="85000"/>
                                <a:lumOff val="15000"/>
                              </a:schemeClr>
                            </a:solidFill>
                            <a:prstDash val="sysDot"/>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5" name="Text Box 138"/>
                        <wps:cNvSpPr txBox="1">
                          <a:spLocks noChangeArrowheads="1"/>
                        </wps:cNvSpPr>
                        <wps:spPr bwMode="auto">
                          <a:xfrm>
                            <a:off x="6736" y="1705"/>
                            <a:ext cx="3772" cy="2360"/>
                          </a:xfrm>
                          <a:prstGeom prst="rect">
                            <a:avLst/>
                          </a:prstGeom>
                          <a:noFill/>
                          <a:ln>
                            <a:noFill/>
                          </a:ln>
                        </wps:spPr>
                        <wps:txbx>
                          <w:txbxContent>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Age</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23years old</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ab/>
                              </w:r>
                            </w:p>
                            <w:p>
                              <w:pPr>
                                <w:adjustRightInd w:val="0"/>
                                <w:snapToGrid w:val="0"/>
                                <w:spacing w:line="360" w:lineRule="auto"/>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Education</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bachelor</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TEL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4"/>
                                  <w:szCs w:val="24"/>
                                  <w:lang w:val="en-US" w:eastAsia="zh-CN" w:bidi="ar"/>
                                  <w14:textFill>
                                    <w14:solidFill>
                                      <w14:schemeClr w14:val="tx1">
                                        <w14:lumMod w14:val="65000"/>
                                        <w14:lumOff w14:val="35000"/>
                                      </w14:schemeClr>
                                    </w14:solidFill>
                                  </w14:textFill>
                                </w:rPr>
                                <w:t>138001380000</w:t>
                              </w:r>
                            </w:p>
                            <w:p>
                              <w:pPr>
                                <w:adjustRightInd w:val="0"/>
                                <w:snapToGrid w:val="0"/>
                                <w:spacing w:line="360" w:lineRule="auto"/>
                                <w:rPr>
                                  <w:rFonts w:ascii="微软雅黑" w:hAnsi="微软雅黑" w:eastAsia="微软雅黑"/>
                                  <w:color w:val="595959" w:themeColor="text1" w:themeTint="A6"/>
                                  <w:sz w:val="21"/>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E-mail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29.3pt;margin-top:-0.9pt;height:121.15pt;width:226.7pt;z-index:251670528;mso-width-relative:page;mso-height-relative:page;" coordorigin="6334,1705" coordsize="4534,2423" o:gfxdata="UEsDBAoAAAAAAIdO4kAAAAAAAAAAAAAAAAAEAAAAZHJzL1BLAwQUAAAACACHTuJAYpdrrdoAAAAK&#10;AQAADwAAAGRycy9kb3ducmV2LnhtbE2PQUvDQBCF74L/YRnBW7vZ2JQaMylS1FMRbAXxts1Ok9Ds&#10;bshuk/bfO570OMzjve8r1hfbiZGG0HqHoOYJCHKVN62rET73r7MViBC1M7rzjhCuFGBd3t4UOjd+&#10;ch807mItuMSFXCM0Mfa5lKFqyOow9z05/h39YHXkc6ilGfTE5baTaZIspdWt44VG97RpqDrtzhbh&#10;bdLT84N6Gben4+b6vc/ev7aKEO/vVPIEItIl/oXhF5/RoWSmgz87E0SHsMhWS44izBQrcOBRpSx3&#10;QEgXSQayLOR/hfIHUEsDBBQAAAAIAIdO4kCquu0DmwMAACMOAAAOAAAAZHJzL2Uyb0RvYy54bWzt&#10;V0tvFDkQviPxHyzfST/nkVY6KGQgIAGLBPsDPN3uh3DbxvakZzhz4IS4I3FbThz3tof9NbvwMyjb&#10;PTN5gIiAIIGikXrsKrvs+qrs+rx3c9kxdEyVbgXPcbQTYkR5IcqW1zn+88mdG1OMtCG8JExwmuMV&#10;1fjm/vVre73MaCwawUqqEBjhOutljhtjZBYEumhoR/SOkJSDshKqIwa6qg5KRXqw3rEgDsNx0AtV&#10;SiUKqjVIZ16JB4vqIgZFVbUFnYli0VFuvFVFGTHgkm5aqfG+221V0cL8UVWaGsRyDJ4a94VFoD23&#10;32B/j2S1IrJpi2EL5CJbOONTR1oOi25MzYghaKHac6a6tlBCi8rsFKILvCMOEfAiCs9gc6TEQjpf&#10;6qyv5QZ0CNQZ1L/ZbPHw+JFCbZnjFCDhpIOIf/jnxX+vXyIQADq9rDMYdKTkY/lIDYLa96zDy0p1&#10;9h9cQUuH62qDK10aVIAwnk52w12wX4AuGiXTcTjyyBcNhMfOGydJipFVT7a628P8dGSVdnKcxomd&#10;GawXDuz+NtvpJeSk3gKlvw+oxw2R1OGvLQZroOCADEC9+fv/V399/PctfD+8f4fiyCPmRh/yAS6d&#10;aUBujRWqWCvvgp8uXQbUNt4n6WTqkVljB76PvO8+HhvPSSaVNkdUdMg2csxabjdLMnJ8XxsP0nqI&#10;FXNxp2UM5CRjHPU5TqKJNU3gEFdweKDZSUgEzWuMCKvhdiiMcha1YG1pZ9vJWtXzQ6bQMYEzFY/t&#10;zw1ii+6BKL14OgrD4XCB2MbYjY7WYvBiMONiecq+3fOM6MZP0Ss9E8Zj0lBS3uYlMisJacrhevJy&#10;Q1p2Xg5rMA7mbVL4CNjWXJQrFxgnh2SxKf4Tsma0PV4/PGvScHqVNb9l1qTjy7tr4t3wi1kTu8N7&#10;ddf8mndNmlxi1sRQi10ROV+hkqus+YUrVARkwPOaJza0t8QSRYm7IWyBBP5jCSAyS1Cs6YuW90Xx&#10;VCMuDhvCa3qglOhtlQbi5biQK7LDVF9obSVG8x6YApRwsjDCcYczLHI8SeDiO8UG19mWTCbxwAWT&#10;8VfyTQH9vzAjOkWRPs8dzHK+hNTf0gikhH9RwHsKGo1QzzHq4TUBLOrZgiiKEbvHAYzdKLX82rhO&#10;OprA/YrUSc38pIbwAkzlGCiZbx4a/2RZSNXWDazk2SMXBwBg1Tqyt93VwHkct3H8GN4OjmYN7xz7&#10;ODnZd+O3b7v9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GKXa63aAAAACgEAAA8AAAAAAAAAAQAg&#10;AAAAIgAAAGRycy9kb3ducmV2LnhtbFBLAQIUABQAAAAIAIdO4kCquu0DmwMAACMOAAAOAAAAAAAA&#10;AAEAIAAAACkBAABkcnMvZTJvRG9jLnhtbFBLBQYAAAAABgAGAFkBAAA2BwAAAAA=&#10;">
                <o:lock v:ext="edit" aspectratio="f"/>
                <v:line id="直接连接符 21" o:spid="_x0000_s1026" o:spt="20" style="position:absolute;left:6334;top:3478;flip:x;height:40;width:4535;" filled="f" stroked="t" coordsize="21600,21600" o:gfxdata="UEsDBAoAAAAAAIdO4kAAAAAAAAAAAAAAAAAEAAAAZHJzL1BLAwQUAAAACACHTuJAWaXPGLsAAADb&#10;AAAADwAAAGRycy9kb3ducmV2LnhtbEVPy2oCMRTdF/oP4QpuimaUUnVqdGFbKLio7/UluZ2MTW6G&#10;SXTs35tFocvDec+XN+/EldpYB1YwGhYgiHUwNVcKDvuPwRRETMgGXWBS8EsRlovHhzmWJnS8pesu&#10;VSKHcCxRgU2pKaWM2pLHOAwNcea+Q+sxZdhW0rTY5XDv5LgoXqTHmnODxYZWlvTP7uIVnL6eju/r&#10;N+3ctJrY82zVGT3eKNXvjYpXEIlu6V/85/40Cp7z2Pwl/wC5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XPGLsAAADb&#10;AAAADwAAAAAAAAABACAAAAAiAAAAZHJzL2Rvd25yZXYueG1sUEsBAhQAFAAAAAgAh07iQDMvBZ47&#10;AAAAOQAAABAAAAAAAAAAAQAgAAAACgEAAGRycy9zaGFwZXhtbC54bWxQSwUGAAAAAAYABgBbAQAA&#10;tAMAAAAA&#10;">
                  <v:fill on="f" focussize="0,0"/>
                  <v:stroke weight="0.25pt" color="#262626 [2749]" joinstyle="round" dashstyle="1 1"/>
                  <v:imagedata o:title=""/>
                  <o:lock v:ext="edit" aspectratio="f"/>
                </v:line>
                <v:line id="直接连接符 21" o:spid="_x0000_s1026" o:spt="20" style="position:absolute;left:6334;top:4088;flip:x;height:40;width:4535;" filled="f" stroked="t" coordsize="21600,21600" o:gfxdata="UEsDBAoAAAAAAIdO4kAAAAAAAAAAAAAAAAAEAAAAZHJzL1BLAwQUAAAACACHTuJAIgpVw7sAAADb&#10;AAAADwAAAGRycy9kb3ducmV2LnhtbEVPy2oCMRTdF/oP4QpuimYUWnVqdGFbKLio7/UluZ2MTW6G&#10;SXTs35tFocvDec+XN+/EldpYB1YwGhYgiHUwNVcKDvuPwRRETMgGXWBS8EsRlovHhzmWJnS8pesu&#10;VSKHcCxRgU2pKaWM2pLHOAwNcea+Q+sxZdhW0rTY5XDv5LgoXqTHmnODxYZWlvTP7uIVnL6eju/r&#10;N+3ctJrY82zVGT3eKNXvjYpXEIlu6V/85/40Cp7z+vwl/wC5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pVw7sAAADb&#10;AAAADwAAAAAAAAABACAAAAAiAAAAZHJzL2Rvd25yZXYueG1sUEsBAhQAFAAAAAgAh07iQDMvBZ47&#10;AAAAOQAAABAAAAAAAAAAAQAgAAAACgEAAGRycy9zaGFwZXhtbC54bWxQSwUGAAAAAAYABgBbAQAA&#10;tAMAAAAA&#10;">
                  <v:fill on="f" focussize="0,0"/>
                  <v:stroke weight="0.25pt" color="#262626 [2749]" joinstyle="round" dashstyle="1 1"/>
                  <v:imagedata o:title=""/>
                  <o:lock v:ext="edit" aspectratio="f"/>
                </v:line>
                <v:line id="直接连接符 21" o:spid="_x0000_s1026" o:spt="20" style="position:absolute;left:6334;top:2908;flip:x;height:20;width:4535;" filled="f" stroked="t" coordsize="21600,21600" o:gfxdata="UEsDBAoAAAAAAIdO4kAAAAAAAAAAAAAAAAAEAAAAZHJzL1BLAwQUAAAACACHTuJAR3b+8b4AAADb&#10;AAAADwAAAGRycy9kb3ducmV2LnhtbEWPT2sCMRTE7wW/Q3iFXqRmFVG7NXqwFQQPVfvn/EheN1uT&#10;l2WTuvrtTUHocZiZ3zDz5dk7caI21oEVDAcFCGIdTM2Vgo/39eMMREzIBl1gUnChCMtF726OpQkd&#10;7+l0SJXIEI4lKrApNaWUUVvyGAehIc7ed2g9pizbSpoWuwz3To6KYiI91pwXLDa0sqSPh1+v4Out&#10;//m6fdHOzaqp/XladUaPdko93A+LZxCJzuk/fGtvjILxBP6+5B8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3b+8b4A&#10;AADbAAAADwAAAAAAAAABACAAAAAiAAAAZHJzL2Rvd25yZXYueG1sUEsBAhQAFAAAAAgAh07iQDMv&#10;BZ47AAAAOQAAABAAAAAAAAAAAQAgAAAADQEAAGRycy9zaGFwZXhtbC54bWxQSwUGAAAAAAYABgBb&#10;AQAAtwMAAAAA&#10;">
                  <v:fill on="f" focussize="0,0"/>
                  <v:stroke weight="0.25pt" color="#262626 [2749]" joinstyle="round" dashstyle="1 1"/>
                  <v:imagedata o:title=""/>
                  <o:lock v:ext="edit" aspectratio="f"/>
                </v:line>
                <v:line id="直接连接符 21" o:spid="_x0000_s1026" o:spt="20" style="position:absolute;left:6334;top:2234;flip:x;height:30;width:4535;" filled="f" stroked="t" coordsize="21600,21600" o:gfxdata="UEsDBAoAAAAAAIdO4kAAAAAAAAAAAAAAAAAEAAAAZHJzL1BLAwQUAAAACACHTuJAVwFdab8AAADb&#10;AAAADwAAAGRycy9kb3ducmV2LnhtbEWPQU8CMRSE7yb+h+aZcDHSBY3CSuEAmJBwQFE5v7TP7UL7&#10;utkWFv49NTHxOJmZbzKT2dk7caI21oEVDPoFCGIdTM2Vgq/Pt4cRiJiQDbrApOBCEWbT25sJliZ0&#10;/EGnbapEhnAsUYFNqSmljNqSx9gPDXH2fkLrMWXZVtK02GW4d3JYFM/SY815wWJDc0v6sD16BbvN&#10;/fdyvdDOjaoXux/PO6OH70r17gbFK4hE5/Qf/muvjIKnR/j9kn+An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BXWm/&#10;AAAA2wAAAA8AAAAAAAAAAQAgAAAAIgAAAGRycy9kb3ducmV2LnhtbFBLAQIUABQAAAAIAIdO4kAz&#10;LwWeOwAAADkAAAAQAAAAAAAAAAEAIAAAAA4BAABkcnMvc2hhcGV4bWwueG1sUEsFBgAAAAAGAAYA&#10;WwEAALgDAAAAAA==&#10;">
                  <v:fill on="f" focussize="0,0"/>
                  <v:stroke weight="0.25pt" color="#262626 [2749]" joinstyle="round" dashstyle="1 1"/>
                  <v:imagedata o:title=""/>
                  <o:lock v:ext="edit" aspectratio="f"/>
                </v:line>
                <v:shape id="Text Box 138" o:spid="_x0000_s1026" o:spt="202" type="#_x0000_t202" style="position:absolute;left:6736;top:1705;height:2360;width:3772;"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Age</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23years old</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ab/>
                        </w:r>
                      </w:p>
                      <w:p>
                        <w:pPr>
                          <w:adjustRightInd w:val="0"/>
                          <w:snapToGrid w:val="0"/>
                          <w:spacing w:line="360" w:lineRule="auto"/>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Education</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bachelor</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TEL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4"/>
                            <w:szCs w:val="24"/>
                            <w:lang w:val="en-US" w:eastAsia="zh-CN" w:bidi="ar"/>
                            <w14:textFill>
                              <w14:solidFill>
                                <w14:schemeClr w14:val="tx1">
                                  <w14:lumMod w14:val="65000"/>
                                  <w14:lumOff w14:val="35000"/>
                                </w14:schemeClr>
                              </w14:solidFill>
                            </w14:textFill>
                          </w:rPr>
                          <w:t>138001380000</w:t>
                        </w:r>
                      </w:p>
                      <w:p>
                        <w:pPr>
                          <w:adjustRightInd w:val="0"/>
                          <w:snapToGrid w:val="0"/>
                          <w:spacing w:line="360" w:lineRule="auto"/>
                          <w:rPr>
                            <w:rFonts w:ascii="微软雅黑" w:hAnsi="微软雅黑" w:eastAsia="微软雅黑"/>
                            <w:color w:val="595959" w:themeColor="text1" w:themeTint="A6"/>
                            <w:sz w:val="21"/>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E-mail</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4"/>
                            <w:szCs w:val="32"/>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4"/>
                            <w:szCs w:val="32"/>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14:textFill>
                              <w14:solidFill>
                                <w14:schemeClr w14:val="tx1">
                                  <w14:lumMod w14:val="65000"/>
                                  <w14:lumOff w14:val="35000"/>
                                </w14:schemeClr>
                              </w14:solidFill>
                            </w14:textFill>
                          </w:rPr>
                        </w:pPr>
                      </w:p>
                    </w:txbxContent>
                  </v:textbox>
                </v:shape>
              </v:group>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-1172845</wp:posOffset>
                </wp:positionH>
                <wp:positionV relativeFrom="paragraph">
                  <wp:posOffset>-950595</wp:posOffset>
                </wp:positionV>
                <wp:extent cx="7631430" cy="10836275"/>
                <wp:effectExtent l="4445" t="5080" r="22225" b="17145"/>
                <wp:wrapNone/>
                <wp:docPr id="10" name="矩形 10"/>
                <wp:cNvGraphicFramePr/>
                <a:graphic xmlns:a="http://schemas.openxmlformats.org/drawingml/2006/main">
                  <a:graphicData uri="http://schemas.microsoft.com/office/word/2010/wordprocessingShape">
                    <wps:wsp>
                      <wps:cNvSpPr/>
                      <wps:spPr>
                        <a:xfrm>
                          <a:off x="100965" y="82550"/>
                          <a:ext cx="7631430" cy="10836275"/>
                        </a:xfrm>
                        <a:prstGeom prst="rect">
                          <a:avLst/>
                        </a:prstGeom>
                        <a:ln>
                          <a:solidFill>
                            <a:srgbClr val="4DA6BE"/>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35pt;margin-top:-74.85pt;height:853.25pt;width:600.9pt;z-index:251660288;v-text-anchor:middle;mso-width-relative:page;mso-height-relative:page;" filled="f" stroked="t" coordsize="21600,21600" o:gfxdata="UEsDBAoAAAAAAIdO4kAAAAAAAAAAAAAAAAAEAAAAZHJzL1BLAwQUAAAACACHTuJAhM9BkNoAAAAP&#10;AQAADwAAAGRycy9kb3ducmV2LnhtbE2PTU/DMAyG70j8h8hI3LakaB9daToJEBzgtA5xzhqvrWic&#10;qkm3wa/HPY3bY/nV68f59uI6ccIhtJ40JHMFAqnytqVaw+f+dZaCCNGQNZ0n1PCDAbbF7U1uMuvP&#10;tMNTGWvBJRQyo6GJsc+kDFWDzoS575F4d/SDM5HHoZZ2MGcud518UGolnWmJLzSmx+cGq+9ydBro&#10;6Su+h9/yw8sj1rvN2wuV417r+7tEPYKIeInXMEz6rA4FOx38SDaITsMsSRdrzk602DBNGZWsExAH&#10;puVylYIscvn/j+IPUEsDBBQAAAAIAIdO4kCn3+/IawIAAL8EAAAOAAAAZHJzL2Uyb0RvYy54bWyt&#10;VMtuEzEU3SPxD5b3dJI0Sdsokyo0FCFVtFJBrB2PnbHkF7aTSfkZJHZ8BJ+D+A2OZ6ZNKSy6YDO5&#10;9r0+1+f43MzP90aTnQhROVvS4dGAEmG5q5TdlPTjh8tXp5TExGzFtLOipHci0vPFyxfzxs/EyNVO&#10;VyIQgNg4a3xJ65T8rCgir4Vh8ch5YZGULhiWsAybogqsAbrRxWgwmBaNC5UPjosYsbvqkrRHDM8B&#10;dFIqLlaOb42wqUMNQrMESrFWPtJFe1spBU/XUkaRiC4pmKb2iyaI1/lbLOZstgnM14r3V2DPucIT&#10;ToYpi6YPUCuWGNkG9ReUUTy46GQ64s4UHZFWEbAYDp5oc1szL1oukDr6B9Hj/4Pl73c3gagKToAk&#10;lhm8+K+v33/++EawAXUaH2couvU3oV9FhJnqXgaTf0GC7PP5wdl0QsldSU9Hk0kvrdgnwpE9mR4P&#10;x8dowZEfDk6Pp6OTScYvDkA+xPRWOENyUNKAx2s1ZburmLrS+5Lc17pLpTX22Uxb0pT0bDJCf85g&#10;SgkzIDQexKLdUML0Bm7nKbSI0WlV5dP5cAyb9YUOZMfgkfFqOX39pr/YH2W59YrFuqurEPVV2oJF&#10;lqkTJkdrV91B1uA6v0XPLxWOX7GYbliAwSAERjBd4yO1w91dH1FSu/DlX/u5Hu+OLCUNDAtin7cs&#10;CEr0OwtHnA3HY8CmdjGenIywCI8z68cZuzUXDnyHGHbP2zDXJ30fyuDMJ0zqMndFilmO3p2E/eIi&#10;dYOEWediuWzL4GrP0pW99TyDd++03CYnVfuEB3V60eDr1gT9DObBebxuqw7/O4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M9BkNoAAAAPAQAADwAAAAAAAAABACAAAAAiAAAAZHJzL2Rvd25yZXYu&#10;eG1sUEsBAhQAFAAAAAgAh07iQKff78hrAgAAvwQAAA4AAAAAAAAAAQAgAAAAKQEAAGRycy9lMm9E&#10;b2MueG1sUEsFBgAAAAAGAAYAWQEAAAYGAAAAAA==&#10;">
                <v:fill on="f" focussize="0,0"/>
                <v:stroke color="#4DA6BE [3204]" joinstyle="round" dashstyle="dash"/>
                <v:imagedata o:title=""/>
                <o:lock v:ext="edit" aspectratio="f"/>
              </v:rect>
            </w:pict>
          </mc:Fallback>
        </mc:AlternateContent>
      </w:r>
      <w:r>
        <w:rPr>
          <w:rFonts w:ascii="宋体" w:hAnsi="宋体" w:eastAsia="宋体" w:cs="宋体"/>
          <w:sz w:val="24"/>
          <w:szCs w:val="24"/>
        </w:rPr>
        <w:drawing>
          <wp:inline distT="0" distB="0" distL="114300" distR="114300">
            <wp:extent cx="38100" cy="762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p>
    <w:p>
      <w:pPr>
        <w:jc w:val="left"/>
        <w:rPr>
          <w:rFonts w:ascii="宋体" w:hAnsi="宋体" w:eastAsia="宋体" w:cs="宋体"/>
          <w:sz w:val="24"/>
          <w:szCs w:val="24"/>
        </w:rPr>
      </w:pPr>
      <w:r>
        <w:rPr>
          <w:sz w:val="21"/>
        </w:rPr>
        <mc:AlternateContent>
          <mc:Choice Requires="wps">
            <w:drawing>
              <wp:anchor distT="0" distB="0" distL="114300" distR="114300" simplePos="0" relativeHeight="251665408" behindDoc="0" locked="0" layoutInCell="1" allowOverlap="1">
                <wp:simplePos x="0" y="0"/>
                <wp:positionH relativeFrom="column">
                  <wp:posOffset>6483350</wp:posOffset>
                </wp:positionH>
                <wp:positionV relativeFrom="paragraph">
                  <wp:posOffset>-324485</wp:posOffset>
                </wp:positionV>
                <wp:extent cx="85725" cy="1530350"/>
                <wp:effectExtent l="0" t="0" r="9525" b="12700"/>
                <wp:wrapNone/>
                <wp:docPr id="34" name="矩形 34"/>
                <wp:cNvGraphicFramePr/>
                <a:graphic xmlns:a="http://schemas.openxmlformats.org/drawingml/2006/main">
                  <a:graphicData uri="http://schemas.microsoft.com/office/word/2010/wordprocessingShape">
                    <wps:wsp>
                      <wps:cNvSpPr/>
                      <wps:spPr>
                        <a:xfrm>
                          <a:off x="0" y="0"/>
                          <a:ext cx="85725" cy="15303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0.5pt;margin-top:-25.55pt;height:120.5pt;width:6.75pt;z-index:251665408;v-text-anchor:middle;mso-width-relative:page;mso-height-relative:page;" fillcolor="#A5C249 [3209]" filled="t" stroked="f" coordsize="21600,21600" o:gfxdata="UEsDBAoAAAAAAIdO4kAAAAAAAAAAAAAAAAAEAAAAZHJzL1BLAwQUAAAACACHTuJAaHFhytsAAAAN&#10;AQAADwAAAGRycy9kb3ducmV2LnhtbE2PwU7DMBBE70j8g7VI3Fo7LUVpiFMpSEVI0AMt4uzESxIR&#10;r0PsNuXv2Z7gtqMdzbzJN2fXixOOofOkIZkrEEi1tx01Gt4P21kKIkRD1vSeUMMPBtgU11e5yayf&#10;6A1P+9gIDqGQGQ1tjEMmZahbdCbM/YDEv08/OhNZjo20o5k43PVyodS9dKYjbmjNgI8t1l/7o9Og&#10;DO7Sl3Ao3ety+i7Lj+fqaeu1vr1J1AOIiOf4Z4YLPqNDwUyVP5INometFgmPiRpmqyQBcbGo5d0K&#10;RMVXul6DLHL5f0XxC1BLAwQUAAAACACHTuJAw/nG7mACAAC1BAAADgAAAGRycy9lMm9Eb2MueG1s&#10;rVTNbhMxEL4j8Q6W73STNIE26qaKEhUhVbRSQZwdr5215D9sJ5vyMkjceAgeB/EafPZufygceuDi&#10;zHhmv8/zzUzOzg9Gk70IUTlb0/HRiBJhuWuU3db044eLVyeUxMRsw7Szoqa3ItLzxcsXZ52fi4lr&#10;nW5EIACxcd75mrYp+XlVRd4Kw+KR88IiKF0wLMEN26oJrAO60dVkNHpddS40PjguYsTtug/SATE8&#10;B9BJqbhYO74zwqYeNQjNEkqKrfKRLsprpRQ8XUkZRSK6pqg0lRMksDf5rBZnbL4NzLeKD09gz3nC&#10;k5oMUxak91BrlhjZBfUXlFE8uOhkOuLOVH0hRRFUMR490eamZV6UWiB19Peix/8Hy9/vrwNRTU2P&#10;p5RYZtDxX1+///zxjeAC6nQ+zpF046/D4EWYudSDDCb/oghyKIre3isqDolwXJ7M3kxmlHBExrPj&#10;0fGsKF49fOxDTG+FMyQbNQ1oWNGR7S9jAiFS71IyV3RaNRdK6+KE7WalA9kzNHc5W02mp/nF+OSP&#10;NG1JV9PJbDpC0znDyEqMCkzjUXa0W0qY3mIXeAqF27rMAKSee81i23MU2IFCWzBlcXo5srVxzS3E&#10;DK6fsuj5hUJVlyymaxYwVuDH4qUrHFI7PMoNFiWtC1/+dZ/z0W1EKekwpnjw5x0LghL9zmIOTsfT&#10;aZ7r4kyhNpzwOLJ5HLE7s3IQa4wV97yYOT/pO1MGZz5hP5eZFSFmObh7aQZnlfr1wYZzsVyWNMyy&#10;Z+nS3niewbNy1i13yUlVmvigziAaprk0ati8vC6P/ZL18G+z+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ocWHK2wAAAA0BAAAPAAAAAAAAAAEAIAAAACIAAABkcnMvZG93bnJldi54bWxQSwECFAAU&#10;AAAACACHTuJAw/nG7mACAAC1BAAADgAAAAAAAAABACAAAAAqAQAAZHJzL2Uyb0RvYy54bWxQSwUG&#10;AAAAAAYABgBZAQAA/AUAAAAA&#10;">
                <v:fill on="t" focussize="0,0"/>
                <v:stroke on="f" weight="2pt"/>
                <v:imagedata o:title=""/>
                <o:lock v:ext="edit" aspectratio="f"/>
              </v:rect>
            </w:pict>
          </mc:Fallback>
        </mc:AlternateContent>
      </w:r>
      <w:r>
        <w:rPr>
          <w:rFonts w:ascii="宋体" w:hAnsi="宋体" w:eastAsia="宋体" w:cs="宋体"/>
          <w:sz w:val="24"/>
          <w:szCs w:val="24"/>
        </w:rPr>
        <w:drawing>
          <wp:inline distT="0" distB="0" distL="114300" distR="114300">
            <wp:extent cx="304800" cy="304800"/>
            <wp:effectExtent l="0" t="0" r="0" b="0"/>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jc w:val="left"/>
        <w:rPr>
          <w:rFonts w:hint="eastAsia"/>
          <w:sz w:val="21"/>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1178560</wp:posOffset>
                </wp:positionH>
                <wp:positionV relativeFrom="paragraph">
                  <wp:posOffset>8890</wp:posOffset>
                </wp:positionV>
                <wp:extent cx="1790065" cy="697865"/>
                <wp:effectExtent l="0" t="0" r="635" b="6985"/>
                <wp:wrapNone/>
                <wp:docPr id="41" name="文本框 41"/>
                <wp:cNvGraphicFramePr/>
                <a:graphic xmlns:a="http://schemas.openxmlformats.org/drawingml/2006/main">
                  <a:graphicData uri="http://schemas.microsoft.com/office/word/2010/wordprocessingShape">
                    <wps:wsp>
                      <wps:cNvSpPr txBox="1"/>
                      <wps:spPr>
                        <a:xfrm>
                          <a:off x="2330450" y="1785620"/>
                          <a:ext cx="1790065" cy="697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line="240" w:lineRule="auto"/>
                              <w:jc w:val="left"/>
                              <w:rPr>
                                <w:rFonts w:hint="eastAsia" w:hAnsi="微软雅黑" w:eastAsia="微软雅黑" w:cs="微软雅黑" w:asciiTheme="minorAscii"/>
                                <w:b w:val="0"/>
                                <w:i w:val="0"/>
                                <w:caps w:val="0"/>
                                <w:color w:val="383838"/>
                                <w:spacing w:val="0"/>
                                <w:kern w:val="0"/>
                                <w:sz w:val="28"/>
                                <w:szCs w:val="28"/>
                                <w:lang w:val="en-US" w:eastAsia="zh-CN" w:bidi="ar"/>
                              </w:rPr>
                            </w:pPr>
                            <w:r>
                              <w:rPr>
                                <w:rFonts w:hint="eastAsia" w:hAnsi="微软雅黑" w:eastAsia="微软雅黑" w:cs="微软雅黑" w:asciiTheme="minorAscii"/>
                                <w:b w:val="0"/>
                                <w:i w:val="0"/>
                                <w:caps w:val="0"/>
                                <w:color w:val="383838"/>
                                <w:spacing w:val="0"/>
                                <w:kern w:val="0"/>
                                <w:sz w:val="28"/>
                                <w:szCs w:val="28"/>
                                <w:lang w:val="en-US" w:eastAsia="zh-CN" w:bidi="ar"/>
                              </w:rPr>
                              <w:t>Job search intention: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8pt;margin-top:0.7pt;height:54.95pt;width:140.95pt;z-index:251676672;mso-width-relative:page;mso-height-relative:page;" fillcolor="#FFFFFF [3201]" filled="t" stroked="f" coordsize="21600,21600" o:gfxdata="UEsDBAoAAAAAAIdO4kAAAAAAAAAAAAAAAAAEAAAAZHJzL1BLAwQUAAAACACHTuJAQroTu9QAAAAJ&#10;AQAADwAAAGRycy9kb3ducmV2LnhtbE2PzU7DMBCE70i8g7WVuFHHkIYqxOkBiSsSbenZjZc4qr2O&#10;Yvf36VlOcNtPM5qdaVaX4MUJpzRE0qDmBQikLtqBeg3bzfvjEkTKhqzxkVDDFROs2vu7xtQ2nukT&#10;T+vcCw6hVBsNLuexljJ1DoNJ8zgisfYdp2Ay49RLO5kzhwcvn4qiksEMxB+cGfHNYXdYH4OGXR9u&#10;uy81Ts4GX9LH7brZxkHrh5kqXkFkvOQ/M/zW5+rQcqd9PJJNwjMvFxVb+ShBsF5WLwsQe2alnkG2&#10;jfy/oP0BUEsDBBQAAAAIAIdO4kCFOJBoWQIAAJ0EAAAOAAAAZHJzL2Uyb0RvYy54bWytVEtu2zAQ&#10;3RfoHQjuG/kbJ4blwE3gokDQBEiLrmmKsghQJEvSltIDtDfIqpvue66co4+UnKRpF1nUC3nIGb2Z&#10;92ZGi7O2VmQvnJdG53R4NKBEaG4Kqbc5/fRx/eaEEh+YLpgyWuT0Vnh6tnz9atHYuRiZyqhCOAIQ&#10;7eeNzWkVgp1nmeeVqJk/MlZoOEvjahZwdNuscKwBeq2y0WBwnDXGFdYZLrzH7UXnpD2iewmgKUvJ&#10;xYXhu1ro0KE6oVgAJV9J6+kyVVuWgoersvQiEJVTMA3piSSwN/GZLRdsvnXMVpL3JbCXlPCMU82k&#10;RtIHqAsWGNk5+RdULbkz3pThiJs664gkRcBiOHimzU3FrEhcILW3D6L7/wfLP+yvHZFFTidDSjSr&#10;0fH7u+/3P37d//xGcAeBGuvniLuxiAztW9NibA73HpeRd1u6Ov6DEYF/NB4PJlOIfIvY2cn0eNRL&#10;LdpAeASYnWIWppRwRByfzk5gI1X2iGSdD++EqUk0curQyqQw21/60IUeQmJib5Qs1lKpdHDbzbly&#10;ZM/Q9nX69eh/hClNGmQfo9D4ljbx/Q5aaRQTiXcEoxXaTdursTHFLcRwppsnb/laospL5sM1cxgg&#10;MMeKhSs8SmWQxPQWJZVxX/91H+PRV3gpaTCQOfVfdswJStR7jY6fDieTOMHpMJnOoChxTz2bpx69&#10;q88NyKOpqC6ZMT6og1k6U3/GJq5iVriY5sid03Awz0O3JthkLlarFISZtSxc6hvLI3Qn2moXTClT&#10;S6JMnTa9epja1NR+w+JaPD2nqMevyv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roTu9QAAAAJ&#10;AQAADwAAAAAAAAABACAAAAAiAAAAZHJzL2Rvd25yZXYueG1sUEsBAhQAFAAAAAgAh07iQIU4kGhZ&#10;AgAAnQQAAA4AAAAAAAAAAQAgAAAAIwEAAGRycy9lMm9Eb2MueG1sUEsFBgAAAAAGAAYAWQEAAO4F&#10;AAAAAA==&#10;">
                <v:fill on="t" focussize="0,0"/>
                <v:stroke on="f" weight="0.5pt"/>
                <v:imagedata o:title=""/>
                <o:lock v:ext="edit" aspectratio="f"/>
                <v:textbox>
                  <w:txbxContent>
                    <w:p>
                      <w:pPr>
                        <w:adjustRightInd w:val="0"/>
                        <w:snapToGrid w:val="0"/>
                        <w:spacing w:line="240" w:lineRule="auto"/>
                        <w:jc w:val="left"/>
                        <w:rPr>
                          <w:rFonts w:hint="eastAsia" w:hAnsi="微软雅黑" w:eastAsia="微软雅黑" w:cs="微软雅黑" w:asciiTheme="minorAscii"/>
                          <w:b w:val="0"/>
                          <w:i w:val="0"/>
                          <w:caps w:val="0"/>
                          <w:color w:val="383838"/>
                          <w:spacing w:val="0"/>
                          <w:kern w:val="0"/>
                          <w:sz w:val="28"/>
                          <w:szCs w:val="28"/>
                          <w:lang w:val="en-US" w:eastAsia="zh-CN" w:bidi="ar"/>
                        </w:rPr>
                      </w:pPr>
                      <w:r>
                        <w:rPr>
                          <w:rFonts w:hint="eastAsia" w:hAnsi="微软雅黑" w:eastAsia="微软雅黑" w:cs="微软雅黑" w:asciiTheme="minorAscii"/>
                          <w:b w:val="0"/>
                          <w:i w:val="0"/>
                          <w:caps w:val="0"/>
                          <w:color w:val="383838"/>
                          <w:spacing w:val="0"/>
                          <w:kern w:val="0"/>
                          <w:sz w:val="28"/>
                          <w:szCs w:val="28"/>
                          <w:lang w:val="en-US" w:eastAsia="zh-CN" w:bidi="ar"/>
                        </w:rPr>
                        <w:t>Job search intention: Designer</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margin">
                  <wp:posOffset>-609600</wp:posOffset>
                </wp:positionH>
                <wp:positionV relativeFrom="paragraph">
                  <wp:posOffset>3098165</wp:posOffset>
                </wp:positionV>
                <wp:extent cx="6539230" cy="3429000"/>
                <wp:effectExtent l="0" t="0" r="0" b="0"/>
                <wp:wrapNone/>
                <wp:docPr id="22"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39230" cy="3429000"/>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2017/08--2018/02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2016/3--2017/12</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2015/3--2014/1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Environmental Art Co., Ltd. Design Department - Master Designe</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From conception and drawing to three-dimensional modeling, provide complete design solutions, including physical environment planning, interior space separation, decorative image design, interior supplies and complete facility configuration.</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reflecting the sense of space, practicality, superiority, revolutionary, and highlighting its humanity.</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8pt;margin-top:243.95pt;height:270pt;width:514.9pt;mso-position-horizontal-relative:margin;z-index:251661312;mso-width-relative:page;mso-height-relative:page;" filled="f" stroked="f" coordsize="21600,21600" o:gfxdata="UEsDBAoAAAAAAIdO4kAAAAAAAAAAAAAAAAAEAAAAZHJzL1BLAwQUAAAACACHTuJAdHEy4NgAAAAM&#10;AQAADwAAAGRycy9kb3ducmV2LnhtbE2PTU/DMAyG70j8h8hI3LZkH4y11N0BxBXE+JC4ZY3XVjRO&#10;1WRr+feYExxtP3r9vMVu8p060xDbwAiLuQFFXAXXco3w9vo424KKybKzXWBC+KYIu/LyorC5CyO/&#10;0HmfaiUhHHOL0KTU51rHqiFv4zz0xHI7hsHbJONQazfYUcJ9p5fGbLS3LcuHxvZ031D1tT95hPen&#10;4+fH2jzXD/6mH8NkNPtMI15fLcwdqERT+oPhV1/UoRSnQzixi6pDmGUb6ZIQ1tvbDJQQ2WolZQ6C&#10;mqWsdFno/yXKH1BLAwQUAAAACACHTuJAyKiWNQsCAAAYBAAADgAAAGRycy9lMm9Eb2MueG1srVPL&#10;btswELwX6D8QvNeSZSeNBctBGiNFgfQBJP0AmqIsoiKXXdKW3K/vknJcJ7nk0AtBcpezM7PL5fVg&#10;OrZX6DXYik8nOWfKSqi13Vb85+PdhyvOfBC2Fh1YVfGD8vx69f7dsnelKqCFrlbICMT6sncVb0Nw&#10;ZZZ52Soj/AScshRsAI0IdMRtVqPoCd10WZHnl1kPWDsEqbyn2/UY5EdEfAsgNI2Wag1yZ5QNIyqq&#10;TgSS5FvtPF8ltk2jZPjeNF4F1lWclIa0UhHab+KarZai3KJwrZZHCuItFF5oMkJbKnqCWosg2A71&#10;KyijJYKHJkwkmGwUkhwhFdP8hTcPrXAqaSGrvTuZ7v8frPy2/4FM1xUvCs6sMNTxRzUE9gkGNp1d&#10;RYN650vKe3CUGQYK0Ngksd7dg/zlmYXbVtitukGEvlWiJoLT+DI7ezri+Aiy6b9CTYXELkACGho0&#10;0T3ygxE6Nedwak4kI+ny8mK2KGYUkhSbzYtFnqf2ZaJ8eu7Qh88KDIubiiN1P8GL/b0PkY4on1Ji&#10;NQt3uuvSBHT22QUlxptEPzIeuYdhMxzt2EB9ICEI40DRd6JNC/iHs56GqeL+906g4qz7YsmMxXQ+&#10;j9OXDvOLjwUd8DyyOY8IKwmq4oGzcXsbxondOdTbliqN9lu4IQMbnaRFp0dWR940MEnxcbjjRJ6f&#10;U9a/D73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RxMuDYAAAADAEAAA8AAAAAAAAAAQAgAAAA&#10;IgAAAGRycy9kb3ducmV2LnhtbFBLAQIUABQAAAAIAIdO4kDIqJY1CwIAABgEAAAOAAAAAAAAAAEA&#10;IAAAACcBAABkcnMvZTJvRG9jLnhtbFBLBQYAAAAABgAGAFkBAACkBQ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2017/08--2018/02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2016/3--2017/12</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2015/3--2014/1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Environmental Art Co., Ltd. Design Department - Master Designe</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From conception and drawing to three-dimensional modeling, provide complete design solutions, including physical environment planning, interior space separation, decorative image design, interior supplies and complete facility configuration.</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reflecting the sense of space, practicality, superiority, revolutionary, and highlighting its humanity.</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p>
                  </w:txbxContent>
                </v:textbox>
              </v:shape>
            </w:pict>
          </mc:Fallback>
        </mc:AlternateContent>
      </w:r>
      <w:r>
        <w:rPr>
          <w:sz w:val="21"/>
          <w:lang w:val="en-US"/>
        </w:rPr>
        <mc:AlternateContent>
          <mc:Choice Requires="wps">
            <w:drawing>
              <wp:anchor distT="0" distB="0" distL="114300" distR="114300" simplePos="0" relativeHeight="251671552" behindDoc="0" locked="0" layoutInCell="1" allowOverlap="1">
                <wp:simplePos x="0" y="0"/>
                <wp:positionH relativeFrom="column">
                  <wp:posOffset>-403860</wp:posOffset>
                </wp:positionH>
                <wp:positionV relativeFrom="paragraph">
                  <wp:posOffset>2737485</wp:posOffset>
                </wp:positionV>
                <wp:extent cx="1306830" cy="396240"/>
                <wp:effectExtent l="0" t="0" r="0" b="0"/>
                <wp:wrapNone/>
                <wp:docPr id="9" name="TextBox 83"/>
                <wp:cNvGraphicFramePr/>
                <a:graphic xmlns:a="http://schemas.openxmlformats.org/drawingml/2006/main">
                  <a:graphicData uri="http://schemas.microsoft.com/office/word/2010/wordprocessingShape">
                    <wps:wsp>
                      <wps:cNvSpPr txBox="1"/>
                      <wps:spPr bwMode="auto">
                        <a:xfrm>
                          <a:off x="0" y="0"/>
                          <a:ext cx="1306830"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EXPERIENCE</w:t>
                            </w:r>
                          </w:p>
                        </w:txbxContent>
                      </wps:txbx>
                      <wps:bodyPr wrap="square">
                        <a:noAutofit/>
                      </wps:bodyPr>
                    </wps:wsp>
                  </a:graphicData>
                </a:graphic>
              </wp:anchor>
            </w:drawing>
          </mc:Choice>
          <mc:Fallback>
            <w:pict>
              <v:shape id="TextBox 83" o:spid="_x0000_s1026" o:spt="202" type="#_x0000_t202" style="position:absolute;left:0pt;margin-left:-31.8pt;margin-top:215.55pt;height:31.2pt;width:102.9pt;z-index:251671552;mso-width-relative:page;mso-height-relative:page;" filled="f" stroked="f" coordsize="21600,21600" o:gfxdata="UEsDBAoAAAAAAIdO4kAAAAAAAAAAAAAAAAAEAAAAZHJzL1BLAwQUAAAACACHTuJAB5x3f9gAAAAL&#10;AQAADwAAAGRycy9kb3ducmV2LnhtbE2Py07DMBBF90j8gzVI7NpxHo1oiNMFiC2I8pDYufE0iYjH&#10;Uew24e9xV7CcmaM751a7xQ7iTJPvHStI1hIEceNMz62C97en1R0IHzQbPTgmBT/kYVdfX1W6NG7m&#10;VzrvQytiCPtSK+hCGEtE33RktV+7kTjejm6yOsRxatFMeo7hdsBUygKt7jl+6PRIDx013/uTVfDx&#10;fPz6zOVL+2g34+wWiWy3qNTtTSLvQQRawh8MF/2oDnV0OrgTGy8GBasiKyKqIM+SBMSFyNMUxCFu&#10;ttkGsK7wf4f6F1BLAwQUAAAACACHTuJAovXwHK0BAABfAwAADgAAAGRycy9lMm9Eb2MueG1srVPL&#10;btswELwH6D8QvNdS7MBwBMtBCyO9pEmApB9AU6RFQOSyXNqS/75LSnaK9OJDLwK5j9mZWWr9MNiO&#10;HVVAA67mt7OSM+UkNMbta/7r/fHrijOMwjWiA6dqflLIHzZfbta9r9QcWugaFRiBOKx6X/M2Rl8V&#10;BcpWWYEz8MpRUkOwItI17IsmiJ7QbVfMy3JZ9BAaH0AqRIpuxySfEMM1gKC1kWoL8mCViyNqUJ2I&#10;JAlb45FvMlutlYwvWqOKrKs5KY35S0PovEvfYrMW1T4I3xo5URDXUPikyQrjaOgFaiuiYIdg/oGy&#10;RgZA0HEmwRajkOwIqbgtP3nz1gqvshayGv3FdPx/sPL5+BqYaWp+z5kTlhb+rob4HQa2WiR3eo8V&#10;Fb15KosDxenNnOOYgrv+JzTUJg4RsgWDDjZZQeIYVZPTp4vTBM1kgliUy9WCUpJyi/vl/C6vohDV&#10;udsHjD8UWJYONQ+0yYwujk8YiReVnkvSMAePputSPBFOxEbqcdgNk4odNCfi29Oya46/DyIkb1Pr&#10;N6KuTUZN3WPhBEW+52HTG0mL/fueqz7+i8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5x3f9gA&#10;AAALAQAADwAAAAAAAAABACAAAAAiAAAAZHJzL2Rvd25yZXYueG1sUEsBAhQAFAAAAAgAh07iQKL1&#10;8BytAQAAXwMAAA4AAAAAAAAAAQAgAAAAJwEAAGRycy9lMm9Eb2MueG1sUEsFBgAAAAAGAAYAWQEA&#10;AEYFA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EXPERIENCE</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-515620</wp:posOffset>
                </wp:positionH>
                <wp:positionV relativeFrom="paragraph">
                  <wp:posOffset>2812415</wp:posOffset>
                </wp:positionV>
                <wp:extent cx="1418590" cy="306705"/>
                <wp:effectExtent l="0" t="0" r="10160" b="17145"/>
                <wp:wrapNone/>
                <wp:docPr id="19" name="矩形 19"/>
                <wp:cNvGraphicFramePr/>
                <a:graphic xmlns:a="http://schemas.openxmlformats.org/drawingml/2006/main">
                  <a:graphicData uri="http://schemas.microsoft.com/office/word/2010/wordprocessingShape">
                    <wps:wsp>
                      <wps:cNvSpPr/>
                      <wps:spPr>
                        <a:xfrm>
                          <a:off x="0" y="0"/>
                          <a:ext cx="1418590" cy="306705"/>
                        </a:xfrm>
                        <a:prstGeom prst="rect">
                          <a:avLst/>
                        </a:prstGeom>
                        <a:solidFill>
                          <a:srgbClr val="4643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6pt;margin-top:221.45pt;height:24.15pt;width:111.7pt;z-index:251669504;v-text-anchor:middle;mso-width-relative:page;mso-height-relative:page;" fillcolor="#46434E" filled="t" stroked="f" coordsize="21600,21600" o:gfxdata="UEsDBAoAAAAAAIdO4kAAAAAAAAAAAAAAAAAEAAAAZHJzL1BLAwQUAAAACACHTuJABFk/VdUAAAAL&#10;AQAADwAAAGRycy9kb3ducmV2LnhtbE2PwU7DMBBE70j8g7VI3Fo7kYvaEKcSSFyRaOndibdJIF6n&#10;sduGv2d7guPOPM3OlNvZD+KCU+wDGciWCgRSE1xPrYHP/dtiDSImS84OgdDAD0bYVvd3pS1cuNIH&#10;XnapFRxCsbAGupTGQsrYdOhtXIYRib1jmLxNfE6tdJO9crgfZK7Uk/S2J/7Q2RFfO2y+d2dvYD6+&#10;aKXfT1R3YzadVqv9AfWXMY8PmXoGkXBOfzDc6nN1qLhTHc7kohgMLNZZzqgBrfMNiBuhc1ZqVjZs&#10;yaqU/zdUv1BLAwQUAAAACACHTuJAVU+QvGECAAC2BAAADgAAAGRycy9lMm9Eb2MueG1srVTNbhMx&#10;EL4j8Q6W73Q36aa0UTdV1FCEVNFKBXF2vHZ2Jf9hO9mUl0HixkPwOIjX4LN3+0Ph0AMXZ8Yz+30z&#10;n2dyerbXiuyED501NZ0clJQIw23TmU1NP364eHVMSYjMNExZI2p6KwI9W7x8cdq7uZja1qpGeAIQ&#10;E+a9q2kbo5sXReCt0CwcWCcMgtJ6zSJcvykaz3qga1VMy/Ko6K1vnLdchIDb1RCkI6J/DqCVsuNi&#10;ZflWCxMHVC8Ui2gptJ0LdJGrlVLweCVlEJGomqLTmE+QwF6ns1icsvnGM9d2fCyBPaeEJz1p1hmQ&#10;3kOtWGRk67u/oHTHvQ1WxgNudTE0khVBF5PyiTY3LXMi9wKpg7sXPfw/WP5+d+1J12ASTigxTOPF&#10;f339/vPHN4ILqNO7MEfSjbv2oxdgplb30uv0iybIPit6e6+o2EfCcTmpJsezE4jNETssj16XswRa&#10;PHztfIhvhdUkGTX1eLEsJNtdhjik3qUksmBV11x0SmXHb9bnypMdw+tWR9Vh9WZE/yNNGdLXdDqr&#10;ylQIw8xKzApM7dB3MBtKmNpgGXj0mdvYxAByNk/cKxbagSPDjhTKoI+kzqBHsta2uYWa3g5jFhy/&#10;6PD9JQvxmnnMFfixefEKh1QWRdnRoqS1/su/7lM+nhtRSnrMKQr+vGVeUKLeGQzCyaSqABuzU81e&#10;T+H4x5H144jZ6nMLsSbYccezmfKjujOlt/oTFnSZWBFihoN7kGZ0zuOwP1hxLpbLnIZhdixemhvH&#10;E3hSztjlNlrZ5Ud8UGcUDeOcx2BcvbQvj/2c9fB3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Fk/VdUAAAALAQAADwAAAAAAAAABACAAAAAiAAAAZHJzL2Rvd25yZXYueG1sUEsBAhQAFAAAAAgA&#10;h07iQFVPkLxhAgAAtgQAAA4AAAAAAAAAAQAgAAAAJAEAAGRycy9lMm9Eb2MueG1sUEsFBgAAAAAG&#10;AAYAWQEAAPcFAAAAAA==&#10;">
                <v:fill on="t" focussize="0,0"/>
                <v:stroke on="f" weight="2pt"/>
                <v:imagedata o:title=""/>
                <o:lock v:ext="edit" aspectratio="f"/>
              </v:rect>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column">
                  <wp:posOffset>-598170</wp:posOffset>
                </wp:positionH>
                <wp:positionV relativeFrom="paragraph">
                  <wp:posOffset>1827530</wp:posOffset>
                </wp:positionV>
                <wp:extent cx="6559550" cy="81978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559550" cy="819785"/>
                        </a:xfrm>
                        <a:prstGeom prst="rect">
                          <a:avLst/>
                        </a:prstGeom>
                        <a:noFill/>
                        <a:ln w="6350">
                          <a:noFill/>
                        </a:ln>
                        <a:effectLst/>
                      </wps:spPr>
                      <wps:txbx>
                        <w:txbxContent>
                          <w:p>
                            <w:pPr>
                              <w:adjustRightInd w:val="0"/>
                              <w:snapToGrid w:val="0"/>
                              <w:spacing w:after="62" w:afterLines="20"/>
                              <w:jc w:val="left"/>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2014/09-2018/06</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China Academy of Art, New Media Art Design</w:t>
                            </w:r>
                          </w:p>
                          <w:p>
                            <w:pPr>
                              <w:pStyle w:val="10"/>
                            </w:pPr>
                            <w:r>
                              <w:rPr>
                                <w:rFonts w:hint="eastAsia" w:ascii="微软雅黑" w:hAnsi="微软雅黑" w:eastAsia="微软雅黑" w:cstheme="minorBidi"/>
                                <w:color w:val="525252"/>
                                <w:kern w:val="2"/>
                                <w:sz w:val="21"/>
                                <w:szCs w:val="21"/>
                                <w:lang w:val="en-US" w:eastAsia="zh-CN" w:bidi="ar-SA"/>
                              </w:rPr>
                              <w:t>主</w:t>
                            </w:r>
                            <w:r>
                              <w:t>窗体顶端</w:t>
                            </w:r>
                          </w:p>
                          <w:p>
                            <w:pPr>
                              <w:pStyle w:val="11"/>
                            </w:pPr>
                            <w:r>
                              <w:t>窗体底端</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Major: The root of the phenomenon of cross-border integration, in the final analysis, is to explore and increase the intersection between artistic creation and the audience. Let the original elements that are irrelevant, even contradictory and antagonistic, spark the inspirational sparks and wonderful ideas.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43.9pt;height:64.55pt;width:516.5pt;z-index:251662336;mso-width-relative:page;mso-height-relative:page;" filled="f" stroked="f" coordsize="21600,21600" o:gfxdata="UEsDBAoAAAAAAIdO4kAAAAAAAAAAAAAAAAAEAAAAZHJzL1BLAwQUAAAACACHTuJAbl8wlNwAAAAL&#10;AQAADwAAAGRycy9kb3ducmV2LnhtbE2PTU/DMAyG70j8h8hI3La0ZYy21J1QpQkJscPGLtzSJmsr&#10;Gqc02Qf8eswJbrb86PXzFquLHcTJTL53hBDPIxCGGqd7ahH2b+tZCsIHRVoNjgzCl/GwKq+vCpVr&#10;d6atOe1CKziEfK4QuhDGXErfdMYqP3ejIb4d3GRV4HVqpZ7UmcPtIJMoWkqreuIPnRpN1ZnmY3e0&#10;CC/VeqO2dWLT76F6fj08jZ/793vE25s4egQRzCX8wfCrz+pQslPtjqS9GBBm2SJhFCFJH7gDE9ld&#10;ykONsIiXGciykP87lD9QSwMEFAAAAAgAh07iQEYYTwhBAgAAdgQAAA4AAABkcnMvZTJvRG9jLnht&#10;bK1UzW4TMRC+I/EOlu90k7bpT5RNFVoVIVW0UkGcHa+3u5LtMbbT3fIA8AY9ceHOc/U5+OxN0lI4&#10;9MDFGc9Mvpnvm/HOTnqj2a3yoSVb8vHOiDNlJVWtvSn5p4/nb444C1HYSmiyquR3KvCT+etXs85N&#10;1S41pCvlGUBsmHau5E2MbloUQTbKiLBDTlkEa/JGRFz9TVF50QHd6GJ3NDooOvKV8yRVCPCeDUG+&#10;RvQvAaS6bqU6I7kyysYB1SstIiiFpnWBz3O3da1kvKzroCLTJQfTmE8Ugb1MZzGfiemNF65p5boF&#10;8ZIWnnEyorUouoU6E1GwlW//gjKt9BSojjuSTDEQyYqAxXj0TJvrRjiVuUDq4Laih/8HKz/cXnnW&#10;ViXfgyRWGEz84f77w49fDz+/MfggUOfCFHnXDpmxf0s91mbjD3Am3n3tTfoFI4Y4sO628qo+Mgnn&#10;wWRyPJkgJBE7Gh8fHk0STPH4b+dDfKfIsGSU3GN8WVVxexHikLpJScUsnbda5xFqyzpU2AP8HxGA&#10;a5s8Ki/DGiYxGjpPVuyX/Zrmkqo7sPQ0LEpw8rxFKxcixCvhsRnoHm8nXuKoNaEkrS3OGvJf/+VP&#10;+RgYopx12LSShy8r4RVn+r3FKI/H+/uAjfmyPzncxcU/jSyfRuzKnBKWeYxX6mQ2U37UG7P2ZD7j&#10;iS1SVYSElahd8rgxT+Ow/3iiUi0WOQnL6ES8sNdOJuhBwsUqUt1m3ZNMgzaYV7pgHfPk1k8n7fvT&#10;e856/Fz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uXzCU3AAAAAsBAAAPAAAAAAAAAAEAIAAA&#10;ACIAAABkcnMvZG93bnJldi54bWxQSwECFAAUAAAACACHTuJARhhPCEECAAB2BAAADgAAAAAAAAAB&#10;ACAAAAArAQAAZHJzL2Uyb0RvYy54bWxQSwUGAAAAAAYABgBZAQAA3gUAAAAA&#10;">
                <v:fill on="f" focussize="0,0"/>
                <v:stroke on="f" weight="0.5pt"/>
                <v:imagedata o:title=""/>
                <o:lock v:ext="edit" aspectratio="f"/>
                <v:textbox>
                  <w:txbxContent>
                    <w:p>
                      <w:pPr>
                        <w:adjustRightInd w:val="0"/>
                        <w:snapToGrid w:val="0"/>
                        <w:spacing w:after="62" w:afterLines="20"/>
                        <w:jc w:val="left"/>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2014/09-2018/06</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China Academy of Art, New Media Art Design</w:t>
                      </w:r>
                    </w:p>
                    <w:p>
                      <w:pPr>
                        <w:pStyle w:val="10"/>
                      </w:pPr>
                      <w:r>
                        <w:rPr>
                          <w:rFonts w:hint="eastAsia" w:ascii="微软雅黑" w:hAnsi="微软雅黑" w:eastAsia="微软雅黑" w:cstheme="minorBidi"/>
                          <w:color w:val="525252"/>
                          <w:kern w:val="2"/>
                          <w:sz w:val="21"/>
                          <w:szCs w:val="21"/>
                          <w:lang w:val="en-US" w:eastAsia="zh-CN" w:bidi="ar-SA"/>
                        </w:rPr>
                        <w:t>主</w:t>
                      </w:r>
                      <w:r>
                        <w:t>窗体顶端</w:t>
                      </w:r>
                    </w:p>
                    <w:p>
                      <w:pPr>
                        <w:pStyle w:val="11"/>
                      </w:pPr>
                      <w:r>
                        <w:t>窗体底端</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Major: The root of the phenomenon of cross-border integration, in the final analysis, is to explore and increase the intersection between artistic creation and the audience. Let the original elements that are irrelevant, even contradictory and antagonistic, spark the inspirational sparks and wonderful ideas.</w:t>
                      </w:r>
                    </w:p>
                  </w:txbxContent>
                </v:textbox>
              </v:shape>
            </w:pict>
          </mc:Fallback>
        </mc:AlternateContent>
      </w:r>
      <w:r>
        <w:rPr>
          <w:sz w:val="21"/>
          <w:lang w:val="en-US"/>
        </w:rPr>
        <mc:AlternateContent>
          <mc:Choice Requires="wps">
            <w:drawing>
              <wp:anchor distT="0" distB="0" distL="114300" distR="114300" simplePos="0" relativeHeight="251674624" behindDoc="0" locked="0" layoutInCell="1" allowOverlap="1">
                <wp:simplePos x="0" y="0"/>
                <wp:positionH relativeFrom="column">
                  <wp:posOffset>-421640</wp:posOffset>
                </wp:positionH>
                <wp:positionV relativeFrom="paragraph">
                  <wp:posOffset>7623175</wp:posOffset>
                </wp:positionV>
                <wp:extent cx="1209040" cy="396240"/>
                <wp:effectExtent l="0" t="0" r="0" b="0"/>
                <wp:wrapNone/>
                <wp:docPr id="27" name="TextBox 83"/>
                <wp:cNvGraphicFramePr/>
                <a:graphic xmlns:a="http://schemas.openxmlformats.org/drawingml/2006/main">
                  <a:graphicData uri="http://schemas.microsoft.com/office/word/2010/wordprocessingShape">
                    <wps:wsp>
                      <wps:cNvSpPr txBox="1"/>
                      <wps:spPr bwMode="auto">
                        <a:xfrm>
                          <a:off x="0" y="0"/>
                          <a:ext cx="1209040"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ABOUT ME</w:t>
                            </w:r>
                          </w:p>
                        </w:txbxContent>
                      </wps:txbx>
                      <wps:bodyPr wrap="square">
                        <a:noAutofit/>
                      </wps:bodyPr>
                    </wps:wsp>
                  </a:graphicData>
                </a:graphic>
              </wp:anchor>
            </w:drawing>
          </mc:Choice>
          <mc:Fallback>
            <w:pict>
              <v:shape id="TextBox 83" o:spid="_x0000_s1026" o:spt="202" type="#_x0000_t202" style="position:absolute;left:0pt;margin-left:-33.2pt;margin-top:600.25pt;height:31.2pt;width:95.2pt;z-index:251674624;mso-width-relative:page;mso-height-relative:page;" filled="f" stroked="f" coordsize="21600,21600" o:gfxdata="UEsDBAoAAAAAAIdO4kAAAAAAAAAAAAAAAAAEAAAAZHJzL1BLAwQUAAAACACHTuJA28d3Q9gAAAAN&#10;AQAADwAAAGRycy9kb3ducmV2LnhtbE2PzW6DMBCE75X6DtZWyi2xgwhqKCaHVr0mavoj9ebgDaDi&#10;NcJOIG/f5dTedjWjmW+K3eQ6ccUhtJ40rFcKBFLlbUu1ho/31+UjiBANWdN5Qg03DLAr7+8Kk1s/&#10;0htej7EWHEIhNxqaGPtcylA16ExY+R6JtbMfnIn8DrW0gxk53HUyUSqTzrTEDY3p8bnB6ud4cRo+&#10;9+fvr1Qd6he36Uc/KUluK7VePKzVE4iIU/wzw4zP6FAy08lfyAbRaVhmWcpWFrhnA2K2JCnPO81H&#10;lmxBloX8v6L8BVBLAwQUAAAACACHTuJAZKowO6wBAABgAwAADgAAAGRycy9lMm9Eb2MueG1srVPL&#10;btswELwX6D8QvNdSlCJNBMtBCiO99AUk/YA1RVoERC7LpS3577uUZLdILznkIpD7mJ2Zpdb3o+vF&#10;UUey6Bt5tSql0F5ha/2+kb+eHz/cSkEJfAs9et3IkyZ5v3n/bj2EWlfYYd/qKBjEUz2ERnYphboo&#10;SHXaAa0waM9Jg9FB4mvcF22EgdFdX1RleVMMGNsQUWkijm7npFwQ42sA0Rir9BbVwWmfZtSoe0gs&#10;iTobSG4mtsZolX4YQzqJvpGsNE1fHsLnXf4WmzXU+wihs2qhAK+h8EKTA+t56AVqCwnEIdr/oJxV&#10;EQlNWil0xSxkcoRVXJUvvHnqIOhJC1tN4WI6vR2s+n78GYVtG1l9ksKD440/6zF9xlHcXmd7hkA1&#10;Vz0Frksjx/nRnOOUg7vhG7bcBoeEkwejiS57weoEV7PVp4vVDC1UhqjKu/IjpxTnru9uKj7zsALq&#10;c3eIlL5odCIfGhl5lRM6HL9SmkvPJXmYx0fb9zmeCWdiM/U07sZFxQ7bE/MdeNuNpN8HiNnc3PrA&#10;1I2dUHP3XLhAsfETr+WR5M3+e5+q/v4Y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bx3dD2AAA&#10;AA0BAAAPAAAAAAAAAAEAIAAAACIAAABkcnMvZG93bnJldi54bWxQSwECFAAUAAAACACHTuJAZKow&#10;O6wBAABgAwAADgAAAAAAAAABACAAAAAnAQAAZHJzL2Uyb0RvYy54bWxQSwUGAAAAAAYABgBZAQAA&#10;RQU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ABOUT ME</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-568325</wp:posOffset>
                </wp:positionH>
                <wp:positionV relativeFrom="paragraph">
                  <wp:posOffset>7699375</wp:posOffset>
                </wp:positionV>
                <wp:extent cx="1418590" cy="306705"/>
                <wp:effectExtent l="0" t="0" r="10160" b="17145"/>
                <wp:wrapNone/>
                <wp:docPr id="23" name="矩形 23"/>
                <wp:cNvGraphicFramePr/>
                <a:graphic xmlns:a="http://schemas.openxmlformats.org/drawingml/2006/main">
                  <a:graphicData uri="http://schemas.microsoft.com/office/word/2010/wordprocessingShape">
                    <wps:wsp>
                      <wps:cNvSpPr/>
                      <wps:spPr>
                        <a:xfrm>
                          <a:off x="0" y="0"/>
                          <a:ext cx="1418590" cy="306705"/>
                        </a:xfrm>
                        <a:prstGeom prst="rect">
                          <a:avLst/>
                        </a:prstGeom>
                        <a:solidFill>
                          <a:srgbClr val="4643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75pt;margin-top:606.25pt;height:24.15pt;width:111.7pt;z-index:251668480;v-text-anchor:middle;mso-width-relative:page;mso-height-relative:page;" fillcolor="#46434E" filled="t" stroked="f" coordsize="21600,21600" o:gfxdata="UEsDBAoAAAAAAIdO4kAAAAAAAAAAAAAAAAAEAAAAZHJzL1BLAwQUAAAACACHTuJAkFwv7tgAAAAN&#10;AQAADwAAAGRycy9kb3ducmV2LnhtbE2PwU7DMBBE70j8g7VI3Fo7aVKlIU4lkLgi0cLdibdxIF6n&#10;sduGv8c5wW13ZzT7ptrPdmBXnHzvSEKyFsCQWqd76iR8HF9XBTAfFGk1OEIJP+hhX9/fVarU7kbv&#10;eD2EjsUQ8qWSYEIYS859a9Aqv3YjUtRObrIqxHXquJ7ULYbbgadCbLlVPcUPRo34YrD9PlyshPn0&#10;nIns7UyNGZPpnOfHT8y+pHx8SMQTsIBz+DPDgh/RoY5MjbuQ9myQsCp2ebRGIU3SOC2WzWYHrFlO&#10;W1EAryv+v0X9C1BLAwQUAAAACACHTuJAJVe7XWECAAC2BAAADgAAAGRycy9lMm9Eb2MueG1srVTN&#10;bhMxEL4j8Q6W73Q36aa0UTdV1FCEVNFKBXF2vHZ2Jf9hO9mUl0HixkPwOIjX4LN3+0Ph0AMXZ8Yz&#10;+30zn2dyerbXiuyED501NZ0clJQIw23TmU1NP364eHVMSYjMNExZI2p6KwI9W7x8cdq7uZja1qpG&#10;eAIQE+a9q2kbo5sXReCt0CwcWCcMgtJ6zSJcvykaz3qga1VMy/Ko6K1vnLdchIDb1RCkI6J/DqCV&#10;suNiZflWCxMHVC8Ui2gptJ0LdJGrlVLweCVlEJGomqLTmE+QwF6ns1icsvnGM9d2fCyBPaeEJz1p&#10;1hmQ3kOtWGRk67u/oHTHvQ1WxgNudTE0khVBF5PyiTY3LXMi9wKpg7sXPfw/WP5+d+1J19R0ekiJ&#10;YRov/uvr958/vhFcQJ3ehTmSbty1H70AM7W6l16nXzRB9lnR23tFxT4SjstJNTmenUBsjthhefS6&#10;nCXQ4uFr50N8K6wmyaipx4tlIdnuMsQh9S4lkQWruuaiUyo7frM+V57sGF63OqoOqzcj+h9pypAe&#10;/c2qMhXCMLMSswJTO/QdzIYSpjZYBh595jY2MYCczRP3ioV24MiwI4Uy6COpM+iRrLVtbqGmt8OY&#10;BccvOnx/yUK8Zh5zBX5sXrzCIZVFUXa0KGmt//Kv+5SP50aUkh5zioI/b5kXlKh3BoNwMqkqwMbs&#10;VLPXUzj+cWT9OGK2+txCrAl23PFspvyo7kzprf6EBV0mVoSY4eAepBmd8zjsD1aci+Uyp2GYHYuX&#10;5sbxBJ6UM3a5jVZ2+REf1BlFwzjnMRhXL+3LYz9nPfzd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Fwv7tgAAAANAQAADwAAAAAAAAABACAAAAAiAAAAZHJzL2Rvd25yZXYueG1sUEsBAhQAFAAA&#10;AAgAh07iQCVXu11hAgAAtgQAAA4AAAAAAAAAAQAgAAAAJwEAAGRycy9lMm9Eb2MueG1sUEsFBgAA&#10;AAAGAAYAWQEAAPoFAAAAAA==&#10;">
                <v:fill on="t" focussize="0,0"/>
                <v:stroke on="f" weight="2pt"/>
                <v:imagedata o:title=""/>
                <o:lock v:ext="edit" aspectratio="f"/>
              </v:rect>
            </w:pict>
          </mc:Fallback>
        </mc:AlternateContent>
      </w:r>
      <w:r>
        <w:rPr>
          <w:sz w:val="21"/>
          <w:lang w:val="en-US"/>
        </w:rPr>
        <mc:AlternateContent>
          <mc:Choice Requires="wps">
            <w:drawing>
              <wp:anchor distT="0" distB="0" distL="114300" distR="114300" simplePos="0" relativeHeight="251673600" behindDoc="0" locked="0" layoutInCell="1" allowOverlap="1">
                <wp:simplePos x="0" y="0"/>
                <wp:positionH relativeFrom="column">
                  <wp:posOffset>-459740</wp:posOffset>
                </wp:positionH>
                <wp:positionV relativeFrom="paragraph">
                  <wp:posOffset>6650355</wp:posOffset>
                </wp:positionV>
                <wp:extent cx="1475740" cy="396240"/>
                <wp:effectExtent l="0" t="0" r="0" b="0"/>
                <wp:wrapNone/>
                <wp:docPr id="32" name="TextBox 83"/>
                <wp:cNvGraphicFramePr/>
                <a:graphic xmlns:a="http://schemas.openxmlformats.org/drawingml/2006/main">
                  <a:graphicData uri="http://schemas.microsoft.com/office/word/2010/wordprocessingShape">
                    <wps:wsp>
                      <wps:cNvSpPr txBox="1"/>
                      <wps:spPr bwMode="auto">
                        <a:xfrm>
                          <a:off x="0" y="0"/>
                          <a:ext cx="1475740" cy="396240"/>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WORK SKILLS</w:t>
                            </w:r>
                          </w:p>
                        </w:txbxContent>
                      </wps:txbx>
                      <wps:bodyPr wrap="square">
                        <a:noAutofit/>
                      </wps:bodyPr>
                    </wps:wsp>
                  </a:graphicData>
                </a:graphic>
              </wp:anchor>
            </w:drawing>
          </mc:Choice>
          <mc:Fallback>
            <w:pict>
              <v:shape id="TextBox 83" o:spid="_x0000_s1026" o:spt="202" type="#_x0000_t202" style="position:absolute;left:0pt;margin-left:-36.2pt;margin-top:523.65pt;height:31.2pt;width:116.2pt;z-index:251673600;mso-width-relative:page;mso-height-relative:page;" filled="f" stroked="f" coordsize="21600,21600" o:gfxdata="UEsDBAoAAAAAAIdO4kAAAAAAAAAAAAAAAAAEAAAAZHJzL1BLAwQUAAAACACHTuJApTIiRtkAAAAN&#10;AQAADwAAAGRycy9kb3ducmV2LnhtbE2PwU7DMBBE70j8g7VI3Fo7JTQ0xOkBxBXU0iJxc+NtEhGv&#10;o9htwt+zPZXbjuZpdqZYT64TZxxC60lDMlcgkCpvW6o17D7fZk8gQjRkTecJNfxigHV5e1OY3PqR&#10;NnjexlpwCIXcaGhi7HMpQ9WgM2HueyT2jn5wJrIcamkHM3K46+RCqaV0piX+0JgeXxqsfrYnp2H/&#10;fvz+StVH/eoe+9FPSpJbSa3v7xL1DCLiFK8wXOpzdSi508GfyAbRaZhli5RRNlSaPYC4IEvF8w58&#10;JGqVgSwL+X9F+QdQSwMEFAAAAAgAh07iQG3McpiuAQAAYAMAAA4AAABkcnMvZTJvRG9jLnhtbK1T&#10;y27bMBC8B+g/ELzXcuw0D8Fy0MJIL20TIMkHrCnSIiByWS5tyX/fpSQ7RXrJoReB3MfszCy1uu9d&#10;Kw46kkVfycvZXArtFdbW7yr5+vLw+VYKSuBraNHrSh41yfv1p4tVF0q9wAbbWkfBIJ7KLlSySSmU&#10;RUGq0Q5ohkF7ThqMDhJf466oI3SM7tpiMZ9fFx3GOkRUmoijmzEpJ8T4EUA0xiq9QbV32qcRNeoW&#10;EkuixgaS64GtMVqlR2NIJ9FWkpWm4ctD+LzN32K9gnIXITRWTRTgIxTeaXJgPQ89Q20ggdhH+w+U&#10;syoioUkzha4YhQyOsIrL+TtvnhsIetDCVlM4m07/D1b9OjxFYetKLhdSeHC88Rfdp2/Yi9tltqcL&#10;VHLVc+C61HOcH80pTjm47X5izW2wTzh40JvoshesTnA1W308W83QQmWIq5svN1ecUpxb3l0v+MzD&#10;CihP3SFS+q7RiXyoZORVDuhw+EFpLD2V5GEeH2zb5ngmnImN1FO/7ScVW6yPzLfjbVeSfu8hZnNz&#10;61embuyAmrvHwgmKjR94TY8kb/bv+1D19mOs/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lMiJG&#10;2QAAAA0BAAAPAAAAAAAAAAEAIAAAACIAAABkcnMvZG93bnJldi54bWxQSwECFAAUAAAACACHTuJA&#10;bcxymK4BAABgAwAADgAAAAAAAAABACAAAAAoAQAAZHJzL2Uyb0RvYy54bWxQSwUGAAAAAAYABgBZ&#10;AQAASAU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WORK SKILLS</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-574675</wp:posOffset>
                </wp:positionH>
                <wp:positionV relativeFrom="paragraph">
                  <wp:posOffset>6731635</wp:posOffset>
                </wp:positionV>
                <wp:extent cx="1418590" cy="306705"/>
                <wp:effectExtent l="0" t="0" r="10160" b="17145"/>
                <wp:wrapNone/>
                <wp:docPr id="21" name="矩形 21"/>
                <wp:cNvGraphicFramePr/>
                <a:graphic xmlns:a="http://schemas.openxmlformats.org/drawingml/2006/main">
                  <a:graphicData uri="http://schemas.microsoft.com/office/word/2010/wordprocessingShape">
                    <wps:wsp>
                      <wps:cNvSpPr/>
                      <wps:spPr>
                        <a:xfrm>
                          <a:off x="0" y="0"/>
                          <a:ext cx="1418590" cy="306705"/>
                        </a:xfrm>
                        <a:prstGeom prst="rect">
                          <a:avLst/>
                        </a:prstGeom>
                        <a:solidFill>
                          <a:srgbClr val="4643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25pt;margin-top:530.05pt;height:24.15pt;width:111.7pt;z-index:251672576;v-text-anchor:middle;mso-width-relative:page;mso-height-relative:page;" fillcolor="#46434E" filled="t" stroked="f" coordsize="21600,21600" o:gfxdata="UEsDBAoAAAAAAIdO4kAAAAAAAAAAAAAAAAAEAAAAZHJzL1BLAwQUAAAACACHTuJAerRX/dgAAAAN&#10;AQAADwAAAGRycy9kb3ducmV2LnhtbE2PwW7CMAyG75P2DpEn7QZJWYuga4q0SbtOGrB72pim0Dgl&#10;CdC9/cJpu9n6P/3+XG0mO7Ar+tA7kpDNBTCk1umeOgn73cdsBSxERVoNjlDCDwbY1I8PlSq1u9EX&#10;XrexY6mEQqkkmBjHkvPQGrQqzN2IlLKD81bFtPqOa69uqdwOfCHEklvVU7pg1IjvBtvT9mIlTIe3&#10;XOSfZ2rMmPlzUey+MT9K+fyUiVdgEaf4B8NdP6lDnZwadyEd2CBhthZFQlMgliIDdkdeFmtgTRoy&#10;scqB1xX//0X9C1BLAwQUAAAACACHTuJAA+FneWACAAC2BAAADgAAAGRycy9lMm9Eb2MueG1srVTN&#10;bhMxEL4j8Q6W73Q36aa0UTdV1FCEVNFKBXF2vHZ2Jf9hO9mUl0HixkPwOIjX4LN3+0Ph0AMXZ8Yz&#10;+30zn2dyerbXiuyED501NZ0clJQIw23TmU1NP364eHVMSYjMNExZI2p6KwI9W7x8cdq7uZja1qpG&#10;eAIQE+a9q2kbo5sXReCt0CwcWCcMgtJ6zSJcvykaz3qga1VMy/Ko6K1vnLdchIDb1RCkI6J/DqCV&#10;suNiZflWCxMHVC8Ui2gptJ0LdJGrlVLweCVlEJGomqLTmE+QwF6ns1icsvnGM9d2fCyBPaeEJz1p&#10;1hmQ3kOtWGRk67u/oHTHvQ1WxgNudTE0khVBF5PyiTY3LXMi9wKpg7sXPfw/WP5+d+1J19R0OqHE&#10;MI0X//X1+88f3wguoE7vwhxJN+7aj16AmVrdS6/TL5og+6zo7b2iYh8Jx+WkmhzPTiA2R+ywPHpd&#10;zhJo8fC18yG+FVaTZNTU48WykGx3GeKQepeSyIJVXXPRKZUdv1mfK092DK9bHVWH1ZsR/Y80ZUiP&#10;/mZVmQphmFmJWYGpHfoOZkMJUxssA48+cxubGEDO5ol7xUI7cGTYkUIZ9JHUGfRI1to2t1DT22HM&#10;guMXHb6/ZCFeM4+5Aj82L17hkMqiKDtalLTWf/nXfcrHcyNKSY85RcGft8wLStQ7g0E4mVQVYGN2&#10;qtnrKRz/OLJ+HDFbfW4hFt4a1WUz5Ud1Z0pv9Scs6DKxIsQMB/cgzeicx2F/sOJcLJc5DcPsWLw0&#10;N44n8KScsctttLLLj/igzigaxjmPwbh6aV8e+znr4e9m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6tFf92AAAAA0BAAAPAAAAAAAAAAEAIAAAACIAAABkcnMvZG93bnJldi54bWxQSwECFAAUAAAA&#10;CACHTuJAA+FneWACAAC2BAAADgAAAAAAAAABACAAAAAnAQAAZHJzL2Uyb0RvYy54bWxQSwUGAAAA&#10;AAYABgBZAQAA+QUAAAAA&#10;">
                <v:fill on="t" focussize="0,0"/>
                <v:stroke on="f" weight="2pt"/>
                <v:imagedata o:title=""/>
                <o:lock v:ext="edit" aspectratio="f"/>
              </v:rect>
            </w:pict>
          </mc:Fallback>
        </mc:AlternateContent>
      </w:r>
      <w:r>
        <w:rPr>
          <w:sz w:val="21"/>
          <w:lang w:val="en-US"/>
        </w:rPr>
        <mc:AlternateContent>
          <mc:Choice Requires="wps">
            <w:drawing>
              <wp:anchor distT="0" distB="0" distL="114300" distR="114300" simplePos="0" relativeHeight="251667456" behindDoc="0" locked="0" layoutInCell="1" allowOverlap="1">
                <wp:simplePos x="0" y="0"/>
                <wp:positionH relativeFrom="column">
                  <wp:posOffset>-364490</wp:posOffset>
                </wp:positionH>
                <wp:positionV relativeFrom="paragraph">
                  <wp:posOffset>1308735</wp:posOffset>
                </wp:positionV>
                <wp:extent cx="1550035" cy="375285"/>
                <wp:effectExtent l="0" t="0" r="0" b="0"/>
                <wp:wrapNone/>
                <wp:docPr id="25" name="TextBox 83"/>
                <wp:cNvGraphicFramePr/>
                <a:graphic xmlns:a="http://schemas.openxmlformats.org/drawingml/2006/main">
                  <a:graphicData uri="http://schemas.microsoft.com/office/word/2010/wordprocessingShape">
                    <wps:wsp>
                      <wps:cNvSpPr txBox="1"/>
                      <wps:spPr bwMode="auto">
                        <a:xfrm>
                          <a:off x="0" y="0"/>
                          <a:ext cx="1550035" cy="375285"/>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EDUCATIONS</w:t>
                            </w:r>
                          </w:p>
                        </w:txbxContent>
                      </wps:txbx>
                      <wps:bodyPr wrap="square">
                        <a:noAutofit/>
                      </wps:bodyPr>
                    </wps:wsp>
                  </a:graphicData>
                </a:graphic>
              </wp:anchor>
            </w:drawing>
          </mc:Choice>
          <mc:Fallback>
            <w:pict>
              <v:shape id="TextBox 83" o:spid="_x0000_s1026" o:spt="202" type="#_x0000_t202" style="position:absolute;left:0pt;margin-left:-28.7pt;margin-top:103.05pt;height:29.55pt;width:122.05pt;z-index:251667456;mso-width-relative:page;mso-height-relative:page;" filled="f" stroked="f" coordsize="21600,21600" o:gfxdata="UEsDBAoAAAAAAIdO4kAAAAAAAAAAAAAAAAAEAAAAZHJzL1BLAwQUAAAACACHTuJA/g8ZQdgAAAAL&#10;AQAADwAAAGRycy9kb3ducmV2LnhtbE2PTU/DMAyG70j8h8hI3Dan1dqN0nQHEFfQxofELWu8tqJx&#10;qiZby78nO42j7Uevn7fczrYXZxp951hBspQgiGtnOm4UfLy/LDYgfNBsdO+YFPySh211e1PqwriJ&#10;d3Teh0bEEPaFVtCGMBSIvm7Jar90A3G8Hd1odYjj2KAZ9RTDbY+plDla3XH80OqBnlqqf/Ynq+Dz&#10;9fj9tZJvzbPNhsnNEtk+oFL3d4l8BBFoDlcYLvpRHarodHAnNl70ChbZehVRBanMExAXYpOvQRzi&#10;Js9SwKrE/x2qP1BLAwQUAAAACACHTuJAF419z60BAABgAwAADgAAAGRycy9lMm9Eb2MueG1srVPB&#10;btswDL0P6D8Iujd2E7gLjDjFiqC7rNuAdh+gyFIswBJVUYmdvx8lO9nQXXrYRZAo8vG9R2nzMNqe&#10;nVRAA67hd4uSM+UktMYdGv7r9el2zRlG4VrRg1MNPyvkD9ubT5vB12oJHfStCoxAHNaDb3gXo6+L&#10;AmWnrMAFeOXoUkOwItIxHIo2iIHQbV8sy/K+GCC0PoBUiBTdTZd8RgwfAQStjVQ7kEerXJxQg+pF&#10;JEnYGY98m9lqrWT8oTWqyPqGk9KYV2pC+31ai+1G1IcgfGfkTEF8hMI7TVYYR02vUDsRBTsG8w+U&#10;NTIAgo4LCbaYhGRHSMVd+c6bl054lbWQ1eivpuP/g5XfTz8DM23DlxVnTlia+Ksa4yOMbL1K9gwe&#10;a8p68ZQXR4rTo7nEMQX3wzO0VCaOEbIHow42eUHqGGWT1eer1QTNZIKoqrJcUUtJd6vP1XJdJdBC&#10;1JdqHzB+VWBZ2jQ80Cgzujh9wzilXlJSMwdPpu9TPBFOxCbqcdyPs4o9tGfiO9C0G45vRxGSuan0&#10;C1HXJqOm6ilxhiLjM6/5kaTJ/n3OWX8+xv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8ZQdgA&#10;AAALAQAADwAAAAAAAAABACAAAAAiAAAAZHJzL2Rvd25yZXYueG1sUEsBAhQAFAAAAAgAh07iQBeN&#10;fc+tAQAAYAMAAA4AAAAAAAAAAQAgAAAAJwEAAGRycy9lMm9Eb2MueG1sUEsFBgAAAAAGAAYAWQEA&#10;AEYFA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EDUCATIONS</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-508635</wp:posOffset>
                </wp:positionH>
                <wp:positionV relativeFrom="paragraph">
                  <wp:posOffset>1380490</wp:posOffset>
                </wp:positionV>
                <wp:extent cx="1418590" cy="306705"/>
                <wp:effectExtent l="0" t="0" r="10160" b="17145"/>
                <wp:wrapNone/>
                <wp:docPr id="18" name="矩形 18"/>
                <wp:cNvGraphicFramePr/>
                <a:graphic xmlns:a="http://schemas.openxmlformats.org/drawingml/2006/main">
                  <a:graphicData uri="http://schemas.microsoft.com/office/word/2010/wordprocessingShape">
                    <wps:wsp>
                      <wps:cNvSpPr/>
                      <wps:spPr>
                        <a:xfrm>
                          <a:off x="567690" y="2825750"/>
                          <a:ext cx="1418590" cy="306705"/>
                        </a:xfrm>
                        <a:prstGeom prst="rect">
                          <a:avLst/>
                        </a:prstGeom>
                        <a:solidFill>
                          <a:srgbClr val="4643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05pt;margin-top:108.7pt;height:24.15pt;width:111.7pt;z-index:251666432;v-text-anchor:middle;mso-width-relative:page;mso-height-relative:page;" fillcolor="#46434E" filled="t" stroked="f" coordsize="21600,21600" o:gfxdata="UEsDBAoAAAAAAIdO4kAAAAAAAAAAAAAAAAAEAAAAZHJzL1BLAwQUAAAACACHTuJAi8e1jtcAAAAL&#10;AQAADwAAAGRycy9kb3ducmV2LnhtbE2PwW7CMAyG75P2DpEn7QZJIAVUmiJt0q6TBts9bU1b1jgl&#10;CdC9/cJpO9r+9Pv7i91kB3ZFH3pHGuRcAEOqXdNTq+Hz8DbbAAvRUGMGR6jhBwPsyseHwuSNu9EH&#10;XvexZSmEQm40dDGOOeeh7tCaMHcjUrodnbcmptG3vPHmlsLtwBdCrLg1PaUPnRnxtcP6e3+xGqbj&#10;ixLq/UxVN0p/zrLDF6qT1s9PUmyBRZziHwx3/aQOZXKq3IWawAYNs42QCdWwkGsF7E6o5RJYlTar&#10;bA28LPj/DuUvUEsDBBQAAAAIAIdO4kC4qsf8awIAAMEEAAAOAAAAZHJzL2Uyb0RvYy54bWytVEtu&#10;2zAQ3RfoHQjuG8muZCdG5MCIm6JA0ARIi65pirIE8FeStpxepkB3PUSPU/QafaSUT9MusuiGnuGM&#10;35t5nNHp2UFJshfOd0ZXdHKUUyI0N3WntxX9+OHi1TElPjBdM2m0qOit8PRs+fLFaW8XYmpaI2vh&#10;CEC0X/S2om0IdpFlnrdCMX9krNAINsYpFuC6bVY71gNdyWya57OsN662znDhPW7XQ5COiO45gKZp&#10;Oi7Whu+U0GFAdUKygJZ821lPl6naphE8XDWNF4HIiqLTkE6QwN7EM1uessXWMdt2fCyBPaeEJz0p&#10;1mmQ3kOtWWBk57q/oFTHnfGmCUfcqGxoJCmCLib5E21uWmZF6gVSe3svuv9/sPz9/tqRrsYk4N01&#10;U3jxX1+///zxjeAC6vTWL5B0Y6/d6HmYsdVD41T8RRPkUNFyNp+dQNbbik6Pp+W8HMUVh0A44pNi&#10;clzGBI6M1/lsnpcRP3sAss6Ht8IoEo2KOjxe0pTtL30YUu9SIq83sqsvOimT47abc+nInuGhi1nx&#10;ungzov+RJjXpUV9Z5LEQhvFtMDYwlYUEXm8pYXKLveDBJW5tIgPI2SJyr5lvB44EO1JIjT6iUIM0&#10;0dqY+hbCOjNMnLf8osP/L5kP18xhxMCPJQxXOBppUJQZLUpa47786z7m4+URpaTHyKLgzzvmBCXy&#10;ncZMnEyKArAhOUU5n8JxjyObxxG9U+cGYk2w7pYnM+YHeWc2zqhP2NVVZEWIaQ7uQZrROQ/DKmHb&#10;uVitUhrm2rJwqW8sj+BROW1Wu2CaLj3igzqjaJjsNAbjFsbVeeynrIcvz/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8e1jtcAAAALAQAADwAAAAAAAAABACAAAAAiAAAAZHJzL2Rvd25yZXYueG1s&#10;UEsBAhQAFAAAAAgAh07iQLiqx/xrAgAAwQQAAA4AAAAAAAAAAQAgAAAAJgEAAGRycy9lMm9Eb2Mu&#10;eG1sUEsFBgAAAAAGAAYAWQEAAAMGAAAAAA==&#10;">
                <v:fill on="t" focussize="0,0"/>
                <v:stroke on="f" weight="2pt"/>
                <v:imagedata o:title=""/>
                <o:lock v:ext="edit" aspectratio="f"/>
              </v:rect>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margin">
                  <wp:posOffset>-635000</wp:posOffset>
                </wp:positionH>
                <wp:positionV relativeFrom="paragraph">
                  <wp:posOffset>7036435</wp:posOffset>
                </wp:positionV>
                <wp:extent cx="6554470" cy="553720"/>
                <wp:effectExtent l="0" t="0" r="0" b="0"/>
                <wp:wrapNone/>
                <wp:docPr id="33"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54470" cy="553720"/>
                        </a:xfrm>
                        <a:prstGeom prst="rect">
                          <a:avLst/>
                        </a:prstGeom>
                        <a:noFill/>
                        <a:ln>
                          <a:noFill/>
                        </a:ln>
                      </wps:spPr>
                      <wps:txb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Proficiency in ps, ai, and various office software WPS, PPT/word/excel, etc., English to obtain a certificate of six.</w:t>
                            </w:r>
                          </w:p>
                          <w:p>
                            <w:pPr>
                              <w:rPr>
                                <w:rFonts w:hint="eastAsia" w:ascii="微软雅黑" w:hAnsi="微软雅黑" w:eastAsia="微软雅黑" w:cstheme="minorBidi"/>
                                <w:color w:val="525252"/>
                                <w:kern w:val="2"/>
                                <w:sz w:val="21"/>
                                <w:szCs w:val="21"/>
                                <w:lang w:val="en-US" w:eastAsia="zh-CN" w:bidi="ar-SA"/>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50pt;margin-top:554.05pt;height:43.6pt;width:516.1pt;mso-position-horizontal-relative:margin;z-index:251664384;mso-width-relative:page;mso-height-relative:page;" filled="f" stroked="f" coordsize="21600,21600" o:gfxdata="UEsDBAoAAAAAAIdO4kAAAAAAAAAAAAAAAAAEAAAAZHJzL1BLAwQUAAAACACHTuJADHTeM9kAAAAO&#10;AQAADwAAAGRycy9kb3ducmV2LnhtbE2PwU7DMBBE70j8g7VI3FrbKUVNiNMDiCuIFpC4ufE2iYjX&#10;Uew24e/ZnuC4M6PZN+V29r044xi7QAb0UoFAqoPrqDHwvn9ebEDEZMnZPhAa+MEI2+r6qrSFCxO9&#10;4XmXGsElFAtroE1pKKSMdYvexmUYkNg7htHbxOfYSDfaict9LzOl7qW3HfGH1g742GL9vTt5Ax8v&#10;x6/PO/XaPPn1MIVZSfK5NOb2RqsHEAnn9BeGCz6jQ8VMh3AiF0VvYKGV4jGJHa02GgRn8lWWgThc&#10;pHy9AlmV8v+M6hdQSwMEFAAAAAgAh07iQLZOKIwIAgAAFwQAAA4AAABkcnMvZTJvRG9jLnhtbK1T&#10;y27bMBC8F+g/ELzX8jMPwXKQxkhRIH0AST9gTVEWUYnLLmlL7td3STmuk15y6IUgucvZmdnl8qZv&#10;G7HX5A3aQk5GYym0VVgauy3kj6f7D1dS+AC2hAatLuRBe3mzev9u2blcT7HGptQkGMT6vHOFrENw&#10;eZZ5VesW/AidthyskFoIfKRtVhJ0jN422XQ8vsg6pNIRKu09366HoDwi0lsAsaqM0mtUu1bbMKCS&#10;biCwJF8b5+Uqsa0qrcK3qvI6iKaQrDSklYvwfhPXbLWEfEvgaqOOFOAtFF5pasFYLnqCWkMAsSPz&#10;D1RrFKHHKowUttkgJDnCKibjV9481uB00sJWe3cy3f8/WPV1/52EKQs5m0lhoeWOP+k+iI/Yi8ns&#10;KhrUOZ9z3qPjzNBzgMcmifXuAdVPLyze1WC3+pYIu1pDyQQn8WV29nTA8RFk033BkgvBLmAC6itq&#10;o3vsh2B0bs7h1JxIRvHlxWIxn19ySHFssZhdTlP3MsifXzvy4ZPGVsRNIYmbn9Bh/+BDZAP5c0os&#10;ZvHeNE0agMa+uODEeJPYR8ID9dBv+qMbGywPrINwmCf+TbypkX5L0fEsFdL/2gFpKZrPlr24nszn&#10;cfjSYb6IzAWdRzbnEbCKoQoZpBi2d2EY2J0js6250uC+xVv2rzJJWjR6YHXkzfOSFB9nOw7k+Tll&#10;/f3Pq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MdN4z2QAAAA4BAAAPAAAAAAAAAAEAIAAAACIA&#10;AABkcnMvZG93bnJldi54bWxQSwECFAAUAAAACACHTuJAtk4ojAgCAAAXBAAADgAAAAAAAAABACAA&#10;AAAoAQAAZHJzL2Uyb0RvYy54bWxQSwUGAAAAAAYABgBZAQAAogUAAAAA&#10;">
                <v:fill on="f" focussize="0,0"/>
                <v:stroke on="f"/>
                <v:imagedata o:title=""/>
                <o:lock v:ext="edit" aspectratio="f"/>
                <v:textbo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Proficiency in ps, ai, and various office software WPS, PPT/word/excel, etc., English to obtain a certificate of six.</w:t>
                      </w:r>
                    </w:p>
                    <w:p>
                      <w:pPr>
                        <w:rPr>
                          <w:rFonts w:hint="eastAsia" w:ascii="微软雅黑" w:hAnsi="微软雅黑" w:eastAsia="微软雅黑" w:cstheme="minorBidi"/>
                          <w:color w:val="525252"/>
                          <w:kern w:val="2"/>
                          <w:sz w:val="21"/>
                          <w:szCs w:val="21"/>
                          <w:lang w:val="en-US" w:eastAsia="zh-CN" w:bidi="ar-SA"/>
                        </w:rPr>
                      </w:pP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margin">
                  <wp:posOffset>-585470</wp:posOffset>
                </wp:positionH>
                <wp:positionV relativeFrom="paragraph">
                  <wp:posOffset>8074660</wp:posOffset>
                </wp:positionV>
                <wp:extent cx="6559550" cy="502285"/>
                <wp:effectExtent l="0" t="0" r="0" b="0"/>
                <wp:wrapNone/>
                <wp:docPr id="26"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59550" cy="502285"/>
                        </a:xfrm>
                        <a:prstGeom prst="rect">
                          <a:avLst/>
                        </a:prstGeom>
                        <a:noFill/>
                        <a:ln>
                          <a:noFill/>
                        </a:ln>
                      </wps:spPr>
                      <wps:txb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I am a creative and enterprising girl. I have a certain artistic accomplishment, an aesthetic vision, and good at photography. Positive optimism is my biggest advantage and will not easily admit defeat.</w:t>
                            </w:r>
                          </w:p>
                          <w:p>
                            <w:pPr>
                              <w:rPr>
                                <w:rFonts w:hint="eastAsia" w:ascii="微软雅黑" w:hAnsi="微软雅黑" w:eastAsia="微软雅黑" w:cs="微软雅黑"/>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6.1pt;margin-top:635.8pt;height:39.55pt;width:516.5pt;mso-position-horizontal-relative:margin;z-index:251663360;mso-width-relative:page;mso-height-relative:page;" filled="f" stroked="f" coordsize="21600,21600" o:gfxdata="UEsDBAoAAAAAAIdO4kAAAAAAAAAAAAAAAAAEAAAAZHJzL1BLAwQUAAAACACHTuJAV/E5H9kAAAAN&#10;AQAADwAAAGRycy9kb3ducmV2LnhtbE2PzU7DMBCE70h9B2uRuLV2Qn9IiNNDEVcQpUXi5sbbJCJe&#10;R7HbhLdnOcFxZz7NzhTbyXXiikNoPWlIFgoEUuVtS7WGw/vz/AFEiIas6Tyhhm8MsC1nN4XJrR/p&#10;Da/7WAsOoZAbDU2MfS5lqBp0Jix8j8Te2Q/ORD6HWtrBjBzuOpkqtZbOtMQfGtPjrsHqa39xGo4v&#10;58+PpXqtn9yqH/2kJLlMan13m6hHEBGn+AfDb32uDiV3OvkL2SA6DfMsTRllI90kaxCMZEvFa04s&#10;3a/UBmRZyP8ryh9QSwMEFAAAAAgAh07iQF8pbaYJAgAAFwQAAA4AAABkcnMvZTJvRG9jLnhtbK1T&#10;0W7TMBR9R+IfLL/TtKEpXdR0GquGkMZA2vgA13Eai9jXXLtNytdz7XSljJc98BLZvtfnnnN8sroe&#10;TMcOCr0GW/HZZMqZshJqbXcV//50927JmQ/C1qIDqyp+VJ5fr9++WfWuVDm00NUKGYFYX/au4m0I&#10;rswyL1tlhJ+AU5aKDaARgba4y2oUPaGbLsun00XWA9YOQSrv6XQzFvkJEV8DCE2jpdqA3Btlw4iK&#10;qhOBJPlWO8/XiW3TKBm+No1XgXUVJ6UhfWkIrbfxm61XotyhcK2WJwriNRReaDJCWxp6htqIINge&#10;9T9QRksED02YSDDZKCQ5Qipm0xfePLbCqaSFrPbubLr/f7Dy4fANma4rni84s8LQiz+pIbCPMLDZ&#10;+2U0qHe+pL5HR51hoALFJon17h7kD88s3LbC7tQNIvStEjURnMWb2cXVEcdHkG3/BWoaJPYBEtDQ&#10;oInukR+M0OlxjufHiWQkHS6K4qooqCSpVkzzfFmkEaJ8vu3Qh08KDIuLiiM9fkIXh3sfIhtRPrfE&#10;YRbudNelAHT2rwNqjCeJfSQ8Ug/Ddji5sYX6SDoQxjzR30SLFvAXZz1lqeL+516g4qz7bMmLq9l8&#10;HsOXNvPiQ04bvKxsLyvCSoKqeOBsXN6GMbB7h3rX0qTRfQs35F+jk7Ro9MjqxJvykhSfsh0DeblP&#10;XX/+5/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E5H9kAAAANAQAADwAAAAAAAAABACAAAAAi&#10;AAAAZHJzL2Rvd25yZXYueG1sUEsBAhQAFAAAAAgAh07iQF8pbaYJAgAAFwQAAA4AAAAAAAAAAQAg&#10;AAAAKAEAAGRycy9lMm9Eb2MueG1sUEsFBgAAAAAGAAYAWQEAAKMFAAAAAA==&#10;">
                <v:fill on="f" focussize="0,0"/>
                <v:stroke on="f"/>
                <v:imagedata o:title=""/>
                <o:lock v:ext="edit" aspectratio="f"/>
                <v:textbo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I am a creative and enterprising girl. I have a certain artistic accomplishment, an aesthetic vision, and good at photography. Positive optimism is my biggest advantage and will not easily admit defeat.</w:t>
                      </w:r>
                    </w:p>
                    <w:p>
                      <w:pPr>
                        <w:rPr>
                          <w:rFonts w:hint="eastAsia" w:ascii="微软雅黑" w:hAnsi="微软雅黑" w:eastAsia="微软雅黑" w:cs="微软雅黑"/>
                          <w:b w:val="0"/>
                          <w:i w:val="0"/>
                          <w:caps w:val="0"/>
                          <w:color w:val="383838"/>
                          <w:spacing w:val="0"/>
                          <w:kern w:val="0"/>
                          <w:sz w:val="21"/>
                          <w:szCs w:val="21"/>
                          <w:lang w:val="en-US" w:eastAsia="zh-CN" w:bidi="ar"/>
                        </w:rPr>
                      </w:pPr>
                    </w:p>
                  </w:txbxContent>
                </v:textbox>
              </v:shape>
            </w:pict>
          </mc:Fallback>
        </mc:AlternateContent>
      </w:r>
      <w:r>
        <w:rPr>
          <w:rFonts w:hint="eastAsia"/>
          <w:sz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568D0"/>
    <w:rsid w:val="00EA3DB2"/>
    <w:rsid w:val="01794104"/>
    <w:rsid w:val="01F443F2"/>
    <w:rsid w:val="02570EE7"/>
    <w:rsid w:val="02A25722"/>
    <w:rsid w:val="03376289"/>
    <w:rsid w:val="05B534B7"/>
    <w:rsid w:val="068E09E8"/>
    <w:rsid w:val="0FC46636"/>
    <w:rsid w:val="13483282"/>
    <w:rsid w:val="151B08B8"/>
    <w:rsid w:val="15485A08"/>
    <w:rsid w:val="154F7D4C"/>
    <w:rsid w:val="17E7724D"/>
    <w:rsid w:val="18A66D8E"/>
    <w:rsid w:val="1B6E0756"/>
    <w:rsid w:val="1E3D1131"/>
    <w:rsid w:val="230D1D7D"/>
    <w:rsid w:val="238916B7"/>
    <w:rsid w:val="26D1318B"/>
    <w:rsid w:val="292B7347"/>
    <w:rsid w:val="2B8E50DF"/>
    <w:rsid w:val="2CA50119"/>
    <w:rsid w:val="2CE9157D"/>
    <w:rsid w:val="34616357"/>
    <w:rsid w:val="34FE421B"/>
    <w:rsid w:val="35304E78"/>
    <w:rsid w:val="36331EC6"/>
    <w:rsid w:val="3A7A0C23"/>
    <w:rsid w:val="3AA01B52"/>
    <w:rsid w:val="3C035691"/>
    <w:rsid w:val="3CAF425B"/>
    <w:rsid w:val="3DC568D0"/>
    <w:rsid w:val="41524DA0"/>
    <w:rsid w:val="443D6745"/>
    <w:rsid w:val="45613362"/>
    <w:rsid w:val="466B0ACD"/>
    <w:rsid w:val="4BC16599"/>
    <w:rsid w:val="4C20728A"/>
    <w:rsid w:val="4EB56D4F"/>
    <w:rsid w:val="4F175FEC"/>
    <w:rsid w:val="50C12278"/>
    <w:rsid w:val="510D12E8"/>
    <w:rsid w:val="53A23B36"/>
    <w:rsid w:val="53C95059"/>
    <w:rsid w:val="54BE1449"/>
    <w:rsid w:val="556745A8"/>
    <w:rsid w:val="56B80E59"/>
    <w:rsid w:val="56ED68D9"/>
    <w:rsid w:val="58414096"/>
    <w:rsid w:val="58AF109F"/>
    <w:rsid w:val="5C71287A"/>
    <w:rsid w:val="5C731290"/>
    <w:rsid w:val="5D4C190B"/>
    <w:rsid w:val="5F6A217C"/>
    <w:rsid w:val="605752B9"/>
    <w:rsid w:val="6072395E"/>
    <w:rsid w:val="61590A43"/>
    <w:rsid w:val="643369FF"/>
    <w:rsid w:val="66D6097F"/>
    <w:rsid w:val="6A306932"/>
    <w:rsid w:val="6DBE1961"/>
    <w:rsid w:val="6E933CC8"/>
    <w:rsid w:val="6EB62CC3"/>
    <w:rsid w:val="7130085D"/>
    <w:rsid w:val="7147620B"/>
    <w:rsid w:val="723348E4"/>
    <w:rsid w:val="736C23CA"/>
    <w:rsid w:val="73B500D3"/>
    <w:rsid w:val="73D90FFB"/>
    <w:rsid w:val="75464E29"/>
    <w:rsid w:val="757D3763"/>
    <w:rsid w:val="76AA36E6"/>
    <w:rsid w:val="76CD1792"/>
    <w:rsid w:val="77B07C1F"/>
    <w:rsid w:val="77BA5374"/>
    <w:rsid w:val="7A76036B"/>
    <w:rsid w:val="7B704773"/>
    <w:rsid w:val="7B82590E"/>
    <w:rsid w:val="7C016863"/>
    <w:rsid w:val="7D99113A"/>
    <w:rsid w:val="7DEC3367"/>
    <w:rsid w:val="7E6978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jc w:val="left"/>
    </w:pPr>
    <w:rPr>
      <w:kern w:val="0"/>
      <w:sz w:val="24"/>
    </w:rPr>
  </w:style>
  <w:style w:type="character" w:styleId="5">
    <w:name w:val="Emphasis"/>
    <w:basedOn w:val="4"/>
    <w:qFormat/>
    <w:uiPriority w:val="0"/>
    <w:rPr>
      <w:i/>
    </w:rPr>
  </w:style>
  <w:style w:type="paragraph" w:customStyle="1" w:styleId="6">
    <w:name w:val="列出段落1"/>
    <w:basedOn w:val="1"/>
    <w:qFormat/>
    <w:uiPriority w:val="34"/>
    <w:pPr>
      <w:ind w:firstLine="420" w:firstLineChars="200"/>
    </w:pPr>
    <w:rPr>
      <w:rFonts w:ascii="宋体" w:hAnsi="宋体" w:eastAsia="宋体" w:cs="宋体"/>
      <w:kern w:val="0"/>
      <w:sz w:val="24"/>
      <w:szCs w:val="24"/>
    </w:rPr>
  </w:style>
  <w:style w:type="character" w:customStyle="1" w:styleId="7">
    <w:name w:val="gt-baf-base-sep"/>
    <w:basedOn w:val="4"/>
    <w:qFormat/>
    <w:uiPriority w:val="0"/>
  </w:style>
  <w:style w:type="character" w:customStyle="1" w:styleId="8">
    <w:name w:val="gt-baf-pos"/>
    <w:basedOn w:val="4"/>
    <w:qFormat/>
    <w:uiPriority w:val="0"/>
    <w:rPr>
      <w:color w:val="777777"/>
    </w:rPr>
  </w:style>
  <w:style w:type="character" w:customStyle="1" w:styleId="9">
    <w:name w:val="focus"/>
    <w:basedOn w:val="4"/>
    <w:qFormat/>
    <w:uiPriority w:val="0"/>
  </w:style>
  <w:style w:type="paragraph" w:customStyle="1" w:styleId="10">
    <w:name w:val="_Style 9"/>
    <w:basedOn w:val="1"/>
    <w:next w:val="1"/>
    <w:qFormat/>
    <w:uiPriority w:val="0"/>
    <w:pPr>
      <w:pBdr>
        <w:bottom w:val="single" w:color="auto" w:sz="6" w:space="1"/>
      </w:pBdr>
      <w:jc w:val="center"/>
    </w:pPr>
    <w:rPr>
      <w:rFonts w:ascii="Arial" w:eastAsia="宋体"/>
      <w:vanish/>
      <w:sz w:val="16"/>
    </w:rPr>
  </w:style>
  <w:style w:type="paragraph" w:customStyle="1" w:styleId="11">
    <w:name w:val="_Style 10"/>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3.GIF"/><Relationship Id="rId4" Type="http://schemas.openxmlformats.org/officeDocument/2006/relationships/image" Target="media/image2.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b941f3d5e592fb59f966d8897a0cbecf\&#33521;&#25991;&#31616;&#21382;.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流畅">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英文简历.docx</Template>
  <Pages>1</Pages>
  <Words>0</Words>
  <Characters>0</Characters>
  <Lines>0</Lines>
  <Paragraphs>0</Paragraphs>
  <TotalTime>33</TotalTime>
  <ScaleCrop>false</ScaleCrop>
  <LinksUpToDate>false</LinksUpToDate>
  <CharactersWithSpaces>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2023-09-29T20:04:00Z</dcterms:created>
  <dc:creator>幻主PPT</dc:creator>
  <cp:lastModifiedBy>幻主PPT</cp:lastModifiedBy>
  <dcterms:modified xsi:type="dcterms:W3CDTF">2023-09-30T06:15:40Z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4</vt:lpwstr>
  </property>
  <property fmtid="{D5CDD505-2E9C-101B-9397-08002B2CF9AE}" pid="4" name="KSOTemplateKey">
    <vt:lpwstr>1.0_n9V7JFot797eKCJ42b4qleuQwzulasyNfqkhicaGM5T1JVkX5EuT6DCB9D7XbM62oG89Lp/5SX4tieTQ4yAECw==</vt:lpwstr>
  </property>
  <property fmtid="{D5CDD505-2E9C-101B-9397-08002B2CF9AE}" pid="5" name="ICV">
    <vt:lpwstr>C8AA51CDDDF640F5BA0CD123097330C9_11</vt:lpwstr>
  </property>
</Properties>
</file>