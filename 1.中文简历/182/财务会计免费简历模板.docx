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4279265</wp:posOffset>
            </wp:positionH>
            <wp:positionV relativeFrom="paragraph">
              <wp:posOffset>-612140</wp:posOffset>
            </wp:positionV>
            <wp:extent cx="1240155" cy="1642110"/>
            <wp:effectExtent l="19050" t="19050" r="17145" b="15875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-268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6418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8.35pt;height:45.6pt;width:140.8pt;z-index:251677696;mso-width-relative:page;mso-height-relative:page;" filled="f" stroked="f" coordsize="21600,21600" o:gfxdata="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AreJtgAAAALAQAADwAAAAAAAAABACAA&#10;AAAiAAAAZHJzL2Rvd25yZXYueG1sUEsBAhQAFAAAAAgAh07iQPLfS9XUAQAAlA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5926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9tZCdoAAAANAQAADwAAAAAAAAABACAAAAAiAAAAZHJzL2Rvd25yZXYueG1sUEsB&#10;AhQAFAAAAAgAh07iQNMXi3zzAQAA1Q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14.65pt;height:95.85pt;width:555.7pt;z-index:251660288;v-text-anchor:middle;mso-width-relative:page;mso-height-relative:page;" fillcolor="#F2F2F2" filled="t" stroked="f" coordsize="21600,21600" o:gfxdata="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GDGLS2AAAAAwBAAAPAAAAAAAAAAEAIAAAACIAAABkcnMvZG93bnJldi54bWxQ&#10;SwECFAAUAAAACACHTuJAyy1gBDACAABiBAAADgAAAAAAAAABACAAAAAnAQAAZHJzL2Uyb0RvYy54&#10;bWxQSwUGAAAAAAYABgBZAQAAyQUAAAAA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-697865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24.4pt;margin-top:-54.95pt;height:11.3pt;width:122.05pt;z-index:251661312;v-text-anchor:middle;mso-width-relative:page;mso-height-relative:page;" fillcolor="#333F50" filled="t" stroked="f" coordsize="21600,21600" arcsize="0.166666666666667" o:gfxdata="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dBjO3AAAAAwB&#10;AAAPAAAAAAAAAAEAIAAAACIAAABkcnMvZG93bnJldi54bWxQSwECFAAUAAAACACHTuJAiFvDJxcC&#10;AAACBAAADgAAAAAAAAABACAAAAAr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239010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9.1pt;margin-top:-58.3pt;height:27.2pt;width:176.3pt;z-index:251676672;mso-width-relative:page;mso-height-relative:page;" filled="f" stroked="f" coordsize="21600,21600" o:gfxdata="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VnFl2AAAAA0BAAAPAAAAAAAAAAEAIAAAACIAAABkcnMvZG93bnJldi54bWxQSwEC&#10;FAAUAAAACACHTuJAkfudt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0.95pt;height:57.2pt;width:132.1pt;z-index:251678720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SCTiNUAAAAJAQAADwAAAAAAAAABACAAAAAiAAAAZHJzL2Rvd25yZXYueG1sUEsBAhQA&#10;FAAAAAgAh07iQGwOAW68AQAAYA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13.2pt;height:13.6pt;width:14.5pt;z-index:251679744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36.25pt;height:14.5pt;width:8.5pt;z-index:251680768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izD0pdsAAAAKAQAADwAAAAAAAAABACAAAAAiAAAA&#10;ZHJzL2Rvd25yZXYueG1sUEsBAhQAFAAAAAgAh07iQAASQQ9aAwAAxQgAAA4AAAAAAAAAAQAgAAAA&#10;Kg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13.9pt;height:12.95pt;width:12.95pt;z-index:251681792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36.25pt;height:14.15pt;width:14.5pt;z-index:251682816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0.95pt;height:57.2pt;width:123.8pt;z-index:251683840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mecwfVAAAACQEAAA8AAAAAAAAAAQAgAAAAIgAAAGRycy9kb3ducmV2LnhtbFBLAQIU&#10;ABQAAAAIAIdO4kBIVDNrvQEAAGA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676275</wp:posOffset>
                </wp:positionV>
                <wp:extent cx="7057390" cy="8314055"/>
                <wp:effectExtent l="57150" t="76200" r="48260" b="685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313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53.25pt;height:654.65pt;width:555.7pt;z-index:251662336;v-text-anchor:middle;mso-width-relative:page;mso-height-relative:page;" fillcolor="#F2F2F2" filled="t" stroked="f" coordsize="21600,21600" o:gfxdata="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bKy6tkAAAANAQAADwAAAAAAAAABACAAAAAiAAAA&#10;ZHJzL2Rvd25yZXYueG1sUEsBAhQAFAAAAAgAh07iQJib2tM/AgAAhAQAAA4AAAAAAAAAAQAgAAAA&#10;KAEAAGRycy9lMm9Eb2MueG1sUEsFBgAAAAAGAAYAWQEAANkFAAAAAA=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911225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简历模板资源网有限公司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费用核算会计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票据管理：审核出纳递交的费用类原始凭证，无误后交接章；进项税票抵扣联与ERP中发票核对；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ind w:left="360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简历模板资源网有限公司      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学院青年志愿者协会财务部                         副部长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71.75pt;height:625.2pt;width:520.4pt;z-index:251663360;mso-width-relative:page;mso-height-relative:page;" filled="f" stroked="f" coordsize="21600,21600" o:gfxdata="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M/ZmHZAAAADQEAAA8AAAAAAAAAAQAgAAAAIgAAAGRycy9kb3ducmV2LnhtbFBL&#10;AQIUABQAAAAIAIdO4kC6Eo7e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简历模板资源网有限公司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费用核算会计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票据管理：审核出纳递交的费用类原始凭证，无误后交接章；进项税票抵扣联与ERP中发票核对；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widowControl/>
                        <w:spacing w:line="360" w:lineRule="exact"/>
                        <w:ind w:left="360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简历模板资源网有限公司      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   学院青年志愿者协会财务部                         副部长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72.8pt;height:23.4pt;width:23.4pt;z-index:25166438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2J5gdkAAAALAQAADwAAAAAAAAABACAAAAAiAAAAZHJzL2Rvd25yZXYueG1sUEsBAhQA&#10;FAAAAAgAh07iQEU7s8PxAQAA1g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44.8pt;margin-top:79.35pt;height:11.2pt;width:16.05pt;z-index:251665408;mso-width-relative:page;mso-height-relative:page;" fillcolor="#FFFFFF" filled="t" stroked="f" coordsize="263,184" o:gfxdata="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N8gtS9kAAAALAQAADwAA&#10;AAAAAAABACAAAAAiAAAAZHJzL2Rvd25yZXYueG1sUEsBAhQAFAAAAAgAh07iQIA0uTlsBQAAoxkA&#10;AA4AAAAAAAAAAQAgAAAAKAEAAGRycy9lMm9Eb2MueG1sUEsFBgAAAAAGAAYAWQEAAAY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2428240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191.2pt;height:23.4pt;width:23.4pt;z-index:251666432;v-text-anchor:middle;mso-width-relative:page;mso-height-relative:page;" fillcolor="#596166" filled="t" stroked="f" coordsize="21600,21600" o:gfxdata="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8GDYraAAAACwEAAA8AAAAAAAAAAQAgAAAAIgAAAGRycy9kb3ducmV2LnhtbFBLAQIU&#10;ABQAAAAIAIdO4kDvoPkI8QEAANg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2496820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2pt;margin-top:196.6pt;height:10.85pt;width:12.85pt;z-index:251667456;v-text-anchor:middle;mso-width-relative:page;mso-height-relative:page;" fillcolor="#FFFFFF" filled="t" stroked="f" coordsize="3261356,2766950" o:gfxdata="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DqYdCI2gAAAAsBAAAPAAAAAAAAAAEAIAAAACIAAABkcnMvZG93bnJldi54bWxQSwEC&#10;FAAUAAAACACHTuJAq0diU94SAAA9cwAADgAAAAAAAAABACAAAAAp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5101590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401.7pt;height:23.4pt;width:23.4pt;z-index:251668480;v-text-anchor:middle;mso-width-relative:page;mso-height-relative:page;" fillcolor="#596166" filled="t" stroked="f" coordsize="21600,21600" o:gfxdata="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1DKDraAAAACwEAAA8AAAAAAAAAAQAgAAAAIgAAAGRycy9kb3ducmV2LnhtbFBLAQIU&#10;ABQAAAAIAIdO4kBZZuFZ8QEAANg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6615430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520.9pt;height:23.4pt;width:23.4pt;z-index:251669504;v-text-anchor:middle;mso-width-relative:page;mso-height-relative:page;" fillcolor="#596166" filled="t" stroked="f" coordsize="21600,21600" o:gfxdata="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7Pw552gAAAA0BAAAPAAAAAAAAAAEAIAAAACIAAABkcnMvZG93bnJldi54bWxQSwEC&#10;FAAUAAAACACHTuJAAgVtcfIBAADY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6674485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43.75pt;margin-top:525.55pt;height:14.2pt;width:13.95pt;rotation:11796480f;z-index:251670528;v-text-anchor:middle;mso-width-relative:page;mso-height-relative:page;" fillcolor="#FFFFFF" filled="t" stroked="f" coordsize="3543300,3617913" o:gfxdata="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G1dDrTcAAAADQEAAA8AAAAAAAAAAQAgAAAAIgAAAGRycy9kb3ducmV2LnhtbFBLAQIU&#10;ABQAAAAIAIdO4kBFtoMkOiYAAEW/AAAOAAAAAAAAAAEAIAAAACs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7919085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45pt;margin-top:623.55pt;height:23.4pt;width:23.4pt;z-index:251671552;v-text-anchor:middle;mso-width-relative:page;mso-height-relative:page;" fillcolor="#596166" filled="t" stroked="f" coordsize="21600,21600" o:gfxdata="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TZ5n02gAAAA0BAAAPAAAAAAAAAAEAIAAAACIAAABkcnMvZG93bnJldi54bWxQSwEC&#10;FAAUAAAACACHTuJA2E5EgvIBAADY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7973695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3.75pt;margin-top:627.85pt;height:13.1pt;width:13.95pt;z-index:251672576;v-text-anchor:middle;mso-width-relative:page;mso-height-relative:page;" fillcolor="#FFFFFF" filled="t" stroked="f" coordsize="2274888,2136775" o:gfxdata="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5188585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4.25pt;margin-top:408.55pt;height:9.8pt;width:13.85pt;z-index:251673600;v-text-anchor:middle;mso-width-relative:page;mso-height-relative:page;" fillcolor="#FFFFFF" filled="t" stroked="f" coordsize="7782622,5514836" o:gfxdata="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MZy+fjaAAAA&#10;CwEAAA8AAAAAAAAAAQAgAAAAIgAAAGRycy9kb3ducmV2LnhtbFBLAQIUABQAAAAIAIdO4kAiXD53&#10;VQQAAMUPAAAOAAAAAAAAAAEAIAAAACkBAABkcnMvZTJvRG9jLnhtbFBLBQYAAAAABgAGAFkBAADw&#10;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98.75pt;height:0pt;width:502.7pt;z-index:251673600;mso-width-relative:page;mso-height-relative:page;" filled="f" stroked="t" coordsize="21600,21600" o:gfxdata="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alw39cAAAALAQAADwAAAAAAAAABACAAAAAiAAAAZHJzL2Rvd25yZXYu&#10;eG1sUEsBAhQAFAAAAAgAh07iQC0iwq38AQAA5AMAAA4AAAAAAAAAAQAgAAAAJgEAAGRycy9lMm9E&#10;b2MueG1sUEsFBgAAAAAGAAYAWQEAAJQ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2784475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219.25pt;height:0pt;width:502.7pt;z-index:251674624;mso-width-relative:page;mso-height-relative:page;" filled="f" stroked="t" coordsize="21600,21600" o:gfxdata="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ywZXPYAAAACwEAAA8AAAAAAAAAAQAgAAAAIgAAAGRycy9kb3ducmV2&#10;LnhtbFBLAQIUABQAAAAIAIdO4kC1K+l1/AEAAOQDAAAOAAAAAAAAAAEAIAAAACc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5451475</wp:posOffset>
                </wp:positionV>
                <wp:extent cx="638429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429.25pt;height:0pt;width:502.7pt;z-index:251675648;mso-width-relative:page;mso-height-relative:page;" filled="f" stroked="t" coordsize="21600,21600" o:gfxdata="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M5TEMoMv&#10;fvvl56/P337ffMX19sd3ghmUqfdQYfWV3YRxB34TEueDDCb9IxtyyNIeT9KKQyQcD89fzl+V0wtK&#10;+H2u+HPRB4hvhDMkBTXVyibWrGL7txCxGZbel6Rj69ZK6/xy2pIeTfy6PMPpOUM7SrQBhsYjJbAt&#10;JUy36HMeQ4YEp1WTricgCO32SgeyZ+iOdf7lIr0z71wzHF+clWXmj0OM9Xmgv4DSdCsG3XAlpwZn&#10;GRXxY9HK1HSOOCckbVN/kQ06ckz6DoqmaOuaYxa6SDt8/Nx0NGpy18M9xg8/zu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f0PttcAAAALAQAADwAAAAAAAAABACAAAAAiAAAAZHJzL2Rvd25yZXYu&#10;eG1sUEsBAhQAFAAAAAgAh07iQGgnSgP8AQAA5AMAAA4AAAAAAAAAAQAgAAAAJgEAAGRycy9lMm9E&#10;b2MueG1sUEsFBgAAAAAGAAYAWQEAAJQFAAAA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6966585</wp:posOffset>
                </wp:positionV>
                <wp:extent cx="63842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548.55pt;height:0pt;width:502.7pt;z-index:251684864;mso-width-relative:page;mso-height-relative:page;" filled="f" stroked="t" coordsize="21600,21600" o:gfxdata="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sykllhl8&#10;8dsvP399/vb75iuutz++E8ygTL2HCquv7CaMO/CbkDgfZDDpH9mQQ5b2eJJWHCLheHj+cv6qnF5Q&#10;wu9zxZ+LPkB8I5whKaipVjaxZhXbv4WIzbD0viQdW7dWWueX05b0aOLX5Rk+KGdoR4k2wNB4pAS2&#10;pYTpFn3OY8iQ4LRq0vUEBKHdXulA9gzdsc6/XKR35p1rhuOLs7LMNsEhxvo80F9AaboVg264klOD&#10;s4yK+LFoZWo6R5wTkrapv8gGHTkmfQdFU7R1zTELXaQdPn5uOho1uevhHuOHH+fy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03IIbXAAAADQEAAA8AAAAAAAAAAQAgAAAAIgAAAGRycy9kb3ducmV2&#10;LnhtbFBLAQIUABQAAAAIAIdO4kDwLmHb/QEAAOQDAAAOAAAAAAAAAAEAIAAAACY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8261985</wp:posOffset>
                </wp:positionV>
                <wp:extent cx="63842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650.55pt;height:0pt;width:502.7pt;z-index:251685888;mso-width-relative:page;mso-height-relative:page;" filled="f" stroked="t" coordsize="21600,21600" o:gfxdata="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0WasvXAAAADQEAAA8AAAAAAAAAAQAgAAAAIgAAAGRycy9kb3ducmV2&#10;LnhtbFBLAQIUABQAAAAIAIdO4kAZMm1o/QEAAOQDAAAOAAAAAAAAAAEAIAAAACYBAABkcnMvZTJv&#10;RG9jLnhtbFBLBQYAAAAABgAGAFkBAACV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253B"/>
    <w:multiLevelType w:val="multilevel"/>
    <w:tmpl w:val="0951253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42B2688"/>
    <w:multiLevelType w:val="multilevel"/>
    <w:tmpl w:val="342B268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106C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3"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1</Pages>
  <Words>4</Words>
  <Characters>27</Characters>
  <Lines>1</Lines>
  <Paragraphs>1</Paragraphs>
  <TotalTime>6</TotalTime>
  <ScaleCrop>false</ScaleCrop>
  <LinksUpToDate>false</LinksUpToDate>
  <CharactersWithSpaces>30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幻主PPT</cp:lastModifiedBy>
  <dcterms:modified xsi:type="dcterms:W3CDTF">2023-09-29T08:18:48Z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9EB8A4E8246F4015B63369D1068EB1AC_13</vt:lpwstr>
  </property>
</Properties>
</file>