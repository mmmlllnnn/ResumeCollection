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-248285</wp:posOffset>
            </wp:positionV>
            <wp:extent cx="1358265" cy="1358265"/>
            <wp:effectExtent l="0" t="0" r="13335" b="13335"/>
            <wp:wrapNone/>
            <wp:docPr id="36" name="图片 36" descr="D:\桌面\桌面文件\登记照4\0031.jpg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桌面\桌面文件\登记照4\0031.jpg003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358265" cy="1358265"/>
                    </a:xfrm>
                    <a:prstGeom prst="ellipse">
                      <a:avLst/>
                    </a:prstGeom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-915035</wp:posOffset>
                </wp:positionV>
                <wp:extent cx="7564120" cy="10680065"/>
                <wp:effectExtent l="0" t="0" r="17780" b="698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0" y="137795"/>
                          <a:ext cx="7564120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72.05pt;height:840.95pt;width:595.6pt;z-index:-251657216;v-text-anchor:middle;mso-width-relative:page;mso-height-relative:page;" fillcolor="#FFFFFF [3212]" filled="t" stroked="f" coordsize="21600,21600" o:gfxdata="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IrPtgAAAAPAQAADwAAAAAAAAABACAAAAAiAAAAZHJzL2Rvd25yZXYueG1s&#10;UEsBAhQAFAAAAAgAh07iQGjbpX5qAgAAwg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-79375</wp:posOffset>
                </wp:positionV>
                <wp:extent cx="4544060" cy="548640"/>
                <wp:effectExtent l="0" t="0" r="0" b="0"/>
                <wp:wrapNone/>
                <wp:docPr id="5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湖北工业大学 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湖北工业大学        平面设计专业 / 选修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6.55pt;margin-top:-6.25pt;height:43.2pt;width:357.8pt;z-index:251663360;mso-width-relative:page;mso-height-relative:page;" filled="f" stroked="f" coordsize="21600,21600" o:gfxdata="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//eIfZ&#10;AAAACgEAAA8AAAAAAAAAAQAgAAAAIgAAAGRycy9kb3ducmV2LnhtbFBLAQIUABQAAAAIAIdO4kDE&#10;JFYr5gEAAK8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湖北工业大学 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湖北工业大学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-499745</wp:posOffset>
                </wp:positionV>
                <wp:extent cx="1313180" cy="307975"/>
                <wp:effectExtent l="0" t="0" r="0" b="0"/>
                <wp:wrapNone/>
                <wp:docPr id="5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26.6pt;margin-top:-39.35pt;height:24.25pt;width:103.4pt;z-index:251664384;mso-width-relative:page;mso-height-relative:page;" filled="f" stroked="f" coordsize="21600,21600" o:gfxdata="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/Js7YAAAACwEAAA8A&#10;AAAAAAAAAQAgAAAAIgAAAGRycy9kb3ducmV2LnhtbFBLAQIUABQAAAAIAIdO4kBiZakh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-135890</wp:posOffset>
                </wp:positionV>
                <wp:extent cx="457200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-10.7pt;height:0pt;width:360pt;z-index:251665408;mso-width-relative:page;mso-height-relative:page;" filled="f" stroked="t" coordsize="21600,21600" o:gfxdata="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LibO2QAAAAsBAAAPAAAAAAAAAAEAIAAAACIAAABkcnMv&#10;ZG93bnJldi54bWxQSwECFAAUAAAACACHTuJAzHF+UQICAADzAwAADgAAAAAAAAABACAAAAAoAQAA&#10;ZHJzL2Uyb0RvYy54bWxQSwUGAAAAAAYABgBZAQAAn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1334770</wp:posOffset>
                </wp:positionV>
                <wp:extent cx="4544060" cy="2758440"/>
                <wp:effectExtent l="0" t="0" r="0" b="0"/>
                <wp:wrapNone/>
                <wp:docPr id="5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武汉云印网络科技有限公司 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武汉云印网络科技有限公司 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26.55pt;margin-top:105.1pt;height:217.2pt;width:357.8pt;z-index:251666432;mso-width-relative:page;mso-height-relative:page;" filled="f" stroked="f" coordsize="21600,21600" o:gfxdata="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vxsENkA&#10;AAALAQAADwAAAAAAAAABACAAAAAiAAAAZHJzL2Rvd25yZXYueG1sUEsBAhQAFAAAAAgAh07iQJBn&#10;CE7lAQAAsA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武汉云印网络科技有限公司 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5"/>
                        <w:spacing w:line="360" w:lineRule="exact"/>
                        <w:ind w:left="720" w:firstLine="0"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武汉云印网络科技有限公司 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914400</wp:posOffset>
                </wp:positionV>
                <wp:extent cx="1313180" cy="307975"/>
                <wp:effectExtent l="0" t="0" r="0" b="0"/>
                <wp:wrapNone/>
                <wp:docPr id="5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26.6pt;margin-top:72pt;height:24.25pt;width:103.4pt;z-index:251667456;mso-width-relative:page;mso-height-relative:page;" filled="f" stroked="f" coordsize="21600,21600" o:gfxdata="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iGmJbYAAAACwEAAA8A&#10;AAAAAAAAAQAgAAAAIgAAAGRycy9kb3ducmV2LnhtbFBLAQIUABQAAAAIAIdO4kBYGt1X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1278255</wp:posOffset>
                </wp:positionV>
                <wp:extent cx="457200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100.65pt;height:0pt;width:360pt;z-index:251668480;mso-width-relative:page;mso-height-relative:page;" filled="f" stroked="t" coordsize="21600,21600" o:gfxdata="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p+TjI2QAAAAsBAAAPAAAAAAAAAAEAIAAAACIAAABkcnMv&#10;ZG93bnJldi54bWxQSwECFAAUAAAACACHTuJA8rCzLgICAADzAwAADgAAAAAAAAABACAAAAAoAQAA&#10;ZHJzL2Uyb0RvYy54bWxQSwUGAAAAAAYABgBZAQAAn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4983480</wp:posOffset>
                </wp:positionV>
                <wp:extent cx="4544060" cy="1082040"/>
                <wp:effectExtent l="0" t="0" r="0" b="0"/>
                <wp:wrapNone/>
                <wp:docPr id="5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湖工工程院会计系办公室 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26.55pt;margin-top:392.4pt;height:85.2pt;width:357.8pt;z-index:251669504;mso-width-relative:page;mso-height-relative:page;" filled="f" stroked="f" coordsize="21600,21600" o:gfxdata="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kM6rZ&#10;AAAACwEAAA8AAAAAAAAAAQAgAAAAIgAAAGRycy9kb3ducmV2LnhtbFBLAQIUABQAAAAIAIdO4kCo&#10;JJ+H5gEAALE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湖工工程院会计系办公室 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4563110</wp:posOffset>
                </wp:positionV>
                <wp:extent cx="1313180" cy="307975"/>
                <wp:effectExtent l="0" t="0" r="0" b="0"/>
                <wp:wrapNone/>
                <wp:docPr id="5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26.6pt;margin-top:359.3pt;height:24.25pt;width:103.4pt;z-index:251670528;mso-width-relative:page;mso-height-relative:page;" filled="f" stroked="f" coordsize="21600,21600" o:gfxdata="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q1KMjYAAAACwEAAA8A&#10;AAAAAAAAAQAgAAAAIgAAAGRycy9kb3ducmV2LnhtbFBLAQIUABQAAAAIAIdO4kC4fZVp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4926965</wp:posOffset>
                </wp:positionV>
                <wp:extent cx="457200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387.95pt;height:0pt;width:360pt;z-index:251671552;mso-width-relative:page;mso-height-relative:page;" filled="f" stroked="t" coordsize="21600,21600" o:gfxdata="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Q5SLJ2QAAAAsBAAAPAAAAAAAAAAEAIAAAACIAAABkcnMv&#10;ZG93bnJldi54bWxQSwECFAAUAAAACACHTuJAGPAIBAICAADzAwAADgAAAAAAAAABACAAAAAoAQAA&#10;ZHJzL2Uyb0RvYy54bWxQSwUGAAAAAAYABgBZAQAAn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6941820</wp:posOffset>
                </wp:positionV>
                <wp:extent cx="4544060" cy="777240"/>
                <wp:effectExtent l="0" t="0" r="0" b="0"/>
                <wp:wrapNone/>
                <wp:docPr id="4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26.55pt;margin-top:546.6pt;height:61.2pt;width:357.8pt;z-index:251672576;mso-width-relative:page;mso-height-relative:page;" filled="f" stroked="f" coordsize="21600,21600" o:gfxdata="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GSv&#10;kdoAAAANAQAADwAAAAAAAAABACAAAAAiAAAAZHJzL2Rvd25yZXYueG1sUEsBAhQAFAAAAAgAh07i&#10;QDvVeZTnAQAAsA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6521450</wp:posOffset>
                </wp:positionV>
                <wp:extent cx="1313180" cy="307975"/>
                <wp:effectExtent l="0" t="0" r="0" b="0"/>
                <wp:wrapNone/>
                <wp:docPr id="4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26.6pt;margin-top:513.5pt;height:24.25pt;width:103.4pt;z-index:251673600;mso-width-relative:page;mso-height-relative:page;" filled="f" stroked="f" coordsize="21600,21600" o:gfxdata="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w+h02AAAAA0BAAAP&#10;AAAAAAAAAAEAIAAAACIAAABkcnMvZG93bnJldi54bWxQSwECFAAUAAAACACHTuJAiw2e+98BAACl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6885305</wp:posOffset>
                </wp:positionV>
                <wp:extent cx="45720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542.15pt;height:0pt;width:360pt;z-index:251674624;mso-width-relative:page;mso-height-relative:page;" filled="f" stroked="t" coordsize="21600,21600" o:gfxdata="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EUnYrZAAAADQEAAA8AAAAAAAAAAQAgAAAAIgAAAGRycy9k&#10;b3ducmV2LnhtbFBLAQIUABQAAAAIAIdO4kCBzU6rAQIAAPMDAAAOAAAAAAAAAAEAIAAAACgBAABk&#10;cnMvZTJvRG9jLnhtbFBLBQYAAAAABgAGAFkBAACb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8533130</wp:posOffset>
                </wp:positionV>
                <wp:extent cx="4572000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671.9pt;height:0pt;width:360pt;z-index:251675648;mso-width-relative:page;mso-height-relative:page;" filled="f" stroked="t" coordsize="21600,21600" o:gfxdata="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OMqFO2QAAAA0BAAAPAAAAAAAAAAEAIAAAACIAAABkcnMv&#10;ZG93bnJldi54bWxQSwECFAAUAAAACACHTuJAH1TxTwICAADzAwAADgAAAAAAAAABACAAAAAoAQAA&#10;ZHJzL2Uyb0RvYy54bWxQSwUGAAAAAAYABgBZAQAAn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8589010</wp:posOffset>
                </wp:positionV>
                <wp:extent cx="4544060" cy="777240"/>
                <wp:effectExtent l="0" t="0" r="0" b="0"/>
                <wp:wrapNone/>
                <wp:docPr id="4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26.55pt;margin-top:676.3pt;height:61.2pt;width:357.8pt;z-index:251676672;mso-width-relative:page;mso-height-relative:page;" filled="f" stroked="f" coordsize="21600,21600" o:gfxdata="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bM9&#10;1NoAAAANAQAADwAAAAAAAAABACAAAAAiAAAAZHJzL2Rvd25yZXYueG1sUEsBAhQAFAAAAAgAh07i&#10;QOznziLnAQAAsA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8168640</wp:posOffset>
                </wp:positionV>
                <wp:extent cx="1313180" cy="307975"/>
                <wp:effectExtent l="0" t="0" r="0" b="0"/>
                <wp:wrapNone/>
                <wp:docPr id="4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26.6pt;margin-top:643.2pt;height:24.25pt;width:103.4pt;z-index:251677696;mso-width-relative:page;mso-height-relative:page;" filled="f" stroked="f" coordsize="21600,21600" o:gfxdata="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zMrO9oAAAANAQAA&#10;DwAAAAAAAAABACAAAAAiAAAAZHJzL2Rvd25yZXYueG1sUEsBAhQAFAAAAAgAh07iQKP3phLeAQAA&#10;pQ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-163830</wp:posOffset>
                </wp:positionV>
                <wp:extent cx="756285" cy="45720"/>
                <wp:effectExtent l="0" t="0" r="0" b="0"/>
                <wp:wrapNone/>
                <wp:docPr id="4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33.45pt;margin-top:-12.9pt;height:3.6pt;width:59.55pt;z-index:251684864;v-text-anchor:middle;mso-width-relative:page;mso-height-relative:page;" fillcolor="#92D04F" filled="t" stroked="f" coordsize="21600,21600" o:gfxdata="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o5zD9kAAAALAQAADwAAAAAAAAAB&#10;ACAAAAAiAAAAZHJzL2Rvd25yZXYueG1sUEsBAhQAFAAAAAgAh07iQNht7Q7WAQAAjwMAAA4AAAAA&#10;AAAAAQAgAAAAKAEAAGRycy9lMm9Eb2MueG1sUEsFBgAAAAAGAAYAWQEAAHA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1252855</wp:posOffset>
                </wp:positionV>
                <wp:extent cx="756285" cy="45720"/>
                <wp:effectExtent l="0" t="0" r="0" b="0"/>
                <wp:wrapNone/>
                <wp:docPr id="5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33.45pt;margin-top:98.65pt;height:3.6pt;width:59.55pt;z-index:251685888;v-text-anchor:middle;mso-width-relative:page;mso-height-relative:page;" fillcolor="#92D04F" filled="t" stroked="f" coordsize="21600,21600" o:gfxdata="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4BVkfaAAAACwEAAA8AAAAAAAAA&#10;AQAgAAAAIgAAAGRycy9kb3ducmV2LnhtbFBLAQIUABQAAAAIAIdO4kC/KLhl1gEAAI8DAAAOAAAA&#10;AAAAAAEAIAAAACkBAABkcnMvZTJvRG9jLnhtbFBLBQYAAAAABgAGAFkBAABx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4900930</wp:posOffset>
                </wp:positionV>
                <wp:extent cx="756285" cy="45720"/>
                <wp:effectExtent l="0" t="0" r="0" b="0"/>
                <wp:wrapNone/>
                <wp:docPr id="6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133.45pt;margin-top:385.9pt;height:3.6pt;width:59.55pt;z-index:251686912;v-text-anchor:middle;mso-width-relative:page;mso-height-relative:page;" fillcolor="#92D04F" filled="t" stroked="f" coordsize="21600,21600" o:gfxdata="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1gEcDZAAAACwEAAA8AAAAAAAAA&#10;AQAgAAAAIgAAAGRycy9kb3ducmV2LnhtbFBLAQIUABQAAAAIAIdO4kAW50fY1wEAAI8DAAAOAAAA&#10;AAAAAAEAIAAAACgBAABkcnMvZTJvRG9jLnhtbFBLBQYAAAAABgAGAFkBAABx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6856095</wp:posOffset>
                </wp:positionV>
                <wp:extent cx="756285" cy="45720"/>
                <wp:effectExtent l="0" t="0" r="0" b="0"/>
                <wp:wrapNone/>
                <wp:docPr id="7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133.45pt;margin-top:539.85pt;height:3.6pt;width:59.55pt;z-index:251687936;v-text-anchor:middle;mso-width-relative:page;mso-height-relative:page;" fillcolor="#92D04F" filled="t" stroked="f" coordsize="21600,21600" o:gfxdata="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zeahtoAAAANAQAADwAAAAAA&#10;AAABACAAAAAiAAAAZHJzL2Rvd25yZXYueG1sUEsBAhQAFAAAAAgAh07iQHGiErPYAQAAjwMAAA4A&#10;AAAAAAAAAQAgAAAAKQEAAGRycy9lMm9Eb2MueG1sUEsFBgAAAAAGAAYAWQEAAHM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8503920</wp:posOffset>
                </wp:positionV>
                <wp:extent cx="756285" cy="45720"/>
                <wp:effectExtent l="0" t="0" r="0" b="0"/>
                <wp:wrapNone/>
                <wp:docPr id="8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133.45pt;margin-top:669.6pt;height:3.6pt;width:59.55pt;z-index:251688960;v-text-anchor:middle;mso-width-relative:page;mso-height-relative:page;" fillcolor="#92D04F" filled="t" stroked="f" coordsize="21600,21600" o:gfxdata="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fMyWtsAAAANAQAADwAAAAAA&#10;AAABACAAAAAiAAAAZHJzL2Rvd25yZXYueG1sUEsBAhQAFAAAAAgAh07iQMWznxHXAQAAjwMAAA4A&#10;AAAAAAAAAQAgAAAAKgEAAGRycy9lMm9Eb2MueG1sUEsFBgAAAAAGAAYAWQEAAHM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7875905</wp:posOffset>
                </wp:positionV>
                <wp:extent cx="1071245" cy="92710"/>
                <wp:effectExtent l="6350" t="6350" r="8255" b="15240"/>
                <wp:wrapNone/>
                <wp:docPr id="9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35.65pt;margin-top:620.15pt;height:7.3pt;width:84.35pt;z-index:251691008;v-text-anchor:middle;mso-width-relative:page;mso-height-relative:page;" filled="f" stroked="t" coordsize="21600,21600" o:gfxdata="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jvLdw2gAAAAwBAAAPAAAA&#10;AAAAAAEAIAAAACIAAABkcnMvZG93bnJldi54bWxQSwECFAAUAAAACACHTuJA8Cvy1xMCAAAdBAAA&#10;DgAAAAAAAAABACAAAAApAQAAZHJzL2Uyb0RvYy54bWxQSwUGAAAAAAYABgBZAQAArgUAAAAA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8194040</wp:posOffset>
                </wp:positionV>
                <wp:extent cx="796925" cy="92710"/>
                <wp:effectExtent l="6350" t="6350" r="15875" b="15240"/>
                <wp:wrapNone/>
                <wp:docPr id="1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-35.65pt;margin-top:645.2pt;height:7.3pt;width:62.75pt;z-index:251692032;v-text-anchor:middle;mso-width-relative:page;mso-height-relative:page;" filled="f" stroked="t" coordsize="21600,21600" o:gfxdata="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I9M1K2gAAAAwBAAAPAAAA&#10;AAAAAAEAIAAAACIAAABkcnMvZG93bnJldi54bWxQSwECFAAUAAAACACHTuJAlGis9xMCAAAdBAAA&#10;DgAAAAAAAAABACAAAAApAQAAZHJzL2Uyb0RvYy54bWxQSwUGAAAAAAYABgBZAQAArgUAAAAA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8512175</wp:posOffset>
                </wp:positionV>
                <wp:extent cx="1141095" cy="92710"/>
                <wp:effectExtent l="6350" t="6350" r="14605" b="15240"/>
                <wp:wrapNone/>
                <wp:docPr id="1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5.65pt;margin-top:670.25pt;height:7.3pt;width:89.85pt;z-index:251693056;v-text-anchor:middle;mso-width-relative:page;mso-height-relative:page;" filled="f" stroked="t" coordsize="21600,21600" o:gfxdata="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YhZrNoAAAANAQAADwAA&#10;AAAAAAABACAAAAAiAAAAZHJzL2Rvd25yZXYueG1sUEsBAhQAFAAAAAgAh07iQFoSHu8UAgAAHgQA&#10;AA4AAAAAAAAAAQAgAAAAKQEAAGRycy9lMm9Eb2MueG1sUEsFBgAAAAAGAAYAWQEAAK8FAAAAAA==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8830310</wp:posOffset>
                </wp:positionV>
                <wp:extent cx="960120" cy="92710"/>
                <wp:effectExtent l="6350" t="6350" r="24130" b="15240"/>
                <wp:wrapNone/>
                <wp:docPr id="1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35.65pt;margin-top:695.3pt;height:7.3pt;width:75.6pt;z-index:251694080;v-text-anchor:middle;mso-width-relative:page;mso-height-relative:page;" filled="f" stroked="t" coordsize="21600,21600" o:gfxdata="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R4+83aAAAADAEAAA8AAAAA&#10;AAAAAQAgAAAAIgAAAGRycy9kb3ducmV2LnhtbFBLAQIUABQAAAAIAIdO4kDgJc6sEgIAAB0EAAAO&#10;AAAAAAAAAAEAIAAAACkBAABkcnMvZTJvRG9jLnhtbFBLBQYAAAAABgAGAFkBAACtBQAAAAA=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9148445</wp:posOffset>
                </wp:positionV>
                <wp:extent cx="1021715" cy="92710"/>
                <wp:effectExtent l="6350" t="6350" r="19685" b="15240"/>
                <wp:wrapNone/>
                <wp:docPr id="2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35.65pt;margin-top:720.35pt;height:7.3pt;width:80.45pt;z-index:251695104;v-text-anchor:middle;mso-width-relative:page;mso-height-relative:page;" filled="f" stroked="t" coordsize="21600,21600" o:gfxdata="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/8JY2gAAAAwBAAAPAAAA&#10;AAAAAAEAIAAAACIAAABkcnMvZG93bnJldi54bWxQSwECFAAUAAAACACHTuJAASzUsRMCAAAeBAAA&#10;DgAAAAAAAAABACAAAAApAQAAZHJzL2Uyb0RvYy54bWxQSwUGAAAAAAYABgBZAQAArgUAAAAA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2571115</wp:posOffset>
                </wp:positionV>
                <wp:extent cx="1945640" cy="318770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1.05pt;margin-top:202.45pt;height:25.1pt;width:153.2pt;z-index:251660288;v-text-anchor:middle;mso-width-relative:page;mso-height-relative:page;" fillcolor="#92D04F" filled="t" stroked="f" coordsize="21600,21600" o:gfxdata="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eDTzdsAAAAMAQAADwAAAAAA&#10;AAABACAAAAAiAAAAZHJzL2Rvd25yZXYueG1sUEsBAhQAFAAAAAgAh07iQD+UrfnXAQAAkAMAAA4A&#10;AAAAAAAAAQAgAAAAKgEAAGRycy9lMm9Eb2MueG1sUEsFBgAAAAAGAAYAWQEAAHM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5042535</wp:posOffset>
                </wp:positionV>
                <wp:extent cx="1945640" cy="31877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1.05pt;margin-top:397.05pt;height:25.1pt;width:153.2pt;z-index:251661312;v-text-anchor:middle;mso-width-relative:page;mso-height-relative:page;" fillcolor="#92D04F" filled="t" stroked="f" coordsize="21600,21600" o:gfxdata="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SqcAfbAAAADAEAAA8AAAAA&#10;AAAAAQAgAAAAIgAAAGRycy9kb3ducmV2LnhtbFBLAQIUABQAAAAIAIdO4kAXwRyT2AEAAJADAAAO&#10;AAAAAAAAAAEAIAAAACoBAABkcnMvZTJvRG9jLnhtbFBLBQYAAAAABgAGAFkBAAB0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7055485</wp:posOffset>
                </wp:positionV>
                <wp:extent cx="1945640" cy="318770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1.05pt;margin-top:555.55pt;height:25.1pt;width:153.2pt;z-index:251662336;v-text-anchor:middle;mso-width-relative:page;mso-height-relative:page;" fillcolor="#92D04F" filled="t" stroked="f" coordsize="21600,21600" o:gfxdata="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wiy3HbAAAADgEAAA8AAAAA&#10;AAAAAQAgAAAAIgAAAGRycy9kb3ducmV2LnhtbFBLAQIUABQAAAAIAIdO4kDz+HbG2AEAAJADAAAO&#10;AAAAAAAAAAEAIAAAACoBAABkcnMvZTJvRG9jLnhtbFBLBQYAAAAABgAGAFkBAAB0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-1245870</wp:posOffset>
                </wp:positionH>
                <wp:positionV relativeFrom="paragraph">
                  <wp:posOffset>1361440</wp:posOffset>
                </wp:positionV>
                <wp:extent cx="2245995" cy="932180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93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2D04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明小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2D04F"/>
                                <w:kern w:val="24"/>
                                <w:sz w:val="40"/>
                                <w:szCs w:val="40"/>
                              </w:rPr>
                              <w:t>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求职意向：平面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网页设计师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98.1pt;margin-top:107.2pt;height:73.4pt;width:176.85pt;z-index:251678720;mso-width-relative:page;mso-height-relative:page;" filled="f" stroked="f" coordsize="21600,21600" o:gfxdata="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NoVq2QAAAAwBAAAPAAAAAAAA&#10;AAEAIAAAACIAAABkcnMvZG93bnJldi54bWxQSwECFAAUAAAACACHTuJAWEkmutgBAACaAwAADgAA&#10;AAAAAAABACAAAAAo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2D04F"/>
                          <w:kern w:val="24"/>
                          <w:sz w:val="40"/>
                          <w:szCs w:val="40"/>
                          <w:lang w:val="en-US" w:eastAsia="zh-CN"/>
                        </w:rPr>
                        <w:t>明小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2D04F"/>
                          <w:kern w:val="24"/>
                          <w:sz w:val="40"/>
                          <w:szCs w:val="40"/>
                        </w:rPr>
                        <w:t>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求职意向：平面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网页设计师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5503545</wp:posOffset>
                </wp:positionV>
                <wp:extent cx="1562735" cy="1043940"/>
                <wp:effectExtent l="0" t="0" r="0" b="0"/>
                <wp:wrapNone/>
                <wp:docPr id="11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电话：152000000000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邮箱：9393@qq.com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地址：北京海淀苏州街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78.45pt;margin-top:433.35pt;height:82.2pt;width:123.05pt;z-index:251679744;mso-width-relative:page;mso-height-relative:page;" filled="f" stroked="f" coordsize="21600,21600" o:gfxdata="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8cT&#10;X9kAAAAMAQAADwAAAAAAAAABACAAAAAiAAAAZHJzL2Rvd25yZXYueG1sUEsBAhQAFAAAAAgAh07i&#10;QJbdNOnoAQAAsQMAAA4AAAAAAAAAAQAgAAAAK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电话：152000000000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邮箱：9393@qq.com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地址：北京海淀苏州街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3032760</wp:posOffset>
                </wp:positionV>
                <wp:extent cx="1832610" cy="1678940"/>
                <wp:effectExtent l="0" t="0" r="0" b="0"/>
                <wp:wrapNone/>
                <wp:docPr id="1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出生年月：1991. 07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工作经验：2 年销售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最高学历：大学本科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78.45pt;margin-top:238.8pt;height:132.2pt;width:144.3pt;z-index:251680768;mso-width-relative:page;mso-height-relative:page;" filled="f" stroked="f" coordsize="21600,21600" o:gfxdata="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dW&#10;P6TaAAAADAEAAA8AAAAAAAAAAQAgAAAAIgAAAGRycy9kb3ducmV2LnhtbFBLAQIUABQAAAAIAIdO&#10;4kDYYX8G6AEAALEDAAAOAAAAAAAAAAEAIAAAACk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出生年月：1991. 07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工作经验：2 年销售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最高学历：大学本科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2526030</wp:posOffset>
                </wp:positionV>
                <wp:extent cx="2245995" cy="396240"/>
                <wp:effectExtent l="0" t="0" r="0" b="0"/>
                <wp:wrapNone/>
                <wp:docPr id="13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8" o:spid="_x0000_s1026" o:spt="202" type="#_x0000_t202" style="position:absolute;left:0pt;margin-left:-104.25pt;margin-top:198.9pt;height:31.2pt;width:176.85pt;z-index:251681792;mso-width-relative:page;mso-height-relative:page;" filled="f" stroked="f" coordsize="21600,21600" o:gfxdata="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PpJadkAAAAMAQAADwAA&#10;AAAAAAABACAAAAAiAAAAZHJzL2Rvd25yZXYueG1sUEsBAhQAFAAAAAgAh07iQE09QwTcAQAAmw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12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4999355</wp:posOffset>
                </wp:positionV>
                <wp:extent cx="2245995" cy="396240"/>
                <wp:effectExtent l="0" t="0" r="0" b="0"/>
                <wp:wrapNone/>
                <wp:docPr id="14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-104.25pt;margin-top:393.65pt;height:31.2pt;width:176.85pt;z-index:251682816;mso-width-relative:page;mso-height-relative:page;" filled="f" stroked="f" coordsize="21600,21600" o:gfxdata="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9Ja22gAAAAwBAAAPAAAA&#10;AAAAAAEAIAAAACIAAABkcnMvZG93bnJldi54bWxQSwECFAAUAAAACACHTuJAhLzSTtoBAACb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12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7011670</wp:posOffset>
                </wp:positionV>
                <wp:extent cx="2245995" cy="396240"/>
                <wp:effectExtent l="0" t="0" r="0" b="0"/>
                <wp:wrapNone/>
                <wp:docPr id="15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-104.25pt;margin-top:552.1pt;height:31.2pt;width:176.85pt;z-index:251683840;mso-width-relative:page;mso-height-relative:page;" filled="f" stroked="f" coordsize="21600,21600" o:gfxdata="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kdQ19kAAAAOAQAADwAAAAAA&#10;AAABACAAAAAiAAAAZHJzL2Rvd25yZXYueG1sUEsBAhQAFAAAAAgAh07iQBJ9ZzfZAQAAmw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12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7674610</wp:posOffset>
                </wp:positionV>
                <wp:extent cx="612140" cy="1678940"/>
                <wp:effectExtent l="0" t="0" r="0" b="0"/>
                <wp:wrapNone/>
                <wp:docPr id="1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学习能力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团队合作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专业能力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项目管理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84.1pt;margin-top:604.3pt;height:132.2pt;width:48.2pt;z-index:251689984;mso-width-relative:page;mso-height-relative:page;" filled="f" stroked="f" coordsize="21600,21600" o:gfxdata="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ZP+a9oAAAAOAQAA&#10;DwAAAAAAAAABACAAAAAiAAAAZHJzL2Rvd25yZXYueG1sUEsBAhQAFAAAAAgAh07iQOacJK/eAQAA&#10;pQ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学习能力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团队合作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专业能力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项目管理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-135890</wp:posOffset>
                </wp:positionV>
                <wp:extent cx="0" cy="9441815"/>
                <wp:effectExtent l="0" t="0" r="0" b="0"/>
                <wp:wrapNone/>
                <wp:docPr id="2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16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114.05pt;margin-top:-10.7pt;height:743.45pt;width:0pt;z-index:251696128;mso-width-relative:page;mso-height-relative:page;" filled="f" stroked="t" coordsize="21600,21600" o:gfxdata="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/sw6toAAAAMAQAADwAAAAAAAAABACAAAAAiAAAA&#10;ZHJzL2Rvd25yZXYueG1sUEsBAhQAFAAAAAgAh07iQERgvMcFAgAA8wMAAA4AAAAAAAAAAQAgAAAA&#10;KQ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2571115</wp:posOffset>
                </wp:positionV>
                <wp:extent cx="88900" cy="318770"/>
                <wp:effectExtent l="0" t="0" r="0" b="0"/>
                <wp:wrapNone/>
                <wp:docPr id="2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65.15pt;margin-top:202.45pt;height:25.1pt;width:7pt;z-index:251697152;v-text-anchor:middle;mso-width-relative:page;mso-height-relative:page;" fillcolor="#92D04F" filled="t" stroked="f" coordsize="21600,21600" o:gfxdata="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Tmnd3ZAAAACwEAAA8AAAAAAAAA&#10;AQAgAAAAIgAAAGRycy9kb3ducmV2LnhtbFBLAQIUABQAAAAIAIdO4kAKyszI1wEAAJADAAAOAAAA&#10;AAAAAAEAIAAAACgBAABkcnMvZTJvRG9jLnhtbFBLBQYAAAAABgAGAFkBAABx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5042535</wp:posOffset>
                </wp:positionV>
                <wp:extent cx="88900" cy="318770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65.15pt;margin-top:397.05pt;height:25.1pt;width:7pt;z-index:251698176;v-text-anchor:middle;mso-width-relative:page;mso-height-relative:page;" fillcolor="#92D04F" filled="t" stroked="f" coordsize="21600,21600" o:gfxdata="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rD4X2QAAAAsBAAAPAAAAAAAA&#10;AAEAIAAAACIAAABkcnMvZG93bnJldi54bWxQSwECFAAUAAAACACHTuJADCoZCdgBAACQAwAADgAA&#10;AAAAAAABACAAAAAoAQAAZHJzL2Uyb0RvYy54bWxQSwUGAAAAAAYABgBZAQAAc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7055485</wp:posOffset>
                </wp:positionV>
                <wp:extent cx="88900" cy="318770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65.15pt;margin-top:555.55pt;height:25.1pt;width:7pt;z-index:251699200;v-text-anchor:middle;mso-width-relative:page;mso-height-relative:page;" fillcolor="#92D04F" filled="t" stroked="f" coordsize="21600,21600" o:gfxdata="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owHuzYAAAADQEAAA8AAAAAAAAA&#10;AQAgAAAAIgAAAGRycy9kb3ducmV2LnhtbFBLAQIUABQAAAAIAIdO4kD7urJM2AEAAJADAAAOAAAA&#10;AAAAAAEAIAAAACcBAABkcnMvZTJvRG9jLnhtbFBLBQYAAAAABgAGAFkBAABx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-280670</wp:posOffset>
                </wp:positionV>
                <wp:extent cx="287655" cy="287655"/>
                <wp:effectExtent l="0" t="0" r="0" b="0"/>
                <wp:wrapNone/>
                <wp:docPr id="25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4" o:spid="_x0000_s1026" o:spt="3" type="#_x0000_t3" style="position:absolute;left:0pt;margin-left:102.85pt;margin-top:-22.1pt;height:22.65pt;width:22.65pt;z-index:251700224;v-text-anchor:middle;mso-width-relative:page;mso-height-relative:page;" fillcolor="#92D04F" filled="t" stroked="f" coordsize="21600,21600" o:gfxdata="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14Zh9oAAAAJAQAADwAAAAAAAAAB&#10;ACAAAAAiAAAAZHJzL2Rvd25yZXYueG1sUEsBAhQAFAAAAAgAh07iQGELMTjVAQAAlAMAAA4AAAAA&#10;AAAAAQAgAAAAKQEAAGRycy9lMm9Eb2MueG1sUEsFBgAAAAAGAAYAWQEAAHA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1143635</wp:posOffset>
                </wp:positionV>
                <wp:extent cx="287655" cy="287655"/>
                <wp:effectExtent l="0" t="0" r="0" b="0"/>
                <wp:wrapNone/>
                <wp:docPr id="26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5" o:spid="_x0000_s1026" o:spt="3" type="#_x0000_t3" style="position:absolute;left:0pt;margin-left:102.85pt;margin-top:90.05pt;height:22.65pt;width:22.65pt;z-index:251701248;v-text-anchor:middle;mso-width-relative:page;mso-height-relative:page;" fillcolor="#92D04F" filled="t" stroked="f" coordsize="21600,21600" o:gfxdata="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iH2P2wAAAAsBAAAPAAAAAAAA&#10;AAEAIAAAACIAAABkcnMvZG93bnJldi54bWxQSwECFAAUAAAACACHTuJAjyq0Y9YBAACUAwAADgAA&#10;AAAAAAABACAAAAAqAQAAZHJzL2Uyb0RvYy54bWxQSwUGAAAAAAYABgBZAQAAcg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4785995</wp:posOffset>
                </wp:positionV>
                <wp:extent cx="287655" cy="287655"/>
                <wp:effectExtent l="0" t="0" r="0" b="0"/>
                <wp:wrapNone/>
                <wp:docPr id="27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102.85pt;margin-top:376.85pt;height:22.65pt;width:22.65pt;z-index:251702272;v-text-anchor:middle;mso-width-relative:page;mso-height-relative:page;" fillcolor="#92D04F" filled="t" stroked="f" coordsize="21600,21600" o:gfxdata="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rxK62wAAAAsBAAAPAAAAAAAA&#10;AAEAIAAAACIAAABkcnMvZG93bnJldi54bWxQSwECFAAUAAAACACHTuJAgC9ZedYBAACUAwAADgAA&#10;AAAAAAABACAAAAAqAQAAZHJzL2Uyb0RvYy54bWxQSwUGAAAAAAYABgBZAQAAcg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6739890</wp:posOffset>
                </wp:positionV>
                <wp:extent cx="287655" cy="287655"/>
                <wp:effectExtent l="0" t="0" r="0" b="0"/>
                <wp:wrapNone/>
                <wp:docPr id="28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7" o:spid="_x0000_s1026" o:spt="3" type="#_x0000_t3" style="position:absolute;left:0pt;margin-left:102.85pt;margin-top:530.7pt;height:22.65pt;width:22.65pt;z-index:251703296;v-text-anchor:middle;mso-width-relative:page;mso-height-relative:page;" fillcolor="#92D04F" filled="t" stroked="f" coordsize="21600,21600" o:gfxdata="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Tp4fXbAAAADQEAAA8AAAAAAAAA&#10;AQAgAAAAIgAAAGRycy9kb3ducmV2LnhtbFBLAQIUABQAAAAIAIdO4kBooQvj1QEAAJQDAAAOAAAA&#10;AAAAAAEAIAAAACoBAABkcnMvZTJvRG9jLnhtbFBLBQYAAAAABgAGAFkBAABx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8387715</wp:posOffset>
                </wp:positionV>
                <wp:extent cx="287655" cy="287655"/>
                <wp:effectExtent l="0" t="0" r="0" b="0"/>
                <wp:wrapNone/>
                <wp:docPr id="29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8" o:spid="_x0000_s1026" o:spt="3" type="#_x0000_t3" style="position:absolute;left:0pt;margin-left:102.85pt;margin-top:660.45pt;height:22.65pt;width:22.65pt;z-index:251704320;v-text-anchor:middle;mso-width-relative:page;mso-height-relative:page;" fillcolor="#92D04F" filled="t" stroked="f" coordsize="21600,21600" o:gfxdata="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OtHg/cAAAADQEAAA8AAAAA&#10;AAAAAQAgAAAAIgAAAGRycy9kb3ducmV2LnhtbFBLAQIUABQAAAAIAIdO4kBm1zBk1wEAAJQDAAAO&#10;AAAAAAAAAAEAIAAAACsBAABkcnMvZTJvRG9jLnhtbFBLBQYAAAAABgAGAFkBAAB0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-198755</wp:posOffset>
                </wp:positionV>
                <wp:extent cx="179070" cy="1238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876" cy="123997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7.1pt;margin-top:-15.65pt;height:9.75pt;width:14.1pt;z-index:251705344;v-text-anchor:middle;mso-width-relative:page;mso-height-relative:page;" fillcolor="#FFFFFF" filled="t" stroked="f" coordsize="6649,3908" o:gfxdata="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k+I8gtgAAAALAQAADwAAAAAAAAABACAAAAAiAAAAZHJzL2Rvd25yZXYueG1s&#10;UEsBAhQAFAAAAAgAh07iQOroP9X5AwAAHgwAAA4AAAAAAAAAAQAgAAAAJwEAAGRycy9lMm9Eb2Mu&#10;eG1sUEsFBgAAAAAGAAYAWQEAAJIHAAAAAA==&#10;" path="m6649,1054l3324,0,0,1054,1706,1594,1398,3223,3324,3908,5251,3223,4943,1594,6649,1054xe">
                <v:path o:connectlocs="51249628,9585018;25620967,0;0,9585018;13149632,14495750;10775604,29309775;25620967,35539132;40474024,29309775;38099996,14495750;51249628,9585018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1209675</wp:posOffset>
                </wp:positionV>
                <wp:extent cx="167640" cy="154940"/>
                <wp:effectExtent l="0" t="0" r="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824" cy="154958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7.55pt;margin-top:95.25pt;height:12.2pt;width:13.2pt;z-index:251706368;v-text-anchor:middle;mso-width-relative:page;mso-height-relative:page;" fillcolor="#FFFFFF" filled="t" stroked="f" coordsize="4477,4133" o:gfxdata="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4848225</wp:posOffset>
                </wp:positionV>
                <wp:extent cx="166370" cy="14351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491" cy="143460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7.1pt;margin-top:381.75pt;height:11.3pt;width:13.1pt;z-index:251707392;v-text-anchor:middle;mso-width-relative:page;mso-height-relative:page;" fillcolor="#FFFFFF" filled="t" stroked="f" coordsize="3856038,3319463" o:gfxdata="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6204,131206;34847,133045;14928,133251;13242,131714;83684,81007;87739,83312;91863,83709;95384,82694;95343,132387;93247,133374;73532,132579;72724,70049;65527,132386;63431,133374;43702,132579;42907,87754;125364,132181;123399,133360;103529,132757;102540,130658;146522,35854;148605,39599;151934,42206;155661,130658;154674,132757;134863,133360;132890,132180;130927,0;158417,301;160377,1536;161597,3470;161884,31003;161268,33239;159788,34954;157718,35900;155334,35832;153306,34789;151908,33020;151401,30742;93049,75917;90829,76411;88623,75917;8948,112133;6975,113382;4741,113656;2576,112956;863,111310;41,109170;219,106920;1343,104904;64449,42170;66656,41676;68876,42170;143973,10521;129146,10096;127309,8779;126186,6818;126007,4444;126830,2318;128474,754;130667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6804660</wp:posOffset>
                </wp:positionV>
                <wp:extent cx="154305" cy="166370"/>
                <wp:effectExtent l="0" t="0" r="0" b="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005" cy="16649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8.1pt;margin-top:535.8pt;height:13.1pt;width:12.15pt;z-index:251708416;v-text-anchor:middle;mso-width-relative:page;mso-height-relative:page;" fillcolor="#FFFFFF" filled="t" stroked="f" coordsize="1938337,2097088" o:gfxdata="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443,141751;85362,143488;86605,130905;79219,111970;58831,114471;92059,19187;84379,46270;76240,59334;80214,60194;94295,33760;95995,16150;101612,37866;91448,57367;80577,72227;76889,80898;74883,106434;63057,107045;64910,83304;62885,77460;59312,72227;48116,57004;38277,37866;19844,6335;29538,14638;32304,25746;27019,25078;21485,14561;12307,12710;6888,19638;7002,30919;14501,41512;39613,54491;49821,63348;46825,71097;39155,72758;39651,67241;43601,63844;24729,55598;4980,40386;0,25097;4064,11202;14540,5743;134075,9141;139928,22921;136906,37466;124570,50292;97393,62355;97565,66402;101926,70963;95710,72643;90183,66363;94103,56801;117169,47353;131819,33667;133559,21776;127248,12595;117819,15191;112445,25861;107204,24925;111852,12462;123097,5762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8440420</wp:posOffset>
                </wp:positionV>
                <wp:extent cx="143510" cy="18161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590" cy="18175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8.5pt;margin-top:664.6pt;height:14.3pt;width:11.3pt;z-index:251709440;v-text-anchor:middle;mso-width-relative:page;mso-height-relative:page;" fillcolor="#FFFFFF" filled="t" stroked="f" coordsize="1679575,2125662" o:gfxdata="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470,79823;55171,85878;54539,89428;53809,93684;55220,98207;78962,143630;75751,97258;76651,92638;75678,88845;78403,85489;89641,79288;99931,79847;107497,87313;114016,95678;119465,104967;123698,115350;126714,126852;128393,139570;123090,148980;106232,156202;88547,160847;70302,162841;50987,161965;31891,158002;13622,151071;0,143339;1313,129843;4038,117709;8076,106815;13330,97112;19728,88529;27172,80917;36562,73574;71116,438;79263,2653;86633,6548;92932,11880;97918,18405;101445,25952;103269,34303;103050,43943;100229,53584;95145,62008;88116,68800;78242,74156;71578,75909;64379,76396;56328,75349;48935,72695;42295,68654;36287,62982;31374,55678;28261,47327;27118,38198;28091,29555;30912,21667;35290,14631;41030,8715;47937,4187;55793,1192;6430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40644"/>
    <w:multiLevelType w:val="multilevel"/>
    <w:tmpl w:val="090406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A112895"/>
    <w:multiLevelType w:val="multilevel"/>
    <w:tmpl w:val="1A112895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30055B72"/>
    <w:multiLevelType w:val="multilevel"/>
    <w:tmpl w:val="30055B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1474F"/>
    <w:rsid w:val="00137A07"/>
    <w:rsid w:val="00381A1B"/>
    <w:rsid w:val="00753082"/>
    <w:rsid w:val="00A00B32"/>
    <w:rsid w:val="0DD2137D"/>
    <w:rsid w:val="18AF275D"/>
    <w:rsid w:val="20F81028"/>
    <w:rsid w:val="21525BDE"/>
    <w:rsid w:val="224F2FB3"/>
    <w:rsid w:val="26E41EFB"/>
    <w:rsid w:val="321A2EB9"/>
    <w:rsid w:val="35615914"/>
    <w:rsid w:val="43B00985"/>
    <w:rsid w:val="4B8B1A6C"/>
    <w:rsid w:val="54BA25C8"/>
    <w:rsid w:val="5CDA19BE"/>
    <w:rsid w:val="64092485"/>
    <w:rsid w:val="67BA1350"/>
    <w:rsid w:val="6921474F"/>
    <w:rsid w:val="727E1CFA"/>
    <w:rsid w:val="72BF024A"/>
    <w:rsid w:val="7DDF3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简历-七芒星简历求职简历简洁简历个性简历创意简历.docx</Template>
  <Pages>1</Pages>
  <Words>0</Words>
  <Characters>0</Characters>
  <Lines>1</Lines>
  <Paragraphs>1</Paragraphs>
  <TotalTime>1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2017-07-03T16:19:00Z</dcterms:created>
  <dc:creator>kedao</dc:creator>
  <cp:lastModifiedBy>幻主PPT</cp:lastModifiedBy>
  <dcterms:modified xsi:type="dcterms:W3CDTF">2023-09-29T09:19:03Z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981640DC3FED439C94D356CA0EE1E54E_13</vt:lpwstr>
  </property>
</Properties>
</file>