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1266190</wp:posOffset>
                </wp:positionV>
                <wp:extent cx="112395" cy="110490"/>
                <wp:effectExtent l="0" t="0" r="1905" b="3810"/>
                <wp:wrapNone/>
                <wp:docPr id="8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010" y="2180590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286.3pt;margin-top:99.7pt;height:8.7pt;width:8.85pt;z-index:251671552;v-text-anchor:middle;mso-width-relative:page;mso-height-relative:page;" fillcolor="#4D4D4D" filled="t" stroked="f" coordsize="969654,903534" o:gfxdata="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Cu1x1P2gAAAAsBAAAP&#10;AAAAAAAAAAEAIAAAACIAAABkcnMvZG93bnJldi54bWxQSwECFAAUAAAACACHTuJA880V3hgGAACT&#10;EwAADgAAAAAAAAABACAAAAApAQAAZHJzL2Uyb0RvYy54bWxQSwUGAAAAAAYABgBZAQAAsw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1059815</wp:posOffset>
                </wp:positionV>
                <wp:extent cx="124460" cy="88900"/>
                <wp:effectExtent l="0" t="0" r="8890" b="6350"/>
                <wp:wrapNone/>
                <wp:docPr id="8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660" y="1974215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85.8pt;margin-top:83.45pt;height:7pt;width:9.8pt;z-index:251670528;v-text-anchor:middle;mso-width-relative:page;mso-height-relative:page;" fillcolor="#4D4D4D" filled="t" stroked="f" coordsize="529316,401026" o:gfxdata="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yh3jftsAAAALAQAADwAAAAAAAAABACAAAAAiAAAAZHJzL2Rvd25yZXYueG1sUEsBAhQAFAAAAAgA&#10;h07iQLBGtIpBBwAA6CAAAA4AAAAAAAAAAQAgAAAAKgEAAGRycy9lMm9Eb2MueG1sUEsFBgAAAAAG&#10;AAYAWQEAAN0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801370</wp:posOffset>
                </wp:positionV>
                <wp:extent cx="80010" cy="152400"/>
                <wp:effectExtent l="0" t="0" r="15240" b="0"/>
                <wp:wrapNone/>
                <wp:docPr id="7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94885" y="171577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287.55pt;margin-top:63.1pt;height:12pt;width:6.3pt;z-index:251669504;v-text-anchor:middle;mso-width-relative:page;mso-height-relative:page;" fillcolor="#4D4D4D" filled="t" stroked="f" coordsize="3056,5968" o:gfxdata="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718185</wp:posOffset>
                </wp:positionV>
                <wp:extent cx="1901825" cy="729615"/>
                <wp:effectExtent l="0" t="0" r="0" b="0"/>
                <wp:wrapNone/>
                <wp:docPr id="10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7765" y="1632585"/>
                          <a:ext cx="190182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  15834692587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  Chenglu@qq.com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  Chenglu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301.95pt;margin-top:56.55pt;height:57.45pt;width:149.75pt;z-index:251668480;mso-width-relative:page;mso-height-relative:page;" filled="f" stroked="f" coordsize="21600,21600" o:gfxdata="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bQUR3AAAAAsBAAAPAAAA&#10;AAAAAAEAIAAAACIAAABkcnMvZG93bnJldi54bWxQSwECFAAUAAAACACHTuJApTk/GE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  15834692587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  Chenglu@qq.com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  Chenglu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409575</wp:posOffset>
            </wp:positionV>
            <wp:extent cx="1090295" cy="1089660"/>
            <wp:effectExtent l="0" t="0" r="0" b="0"/>
            <wp:wrapNone/>
            <wp:docPr id="1" name="图片 1" descr="C:\Users\kedao\Desktop\登记照5\头像19.jpg头像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kedao\Desktop\登记照5\头像19.jpg头像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089660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8001000</wp:posOffset>
                </wp:positionV>
                <wp:extent cx="1007110" cy="32004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891540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630pt;height:25.2pt;width:79.3pt;z-index:251685888;mso-width-relative:page;mso-height-relative:page;" filled="f" stroked="f" coordsize="21600,21600" o:gfxdata="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yXxFPcAAAADQEAAA8AAAAAAAAA&#10;AQAgAAAAIgAAAGRycy9kb3ducmV2LnhtbFBLAQIUABQAAAAIAIdO4kA0dqvu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8118475</wp:posOffset>
                </wp:positionV>
                <wp:extent cx="129540" cy="129540"/>
                <wp:effectExtent l="0" t="0" r="3810" b="3810"/>
                <wp:wrapNone/>
                <wp:docPr id="67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6425" y="9032875"/>
                          <a:ext cx="129540" cy="12954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-42.25pt;margin-top:639.25pt;height:10.2pt;width:10.2pt;z-index:251683840;v-text-anchor:middle-center;mso-width-relative:page;mso-height-relative:page;" fillcolor="#FFFFFF" filled="t" stroked="f" coordsize="3644,3384" o:gfxdata="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BaCfrI3QAAAA0BAAAPAAAAAAAAAAEAIAAA&#10;ACIAAABkcnMvZG93bnJldi54bWxQSwECFAAUAAAACACHTuJA6BLYQNEHAAD1JgAADgAAAAAAAAAB&#10;ACAAAAAsAQAAZHJzL2Uyb0RvYy54bWxQSwUGAAAAAAYABgBZAQAAbwsAAAAA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59663799,0;4338239,0;0,4674081;0,45207890;4338239,49881972;36005543,49881972;45138646,64036629;44576619,49881972;59663799,49881972;64002038,45207890;64002038,4674081;59663799,0;38007796,35708367;13137645,35708367;11135356,33570038;13137645,31412760;38007796,31412760;40010050,33570038;38007796,35708367;50864392,26473780;13137645,26473780;11135356,24316503;13137645,22178174;50864392,22178174;52866681,24316503;50864392,26473780;50864392,17239193;13137645,17239193;11135356,15081916;13137645,12924639;50864392,12924639;52866681,15081916;50864392,1723919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7992745</wp:posOffset>
                </wp:positionV>
                <wp:extent cx="6614795" cy="379730"/>
                <wp:effectExtent l="28575" t="28575" r="5080" b="86995"/>
                <wp:wrapNone/>
                <wp:docPr id="6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  <a:effectLst/>
                      </wpg:grpSpPr>
                      <wps:wsp>
                        <wps:cNvPr id="71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2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3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 w="25400">
                            <a:solidFill>
                              <a:srgbClr val="FFFFF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1.8pt;margin-top:629.35pt;height:29.9pt;width:520.85pt;z-index:251682816;mso-width-relative:page;mso-height-relative:page;" coordorigin="-41600,23918" coordsize="5416875,310938" o:gfxdata="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">
                <o:lock v:ext="edit" aspectratio="f"/>
                <v:shape id="Freeform 5" o:spid="_x0000_s1026" o:spt="100" style="position:absolute;left:174625;top:39687;height:280988;width:5200650;" fillcolor="#4D4D4D" filled="t" stroked="f" coordsize="3768,202" o:gfxdata="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8AG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" filled="t" stroked="f" coordsize="52,52" o:gfxdata="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OMzlugAAANsA&#10;AAAPAAAAAAAAAAEAIAAAACIAAABkcnMvZG93bnJldi54bWxQSwECFAAUAAAACACHTuJAMy8FnjsA&#10;AAA5AAAAEAAAAAAAAAABACAAAAAJAQAAZHJzL3NoYXBleG1sLnhtbFBLBQYAAAAABgAGAFsBAACz&#10;AwAAAAA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" filled="t" stroked="t" coordsize="258,258" o:gfxdata="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f7dNugAAANsA&#10;AAAPAAAAAAAAAAEAIAAAACIAAABkcnMvZG93bnJldi54bWxQSwECFAAUAAAACACHTuJAMy8FnjsA&#10;AAA5AAAAEAAAAAAAAAABACAAAAAJAQAAZHJzL3NoYXBleG1sLnhtbFBLBQYAAAAABgAGAFsBAACz&#10;AwAAAAA=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8404225</wp:posOffset>
                </wp:positionV>
                <wp:extent cx="6179820" cy="533400"/>
                <wp:effectExtent l="0" t="0" r="0" b="0"/>
                <wp:wrapNone/>
                <wp:docPr id="127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9318625"/>
                          <a:ext cx="61798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本人性格开朗，待人友好，为人真诚谦虚，有出色的工作责任心和吃苦耐劳精神，善于独立解决问题；具备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良好的沟通能力、协调能力和分析、处理问题的能力，有较强的团队精神和团队协作能力；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29.6pt;margin-top:661.75pt;height:42pt;width:486.6pt;z-index:251684864;mso-width-relative:page;mso-height-relative:page;" filled="f" stroked="f" coordsize="21600,21600" o:gfxdata="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llZLl2AAAAA0BAAAPAAAAAAAAAAEAIAAAACIA&#10;AABkcnMvZG93bnJldi54bWxQSwECFAAUAAAACACHTuJA9IcyOtABAACCAwAADgAAAAAAAAABACAA&#10;AAAn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本人性格开朗，待人友好，为人真诚谦虚，有出色的工作责任心和吃苦耐劳精神，善于独立解决问题；具备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良好的沟通能力、协调能力和分析、处理问题的能力，有较强的团队精神和团队协作能力；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6656705</wp:posOffset>
                </wp:positionV>
                <wp:extent cx="1007110" cy="3200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1395" y="7571105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5pt;margin-top:524.15pt;height:25.2pt;width:79.3pt;z-index:251676672;mso-width-relative:page;mso-height-relative:page;" filled="f" stroked="f" coordsize="21600,21600" o:gfxdata="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gOFRB3AAAAA0BAAAPAAAAAAAAAAEA&#10;IAAAACIAAABkcnMvZG93bnJldi54bWxQSwECFAAUAAAACACHTuJABvhHT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6758940</wp:posOffset>
                </wp:positionV>
                <wp:extent cx="152400" cy="152400"/>
                <wp:effectExtent l="0" t="0" r="0" b="0"/>
                <wp:wrapNone/>
                <wp:docPr id="51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92455" y="7673340"/>
                          <a:ext cx="152400" cy="15240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-43.35pt;margin-top:532.2pt;height:12pt;width:12pt;z-index:251673600;v-text-anchor:middle;mso-width-relative:page;mso-height-relative:page;" fillcolor="#FFFFFF" filled="t" stroked="f" coordsize="4409,4408" o:gfxdata="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6640195</wp:posOffset>
                </wp:positionV>
                <wp:extent cx="6614795" cy="379730"/>
                <wp:effectExtent l="28575" t="28575" r="5080" b="86995"/>
                <wp:wrapNone/>
                <wp:docPr id="5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  <a:effectLst/>
                      </wpg:grpSpPr>
                      <wps:wsp>
                        <wps:cNvPr id="53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4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 w="25400">
                            <a:solidFill>
                              <a:srgbClr val="FFFFF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1.8pt;margin-top:522.85pt;height:29.9pt;width:520.85pt;z-index:251672576;mso-width-relative:page;mso-height-relative:page;" coordorigin="-41600,23918" coordsize="5416875,310938" o:gfxdata="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AAAAAGRycy9QSwECFAAUAAAA&#10;CACHTuJADEG6CdwAAAAOAQAADwAAAAAAAAABACAAAAAiAAAAZHJzL2Rvd25yZXYueG1sUEsBAhQA&#10;FAAAAAgAh07iQOZLNsbxBwAAsSUAAA4AAAAAAAAAAQAgAAAAKwEAAGRycy9lMm9Eb2MueG1sUEsF&#10;BgAAAAAGAAYAWQEAAI4LAAAAAA==&#10;">
                <o:lock v:ext="edit" aspectratio="f"/>
                <v:shape id="Freeform 5" o:spid="_x0000_s1026" o:spt="100" style="position:absolute;left:174625;top:39687;height:280988;width:5200650;" fillcolor="#4D4D4D" filled="t" stroked="f" coordsize="3768,202" o:gfxdata="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SKeK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" filled="t" stroked="f" coordsize="52,52" o:gfxdata="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orWq8AAAA&#10;2wAAAA8AAAAAAAAAAQAgAAAAIgAAAGRycy9kb3ducmV2LnhtbFBLAQIUABQAAAAIAIdO4kAzLwWe&#10;OwAAADkAAAAQAAAAAAAAAAEAIAAAAAsBAABkcnMvc2hhcGV4bWwueG1sUEsFBgAAAAAGAAYAWwEA&#10;ALUDAAAAAA=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" filled="t" stroked="t" coordsize="258,258" o:gfxdata="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W/WwrgAAADbAAAA&#10;DwAAAAAAAAABACAAAAAiAAAAZHJzL2Rvd25yZXYueG1sUEsBAhQAFAAAAAgAh07iQDMvBZ47AAAA&#10;OQAAABAAAAAAAAAAAQAgAAAABwEAAGRycy9zaGFwZXhtbC54bWxQSwUGAAAAAAYABgBbAQAAsQMA&#10;AAAA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7047865</wp:posOffset>
                </wp:positionV>
                <wp:extent cx="6076315" cy="816610"/>
                <wp:effectExtent l="0" t="0" r="0" b="0"/>
                <wp:wrapNone/>
                <wp:docPr id="12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7962265"/>
                          <a:ext cx="607631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  <w:t>语言能力：通过大学英语六级；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  <w:t>计算机能力：通过全国计算机等级考试（二级C）;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D4D4D"/>
                                <w:sz w:val="20"/>
                                <w:szCs w:val="22"/>
                              </w:rPr>
                              <w:t>办公软件：熟练掌握word、excel、PPT等；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29.6pt;margin-top:554.95pt;height:64.3pt;width:478.45pt;z-index:251674624;mso-width-relative:page;mso-height-relative:page;" filled="f" stroked="f" coordsize="21600,21600" o:gfxdata="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gQfkbYAAAADQEAAA8AAAAAAAAA&#10;AQAgAAAAIgAAAGRycy9kb3ducmV2LnhtbFBLAQIUABQAAAAIAIdO4kDVXq4JSgIAAHU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  <w:t>语言能力：通过大学英语六级；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  <w:t>计算机能力：通过全国计算机等级考试（二级C）;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D4D4D"/>
                          <w:sz w:val="20"/>
                          <w:szCs w:val="22"/>
                        </w:rPr>
                        <w:t>办公软件：熟练掌握word、excel、PPT等；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5148580</wp:posOffset>
                </wp:positionV>
                <wp:extent cx="6273800" cy="1344930"/>
                <wp:effectExtent l="0" t="0" r="0" b="0"/>
                <wp:wrapNone/>
                <wp:docPr id="6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6062980"/>
                          <a:ext cx="6273800" cy="1344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2015.08-2015.10                上海默哲实业有限公司                    电商实习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协助利用B2B平台，进行新产品的宣传和展示；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熟悉网络，善于运用网络发布信息；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搜集分析数据，不断提升转化率；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协助网络推广，以及产品上传的工作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29.6pt;margin-top:405.4pt;height:105.9pt;width:494pt;z-index:251666432;mso-width-relative:page;mso-height-relative:page;" filled="f" stroked="f" coordsize="21600,21600" o:gfxdata="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pTVA2wAAAAwBAAAPAAAAAAAA&#10;AAEAIAAAACIAAABkcnMvZG93bnJldi54bWxQSwECFAAUAAAACACHTuJAs+t8LE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2015.08-2015.10                上海默哲实业有限公司                    电商实习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D4D4D"/>
                          <w:sz w:val="13"/>
                          <w:szCs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协助利用B2B平台，进行新产品的宣传和展示；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熟悉网络，善于运用网络发布信息；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搜集分析数据，不断提升转化率；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协助网络推广，以及产品上传的工作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7F7F7F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3681730</wp:posOffset>
                </wp:positionV>
                <wp:extent cx="6273800" cy="1563370"/>
                <wp:effectExtent l="0" t="0" r="0" b="0"/>
                <wp:wrapNone/>
                <wp:docPr id="5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4596130"/>
                          <a:ext cx="6273800" cy="156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2016.02-2016.11                浪莎控股集团有限公司                    电子商务专员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与合作的网络平台保持联系，定期与其管理层沟通；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审核网站或主页的页面设计、产品描述等设计方案，提高页面吸引力；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建设与提升公司网络品牌形象，制定公司网络营销方案和流程，开拓网络营销资源和渠道；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维护与发展目标网络媒体与网络资源的关系；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定期修改网页上的公司产品图片和视频等。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29.6pt;margin-top:289.9pt;height:123.1pt;width:494pt;z-index:251663360;mso-width-relative:page;mso-height-relative:page;" filled="f" stroked="f" coordsize="21600,21600" o:gfxdata="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2Ik/3AAAAAsBAAAPAAAAAAAA&#10;AAEAIAAAACIAAABkcnMvZG93bnJldi54bWxQSwECFAAUAAAACACHTuJAPQ8Qg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2016.02-2016.11                浪莎控股集团有限公司                    电子商务专员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D4D4D"/>
                          <w:sz w:val="13"/>
                          <w:szCs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与合作的网络平台保持联系，定期与其管理层沟通；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审核网站或主页的页面设计、产品描述等设计方案，提高页面吸引力；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建设与提升公司网络品牌形象，制定公司网络营销方案和流程，开拓网络营销资源和渠道；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维护与发展目标网络媒体与网络资源的关系；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定期修改网页上的公司产品图片和视频等。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7F7F7F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3291840</wp:posOffset>
                </wp:positionV>
                <wp:extent cx="1007110" cy="3200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420624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259.2pt;height:25.2pt;width:79.3pt;z-index:251667456;mso-width-relative:page;mso-height-relative:page;" filled="f" stroked="f" coordsize="21600,21600" o:gfxdata="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UxiE2wAAAAsBAAAPAAAAAAAAAAEA&#10;IAAAACIAAABkcnMvZG93bnJldi54bWxQSwECFAAUAAAACACHTuJAnlx0i0UCAAB0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3397250</wp:posOffset>
                </wp:positionV>
                <wp:extent cx="139700" cy="139700"/>
                <wp:effectExtent l="0" t="0" r="12700" b="12700"/>
                <wp:wrapNone/>
                <wp:docPr id="45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630" y="4311650"/>
                          <a:ext cx="139700" cy="13970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43.1pt;margin-top:267.5pt;height:11pt;width:11pt;z-index:251664384;v-text-anchor:middle;mso-width-relative:page;mso-height-relative:page;" fillcolor="#FFFFFF" filled="t" stroked="f" coordsize="3261356,2766950" o:gfxdata="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39700,69966;139700,132998;139627,133761;139483,134440;139339,135034;138979,135627;138691,136221;138331,136815;137827,137324;137179,137833;136027,138681;134587,139275;133003,139615;131346,139700;8425,139700;6768,139615;5184,139275;3744,138681;2448,137833;2016,137324;1512,136815;1080,136221;720,135627;360,135034;216,134440;72,133761;0,132998;0,70136;8425,72766;17426,75481;28300,78535;34060,80231;39965,81758;45726,83116;51415,84388;56816,85491;61784,86254;66177,86848;68049,87018;69850,87103;71650,87018;73666,86848;77987,86254;82883,85491;88284,84388;93973,83116;99806,81589;105639,80062;111471,78450;122273,75396;131346,72596;64621,60913;60706,65526;60706,66363;64621,70976;75078,70976;78993,66363;78993,65526;75078,60913;69850,8800;47744,23681;47599,24872;92100,24872;91955,23681;69850,8800;69850,0;97234,24664;97245,24872;131346,24872;133003,24957;134587,25296;136027,25890;137179,26738;137827,27247;138331,27756;138691,28350;138979,28944;139339,29538;139484,30132;139628,30810;139700,31574;139700,66992;139699,66992;139699,66992;131346,69622;122273,72421;111472,75475;105639,77087;99806,78614;93973,80141;88284,81414;82884,82516;77987,83280;73666,83874;71650,84043;69850,84128;68049,84043;66177,83874;61784,83280;56816,82516;51415,81414;45726,80141;39965,78784;34061,77257;28300,75560;17426,72506;8425,69791;0,67162;0,67267;0,67267;0,49050;0,31574;72,30810;216,30132;360,29538;720,28944;1080,28350;1512,27756;2016,27247;2448,26738;3744,25890;5184,25296;6769,24957;8425,24872;42454,24872;42464,24664;698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3284855</wp:posOffset>
                </wp:positionV>
                <wp:extent cx="6614795" cy="379730"/>
                <wp:effectExtent l="28575" t="28575" r="5080" b="86995"/>
                <wp:wrapNone/>
                <wp:docPr id="46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  <a:effectLst/>
                      </wpg:grpSpPr>
                      <wps:wsp>
                        <wps:cNvPr id="47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8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 w="25400">
                            <a:solidFill>
                              <a:srgbClr val="FFFFF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1.8pt;margin-top:258.65pt;height:29.9pt;width:520.85pt;z-index:251662336;mso-width-relative:page;mso-height-relative:page;" coordorigin="-41600,23918" coordsize="5416875,310938" o:gfxdata="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BzjRRrcAAAADAEAAA8AAAAAAAAAAQAgAAAAIgAAAGRycy9kb3ducmV2LnhtbFBL&#10;AQIUABQAAAAIAIdO4kDtJAS79QcAALElAAAOAAAAAAAAAAEAIAAAACsBAABkcnMvZTJvRG9jLnht&#10;bFBLBQYAAAAABgAGAFkBAACSCwAAAAA=&#10;">
                <o:lock v:ext="edit" aspectratio="f"/>
                <v:shape id="Freeform 5" o:spid="_x0000_s1026" o:spt="100" style="position:absolute;left:174625;top:39687;height:280988;width:5200650;" fillcolor="#4D4D4D" filled="t" stroked="f" coordsize="3768,202" o:gfxdata="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o3VLsAAADb&#10;AAAADwAAAAAAAAABACAAAAAiAAAAZHJzL2Rvd25yZXYueG1sUEsBAhQAFAAAAAgAh07iQDMvBZ47&#10;AAAAOQAAABAAAAAAAAAAAQAgAAAACgEAAGRycy9zaGFwZXhtbC54bWxQSwUGAAAAAAYABgBbAQAA&#10;tAMAAAAA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" filled="t" stroked="f" coordsize="52,52" o:gfxdata="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8MbK8AAAA&#10;2wAAAA8AAAAAAAAAAQAgAAAAIgAAAGRycy9kb3ducmV2LnhtbFBLAQIUABQAAAAIAIdO4kAzLwWe&#10;OwAAADkAAAAQAAAAAAAAAAEAIAAAAAsBAABkcnMvc2hhcGV4bWwueG1sUEsFBgAAAAAGAAYAWwEA&#10;ALUDAAAAAA=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" filled="t" stroked="t" coordsize="258,258" o:gfxdata="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ftKGrgAAADbAAAA&#10;DwAAAAAAAAABACAAAAAiAAAAZHJzL2Rvd25yZXYueG1sUEsBAhQAFAAAAAgAh07iQDMvBZ47AAAA&#10;OQAAABAAAAAAAAAAAQAgAAAABwEAAGRycy9zaGFwZXhtbC54bWxQSwUGAAAAAAYABgBbAQAAsQMA&#10;AAAA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1873250</wp:posOffset>
                </wp:positionV>
                <wp:extent cx="1007110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278765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147.5pt;height:25.2pt;width:79.3pt;z-index:251680768;mso-width-relative:page;mso-height-relative:page;" filled="f" stroked="f" coordsize="21600,21600" o:gfxdata="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RZZqNwAAAALAQAADwAAAAAAAAAB&#10;ACAAAAAiAAAAZHJzL2Rvd25yZXYueG1sUEsBAhQAFAAAAAgAh07iQOm8G6JFAgAAd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1988820</wp:posOffset>
                </wp:positionV>
                <wp:extent cx="171450" cy="133350"/>
                <wp:effectExtent l="0" t="0" r="0" b="0"/>
                <wp:wrapNone/>
                <wp:docPr id="36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90550" y="2903220"/>
                          <a:ext cx="171450" cy="13335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43.5pt;margin-top:156.6pt;height:10.5pt;width:13.5pt;z-index:251679744;v-text-anchor:middle-center;mso-width-relative:page;mso-height-relative:page;" fillcolor="#FFFFFF" filled="t" stroked="f" coordsize="3931,2392" o:gfxdata="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0845646,32876182;40490506,21713081;17578531,32876182;11186338,29478712;11186338,39492282;12924215,42557660;11146387,45623037;13044069,56402924;7450900,56402924;9368558,45571916;7810461,42557660;9308631,39568880;9308631,28482433;0,23501209;40949944,0;78524056,23807769;60845646,32876182;40031067,27384024;58508501,35405093;58508501,54844703;39092257,61103177;21953188,54844703;21953188,35405093;40031067,27384024;39791359,57526922;54693160,52775548;39791359,47998696;24909578,52775548;39791359,57526922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1864995</wp:posOffset>
                </wp:positionV>
                <wp:extent cx="6614795" cy="379730"/>
                <wp:effectExtent l="28575" t="28575" r="5080" b="86995"/>
                <wp:wrapNone/>
                <wp:docPr id="38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  <a:effectLst/>
                      </wpg:grpSpPr>
                      <wps:wsp>
                        <wps:cNvPr id="39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1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 w="25400">
                            <a:solidFill>
                              <a:srgbClr val="FFFFF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1.8pt;margin-top:146.85pt;height:29.9pt;width:520.85pt;z-index:251675648;mso-width-relative:page;mso-height-relative:page;" coordorigin="-41600,23918" coordsize="5416875,310938" o:gfxdata="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clHw/dwAAAAMAQAADwAAAAAAAAABACAAAAAiAAAAZHJzL2Rvd25yZXYueG1sUEsB&#10;AhQAFAAAAAgAh07iQLr81eH0BwAAsSUAAA4AAAAAAAAAAQAgAAAAKwEAAGRycy9lMm9Eb2MueG1s&#10;UEsFBgAAAAAGAAYAWQEAAJELAAAAAA==&#10;">
                <o:lock v:ext="edit" aspectratio="f"/>
                <v:shape id="Freeform 5" o:spid="_x0000_s1026" o:spt="100" style="position:absolute;left:174625;top:39687;height:280988;width:5200650;" fillcolor="#4D4D4D" filled="t" stroked="f" coordsize="3768,202" o:gfxdata="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f3XA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" filled="t" stroked="f" coordsize="52,52" o:gfxdata="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KPbS8AAAA&#10;2wAAAA8AAAAAAAAAAQAgAAAAIgAAAGRycy9kb3ducmV2LnhtbFBLAQIUABQAAAAIAIdO4kAzLwWe&#10;OwAAADkAAAAQAAAAAAAAAAEAIAAAAAsBAABkcnMvc2hhcGV4bWwueG1sUEsFBgAAAAAGAAYAWwEA&#10;ALUDAAAAAA=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" filled="t" stroked="t" coordsize="258,258" o:gfxdata="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41GHLgAAADbAAAA&#10;DwAAAAAAAAABACAAAAAiAAAAZHJzL2Rvd25yZXYueG1sUEsBAhQAFAAAAAgAh07iQDMvBZ47AAAA&#10;OQAAABAAAAAAAAAAAQAgAAAABwEAAGRycy9zaGFwZXhtbC54bWxQSwUGAAAAAAYABgBbAQAAsQMA&#10;AAAA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2262505</wp:posOffset>
                </wp:positionV>
                <wp:extent cx="6273800" cy="885190"/>
                <wp:effectExtent l="0" t="0" r="0" b="0"/>
                <wp:wrapNone/>
                <wp:docPr id="11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7080" y="3176905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2012.09-2016.6                 上海科技大学                            电子商务（本科）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D4D4D"/>
                                <w:sz w:val="13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主修课程：管理学原理、市场营销学、经济学、电子商务概论、网络营销、物流学、数据库技术、信息资源管理、系统分析和设计、网络开发技术、网络信息安全等。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7F7F7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29.6pt;margin-top:178.15pt;height:69.7pt;width:494pt;z-index:251681792;mso-width-relative:page;mso-height-relative:page;" filled="f" stroked="f" coordsize="21600,21600" o:gfxdata="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w4WO3QAAAAsBAAAPAAAA&#10;AAAAAAEAIAAAACIAAABkcnMvZG93bnJldi54bWxQSwECFAAUAAAACACHTuJAcZKg1U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2012.09-2016.6                 上海科技大学                            电子商务（本科）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D4D4D"/>
                          <w:sz w:val="13"/>
                          <w:szCs w:val="16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主修课程：管理学原理、市场营销学、经济学、电子商务概论、网络营销、物流学、数据库技术、信息资源管理、系统分析和设计、网络开发技术、网络信息安全等。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7F7F7F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-143510</wp:posOffset>
                </wp:positionV>
                <wp:extent cx="1007110" cy="320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0285" y="77089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45pt;margin-top:-11.3pt;height:25.2pt;width:79.3pt;z-index:251678720;mso-width-relative:page;mso-height-relative:page;" filled="f" stroked="f" coordsize="21600,21600" o:gfxdata="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3Yz62gAAAAoBAAAPAAAAAAAAAAEA&#10;IAAAACIAAABkcnMvZG93bnJldi54bWxQSwECFAAUAAAACACHTuJArKpMpkYCAABz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4D4D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-160020</wp:posOffset>
                </wp:positionV>
                <wp:extent cx="6614160" cy="379730"/>
                <wp:effectExtent l="28575" t="28575" r="5715" b="869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615" y="18592"/>
                          <a:chExt cx="10416" cy="598"/>
                        </a:xfrm>
                      </wpg:grpSpPr>
                      <wpg:grpSp>
                        <wpg:cNvPr id="22" name="组合 9"/>
                        <wpg:cNvGrpSpPr/>
                        <wpg:grpSpPr>
                          <a:xfrm>
                            <a:off x="1615" y="18592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2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人"/>
                        <wps:cNvSpPr/>
                        <wps:spPr bwMode="auto">
                          <a:xfrm>
                            <a:off x="1822" y="18753"/>
                            <a:ext cx="196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5pt;margin-top:-12.6pt;height:29.9pt;width:520.8pt;z-index:251677696;mso-width-relative:page;mso-height-relative:page;" coordorigin="1615,18592" coordsize="10416,598" o:gfxdata="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">
                <o:lock v:ext="edit" aspectratio="f"/>
                <v:group id="组合 9" o:spid="_x0000_s1026" o:spt="203" style="position:absolute;left:1615;top:18592;height:598;width:10417;" coordorigin="-41600,23918" coordsize="5416875,31093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74625;top:39687;height:280988;width:5200650;" fillcolor="#4D4D4D" filled="t" stroked="f" coordsize="3768,202" o:gfxdata="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TtT3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5300662;top:41275;height:73025;width:71438;" fillcolor="#4D4D4D" filled="t" stroked="f" coordsize="52,52" o:gfxdata="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u3he8AAAA&#10;2wAAAA8AAAAAAAAAAQAgAAAAIgAAAGRycy9kb3ducmV2LnhtbFBLAQIUABQAAAAIAIdO4kAzLwWe&#10;OwAAADkAAAAQAAAAAAAAAAEAIAAAAAsBAABkcnMvc2hhcGV4bWwueG1sUEsFBgAAAAAGAAYAWwEA&#10;ALUDAAAAAA==&#10;" path="m0,0c0,38,0,38,0,38c0,46,7,52,14,52c52,52,52,52,52,52l0,0xe">
                    <v:path o:connectlocs="0,0;0,53364;19233,73025;71438,7302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-41600;top:23918;height:310938;width:307842;" fillcolor="#4D4D4D" filled="t" stroked="t" coordsize="258,258" o:gfxdata="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s7yLgAAADbAAAA&#10;DwAAAAAAAAABACAAAAAiAAAAZHJzL2Rvd25yZXYueG1sUEsBAhQAFAAAAAgAh07iQDMvBZ47AAAA&#10;OQAAABAAAAAAAAAAAQAgAAAABwEAAGRycy9zaGFwZXhtbC54bWxQSwUGAAAAAAYABgBbAQAAsQMA&#10;AAAA&#10;" path="m129,258c129,258,129,258,129,258c58,258,0,200,0,129c0,129,0,129,0,129c0,58,58,0,129,0c129,0,129,0,129,0c200,0,258,58,258,129c258,129,258,129,258,129c258,200,200,258,129,258xe">
                    <v:path o:connectlocs="153921,310938;153921,310938;0,155469;0,155469;153921,0;153921,0;307842,155469;307842,155469;153921,310938" o:connectangles="0,0,0,0,0,0,0,0,0"/>
                    <v:fill on="t" focussize="0,0"/>
                    <v:stroke weight="2pt" color="#FFFFFF" joinstyle="round"/>
                    <v:imagedata o:title=""/>
                    <o:lock v:ext="edit" aspectratio="f"/>
                    <v:shadow on="t" color="#000000" opacity="13107f" offset="2.12133858267717pt,2.12133858267717pt" origin="-32768f,-32768f" matrix="65536f,0f,0f,65536f"/>
                  </v:shape>
                </v:group>
                <v:shape id="人" o:spid="_x0000_s1026" o:spt="100" style="position:absolute;left:1822;top:18753;height:252;width:196;v-text-anchor:middle;" fillcolor="#FFFFFF" filled="t" stroked="f" coordsize="1679575,2125662" o:gfxdata="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3uNk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59,110;75,119;74,123;73,129;75,136;107,199;103,134;104,128;103,123;107,118;122,109;136,110;146,121;155,132;163,145;168,159;172,175;175,193;168,206;145,216;120,223;95,225;69,224;43,219;18,209;0,198;1,180;5,163;11,148;18,134;26,122;37,112;49,102;97,0;108,3;118,9;126,16;133,25;138,35;140,47;140,60;136,74;129,85;120,95;106,102;97,105;87,105;76,104;66,100;57,95;49,87;42,77;38,65;37,52;38,40;42,30;48,20;56,12;65,5;76,1;87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-930910</wp:posOffset>
                </wp:positionV>
                <wp:extent cx="7583170" cy="10709910"/>
                <wp:effectExtent l="0" t="0" r="17780" b="1524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" y="24130"/>
                          <a:ext cx="7583170" cy="1070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73.3pt;height:843.3pt;width:597.1pt;z-index:-251657216;v-text-anchor:middle;mso-width-relative:page;mso-height-relative:page;" fillcolor="#FFFFFF [3212]" filled="t" stroked="f" coordsize="21600,21600" o:gfxdata="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TNjK1wAAAA8BAAAPAAAAAAAAAAEAIAAAACIAAABkcnMvZG93bnJldi54bWxQ&#10;SwECFAAUAAAACACHTuJAEHYLcWoCAADCBAAADgAAAAAAAAABACAAAAAmAQAAZHJzL2Uyb0RvYy54&#10;bWxQSwUGAAAAAAYABgBZAQAAA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478790</wp:posOffset>
                </wp:positionV>
                <wp:extent cx="2333625" cy="968375"/>
                <wp:effectExtent l="0" t="0" r="0" b="0"/>
                <wp:wrapNone/>
                <wp:docPr id="10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9445" y="1393190"/>
                          <a:ext cx="233362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名：  程璐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29岁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   贯：  北京市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  行政管理相关职业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60.35pt;margin-top:37.7pt;height:76.25pt;width:183.75pt;z-index:251665408;mso-width-relative:page;mso-height-relative:page;" filled="f" stroked="f" coordsize="21600,21600" o:gfxdata="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AaTch2wAAAAoBAAAPAAAAAAAA&#10;AAEAIAAAACIAAABkcnMvZG93bnJldi54bWxQSwECFAAUAAAACACHTuJAqG22AUgCAAB1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名：  程璐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29岁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   贯：  北京市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  行政管理相关职业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-803275</wp:posOffset>
                </wp:positionV>
                <wp:extent cx="1843405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Impact" w:hAnsi="Impact" w:eastAsia="黑体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hAnsi="Impact" w:eastAsia="黑体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-63.25pt;height:30.6pt;width:145.15pt;z-index:251661312;mso-width-relative:page;mso-height-relative:page;" filled="f" stroked="f" coordsize="21600,21600" o:gfxdata="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UJLh2wAAAAwBAAAPAAAAAAAAAAEAIAAA&#10;ACIAAABkcnMvZG93bnJldi54bWxQSwECFAAUAAAACACHTuJA+tb8n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Impact" w:hAnsi="Impact" w:eastAsia="黑体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hAnsi="Impact" w:eastAsia="黑体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-914400</wp:posOffset>
                </wp:positionV>
                <wp:extent cx="7566660" cy="534670"/>
                <wp:effectExtent l="0" t="0" r="1524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pt;height:42.1pt;width:595.8pt;z-index:251660288;v-text-anchor:middle;mso-width-relative:page;mso-height-relative:page;" fillcolor="#E6E6E6" filled="t" stroked="f" coordsize="21600,21600" o:gfxdata="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pyDp9wAAAAOAQAADwAAAAAA&#10;AAABACAAAAAiAAAAZHJzL2Rvd25yZXYueG1sUEsBAhQAFAAAAAgAh07iQFnQtsKBAgAA/QQAAA4A&#10;AAAAAAAAAQAgAAAAK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3D570"/>
    <w:multiLevelType w:val="singleLevel"/>
    <w:tmpl w:val="5963D5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81221"/>
    <w:rsid w:val="0009298F"/>
    <w:rsid w:val="002B366B"/>
    <w:rsid w:val="003203CA"/>
    <w:rsid w:val="00375FBB"/>
    <w:rsid w:val="00475FEB"/>
    <w:rsid w:val="00507590"/>
    <w:rsid w:val="006F0996"/>
    <w:rsid w:val="0070744C"/>
    <w:rsid w:val="008D5D66"/>
    <w:rsid w:val="008E3153"/>
    <w:rsid w:val="00BE79A3"/>
    <w:rsid w:val="00C640C4"/>
    <w:rsid w:val="00D8625C"/>
    <w:rsid w:val="023C5CB2"/>
    <w:rsid w:val="02F3298A"/>
    <w:rsid w:val="04BD4D79"/>
    <w:rsid w:val="05B77B4D"/>
    <w:rsid w:val="071C361E"/>
    <w:rsid w:val="0D6E59CE"/>
    <w:rsid w:val="0D8B41DC"/>
    <w:rsid w:val="0F9D1299"/>
    <w:rsid w:val="18AB2D86"/>
    <w:rsid w:val="1B760C9A"/>
    <w:rsid w:val="1BC96905"/>
    <w:rsid w:val="1DA31DAC"/>
    <w:rsid w:val="20281221"/>
    <w:rsid w:val="20C932CD"/>
    <w:rsid w:val="22BB756A"/>
    <w:rsid w:val="27285E4B"/>
    <w:rsid w:val="27510F3A"/>
    <w:rsid w:val="2962413E"/>
    <w:rsid w:val="2B903E0F"/>
    <w:rsid w:val="2C301F43"/>
    <w:rsid w:val="2CD00458"/>
    <w:rsid w:val="2D457ACB"/>
    <w:rsid w:val="2FAE129D"/>
    <w:rsid w:val="2FB04606"/>
    <w:rsid w:val="30C75012"/>
    <w:rsid w:val="31491A94"/>
    <w:rsid w:val="33F71191"/>
    <w:rsid w:val="34692BBA"/>
    <w:rsid w:val="3490149F"/>
    <w:rsid w:val="34C31D0D"/>
    <w:rsid w:val="34C954C5"/>
    <w:rsid w:val="34EF5A91"/>
    <w:rsid w:val="351355D1"/>
    <w:rsid w:val="367A1060"/>
    <w:rsid w:val="38AB47A4"/>
    <w:rsid w:val="39993425"/>
    <w:rsid w:val="39F16B0B"/>
    <w:rsid w:val="3A952083"/>
    <w:rsid w:val="3AB11017"/>
    <w:rsid w:val="3BC1390C"/>
    <w:rsid w:val="3E333610"/>
    <w:rsid w:val="40F50761"/>
    <w:rsid w:val="46065477"/>
    <w:rsid w:val="468C3D50"/>
    <w:rsid w:val="46D0751E"/>
    <w:rsid w:val="48057D6C"/>
    <w:rsid w:val="48116B84"/>
    <w:rsid w:val="48841ECE"/>
    <w:rsid w:val="4A1E06CB"/>
    <w:rsid w:val="4ADD5769"/>
    <w:rsid w:val="4BF0061D"/>
    <w:rsid w:val="4D4E4560"/>
    <w:rsid w:val="4E6F1836"/>
    <w:rsid w:val="4EB74348"/>
    <w:rsid w:val="4F9A6856"/>
    <w:rsid w:val="4FC75CF0"/>
    <w:rsid w:val="532629EA"/>
    <w:rsid w:val="54776DEB"/>
    <w:rsid w:val="54C73613"/>
    <w:rsid w:val="553C550E"/>
    <w:rsid w:val="56A91802"/>
    <w:rsid w:val="57B55E23"/>
    <w:rsid w:val="59E56E65"/>
    <w:rsid w:val="5A7A10DA"/>
    <w:rsid w:val="5C3D2D98"/>
    <w:rsid w:val="5CF5388F"/>
    <w:rsid w:val="5E8861FA"/>
    <w:rsid w:val="5EBC5D11"/>
    <w:rsid w:val="5F6B00C2"/>
    <w:rsid w:val="5FE06B91"/>
    <w:rsid w:val="60085E5E"/>
    <w:rsid w:val="60A305FF"/>
    <w:rsid w:val="61D60E8F"/>
    <w:rsid w:val="65F77081"/>
    <w:rsid w:val="665405E8"/>
    <w:rsid w:val="68060B37"/>
    <w:rsid w:val="68647732"/>
    <w:rsid w:val="691434D5"/>
    <w:rsid w:val="6AEA3975"/>
    <w:rsid w:val="6DDB2FB0"/>
    <w:rsid w:val="6E2F0F13"/>
    <w:rsid w:val="6E584A62"/>
    <w:rsid w:val="6EAD63D3"/>
    <w:rsid w:val="747043AB"/>
    <w:rsid w:val="76D15709"/>
    <w:rsid w:val="78B57602"/>
    <w:rsid w:val="7909187F"/>
    <w:rsid w:val="7A2A0013"/>
    <w:rsid w:val="7AAF4D63"/>
    <w:rsid w:val="7B395DE9"/>
    <w:rsid w:val="7C992815"/>
    <w:rsid w:val="7D477FDF"/>
    <w:rsid w:val="7DC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112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【猫眼】简约创意简历112</Template>
  <Pages>1</Pages>
  <Words>0</Words>
  <Characters>25</Characters>
  <Lines>1</Lines>
  <Paragraphs>1</Paragraphs>
  <TotalTime>0</TotalTime>
  <ScaleCrop>false</ScaleCrop>
  <LinksUpToDate>false</LinksUpToDate>
  <CharactersWithSpaces>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2017-07-09T11:13:00Z</dcterms:created>
  <dc:creator>kedao</dc:creator>
  <cp:lastModifiedBy>幻主PPT</cp:lastModifiedBy>
  <dcterms:modified xsi:type="dcterms:W3CDTF">2023-09-29T08:34:07Z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05ED51CB733A4E559F332F173287E09A_13</vt:lpwstr>
  </property>
</Properties>
</file>