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5670550</wp:posOffset>
                </wp:positionV>
                <wp:extent cx="180975" cy="164465"/>
                <wp:effectExtent l="0" t="0" r="9525" b="698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" y="5670550"/>
                          <a:ext cx="18097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</a:cxnLst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.3pt;margin-top:446.5pt;height:12.95pt;width:14.25pt;z-index:251668480;mso-width-relative:page;mso-height-relative:page;" fillcolor="#F2F2F2" filled="t" stroked="f" coordsize="63,57" o:gfxdata="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lclOw1wAAAAkBAAAPAAAAAAAAAAEAIAAAACIAAABkcnMvZG93bnJldi54bWxQ&#10;SwECFAAUAAAACACHTuJA6JgX9dwCAABnCAAADgAAAAAAAAABACAAAAAmAQAAZHJzL2Uyb0RvYy54&#10;bWxQSwUGAAAAAAYABgBZAQAAdAYAAAAA&#10;" path="m0,55c0,55,0,57,4,57c3,54,11,45,11,45c11,45,25,54,40,39c54,23,44,11,63,0c17,10,7,24,8,43c12,34,24,22,34,17c17,29,5,47,0,55xe">
                <v:path o:connectlocs="0,2147483646;2147483646,2147483646;2147483646,2147483646;2147483646,2147483646;2147483646,0;2147483646,2147483646;2147483646,2147483646;0,2147483646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3509010</wp:posOffset>
                </wp:positionV>
                <wp:extent cx="160655" cy="203835"/>
                <wp:effectExtent l="0" t="0" r="10795" b="571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3509010"/>
                          <a:ext cx="160655" cy="2038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812" y="89632"/>
                            </a:cxn>
                            <a:cxn ang="0">
                              <a:pos x="61951" y="96430"/>
                            </a:cxn>
                            <a:cxn ang="0">
                              <a:pos x="61241" y="100417"/>
                            </a:cxn>
                            <a:cxn ang="0">
                              <a:pos x="60421" y="105195"/>
                            </a:cxn>
                            <a:cxn ang="0">
                              <a:pos x="62005" y="110274"/>
                            </a:cxn>
                            <a:cxn ang="0">
                              <a:pos x="88665" y="161279"/>
                            </a:cxn>
                            <a:cxn ang="0">
                              <a:pos x="85059" y="109209"/>
                            </a:cxn>
                            <a:cxn ang="0">
                              <a:pos x="86070" y="104021"/>
                            </a:cxn>
                            <a:cxn ang="0">
                              <a:pos x="84977" y="99762"/>
                            </a:cxn>
                            <a:cxn ang="0">
                              <a:pos x="88037" y="95994"/>
                            </a:cxn>
                            <a:cxn ang="0">
                              <a:pos x="100656" y="89031"/>
                            </a:cxn>
                            <a:cxn ang="0">
                              <a:pos x="112211" y="89659"/>
                            </a:cxn>
                            <a:cxn ang="0">
                              <a:pos x="120705" y="98041"/>
                            </a:cxn>
                            <a:cxn ang="0">
                              <a:pos x="128026" y="107434"/>
                            </a:cxn>
                            <a:cxn ang="0">
                              <a:pos x="134144" y="117865"/>
                            </a:cxn>
                            <a:cxn ang="0">
                              <a:pos x="138897" y="129524"/>
                            </a:cxn>
                            <a:cxn ang="0">
                              <a:pos x="142284" y="142439"/>
                            </a:cxn>
                            <a:cxn ang="0">
                              <a:pos x="144169" y="156719"/>
                            </a:cxn>
                            <a:cxn ang="0">
                              <a:pos x="138215" y="167286"/>
                            </a:cxn>
                            <a:cxn ang="0">
                              <a:pos x="119285" y="175396"/>
                            </a:cxn>
                            <a:cxn ang="0">
                              <a:pos x="99427" y="180611"/>
                            </a:cxn>
                            <a:cxn ang="0">
                              <a:pos x="78941" y="182850"/>
                            </a:cxn>
                            <a:cxn ang="0">
                              <a:pos x="57252" y="181867"/>
                            </a:cxn>
                            <a:cxn ang="0">
                              <a:pos x="35810" y="177416"/>
                            </a:cxn>
                            <a:cxn ang="0">
                              <a:pos x="15296" y="169634"/>
                            </a:cxn>
                            <a:cxn ang="0">
                              <a:pos x="0" y="160952"/>
                            </a:cxn>
                            <a:cxn ang="0">
                              <a:pos x="1475" y="145797"/>
                            </a:cxn>
                            <a:cxn ang="0">
                              <a:pos x="4534" y="132172"/>
                            </a:cxn>
                            <a:cxn ang="0">
                              <a:pos x="9069" y="119940"/>
                            </a:cxn>
                            <a:cxn ang="0">
                              <a:pos x="14969" y="109045"/>
                            </a:cxn>
                            <a:cxn ang="0">
                              <a:pos x="22153" y="99407"/>
                            </a:cxn>
                            <a:cxn ang="0">
                              <a:pos x="30511" y="90860"/>
                            </a:cxn>
                            <a:cxn ang="0">
                              <a:pos x="41055" y="82614"/>
                            </a:cxn>
                            <a:cxn ang="0">
                              <a:pos x="79854" y="492"/>
                            </a:cxn>
                            <a:cxn ang="0">
                              <a:pos x="89003" y="2980"/>
                            </a:cxn>
                            <a:cxn ang="0">
                              <a:pos x="97278" y="7354"/>
                            </a:cxn>
                            <a:cxn ang="0">
                              <a:pos x="104351" y="13341"/>
                            </a:cxn>
                            <a:cxn ang="0">
                              <a:pos x="109950" y="20667"/>
                            </a:cxn>
                            <a:cxn ang="0">
                              <a:pos x="113910" y="29141"/>
                            </a:cxn>
                            <a:cxn ang="0">
                              <a:pos x="115958" y="38518"/>
                            </a:cxn>
                            <a:cxn ang="0">
                              <a:pos x="115712" y="49343"/>
                            </a:cxn>
                            <a:cxn ang="0">
                              <a:pos x="112544" y="60169"/>
                            </a:cxn>
                            <a:cxn ang="0">
                              <a:pos x="106837" y="69627"/>
                            </a:cxn>
                            <a:cxn ang="0">
                              <a:pos x="98944" y="77254"/>
                            </a:cxn>
                            <a:cxn ang="0">
                              <a:pos x="87856" y="83269"/>
                            </a:cxn>
                            <a:cxn ang="0">
                              <a:pos x="80373" y="85237"/>
                            </a:cxn>
                            <a:cxn ang="0">
                              <a:pos x="72289" y="85784"/>
                            </a:cxn>
                            <a:cxn ang="0">
                              <a:pos x="63250" y="84608"/>
                            </a:cxn>
                            <a:cxn ang="0">
                              <a:pos x="54948" y="81628"/>
                            </a:cxn>
                            <a:cxn ang="0">
                              <a:pos x="47492" y="77090"/>
                            </a:cxn>
                            <a:cxn ang="0">
                              <a:pos x="40746" y="70721"/>
                            </a:cxn>
                            <a:cxn ang="0">
                              <a:pos x="35230" y="62520"/>
                            </a:cxn>
                            <a:cxn ang="0">
                              <a:pos x="31734" y="53143"/>
                            </a:cxn>
                            <a:cxn ang="0">
                              <a:pos x="30451" y="42892"/>
                            </a:cxn>
                            <a:cxn ang="0">
                              <a:pos x="31543" y="33187"/>
                            </a:cxn>
                            <a:cxn ang="0">
                              <a:pos x="34711" y="24330"/>
                            </a:cxn>
                            <a:cxn ang="0">
                              <a:pos x="39627" y="16430"/>
                            </a:cxn>
                            <a:cxn ang="0">
                              <a:pos x="46072" y="9787"/>
                            </a:cxn>
                            <a:cxn ang="0">
                              <a:pos x="53828" y="4702"/>
                            </a:cxn>
                            <a:cxn ang="0">
                              <a:pos x="62649" y="1340"/>
                            </a:cxn>
                            <a:cxn ang="0">
                              <a:pos x="72208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9pt;margin-top:276.3pt;height:16.05pt;width:12.65pt;z-index:251667456;mso-width-relative:page;mso-height-relative:page;" fillcolor="#404040" filled="t" stroked="f" coordsize="1679575,2125662" o:gfxdata="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8812,89632;61951,96430;61241,100417;60421,105195;62005,110274;88665,161279;85059,109209;86070,104021;84977,99762;88037,95994;100656,89031;112211,89659;120705,98041;128026,107434;134144,117865;138897,129524;142284,142439;144169,156719;138215,167286;119285,175396;99427,180611;78941,182850;57252,181867;35810,177416;15296,169634;0,160952;1475,145797;4534,132172;9069,119940;14969,109045;22153,99407;30511,90860;41055,82614;79854,492;89003,2980;97278,7354;104351,13341;109950,20667;113910,29141;115958,38518;115712,49343;112544,60169;106837,69627;98944,77254;87856,83269;80373,85237;72289,85784;63250,84608;54948,81628;47492,77090;40746,70721;35230,62520;31734,53143;30451,42892;31543,33187;34711,24330;39627,16430;46072,9787;53828,4702;62649,1340;7220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4077970</wp:posOffset>
                </wp:positionV>
                <wp:extent cx="163830" cy="163830"/>
                <wp:effectExtent l="0" t="0" r="7620" b="762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4077970"/>
                          <a:ext cx="16383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6463" y="20543"/>
                            </a:cxn>
                            <a:cxn ang="0">
                              <a:pos x="66463" y="98465"/>
                            </a:cxn>
                            <a:cxn ang="0">
                              <a:pos x="144385" y="98465"/>
                            </a:cxn>
                            <a:cxn ang="0">
                              <a:pos x="144385" y="89970"/>
                            </a:cxn>
                            <a:cxn ang="0">
                              <a:pos x="74958" y="89970"/>
                            </a:cxn>
                            <a:cxn ang="0">
                              <a:pos x="74958" y="20543"/>
                            </a:cxn>
                            <a:cxn ang="0">
                              <a:pos x="82087" y="0"/>
                            </a:cxn>
                            <a:cxn ang="0">
                              <a:pos x="164174" y="82087"/>
                            </a:cxn>
                            <a:cxn ang="0">
                              <a:pos x="82087" y="164174"/>
                            </a:cxn>
                            <a:cxn ang="0">
                              <a:pos x="0" y="82087"/>
                            </a:cxn>
                            <a:cxn ang="0">
                              <a:pos x="82087" y="0"/>
                            </a:cxn>
                          </a:cxnLst>
                          <a:pathLst>
                            <a:path w="792088" h="792088">
                              <a:moveTo>
                                <a:pt x="320662" y="99114"/>
                              </a:moveTo>
                              <a:lnTo>
                                <a:pt x="320662" y="475062"/>
                              </a:lnTo>
                              <a:lnTo>
                                <a:pt x="696610" y="475062"/>
                              </a:lnTo>
                              <a:lnTo>
                                <a:pt x="696610" y="434076"/>
                              </a:lnTo>
                              <a:lnTo>
                                <a:pt x="361648" y="434076"/>
                              </a:lnTo>
                              <a:lnTo>
                                <a:pt x="361648" y="99114"/>
                              </a:lnTo>
                              <a:lnTo>
                                <a:pt x="320662" y="99114"/>
                              </a:lnTo>
                              <a:close/>
                              <a:moveTo>
                                <a:pt x="396044" y="0"/>
                              </a:moveTo>
                              <a:cubicBezTo>
                                <a:pt x="614773" y="0"/>
                                <a:pt x="792088" y="177315"/>
                                <a:pt x="792088" y="396044"/>
                              </a:cubicBezTo>
                              <a:cubicBezTo>
                                <a:pt x="792088" y="614773"/>
                                <a:pt x="614773" y="792088"/>
                                <a:pt x="396044" y="792088"/>
                              </a:cubicBezTo>
                              <a:cubicBezTo>
                                <a:pt x="177315" y="792088"/>
                                <a:pt x="0" y="614773"/>
                                <a:pt x="0" y="396044"/>
                              </a:cubicBezTo>
                              <a:cubicBezTo>
                                <a:pt x="0" y="177315"/>
                                <a:pt x="177315" y="0"/>
                                <a:pt x="3960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2857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15pt;margin-top:321.1pt;height:12.9pt;width:12.9pt;z-index:251666432;v-text-anchor:middle;mso-width-relative:page;mso-height-relative:page;" fillcolor="#F2F2F2" filled="t" stroked="f" coordsize="792088,792088" o:gfxdata="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FhVs91wAAAAkBAAAPAAAAAAAAAAEAIAAAACIAAABk&#10;cnMvZG93bnJldi54bWxQSwECFAAUAAAACACHTuJAnIGLuCQDAABWCQAADgAAAAAAAAABACAAAAAm&#10;AQAAZHJzL2Uyb0RvYy54bWxQSwUGAAAAAAYABgBZAQAAvAYAAAAA&#10;" path="m320662,99114l320662,475062,696610,475062,696610,434076,361648,434076,361648,99114,320662,99114xm396044,0c614773,0,792088,177315,792088,396044c792088,614773,614773,792088,396044,792088c177315,792088,0,614773,0,396044c0,177315,177315,0,396044,0xe">
                <v:path o:connectlocs="66463,20543;66463,98465;144385,98465;144385,89970;74958,89970;74958,20543;82087,0;164174,82087;82087,164174;0,82087;82087,0" o:connectangles="0,0,0,0,0,0,0,0,0,0,0"/>
                <v:fill on="t" focussize="0,0"/>
                <v:stroke on="f" weight="2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6194425</wp:posOffset>
                </wp:positionV>
                <wp:extent cx="191770" cy="192405"/>
                <wp:effectExtent l="0" t="0" r="17780" b="1714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30" y="6194425"/>
                          <a:ext cx="191770" cy="192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317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.9pt;margin-top:487.75pt;height:15.15pt;width:15.1pt;z-index:251665408;v-text-anchor:middle;mso-width-relative:page;mso-height-relative:page;" fillcolor="#F2F2F2" filled="t" stroked="f" coordsize="577593,577592" o:gfxdata="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/7spsNoAAAAKAQAADwAAAAAA&#10;AAABACAAAAAiAAAAZHJzL2Rvd25yZXYueG1sUEsBAhQAFAAAAAgAh07iQKRfjbNpBwAAQBcAAA4A&#10;AAAAAAAAAQAgAAAAKQEAAGRycy9lMm9Eb2MueG1sUEsFBgAAAAAGAAYAWQEAAAQ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5132705</wp:posOffset>
                </wp:positionV>
                <wp:extent cx="182880" cy="156210"/>
                <wp:effectExtent l="0" t="0" r="7620" b="1524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85" y="5132705"/>
                          <a:ext cx="182880" cy="156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.55pt;margin-top:404.15pt;height:12.3pt;width:14.4pt;z-index:251664384;v-text-anchor:middle;mso-width-relative:page;mso-height-relative:page;" fillcolor="#F2F2F2" filled="t" stroked="f" coordsize="648072,400516" o:gfxdata="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SHcs2AAAAAkBAAAPAAAAAAAAAAEAIAAA&#10;ACIAAABkcnMvZG93bnJldi54bWxQSwECFAAUAAAACACHTuJA+GxGPfACAACeBwAADgAAAAAAAAAB&#10;ACAAAAAnAQAAZHJzL2Uyb0RvYy54bWxQSwUGAAAAAAYABgBZAQAAiQ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4550410</wp:posOffset>
                </wp:positionV>
                <wp:extent cx="169545" cy="243840"/>
                <wp:effectExtent l="0" t="0" r="5080" b="1778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15" y="4550410"/>
                          <a:ext cx="169545" cy="243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45pt;margin-top:358.3pt;height:19.2pt;width:13.35pt;z-index:251663360;mso-width-relative:page;mso-height-relative:page;" fillcolor="#F2F2F2" filled="t" stroked="f" coordsize="78,112" o:gfxdata="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PbdlgHWAAAACQEAAA8AAAAAAAAAAQAgAAAAIgAAAGRycy9kb3ducmV2LnhtbFBLAQIU&#10;ABQAAAAIAIdO4kAIIMkNaAQAAHYaAAAOAAAAAAAAAAEAIAAAACUBAABkcnMvZTJvRG9jLnhtbFBL&#10;BQYAAAAABgAGAFkBAAD/B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6764020</wp:posOffset>
                </wp:positionV>
                <wp:extent cx="175260" cy="117475"/>
                <wp:effectExtent l="0" t="0" r="15240" b="1587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6764020"/>
                          <a:ext cx="175260" cy="1174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05pt;margin-top:532.6pt;height:9.25pt;width:13.8pt;z-index:251662336;v-text-anchor:middle;mso-width-relative:page;mso-height-relative:page;" fillcolor="#F2F2F2" filled="t" stroked="f" coordsize="4974795,3320682" o:gfxdata="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P4ymJtoAAAALAQAADwAAAAAAAAABACAAAAAiAAAAZHJzL2Rvd25yZXYueG1s&#10;UEsBAhQAFAAAAAgAh07iQDghCJ7aAgAAWQcAAA4AAAAAAAAAAQAgAAAAKQEAAGRycy9lMm9Eb2Mu&#10;eG1sUEsFBgAAAAAGAAYAWQEAAHUG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9149715</wp:posOffset>
                </wp:positionV>
                <wp:extent cx="2112010" cy="972185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705" y="9149715"/>
                          <a:ext cx="211201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04.15pt;margin-top:720.45pt;height:76.55pt;width:166.3pt;z-index:251688960;mso-width-relative:page;mso-height-relative:page;" filled="f" stroked="f" coordsize="21600,21600" o:gfxdata="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zsA69oAAAANAQAADwAAAAAAAAABACAAAAAiAAAAZHJz&#10;L2Rvd25yZXYueG1sUEsBAhQAFAAAAAgAh07iQIaKC2PJAQAAgg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9145905</wp:posOffset>
                </wp:positionV>
                <wp:extent cx="1802130" cy="972185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605" y="9145905"/>
                          <a:ext cx="180213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1.15pt;margin-top:720.15pt;height:76.55pt;width:141.9pt;z-index:251686912;mso-width-relative:page;mso-height-relative:page;" filled="f" stroked="f" coordsize="21600,21600" o:gfxdata="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Ixa6B2wAAAA4BAAAPAAAAAAAAAAEAIAAAACIAAABk&#10;cnMvZG93bnJldi54bWxQSwECFAAUAAAACACHTuJAp+CDFcoBAACCAwAADgAAAAAAAAABACAAAAAq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8695690</wp:posOffset>
                </wp:positionV>
                <wp:extent cx="4471670" cy="362585"/>
                <wp:effectExtent l="0" t="0" r="5080" b="1841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869569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93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94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95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97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684.7pt;height:28.55pt;width:352.1pt;z-index:251689984;mso-width-relative:page;mso-height-relative:page;" coordorigin="0,-46503" coordsize="4471424,362694" o:gfxdata="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iPauyN0AAAAOAQAADwAAAAAAAAABACAAAAAiAAAAZHJzL2Rvd25y&#10;ZXYueG1sUEsBAhQAFAAAAAgAh07iQOI7MAX6AwAAvgwAAA4AAAAAAAAAAQAgAAAALAEAAGRycy9l&#10;Mm9Eb2MueG1sUEsFBgAAAAAGAAYAWQEAAJg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Fe8esboAAADb&#10;AAAADwAAAGRycy9kb3ducmV2LnhtbEWP0YrCMBRE34X9h3AF3zRVRNyuUURYdp+UVj/gbnNtyzY3&#10;JYlG/94Igo/DzJxhVpub6cSVnG8tK5hOMhDEldUt1wpOx+/xEoQPyBo7y6TgTh4264/BCnNtIxd0&#10;LUMtEoR9jgqaEPpcSl81ZNBPbE+cvLN1BkOSrpbaYUxw08lZli2kwZbTQoM97Rqq/suLUfBX/rhD&#10;jHHX7jtzLtzSb2PhlRoNp9kXiEC38A6/2r9awecc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7x6x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xZgoIb0AAADb&#10;AAAADwAAAGRycy9kb3ducmV2LnhtbEWP3YrCMBSE7xd8h3AE79ZUUdFqFBQEXZYFq4KXx+bYFJuT&#10;0sSfffvNguDlMDPfMLPF01biTo0vHSvodRMQxLnTJRcKDvv15xiED8gaK8ek4Jc8LOatjxmm2j14&#10;R/csFCJC2KeowIRQp1L63JBF33U1cfQurrEYomwKqRt8RLitZD9JRtJiyXHBYE0rQ/k1u1kFw+X4&#10;KzNotlV+xO/zMTutJz8DpTrtXjIFEegZ3uFXe6MVTIbw/yX+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Cg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U+0AwLoAAADb&#10;AAAADwAAAGRycy9kb3ducmV2LnhtbEWPzYoCMRCE74LvEFrYm2Z0UXQ0iii7KJ78eYB20mYGJ51h&#10;En+f3giCx6KqvqIms7stxZVqXzhW0O0kIIgzpws2Cg77v/YQhA/IGkvHpOBBHmbTZmOCqXY33tJ1&#10;F4yIEPYpKshDqFIpfZaTRd9xFXH0Tq62GKKsjdQ13iLclrKXJANpseC4kGNFi5yy8+5iFWye8575&#10;R+w/fjdrMn6+lEe/VOqn1U3GIALdwzf8aa+0gtEA3l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7QDAugAAANsA&#10;AAAPAAAAAAAAAAEAIAAAACIAAABkcnMvZG93bnJldi54bWxQSwECFAAUAAAACACHTuJAMy8FnjsA&#10;AAA5AAAAEAAAAAAAAAABACAAAAAJAQAAZHJzL3NoYXBleG1sLnhtbFBLBQYAAAAABgAGAFsBAACz&#10;AwAAAAA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N4qvGb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svT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Krx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7550150</wp:posOffset>
                </wp:positionV>
                <wp:extent cx="4599305" cy="777875"/>
                <wp:effectExtent l="0" t="0" r="0" b="0"/>
                <wp:wrapNone/>
                <wp:docPr id="89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7550150"/>
                          <a:ext cx="459930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网络宣传部副部长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负责院报官方微博的运营，具备新媒体运营能力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204.15pt;margin-top:594.5pt;height:61.25pt;width:362.15pt;z-index:251679744;mso-width-relative:page;mso-height-relative:page;" filled="f" stroked="f" coordsize="21600,21600" o:gfxdata="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odiPDaAAAADgEAAA8AAAAAAAAAAQAgAAAAIgAAAGRycy9kb3ducmV2LnhtbFBLAQIUABQA&#10;AAAIAIdO4kALsu4zJwIAADEEAAAOAAAAAAAAAAEAIAAAACkBAABkcnMvZTJvRG9jLnhtbFBLBQYA&#10;AAAABgAGAFkBAAD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网络宣传部副部长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负责院报官方微博的运营，具备新媒体运营能力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6518910</wp:posOffset>
                </wp:positionV>
                <wp:extent cx="4575175" cy="777875"/>
                <wp:effectExtent l="0" t="0" r="0" b="0"/>
                <wp:wrapNone/>
                <wp:docPr id="8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6518910"/>
                          <a:ext cx="457517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04.15pt;margin-top:513.3pt;height:61.25pt;width:360.25pt;z-index:251678720;mso-width-relative:page;mso-height-relative:page;" filled="f" stroked="f" coordsize="21600,21600" o:gfxdata="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+zLdkAAAAOAQAADwAAAAAAAAABACAAAAAiAAAAZHJzL2Rvd25yZXYueG1sUEsBAhQAFAAA&#10;AAgAh07iQHF2ZWcnAgAAMQQAAA4AAAAAAAAAAQAgAAAAKAEAAGRycy9lMm9Eb2MueG1sUEsFBgAA&#10;AAAGAAYAWQEAAM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体育部部长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5074285</wp:posOffset>
                </wp:positionV>
                <wp:extent cx="4718050" cy="1213485"/>
                <wp:effectExtent l="0" t="0" r="0" b="0"/>
                <wp:wrapNone/>
                <wp:docPr id="8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5074285"/>
                          <a:ext cx="471805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4.15pt;margin-top:399.55pt;height:95.55pt;width:371.5pt;z-index:251677696;mso-width-relative:page;mso-height-relative:page;" filled="f" stroked="f" coordsize="21600,21600" o:gfxdata="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3CPN2AAAAAwBAAAPAAAAAAAAAAEAIAAAACIAAABkcnMvZG93bnJldi54bWxQSwECFAAU&#10;AAAACACHTuJANhfLhSoCAAAy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4601210</wp:posOffset>
                </wp:positionV>
                <wp:extent cx="4471670" cy="362585"/>
                <wp:effectExtent l="0" t="0" r="5080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460121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6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62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71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73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362.3pt;height:28.55pt;width:352.1pt;z-index:251681792;mso-width-relative:page;mso-height-relative:page;" coordorigin="0,-46503" coordsize="4471424,362694" o:gfxdata="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rrmcxtsAAAAMAQAADwAAAAAAAAABACAAAAAiAAAAZHJzL2Rvd25y&#10;ZXYueG1sUEsBAhQAFAAAAAgAh07iQPdfuaT8AwAAvgwAAA4AAAAAAAAAAQAgAAAAKgEAAGRycy9l&#10;Mm9Eb2MueG1sUEsFBgAAAAAGAAYAWQEAAJg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wJ9TebkAAADb&#10;AAAADwAAAGRycy9kb3ducmV2LnhtbEWPwarCMBRE94L/EK7gTlNdiFSjiCC+ldK+9wHX5toWm5uS&#10;5Bn9eyMILoeZOcOstw/TiTs531pWMJtmIIgrq1uuFfz9HiZLED4ga+wsk4InedhuhoM15tpGLuhe&#10;hlokCPscFTQh9LmUvmrIoJ/anjh5V+sMhiRdLbXDmOCmk/MsW0iDLaeFBnvaN1Tdyn+j4FIe3TnG&#10;uG9PnbkWbul3sfBKjUezbAUi0CN8w5/2j1awmMP7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U3m5AAAA2wAA&#10;AA8AAAAAAAAAAQAgAAAAIgAAAGRycy9kb3ducmV2LnhtbFBLAQIUABQAAAAIAIdO4kAzLwWeOwAA&#10;ADkAAAAQAAAAAAAAAAEAIAAAAAgBAABkcnMvc2hhcGV4bWwueG1sUEsFBgAAAAAGAAYAWwEAALID&#10;AAAAAA=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Cq/I2L4AAADb&#10;AAAADwAAAGRycy9kb3ducmV2LnhtbEWP3WoCMRSE7wu+QziCdzW7YquuRkFBaEUKXRW8PG6Om8XN&#10;ybJJ/Xl7Uyj0cpiZb5jZ4m5rcaXWV44VpP0EBHHhdMWlgv1u/ToG4QOyxtoxKXiQh8W88zLDTLsb&#10;f9M1D6WIEPYZKjAhNJmUvjBk0fddQxy9s2sthijbUuoWbxFuazlIkndpseK4YLChlaHikv9YBW/L&#10;8SY3aD7r4oDb0yE/ridfQ6V63TSZggh0D//hv/aHVjBK4fdL/AF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/I2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nNrgObsAAADb&#10;AAAADwAAAGRycy9kb3ducmV2LnhtbEWP3YrCMBSE7xd8h3AE79bUyq5SjSKKsuKVPw9wbI5psTkp&#10;Tfx9eiMIeznMzDfMeHq3lbhS40vHCnrdBARx7nTJRsFhv/wegvABWWPlmBQ8yMN00voaY6bdjbd0&#10;3QUjIoR9hgqKEOpMSp8XZNF3XU0cvZNrLIYoGyN1g7cIt5VMk+RXWiw5LhRY07yg/Ly7WAWb5yw1&#10;K8SfR3+zJuNnC3n0C6U67V4yAhHoHv7Dn/afVjBI4f0l/gA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rgObsAAADb&#10;AAAADwAAAAAAAAABACAAAAAiAAAAZHJzL2Rvd25yZXYueG1sUEsBAhQAFAAAAAgAh07iQDMvBZ47&#10;AAAAOQAAABAAAAAAAAAAAQAgAAAACgEAAGRycy9zaGFwZXhtbC54bWxQSwUGAAAAAAYABgBbAQAA&#10;tAMAAAAA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3715385</wp:posOffset>
                </wp:positionV>
                <wp:extent cx="3573145" cy="527050"/>
                <wp:effectExtent l="0" t="0" r="0" b="0"/>
                <wp:wrapNone/>
                <wp:docPr id="85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593465" y="3715385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82.95pt;margin-top:292.55pt;height:41.5pt;width:281.35pt;z-index:251684864;mso-width-relative:page;mso-height-relative:page;" filled="f" stroked="f" coordsize="21600,21600" o:gfxdata="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/ESOa&#10;2wAAAAwBAAAPAAAAAAAAAAEAIAAAACIAAABkcnMvZG93bnJldi54bWxQSwECFAAUAAAACACHTuJA&#10;AJ9o8x4CAAAkBAAADgAAAAAAAAABACAAAAAq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3416935</wp:posOffset>
                </wp:positionV>
                <wp:extent cx="4648200" cy="309245"/>
                <wp:effectExtent l="0" t="0" r="0" b="0"/>
                <wp:wrapNone/>
                <wp:docPr id="84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92705" y="3416935"/>
                          <a:ext cx="46482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204.15pt;margin-top:269.05pt;height:24.35pt;width:366pt;z-index:251683840;mso-width-relative:page;mso-height-relative:page;" filled="f" stroked="f" coordsize="21600,21600" o:gfxdata="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s&#10;SLLaAAAADAEAAA8AAAAAAAAAAQAgAAAAIgAAAGRycy9kb3ducmV2LnhtbFBLAQIUABQAAAAIAIdO&#10;4kB7Q80FIQIAACQEAAAOAAAAAAAAAAEAIAAAACkBAABkcnMvZTJvRG9jLnhtbFBLBQYAAAAABgAG&#10;AFkBAAC8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2618105</wp:posOffset>
                </wp:positionV>
                <wp:extent cx="3063875" cy="744855"/>
                <wp:effectExtent l="0" t="0" r="0" b="0"/>
                <wp:wrapNone/>
                <wp:docPr id="83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604260" y="2618105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83.8pt;margin-top:206.15pt;height:58.65pt;width:241.25pt;z-index:251682816;mso-width-relative:page;mso-height-relative:page;" filled="f" stroked="f" coordsize="21600,21600" o:gfxdata="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uN&#10;MgPbAAAADAEAAA8AAAAAAAAAAQAgAAAAIgAAAGRycy9kb3ducmV2LnhtbFBLAQIUABQAAAAIAIdO&#10;4kAE+PpNIAIAACQ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2292985</wp:posOffset>
                </wp:positionV>
                <wp:extent cx="4612640" cy="309245"/>
                <wp:effectExtent l="0" t="0" r="0" b="0"/>
                <wp:wrapNone/>
                <wp:docPr id="8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97150" y="2292985"/>
                          <a:ext cx="461264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04.5pt;margin-top:180.55pt;height:24.35pt;width:363.2pt;z-index:251687936;mso-width-relative:page;mso-height-relative:page;" filled="f" stroked="f" coordsize="21600,21600" o:gfxdata="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xQDK&#10;2gAAAAwBAAAPAAAAAAAAAAEAIAAAACIAAABkcnMvZG93bnJldi54bWxQSwECFAAUAAAACACHTuJA&#10;MTQDHx8CAAAk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1834515</wp:posOffset>
                </wp:positionV>
                <wp:extent cx="4471670" cy="362585"/>
                <wp:effectExtent l="0" t="0" r="5080" b="1841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1834515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51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52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53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55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144.45pt;height:28.55pt;width:352.1pt;z-index:251680768;mso-width-relative:page;mso-height-relative:page;" coordorigin="0,-46503" coordsize="4471424,362694" o:gfxdata="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+A/bXtwAAAAMAQAADwAAAAAAAAABACAAAAAiAAAAZHJzL2Rvd25y&#10;ZXYueG1sUEsBAhQAFAAAAAgAh07iQJGFQd/7AwAAvgwAAA4AAAAAAAAAAQAgAAAAKwEAAGRycy9l&#10;Mm9Eb2MueG1sUEsFBgAAAAAGAAYAWQEAAJg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DvOZxLoAAADb&#10;AAAADwAAAGRycy9kb3ducmV2LnhtbEWP0YrCMBRE34X9h3AF32yqsCJdo4iwuE8rrX7Atbm2ZZub&#10;kkTj/r0RBB+HmTnDrDZ304sbOd9ZVjDLchDEtdUdNwpOx+/pEoQPyBp7y6Tgnzxs1h+jFRbaRi7p&#10;VoVGJAj7AhW0IQyFlL5uyaDP7ECcvIt1BkOSrpHaYUxw08t5ni+kwY7TQosD7Vqq/6qrUXCu9u4Q&#10;Y9x1v725lG7pt7H0Sk3Gs/wLRKB7eIdf7R+t4HMOzy/pB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85nE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3oSvVL0AAADb&#10;AAAADwAAAGRycy9kb3ducmV2LnhtbEWP3WoCMRSE7wu+QzhC72pWq7LdGoUKgooIrhW8PG5ON0s3&#10;J8sm/r29EQq9HGa+GWYyu9laXKj1lWMF/V4CgrhwuuJSwfd+8ZaC8AFZY+2YFNzJw2zaeZlgpt2V&#10;d3TJQyliCfsMFZgQmkxKXxiy6HuuIY7ej2sthijbUuoWr7Hc1nKQJGNpseK4YLChuaHiNz9bBaOv&#10;dJ0bNKu6OODmdMiPi4/tUKnXbj/5BBHoFv7Df/RSR+4d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K9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N8qBtroAAADb&#10;AAAADwAAAGRycy9kb3ducmV2LnhtbEWPzYoCMRCE74LvEFrYm2Z0VWQ0iii7KJ78eYB20mYGJ51h&#10;En+f3giCx6KqvqIms7stxZVqXzhW0O0kIIgzpws2Cg77v/YIhA/IGkvHpOBBHmbTZmOCqXY33tJ1&#10;F4yIEPYpKshDqFIpfZaTRd9xFXH0Tq62GKKsjdQ13iLclrKXJENpseC4kGNFi5yy8+5iFWye8575&#10;Rxw8fjdrMn6+lEe/VOqn1U3GIALdwzf8aa+0gkEf3l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yoG2ugAAANsA&#10;AAAPAAAAAAAAAAEAIAAAACIAAABkcnMvZG93bnJldi54bWxQSwECFAAUAAAACACHTuJAMy8FnjsA&#10;AAA5AAAAEAAAAAAAAAABACAAAAAJAQAAZHJzL3NoYXBleG1sLnhtbFBLBQYAAAAABgAGAFsBAACz&#10;AwAAAAA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915670</wp:posOffset>
                </wp:positionV>
                <wp:extent cx="4625340" cy="6019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705" y="915670"/>
                          <a:ext cx="46253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湖北工业大学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经管学院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国际贸易专业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硕士学位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武昌理工学院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管理系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财务管理专业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15pt;margin-top:72.1pt;height:47.4pt;width:364.2pt;z-index:251676672;mso-width-relative:page;mso-height-relative:page;" filled="f" stroked="f" coordsize="21600,21600" o:gfxdata="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a7MIfbAAAADAEAAA8AAAAAAAAAAQAgAAAAIgAA&#10;AGRycy9kb3ducmV2LnhtbFBLAQIUABQAAAAIAIdO4kBXI9S1zAEAAIEDAAAOAAAAAAAAAAEAIAAA&#10;ACo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湖北工业大学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经管学院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国际贸易专业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硕士学位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武昌理工学院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管理系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财务管理专业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本科学位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466090</wp:posOffset>
                </wp:positionV>
                <wp:extent cx="4471670" cy="362585"/>
                <wp:effectExtent l="0" t="0" r="5080" b="1841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46609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77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80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36.7pt;height:28.55pt;width:352.1pt;z-index:251685888;mso-width-relative:page;mso-height-relative:page;" coordorigin="0,-46503" coordsize="4471424,362694" o:gfxdata="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7ReXmtoAAAALAQAADwAAAAAAAAABACAAAAAiAAAAZHJzL2Rvd25yZXYueG1s&#10;UEsBAhQAFAAAAAgAh07iQGibxS/3AwAAvQwAAA4AAAAAAAAAAQAgAAAAKQEAAGRycy9lMm9Eb2Mu&#10;eG1sUEsFBgAAAAAGAAYAWQEAAJIHAAAAAA==&#10;">
                <o:lock v:ext="edit" aspectratio="f"/>
                <v:group id="_x0000_s1026" o:spid="_x0000_s1026" o:spt="203" style="position:absolute;left:0;top:16169;height:254289;width:4471424;" coordorigin="0,16169" coordsize="4471424,254289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VTFmPLoAAADb&#10;AAAADwAAAGRycy9kb3ducmV2LnhtbEWPQYvCMBSE74L/ITzBm6Z6UKlGEUHWk9K6P+Bt82yLzUtJ&#10;skb/vVlY8DjMzDfMZvc0nXiQ861lBbNpBoK4srrlWsH39ThZgfABWWNnmRS8yMNuOxxsMNc2ckGP&#10;MtQiQdjnqKAJoc+l9FVDBv3U9sTJu1lnMCTpaqkdxgQ3nZxn2UIabDktNNjToaHqXv4aBT/ll7vE&#10;GA/tuTO3wq38PhZeqfFolq1BBHqGT/i/fdIKlkv4+5J+gN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MWY8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885262;top:44523;height:0;width:3586162;" filled="f" stroked="t" coordsize="21600,21600" o:gfxdata="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VhR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kn5ySLsAAADb&#10;AAAADwAAAGRycy9kb3ducmV2LnhtbEWP3YrCMBSE7wXfIRxh7zTVxVWrUURRVryy+gDH5mxatjkp&#10;Tfx9+o2w4OUwM98ws8XdVuJKjS8dK+j3EhDEudMlGwWn46Y7BuEDssbKMSl4kIfFvN2aYardjQ90&#10;zYIREcI+RQVFCHUqpc8Lsuh7riaO3o9rLIYoGyN1g7cIt5UcJMmXtFhyXCiwplVB+W92sQr2z+XA&#10;bBGHj8/9joxfruXZr5X66PSTKYhA9/AO/7e/tYLRBF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5ySLsAAADb&#10;AAAADwAAAAAAAAABACAAAAAiAAAAZHJzL2Rvd25yZXYueG1sUEsBAhQAFAAAAAgAh07iQDMvBZ47&#10;AAAAOQAAABAAAAAAAAAAAQAgAAAACgEAAGRycy9zaGFwZXhtbC54bWxQSwUGAAAAAAYABgBbAQAA&#10;tAMAAAAA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PbqhsL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6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hs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817880</wp:posOffset>
            </wp:positionV>
            <wp:extent cx="986155" cy="1482090"/>
            <wp:effectExtent l="0" t="0" r="4445" b="3810"/>
            <wp:wrapNone/>
            <wp:docPr id="30" name="图片 2" descr="D:\桌面\桌面文件\登记照4\00172.jpg0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D:\桌面\桌面文件\登记照4\00172.jpg0017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82090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1397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  <a:effectLst/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57216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iAFyC1wAAAAYBAAAPAAAAAAAAAAEAIAAAACIAAABkcnMvZG93bnJldi54bWxQSwECFAAUAAAA&#10;CACHTuJAgnP5NH4DAACcEgAADgAAAAAAAAABACAAAAAmAQAAZHJzL2Uyb0RvYy54bWxQSwUGAAAA&#10;AAYABgBZAQAAFgcAAAAA&#10;">
                <o:lock v:ext="edit" aspectratio="f"/>
                <v:rect id="_x0000_s1026" o:spid="_x0000_s1026" o:spt="1" style="position:absolute;left:0;top:0;height:10671459;width:2206171;v-text-anchor:middle;" fillcolor="#29282E" filled="t" stroked="f" coordsize="21600,21600" o:gfxdata="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YHa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871249;height:6820564;width:2206171;v-text-anchor:middle;" fillcolor="#33333B" filled="t" stroked="f" coordsize="21600,21600" o:gfxdata="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ItDS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;top:4398324;height:0;width:2206169;" filled="f" stroked="t" coordsize="21600,21600" o:gfxdata="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GKA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4912674;height:0;width:2206169;" filled="f" stroked="t" coordsize="21600,21600" o:gfxdata="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YxR0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5484174;height:0;width:2206169;" filled="f" stroked="t" coordsize="21600,21600" o:gfxdata="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+x7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5998524;height:0;width:2206169;" filled="f" stroked="t" coordsize="21600,21600" o:gfxdata="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sCWd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6546211;height:0;width:2206169;" filled="f" stroked="t" coordsize="21600,21600" o:gfxdata="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yAB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7060561;height:0;width:2206169;" filled="f" stroked="t" coordsize="21600,21600" o:gfxdata="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uXT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2378075</wp:posOffset>
                </wp:positionV>
                <wp:extent cx="1175385" cy="591185"/>
                <wp:effectExtent l="0" t="0" r="0" b="0"/>
                <wp:wrapNone/>
                <wp:docPr id="4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>陈 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95pt;margin-top:187.25pt;height:46.55pt;width:92.55pt;z-index:251670528;mso-width-relative:page;mso-height-relative:page;" filled="f" stroked="f" coordsize="21600,21600" o:gfxdata="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DwiQ2QAAAAoBAAAPAAAAAAAAAAEAIAAAACIA&#10;AABkcnMvZG93bnJldi54bWxQSwECFAAUAAAACACHTuJAJ7KlTc8BAACO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>陈 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2888615</wp:posOffset>
                </wp:positionV>
                <wp:extent cx="1489075" cy="281940"/>
                <wp:effectExtent l="0" t="0" r="0" b="0"/>
                <wp:wrapNone/>
                <wp:docPr id="2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/>
                                <w:spacing w:val="30"/>
                                <w:kern w:val="20"/>
                                <w:sz w:val="18"/>
                                <w:szCs w:val="18"/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.55pt;margin-top:227.45pt;height:22.2pt;width:117.25pt;z-index:251671552;mso-width-relative:page;mso-height-relative:page;" filled="f" stroked="f" coordsize="21600,21600" o:gfxdata="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uEyw9cAAAAKAQAADwAAAAAAAAABACAAAAAiAAAAZHJz&#10;L2Rvd25yZXYueG1sUEsBAhQAFAAAAAgAh07iQG4ofV3MAQAAg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="微软雅黑"/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/>
                          <w:spacing w:val="30"/>
                          <w:kern w:val="20"/>
                          <w:sz w:val="18"/>
                          <w:szCs w:val="18"/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14605"/>
                <wp:wrapNone/>
                <wp:docPr id="1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60288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Il03X2AAAAAgBAAAPAAAAAAAAAAEAIAAAACIAAABkcnMvZG93bnJl&#10;di54bWxQSwECFAAUAAAACACHTuJAeZDFpv0BAADjAwAADgAAAAAAAAABACAAAAAn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2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3442970</wp:posOffset>
                </wp:positionV>
                <wp:extent cx="1588135" cy="3841115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11" cy="385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林 宇 佳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90996@qq.com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271.1pt;height:302.45pt;width:125.05pt;z-index:251669504;mso-width-relative:page;mso-height-relative:page;" filled="f" stroked="f" coordsize="21600,21600" o:gfxdata="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/nO5TbAAAACwEAAA8AAAAAAAAAAQAgAAAAIgAAAGRycy9kb3du&#10;cmV2LnhtbFBLAQIUABQAAAAIAIdO4kBlQb/wwwEAAHk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/>
                          <w:kern w:val="24"/>
                          <w:sz w:val="21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林 宇 佳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37973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29.9pt;width:86.75pt;z-index:251672576;mso-width-relative:page;mso-height-relative:page;" filled="f" stroked="f" coordsize="21600,21600" o:gfxdata="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3aPv2QAAAAsBAAAPAAAAAAAAAAEAIAAAACIA&#10;AABkcnMvZG93bnJldi54bWxQSwECFAAUAAAACACHTuJAOeYPus8BAACO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4605" t="6350" r="15240" b="177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  <a:effectLst/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61312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XxZD/bAAAADAEAAA8AAAAAAAAAAQAgAAAAIgAAAGRycy9kb3ducmV2LnhtbFBLAQIUABQAAAAI&#10;AIdO4kAnJZiMeQMAAIgVAAAOAAAAAAAAAAEAIAAAACoBAABkcnMvZTJvRG9jLnhtbFBLBQYAAAAA&#10;BgAGAFkBAAAVBwAA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思源宋体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5562"/>
    <w:rsid w:val="000441C3"/>
    <w:rsid w:val="0009754E"/>
    <w:rsid w:val="001A31FC"/>
    <w:rsid w:val="002C1660"/>
    <w:rsid w:val="00313E9B"/>
    <w:rsid w:val="00420478"/>
    <w:rsid w:val="006E3B6C"/>
    <w:rsid w:val="0075607F"/>
    <w:rsid w:val="00772C90"/>
    <w:rsid w:val="008E1CAE"/>
    <w:rsid w:val="00AF5CBD"/>
    <w:rsid w:val="00CF23CA"/>
    <w:rsid w:val="00F57237"/>
    <w:rsid w:val="00FA0CF5"/>
    <w:rsid w:val="03D96023"/>
    <w:rsid w:val="19035774"/>
    <w:rsid w:val="1A5031B8"/>
    <w:rsid w:val="23B21548"/>
    <w:rsid w:val="263C76D6"/>
    <w:rsid w:val="28B12FD8"/>
    <w:rsid w:val="2CB003DF"/>
    <w:rsid w:val="2CD630CA"/>
    <w:rsid w:val="36020E82"/>
    <w:rsid w:val="462B5575"/>
    <w:rsid w:val="46874CA2"/>
    <w:rsid w:val="48052562"/>
    <w:rsid w:val="52310226"/>
    <w:rsid w:val="5AEE676E"/>
    <w:rsid w:val="5F8E7BD5"/>
    <w:rsid w:val="5FA85562"/>
    <w:rsid w:val="622C48B3"/>
    <w:rsid w:val="623A02F3"/>
    <w:rsid w:val="63CA377C"/>
    <w:rsid w:val="64126FF3"/>
    <w:rsid w:val="64717791"/>
    <w:rsid w:val="66CA31E0"/>
    <w:rsid w:val="68345289"/>
    <w:rsid w:val="6C955235"/>
    <w:rsid w:val="6CF13008"/>
    <w:rsid w:val="6FF6617A"/>
    <w:rsid w:val="7AD57DA2"/>
    <w:rsid w:val="7FB131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5"/>
    <w:unhideWhenUsed/>
    <w:uiPriority w:val="99"/>
    <w:rPr>
      <w:b/>
      <w:bCs/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paragraph" w:customStyle="1" w:styleId="11">
    <w:name w:val="_Style 10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link w:val="5"/>
    <w:qFormat/>
    <w:uiPriority w:val="99"/>
    <w:rPr>
      <w:sz w:val="18"/>
      <w:szCs w:val="18"/>
    </w:rPr>
  </w:style>
  <w:style w:type="character" w:customStyle="1" w:styleId="13">
    <w:name w:val="页脚 Char"/>
    <w:link w:val="4"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2"/>
    <w:semiHidden/>
    <w:qFormat/>
    <w:uiPriority w:val="99"/>
  </w:style>
  <w:style w:type="character" w:customStyle="1" w:styleId="15">
    <w:name w:val="批注主题 Char"/>
    <w:link w:val="7"/>
    <w:semiHidden/>
    <w:qFormat/>
    <w:uiPriority w:val="99"/>
    <w:rPr>
      <w:b/>
      <w:bCs/>
    </w:rPr>
  </w:style>
  <w:style w:type="character" w:customStyle="1" w:styleId="16">
    <w:name w:val="批注框文本 Char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4187;&#26144;&#27714;&#32844;&#31616;&#21382;&#12305;&#38160;&#3276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【幻映求职简历】锐翼.doc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2017-07-17T05:07:00Z</dcterms:created>
  <dc:creator>kedao</dc:creator>
  <cp:lastModifiedBy>幻主PPT</cp:lastModifiedBy>
  <dcterms:modified xsi:type="dcterms:W3CDTF">2023-09-29T08:59:40Z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6667846D9163487183D78FA0ADE49D51_13</vt:lpwstr>
  </property>
</Properties>
</file>