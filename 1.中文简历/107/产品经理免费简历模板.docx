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1745615</wp:posOffset>
                </wp:positionV>
                <wp:extent cx="1398905" cy="400050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235" y="2660015"/>
                          <a:ext cx="139890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苏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  <w:t xml:space="preserve"> 芒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95pt;margin-top:137.45pt;height:31.5pt;width:110.15pt;z-index:251670528;mso-width-relative:page;mso-height-relative:page;" filled="f" stroked="f" coordsize="21600,21600" o:gfxdata="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0XP6DbAAAACwEAAA8AAAAAAAAAAQAgAAAAIgAAAGRycy9kb3ducmV2LnhtbFBLAQIUABQAAAAI&#10;AIdO4kAj8zw0sQEAAEc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en-US" w:eastAsia="zh-CN"/>
                        </w:rPr>
                        <w:t>苏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</w:rPr>
                        <w:t xml:space="preserve"> 芒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-808990</wp:posOffset>
                </wp:positionH>
                <wp:positionV relativeFrom="paragraph">
                  <wp:posOffset>2148840</wp:posOffset>
                </wp:positionV>
                <wp:extent cx="1655445" cy="261620"/>
                <wp:effectExtent l="0" t="0" r="0" b="0"/>
                <wp:wrapNone/>
                <wp:docPr id="72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4010" y="3063240"/>
                          <a:ext cx="1655445" cy="2616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64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求职意向：产品经理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63.7pt;margin-top:169.2pt;height:20.6pt;width:130.35pt;z-index:251669504;mso-width-relative:page;mso-height-relative:page;" filled="f" stroked="f" coordsize="21600,21600" o:gfxdata="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JzKdtgAAAAMAQAADwAAAAAAAAABACAAAAAiAAAAZHJzL2Rvd25y&#10;ZXYueG1sUEsBAhQAFAAAAAgAh07iQCNAsz7FAQAAag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264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求职意向：产品经理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4271645</wp:posOffset>
                </wp:positionV>
                <wp:extent cx="153670" cy="153670"/>
                <wp:effectExtent l="0" t="0" r="17780" b="17780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9880" y="5186045"/>
                          <a:ext cx="153670" cy="153670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6pt;margin-top:336.35pt;height:12.1pt;width:12.1pt;z-index:251671552;v-text-anchor:middle;mso-width-relative:page;mso-height-relative:page;" fillcolor="#FFFFFF [3212]" filled="t" stroked="f" coordsize="2120900,2125662" o:gfxdata="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" path="m1223010,1433512l1223645,1464642,1224915,1495453,1226185,1524994,1227773,1554218,1229678,1582488,1232218,1610123,1234440,1637123,1237298,1662852,1240473,1688264,1243965,1712723,1247775,1736546,1251585,1759417,1256030,1781652,1260475,1803252,1265555,1823899,1270953,1843593,1276350,1862334,1282383,1880757,1288415,1897910,1295083,1914428,1302068,1929992,1309053,1944604,1316673,1958581,1324610,1971604,1332548,1983675,1336993,1989392,1341438,1995110,1345565,2000192,1350328,2005592,1354773,2010039,1359535,2014804,1363980,2019251,1368743,2023380,1373823,2027510,1378585,2031004,1383983,2034498,1389063,2037674,1394460,2040851,1399540,2043710,1399540,1686041,1394778,1685088,1390015,1683817,1385570,1682229,1381125,1680323,1376998,1677782,1373505,1674923,1369695,1672064,1366203,1668888,1363345,1665076,1360805,1661264,1358583,1657452,1356360,1652688,1355090,1648558,1353820,1643476,1353185,1638711,1352868,1633947,1352868,1580582,1353185,1574865,1354138,1569782,1355408,1564700,1356995,1559618,1359535,1555171,1362075,1550406,1365250,1546276,1368425,1542782,1372553,1538971,1376680,1536112,1380808,1533253,1385570,1531029,1390650,1529441,1395730,1527853,1401128,1526900,1406525,1526582,1524000,1526582,1529398,1526900,1535113,1527853,1539875,1529441,1544955,1531029,1549718,1533253,1553845,1536112,1558290,1538971,1562100,1542782,1565275,1546276,1568768,1550406,1571308,1555171,1573530,1559618,1575118,1564700,1576388,1569782,1577340,1574865,1577658,1580582,1577658,1633947,1577340,1638711,1576705,1643476,1575435,1648558,1574165,1652688,1572260,1657452,1570038,1661264,1567498,1665076,1564005,1668888,1560830,1672064,1557338,1674923,1553528,1677782,1549400,1680323,1545273,1682229,1540510,1683817,1536065,1685088,1530985,1686041,1530985,2043710,1536383,2040851,1541463,2037674,1546860,2034498,1551940,2031004,1557020,2027510,1561783,2023380,1566863,2019251,1571308,2014804,1575753,2010039,1580515,2005592,1584960,2000192,1589088,1995110,1593850,1989392,1597660,1983675,1606233,1971604,1614170,1958581,1621473,1944604,1628775,1929992,1635443,1914428,1642110,1897910,1648460,1880757,1654175,1862334,1659890,1843593,1664970,1823899,1669733,1803252,1674813,1781652,1678940,1759417,1683068,1736546,1686878,1712723,1690053,1688264,1693228,1662852,1696085,1637123,1698625,1610123,1700848,1582488,1702753,1554218,1704340,1524994,1705928,1495453,1706880,1464642,1707833,1433512,1747520,1435736,1784033,1438277,1845310,1443042,1885315,1446218,1899920,1447489,1911350,1448124,1922463,1449077,1933575,1450347,1944370,1452253,1955165,1454477,1965643,1457653,1976120,1461147,1985963,1464959,1995805,1469406,2005330,1474489,2014538,1479571,2023428,1485606,2032318,1491641,2040573,1498312,2048510,1504983,2056130,1512288,2063750,1520230,2070418,1527853,2077085,1536429,2083118,1545324,2089150,1554218,2094230,1563112,2099310,1572959,2103755,1582488,2107565,1592653,2111058,1603135,2113915,1613617,2116455,1624417,2118360,1635217,2119630,1646335,2120583,1657452,2120900,1668888,2120900,1948734,2120583,1954451,2119948,1960169,2118678,1965569,2117090,1970969,2115185,1976051,2112645,1981451,2109470,1986533,2106295,1991298,2102485,1996380,2098358,2001145,2093595,2005910,2088833,2010357,2083118,2014804,2077403,2019569,2071370,2023698,2065020,2028145,2057718,2032274,2050415,2036086,2043113,2040216,2035175,2044027,2026920,2047521,2018665,2051651,2009458,2055145,2000250,2058321,1980883,2065310,1960880,2071345,1939608,2077380,1917065,2083098,1893888,2088498,1869440,2093262,1844675,2098027,1818640,2101839,1792288,2105651,1765300,2109462,1737360,2112639,1709420,2115180,1680528,2117721,1651635,2119627,1622108,2121850,1592580,2123121,1562735,2124392,1532890,2125027,1502728,2125662,1472565,2125662,1442720,2125662,1412558,2125027,1382395,2124392,1352233,2123121,1322070,2121850,1292543,2119627,1263015,2117721,1234123,2115180,1205230,2112639,1176973,2109462,1149033,2105651,1122045,2101839,1095693,2098027,1069975,2093262,1044893,2088498,1020763,2083098,997903,2077380,975678,2071345,955040,2065310,935038,2058321,925513,2055145,916305,2051651,907415,2047521,898843,2044027,890588,2040216,882650,2036086,875348,2032274,868045,2028145,861695,2023698,855028,2019569,848995,2014804,843280,2010357,837883,2005910,833438,2001145,828993,1996380,824865,1991298,821373,1986533,818515,1981451,815975,1976051,813435,1970969,811848,1965569,810578,1960169,809943,1954451,809625,1948734,809625,1668888,809943,1657452,810895,1646335,812165,1635217,814070,1624417,816928,1613617,819785,1603135,822960,1592653,827088,1582488,831533,1572959,836295,1563112,841693,1554218,847408,1545324,853758,1536429,860108,1527853,867093,1520230,874395,1512288,882015,1504983,890270,1498312,898525,1491641,907098,1485606,915988,1479571,925195,1474489,935038,1469406,944880,1464959,954723,1461147,964883,1457653,975360,1454477,986155,1452253,996950,1450347,1008063,1449077,1019175,1448124,1030605,1447489,1045210,1446218,1085533,1443042,1146493,1438277,1183005,1435736,1223010,1433512xm1255955,762815l1252146,763133,1248655,764086,1245164,765675,1241673,766946,1238499,768852,1235643,771076,1232469,773618,1229295,776477,1223265,782514,1217235,789503,1211840,796811,1200097,813014,1191845,824769,1183276,837160,1175342,849551,1167407,862577,1164868,875285,1162329,888312,1160108,901338,1158521,914682,1156934,928343,1155982,941687,1155347,955349,1155347,969010,1155347,978859,1155665,988708,1156299,998557,1157252,1008407,1158521,1017620,1159791,1027152,1162012,1037001,1163599,1046214,1165821,1055746,1168042,1064641,1170581,1074173,1173755,1083069,1176611,1092282,1179785,1101178,1182959,1109757,1186767,1118653,1190576,1127548,1194384,1136127,1198827,1144387,1202953,1152648,1212157,1168851,1221678,1184737,1231834,1199987,1242625,1214601,1253416,1229216,1264841,1242560,1277219,1255586,1289279,1267977,1301656,1279415,1314351,1290535,1327046,1300701,1340059,1310233,1352754,1318811,1365766,1326754,1378778,1334061,1391473,1340098,1404485,1345499,1410516,1347723,1417180,1349947,1423211,1351535,1429241,1353124,1435271,1354395,1441301,1355983,1447331,1356936,1453044,1357572,1458756,1357889,1464469,1357889,1470182,1357889,1475895,1357572,1481607,1356936,1487637,1355983,1493667,1354395,1499698,1353124,1505728,1351535,1512075,1349947,1518105,1347723,1524770,1345499,1537465,1340098,1550160,1334061,1563172,1326754,1576185,1318811,1589197,1310233,1602209,1300701,1614904,1290535,1627599,1279415,1639977,1267977,1652037,1255586,1663780,1242560,1675522,1229216,1686631,1214601,1697421,1199987,1707577,1184737,1717098,1168851,1725985,1152648,1730428,1144387,1734554,1136127,1738362,1127548,1742488,1118653,1745979,1109757,1749153,1101178,1752644,1092282,1755501,1083069,1758357,1074173,1760896,1064641,1763435,1055746,1765339,1046214,1767243,1037001,1769148,1027152,1770417,1017620,1771687,1008407,1772321,998557,1773274,988708,1773908,978859,1773908,969010,1773274,957255,1772639,945500,1757405,944864,1741854,943911,1725667,942958,1709481,941687,1692978,940099,1676157,938510,1659654,936286,1642516,934062,1625695,931520,1608557,928979,1591736,925802,1574915,922624,1558412,919447,1541591,915952,1525405,911822,1509536,908010,1493350,903244,1478116,899114,1463200,894348,1448283,889265,1434319,884181,1420672,878780,1407659,873061,1395282,867343,1383539,861306,1372113,854952,1361640,848598,1352119,841926,1343232,835254,1335298,827946,1331490,824451,1327998,820321,1325142,816826,1321968,813014,1315938,805389,1310226,798081,1304830,792045,1299435,786326,1294357,781243,1289596,777112,1284518,773300,1280075,770441,1275632,767899,1271506,765993,1267380,764086,1263254,763451,1259446,762815,1255955,762815xm1454313,492125l1464469,492125,1474942,492125,1485098,492761,1494937,493396,1505093,494349,1514931,495938,1525087,497526,1534926,499750,1544765,501974,1554286,504198,1563490,507058,1573011,510235,1582532,513730,1592053,517224,1601257,521355,1610144,525167,1619030,529615,1627916,534381,1636803,539146,1645372,544548,1653941,549631,1662193,555350,1670762,561386,1678696,567105,1686631,573777,1694565,580449,1702182,586803,1709799,594111,1717416,601100,1724398,608408,1731698,616350,1738680,623658,1745345,631918,1752327,640179,1758674,648757,1765022,657017,1771052,665913,1777399,674809,1782795,684023,1788825,692919,1793903,702450,1799616,712299,1804376,721831,1809454,731997,1814215,742164,1818341,752013,1822784,762498,1826910,772982,1830718,783467,1834527,794269,1838018,805071,1841191,816191,1844365,827311,1847222,838749,1849443,850186,1851982,861624,1853886,873061,1856108,884817,1857695,896572,1858964,908327,1860234,920400,1860869,932473,1861503,944546,1861821,956620,1862138,969010,1861821,981719,1861503,994427,1860551,1006818,1859282,1019209,1858012,1031599,1856108,1043990,1853886,1056063,1851347,1067819,1848808,1079574,1845952,1091329,1842144,1102767,1838970,1114205,1835161,1125642,1830718,1136762,1826592,1147882,1822149,1158684,1817071,1169169,1812310,1179653,1806915,1190138,1801520,1200304,1795490,1210471,1789777,1220320,1783747,1230169,1777717,1239383,1771052,1248914,1764704,1258128,1757722,1267342,1751057,1276238,1744075,1284816,1736776,1293394,1729476,1301654,1721859,1309915,1714242,1317540,1706942,1325483,1699008,1332790,1691074,1340098,1683457,1347087,1675205,1353759,1667271,1360749,1659336,1366785,1651085,1373140,1642516,1379176,1634264,1384895,1626012,1390614,1617760,1395697,1609191,1400463,1601257,1405546,1592688,1409994,1584119,1414442,1575867,1418255,1567615,1421749,1559364,1425562,1550795,1428739,1542860,1431598,1534609,1434458,1526357,1437000,1518423,1439224,1510488,1440812,1502554,1442401,1494620,1443672,1487003,1444625,1479386,1445578,1471769,1445896,1464469,1446213,1457169,1445896,1449553,1445578,1441936,1444625,1434319,1443672,1426384,1442401,1418450,1440812,1410516,1439224,1402264,1437000,1394330,1434458,1386078,1431598,1377826,1428739,1369892,1425562,1361323,1421749,1353071,1418255,1344502,1414442,1336568,1409994,1327998,1405546,1319747,1400463,1311178,1395697,1302926,1390614,1294674,1384895,1286423,1379176,1278171,1373140,1269919,1366785,1261667,1360749,1254050,1353759,1245799,1347087,1237864,1340098,1229930,1332790,1222313,1325483,1214696,1317540,1206762,1309915,1199780,1301654,1192163,1293394,1185180,1284816,1178198,1276238,1171216,1267342,1164551,1258128,1157886,1248914,1151539,1239383,1145191,1230169,1139161,1220320,1133131,1210471,1127736,1200304,1122023,1190138,1116945,1179653,1111867,1169169,1107106,1158684,1102346,1147882,1098220,1136762,1094094,1125642,1089968,1114205,1086477,1102767,1083303,1091329,1080130,1079574,1077591,1067819,1075052,1056063,1073148,1043990,1071243,1031599,1069656,1019209,1068387,1006818,1067435,994427,1067117,981719,1066800,969010,1066800,956620,1067435,944546,1068070,932473,1069022,920400,1070291,908327,1071561,896572,1073148,884817,1075052,873061,1076956,861624,1079178,850186,1082034,838749,1084890,827311,1087747,816191,1090920,805071,1094729,794269,1098220,783467,1102029,772982,1106154,762498,1110598,752013,1114723,742164,1119801,731997,1124562,721831,1129640,712299,1134718,702450,1140431,692919,1145826,684023,1151856,674809,1157886,665913,1164234,657017,1170264,648757,1176929,640179,1183276,631918,1190258,623658,1197558,616350,1204540,608408,1211840,601100,1219457,594111,1226756,586803,1234691,580449,1242625,573777,1250242,567105,1258494,561386,1267063,555350,1274997,549631,1283566,544548,1292453,539146,1301339,534381,1309908,529615,1318795,525167,1327998,521355,1337202,517224,1346724,513730,1355610,510235,1365131,507058,1374970,504198,1384491,501974,1394330,499750,1404168,497526,1413689,495938,1423845,494349,1434001,493396,1444157,492761,1454313,492125xm719142,314325l858838,314325,858838,818588,543333,1135063,444500,1036244,719142,760758,719142,314325xm789798,0l813298,318,836799,1588,860299,3177,883482,5718,906982,8578,929847,12708,952712,17155,975577,22238,998124,28275,1020354,34946,1042584,41618,1064497,49560,1086092,58138,1107369,67033,1128646,76564,1148971,87048,1169613,97849,1189937,109286,1209626,121359,1228998,133749,1248053,147092,1267107,160753,1285208,175367,1303310,189980,1320459,205230,1337925,221432,1354121,237634,1370635,254790,1386196,272263,1401122,290371,1415730,308798,1430338,327860,1316648,409824,1304898,394257,1292830,378690,1280445,364077,1267742,349780,1254086,335484,1240431,322141,1226458,309115,1212167,296408,1197559,284018,1182315,272263,1166754,261144,1151194,250342,1134997,239858,1118801,229692,1102288,220797,1085456,211584,1068308,203324,1051159,195064,1033375,188074,1015591,180767,997489,174731,979705,168695,961286,163294,942867,158529,924131,154399,905076,150586,886340,147410,866968,144868,847914,142962,828542,141373,809170,140420,789798,140103,772967,140420,756136,141056,739940,142009,723426,143597,707230,145186,691034,147410,674838,150586,658959,153446,643398,156940,627520,160435,612276,164883,597033,169330,581472,174413,566546,179497,551938,185533,537012,191251,522721,197605,508431,204277,494457,211266,480484,218573,466511,226197,453173,234457,439835,242400,426815,251295,414112,260191,401409,269404,389024,278935,376956,288465,364889,298631,353456,309115,342024,319600,330591,330719,319794,341838,308996,353275,298834,365030,288672,376784,278827,388857,269300,401247,260408,413954,251198,426662,242624,439688,234050,453348,226428,466691,218489,480352,211184,494331,204198,508309,197529,522923,191495,537219,185144,551833,179745,566447,174346,581696,169583,596946,164819,612195,160691,627762,156880,643329,153069,658896,150211,675098,147670,690983,145447,707503,143224,723705,141954,739908,141001,756428,140366,772948,140049,790103,140049,804717,140684,819013,141319,833627,142589,848241,143860,862537,146082,876833,147988,890812,150211,905426,152751,919404,156245,933065,159420,946726,162596,960387,166407,974365,170853,987708,174981,1001052,180063,1014395,184826,1027420,189907,1040445,195623,1053153,201340,1066179,207374,1078569,214043,1090959,220394,1103349,227381,1115421,234050,1127176,241671,1138930,249293,1150685,256915,1162122,264854,1173559,273428,1184678,281685,1195480,290577,1206281,299469,1216448,308679,1226931,318206,1237098,327733,1246946,337578,1256795,347422,1266643,357902,1275856,368382,1284752,379179,1293647,389977,1302542,401092,1311120,412207,1319062,423639,1327005,435389,1334947,447139,1342254,458890,1349561,471275,1356868,483343,1363222,496045,1369893,508431,1375930,521451,1382283,534154,1387684,547492,1393403,560512,1398168,574168,1403251,587823,1407699,601479,1411829,615452,1416277,629107,1419771,643716,1422948,657689,1426443,671979,1429302,646891,1566863,629425,1563369,612276,1559556,594810,1555744,577979,1550979,561147,1546213,544316,1540812,528120,1535412,511606,1529375,495410,1523339,479214,1516668,463653,1509678,448092,1502371,432531,1495065,417605,1487122,402680,1478862,388071,1470284,373145,1461707,358855,1452494,344882,1442963,330909,1433114,316935,1423266,303598,1412782,290577,1402616,277557,1391814,264854,1380695,252469,1369258,240083,1357503,228333,1345749,216583,1333676,205151,1321286,194036,1308579,182921,1295871,172441,1282845,161961,1269502,151799,1256159,141954,1242498,132427,1228520,123535,1214224,114643,1199928,105751,1185314,97494,1170700,89873,1155768,81933,1140837,74629,1125587,67643,1110020,60656,1094453,54622,1078886,48271,1062684,42872,1046799,37156,1030279,32392,1014077,27629,997557,23183,980719,19372,964199,15561,947044,12385,930206,9527,912733,7304,895577,4764,878104,3176,860949,1905,843158,953,825685,318,807576,0,790103,318,769453,953,749121,2223,729106,4128,709409,6669,689394,9210,669697,12385,650318,15879,630939,20325,611560,25088,592816,30169,573754,35568,555010,41919,536902,47953,518475,54940,500685,62244,482576,69866,465103,78122,447630,86379,430792,95589,413637,104798,397117,114643,380597,124805,364394,135285,348827,146082,332943,157197,317693,168948,302762,180698,287512,193083,273216,205468,259238,218489,245259,231509,231916,245165,218255,258820,205230,273428,192840,287719,180450,302327,168695,317571,156940,333132,145821,348375,135019,364571,124536,380767,114369,396963,104839,413795,95626,430626,86412,447775,77835,464923,69892,482707,62268,500491,54643,518593,47972,536694,41618,555114,35582,573850,29863,592587,25098,611641,20015,631013,16202,650067,12390,669756,8895,689446,6354,709135,4130,729142,2224,749149,1271,769474,318,789798,0xe">
                <v:path o:connectlocs="82575,119442;88928,131091;88412,107630;89444,99521;101924,100447;101181,108515;102687,129938;109082,113989;123439,93780;134083,98492;137776,126625;133217,131914;112877,136874;80182,137038;57862,132181;52664,126995;55882,98986;66216,93821;79084,51150;75125,64694;78157,74677;91250,87172;97828,87563;110283,77744;114943,66547;105622,60351;89147,55390;82879,49750;101581,32851;111087,38491;117871,48083;120902,60413;118943,73648;112365,84331;103478,91350;94673,93676;85745,90733;77002,83240;70816,72187;69537,58848;73063,46766;80219,37606;89951,32521;54367,102;78590,7862;83191,23587;65983,11711;45949,9406;29443,15190;16918,26819;9945,42688;9924,59566;15701,73789;26059,84945;39986,91757;29112,97335;14071,86406;3940,70907;20,52321;4044,31265;15928,14140;33693,3108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3323590</wp:posOffset>
                </wp:positionV>
                <wp:extent cx="130810" cy="165735"/>
                <wp:effectExtent l="0" t="0" r="2540" b="5715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1310" y="4237990"/>
                          <a:ext cx="130810" cy="1657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7pt;margin-top:261.7pt;height:13.05pt;width:10.3pt;z-index:251670528;v-text-anchor:middle;mso-width-relative:page;mso-height-relative:page;" fillcolor="#FFFFFF [3212]" filled="t" stroked="f" coordsize="1679575,2125662" o:gfxdata="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601,72786;50261,78307;49685,81545;49020,85425;50305,89549;71934,130969;69009,88684;69829,84471;68942,81012;71424,77952;81663,72298;91037,72808;97929,79615;103868,87243;108832,95713;112688,105181;115436,115669;116965,127266;112134,135847;96777,142432;80666,146667;64045,148485;46449,147687;29053,144073;12410,137754;0,130703;1196,118396;3678,107332;7357,97398;12144,88551;17972,80724;24753,73784;33308,67088;64786,399;72209,2419;78922,5971;84661,10833;89203,16782;92416,23664;94078,31278;93878,40069;91308,48860;86677,56541;80274,62735;71278,67619;65207,69217;58649,69661;51315,68707;44579,66287;38530,62602;33058,57429;28582,50769;25746,43155;24704,34830;25591,26950;28161,19757;32149,13341;37378,7947;43671,3818;50827,1087;58582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3948430</wp:posOffset>
                </wp:positionV>
                <wp:extent cx="116205" cy="174625"/>
                <wp:effectExtent l="0" t="0" r="17145" b="15875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8295" y="4862830"/>
                          <a:ext cx="116205" cy="174625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15pt;margin-top:310.9pt;height:13.75pt;width:9.15pt;z-index:251675648;v-text-anchor:middle;mso-width-relative:page;mso-height-relative:page;" fillcolor="#FFFFFF [3212]" filled="t" stroked="f" coordsize="1357313,2041525" o:gfxdata="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<v:path o:connectlocs="77210,121316;81565,131496;27759,128440;32537,119335;71694,45382;57354,58687;50976,58687;36636,45382;17678,34710;23091,47344;35631,62449;44850,71808;47007,81927;44639,91603;34764,101427;22520,116490;17614,128490;91794,133201;87481,119215;76167,104152;64706,92997;61640,84420;62359,75315;67709,67139;82152,51759;89574,39062;93359,17893;104165,1309;107929,5873;107992,11830;104672,16246;99766,25098;95601,44893;86698,60252;70987,76118;69951,82286;77563,92807;89743,106877;97102,122574;101331,145285;106174,148032;108415,153144;106935,158996;102177,162545;5878,162397;1289,158637;84,152721;2579,147736;7527,145201;11376,122574;18735,106877;30915,92807;38506,82519;37470,76118;21780,60252;12877,44893;8500,23323;3467,15992;359,11450;697,5471;4673,107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3627120</wp:posOffset>
                </wp:positionV>
                <wp:extent cx="95250" cy="163195"/>
                <wp:effectExtent l="19685" t="0" r="37465" b="8255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090" y="4541520"/>
                          <a:ext cx="95250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3.3pt;margin-top:285.6pt;height:12.85pt;width:7.5pt;z-index:251674624;v-text-anchor:middle;mso-width-relative:page;mso-height-relative:page;" fillcolor="#FFFFFF [3212]" filled="t" stroked="f" coordsize="559792,955625" o:gfxdata="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1Cu0RtcAAAANAQAADwAAAAAAAAABACAAAAAiAAAAZHJzL2Rv&#10;d25yZXYueG1sUEsBAhQAFAAAAAgAh07iQEjn8AFYAwAAwQgAAA4AAAAAAAAAAQAgAAAAJgEAAGRy&#10;cy9lMm9Eb2MueG1sUEsFBgAAAAAGAAYAWQEAAPA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3159125</wp:posOffset>
                </wp:positionV>
                <wp:extent cx="1648460" cy="1361440"/>
                <wp:effectExtent l="0" t="0" r="0" b="0"/>
                <wp:wrapNone/>
                <wp:docPr id="31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085" y="4073525"/>
                          <a:ext cx="164846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苏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芒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籍贯：湖北武汉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出生日期：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1992.02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26" o:spt="202" type="#_x0000_t202" style="position:absolute;left:0pt;margin-left:-46.45pt;margin-top:248.75pt;height:107.2pt;width:129.8pt;z-index:251667456;mso-width-relative:page;mso-height-relative:page;" filled="f" stroked="f" coordsize="21600,21600" o:gfxdata="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9DkBtkAAAALAQAADwAAAAAAAAABACAAAAAiAAAAZHJz&#10;L2Rvd25yZXYueG1sUEsBAhQAFAAAAAgAh07iQO7x/9PKAQAAaw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苏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芒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籍贯：湖北武汉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出生日期：</w:t>
                      </w: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1992.02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6142355</wp:posOffset>
                </wp:positionV>
                <wp:extent cx="182880" cy="170815"/>
                <wp:effectExtent l="0" t="0" r="7620" b="635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9880" y="7056755"/>
                          <a:ext cx="182880" cy="170815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6pt;margin-top:483.65pt;height:13.45pt;width:14.4pt;z-index:251673600;v-text-anchor:middle-center;mso-width-relative:page;mso-height-relative:page;" fillcolor="#FFFFFF [3212]" filled="t" stroked="f" coordsize="969654,903534" o:gfxdata="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78314,47335;74847,50831;78314,54327;81782,50831;78314,47335;58461,47335;54993,50831;58461,54327;61928,50831;58461,47335;66588,32678;86855,40991;84872,75193;87249,87742;76324,80073;44284,69246;53453,36248;66588,32678;52770,18185;47568,23429;52770,28673;57971,23429;52770,18185;28360,18185;23159,23429;28360,28673;33561,23429;28360,18185;39350,16;53277,1825;80933,36461;51570,34717;42400,67716;46078,71819;35317,71997;23666,81338;20633,67634;5242,18387;39350,1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-819785</wp:posOffset>
                </wp:positionH>
                <wp:positionV relativeFrom="paragraph">
                  <wp:posOffset>5829300</wp:posOffset>
                </wp:positionV>
                <wp:extent cx="149860" cy="154940"/>
                <wp:effectExtent l="0" t="0" r="2540" b="1778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3215" y="6743700"/>
                          <a:ext cx="149860" cy="15494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55pt;margin-top:459pt;height:12.2pt;width:11.8pt;z-index:251672576;v-text-anchor:middle;mso-width-relative:page;mso-height-relative:page;" fillcolor="#FFFFFF [3212]" filled="t" stroked="f" coordsize="90,93" o:gfxdata="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-819785</wp:posOffset>
                </wp:positionH>
                <wp:positionV relativeFrom="paragraph">
                  <wp:posOffset>5516880</wp:posOffset>
                </wp:positionV>
                <wp:extent cx="148590" cy="148590"/>
                <wp:effectExtent l="0" t="0" r="3810" b="3810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3215" y="6431280"/>
                          <a:ext cx="148590" cy="14859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55pt;margin-top:434.4pt;height:11.7pt;width:11.7pt;z-index:251683840;v-text-anchor:middle;mso-width-relative:page;mso-height-relative:page;" fillcolor="#FFFFFF [3212]" filled="t" stroked="f" coordsize="5581,5581" o:gfxdata="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1J5Iq9wAAAANAQAADwAAAAAAAAABACAAAAAiAAAAZHJzL2Rvd25yZXYu&#10;eG1sUEsBAhQAFAAAAAgAh07iQLmQyRQdFQAA0XcAAA4AAAAAAAAAAQAgAAAAKwEAAGRycy9lMm9E&#10;b2MueG1sUEsFBgAAAAAGAAYAWQEAAL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7787848;@0,@0;@0,@0;@0,@0;@0,@0;1057787848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5363210</wp:posOffset>
                </wp:positionV>
                <wp:extent cx="1656080" cy="1043940"/>
                <wp:effectExtent l="0" t="0" r="0" b="0"/>
                <wp:wrapNone/>
                <wp:docPr id="27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1815" y="6277610"/>
                          <a:ext cx="165608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1230612306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12306@qq.com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XG99999999999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-46.55pt;margin-top:422.3pt;height:82.2pt;width:130.4pt;z-index:251682816;mso-width-relative:page;mso-height-relative:page;" filled="f" stroked="f" coordsize="21600,21600" o:gfxdata="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KkSPJ2gAAAAwBAAAPAAAAAAAAAAEAIAAAACIAAABkcnMv&#10;ZG93bnJldi54bWxQSwECFAAUAAAACACHTuJAruVhncgBAABr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1230612306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12306@qq.com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XG99999999999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7872730</wp:posOffset>
                </wp:positionV>
                <wp:extent cx="4807585" cy="314960"/>
                <wp:effectExtent l="0" t="0" r="12065" b="889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79065" y="8787130"/>
                          <a:ext cx="4807585" cy="314960"/>
                          <a:chOff x="2693881" y="569795"/>
                          <a:chExt cx="4807459" cy="314967"/>
                        </a:xfrm>
                      </wpg:grpSpPr>
                      <wps:wsp>
                        <wps:cNvPr id="93" name="矩形 65"/>
                        <wps:cNvSpPr/>
                        <wps:spPr>
                          <a:xfrm>
                            <a:off x="4490552" y="597497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E353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g:grpSp>
                        <wpg:cNvPr id="94" name="组合 66"/>
                        <wpg:cNvGrpSpPr/>
                        <wpg:grpSpPr>
                          <a:xfrm>
                            <a:off x="2693881" y="569795"/>
                            <a:ext cx="4807459" cy="314967"/>
                            <a:chOff x="2693881" y="569795"/>
                            <a:chExt cx="4807459" cy="314967"/>
                          </a:xfrm>
                        </wpg:grpSpPr>
                        <wpg:grpSp>
                          <wpg:cNvPr id="95" name="组合 67"/>
                          <wpg:cNvGrpSpPr/>
                          <wpg:grpSpPr>
                            <a:xfrm flipV="1">
                              <a:off x="2693881" y="569795"/>
                              <a:ext cx="4807459" cy="291378"/>
                              <a:chOff x="2693881" y="590672"/>
                              <a:chExt cx="4807459" cy="291378"/>
                            </a:xfrm>
                          </wpg:grpSpPr>
                          <wps:wsp>
                            <wps:cNvPr id="96" name="任意多边形 69"/>
                            <wps:cNvSpPr/>
                            <wps:spPr>
                              <a:xfrm>
                                <a:off x="2693881" y="595119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E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97" name="平行四边形 70"/>
                            <wps:cNvSpPr/>
                            <wps:spPr>
                              <a:xfrm flipH="1" flipV="1">
                                <a:off x="4606445" y="590672"/>
                                <a:ext cx="227323" cy="268530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8" name="平行四边形 71"/>
                            <wps:cNvSpPr/>
                            <wps:spPr>
                              <a:xfrm flipH="1" flipV="1">
                                <a:off x="4753759" y="651614"/>
                                <a:ext cx="2747581" cy="230436"/>
                              </a:xfrm>
                              <a:custGeom>
                                <a:avLst/>
                                <a:gdLst>
                                  <a:gd name="connsiteX0" fmla="*/ 0 w 4327"/>
                                  <a:gd name="connsiteY0" fmla="*/ 351 h 351"/>
                                  <a:gd name="connsiteX1" fmla="*/ 219 w 4327"/>
                                  <a:gd name="connsiteY1" fmla="*/ 0 h 351"/>
                                  <a:gd name="connsiteX2" fmla="*/ 4327 w 4327"/>
                                  <a:gd name="connsiteY2" fmla="*/ 0 h 351"/>
                                  <a:gd name="connsiteX3" fmla="*/ 4133 w 4327"/>
                                  <a:gd name="connsiteY3" fmla="*/ 348 h 351"/>
                                  <a:gd name="connsiteX4" fmla="*/ 0 w 4327"/>
                                  <a:gd name="connsiteY4" fmla="*/ 351 h 3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27" h="351">
                                    <a:moveTo>
                                      <a:pt x="0" y="351"/>
                                    </a:moveTo>
                                    <a:lnTo>
                                      <a:pt x="219" y="0"/>
                                    </a:lnTo>
                                    <a:lnTo>
                                      <a:pt x="4327" y="0"/>
                                    </a:lnTo>
                                    <a:lnTo>
                                      <a:pt x="4133" y="348"/>
                                    </a:lnTo>
                                    <a:lnTo>
                                      <a:pt x="0" y="3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99" name="文本框 107"/>
                          <wps:cNvSpPr txBox="1"/>
                          <wps:spPr>
                            <a:xfrm>
                              <a:off x="2725630" y="585670"/>
                              <a:ext cx="2091635" cy="299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技能奖项</w:t>
                                </w: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95pt;margin-top:619.9pt;height:24.8pt;width:378.55pt;z-index:251678720;mso-width-relative:page;mso-height-relative:page;" coordorigin="2693881,569795" coordsize="4807459,314967" o:gfxdata="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">
                <o:lock v:ext="edit" aspectratio="f"/>
                <v:rect id="矩形 65" o:spid="_x0000_s1026" o:spt="1" style="position:absolute;left:4490552;top:597497;height:259229;width:2729542;v-text-anchor:middle;" fillcolor="#E35368" filled="t" stroked="f" coordsize="21600,21600" o:gfxdata="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DinF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66" o:spid="_x0000_s1026" o:spt="203" style="position:absolute;left:2693881;top:569795;height:314967;width:4807459;" coordorigin="2693881,569795" coordsize="4807459,314967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67" o:spid="_x0000_s1026" o:spt="203" style="position:absolute;left:2693881;top:569795;flip:y;height:291378;width:4807459;" coordorigin="2693881,590672" coordsize="4807459,291378" o:gfxdata="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fVX9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 69" o:spid="_x0000_s1026" o:spt="100" style="position:absolute;left:2693881;top:595119;height:258866;width:2098718;v-text-anchor:middle;" fillcolor="#4A4E59" filled="t" stroked="f" coordsize="2098718,258866" o:gfxdata="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872d74A&#10;AADbAAAADwAAAAAAAAABACAAAAAiAAAAZHJzL2Rvd25yZXYueG1sUEsBAhQAFAAAAAgAh07iQDMv&#10;BZ47AAAAOQAAABAAAAAAAAAAAQAgAAAADQEAAGRycy9zaGFwZXhtbC54bWxQSwUGAAAAAAYABgBb&#10;AQAAtwMAAAAA&#10;" path="m0,0l579433,0,1099133,0,2098718,0,1960975,258866,1099133,258866,441690,258866,0,258866xe">
                      <v:path o:connectlocs="0,0;579433,0;1099133,0;2098718,0;1960975,258866;1099133,258866;441690,258866;0,258866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平行四边形 70" o:spid="_x0000_s1026" o:spt="7" type="#_x0000_t7" style="position:absolute;left:4606445;top:590672;flip:x y;height:268530;width:227323;v-text-anchor:middle;" fillcolor="#F2F2F2 [3052]" filled="t" stroked="f" coordsize="21600,21600" o:gfxdata="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CNuvugAAANsA&#10;AAAPAAAAAAAAAAEAIAAAACIAAABkcnMvZG93bnJldi54bWxQSwECFAAUAAAACACHTuJAMy8FnjsA&#10;AAA5AAAAEAAAAAAAAAABACAAAAAJAQAAZHJzL3NoYXBleG1sLnhtbFBLBQYAAAAABgAGAFsBAACz&#10;AwAAAAA=&#10;" adj="13498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平行四边形 71" o:spid="_x0000_s1026" o:spt="100" style="position:absolute;left:4753759;top:651614;flip:x y;height:230436;width:2747581;v-text-anchor:middle;" fillcolor="#F2F2F2 [3052]" filled="t" stroked="f" coordsize="4327,351" o:gfxdata="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f5CabUAAADbAAAADwAA&#10;AAAAAAABACAAAAAiAAAAZHJzL2Rvd25yZXYueG1sUEsBAhQAFAAAAAgAh07iQDMvBZ47AAAAOQAA&#10;ABAAAAAAAAAAAQAgAAAABAEAAGRycy9zaGFwZXhtbC54bWxQSwUGAAAAAAYABgBbAQAArgMAAAAA&#10;" path="m0,351l219,0,4327,0,4133,348,0,351xe">
                      <v:path o:connectlocs="0,230436;139061,0;2747581,0;2624393,228466;0,230436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107" o:spid="_x0000_s1026" o:spt="202" type="#_x0000_t202" style="position:absolute;left:2725630;top:585670;height:299092;width:2091635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lang w:val="en-US" w:eastAsia="zh-CN"/>
                            </w:rPr>
                            <w:t>技能奖项</w:t>
                          </w: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</w:rPr>
                            <w:t xml:space="preserve">    </w:t>
                          </w: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8269605</wp:posOffset>
                </wp:positionV>
                <wp:extent cx="4535805" cy="1056640"/>
                <wp:effectExtent l="0" t="0" r="0" b="0"/>
                <wp:wrapNone/>
                <wp:docPr id="36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9540" y="9184005"/>
                          <a:ext cx="4535805" cy="1056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校级 二、三等奖学金                     五四”优秀团干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校幻映PPT社团创始人                   计算机MS二级 证书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英语四级证书                            机动车驾驶证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全国英语竞赛一等奖                      院篮球队队长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2" o:spid="_x0000_s1026" o:spt="202" type="#_x0000_t202" style="position:absolute;left:0pt;margin-left:120.2pt;margin-top:651.15pt;height:83.2pt;width:357.15pt;z-index:251677696;mso-width-relative:page;mso-height-relative:page;" filled="f" stroked="f" coordsize="21600,21600" o:gfxdata="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/Z2wdoAAAANAQAADwAAAAAAAAABACAAAAAiAAAAZHJz&#10;L2Rvd25yZXYueG1sUEsBAhQAFAAAAAgAh07iQJOHwb/JAQAAbQMAAA4AAAAAAAAAAQAgAAAAKQ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校级 二、三等奖学金                     五四”优秀团干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校幻映PPT社团创始人                   计算机MS二级 证书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英语四级证书                            机动车驾驶证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全国英语竞赛一等奖                      院篮球队队长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950595</wp:posOffset>
                </wp:positionV>
                <wp:extent cx="4807585" cy="324485"/>
                <wp:effectExtent l="0" t="0" r="12065" b="1841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79065" y="1864995"/>
                          <a:ext cx="4807585" cy="324485"/>
                          <a:chOff x="2693881" y="569795"/>
                          <a:chExt cx="4807459" cy="324493"/>
                        </a:xfrm>
                      </wpg:grpSpPr>
                      <wps:wsp>
                        <wps:cNvPr id="77" name="矩形 65"/>
                        <wps:cNvSpPr/>
                        <wps:spPr>
                          <a:xfrm>
                            <a:off x="4490552" y="597497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E353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g:grpSp>
                        <wpg:cNvPr id="78" name="组合 66"/>
                        <wpg:cNvGrpSpPr/>
                        <wpg:grpSpPr>
                          <a:xfrm>
                            <a:off x="2693881" y="569795"/>
                            <a:ext cx="4807459" cy="324493"/>
                            <a:chOff x="2693881" y="569795"/>
                            <a:chExt cx="4807459" cy="324493"/>
                          </a:xfrm>
                        </wpg:grpSpPr>
                        <wpg:grpSp>
                          <wpg:cNvPr id="79" name="组合 67"/>
                          <wpg:cNvGrpSpPr/>
                          <wpg:grpSpPr>
                            <a:xfrm flipV="1">
                              <a:off x="2693881" y="569795"/>
                              <a:ext cx="4807459" cy="291378"/>
                              <a:chOff x="2693881" y="590672"/>
                              <a:chExt cx="4807459" cy="291378"/>
                            </a:xfrm>
                          </wpg:grpSpPr>
                          <wps:wsp>
                            <wps:cNvPr id="80" name="任意多边形 69"/>
                            <wps:cNvSpPr/>
                            <wps:spPr>
                              <a:xfrm>
                                <a:off x="2693881" y="595119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E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81" name="平行四边形 70"/>
                            <wps:cNvSpPr/>
                            <wps:spPr>
                              <a:xfrm flipH="1" flipV="1">
                                <a:off x="4606445" y="590672"/>
                                <a:ext cx="227323" cy="268530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2" name="平行四边形 71"/>
                            <wps:cNvSpPr/>
                            <wps:spPr>
                              <a:xfrm flipH="1" flipV="1">
                                <a:off x="4753759" y="651614"/>
                                <a:ext cx="2747581" cy="230436"/>
                              </a:xfrm>
                              <a:custGeom>
                                <a:avLst/>
                                <a:gdLst>
                                  <a:gd name="connsiteX0" fmla="*/ 0 w 4327"/>
                                  <a:gd name="connsiteY0" fmla="*/ 351 h 351"/>
                                  <a:gd name="connsiteX1" fmla="*/ 219 w 4327"/>
                                  <a:gd name="connsiteY1" fmla="*/ 0 h 351"/>
                                  <a:gd name="connsiteX2" fmla="*/ 4327 w 4327"/>
                                  <a:gd name="connsiteY2" fmla="*/ 0 h 351"/>
                                  <a:gd name="connsiteX3" fmla="*/ 4133 w 4327"/>
                                  <a:gd name="connsiteY3" fmla="*/ 348 h 351"/>
                                  <a:gd name="connsiteX4" fmla="*/ 0 w 4327"/>
                                  <a:gd name="connsiteY4" fmla="*/ 351 h 3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27" h="351">
                                    <a:moveTo>
                                      <a:pt x="0" y="351"/>
                                    </a:moveTo>
                                    <a:lnTo>
                                      <a:pt x="219" y="0"/>
                                    </a:lnTo>
                                    <a:lnTo>
                                      <a:pt x="4327" y="0"/>
                                    </a:lnTo>
                                    <a:lnTo>
                                      <a:pt x="4133" y="348"/>
                                    </a:lnTo>
                                    <a:lnTo>
                                      <a:pt x="0" y="3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3" name="文本框 107"/>
                          <wps:cNvSpPr txBox="1"/>
                          <wps:spPr>
                            <a:xfrm>
                              <a:off x="2725630" y="595196"/>
                              <a:ext cx="2091635" cy="299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工作经历</w:t>
                                </w: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E</w:t>
                                </w: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xperience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95pt;margin-top:74.85pt;height:25.55pt;width:378.55pt;z-index:251683840;mso-width-relative:page;mso-height-relative:page;" coordorigin="2693881,569795" coordsize="4807459,324493" o:gfxdata="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">
                <o:lock v:ext="edit" aspectratio="f"/>
                <v:rect id="矩形 65" o:spid="_x0000_s1026" o:spt="1" style="position:absolute;left:4490552;top:597497;height:259229;width:2729542;v-text-anchor:middle;" fillcolor="#E35368" filled="t" stroked="f" coordsize="21600,21600" o:gfxdata="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w9H7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66" o:spid="_x0000_s1026" o:spt="203" style="position:absolute;left:2693881;top:569795;height:324493;width:4807459;" coordorigin="2693881,569795" coordsize="4807459,324493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67" o:spid="_x0000_s1026" o:spt="203" style="position:absolute;left:2693881;top:569795;flip:y;height:291378;width:4807459;" coordorigin="2693881,590672" coordsize="4807459,291378" o:gfxdata="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PLkC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 69" o:spid="_x0000_s1026" o:spt="100" style="position:absolute;left:2693881;top:595119;height:258866;width:2098718;v-text-anchor:middle;" fillcolor="#4A4E59" filled="t" stroked="f" coordsize="2098718,258866" o:gfxdata="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sl1FugAAANsA&#10;AAAPAAAAAAAAAAEAIAAAACIAAABkcnMvZG93bnJldi54bWxQSwECFAAUAAAACACHTuJAMy8FnjsA&#10;AAA5AAAAEAAAAAAAAAABACAAAAAJAQAAZHJzL3NoYXBleG1sLnhtbFBLBQYAAAAABgAGAFsBAACz&#10;AwAAAAA=&#10;" path="m0,0l579433,0,1099133,0,2098718,0,1960975,258866,1099133,258866,441690,258866,0,258866xe">
                      <v:path o:connectlocs="0,0;579433,0;1099133,0;2098718,0;1960975,258866;1099133,258866;441690,258866;0,258866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平行四边形 70" o:spid="_x0000_s1026" o:spt="7" type="#_x0000_t7" style="position:absolute;left:4606445;top:590672;flip:x y;height:268530;width:227323;v-text-anchor:middle;" fillcolor="#F2F2F2 [3052]" filled="t" stroked="f" coordsize="21600,21600" o:gfxdata="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0cJ28AAAA&#10;2wAAAA8AAAAAAAAAAQAgAAAAIgAAAGRycy9kb3ducmV2LnhtbFBLAQIUABQAAAAIAIdO4kAzLwWe&#10;OwAAADkAAAAQAAAAAAAAAAEAIAAAAAsBAABkcnMvc2hhcGV4bWwueG1sUEsFBgAAAAAGAAYAWwEA&#10;ALUDAAAAAA==&#10;" adj="13498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平行四边形 71" o:spid="_x0000_s1026" o:spt="100" style="position:absolute;left:4753759;top:651614;flip:x y;height:230436;width:2747581;v-text-anchor:middle;" fillcolor="#F2F2F2 [3052]" filled="t" stroked="f" coordsize="4327,351" o:gfxdata="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c/jXrgAAADbAAAA&#10;DwAAAAAAAAABACAAAAAiAAAAZHJzL2Rvd25yZXYueG1sUEsBAhQAFAAAAAgAh07iQDMvBZ47AAAA&#10;OQAAABAAAAAAAAAAAQAgAAAABwEAAGRycy9zaGFwZXhtbC54bWxQSwUGAAAAAAYABgBbAQAAsQMA&#10;AAAA&#10;" path="m0,351l219,0,4327,0,4133,348,0,351xe">
                      <v:path o:connectlocs="0,230436;139061,0;2747581,0;2624393,228466;0,230436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107" o:spid="_x0000_s1026" o:spt="202" type="#_x0000_t202" style="position:absolute;left:2725630;top:595196;height:299092;width:2091635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lang w:val="en-US" w:eastAsia="zh-CN"/>
                            </w:rPr>
                            <w:t>工作经历</w:t>
                          </w: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</w:rPr>
                            <w:t xml:space="preserve">    </w:t>
                          </w: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xperience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1336675</wp:posOffset>
                </wp:positionV>
                <wp:extent cx="4535805" cy="2263140"/>
                <wp:effectExtent l="0" t="0" r="0" b="0"/>
                <wp:wrapNone/>
                <wp:docPr id="5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9540" y="2251075"/>
                          <a:ext cx="4535805" cy="2263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2013.06~08       武汉华硕实习生培训计划           销售实习生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负责华硕旗舰店店内笔记本电脑的销售工作，在实习60天内，销售笔记本电脑34台，7、8月个人销量排店内当期业绩第1位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2014.06~08       武汉云印传媒有限公司               销售专员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期间负责公司 官方微博运营，设计并发布宣传图；参与产品内测，20天 内售出 158份 公司产品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20.2pt;margin-top:105.25pt;height:178.2pt;width:357.15pt;z-index:251683840;mso-width-relative:page;mso-height-relative:page;" filled="f" stroked="f" coordsize="21600,21600" o:gfxdata="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FkEENkAAAALAQAADwAAAAAAAAABACAAAAAiAAAAZHJzL2Rv&#10;d25yZXYueG1sUEsBAhQAFAAAAAgAh07iQIbXXzzHAQAAbA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2013.06~08       武汉华硕实习生培训计划           销售实习生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负责华硕旗舰店店内笔记本电脑的销售工作，在实习60天内，销售笔记本电脑34台，7、8月个人销量排店内当期业绩第1位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2014.06~08       武汉云印传媒有限公司               销售专员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期间负责公司 官方微博运营，设计并发布宣传图；参与产品内测，20天 内售出 158份 公司产品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-344170</wp:posOffset>
                </wp:positionV>
                <wp:extent cx="4807585" cy="302260"/>
                <wp:effectExtent l="0" t="0" r="12065" b="254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79065" y="570230"/>
                          <a:ext cx="4807585" cy="302260"/>
                          <a:chOff x="2693881" y="569795"/>
                          <a:chExt cx="4807459" cy="302320"/>
                        </a:xfrm>
                      </wpg:grpSpPr>
                      <wps:wsp>
                        <wps:cNvPr id="65" name="矩形 65"/>
                        <wps:cNvSpPr/>
                        <wps:spPr>
                          <a:xfrm>
                            <a:off x="4490552" y="597497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E353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g:grpSp>
                        <wpg:cNvPr id="66" name="组合 66"/>
                        <wpg:cNvGrpSpPr/>
                        <wpg:grpSpPr>
                          <a:xfrm>
                            <a:off x="2693881" y="569795"/>
                            <a:ext cx="4807459" cy="302320"/>
                            <a:chOff x="2693881" y="569795"/>
                            <a:chExt cx="4807459" cy="302320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 flipV="1">
                              <a:off x="2693881" y="569795"/>
                              <a:ext cx="4807459" cy="291378"/>
                              <a:chOff x="2693881" y="590672"/>
                              <a:chExt cx="4807459" cy="291378"/>
                            </a:xfrm>
                          </wpg:grpSpPr>
                          <wps:wsp>
                            <wps:cNvPr id="69" name="任意多边形 69"/>
                            <wps:cNvSpPr/>
                            <wps:spPr>
                              <a:xfrm>
                                <a:off x="2693881" y="595119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E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70" name="平行四边形 70"/>
                            <wps:cNvSpPr/>
                            <wps:spPr>
                              <a:xfrm flipH="1" flipV="1">
                                <a:off x="4606445" y="590672"/>
                                <a:ext cx="227323" cy="268530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1" name="平行四边形 71"/>
                            <wps:cNvSpPr/>
                            <wps:spPr>
                              <a:xfrm flipH="1" flipV="1">
                                <a:off x="4753759" y="651614"/>
                                <a:ext cx="2747581" cy="230436"/>
                              </a:xfrm>
                              <a:custGeom>
                                <a:avLst/>
                                <a:gdLst>
                                  <a:gd name="connsiteX0" fmla="*/ 0 w 4327"/>
                                  <a:gd name="connsiteY0" fmla="*/ 351 h 351"/>
                                  <a:gd name="connsiteX1" fmla="*/ 219 w 4327"/>
                                  <a:gd name="connsiteY1" fmla="*/ 0 h 351"/>
                                  <a:gd name="connsiteX2" fmla="*/ 4327 w 4327"/>
                                  <a:gd name="connsiteY2" fmla="*/ 0 h 351"/>
                                  <a:gd name="connsiteX3" fmla="*/ 4133 w 4327"/>
                                  <a:gd name="connsiteY3" fmla="*/ 348 h 351"/>
                                  <a:gd name="connsiteX4" fmla="*/ 0 w 4327"/>
                                  <a:gd name="connsiteY4" fmla="*/ 351 h 3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27" h="351">
                                    <a:moveTo>
                                      <a:pt x="0" y="351"/>
                                    </a:moveTo>
                                    <a:lnTo>
                                      <a:pt x="219" y="0"/>
                                    </a:lnTo>
                                    <a:lnTo>
                                      <a:pt x="4327" y="0"/>
                                    </a:lnTo>
                                    <a:lnTo>
                                      <a:pt x="4133" y="348"/>
                                    </a:lnTo>
                                    <a:lnTo>
                                      <a:pt x="0" y="3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68" name="文本框 107"/>
                          <wps:cNvSpPr txBox="1"/>
                          <wps:spPr>
                            <a:xfrm>
                              <a:off x="2725473" y="595116"/>
                              <a:ext cx="1878862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</w:rPr>
                                  <w:t xml:space="preserve">教育背景    </w:t>
                                </w: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95pt;margin-top:-27.1pt;height:23.8pt;width:378.55pt;z-index:251669504;mso-width-relative:page;mso-height-relative:page;" coordorigin="2693881,569795" coordsize="4807459,302320" o:gfxdata="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">
                <o:lock v:ext="edit" aspectratio="f"/>
                <v:rect id="_x0000_s1026" o:spid="_x0000_s1026" o:spt="1" style="position:absolute;left:4490552;top:597497;height:259229;width:2729542;v-text-anchor:middle;" fillcolor="#E35368" filled="t" stroked="f" coordsize="21600,21600" o:gfxdata="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Ujq3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2693881;top:569795;height:302320;width:4807459;" coordorigin="2693881,569795" coordsize="4807459,30232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693881;top:569795;flip:y;height:291378;width:4807459;" coordorigin="2693881,590672" coordsize="4807459,291378" o:gfxdata="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Nh42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00" style="position:absolute;left:2693881;top:595119;height:258866;width:2098718;v-text-anchor:middle;" fillcolor="#4A4E59" filled="t" stroked="f" coordsize="2098718,258866" o:gfxdata="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4QSIr4A&#10;AADbAAAADwAAAAAAAAABACAAAAAiAAAAZHJzL2Rvd25yZXYueG1sUEsBAhQAFAAAAAgAh07iQDMv&#10;BZ47AAAAOQAAABAAAAAAAAAAAQAgAAAADQEAAGRycy9zaGFwZXhtbC54bWxQSwUGAAAAAAYABgBb&#10;AQAAtwMAAAAA&#10;" path="m0,0l579433,0,1099133,0,2098718,0,1960975,258866,1099133,258866,441690,258866,0,258866xe">
                      <v:path o:connectlocs="0,0;579433,0;1099133,0;2098718,0;1960975,258866;1099133,258866;441690,258866;0,258866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7" type="#_x0000_t7" style="position:absolute;left:4606445;top:590672;flip:x y;height:268530;width:227323;v-text-anchor:middle;" fillcolor="#F2F2F2 [3052]" filled="t" stroked="f" coordsize="21600,21600" o:gfxdata="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XtpSG5AAAA2wAA&#10;AA8AAAAAAAAAAQAgAAAAIgAAAGRycy9kb3ducmV2LnhtbFBLAQIUABQAAAAIAIdO4kAzLwWeOwAA&#10;ADkAAAAQAAAAAAAAAAEAIAAAAAgBAABkcnMvc2hhcGV4bWwueG1sUEsFBgAAAAAGAAYAWwEAALID&#10;AAAAAA==&#10;" adj="13498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平行四边形 71" o:spid="_x0000_s1026" o:spt="100" style="position:absolute;left:4753759;top:651614;flip:x y;height:230436;width:2747581;v-text-anchor:middle;" fillcolor="#F2F2F2 [3052]" filled="t" stroked="f" coordsize="4327,351" o:gfxdata="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IDQ68AAAA&#10;2wAAAA8AAAAAAAAAAQAgAAAAIgAAAGRycy9kb3ducmV2LnhtbFBLAQIUABQAAAAIAIdO4kAzLwWe&#10;OwAAADkAAAAQAAAAAAAAAAEAIAAAAAsBAABkcnMvc2hhcGV4bWwueG1sUEsFBgAAAAAGAAYAWwEA&#10;ALUDAAAAAA==&#10;" path="m0,351l219,0,4327,0,4133,348,0,351xe">
                      <v:path o:connectlocs="0,230436;139061,0;2747581,0;2624393,228466;0,230436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107" o:spid="_x0000_s1026" o:spt="202" type="#_x0000_t202" style="position:absolute;left:2725473;top:595116;height:276999;width:1878862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</w:rPr>
                            <w:t xml:space="preserve">教育背景    </w:t>
                          </w: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49530</wp:posOffset>
                </wp:positionV>
                <wp:extent cx="4535805" cy="574040"/>
                <wp:effectExtent l="0" t="0" r="0" b="0"/>
                <wp:wrapNone/>
                <wp:docPr id="63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9540" y="963930"/>
                          <a:ext cx="4535805" cy="574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湖北工业大学               市场营销专业               硕士学位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浙江工商大学工商学院       市场营销专业               本科学位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6" o:spid="_x0000_s1026" o:spt="202" type="#_x0000_t202" style="position:absolute;left:0pt;margin-left:120.2pt;margin-top:3.9pt;height:45.2pt;width:357.15pt;z-index:251668480;mso-width-relative:page;mso-height-relative:page;" filled="f" stroked="f" coordsize="21600,21600" o:gfxdata="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DZgL/WAAAACAEAAA8AAAAAAAAAAQAgAAAAIgAAAGRycy9kb3du&#10;cmV2LnhtbFBLAQIUABQAAAAIAIdO4kDLMcoXyAEAAGo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湖北工业大学               市场营销专业               硕士学位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浙江工商大学工商学院       市场营销专业               本科学位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-583565</wp:posOffset>
            </wp:positionH>
            <wp:positionV relativeFrom="paragraph">
              <wp:posOffset>-24130</wp:posOffset>
            </wp:positionV>
            <wp:extent cx="1003300" cy="1447800"/>
            <wp:effectExtent l="0" t="0" r="6350" b="0"/>
            <wp:wrapNone/>
            <wp:docPr id="4" name="图片 4" descr="D:\桌面\桌面文件\登记照4\00113.jpg00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桌面\桌面文件\登记照4\00113.jpg0011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447800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6781165</wp:posOffset>
                </wp:positionV>
                <wp:extent cx="2193925" cy="45720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3925" cy="457200"/>
                          <a:chOff x="2334" y="5965"/>
                          <a:chExt cx="3455" cy="720"/>
                        </a:xfrm>
                      </wpg:grpSpPr>
                      <wps:wsp>
                        <wps:cNvPr id="18" name="直接连接符 6"/>
                        <wps:cNvCnPr/>
                        <wps:spPr>
                          <a:xfrm>
                            <a:off x="2334" y="596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7"/>
                        <wps:cNvCnPr/>
                        <wps:spPr>
                          <a:xfrm>
                            <a:off x="2349" y="668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15pt;margin-top:533.95pt;height:36pt;width:172.75pt;z-index:251680768;mso-width-relative:page;mso-height-relative:page;" coordorigin="2334,5965" coordsize="3455,720" o:gfxdata="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6QzxN0AAAAOAQAADwAAAAAAAAABACAAAAAiAAAAZHJzL2Rvd25yZXYueG1sUEsBAhQAFAAAAAgA&#10;h07iQMHfqS6SAgAAMQcAAA4AAAAAAAAAAQAgAAAALAEAAGRycy9lMm9Eb2MueG1sUEsFBgAAAAAG&#10;AAYAWQEAADAGAAAAAA==&#10;">
                <o:lock v:ext="edit" aspectratio="f"/>
                <v:line id="直接连接符 6" o:spid="_x0000_s1026" o:spt="20" style="position:absolute;left:2334;top:5965;height:0;width:3440;" filled="f" stroked="t" coordsize="21600,21600" o:gfxdata="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Ede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line id="直接连接符 7" o:spid="_x0000_s1026" o:spt="20" style="position:absolute;left:2349;top:6685;height:0;width:3440;" filled="f" stroked="t" coordsize="21600,21600" o:gfxdata="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yNB6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4865370</wp:posOffset>
                </wp:positionV>
                <wp:extent cx="2193925" cy="45720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3925" cy="457200"/>
                          <a:chOff x="2334" y="5965"/>
                          <a:chExt cx="3455" cy="720"/>
                        </a:xfrm>
                      </wpg:grpSpPr>
                      <wps:wsp>
                        <wps:cNvPr id="10" name="直接连接符 6"/>
                        <wps:cNvCnPr/>
                        <wps:spPr>
                          <a:xfrm>
                            <a:off x="2334" y="596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7"/>
                        <wps:cNvCnPr/>
                        <wps:spPr>
                          <a:xfrm>
                            <a:off x="2349" y="668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15pt;margin-top:383.1pt;height:36pt;width:172.75pt;z-index:251684864;mso-width-relative:page;mso-height-relative:page;" coordorigin="2334,5965" coordsize="3455,720" o:gfxdata="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Ak&#10;PijbAAAADAEAAA8AAAAAAAAAAQAgAAAAIgAAAGRycy9kb3ducmV2LnhtbFBLAQIUABQAAAAIAIdO&#10;4kDxhJKwkgIAAC8HAAAOAAAAAAAAAAEAIAAAACoBAABkcnMvZTJvRG9jLnhtbFBLBQYAAAAABgAG&#10;AFkBAAAuBgAAAAA=&#10;">
                <o:lock v:ext="edit" aspectratio="f"/>
                <v:line id="直接连接符 6" o:spid="_x0000_s1026" o:spt="20" style="position:absolute;left:2334;top:5965;height:0;width:3440;" filled="f" stroked="t" coordsize="21600,21600" o:gfxdata="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3yee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line id="直接连接符 7" o:spid="_x0000_s1026" o:spt="20" style="position:absolute;left:2349;top:6685;height:0;width:3440;" filled="f" stroked="t" coordsize="21600,21600" o:gfxdata="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vtx8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2693670</wp:posOffset>
                </wp:positionV>
                <wp:extent cx="2193925" cy="4572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3925" cy="457200"/>
                          <a:chOff x="2334" y="5965"/>
                          <a:chExt cx="3455" cy="72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2334" y="596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349" y="668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15pt;margin-top:212.1pt;height:36pt;width:172.75pt;z-index:251683840;mso-width-relative:page;mso-height-relative:page;" coordorigin="2334,5965" coordsize="3455,720" o:gfxdata="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Ut5se&#10;3AAAAAwBAAAPAAAAAAAAAAEAIAAAACIAAABkcnMvZG93bnJldi54bWxQSwECFAAUAAAACACHTuJA&#10;RtJIzI8CAAAtBwAADgAAAAAAAAABACAAAAArAQAAZHJzL2Uyb0RvYy54bWxQSwUGAAAAAAYABgBZ&#10;AQAALAYAAAAA&#10;">
                <o:lock v:ext="edit" aspectratio="f"/>
                <v:line id="_x0000_s1026" o:spid="_x0000_s1026" o:spt="20" style="position:absolute;left:2334;top:5965;height:0;width:3440;" filled="f" stroked="t" coordsize="21600,21600" o:gfxdata="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3Erhr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line id="_x0000_s1026" o:spid="_x0000_s1026" o:spt="20" style="position:absolute;left:2349;top:6685;height:0;width:3440;" filled="f" stroked="t" coordsize="21600,21600" o:gfxdata="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9jh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3950970</wp:posOffset>
                </wp:positionV>
                <wp:extent cx="4807585" cy="324485"/>
                <wp:effectExtent l="0" t="0" r="12065" b="1841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79065" y="4865370"/>
                          <a:ext cx="4807585" cy="324485"/>
                          <a:chOff x="2693881" y="569795"/>
                          <a:chExt cx="4807459" cy="324493"/>
                        </a:xfrm>
                      </wpg:grpSpPr>
                      <wps:wsp>
                        <wps:cNvPr id="85" name="矩形 65"/>
                        <wps:cNvSpPr/>
                        <wps:spPr>
                          <a:xfrm>
                            <a:off x="4490552" y="597497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E353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g:grpSp>
                        <wpg:cNvPr id="86" name="组合 66"/>
                        <wpg:cNvGrpSpPr/>
                        <wpg:grpSpPr>
                          <a:xfrm>
                            <a:off x="2693881" y="569795"/>
                            <a:ext cx="4807459" cy="324493"/>
                            <a:chOff x="2693881" y="569795"/>
                            <a:chExt cx="4807459" cy="324493"/>
                          </a:xfrm>
                        </wpg:grpSpPr>
                        <wpg:grpSp>
                          <wpg:cNvPr id="87" name="组合 67"/>
                          <wpg:cNvGrpSpPr/>
                          <wpg:grpSpPr>
                            <a:xfrm flipV="1">
                              <a:off x="2693881" y="569795"/>
                              <a:ext cx="4807459" cy="291378"/>
                              <a:chOff x="2693881" y="590672"/>
                              <a:chExt cx="4807459" cy="291378"/>
                            </a:xfrm>
                          </wpg:grpSpPr>
                          <wps:wsp>
                            <wps:cNvPr id="88" name="任意多边形 69"/>
                            <wps:cNvSpPr/>
                            <wps:spPr>
                              <a:xfrm>
                                <a:off x="2693881" y="595119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E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89" name="平行四边形 70"/>
                            <wps:cNvSpPr/>
                            <wps:spPr>
                              <a:xfrm flipH="1" flipV="1">
                                <a:off x="4606445" y="590672"/>
                                <a:ext cx="227323" cy="268530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0" name="平行四边形 71"/>
                            <wps:cNvSpPr/>
                            <wps:spPr>
                              <a:xfrm flipH="1" flipV="1">
                                <a:off x="4753759" y="651614"/>
                                <a:ext cx="2747581" cy="230436"/>
                              </a:xfrm>
                              <a:custGeom>
                                <a:avLst/>
                                <a:gdLst>
                                  <a:gd name="connsiteX0" fmla="*/ 0 w 4327"/>
                                  <a:gd name="connsiteY0" fmla="*/ 351 h 351"/>
                                  <a:gd name="connsiteX1" fmla="*/ 219 w 4327"/>
                                  <a:gd name="connsiteY1" fmla="*/ 0 h 351"/>
                                  <a:gd name="connsiteX2" fmla="*/ 4327 w 4327"/>
                                  <a:gd name="connsiteY2" fmla="*/ 0 h 351"/>
                                  <a:gd name="connsiteX3" fmla="*/ 4133 w 4327"/>
                                  <a:gd name="connsiteY3" fmla="*/ 348 h 351"/>
                                  <a:gd name="connsiteX4" fmla="*/ 0 w 4327"/>
                                  <a:gd name="connsiteY4" fmla="*/ 351 h 3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27" h="351">
                                    <a:moveTo>
                                      <a:pt x="0" y="351"/>
                                    </a:moveTo>
                                    <a:lnTo>
                                      <a:pt x="219" y="0"/>
                                    </a:lnTo>
                                    <a:lnTo>
                                      <a:pt x="4327" y="0"/>
                                    </a:lnTo>
                                    <a:lnTo>
                                      <a:pt x="4133" y="348"/>
                                    </a:lnTo>
                                    <a:lnTo>
                                      <a:pt x="0" y="3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91" name="文本框 107"/>
                          <wps:cNvSpPr txBox="1"/>
                          <wps:spPr>
                            <a:xfrm>
                              <a:off x="2725630" y="595196"/>
                              <a:ext cx="2091635" cy="299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校内活动</w:t>
                                </w: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Practice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95pt;margin-top:311.1pt;height:25.55pt;width:378.55pt;z-index:251681792;mso-width-relative:page;mso-height-relative:page;" coordorigin="2693881,569795" coordsize="4807459,324493" o:gfxdata="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">
                <o:lock v:ext="edit" aspectratio="f"/>
                <v:rect id="矩形 65" o:spid="_x0000_s1026" o:spt="1" style="position:absolute;left:4490552;top:597497;height:259229;width:2729542;v-text-anchor:middle;" fillcolor="#E35368" filled="t" stroked="f" coordsize="21600,21600" o:gfxdata="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UQMJ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66" o:spid="_x0000_s1026" o:spt="203" style="position:absolute;left:2693881;top:569795;height:324493;width:4807459;" coordorigin="2693881,569795" coordsize="4807459,324493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7" o:spid="_x0000_s1026" o:spt="203" style="position:absolute;left:2693881;top:569795;flip:y;height:291378;width:4807459;" coordorigin="2693881,590672" coordsize="4807459,291378" o:gfxdata="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3OvjM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 69" o:spid="_x0000_s1026" o:spt="100" style="position:absolute;left:2693881;top:595119;height:258866;width:2098718;v-text-anchor:middle;" fillcolor="#4A4E59" filled="t" stroked="f" coordsize="2098718,258866" o:gfxdata="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xFFDugAAANsA&#10;AAAPAAAAAAAAAAEAIAAAACIAAABkcnMvZG93bnJldi54bWxQSwECFAAUAAAACACHTuJAMy8FnjsA&#10;AAA5AAAAEAAAAAAAAAABACAAAAAJAQAAZHJzL3NoYXBleG1sLnhtbFBLBQYAAAAABgAGAFsBAACz&#10;AwAAAAA=&#10;" path="m0,0l579433,0,1099133,0,2098718,0,1960975,258866,1099133,258866,441690,258866,0,258866xe">
                      <v:path o:connectlocs="0,0;579433,0;1099133,0;2098718,0;1960975,258866;1099133,258866;441690,258866;0,258866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平行四边形 70" o:spid="_x0000_s1026" o:spt="7" type="#_x0000_t7" style="position:absolute;left:4606445;top:590672;flip:x y;height:268530;width:227323;v-text-anchor:middle;" fillcolor="#F2F2F2 [3052]" filled="t" stroked="f" coordsize="21600,21600" o:gfxdata="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CfJu8AAAA&#10;2wAAAA8AAAAAAAAAAQAgAAAAIgAAAGRycy9kb3ducmV2LnhtbFBLAQIUABQAAAAIAIdO4kAzLwWe&#10;OwAAADkAAAAQAAAAAAAAAAEAIAAAAAsBAABkcnMvc2hhcGV4bWwueG1sUEsFBgAAAAAGAAYAWwEA&#10;ALUDAAAAAA==&#10;" adj="13498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平行四边形 71" o:spid="_x0000_s1026" o:spt="100" style="position:absolute;left:4753759;top:651614;flip:x y;height:230436;width:2747581;v-text-anchor:middle;" fillcolor="#F2F2F2 [3052]" filled="t" stroked="f" coordsize="4327,351" o:gfxdata="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4hOb7UAAADbAAAADwAA&#10;AAAAAAABACAAAAAiAAAAZHJzL2Rvd25yZXYueG1sUEsBAhQAFAAAAAgAh07iQDMvBZ47AAAAOQAA&#10;ABAAAAAAAAAAAQAgAAAABAEAAGRycy9zaGFwZXhtbC54bWxQSwUGAAAAAAYABgBbAQAArgMAAAAA&#10;" path="m0,351l219,0,4327,0,4133,348,0,351xe">
                      <v:path o:connectlocs="0,230436;139061,0;2747581,0;2624393,228466;0,230436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107" o:spid="_x0000_s1026" o:spt="202" type="#_x0000_t202" style="position:absolute;left:2725630;top:595196;height:299092;width:2091635;" filled="f" stroked="f" coordsize="21600,21600" o:gfxdata="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wgN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lang w:val="en-US" w:eastAsia="zh-CN"/>
                            </w:rPr>
                            <w:t>校内活动</w:t>
                          </w: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</w:rPr>
                            <w:t xml:space="preserve">    </w:t>
                          </w: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Practice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4455795</wp:posOffset>
                </wp:positionV>
                <wp:extent cx="4740910" cy="2987040"/>
                <wp:effectExtent l="0" t="0" r="0" b="0"/>
                <wp:wrapNone/>
                <wp:docPr id="45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9540" y="5370195"/>
                          <a:ext cx="4740910" cy="2987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湖北省“创青春”大学生创业计划大赛 / 专项赛省级银奖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领导能力：项目进行，制定短期目标，引导团队成员完成各项任务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湖北工业大学工程技术学院学生会 / 体育部部长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任期一年     带领部门13人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组织管理系100余人篮球赛  及   学院运动会等活动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湖北工业大学工程技术学院院报 / 网络宣传部副部长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任期半年     协助部门7人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负责院报官方微博的运营，具备新媒体运营能力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1" o:spid="_x0000_s1026" o:spt="202" type="#_x0000_t202" style="position:absolute;left:0pt;margin-left:120.2pt;margin-top:350.85pt;height:235.2pt;width:373.3pt;z-index:251659264;mso-width-relative:page;mso-height-relative:page;" filled="f" stroked="f" coordsize="21600,21600" o:gfxdata="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8Ubzp2AAAAAwBAAAPAAAAAAAAAAEAIAAAACIAAABkcnMv&#10;ZG93bnJldi54bWxQSwECFAAUAAAACACHTuJAB9Jb2MoBAABt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湖北省“创青春”大学生创业计划大赛 / 专项赛省级银奖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领导能力：项目进行，制定短期目标，引导团队成员完成各项任务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湖北工业大学工程技术学院学生会 / 体育部部长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任期一年     带领部门13人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组织管理系100余人篮球赛  及   学院运动会等活动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湖北工业大学工程技术学院院报 / 网络宣传部副部长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任期半年     协助部门7人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负责院报官方微博的运营，具备新媒体运营能力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-942340</wp:posOffset>
                </wp:positionH>
                <wp:positionV relativeFrom="paragraph">
                  <wp:posOffset>7291070</wp:posOffset>
                </wp:positionV>
                <wp:extent cx="1797050" cy="169164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169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责任感，吃苦耐劳，擅于管理时间，勇于面对挑战。良好的自主学习能力，勤于学习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不断提高。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2pt;margin-top:574.1pt;height:133.2pt;width:141.5pt;z-index:251666432;mso-width-relative:page;mso-height-relative:page;" filled="f" stroked="f" coordsize="21600,21600" o:gfxdata="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lYQQt2gAAAA4BAAAP&#10;AAAAAAAAAAEAIAAAACIAAABkcnMvZG93bnJldi54bWxQSwECFAAUAAAACACHTuJA5cygLaQBAAA9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责任感，吃苦耐劳，擅于管理时间，勇于面对挑战。良好的自主学习能力，勤于学习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不断提高。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-973455</wp:posOffset>
                </wp:positionH>
                <wp:positionV relativeFrom="paragraph">
                  <wp:posOffset>6783705</wp:posOffset>
                </wp:positionV>
                <wp:extent cx="1546225" cy="45148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924" cy="451485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65pt;margin-top:534.15pt;height:35.55pt;width:121.75pt;z-index:251665408;v-text-anchor:middle;mso-width-relative:page;mso-height-relative:page;" filled="f" stroked="f" coordsize="21600,21600" o:gfxdata="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o2&#10;+47aAAAADQEAAA8AAAAAAAAAAQAgAAAAIgAAAGRycy9kb3ducmV2LnhtbFBLAQIUABQAAAAIAIdO&#10;4kCrRP4D6AEAALgDAAAOAAAAAAAAAAEAIAAAACkBAABkcnMvZTJvRG9jLnhtbFBLBQYAAAAABgAG&#10;AFkBAACD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4890135</wp:posOffset>
                </wp:positionV>
                <wp:extent cx="1546225" cy="39814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924" cy="398145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85pt;margin-top:385.05pt;height:31.35pt;width:121.75pt;z-index:251664384;v-text-anchor:middle;mso-width-relative:page;mso-height-relative:page;" filled="f" stroked="f" coordsize="21600,21600" o:gfxdata="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n5A&#10;m9kAAAAMAQAADwAAAAAAAAABACAAAAAiAAAAZHJzL2Rvd25yZXYueG1sUEsBAhQAFAAAAAgAh07i&#10;QJD1/yroAQAAuAMAAA4AAAAAAAAAAQAgAAAAKAEAAGRycy9lMm9Eb2MueG1sUEsFBgAAAAAGAAYA&#10;WQEAAII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2706370</wp:posOffset>
                </wp:positionV>
                <wp:extent cx="1546225" cy="41529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924" cy="415290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85pt;margin-top:213.1pt;height:32.7pt;width:121.75pt;z-index:251663360;v-text-anchor:middle;mso-width-relative:page;mso-height-relative:page;" filled="f" stroked="f" coordsize="21600,21600" o:gfxdata="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rdV&#10;a9kAAAALAQAADwAAAAAAAAABACAAAAAiAAAAZHJzL2Rvd25yZXYueG1sUEsBAhQAFAAAAAgAh07i&#10;QGPFsRfoAQAAuAMAAA4AAAAAAAAAAQAgAAAAKAEAAGRycy9lMm9Eb2MueG1sUEsFBgAAAAAGAAYA&#10;WQEAAII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8"/>
                          <w:szCs w:val="28"/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-932815</wp:posOffset>
                </wp:positionV>
                <wp:extent cx="7599045" cy="10714990"/>
                <wp:effectExtent l="0" t="0" r="1905" b="101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895" y="40005"/>
                          <a:ext cx="7599045" cy="107149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15pt;margin-top:-73.45pt;height:843.7pt;width:598.35pt;z-index:-251656192;v-text-anchor:middle;mso-width-relative:page;mso-height-relative:page;" fillcolor="#F2F2F2" filled="t" stroked="f" coordsize="21600,21600" o:gfxdata="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7b6M194AAAAPAQAADwAAAAAAAAABACAAAAAi&#10;AAAAZHJzL2Rvd25yZXYueG1sUEsBAhQAFAAAAAgAh07iQNQfpIZ2AgAA2AQAAA4AAAAAAAAAAQAg&#10;AAAALQ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-914400</wp:posOffset>
                </wp:positionV>
                <wp:extent cx="2184400" cy="10701655"/>
                <wp:effectExtent l="0" t="0" r="6350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0701339"/>
                        </a:xfrm>
                        <a:prstGeom prst="rect">
                          <a:avLst/>
                        </a:prstGeom>
                        <a:solidFill>
                          <a:srgbClr val="4A4E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15pt;margin-top:-72pt;height:842.65pt;width:172pt;z-index:-251655168;v-text-anchor:middle;mso-width-relative:page;mso-height-relative:page;" fillcolor="#4A4E59" filled="t" stroked="f" coordsize="21600,21600" o:gfxdata="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DutfE2gAAAA4BAAAPAAAAAAAAAAEAIAAAACIAAABkcnMvZG93bnJldi54bWxQSwECFAAU&#10;AAAACACHTuJAEtvHKu8BAADIAwAADgAAAAAAAAABACAAAAAp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-775970</wp:posOffset>
                </wp:positionV>
                <wp:extent cx="2184400" cy="399415"/>
                <wp:effectExtent l="0" t="0" r="0" b="0"/>
                <wp:wrapNone/>
                <wp:docPr id="3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9946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mpact" w:hAnsi="Impact" w:eastAsia="黑体" w:cs="Aharoni"/>
                                <w:color w:val="E35368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Impact" w:hAnsi="Impact" w:eastAsia="黑体" w:cs="Aharon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 xml:space="preserve">ERSONAL </w:t>
                            </w:r>
                            <w:r>
                              <w:rPr>
                                <w:rFonts w:ascii="Impact" w:hAnsi="Impact" w:eastAsia="黑体" w:cs="Aharoni"/>
                                <w:color w:val="E35368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Impact" w:hAnsi="Impact" w:eastAsia="黑体" w:cs="Aharon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9" o:spid="_x0000_s1026" o:spt="202" type="#_x0000_t202" style="position:absolute;left:0pt;margin-left:-91.15pt;margin-top:-61.1pt;height:31.45pt;width:172pt;z-index:251662336;mso-width-relative:page;mso-height-relative:page;" filled="f" stroked="f" coordsize="21600,21600" o:gfxdata="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mKg/9kAAAANAQAADwAAAAAAAAABACAAAAAiAAAAZHJzL2Rvd25yZXYueG1sUEsB&#10;AhQAFAAAAAgAh07iQMxQSUK7AQAAXg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Impact" w:hAnsi="Impact" w:eastAsia="黑体" w:cs="Aharoni"/>
                          <w:color w:val="E35368"/>
                          <w:kern w:val="24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Impact" w:hAnsi="Impact" w:eastAsia="黑体" w:cs="Aharoni"/>
                          <w:color w:val="FFFFFF"/>
                          <w:kern w:val="24"/>
                          <w:sz w:val="36"/>
                          <w:szCs w:val="36"/>
                        </w:rPr>
                        <w:t xml:space="preserve">ERSONAL </w:t>
                      </w:r>
                      <w:r>
                        <w:rPr>
                          <w:rFonts w:ascii="Impact" w:hAnsi="Impact" w:eastAsia="黑体" w:cs="Aharoni"/>
                          <w:color w:val="E35368"/>
                          <w:kern w:val="24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Impact" w:hAnsi="Impact" w:eastAsia="黑体" w:cs="Aharoni"/>
                          <w:color w:val="FFFFFF"/>
                          <w:kern w:val="24"/>
                          <w:sz w:val="36"/>
                          <w:szCs w:val="36"/>
                        </w:rPr>
                        <w:t>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2555240</wp:posOffset>
                </wp:positionV>
                <wp:extent cx="4373880" cy="16510"/>
                <wp:effectExtent l="0" t="0" r="0" b="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668" cy="16276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95pt;margin-top:201.2pt;height:1.3pt;width:344.4pt;z-index:251682816;mso-width-relative:page;mso-height-relative:page;" filled="f" stroked="t" coordsize="21600,21600" o:gfxdata="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6WRAdkAAAALAQAADwAAAAAAAAABACAAAAAiAAAAZHJzL2Rvd25yZXYueG1sUEsB&#10;AhQAFAAAAAgAh07iQAM/00QtAgAAQAQAAA4AAAAAAAAAAQAgAAAAKAEAAGRycy9lMm9Eb2MueG1s&#10;UEsFBgAAAAAGAAYAWQEAAMcFAAAAAA==&#10;">
                <v:fill on="f" focussize="0,0"/>
                <v:stroke weight="0.25pt" color="#7F7F7F [1612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5582920</wp:posOffset>
                </wp:positionV>
                <wp:extent cx="4373880" cy="16510"/>
                <wp:effectExtent l="0" t="0" r="0" b="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668" cy="16276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95pt;margin-top:439.6pt;height:1.3pt;width:344.4pt;z-index:251676672;mso-width-relative:page;mso-height-relative:page;" filled="f" stroked="t" coordsize="21600,21600" o:gfxdata="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mnbpQ2gAAAAsBAAAPAAAAAAAAAAEAIAAAACIAAABkcnMvZG93bnJldi54bWxQSwEC&#10;FAAUAAAACACHTuJAcboo7isCAABABAAADgAAAAAAAAABACAAAAApAQAAZHJzL2Uyb0RvYy54bWxQ&#10;SwUGAAAAAAYABgBZAQAAxgUAAAAA&#10;">
                <v:fill on="f" focussize="0,0"/>
                <v:stroke weight="0.25pt" color="#7F7F7F [1612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6543675</wp:posOffset>
                </wp:positionV>
                <wp:extent cx="4373880" cy="16510"/>
                <wp:effectExtent l="0" t="0" r="0" b="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668" cy="16276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95pt;margin-top:515.25pt;height:1.3pt;width:344.4pt;z-index:251679744;mso-width-relative:page;mso-height-relative:page;" filled="f" stroked="t" coordsize="21600,21600" o:gfxdata="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1Ie9cNkAAAANAQAADwAAAAAAAAABACAAAAAiAAAAZHJzL2Rvd25yZXYueG1sUEsB&#10;AhQAFAAAAAgAh07iQKYzVcotAgAAQAQAAA4AAAAAAAAAAQAgAAAAKAEAAGRycy9lMm9Eb2MueG1s&#10;UEsFBgAAAAAGAAYAWQEAAMcFAAAAAA==&#10;">
                <v:fill on="f" focussize="0,0"/>
                <v:stroke weight="0.25pt" color="#7F7F7F [1612]" miterlimit="8" joinstyle="miter" dashstyle="dash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7F6ABB"/>
    <w:rsid w:val="00261D84"/>
    <w:rsid w:val="00971A0A"/>
    <w:rsid w:val="00AC6F5B"/>
    <w:rsid w:val="03511585"/>
    <w:rsid w:val="03F93974"/>
    <w:rsid w:val="0483347E"/>
    <w:rsid w:val="04986951"/>
    <w:rsid w:val="052B4ADE"/>
    <w:rsid w:val="074F3198"/>
    <w:rsid w:val="0CEE3559"/>
    <w:rsid w:val="0ED651DF"/>
    <w:rsid w:val="0F1C7DD0"/>
    <w:rsid w:val="124E30EA"/>
    <w:rsid w:val="17A245EE"/>
    <w:rsid w:val="19E443DF"/>
    <w:rsid w:val="2687495E"/>
    <w:rsid w:val="279B5A0D"/>
    <w:rsid w:val="2D7F6ABB"/>
    <w:rsid w:val="2E565BCA"/>
    <w:rsid w:val="31E316EA"/>
    <w:rsid w:val="35660BC5"/>
    <w:rsid w:val="3EA32B6A"/>
    <w:rsid w:val="3F1455DB"/>
    <w:rsid w:val="409C5928"/>
    <w:rsid w:val="40E7707F"/>
    <w:rsid w:val="44C52B8D"/>
    <w:rsid w:val="4906706D"/>
    <w:rsid w:val="4BF75969"/>
    <w:rsid w:val="518B2C88"/>
    <w:rsid w:val="55F65593"/>
    <w:rsid w:val="56012170"/>
    <w:rsid w:val="5BDE6E51"/>
    <w:rsid w:val="5FF44C64"/>
    <w:rsid w:val="627339D1"/>
    <w:rsid w:val="6369743F"/>
    <w:rsid w:val="63B83E6B"/>
    <w:rsid w:val="64843888"/>
    <w:rsid w:val="64EC4D7C"/>
    <w:rsid w:val="6D8913EE"/>
    <w:rsid w:val="6F1A4027"/>
    <w:rsid w:val="7AB11C95"/>
    <w:rsid w:val="7D00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1019;&#24847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简历-七芒星简历创意简历求职简历个人简历.docx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2017-07-17T11:59:00Z</dcterms:created>
  <dc:creator>kedao</dc:creator>
  <cp:lastModifiedBy>幻主PPT</cp:lastModifiedBy>
  <dcterms:modified xsi:type="dcterms:W3CDTF">2023-09-29T08:59:54Z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2001C3F1C05F4D7EAD42365159DEA7CE_13</vt:lpwstr>
  </property>
</Properties>
</file>