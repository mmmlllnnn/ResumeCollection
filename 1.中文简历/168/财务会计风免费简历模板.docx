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4652010</wp:posOffset>
                </wp:positionV>
                <wp:extent cx="1766570" cy="1809750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83235" y="4652010"/>
                          <a:ext cx="1766570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wordWrap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性别：女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wordWrap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年龄：2岁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wordWrap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籍贯：江苏省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wordWrap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专业：国际商务管理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wordWrap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民族：汉族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wordWrap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Chars="0" w:right="0" w:rightChars="0"/>
                              <w:jc w:val="left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学历：研究生在读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.05pt;margin-top:366.3pt;height:142.5pt;width:139.1pt;z-index:251675648;mso-width-relative:page;mso-height-relative:page;" filled="f" stroked="f" coordsize="21600,21600" o:gfxdata="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xh27X2QAAAAsBAAAPAAAAAAAAAAEAIAAAACIAAABkcnMvZG93bnJl&#10;di54bWxQSwECFAAUAAAACACHTuJAKiitijUCAABEBAAADgAAAAAAAAABACAAAAAoAQAAZHJzL2Uy&#10;b0RvYy54bWxQSwUGAAAAAAYABgBZAQAAz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wordWrap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性别：女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wordWrap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年龄：2岁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wordWrap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籍贯：江苏省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wordWrap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0"/>
                          <w:szCs w:val="20"/>
                          <w:lang w:val="en-US" w:eastAsia="zh-CN"/>
                        </w:rPr>
                        <w:t>专业：国际商务管理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wordWrap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民族：汉族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wordWrap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Chars="0" w:right="0" w:rightChars="0"/>
                        <w:jc w:val="left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0"/>
                          <w:szCs w:val="20"/>
                          <w:lang w:val="en-US" w:eastAsia="zh-CN"/>
                        </w:rPr>
                        <w:t>学历：研究生在读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4232275</wp:posOffset>
                </wp:positionV>
                <wp:extent cx="925830" cy="314325"/>
                <wp:effectExtent l="0" t="0" r="0" b="0"/>
                <wp:wrapNone/>
                <wp:docPr id="15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300" y="4232275"/>
                          <a:ext cx="9258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  <w:t>基本资料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39pt;margin-top:333.25pt;height:24.75pt;width:72.9pt;z-index:251674624;mso-width-relative:page;mso-height-relative:page;" filled="f" stroked="f" coordsize="21600,21600" o:gfxdata="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qoi2b2gAAAAoBAAAPAAAAAAAAAAEAIAAAACIAAABkcnMvZG93bnJldi54&#10;bWxQSwECFAAUAAAACACHTuJASNenW78BAABkAwAADgAAAAAAAAABACAAAAAp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4"/>
                          <w:szCs w:val="24"/>
                          <w:lang w:val="en-US" w:eastAsia="zh-CN"/>
                        </w:rPr>
                        <w:t>基本资料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2845435</wp:posOffset>
                </wp:positionV>
                <wp:extent cx="125730" cy="137795"/>
                <wp:effectExtent l="0" t="0" r="7620" b="14605"/>
                <wp:wrapNone/>
                <wp:docPr id="14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91185" y="2845435"/>
                          <a:ext cx="125730" cy="1377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7702" y="194925"/>
                            </a:cxn>
                            <a:cxn ang="0">
                              <a:pos x="6782" y="196850"/>
                            </a:cxn>
                            <a:cxn ang="0">
                              <a:pos x="0" y="190115"/>
                            </a:cxn>
                            <a:cxn ang="0">
                              <a:pos x="2002" y="22321"/>
                            </a:cxn>
                            <a:cxn ang="0">
                              <a:pos x="27646" y="20332"/>
                            </a:cxn>
                            <a:cxn ang="0">
                              <a:pos x="48382" y="47528"/>
                            </a:cxn>
                            <a:cxn ang="0">
                              <a:pos x="69117" y="20332"/>
                            </a:cxn>
                            <a:cxn ang="0">
                              <a:pos x="110587" y="27131"/>
                            </a:cxn>
                            <a:cxn ang="0">
                              <a:pos x="152058" y="27131"/>
                            </a:cxn>
                            <a:cxn ang="0">
                              <a:pos x="172922" y="20332"/>
                            </a:cxn>
                            <a:cxn ang="0">
                              <a:pos x="179705" y="27067"/>
                            </a:cxn>
                            <a:cxn ang="0">
                              <a:pos x="165881" y="67861"/>
                            </a:cxn>
                            <a:cxn ang="0">
                              <a:pos x="13823" y="183316"/>
                            </a:cxn>
                            <a:cxn ang="0">
                              <a:pos x="165881" y="67861"/>
                            </a:cxn>
                            <a:cxn ang="0">
                              <a:pos x="27646" y="101792"/>
                            </a:cxn>
                            <a:cxn ang="0">
                              <a:pos x="48382" y="81459"/>
                            </a:cxn>
                            <a:cxn ang="0">
                              <a:pos x="48382" y="135787"/>
                            </a:cxn>
                            <a:cxn ang="0">
                              <a:pos x="27646" y="115390"/>
                            </a:cxn>
                            <a:cxn ang="0">
                              <a:pos x="48382" y="135787"/>
                            </a:cxn>
                            <a:cxn ang="0">
                              <a:pos x="27646" y="169718"/>
                            </a:cxn>
                            <a:cxn ang="0">
                              <a:pos x="48382" y="149321"/>
                            </a:cxn>
                            <a:cxn ang="0">
                              <a:pos x="82940" y="101792"/>
                            </a:cxn>
                            <a:cxn ang="0">
                              <a:pos x="62205" y="81459"/>
                            </a:cxn>
                            <a:cxn ang="0">
                              <a:pos x="82940" y="101792"/>
                            </a:cxn>
                            <a:cxn ang="0">
                              <a:pos x="62205" y="135787"/>
                            </a:cxn>
                            <a:cxn ang="0">
                              <a:pos x="82940" y="115390"/>
                            </a:cxn>
                            <a:cxn ang="0">
                              <a:pos x="82940" y="169718"/>
                            </a:cxn>
                            <a:cxn ang="0">
                              <a:pos x="62205" y="149321"/>
                            </a:cxn>
                            <a:cxn ang="0">
                              <a:pos x="82940" y="169718"/>
                            </a:cxn>
                            <a:cxn ang="0">
                              <a:pos x="96764" y="101792"/>
                            </a:cxn>
                            <a:cxn ang="0">
                              <a:pos x="117499" y="81459"/>
                            </a:cxn>
                            <a:cxn ang="0">
                              <a:pos x="117499" y="135787"/>
                            </a:cxn>
                            <a:cxn ang="0">
                              <a:pos x="96764" y="115390"/>
                            </a:cxn>
                            <a:cxn ang="0">
                              <a:pos x="117499" y="135787"/>
                            </a:cxn>
                            <a:cxn ang="0">
                              <a:pos x="96764" y="169718"/>
                            </a:cxn>
                            <a:cxn ang="0">
                              <a:pos x="117499" y="149321"/>
                            </a:cxn>
                            <a:cxn ang="0">
                              <a:pos x="152058" y="101792"/>
                            </a:cxn>
                            <a:cxn ang="0">
                              <a:pos x="131322" y="81459"/>
                            </a:cxn>
                            <a:cxn ang="0">
                              <a:pos x="152058" y="101792"/>
                            </a:cxn>
                            <a:cxn ang="0">
                              <a:pos x="131322" y="135787"/>
                            </a:cxn>
                            <a:cxn ang="0">
                              <a:pos x="152058" y="115390"/>
                            </a:cxn>
                            <a:cxn ang="0">
                              <a:pos x="152058" y="169718"/>
                            </a:cxn>
                            <a:cxn ang="0">
                              <a:pos x="131322" y="149321"/>
                            </a:cxn>
                            <a:cxn ang="0">
                              <a:pos x="152058" y="169718"/>
                            </a:cxn>
                            <a:cxn ang="0">
                              <a:pos x="117499" y="27324"/>
                            </a:cxn>
                            <a:cxn ang="0">
                              <a:pos x="131129" y="0"/>
                            </a:cxn>
                            <a:cxn ang="0">
                              <a:pos x="144694" y="27324"/>
                            </a:cxn>
                            <a:cxn ang="0">
                              <a:pos x="48188" y="40729"/>
                            </a:cxn>
                            <a:cxn ang="0">
                              <a:pos x="34558" y="13341"/>
                            </a:cxn>
                            <a:cxn ang="0">
                              <a:pos x="61818" y="13341"/>
                            </a:cxn>
                            <a:cxn ang="0">
                              <a:pos x="48188" y="40729"/>
                            </a:cxn>
                          </a:cxnLst>
                          <a:pathLst>
                            <a:path w="2782" h="3069">
                              <a:moveTo>
                                <a:pt x="2782" y="2964"/>
                              </a:moveTo>
                              <a:cubicBezTo>
                                <a:pt x="2782" y="2991"/>
                                <a:pt x="2772" y="3018"/>
                                <a:pt x="2751" y="3039"/>
                              </a:cubicBezTo>
                              <a:cubicBezTo>
                                <a:pt x="2731" y="3059"/>
                                <a:pt x="2704" y="3069"/>
                                <a:pt x="2677" y="3069"/>
                              </a:cubicBezTo>
                              <a:cubicBezTo>
                                <a:pt x="105" y="3069"/>
                                <a:pt x="105" y="3069"/>
                                <a:pt x="105" y="3069"/>
                              </a:cubicBezTo>
                              <a:cubicBezTo>
                                <a:pt x="78" y="3069"/>
                                <a:pt x="51" y="3059"/>
                                <a:pt x="31" y="3039"/>
                              </a:cubicBezTo>
                              <a:cubicBezTo>
                                <a:pt x="10" y="3018"/>
                                <a:pt x="0" y="2991"/>
                                <a:pt x="0" y="2964"/>
                              </a:cubicBezTo>
                              <a:cubicBezTo>
                                <a:pt x="0" y="422"/>
                                <a:pt x="0" y="422"/>
                                <a:pt x="0" y="422"/>
                              </a:cubicBezTo>
                              <a:cubicBezTo>
                                <a:pt x="0" y="395"/>
                                <a:pt x="10" y="368"/>
                                <a:pt x="31" y="348"/>
                              </a:cubicBezTo>
                              <a:cubicBezTo>
                                <a:pt x="51" y="328"/>
                                <a:pt x="78" y="317"/>
                                <a:pt x="105" y="317"/>
                              </a:cubicBezTo>
                              <a:cubicBezTo>
                                <a:pt x="428" y="317"/>
                                <a:pt x="428" y="317"/>
                                <a:pt x="428" y="317"/>
                              </a:cubicBezTo>
                              <a:cubicBezTo>
                                <a:pt x="428" y="423"/>
                                <a:pt x="428" y="423"/>
                                <a:pt x="428" y="423"/>
                              </a:cubicBezTo>
                              <a:cubicBezTo>
                                <a:pt x="428" y="599"/>
                                <a:pt x="572" y="741"/>
                                <a:pt x="749" y="741"/>
                              </a:cubicBezTo>
                              <a:cubicBezTo>
                                <a:pt x="926" y="741"/>
                                <a:pt x="1070" y="599"/>
                                <a:pt x="1070" y="423"/>
                              </a:cubicBezTo>
                              <a:cubicBezTo>
                                <a:pt x="1070" y="317"/>
                                <a:pt x="1070" y="317"/>
                                <a:pt x="1070" y="317"/>
                              </a:cubicBezTo>
                              <a:cubicBezTo>
                                <a:pt x="1712" y="317"/>
                                <a:pt x="1712" y="317"/>
                                <a:pt x="1712" y="317"/>
                              </a:cubicBezTo>
                              <a:cubicBezTo>
                                <a:pt x="1712" y="423"/>
                                <a:pt x="1712" y="423"/>
                                <a:pt x="1712" y="423"/>
                              </a:cubicBezTo>
                              <a:cubicBezTo>
                                <a:pt x="1712" y="599"/>
                                <a:pt x="1856" y="741"/>
                                <a:pt x="2033" y="741"/>
                              </a:cubicBezTo>
                              <a:cubicBezTo>
                                <a:pt x="2210" y="741"/>
                                <a:pt x="2354" y="599"/>
                                <a:pt x="2354" y="423"/>
                              </a:cubicBezTo>
                              <a:cubicBezTo>
                                <a:pt x="2354" y="317"/>
                                <a:pt x="2354" y="317"/>
                                <a:pt x="2354" y="317"/>
                              </a:cubicBezTo>
                              <a:cubicBezTo>
                                <a:pt x="2677" y="317"/>
                                <a:pt x="2677" y="317"/>
                                <a:pt x="2677" y="317"/>
                              </a:cubicBezTo>
                              <a:cubicBezTo>
                                <a:pt x="2704" y="317"/>
                                <a:pt x="2731" y="328"/>
                                <a:pt x="2751" y="348"/>
                              </a:cubicBezTo>
                              <a:cubicBezTo>
                                <a:pt x="2772" y="368"/>
                                <a:pt x="2782" y="395"/>
                                <a:pt x="2782" y="422"/>
                              </a:cubicBezTo>
                              <a:cubicBezTo>
                                <a:pt x="2782" y="2964"/>
                                <a:pt x="2782" y="2964"/>
                                <a:pt x="2782" y="2964"/>
                              </a:cubicBezTo>
                              <a:close/>
                              <a:moveTo>
                                <a:pt x="2568" y="1058"/>
                              </a:moveTo>
                              <a:cubicBezTo>
                                <a:pt x="214" y="1058"/>
                                <a:pt x="214" y="1058"/>
                                <a:pt x="214" y="1058"/>
                              </a:cubicBezTo>
                              <a:cubicBezTo>
                                <a:pt x="214" y="2858"/>
                                <a:pt x="214" y="2858"/>
                                <a:pt x="214" y="2858"/>
                              </a:cubicBezTo>
                              <a:cubicBezTo>
                                <a:pt x="2568" y="2858"/>
                                <a:pt x="2568" y="2858"/>
                                <a:pt x="2568" y="2858"/>
                              </a:cubicBezTo>
                              <a:cubicBezTo>
                                <a:pt x="2568" y="1058"/>
                                <a:pt x="2568" y="1058"/>
                                <a:pt x="2568" y="1058"/>
                              </a:cubicBezTo>
                              <a:close/>
                              <a:moveTo>
                                <a:pt x="749" y="1587"/>
                              </a:moveTo>
                              <a:cubicBezTo>
                                <a:pt x="428" y="1587"/>
                                <a:pt x="428" y="1587"/>
                                <a:pt x="428" y="1587"/>
                              </a:cubicBezTo>
                              <a:cubicBezTo>
                                <a:pt x="428" y="1270"/>
                                <a:pt x="428" y="1270"/>
                                <a:pt x="428" y="1270"/>
                              </a:cubicBezTo>
                              <a:cubicBezTo>
                                <a:pt x="749" y="1270"/>
                                <a:pt x="749" y="1270"/>
                                <a:pt x="749" y="1270"/>
                              </a:cubicBezTo>
                              <a:lnTo>
                                <a:pt x="749" y="1587"/>
                              </a:lnTo>
                              <a:close/>
                              <a:moveTo>
                                <a:pt x="749" y="2117"/>
                              </a:moveTo>
                              <a:cubicBezTo>
                                <a:pt x="428" y="2117"/>
                                <a:pt x="428" y="2117"/>
                                <a:pt x="428" y="2117"/>
                              </a:cubicBezTo>
                              <a:cubicBezTo>
                                <a:pt x="428" y="1799"/>
                                <a:pt x="428" y="1799"/>
                                <a:pt x="428" y="1799"/>
                              </a:cubicBezTo>
                              <a:cubicBezTo>
                                <a:pt x="749" y="1799"/>
                                <a:pt x="749" y="1799"/>
                                <a:pt x="749" y="1799"/>
                              </a:cubicBezTo>
                              <a:lnTo>
                                <a:pt x="749" y="2117"/>
                              </a:lnTo>
                              <a:close/>
                              <a:moveTo>
                                <a:pt x="749" y="2646"/>
                              </a:moveTo>
                              <a:cubicBezTo>
                                <a:pt x="428" y="2646"/>
                                <a:pt x="428" y="2646"/>
                                <a:pt x="428" y="2646"/>
                              </a:cubicBezTo>
                              <a:cubicBezTo>
                                <a:pt x="428" y="2328"/>
                                <a:pt x="428" y="2328"/>
                                <a:pt x="428" y="2328"/>
                              </a:cubicBezTo>
                              <a:cubicBezTo>
                                <a:pt x="749" y="2328"/>
                                <a:pt x="749" y="2328"/>
                                <a:pt x="749" y="2328"/>
                              </a:cubicBezTo>
                              <a:lnTo>
                                <a:pt x="749" y="2646"/>
                              </a:lnTo>
                              <a:close/>
                              <a:moveTo>
                                <a:pt x="1284" y="1587"/>
                              </a:moveTo>
                              <a:cubicBezTo>
                                <a:pt x="963" y="1587"/>
                                <a:pt x="963" y="1587"/>
                                <a:pt x="963" y="1587"/>
                              </a:cubicBezTo>
                              <a:cubicBezTo>
                                <a:pt x="963" y="1270"/>
                                <a:pt x="963" y="1270"/>
                                <a:pt x="963" y="1270"/>
                              </a:cubicBezTo>
                              <a:cubicBezTo>
                                <a:pt x="1284" y="1270"/>
                                <a:pt x="1284" y="1270"/>
                                <a:pt x="1284" y="1270"/>
                              </a:cubicBezTo>
                              <a:lnTo>
                                <a:pt x="1284" y="1587"/>
                              </a:lnTo>
                              <a:close/>
                              <a:moveTo>
                                <a:pt x="1284" y="2117"/>
                              </a:moveTo>
                              <a:cubicBezTo>
                                <a:pt x="963" y="2117"/>
                                <a:pt x="963" y="2117"/>
                                <a:pt x="963" y="2117"/>
                              </a:cubicBezTo>
                              <a:cubicBezTo>
                                <a:pt x="963" y="1799"/>
                                <a:pt x="963" y="1799"/>
                                <a:pt x="963" y="1799"/>
                              </a:cubicBezTo>
                              <a:cubicBezTo>
                                <a:pt x="1284" y="1799"/>
                                <a:pt x="1284" y="1799"/>
                                <a:pt x="1284" y="1799"/>
                              </a:cubicBezTo>
                              <a:lnTo>
                                <a:pt x="1284" y="2117"/>
                              </a:lnTo>
                              <a:close/>
                              <a:moveTo>
                                <a:pt x="1284" y="2646"/>
                              </a:moveTo>
                              <a:cubicBezTo>
                                <a:pt x="963" y="2646"/>
                                <a:pt x="963" y="2646"/>
                                <a:pt x="963" y="2646"/>
                              </a:cubicBezTo>
                              <a:cubicBezTo>
                                <a:pt x="963" y="2328"/>
                                <a:pt x="963" y="2328"/>
                                <a:pt x="963" y="2328"/>
                              </a:cubicBezTo>
                              <a:cubicBezTo>
                                <a:pt x="1284" y="2328"/>
                                <a:pt x="1284" y="2328"/>
                                <a:pt x="1284" y="2328"/>
                              </a:cubicBezTo>
                              <a:lnTo>
                                <a:pt x="1284" y="2646"/>
                              </a:lnTo>
                              <a:close/>
                              <a:moveTo>
                                <a:pt x="1819" y="1587"/>
                              </a:moveTo>
                              <a:cubicBezTo>
                                <a:pt x="1498" y="1587"/>
                                <a:pt x="1498" y="1587"/>
                                <a:pt x="1498" y="1587"/>
                              </a:cubicBezTo>
                              <a:cubicBezTo>
                                <a:pt x="1498" y="1270"/>
                                <a:pt x="1498" y="1270"/>
                                <a:pt x="1498" y="1270"/>
                              </a:cubicBezTo>
                              <a:cubicBezTo>
                                <a:pt x="1819" y="1270"/>
                                <a:pt x="1819" y="1270"/>
                                <a:pt x="1819" y="1270"/>
                              </a:cubicBezTo>
                              <a:lnTo>
                                <a:pt x="1819" y="1587"/>
                              </a:lnTo>
                              <a:close/>
                              <a:moveTo>
                                <a:pt x="1819" y="2117"/>
                              </a:moveTo>
                              <a:cubicBezTo>
                                <a:pt x="1498" y="2117"/>
                                <a:pt x="1498" y="2117"/>
                                <a:pt x="1498" y="2117"/>
                              </a:cubicBezTo>
                              <a:cubicBezTo>
                                <a:pt x="1498" y="1799"/>
                                <a:pt x="1498" y="1799"/>
                                <a:pt x="1498" y="1799"/>
                              </a:cubicBezTo>
                              <a:cubicBezTo>
                                <a:pt x="1819" y="1799"/>
                                <a:pt x="1819" y="1799"/>
                                <a:pt x="1819" y="1799"/>
                              </a:cubicBezTo>
                              <a:lnTo>
                                <a:pt x="1819" y="2117"/>
                              </a:lnTo>
                              <a:close/>
                              <a:moveTo>
                                <a:pt x="1819" y="2646"/>
                              </a:moveTo>
                              <a:cubicBezTo>
                                <a:pt x="1498" y="2646"/>
                                <a:pt x="1498" y="2646"/>
                                <a:pt x="1498" y="2646"/>
                              </a:cubicBezTo>
                              <a:cubicBezTo>
                                <a:pt x="1498" y="2328"/>
                                <a:pt x="1498" y="2328"/>
                                <a:pt x="1498" y="2328"/>
                              </a:cubicBezTo>
                              <a:cubicBezTo>
                                <a:pt x="1819" y="2328"/>
                                <a:pt x="1819" y="2328"/>
                                <a:pt x="1819" y="2328"/>
                              </a:cubicBezTo>
                              <a:lnTo>
                                <a:pt x="1819" y="2646"/>
                              </a:lnTo>
                              <a:close/>
                              <a:moveTo>
                                <a:pt x="2354" y="1587"/>
                              </a:moveTo>
                              <a:cubicBezTo>
                                <a:pt x="2033" y="1587"/>
                                <a:pt x="2033" y="1587"/>
                                <a:pt x="2033" y="1587"/>
                              </a:cubicBezTo>
                              <a:cubicBezTo>
                                <a:pt x="2033" y="1270"/>
                                <a:pt x="2033" y="1270"/>
                                <a:pt x="2033" y="1270"/>
                              </a:cubicBezTo>
                              <a:cubicBezTo>
                                <a:pt x="2354" y="1270"/>
                                <a:pt x="2354" y="1270"/>
                                <a:pt x="2354" y="1270"/>
                              </a:cubicBezTo>
                              <a:lnTo>
                                <a:pt x="2354" y="1587"/>
                              </a:lnTo>
                              <a:close/>
                              <a:moveTo>
                                <a:pt x="2354" y="2117"/>
                              </a:moveTo>
                              <a:cubicBezTo>
                                <a:pt x="2033" y="2117"/>
                                <a:pt x="2033" y="2117"/>
                                <a:pt x="2033" y="2117"/>
                              </a:cubicBezTo>
                              <a:cubicBezTo>
                                <a:pt x="2033" y="1799"/>
                                <a:pt x="2033" y="1799"/>
                                <a:pt x="2033" y="1799"/>
                              </a:cubicBezTo>
                              <a:cubicBezTo>
                                <a:pt x="2354" y="1799"/>
                                <a:pt x="2354" y="1799"/>
                                <a:pt x="2354" y="1799"/>
                              </a:cubicBezTo>
                              <a:lnTo>
                                <a:pt x="2354" y="2117"/>
                              </a:lnTo>
                              <a:close/>
                              <a:moveTo>
                                <a:pt x="2354" y="2646"/>
                              </a:moveTo>
                              <a:cubicBezTo>
                                <a:pt x="2033" y="2646"/>
                                <a:pt x="2033" y="2646"/>
                                <a:pt x="2033" y="2646"/>
                              </a:cubicBezTo>
                              <a:cubicBezTo>
                                <a:pt x="2033" y="2328"/>
                                <a:pt x="2033" y="2328"/>
                                <a:pt x="2033" y="2328"/>
                              </a:cubicBezTo>
                              <a:cubicBezTo>
                                <a:pt x="2354" y="2328"/>
                                <a:pt x="2354" y="2328"/>
                                <a:pt x="2354" y="2328"/>
                              </a:cubicBezTo>
                              <a:lnTo>
                                <a:pt x="2354" y="2646"/>
                              </a:lnTo>
                              <a:close/>
                              <a:moveTo>
                                <a:pt x="2030" y="635"/>
                              </a:moveTo>
                              <a:cubicBezTo>
                                <a:pt x="1914" y="635"/>
                                <a:pt x="1819" y="542"/>
                                <a:pt x="1819" y="426"/>
                              </a:cubicBezTo>
                              <a:cubicBezTo>
                                <a:pt x="1819" y="208"/>
                                <a:pt x="1819" y="208"/>
                                <a:pt x="1819" y="208"/>
                              </a:cubicBezTo>
                              <a:cubicBezTo>
                                <a:pt x="1819" y="93"/>
                                <a:pt x="1914" y="0"/>
                                <a:pt x="2030" y="0"/>
                              </a:cubicBezTo>
                              <a:cubicBezTo>
                                <a:pt x="2146" y="0"/>
                                <a:pt x="2240" y="93"/>
                                <a:pt x="2240" y="208"/>
                              </a:cubicBezTo>
                              <a:cubicBezTo>
                                <a:pt x="2240" y="426"/>
                                <a:pt x="2240" y="426"/>
                                <a:pt x="2240" y="426"/>
                              </a:cubicBezTo>
                              <a:cubicBezTo>
                                <a:pt x="2240" y="542"/>
                                <a:pt x="2146" y="635"/>
                                <a:pt x="2030" y="635"/>
                              </a:cubicBezTo>
                              <a:close/>
                              <a:moveTo>
                                <a:pt x="746" y="635"/>
                              </a:moveTo>
                              <a:cubicBezTo>
                                <a:pt x="630" y="635"/>
                                <a:pt x="535" y="542"/>
                                <a:pt x="535" y="426"/>
                              </a:cubicBezTo>
                              <a:cubicBezTo>
                                <a:pt x="535" y="208"/>
                                <a:pt x="535" y="208"/>
                                <a:pt x="535" y="208"/>
                              </a:cubicBezTo>
                              <a:cubicBezTo>
                                <a:pt x="535" y="93"/>
                                <a:pt x="630" y="0"/>
                                <a:pt x="746" y="0"/>
                              </a:cubicBezTo>
                              <a:cubicBezTo>
                                <a:pt x="862" y="0"/>
                                <a:pt x="957" y="93"/>
                                <a:pt x="957" y="208"/>
                              </a:cubicBezTo>
                              <a:cubicBezTo>
                                <a:pt x="957" y="426"/>
                                <a:pt x="957" y="426"/>
                                <a:pt x="957" y="426"/>
                              </a:cubicBezTo>
                              <a:cubicBezTo>
                                <a:pt x="957" y="542"/>
                                <a:pt x="862" y="635"/>
                                <a:pt x="746" y="6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  <a:ln w="9525">
                          <a:noFill/>
                        </a:ln>
                        <a:effectLst/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46.55pt;margin-top:224.05pt;height:10.85pt;width:9.9pt;z-index:251667456;mso-width-relative:page;mso-height-relative:page;" fillcolor="#707070" filled="t" stroked="f" coordsize="2782,3069" o:gfxdata="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" path="m2782,2964c2782,2991,2772,3018,2751,3039c2731,3059,2704,3069,2677,3069c105,3069,105,3069,105,3069c78,3069,51,3059,31,3039c10,3018,0,2991,0,2964c0,422,0,422,0,422c0,395,10,368,31,348c51,328,78,317,105,317c428,317,428,317,428,317c428,423,428,423,428,423c428,599,572,741,749,741c926,741,1070,599,1070,423c1070,317,1070,317,1070,317c1712,317,1712,317,1712,317c1712,423,1712,423,1712,423c1712,599,1856,741,2033,741c2210,741,2354,599,2354,423c2354,317,2354,317,2354,317c2677,317,2677,317,2677,317c2704,317,2731,328,2751,348c2772,368,2782,395,2782,422c2782,2964,2782,2964,2782,2964xm2568,1058c214,1058,214,1058,214,1058c214,2858,214,2858,214,2858c2568,2858,2568,2858,2568,2858c2568,1058,2568,1058,2568,1058xm749,1587c428,1587,428,1587,428,1587c428,1270,428,1270,428,1270c749,1270,749,1270,749,1270l749,1587xm749,2117c428,2117,428,2117,428,2117c428,1799,428,1799,428,1799c749,1799,749,1799,749,1799l749,2117xm749,2646c428,2646,428,2646,428,2646c428,2328,428,2328,428,2328c749,2328,749,2328,749,2328l749,2646xm1284,1587c963,1587,963,1587,963,1587c963,1270,963,1270,963,1270c1284,1270,1284,1270,1284,1270l1284,1587xm1284,2117c963,2117,963,2117,963,2117c963,1799,963,1799,963,1799c1284,1799,1284,1799,1284,1799l1284,2117xm1284,2646c963,2646,963,2646,963,2646c963,2328,963,2328,963,2328c1284,2328,1284,2328,1284,2328l1284,2646xm1819,1587c1498,1587,1498,1587,1498,1587c1498,1270,1498,1270,1498,1270c1819,1270,1819,1270,1819,1270l1819,1587xm1819,2117c1498,2117,1498,2117,1498,2117c1498,1799,1498,1799,1498,1799c1819,1799,1819,1799,1819,1799l1819,2117xm1819,2646c1498,2646,1498,2646,1498,2646c1498,2328,1498,2328,1498,2328c1819,2328,1819,2328,1819,2328l1819,2646xm2354,1587c2033,1587,2033,1587,2033,1587c2033,1270,2033,1270,2033,1270c2354,1270,2354,1270,2354,1270l2354,1587xm2354,2117c2033,2117,2033,2117,2033,2117c2033,1799,2033,1799,2033,1799c2354,1799,2354,1799,2354,1799l2354,2117xm2354,2646c2033,2646,2033,2646,2033,2646c2033,2328,2033,2328,2033,2328c2354,2328,2354,2328,2354,2328l2354,2646xm2030,635c1914,635,1819,542,1819,426c1819,208,1819,208,1819,208c1819,93,1914,0,2030,0c2146,0,2240,93,2240,208c2240,426,2240,426,2240,426c2240,542,2146,635,2030,635xm746,635c630,635,535,542,535,426c535,208,535,208,535,208c535,93,630,0,746,0c862,0,957,93,957,208c957,426,957,426,957,426c957,542,862,635,746,635xe">
                <v:path o:connectlocs="177702,194925;6782,196850;0,190115;2002,22321;27646,20332;48382,47528;69117,20332;110587,27131;152058,27131;172922,20332;179705,27067;165881,67861;13823,183316;165881,67861;27646,101792;48382,81459;48382,135787;27646,115390;48382,135787;27646,169718;48382,149321;82940,101792;62205,81459;82940,101792;62205,135787;82940,115390;82940,169718;62205,149321;82940,169718;96764,101792;117499,81459;117499,135787;96764,115390;117499,135787;96764,169718;117499,149321;152058,101792;131322,81459;152058,101792;131322,135787;152058,115390;152058,169718;131322,149321;152058,169718;117499,27324;131129,0;144694,27324;48188,40729;34558,13341;61818,13341;48188,40729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597535</wp:posOffset>
                </wp:positionH>
                <wp:positionV relativeFrom="paragraph">
                  <wp:posOffset>3138805</wp:posOffset>
                </wp:positionV>
                <wp:extent cx="113030" cy="143510"/>
                <wp:effectExtent l="0" t="0" r="1270" b="8890"/>
                <wp:wrapNone/>
                <wp:docPr id="11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97535" y="3138805"/>
                          <a:ext cx="11303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6515" y="0"/>
                            </a:cxn>
                            <a:cxn ang="0">
                              <a:pos x="0" y="56510"/>
                            </a:cxn>
                            <a:cxn ang="0">
                              <a:pos x="44286" y="135570"/>
                            </a:cxn>
                            <a:cxn ang="0">
                              <a:pos x="68798" y="135515"/>
                            </a:cxn>
                            <a:cxn ang="0">
                              <a:pos x="113030" y="56510"/>
                            </a:cxn>
                            <a:cxn ang="0">
                              <a:pos x="56515" y="0"/>
                            </a:cxn>
                            <a:cxn ang="0">
                              <a:pos x="56515" y="80879"/>
                            </a:cxn>
                            <a:cxn ang="0">
                              <a:pos x="30405" y="54746"/>
                            </a:cxn>
                            <a:cxn ang="0">
                              <a:pos x="56515" y="28558"/>
                            </a:cxn>
                            <a:cxn ang="0">
                              <a:pos x="82624" y="54746"/>
                            </a:cxn>
                            <a:cxn ang="0">
                              <a:pos x="56515" y="80879"/>
                            </a:cxn>
                          </a:cxnLst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  <a:ln w="9525">
                          <a:noFill/>
                        </a:ln>
                        <a:effectLst/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81" o:spid="_x0000_s1026" o:spt="100" style="position:absolute;left:0pt;margin-left:47.05pt;margin-top:247.15pt;height:11.3pt;width:8.9pt;z-index:251666432;mso-width-relative:page;mso-height-relative:page;" fillcolor="#707070" filled="t" stroked="f" coordsize="2052,2603" o:gfxdata="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AAAAABkcnMv&#10;UEsBAhQAFAAAAAgAh07iQEtdIC3aAAAACgEAAA8AAAAAAAAAAQAgAAAAIgAAAGRycy9kb3ducmV2&#10;LnhtbFBLAQIUABQAAAAIAIdO4kCKPVYGiQMAAH4KAAAOAAAAAAAAAAEAIAAAACkBAABkcnMvZTJv&#10;RG9jLnhtbFBLBQYAAAAABgAGAFkBAAAkBwAAAAA=&#10;" path="m1026,0c460,0,0,459,0,1025c0,1592,804,2459,804,2459c927,2602,1127,2603,1249,2458c1249,2458,2052,1592,2052,1025c2052,459,1592,0,1026,0xm1026,1467c764,1467,552,1255,552,993c552,731,764,518,1026,518c1288,518,1500,731,1500,993c1500,1255,1288,1467,1026,1467xe">
                <v:path o:connectlocs="56515,0;0,56510;44286,135570;68798,135515;113030,56510;56515,0;56515,80879;30405,54746;56515,28558;82624,54746;56515,80879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582295</wp:posOffset>
                </wp:positionH>
                <wp:positionV relativeFrom="paragraph">
                  <wp:posOffset>3736975</wp:posOffset>
                </wp:positionV>
                <wp:extent cx="143510" cy="117475"/>
                <wp:effectExtent l="0" t="0" r="8890" b="15875"/>
                <wp:wrapNone/>
                <wp:docPr id="10" name="Freeform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82295" y="3736975"/>
                          <a:ext cx="143510" cy="1174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5514" y="117475"/>
                            </a:cxn>
                            <a:cxn ang="0">
                              <a:pos x="17995" y="117475"/>
                            </a:cxn>
                            <a:cxn ang="0">
                              <a:pos x="0" y="100682"/>
                            </a:cxn>
                            <a:cxn ang="0">
                              <a:pos x="0" y="31485"/>
                            </a:cxn>
                            <a:cxn ang="0">
                              <a:pos x="66415" y="70457"/>
                            </a:cxn>
                            <a:cxn ang="0">
                              <a:pos x="67186" y="71261"/>
                            </a:cxn>
                            <a:cxn ang="0">
                              <a:pos x="75693" y="71261"/>
                            </a:cxn>
                            <a:cxn ang="0">
                              <a:pos x="143510" y="31695"/>
                            </a:cxn>
                            <a:cxn ang="0">
                              <a:pos x="143510" y="100682"/>
                            </a:cxn>
                            <a:cxn ang="0">
                              <a:pos x="125514" y="117475"/>
                            </a:cxn>
                            <a:cxn ang="0">
                              <a:pos x="71737" y="63530"/>
                            </a:cxn>
                            <a:cxn ang="0">
                              <a:pos x="4201" y="23928"/>
                            </a:cxn>
                            <a:cxn ang="0">
                              <a:pos x="0" y="22284"/>
                            </a:cxn>
                            <a:cxn ang="0">
                              <a:pos x="0" y="16757"/>
                            </a:cxn>
                            <a:cxn ang="0">
                              <a:pos x="17995" y="0"/>
                            </a:cxn>
                            <a:cxn ang="0">
                              <a:pos x="125514" y="0"/>
                            </a:cxn>
                            <a:cxn ang="0">
                              <a:pos x="143510" y="16757"/>
                            </a:cxn>
                            <a:cxn ang="0">
                              <a:pos x="143510" y="22389"/>
                            </a:cxn>
                            <a:cxn ang="0">
                              <a:pos x="139448" y="23998"/>
                            </a:cxn>
                            <a:cxn ang="0">
                              <a:pos x="71737" y="63530"/>
                            </a:cxn>
                          </a:cxnLst>
                          <a:pathLst>
                            <a:path w="4099" h="3358">
                              <a:moveTo>
                                <a:pt x="3585" y="3358"/>
                              </a:moveTo>
                              <a:cubicBezTo>
                                <a:pt x="514" y="3358"/>
                                <a:pt x="514" y="3358"/>
                                <a:pt x="514" y="3358"/>
                              </a:cubicBezTo>
                              <a:cubicBezTo>
                                <a:pt x="230" y="3358"/>
                                <a:pt x="0" y="3143"/>
                                <a:pt x="0" y="2878"/>
                              </a:cubicBezTo>
                              <a:cubicBezTo>
                                <a:pt x="0" y="900"/>
                                <a:pt x="0" y="900"/>
                                <a:pt x="0" y="900"/>
                              </a:cubicBezTo>
                              <a:cubicBezTo>
                                <a:pt x="1897" y="2014"/>
                                <a:pt x="1897" y="2014"/>
                                <a:pt x="1897" y="2014"/>
                              </a:cubicBezTo>
                              <a:cubicBezTo>
                                <a:pt x="1904" y="2021"/>
                                <a:pt x="1910" y="2028"/>
                                <a:pt x="1919" y="2037"/>
                              </a:cubicBezTo>
                              <a:cubicBezTo>
                                <a:pt x="1986" y="2100"/>
                                <a:pt x="2095" y="2100"/>
                                <a:pt x="2162" y="2037"/>
                              </a:cubicBezTo>
                              <a:cubicBezTo>
                                <a:pt x="4099" y="906"/>
                                <a:pt x="4099" y="906"/>
                                <a:pt x="4099" y="906"/>
                              </a:cubicBezTo>
                              <a:cubicBezTo>
                                <a:pt x="4099" y="2878"/>
                                <a:pt x="4099" y="2878"/>
                                <a:pt x="4099" y="2878"/>
                              </a:cubicBezTo>
                              <a:cubicBezTo>
                                <a:pt x="4099" y="3143"/>
                                <a:pt x="3869" y="3358"/>
                                <a:pt x="3585" y="3358"/>
                              </a:cubicBezTo>
                              <a:close/>
                              <a:moveTo>
                                <a:pt x="2049" y="1816"/>
                              </a:moveTo>
                              <a:cubicBezTo>
                                <a:pt x="120" y="684"/>
                                <a:pt x="120" y="684"/>
                                <a:pt x="120" y="684"/>
                              </a:cubicBezTo>
                              <a:cubicBezTo>
                                <a:pt x="87" y="653"/>
                                <a:pt x="43" y="637"/>
                                <a:pt x="0" y="637"/>
                              </a:cubicBezTo>
                              <a:cubicBezTo>
                                <a:pt x="0" y="479"/>
                                <a:pt x="0" y="479"/>
                                <a:pt x="0" y="479"/>
                              </a:cubicBezTo>
                              <a:cubicBezTo>
                                <a:pt x="0" y="214"/>
                                <a:pt x="230" y="0"/>
                                <a:pt x="514" y="0"/>
                              </a:cubicBezTo>
                              <a:cubicBezTo>
                                <a:pt x="3585" y="0"/>
                                <a:pt x="3585" y="0"/>
                                <a:pt x="3585" y="0"/>
                              </a:cubicBezTo>
                              <a:cubicBezTo>
                                <a:pt x="3869" y="0"/>
                                <a:pt x="4099" y="214"/>
                                <a:pt x="4099" y="479"/>
                              </a:cubicBezTo>
                              <a:cubicBezTo>
                                <a:pt x="4099" y="640"/>
                                <a:pt x="4099" y="640"/>
                                <a:pt x="4099" y="640"/>
                              </a:cubicBezTo>
                              <a:cubicBezTo>
                                <a:pt x="4057" y="641"/>
                                <a:pt x="4015" y="656"/>
                                <a:pt x="3983" y="686"/>
                              </a:cubicBezTo>
                              <a:lnTo>
                                <a:pt x="2049" y="18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  <a:ln w="9525">
                          <a:noFill/>
                        </a:ln>
                        <a:effectLst/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90" o:spid="_x0000_s1026" o:spt="100" style="position:absolute;left:0pt;margin-left:45.85pt;margin-top:294.25pt;height:9.25pt;width:11.3pt;z-index:251665408;mso-width-relative:page;mso-height-relative:page;" fillcolor="#707070" filled="t" stroked="f" coordsize="4099,3358" o:gfxdata="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" path="m3585,3358c514,3358,514,3358,514,3358c230,3358,0,3143,0,2878c0,900,0,900,0,900c1897,2014,1897,2014,1897,2014c1904,2021,1910,2028,1919,2037c1986,2100,2095,2100,2162,2037c4099,906,4099,906,4099,906c4099,2878,4099,2878,4099,2878c4099,3143,3869,3358,3585,3358xm2049,1816c120,684,120,684,120,684c87,653,43,637,0,637c0,479,0,479,0,479c0,214,230,0,514,0c3585,0,3585,0,3585,0c3869,0,4099,214,4099,479c4099,640,4099,640,4099,640c4057,641,4015,656,3983,686l2049,1816xe">
                <v:path o:connectlocs="125514,117475;17995,117475;0,100682;0,31485;66415,70457;67186,71261;75693,71261;143510,31695;143510,100682;125514,117475;71737,63530;4201,23928;0,22284;0,16757;17995,0;125514,0;143510,16757;143510,22389;139448,23998;71737,63530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582295</wp:posOffset>
                </wp:positionH>
                <wp:positionV relativeFrom="paragraph">
                  <wp:posOffset>3437890</wp:posOffset>
                </wp:positionV>
                <wp:extent cx="143510" cy="143510"/>
                <wp:effectExtent l="0" t="0" r="0" b="0"/>
                <wp:wrapNone/>
                <wp:docPr id="9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82295" y="3437890"/>
                          <a:ext cx="14351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0151" y="83358"/>
                            </a:cxn>
                            <a:cxn ang="0">
                              <a:pos x="41111" y="50141"/>
                            </a:cxn>
                            <a:cxn ang="0">
                              <a:pos x="41963" y="18345"/>
                            </a:cxn>
                            <a:cxn ang="0">
                              <a:pos x="9314" y="22165"/>
                            </a:cxn>
                            <a:cxn ang="0">
                              <a:pos x="43100" y="100409"/>
                            </a:cxn>
                            <a:cxn ang="0">
                              <a:pos x="121344" y="134195"/>
                            </a:cxn>
                            <a:cxn ang="0">
                              <a:pos x="125164" y="101577"/>
                            </a:cxn>
                            <a:cxn ang="0">
                              <a:pos x="93368" y="102398"/>
                            </a:cxn>
                            <a:cxn ang="0">
                              <a:pos x="60151" y="83358"/>
                            </a:cxn>
                            <a:cxn ang="0">
                              <a:pos x="60151" y="83358"/>
                            </a:cxn>
                          </a:cxnLst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  <a:ln w="9525">
                          <a:noFill/>
                        </a:ln>
                        <a:effectLst/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27" o:spid="_x0000_s1026" o:spt="100" style="position:absolute;left:0pt;margin-left:45.85pt;margin-top:270.7pt;height:11.3pt;width:11.3pt;z-index:251664384;mso-width-relative:page;mso-height-relative:page;" fillcolor="#707070" filled="t" stroked="f" coordsize="4545,4545" o:gfxdata="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" path="m1905,2640c1502,2238,1118,1772,1302,1588c1566,1324,1795,1162,1329,581c862,0,550,446,295,702c0,996,279,2095,1365,3180c2450,4265,3549,4545,3843,4250c4099,3995,4545,3684,3964,3217c3383,2750,3221,2979,2957,3243c2773,3426,2307,3042,1905,2640c1905,2640,1905,2640,1905,2640xe">
                <v:path o:connectlocs="60151,83358;41111,50141;41963,18345;9314,22165;43100,100409;121344,134195;125164,101577;93368,102398;60151,83358;60151,83358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743585</wp:posOffset>
                </wp:positionH>
                <wp:positionV relativeFrom="paragraph">
                  <wp:posOffset>2745105</wp:posOffset>
                </wp:positionV>
                <wp:extent cx="1504950" cy="1200150"/>
                <wp:effectExtent l="0" t="0" r="0" b="0"/>
                <wp:wrapNone/>
                <wp:docPr id="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3585" y="2745105"/>
                          <a:ext cx="150495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21岁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</w:rPr>
                              <w:t>广东省深圳市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138-8888-8888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>13888123@qq.com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pacing w:val="0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F3F3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zh-CN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58.55pt;margin-top:216.15pt;height:94.5pt;width:118.5pt;z-index:251663360;mso-width-relative:page;mso-height-relative:page;" filled="f" stroked="f" coordsize="21600,21600" o:gfxdata="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FACWftcAAAALAQAADwAA&#10;AAAAAAABACAAAAAiAAAAZHJzL2Rvd25yZXYueG1sUEsBAhQAFAAAAAgAh07iQJbhqy7eAQAAlgMA&#10;AA4AAAAAAAAAAQAgAAAAJgEAAGRycy9lMm9Eb2MueG1sUEsFBgAAAAAGAAYAWQEAAH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21岁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</w:rPr>
                        <w:t>广东省深圳市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color="auto" w:fill="FFFFFF"/>
                          <w:lang w:val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138-8888-8888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>13888123@qq.com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spacing w:val="0"/>
                          <w:sz w:val="21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F3F3F"/>
                          <w:spacing w:val="0"/>
                          <w:sz w:val="21"/>
                          <w:szCs w:val="21"/>
                          <w:shd w:val="clear" w:color="auto" w:fill="FFFFFF"/>
                          <w:lang w:val="zh-CN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2335530</wp:posOffset>
                </wp:positionV>
                <wp:extent cx="925830" cy="314325"/>
                <wp:effectExtent l="0" t="0" r="0" b="0"/>
                <wp:wrapNone/>
                <wp:docPr id="7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300" y="2335530"/>
                          <a:ext cx="9258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  <w:t>联系方式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8" o:spid="_x0000_s1026" o:spt="1" style="position:absolute;left:0pt;margin-left:39pt;margin-top:183.9pt;height:24.75pt;width:72.9pt;z-index:251662336;mso-width-relative:page;mso-height-relative:page;" filled="f" stroked="f" coordsize="21600,21600" o:gfxdata="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OFyLKTbAAAACgEAAA8AAAAAAAAAAQAgAAAAIgAAAGRycy9kb3ducmV2Lnht&#10;bFBLAQIUABQAAAAIAIdO4kBn5FVWvQEAAGMDAAAOAAAAAAAAAAEAIAAAACo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4"/>
                          <w:szCs w:val="24"/>
                          <w:lang w:val="en-US" w:eastAsia="zh-CN"/>
                        </w:rPr>
                        <w:t>联系方式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2734945</wp:posOffset>
                </wp:positionV>
                <wp:extent cx="4328160" cy="1196340"/>
                <wp:effectExtent l="0" t="0" r="0" b="0"/>
                <wp:wrapNone/>
                <wp:docPr id="99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23210" y="2734945"/>
                          <a:ext cx="4328160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wordWrap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420" w:leftChars="0" w:right="0" w:rightChars="0" w:hanging="420" w:firstLineChars="0"/>
                              <w:jc w:val="left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个人方面：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拥有较强的学习能力及表达沟通能力能适应各种环境，并融入其中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能在压力环境下完成挑战性工作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wordWrap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420" w:leftChars="0" w:right="0" w:rightChars="0" w:hanging="420" w:firstLineChars="0"/>
                              <w:jc w:val="left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工作态度：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认真负责，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不以自我为中心，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从不半途而废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，喜欢与人相交，并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虚心向他人学习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会用100%的热情和精力投入到工作中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wordWrap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left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 w:val="0"/>
                              <w:wordWrap/>
                              <w:overflowPunct w:val="0"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312" w:lineRule="auto"/>
                              <w:ind w:left="0" w:leftChars="0" w:right="0" w:rightChars="0" w:firstLine="0" w:firstLineChars="0"/>
                              <w:contextualSpacing/>
                              <w:jc w:val="left"/>
                              <w:textAlignment w:val="baseline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  <w:p/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76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222.3pt;margin-top:215.35pt;height:94.2pt;width:340.8pt;z-index:251676672;mso-width-relative:page;mso-height-relative:page;" filled="f" stroked="f" coordsize="21600,21600" o:gfxdata="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nDDADdAAAA&#10;DAEAAA8AAAAAAAAAAQAgAAAAIgAAAGRycy9kb3ducmV2LnhtbFBLAQIUABQAAAAIAIdO4kAWSyCc&#10;UQIAAIMEAAAOAAAAAAAAAAEAIAAAACw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wordWrap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420" w:leftChars="0" w:right="0" w:rightChars="0" w:hanging="420" w:firstLineChars="0"/>
                        <w:jc w:val="left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0"/>
                          <w:szCs w:val="20"/>
                          <w:lang w:eastAsia="zh-CN"/>
                        </w:rPr>
                        <w:t>个人方面：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  <w:t>拥有较强的学习能力及表达沟通能力能适应各种环境，并融入其中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0"/>
                          <w:szCs w:val="20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  <w:t>能在压力环境下完成挑战性工作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0"/>
                          <w:szCs w:val="20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wordWrap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420" w:leftChars="0" w:right="0" w:rightChars="0" w:hanging="420" w:firstLineChars="0"/>
                        <w:jc w:val="left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0"/>
                          <w:szCs w:val="20"/>
                          <w:lang w:eastAsia="zh-CN"/>
                        </w:rPr>
                        <w:t>工作态度：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  <w:t>工作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0"/>
                          <w:szCs w:val="20"/>
                          <w:lang w:eastAsia="zh-CN"/>
                        </w:rPr>
                        <w:t>中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  <w:t>认真负责，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0"/>
                          <w:szCs w:val="20"/>
                          <w:lang w:eastAsia="zh-CN"/>
                        </w:rPr>
                        <w:t>不以自我为中心，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  <w:t>从不半途而废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0"/>
                          <w:szCs w:val="20"/>
                          <w:lang w:eastAsia="zh-CN"/>
                        </w:rPr>
                        <w:t>，喜欢与人相交，并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  <w:t>虚心向他人学习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0"/>
                          <w:szCs w:val="20"/>
                          <w:lang w:val="en-US" w:eastAsia="zh-CN"/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0"/>
                          <w:szCs w:val="20"/>
                        </w:rPr>
                        <w:t>会用100%的热情和精力投入到工作中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0"/>
                          <w:szCs w:val="20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wordWrap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left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0"/>
                          <w:szCs w:val="20"/>
                          <w:lang w:eastAsia="zh-CN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 w:val="0"/>
                        <w:wordWrap/>
                        <w:overflowPunct w:val="0"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312" w:lineRule="auto"/>
                        <w:ind w:left="0" w:leftChars="0" w:right="0" w:rightChars="0" w:firstLine="0" w:firstLineChars="0"/>
                        <w:contextualSpacing/>
                        <w:jc w:val="left"/>
                        <w:textAlignment w:val="baseline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</w:p>
                    <w:p/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76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auto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2850515</wp:posOffset>
                </wp:positionH>
                <wp:positionV relativeFrom="paragraph">
                  <wp:posOffset>2343785</wp:posOffset>
                </wp:positionV>
                <wp:extent cx="763905" cy="356870"/>
                <wp:effectExtent l="0" t="0" r="0" b="0"/>
                <wp:wrapNone/>
                <wp:docPr id="5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0515" y="2343785"/>
                          <a:ext cx="763905" cy="35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  <w:t>关于我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224.45pt;margin-top:184.55pt;height:28.1pt;width:60.15pt;z-index:251675648;mso-width-relative:page;mso-height-relative:page;" filled="f" stroked="f" coordsize="21600,21600" o:gfxdata="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XnMBvcAAAACwEAAA8AAAAAAAAAAQAg&#10;AAAAIgAAAGRycy9kb3ducmV2LnhtbFBLAQIUABQAAAAIAIdO4kCTMT3r0QEAAHsDAAAOAAAAAAAA&#10;AAEAIAAAACsBAABkcnMvZTJvRG9jLnhtbFBLBQYAAAAABgAGAFkBAABu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4"/>
                          <w:szCs w:val="24"/>
                          <w:lang w:val="en-US" w:eastAsia="zh-CN"/>
                        </w:rPr>
                        <w:t>关于我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4634230</wp:posOffset>
                </wp:positionV>
                <wp:extent cx="4334510" cy="1894840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823210" y="4634230"/>
                          <a:ext cx="4334510" cy="189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 xml:space="preserve">时间：2012/6一至今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毕业院校：湖北十堰大学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专业：国际一般管理及经济贸易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学历：本科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 xml:space="preserve">语言能力：掌握英语的听说读写能力。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专业课程：运筹学基础操作系统、数据结构、数据库原理、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管理经济学、软件开发工具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2.3pt;margin-top:364.9pt;height:149.2pt;width:341.3pt;z-index:251672576;mso-width-relative:page;mso-height-relative:page;" filled="f" stroked="f" coordsize="21600,21600" o:gfxdata="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4RdvOdkAAAANAQAADwAAAAAAAAABACAAAAAiAAAAZHJzL2Rvd25y&#10;ZXYueG1sUEsBAhQAFAAAAAgAh07iQEeTgNE2AgAARQQAAA4AAAAAAAAAAQAgAAAAKAEAAGRycy9l&#10;Mm9Eb2MueG1sUEsFBgAAAAAGAAYAWQEAAN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val="en-US" w:eastAsia="zh-CN"/>
                        </w:rPr>
                        <w:t xml:space="preserve">时间：2012/6一至今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val="en-US" w:eastAsia="zh-CN"/>
                        </w:rPr>
                        <w:t>毕业院校：湖北十堰大学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val="en-US" w:eastAsia="zh-CN"/>
                        </w:rPr>
                        <w:t>专业：国际一般管理及经济贸易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val="en-US" w:eastAsia="zh-CN"/>
                        </w:rPr>
                        <w:t>学历：本科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val="en-US" w:eastAsia="zh-CN"/>
                        </w:rPr>
                        <w:t xml:space="preserve">语言能力：掌握英语的听说读写能力。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val="en-US" w:eastAsia="zh-CN"/>
                        </w:rPr>
                        <w:t>专业课程：运筹学基础操作系统、数据结构、数据库原理、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3F3F3F"/>
                          <w:sz w:val="20"/>
                          <w:szCs w:val="20"/>
                          <w:lang w:val="en-US" w:eastAsia="zh-CN"/>
                        </w:rPr>
                        <w:t>管理经济学、软件开发工具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0"/>
                          <w:szCs w:val="20"/>
                          <w:lang w:val="en-US"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2850515</wp:posOffset>
                </wp:positionH>
                <wp:positionV relativeFrom="paragraph">
                  <wp:posOffset>4232910</wp:posOffset>
                </wp:positionV>
                <wp:extent cx="925830" cy="351790"/>
                <wp:effectExtent l="0" t="0" r="0" b="0"/>
                <wp:wrapNone/>
                <wp:docPr id="20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0515" y="4232910"/>
                          <a:ext cx="925830" cy="351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224.45pt;margin-top:333.3pt;height:27.7pt;width:72.9pt;z-index:251671552;mso-width-relative:page;mso-height-relative:page;" filled="f" stroked="f" coordsize="21600,21600" o:gfxdata="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lFRea3AAAAAsBAAAPAAAAAAAAAAEAIAAAACIAAABkcnMvZG93bnJl&#10;di54bWxQSwECFAAUAAAACACHTuJA6Hr71MABAABlAwAADgAAAAAAAAABACAAAAAr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4"/>
                          <w:szCs w:val="24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7259320</wp:posOffset>
                </wp:positionV>
                <wp:extent cx="4037965" cy="2682240"/>
                <wp:effectExtent l="0" t="0" r="0" b="0"/>
                <wp:wrapNone/>
                <wp:docPr id="43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210" y="7259320"/>
                          <a:ext cx="4037965" cy="268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时间：2013.8一2014.6             企业：深圳科技网络公司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职位：产品运营总监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312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工作职责：负责技术方向、技术规划与运筹实施，业务发展提供全面技术；研究决策公司技术发展路线，规划公司服务产品技术构架。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时间：2015.6一2016.6             企业：深圳科技网络公司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职位：产品运营总监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312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20"/>
                                <w:szCs w:val="20"/>
                                <w:lang w:val="en-US" w:eastAsia="zh-CN"/>
                              </w:rPr>
                              <w:t>工作职责：负责基于LBS的手机交友客户产品功能策划；管理后台的功能策划，并跟进技术实施。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222.3pt;margin-top:571.6pt;height:211.2pt;width:317.95pt;z-index:251670528;mso-width-relative:page;mso-height-relative:page;" filled="f" stroked="f" coordsize="21600,21600" o:gfxdata="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06STq3QAAAA4BAAAPAAAAAAAA&#10;AAEAIAAAACIAAABkcnMvZG93bnJldi54bWxQSwECFAAUAAAACACHTuJACpWiwtQBAAB+AwAADgAA&#10;AAAAAAABACAAAAAsAQAAZHJzL2Uyb0RvYy54bWxQSwUGAAAAAAYABgBZAQAAc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时间：2013.8一2014.6             企业：深圳科技网络公司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职位：产品运营总监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312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工作职责：负责技术方向、技术规划与运筹实施，业务发展提供全面技术；研究决策公司技术发展路线，规划公司服务产品技术构架。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时间：2015.6一2016.6             企业：深圳科技网络公司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职位：产品运营总监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312" w:lineRule="auto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20"/>
                          <w:szCs w:val="20"/>
                          <w:lang w:val="en-US" w:eastAsia="zh-CN"/>
                        </w:rPr>
                        <w:t>工作职责：负责基于LBS的手机交友客户产品功能策划；管理后台的功能策划，并跟进技术实施。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ind w:left="0" w:leftChars="0" w:right="0" w:rightChars="0" w:firstLine="0" w:firstLineChars="0"/>
                        <w:jc w:val="both"/>
                        <w:textAlignment w:val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2850515</wp:posOffset>
                </wp:positionH>
                <wp:positionV relativeFrom="paragraph">
                  <wp:posOffset>6841490</wp:posOffset>
                </wp:positionV>
                <wp:extent cx="925830" cy="314325"/>
                <wp:effectExtent l="0" t="0" r="0" b="0"/>
                <wp:wrapNone/>
                <wp:docPr id="22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0515" y="6841490"/>
                          <a:ext cx="9258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style="position:absolute;left:0pt;margin-left:224.45pt;margin-top:538.7pt;height:24.75pt;width:72.9pt;z-index:251669504;mso-width-relative:page;mso-height-relative:page;" filled="f" stroked="f" coordsize="21600,21600" o:gfxdata="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YKgPm90AAAANAQAADwAAAAAAAAABACAAAAAiAAAAZHJzL2Rvd25y&#10;ZXYueG1sUEsBAhQAFAAAAAgAh07iQBZhD5PAAQAAZQMAAA4AAAAAAAAAAQAgAAAALA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24"/>
                          <w:szCs w:val="24"/>
                          <w:lang w:val="en-US" w:eastAsia="zh-CN"/>
                        </w:rPr>
                        <w:t>工作经验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162560</wp:posOffset>
                </wp:positionV>
                <wp:extent cx="7252335" cy="10376535"/>
                <wp:effectExtent l="0" t="0" r="5715" b="571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285" y="220980"/>
                          <a:ext cx="7252335" cy="103765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4pt;margin-top:12.8pt;height:817.05pt;width:571.05pt;z-index:-251656192;v-text-anchor:middle;mso-width-relative:page;mso-height-relative:page;" fillcolor="#FFFFFF [3212]" filled="t" stroked="f" coordsize="21600,21600" o:gfxdata="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PlqEjWAAAACwEAAA8AAAAAAAAAAQAgAAAAIgAAAGRycy9kb3ducmV2LnhtbFBL&#10;AQIUABQAAAAIAIdO4kA6KDyWagIAAMIEAAAOAAAAAAAAAAEAIAAAACUBAABkcnMvZTJvRG9jLnht&#10;bFBLBQYAAAAABgAGAFkBAAAB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662940</wp:posOffset>
            </wp:positionH>
            <wp:positionV relativeFrom="paragraph">
              <wp:posOffset>476250</wp:posOffset>
            </wp:positionV>
            <wp:extent cx="1229995" cy="1230630"/>
            <wp:effectExtent l="12700" t="12700" r="14605" b="13970"/>
            <wp:wrapNone/>
            <wp:docPr id="44" name="图片 44" descr="C:\Users\kedao\Desktop\登记照5\头像10.jpg头像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C:\Users\kedao\Desktop\登记照5\头像10.jpg头像10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15714">
                      <a:off x="0" y="0"/>
                      <a:ext cx="1229995" cy="1230630"/>
                    </a:xfrm>
                    <a:prstGeom prst="ellipse">
                      <a:avLst/>
                    </a:prstGeom>
                    <a:ln w="12700">
                      <a:solidFill>
                        <a:srgbClr val="D9D9D9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2441575</wp:posOffset>
                </wp:positionH>
                <wp:positionV relativeFrom="paragraph">
                  <wp:posOffset>737235</wp:posOffset>
                </wp:positionV>
                <wp:extent cx="2846705" cy="837565"/>
                <wp:effectExtent l="0" t="0" r="0" b="0"/>
                <wp:wrapNone/>
                <wp:docPr id="4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0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32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F"/>
                                <w:sz w:val="40"/>
                                <w:szCs w:val="40"/>
                                <w:lang w:val="en-US" w:eastAsia="zh-CN"/>
                              </w:rPr>
                              <w:t>乔 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60"/>
                                <w:szCs w:val="6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/>
                                <w:sz w:val="22"/>
                                <w:szCs w:val="22"/>
                                <w:lang w:eastAsia="zh-CN"/>
                              </w:rPr>
                              <w:t>求职意向：财务会计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F3F3F"/>
                                <w:sz w:val="90"/>
                                <w:szCs w:val="9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192.25pt;margin-top:58.05pt;height:65.95pt;width:224.15pt;z-index:251661312;mso-width-relative:page;mso-height-relative:page;" filled="f" stroked="f" coordsize="21600,21600" o:gfxdata="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nIVUj2wAAAAsBAAAPAAAAAAAAAAEAIAAAACIAAABkcnMv&#10;ZG93bnJldi54bWxQSwECFAAUAAAACACHTuJAwDWx38cBAAB+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32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F"/>
                          <w:sz w:val="40"/>
                          <w:szCs w:val="40"/>
                          <w:lang w:val="en-US" w:eastAsia="zh-CN"/>
                        </w:rPr>
                        <w:t>乔 彬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60"/>
                          <w:szCs w:val="6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/>
                          <w:sz w:val="22"/>
                          <w:szCs w:val="22"/>
                          <w:lang w:eastAsia="zh-CN"/>
                        </w:rPr>
                        <w:t>求职意向：财务会计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F3F3F"/>
                          <w:sz w:val="90"/>
                          <w:szCs w:val="90"/>
                          <w:lang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2021205</wp:posOffset>
                </wp:positionV>
                <wp:extent cx="7272020" cy="8500110"/>
                <wp:effectExtent l="0" t="4445" r="5080" b="1079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2020" cy="8500110"/>
                          <a:chOff x="5514" y="4686"/>
                          <a:chExt cx="11452" cy="13386"/>
                        </a:xfrm>
                      </wpg:grpSpPr>
                      <wps:wsp>
                        <wps:cNvPr id="6" name="直线 7"/>
                        <wps:cNvCnPr/>
                        <wps:spPr>
                          <a:xfrm>
                            <a:off x="5514" y="4686"/>
                            <a:ext cx="11452" cy="1"/>
                          </a:xfrm>
                          <a:prstGeom prst="line">
                            <a:avLst/>
                          </a:prstGeom>
                          <a:ln w="3175" cap="flat" cmpd="sng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直线 28"/>
                        <wps:cNvCnPr/>
                        <wps:spPr>
                          <a:xfrm>
                            <a:off x="9044" y="4692"/>
                            <a:ext cx="1" cy="133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9pt;margin-top:159.15pt;height:669.3pt;width:572.6pt;z-index:251668480;mso-width-relative:page;mso-height-relative:page;" coordorigin="5514,4686" coordsize="11452,13386" o:gfxdata="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JjxbadsAAAAMAQAADwAAAAAAAAABACAAAAAiAAAAZHJzL2Rvd25y&#10;ZXYueG1sUEsBAhQAFAAAAAgAh07iQG8EEHamAgAAWwcAAA4AAAAAAAAAAQAgAAAAKgEAAGRycy9l&#10;Mm9Eb2MueG1sUEsFBgAAAAAGAAYAWQEAAEIGAAAAAA==&#10;">
                <o:lock v:ext="edit" aspectratio="f"/>
                <v:line id="直线 7" o:spid="_x0000_s1026" o:spt="20" style="position:absolute;left:5514;top:4686;height:1;width:11452;" filled="f" stroked="t" coordsize="21600,21600" o:gfxdata="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Aq9Q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25pt" color="#BFBFBF [2412]" joinstyle="round"/>
                  <v:imagedata o:title=""/>
                  <o:lock v:ext="edit" aspectratio="f"/>
                </v:line>
                <v:line id="直线 28" o:spid="_x0000_s1026" o:spt="20" style="position:absolute;left:9044;top:4692;height:13380;width:1;" filled="f" stroked="t" coordsize="21600,21600" o:gfxdata="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bJFmugAAANsA&#10;AAAPAAAAAAAAAAEAIAAAACIAAABkcnMvZG93bnJldi54bWxQSwECFAAUAAAACACHTuJAMy8FnjsA&#10;AAA5AAAAEAAAAAAAAAABACAAAAAJAQAAZHJzL3NoYXBleG1sLnhtbFBLBQYAAAAABgAGAFsBAACz&#10;AwAAAAA=&#10;">
                  <v:fill on="f" focussize="0,0"/>
                  <v:stroke color="#BFBFBF [2412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325755</wp:posOffset>
            </wp:positionH>
            <wp:positionV relativeFrom="paragraph">
              <wp:posOffset>7212330</wp:posOffset>
            </wp:positionV>
            <wp:extent cx="2078355" cy="3049905"/>
            <wp:effectExtent l="0" t="0" r="0" b="17145"/>
            <wp:wrapNone/>
            <wp:docPr id="42" name="图片 3" descr="296b1c5b3f0fc19508d31b2aaab0c01a1bed3e87135c4-qmnajD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" descr="296b1c5b3f0fc19508d31b2aaab0c01a1bed3e87135c4-qmnajD_fw658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DFDFB"/>
                        </a:clrFrom>
                        <a:clrTo>
                          <a:srgbClr val="FDFDFB">
                            <a:alpha val="0"/>
                          </a:srgbClr>
                        </a:clrTo>
                      </a:clrChange>
                    </a:blip>
                    <a:srcRect l="12825" t="7262" r="14172" b="26183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304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1905</wp:posOffset>
                </wp:positionV>
                <wp:extent cx="7602855" cy="10697210"/>
                <wp:effectExtent l="0" t="0" r="17145" b="889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5400" y="1905"/>
                          <a:ext cx="7602855" cy="10697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05pt;margin-top:0.15pt;height:842.3pt;width:598.65pt;z-index:-251657216;v-text-anchor:middle;mso-width-relative:page;mso-height-relative:page;" fillcolor="#D9D9D9 [2732]" filled="t" stroked="f" coordsize="21600,21600" o:gfxdata="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kstGLXAAAACAEAAA8A&#10;AAAAAAAAAQAgAAAAIgAAAGRycy9kb3ducmV2LnhtbFBLAQIUABQAAAAIAIdO4kB/7Fb7igIAAAUF&#10;AAAOAAAAAAAAAAEAIAAAACY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B48428"/>
    <w:multiLevelType w:val="singleLevel"/>
    <w:tmpl w:val="57B484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7B55E34"/>
    <w:multiLevelType w:val="singleLevel"/>
    <w:tmpl w:val="57B55E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57CC3991"/>
    <w:multiLevelType w:val="singleLevel"/>
    <w:tmpl w:val="57CC3991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7CC39AE"/>
    <w:multiLevelType w:val="singleLevel"/>
    <w:tmpl w:val="57CC39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B4220"/>
    <w:rsid w:val="00364AF0"/>
    <w:rsid w:val="02081C4E"/>
    <w:rsid w:val="04E85434"/>
    <w:rsid w:val="07D237D4"/>
    <w:rsid w:val="0972785C"/>
    <w:rsid w:val="0C455902"/>
    <w:rsid w:val="0C4F69B3"/>
    <w:rsid w:val="10D02D44"/>
    <w:rsid w:val="10F71A69"/>
    <w:rsid w:val="112253B6"/>
    <w:rsid w:val="11A0448A"/>
    <w:rsid w:val="14793FAC"/>
    <w:rsid w:val="14D56711"/>
    <w:rsid w:val="16B64BA9"/>
    <w:rsid w:val="17FE35F9"/>
    <w:rsid w:val="1BF94B7C"/>
    <w:rsid w:val="1ED721B9"/>
    <w:rsid w:val="22492014"/>
    <w:rsid w:val="23773475"/>
    <w:rsid w:val="23F27548"/>
    <w:rsid w:val="241E1735"/>
    <w:rsid w:val="249D708E"/>
    <w:rsid w:val="25272017"/>
    <w:rsid w:val="26B41B0C"/>
    <w:rsid w:val="28F34482"/>
    <w:rsid w:val="29320BB7"/>
    <w:rsid w:val="2BF13DBD"/>
    <w:rsid w:val="2E2A5363"/>
    <w:rsid w:val="359C7360"/>
    <w:rsid w:val="4419129C"/>
    <w:rsid w:val="457C5E73"/>
    <w:rsid w:val="45981AFD"/>
    <w:rsid w:val="46926293"/>
    <w:rsid w:val="49097BD4"/>
    <w:rsid w:val="4CB22B1E"/>
    <w:rsid w:val="501E70BE"/>
    <w:rsid w:val="503D194B"/>
    <w:rsid w:val="513B2F10"/>
    <w:rsid w:val="54C40D82"/>
    <w:rsid w:val="55240F1B"/>
    <w:rsid w:val="55DE64B4"/>
    <w:rsid w:val="58B40A28"/>
    <w:rsid w:val="5F2B0068"/>
    <w:rsid w:val="605B4220"/>
    <w:rsid w:val="60A661F0"/>
    <w:rsid w:val="639521F5"/>
    <w:rsid w:val="65073F05"/>
    <w:rsid w:val="65AD4749"/>
    <w:rsid w:val="670E515D"/>
    <w:rsid w:val="67AE3C97"/>
    <w:rsid w:val="705E4E5D"/>
    <w:rsid w:val="70BA0265"/>
    <w:rsid w:val="7143526E"/>
    <w:rsid w:val="726C54BC"/>
    <w:rsid w:val="76803DC8"/>
    <w:rsid w:val="77071E5C"/>
    <w:rsid w:val="77BE1F91"/>
    <w:rsid w:val="7A4C6547"/>
    <w:rsid w:val="7CE133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12304;&#36890;&#29992;&#31616;&#21382;&#12305;&#40657;&#30333;&#28784;&#20010;&#24615;&#31616;&#21382;&#36890;&#29992;&#27169;&#26495;24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【通用简历】黑白灰个性简历通用模板244.doc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2017-07-09T15:24:00Z</dcterms:created>
  <dc:creator>kedao</dc:creator>
  <cp:lastModifiedBy>幻主PPT</cp:lastModifiedBy>
  <dcterms:modified xsi:type="dcterms:W3CDTF">2023-09-29T08:32:01Z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634C8E5038CE4D87A741DF3D7381F75F_13</vt:lpwstr>
  </property>
</Properties>
</file>