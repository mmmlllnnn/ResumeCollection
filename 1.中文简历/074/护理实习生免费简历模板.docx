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6.0 -->
  <w:background w:color="ffffff">
    <v:background id="_x0000_s1025" filled="t"/>
  </w:background>
  <w:body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column">
                  <wp:posOffset>-52705</wp:posOffset>
                </wp:positionH>
                <wp:positionV relativeFrom="paragraph">
                  <wp:posOffset>-58420</wp:posOffset>
                </wp:positionV>
                <wp:extent cx="7644130" cy="10746105"/>
                <wp:effectExtent l="0" t="0" r="13970" b="17145"/>
                <wp:wrapNone/>
                <wp:docPr id="9" name="自选图形 53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7644130" cy="10746105"/>
                        </a:xfrm>
                        <a:prstGeom prst="bevel">
                          <a:avLst>
                            <a:gd name="adj" fmla="val 12500"/>
                          </a:avLst>
                        </a:prstGeom>
                        <a:solidFill>
                          <a:srgbClr val="00B0F0"/>
                        </a:solidFill>
                        <a:ln w="15875"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type id="_x0000_t84" coordsize="21600,21600" o:spt="84" adj="2700" path="m,l,21600r21600,l21600,xem@0@0nfl@0@2@1@2@1@0xem,nfl@0@0em,21600nfl@0@2em21600,21600nfl@1@2em21600,nfl@1@0e">
                <v:stroke joinstyle="miter"/>
                <v:formulas>
                  <v:f eqn="val #0"/>
                  <v:f eqn="sum width 0 #0"/>
                  <v:f eqn="sum height 0 #0"/>
                  <v:f eqn="prod width 1 2"/>
                  <v:f eqn="prod height 1 2"/>
                  <v:f eqn="prod #0 1 2"/>
                  <v:f eqn="prod #0 3 2"/>
                  <v:f eqn="sum @1 @5 0"/>
                  <v:f eqn="sum @2 @5 0"/>
                </v:formulas>
                <v:path o:extrusionok="f" limo="10800,10800" o:connecttype="custom" o:connectlocs="0,@4;@0,@4;@3,21600;@3,@2;21600,@4;@1,@4;@3,0;@3,@0" textboxrect="@0,@0,@1,@2"/>
                <v:handles>
                  <v:h position="#0,topLeft" switch="" xrange="0,10800"/>
                </v:handles>
                <o:complex v:ext="view"/>
              </v:shapetype>
              <v:shape id="自选图形 534" o:spid="_x0000_s1026" type="#_x0000_t84" style="width:601.9pt;height:846.15pt;margin-top:-4.6pt;margin-left:-4.15pt;mso-height-relative:page;mso-width-relative:page;position:absolute;z-index:-251640832" coordsize="21600,21600" adj="2700" filled="t" fillcolor="#00b0f0" stroked="f"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column">
                  <wp:posOffset>147320</wp:posOffset>
                </wp:positionH>
                <wp:positionV relativeFrom="paragraph">
                  <wp:posOffset>150495</wp:posOffset>
                </wp:positionV>
                <wp:extent cx="7235190" cy="10317480"/>
                <wp:effectExtent l="0" t="0" r="3810" b="7620"/>
                <wp:wrapNone/>
                <wp:docPr id="10" name="矩形 53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7235190" cy="1031748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15875">
                          <a:noFill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535" o:spid="_x0000_s1027" style="width:569.7pt;height:812.4pt;margin-top:11.85pt;margin-left:11.6pt;mso-height-relative:page;mso-width-relative:page;position:absolute;z-index:-251638784" coordsize="21600,21600" filled="t" fillcolor="#f2f2f2" stroked="f">
                <o:lock v:ext="edit" aspectratio="f"/>
                <v:textbox>
                  <w:txbxContent>
                    <w:p/>
                  </w:txbxContent>
                </v:textbox>
              </v:rect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w:drawing>
          <wp:anchor distT="0" distB="0" distL="114300" distR="114300" simplePos="0" relativeHeight="251707392" behindDoc="0" locked="0" layoutInCell="1" allowOverlap="1">
            <wp:simplePos x="0" y="0"/>
            <wp:positionH relativeFrom="column">
              <wp:posOffset>602615</wp:posOffset>
            </wp:positionH>
            <wp:positionV relativeFrom="paragraph">
              <wp:posOffset>34925</wp:posOffset>
            </wp:positionV>
            <wp:extent cx="1563370" cy="1564005"/>
            <wp:effectExtent l="28575" t="28575" r="38735" b="38100"/>
            <wp:wrapNone/>
            <wp:docPr id="11" name="图片 11" descr="E:\U-优米简历\头像\_Q8A5429正方形.png_Q8A5429正方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E:\U-优米简历\头像\_Q8A5429正方形.png_Q8A5429正方形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63370" cy="1564005"/>
                    </a:xfrm>
                    <a:prstGeom prst="ellipse">
                      <a:avLst/>
                    </a:prstGeom>
                    <a:ln w="28575">
                      <a:solidFill>
                        <a:srgbClr val="31BEF1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3033395</wp:posOffset>
                </wp:positionH>
                <wp:positionV relativeFrom="paragraph">
                  <wp:posOffset>120015</wp:posOffset>
                </wp:positionV>
                <wp:extent cx="1243330" cy="445135"/>
                <wp:effectExtent l="0" t="0" r="0" b="0"/>
                <wp:wrapNone/>
                <wp:docPr id="14" name="自选图形 51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243330" cy="445135"/>
                        </a:xfrm>
                        <a:prstGeom prst="flowChartAlternateProcess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hint="eastAsia"/>
                                <w:b/>
                                <w:color w:val="F2F2F2"/>
                                <w:sz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2F2F2"/>
                                <w:sz w:val="28"/>
                              </w:rPr>
                              <w:t>教育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F2F2F2"/>
                                <w:sz w:val="28"/>
                              </w:rPr>
                              <w:t>背景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自选图形 510" o:spid="_x0000_s1028" type="#_x0000_t176" style="width:97.9pt;height:35.05pt;margin-top:9.45pt;margin-left:238.85pt;mso-height-relative:page;mso-width-relative:page;position:absolute;z-index:251683840" coordsize="21600,21600" filled="f" stroked="f"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eastAsia="微软雅黑" w:hAnsi="微软雅黑" w:hint="eastAsia"/>
                          <w:b/>
                          <w:color w:val="F2F2F2"/>
                          <w:sz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2F2F2"/>
                          <w:sz w:val="28"/>
                        </w:rPr>
                        <w:t>教育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F2F2F2"/>
                          <w:sz w:val="28"/>
                        </w:rPr>
                        <w:t>背景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2962275</wp:posOffset>
                </wp:positionH>
                <wp:positionV relativeFrom="paragraph">
                  <wp:posOffset>59055</wp:posOffset>
                </wp:positionV>
                <wp:extent cx="1043940" cy="264160"/>
                <wp:effectExtent l="0" t="0" r="3810" b="2540"/>
                <wp:wrapNone/>
                <wp:docPr id="13" name="自选图形 53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043940" cy="2641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00B0F0"/>
                        </a:solidFill>
                        <a:ln w="15875"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oundrect id="自选图形 536" o:spid="_x0000_s1029" style="width:82.2pt;height:20.8pt;margin-top:4.65pt;margin-left:233.25pt;mso-height-relative:page;mso-width-relative:page;position:absolute;z-index:251681792" arcsize="10923f" coordsize="21600,21600" filled="t" fillcolor="#00b0f0" stroked="f">
                <o:lock v:ext="edit" aspectratio="f"/>
              </v:roundrect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2611755</wp:posOffset>
                </wp:positionH>
                <wp:positionV relativeFrom="paragraph">
                  <wp:posOffset>62865</wp:posOffset>
                </wp:positionV>
                <wp:extent cx="4617720" cy="1037590"/>
                <wp:effectExtent l="0" t="0" r="0" b="0"/>
                <wp:wrapNone/>
                <wp:docPr id="5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4617720" cy="1037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ind w:firstLine="403"/>
                              <w:rPr>
                                <w:rFonts w:ascii="微软雅黑" w:eastAsia="微软雅黑" w:hAnsi="微软雅黑"/>
                                <w:b/>
                                <w:color w:val="00B0F0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B0F0"/>
                                <w:kern w:val="24"/>
                                <w:sz w:val="20"/>
                              </w:rPr>
                              <w:t>2013.09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B0F0"/>
                                <w:kern w:val="24"/>
                                <w:sz w:val="20"/>
                              </w:rPr>
                              <w:t>~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B0F0"/>
                                <w:kern w:val="24"/>
                                <w:sz w:val="20"/>
                              </w:rPr>
                              <w:t>2016.07       中国医科大学       护理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B0F0"/>
                                <w:kern w:val="24"/>
                                <w:sz w:val="20"/>
                              </w:rPr>
                              <w:t>专业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B0F0"/>
                                <w:kern w:val="24"/>
                                <w:sz w:val="20"/>
                              </w:rPr>
                              <w:t xml:space="preserve">    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B0F0"/>
                                <w:kern w:val="24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B0F0"/>
                                <w:kern w:val="24"/>
                                <w:sz w:val="20"/>
                              </w:rPr>
                              <w:t>本科</w:t>
                            </w:r>
                          </w:p>
                          <w:p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 w:hint="eastAsia"/>
                                <w:bCs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kern w:val="24"/>
                                <w:sz w:val="20"/>
                              </w:rPr>
                              <w:t>主修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kern w:val="24"/>
                                <w:sz w:val="20"/>
                              </w:rPr>
                              <w:t>课程：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kern w:val="24"/>
                                <w:sz w:val="20"/>
                              </w:rPr>
                              <w:t>护理学导论、护理美学、基础护理学、健康评估、内科护理学、外科护理学、妇产科护理学、儿科护理学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88" o:spid="_x0000_s1030" type="#_x0000_t202" style="width:363.6pt;height:81.7pt;margin-top:4.95pt;margin-left:205.65pt;mso-height-relative:page;mso-width-relative:page;position:absolute;z-index:251667456" coordsize="21600,21600" filled="f" stroked="f">
                <o:lock v:ext="edit" aspectratio="f"/>
                <v:textbox>
                  <w:txbxContent>
                    <w:p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60" w:lineRule="auto"/>
                        <w:ind w:firstLine="403"/>
                        <w:rPr>
                          <w:rFonts w:ascii="微软雅黑" w:eastAsia="微软雅黑" w:hAnsi="微软雅黑"/>
                          <w:b/>
                          <w:color w:val="00B0F0"/>
                          <w:kern w:val="24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00B0F0"/>
                          <w:kern w:val="24"/>
                          <w:sz w:val="20"/>
                        </w:rPr>
                        <w:t>2013.09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00B0F0"/>
                          <w:kern w:val="24"/>
                          <w:sz w:val="20"/>
                        </w:rPr>
                        <w:t>~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00B0F0"/>
                          <w:kern w:val="24"/>
                          <w:sz w:val="20"/>
                        </w:rPr>
                        <w:t>2016.07       中国医科大学       护理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00B0F0"/>
                          <w:kern w:val="24"/>
                          <w:sz w:val="20"/>
                        </w:rPr>
                        <w:t>专业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00B0F0"/>
                          <w:kern w:val="24"/>
                          <w:sz w:val="20"/>
                        </w:rPr>
                        <w:t xml:space="preserve">      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00B0F0"/>
                          <w:kern w:val="24"/>
                          <w:sz w:val="20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00B0F0"/>
                          <w:kern w:val="24"/>
                          <w:sz w:val="20"/>
                        </w:rPr>
                        <w:t>本科</w:t>
                      </w:r>
                    </w:p>
                    <w:p>
                      <w:pPr>
                        <w:pStyle w:val="NormalWeb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 w:hint="eastAsia"/>
                          <w:bCs/>
                          <w:kern w:val="24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kern w:val="24"/>
                          <w:sz w:val="20"/>
                        </w:rPr>
                        <w:t>主修</w:t>
                      </w:r>
                      <w:r>
                        <w:rPr>
                          <w:rFonts w:ascii="微软雅黑" w:eastAsia="微软雅黑" w:hAnsi="微软雅黑"/>
                          <w:bCs/>
                          <w:kern w:val="24"/>
                          <w:sz w:val="20"/>
                        </w:rPr>
                        <w:t>课程：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kern w:val="24"/>
                          <w:sz w:val="20"/>
                        </w:rPr>
                        <w:t>护理学导论、护理美学、基础护理学、健康评估、内科护理学、外科护理学、妇产科护理学、儿科护理学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568960</wp:posOffset>
                </wp:positionH>
                <wp:positionV relativeFrom="paragraph">
                  <wp:posOffset>85725</wp:posOffset>
                </wp:positionV>
                <wp:extent cx="1516380" cy="953770"/>
                <wp:effectExtent l="0" t="0" r="0" b="0"/>
                <wp:wrapNone/>
                <wp:docPr id="1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516380" cy="953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/>
                              <w:jc w:val="center"/>
                              <w:rPr>
                                <w:rFonts w:ascii="微软雅黑" w:eastAsia="微软雅黑" w:hAnsi="微软雅黑" w:hint="eastAsia"/>
                                <w:b/>
                                <w:color w:val="00B0F0"/>
                                <w:kern w:val="24"/>
                                <w:sz w:val="40"/>
                                <w:szCs w:val="96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B0F0"/>
                                <w:kern w:val="24"/>
                                <w:sz w:val="40"/>
                                <w:szCs w:val="96"/>
                                <w:lang w:val="en-US" w:eastAsia="zh-CN"/>
                              </w:rPr>
                              <w:t>李哆啦</w:t>
                            </w:r>
                          </w:p>
                          <w:p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/>
                              <w:jc w:val="center"/>
                              <w:rPr>
                                <w:rFonts w:hint="eastAsia"/>
                                <w:b w:val="0"/>
                                <w:bCs/>
                                <w:color w:val="00B0F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 w:val="0"/>
                                <w:bCs/>
                                <w:color w:val="00B0F0"/>
                                <w:kern w:val="24"/>
                                <w:sz w:val="22"/>
                                <w:szCs w:val="22"/>
                              </w:rPr>
                              <w:t>应聘岗位</w:t>
                            </w:r>
                            <w:r>
                              <w:rPr>
                                <w:rFonts w:ascii="微软雅黑" w:eastAsia="微软雅黑" w:hAnsi="微软雅黑"/>
                                <w:b w:val="0"/>
                                <w:bCs/>
                                <w:color w:val="00B0F0"/>
                                <w:kern w:val="24"/>
                                <w:sz w:val="22"/>
                                <w:szCs w:val="22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 w:val="0"/>
                                <w:bCs/>
                                <w:color w:val="00B0F0"/>
                                <w:kern w:val="24"/>
                                <w:sz w:val="22"/>
                                <w:szCs w:val="22"/>
                              </w:rPr>
                              <w:t>护士</w:t>
                            </w:r>
                          </w:p>
                          <w:p>
                            <w:pPr>
                              <w:jc w:val="center"/>
                              <w:rPr>
                                <w:color w:val="00B0F0"/>
                              </w:rPr>
                            </w:pP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31" type="#_x0000_t202" style="width:119.4pt;height:75.1pt;margin-top:6.75pt;margin-left:44.8pt;mso-height-relative:page;mso-width-relative:page;position:absolute;z-index:251659264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/>
                        <w:jc w:val="center"/>
                        <w:rPr>
                          <w:rFonts w:ascii="微软雅黑" w:eastAsia="微软雅黑" w:hAnsi="微软雅黑" w:hint="eastAsia"/>
                          <w:b/>
                          <w:color w:val="00B0F0"/>
                          <w:kern w:val="24"/>
                          <w:sz w:val="40"/>
                          <w:szCs w:val="96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00B0F0"/>
                          <w:kern w:val="24"/>
                          <w:sz w:val="40"/>
                          <w:szCs w:val="96"/>
                          <w:lang w:val="en-US" w:eastAsia="zh-CN"/>
                        </w:rPr>
                        <w:t>李哆啦</w:t>
                      </w:r>
                    </w:p>
                    <w:p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/>
                        <w:jc w:val="center"/>
                        <w:rPr>
                          <w:rFonts w:hint="eastAsia"/>
                          <w:b w:val="0"/>
                          <w:bCs/>
                          <w:color w:val="00B0F0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 w:val="0"/>
                          <w:bCs/>
                          <w:color w:val="00B0F0"/>
                          <w:kern w:val="24"/>
                          <w:sz w:val="22"/>
                          <w:szCs w:val="22"/>
                        </w:rPr>
                        <w:t>应聘岗位</w:t>
                      </w:r>
                      <w:r>
                        <w:rPr>
                          <w:rFonts w:ascii="微软雅黑" w:eastAsia="微软雅黑" w:hAnsi="微软雅黑"/>
                          <w:b w:val="0"/>
                          <w:bCs/>
                          <w:color w:val="00B0F0"/>
                          <w:kern w:val="24"/>
                          <w:sz w:val="22"/>
                          <w:szCs w:val="22"/>
                        </w:rPr>
                        <w:t>：</w:t>
                      </w:r>
                      <w:r>
                        <w:rPr>
                          <w:rFonts w:ascii="微软雅黑" w:eastAsia="微软雅黑" w:hAnsi="微软雅黑" w:hint="eastAsia"/>
                          <w:b w:val="0"/>
                          <w:bCs/>
                          <w:color w:val="00B0F0"/>
                          <w:kern w:val="24"/>
                          <w:sz w:val="22"/>
                          <w:szCs w:val="22"/>
                        </w:rPr>
                        <w:t>护士</w:t>
                      </w:r>
                    </w:p>
                    <w:p>
                      <w:pPr>
                        <w:jc w:val="center"/>
                        <w:rPr>
                          <w:color w:val="00B0F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3033395</wp:posOffset>
                </wp:positionH>
                <wp:positionV relativeFrom="paragraph">
                  <wp:posOffset>73025</wp:posOffset>
                </wp:positionV>
                <wp:extent cx="1243330" cy="445135"/>
                <wp:effectExtent l="0" t="0" r="0" b="0"/>
                <wp:wrapNone/>
                <wp:docPr id="16" name="自选图形 56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243330" cy="445135"/>
                        </a:xfrm>
                        <a:prstGeom prst="flowChartAlternateProcess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hint="eastAsia"/>
                                <w:b/>
                                <w:color w:val="F2F2F2"/>
                                <w:sz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2F2F2"/>
                                <w:sz w:val="28"/>
                              </w:rPr>
                              <w:t>实习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F2F2F2"/>
                                <w:sz w:val="28"/>
                              </w:rPr>
                              <w:t>经历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自选图形 564" o:spid="_x0000_s1032" type="#_x0000_t176" style="width:97.9pt;height:35.05pt;margin-top:5.75pt;margin-left:238.85pt;mso-height-relative:page;mso-width-relative:page;position:absolute;z-index:251687936" coordsize="21600,21600" filled="f" stroked="f"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eastAsia="微软雅黑" w:hAnsi="微软雅黑" w:hint="eastAsia"/>
                          <w:b/>
                          <w:color w:val="F2F2F2"/>
                          <w:sz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2F2F2"/>
                          <w:sz w:val="28"/>
                        </w:rPr>
                        <w:t>实习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F2F2F2"/>
                          <w:sz w:val="28"/>
                        </w:rPr>
                        <w:t>经历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2586990</wp:posOffset>
                </wp:positionH>
                <wp:positionV relativeFrom="paragraph">
                  <wp:posOffset>493395</wp:posOffset>
                </wp:positionV>
                <wp:extent cx="4636135" cy="1763395"/>
                <wp:effectExtent l="0" t="0" r="0" b="0"/>
                <wp:wrapNone/>
                <wp:docPr id="3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4636135" cy="1763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ind w:firstLine="403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B0F0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B0F0"/>
                                <w:kern w:val="24"/>
                                <w:sz w:val="20"/>
                              </w:rPr>
                              <w:t>2015.0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B0F0"/>
                                <w:kern w:val="24"/>
                                <w:sz w:val="20"/>
                              </w:rPr>
                              <w:t>7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B0F0"/>
                                <w:kern w:val="24"/>
                                <w:sz w:val="20"/>
                              </w:rPr>
                              <w:t>~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B0F0"/>
                                <w:kern w:val="24"/>
                                <w:sz w:val="20"/>
                              </w:rPr>
                              <w:t>2015.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B0F0"/>
                                <w:kern w:val="24"/>
                                <w:sz w:val="20"/>
                              </w:rPr>
                              <w:t xml:space="preserve">08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B0F0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B0F0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B0F0"/>
                                <w:kern w:val="24"/>
                                <w:sz w:val="20"/>
                              </w:rPr>
                              <w:t>X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B0F0"/>
                                <w:kern w:val="24"/>
                                <w:sz w:val="20"/>
                              </w:rPr>
                              <w:t>XXX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B0F0"/>
                                <w:kern w:val="24"/>
                                <w:sz w:val="20"/>
                              </w:rPr>
                              <w:t>市XXXXX医院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B0F0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B0F0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B0F0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B0F0"/>
                                <w:kern w:val="24"/>
                                <w:sz w:val="20"/>
                              </w:rPr>
                              <w:t>护理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B0F0"/>
                                <w:kern w:val="24"/>
                                <w:sz w:val="20"/>
                              </w:rPr>
                              <w:t>实习生</w:t>
                            </w:r>
                          </w:p>
                          <w:p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88" w:lineRule="auto"/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kern w:val="24"/>
                                <w:sz w:val="20"/>
                              </w:rPr>
                              <w:t>为自己所管床上的病人提供整体优质护理；</w:t>
                            </w:r>
                          </w:p>
                          <w:p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88" w:lineRule="auto"/>
                              <w:rPr>
                                <w:rFonts w:ascii="微软雅黑" w:eastAsia="微软雅黑" w:hAnsi="微软雅黑"/>
                                <w:bCs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kern w:val="24"/>
                                <w:sz w:val="20"/>
                              </w:rPr>
                              <w:t>在老师的带领下进行各项基础操作，如：打针、静脉输液、抽血、雾化、及各科室的各项专科操作；</w:t>
                            </w:r>
                          </w:p>
                          <w:p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88" w:lineRule="auto"/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kern w:val="24"/>
                                <w:sz w:val="20"/>
                              </w:rPr>
                              <w:t>巡视病房，及时发现病人病情的变化；</w:t>
                            </w:r>
                          </w:p>
                          <w:p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88" w:lineRule="auto"/>
                              <w:rPr>
                                <w:rFonts w:ascii="微软雅黑" w:eastAsia="微软雅黑" w:hAnsi="微软雅黑" w:hint="eastAsia"/>
                                <w:bCs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kern w:val="24"/>
                                <w:sz w:val="20"/>
                              </w:rPr>
                              <w:t>协助医生和护士老师处理患者的各种突发情况。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25" o:spid="_x0000_s1033" style="width:365.05pt;height:138.85pt;margin-top:38.85pt;margin-left:203.7pt;mso-height-relative:page;mso-width-relative:page;position:absolute;z-index:251663360" coordsize="21600,21600" filled="f" stroked="f">
                <o:lock v:ext="edit" aspectratio="f"/>
                <v:textbox>
                  <w:txbxContent>
                    <w:p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60" w:lineRule="auto"/>
                        <w:ind w:firstLine="403"/>
                        <w:rPr>
                          <w:rFonts w:ascii="微软雅黑" w:eastAsia="微软雅黑" w:hAnsi="微软雅黑"/>
                          <w:b/>
                          <w:bCs/>
                          <w:color w:val="00B0F0"/>
                          <w:kern w:val="24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00B0F0"/>
                          <w:kern w:val="24"/>
                          <w:sz w:val="20"/>
                        </w:rPr>
                        <w:t>2015.0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00B0F0"/>
                          <w:kern w:val="24"/>
                          <w:sz w:val="20"/>
                        </w:rPr>
                        <w:t>7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00B0F0"/>
                          <w:kern w:val="24"/>
                          <w:sz w:val="20"/>
                        </w:rPr>
                        <w:t>~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00B0F0"/>
                          <w:kern w:val="24"/>
                          <w:sz w:val="20"/>
                        </w:rPr>
                        <w:t>2015.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00B0F0"/>
                          <w:kern w:val="24"/>
                          <w:sz w:val="20"/>
                        </w:rPr>
                        <w:t xml:space="preserve">08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00B0F0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00B0F0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00B0F0"/>
                          <w:kern w:val="24"/>
                          <w:sz w:val="20"/>
                        </w:rPr>
                        <w:t>X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00B0F0"/>
                          <w:kern w:val="24"/>
                          <w:sz w:val="20"/>
                        </w:rPr>
                        <w:t>XXX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00B0F0"/>
                          <w:kern w:val="24"/>
                          <w:sz w:val="20"/>
                        </w:rPr>
                        <w:t>市XXXXX医院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00B0F0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00B0F0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00B0F0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00B0F0"/>
                          <w:kern w:val="24"/>
                          <w:sz w:val="20"/>
                        </w:rPr>
                        <w:t>护理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00B0F0"/>
                          <w:kern w:val="24"/>
                          <w:sz w:val="20"/>
                        </w:rPr>
                        <w:t>实习生</w:t>
                      </w:r>
                    </w:p>
                    <w:p>
                      <w:pPr>
                        <w:pStyle w:val="NormalWeb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288" w:lineRule="auto"/>
                        <w:rPr>
                          <w:rFonts w:ascii="微软雅黑" w:eastAsia="微软雅黑" w:hAnsi="微软雅黑"/>
                          <w:b/>
                          <w:bCs/>
                          <w:kern w:val="24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kern w:val="24"/>
                          <w:sz w:val="20"/>
                        </w:rPr>
                        <w:t>为自己所管床上的病人提供整体优质护理；</w:t>
                      </w:r>
                    </w:p>
                    <w:p>
                      <w:pPr>
                        <w:pStyle w:val="NormalWeb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288" w:lineRule="auto"/>
                        <w:rPr>
                          <w:rFonts w:ascii="微软雅黑" w:eastAsia="微软雅黑" w:hAnsi="微软雅黑"/>
                          <w:bCs/>
                          <w:kern w:val="24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kern w:val="24"/>
                          <w:sz w:val="20"/>
                        </w:rPr>
                        <w:t>在老师的带领下进行各项基础操作，如：打针、静脉输液、抽血、雾化、及各科室的各项专科操作；</w:t>
                      </w:r>
                    </w:p>
                    <w:p>
                      <w:pPr>
                        <w:pStyle w:val="NormalWeb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288" w:lineRule="auto"/>
                        <w:rPr>
                          <w:rFonts w:ascii="微软雅黑" w:eastAsia="微软雅黑" w:hAnsi="微软雅黑"/>
                          <w:b/>
                          <w:bCs/>
                          <w:kern w:val="24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kern w:val="24"/>
                          <w:sz w:val="20"/>
                        </w:rPr>
                        <w:t>巡视病房，及时发现病人病情的变化；</w:t>
                      </w:r>
                    </w:p>
                    <w:p>
                      <w:pPr>
                        <w:pStyle w:val="NormalWeb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288" w:lineRule="auto"/>
                        <w:rPr>
                          <w:rFonts w:ascii="微软雅黑" w:eastAsia="微软雅黑" w:hAnsi="微软雅黑" w:hint="eastAsia"/>
                          <w:bCs/>
                          <w:kern w:val="24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kern w:val="24"/>
                          <w:sz w:val="20"/>
                        </w:rPr>
                        <w:t>协助医生和护士老师处理患者的各种突发情况。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2962275</wp:posOffset>
                </wp:positionH>
                <wp:positionV relativeFrom="paragraph">
                  <wp:posOffset>165100</wp:posOffset>
                </wp:positionV>
                <wp:extent cx="1043940" cy="264160"/>
                <wp:effectExtent l="0" t="0" r="3810" b="2540"/>
                <wp:wrapNone/>
                <wp:docPr id="15" name="自选图形 56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043940" cy="2641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00B0F0"/>
                        </a:solidFill>
                        <a:ln w="15875"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oundrect id="自选图形 563" o:spid="_x0000_s1034" style="width:82.2pt;height:20.8pt;margin-top:13pt;margin-left:233.25pt;mso-height-relative:page;mso-width-relative:page;position:absolute;z-index:251685888" arcsize="10923f" coordsize="21600,21600" filled="t" fillcolor="#00b0f0" stroked="f">
                <o:lock v:ext="edit" aspectratio="f"/>
              </v:roundrect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262255</wp:posOffset>
                </wp:positionH>
                <wp:positionV relativeFrom="paragraph">
                  <wp:posOffset>71120</wp:posOffset>
                </wp:positionV>
                <wp:extent cx="1882775" cy="2484120"/>
                <wp:effectExtent l="0" t="0" r="0" b="0"/>
                <wp:wrapNone/>
                <wp:docPr id="8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882775" cy="2484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/>
                                <w:color w:val="0D0D0D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D0D0D"/>
                                <w:kern w:val="24"/>
                                <w:sz w:val="20"/>
                                <w:szCs w:val="19"/>
                              </w:rPr>
                              <w:t>专业对口，熟悉医院相关的工作流程、工作制度与工作环境；</w:t>
                            </w:r>
                          </w:p>
                          <w:p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/>
                                <w:color w:val="0D0D0D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D0D0D"/>
                                <w:kern w:val="24"/>
                                <w:sz w:val="20"/>
                                <w:szCs w:val="19"/>
                              </w:rPr>
                              <w:t>有多次医院实习、见习经历，掌握相关的护理治疗手法以及理疗仪器的使用方法；</w:t>
                            </w:r>
                          </w:p>
                          <w:p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/>
                                <w:color w:val="0D0D0D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D0D0D"/>
                                <w:kern w:val="24"/>
                                <w:sz w:val="20"/>
                                <w:szCs w:val="19"/>
                              </w:rPr>
                              <w:t>良好的沟通能力和团队协作能力，能快速融入团队。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69" o:spid="_x0000_s1035" type="#_x0000_t202" style="width:148.25pt;height:195.6pt;margin-top:5.6pt;margin-left:20.65pt;mso-height-relative:page;mso-width-relative:page;position:absolute;z-index:251673600" coordsize="21600,21600" filled="f" stroked="f">
                <o:lock v:ext="edit" aspectratio="f"/>
                <v:textbox>
                  <w:txbxContent>
                    <w:p>
                      <w:pPr>
                        <w:pStyle w:val="NormalWeb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line="276" w:lineRule="auto"/>
                        <w:rPr>
                          <w:rFonts w:ascii="微软雅黑" w:eastAsia="微软雅黑" w:hAnsi="微软雅黑"/>
                          <w:color w:val="0D0D0D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D0D0D"/>
                          <w:kern w:val="24"/>
                          <w:sz w:val="20"/>
                          <w:szCs w:val="19"/>
                        </w:rPr>
                        <w:t>专业对口，熟悉医院相关的工作流程、工作制度与工作环境；</w:t>
                      </w:r>
                    </w:p>
                    <w:p>
                      <w:pPr>
                        <w:pStyle w:val="NormalWeb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line="276" w:lineRule="auto"/>
                        <w:rPr>
                          <w:rFonts w:ascii="微软雅黑" w:eastAsia="微软雅黑" w:hAnsi="微软雅黑"/>
                          <w:color w:val="0D0D0D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D0D0D"/>
                          <w:kern w:val="24"/>
                          <w:sz w:val="20"/>
                          <w:szCs w:val="19"/>
                        </w:rPr>
                        <w:t>有多次医院实习、见习经历，掌握相关的护理治疗手法以及理疗仪器的使用方法；</w:t>
                      </w:r>
                    </w:p>
                    <w:p>
                      <w:pPr>
                        <w:pStyle w:val="NormalWeb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line="276" w:lineRule="auto"/>
                        <w:rPr>
                          <w:rFonts w:ascii="微软雅黑" w:eastAsia="微软雅黑" w:hAnsi="微软雅黑"/>
                          <w:color w:val="0D0D0D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D0D0D"/>
                          <w:kern w:val="24"/>
                          <w:sz w:val="20"/>
                          <w:szCs w:val="19"/>
                        </w:rPr>
                        <w:t>良好的沟通能力和团队协作能力，能快速融入团队。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2962275</wp:posOffset>
                </wp:positionH>
                <wp:positionV relativeFrom="paragraph">
                  <wp:posOffset>38735</wp:posOffset>
                </wp:positionV>
                <wp:extent cx="1314450" cy="445135"/>
                <wp:effectExtent l="0" t="0" r="0" b="0"/>
                <wp:wrapNone/>
                <wp:docPr id="19" name="组合 57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1314450" cy="445135"/>
                          <a:chOff x="4665" y="7547"/>
                          <a:chExt cx="2070" cy="701"/>
                        </a:xfrm>
                      </wpg:grpSpPr>
                      <wps:wsp xmlns:wps="http://schemas.microsoft.com/office/word/2010/wordprocessingShape">
                        <wps:cNvPr id="17" name="自选图形 567"/>
                        <wps:cNvSpPr/>
                        <wps:spPr>
                          <a:xfrm>
                            <a:off x="4665" y="7692"/>
                            <a:ext cx="1644" cy="416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0B0F0"/>
                          </a:solidFill>
                          <a:ln w="15875">
                            <a:noFill/>
                          </a:ln>
                        </wps:spPr>
                        <wps:bodyPr wrap="square" upright="1"/>
                      </wps:wsp>
                      <wps:wsp xmlns:wps="http://schemas.microsoft.com/office/word/2010/wordprocessingShape">
                        <wps:cNvPr id="18" name="自选图形 568"/>
                        <wps:cNvSpPr/>
                        <wps:spPr>
                          <a:xfrm>
                            <a:off x="4777" y="7547"/>
                            <a:ext cx="1958" cy="701"/>
                          </a:xfrm>
                          <a:prstGeom prst="flowChartAlternateProcess">
                            <a:avLst/>
                          </a:prstGeom>
                          <a:noFill/>
                          <a:ln w="158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 w:hint="eastAsia"/>
                                  <w:b/>
                                  <w:color w:val="F2F2F2"/>
                                  <w:sz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2F2F2"/>
                                  <w:sz w:val="28"/>
                                </w:rPr>
                                <w:t>校园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F2F2F2"/>
                                  <w:sz w:val="28"/>
                                </w:rPr>
                                <w:t>经历</w:t>
                              </w:r>
                            </w:p>
                          </w:txbxContent>
                        </wps:txbx>
                        <wps:bodyPr wrap="square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73" o:spid="_x0000_s1036" style="width:103.5pt;height:35.05pt;margin-top:3.05pt;margin-left:233.25pt;mso-height-relative:page;mso-width-relative:page;position:absolute;z-index:251689984" coordorigin="4665,7547" coordsize="2070,701">
                <o:lock v:ext="edit" aspectratio="f"/>
                <v:roundrect id="自选图形 567" o:spid="_x0000_s1037" style="width:1644;height:416;left:4665;position:absolute;top:7692" arcsize="10923f" coordsize="21600,21600" filled="t" fillcolor="#00b0f0" stroked="f">
                  <o:lock v:ext="edit" aspectratio="f"/>
                </v:roundrect>
                <v:shape id="自选图形 568" o:spid="_x0000_s1038" type="#_x0000_t176" style="width:1958;height:701;left:4777;position:absolute;top:7547" coordsize="21600,21600" filled="f" stroked="f"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 w:hint="eastAsia"/>
                            <w:b/>
                            <w:color w:val="F2F2F2"/>
                            <w:sz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2F2F2"/>
                            <w:sz w:val="28"/>
                          </w:rPr>
                          <w:t>校园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F2F2F2"/>
                            <w:sz w:val="28"/>
                          </w:rPr>
                          <w:t>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2590800</wp:posOffset>
                </wp:positionH>
                <wp:positionV relativeFrom="paragraph">
                  <wp:posOffset>152400</wp:posOffset>
                </wp:positionV>
                <wp:extent cx="4636135" cy="1548765"/>
                <wp:effectExtent l="0" t="0" r="0" b="0"/>
                <wp:wrapNone/>
                <wp:docPr id="12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4636135" cy="1548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ind w:firstLine="403"/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B0F0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B0F0"/>
                                <w:kern w:val="24"/>
                                <w:sz w:val="20"/>
                              </w:rPr>
                              <w:t>201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B0F0"/>
                                <w:kern w:val="24"/>
                                <w:sz w:val="20"/>
                              </w:rPr>
                              <w:t>3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B0F0"/>
                                <w:kern w:val="24"/>
                                <w:sz w:val="20"/>
                              </w:rPr>
                              <w:t>.0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B0F0"/>
                                <w:kern w:val="24"/>
                                <w:sz w:val="20"/>
                              </w:rPr>
                              <w:t>7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B0F0"/>
                                <w:kern w:val="24"/>
                                <w:sz w:val="20"/>
                              </w:rPr>
                              <w:t>~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B0F0"/>
                                <w:kern w:val="24"/>
                                <w:sz w:val="20"/>
                              </w:rPr>
                              <w:t>2016.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B0F0"/>
                                <w:kern w:val="24"/>
                                <w:sz w:val="20"/>
                              </w:rPr>
                              <w:t xml:space="preserve">08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B0F0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B0F0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B0F0"/>
                                <w:kern w:val="24"/>
                                <w:sz w:val="20"/>
                              </w:rPr>
                              <w:t>13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B0F0"/>
                                <w:kern w:val="24"/>
                                <w:sz w:val="20"/>
                              </w:rPr>
                              <w:t>级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B0F0"/>
                                <w:kern w:val="24"/>
                                <w:sz w:val="20"/>
                              </w:rPr>
                              <w:t>护理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B0F0"/>
                                <w:kern w:val="24"/>
                                <w:sz w:val="20"/>
                              </w:rPr>
                              <w:t>3班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B0F0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B0F0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B0F0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B0F0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B0F0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B0F0"/>
                                <w:kern w:val="24"/>
                                <w:sz w:val="20"/>
                              </w:rPr>
                              <w:t>班长</w:t>
                            </w:r>
                          </w:p>
                          <w:p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88" w:lineRule="auto"/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kern w:val="24"/>
                                <w:sz w:val="20"/>
                              </w:rPr>
                              <w:t>组织安排班级活动，如班会、聚会、组织同学参加各种活动；</w:t>
                            </w:r>
                          </w:p>
                          <w:p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88" w:lineRule="auto"/>
                              <w:rPr>
                                <w:rFonts w:ascii="微软雅黑" w:eastAsia="微软雅黑" w:hAnsi="微软雅黑"/>
                                <w:bCs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kern w:val="24"/>
                                <w:sz w:val="20"/>
                              </w:rPr>
                              <w:t>做老师和同学们信息传递的桥梁，解决同学们的困惑；</w:t>
                            </w:r>
                          </w:p>
                          <w:p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88" w:lineRule="auto"/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kern w:val="24"/>
                                <w:sz w:val="20"/>
                              </w:rPr>
                              <w:t>建立学习互帮互助小组以提高班级的整体水平；</w:t>
                            </w:r>
                          </w:p>
                          <w:p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88" w:lineRule="auto"/>
                              <w:rPr>
                                <w:rFonts w:ascii="微软雅黑" w:eastAsia="微软雅黑" w:hAnsi="微软雅黑" w:hint="eastAsia"/>
                                <w:bCs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kern w:val="24"/>
                                <w:sz w:val="20"/>
                              </w:rPr>
                              <w:t>积极和同学们沟通交流以了解同学们的思想动态。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25" o:spid="_x0000_s1039" style="width:365.05pt;height:121.95pt;margin-top:12pt;margin-left:204pt;mso-height-relative:page;mso-width-relative:page;position:absolute;z-index:251679744" coordsize="21600,21600" filled="f" stroked="f">
                <o:lock v:ext="edit" aspectratio="f"/>
                <v:textbox>
                  <w:txbxContent>
                    <w:p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60" w:lineRule="auto"/>
                        <w:ind w:firstLine="403"/>
                        <w:rPr>
                          <w:rFonts w:ascii="微软雅黑" w:eastAsia="微软雅黑" w:hAnsi="微软雅黑" w:hint="eastAsia"/>
                          <w:b/>
                          <w:bCs/>
                          <w:color w:val="00B0F0"/>
                          <w:kern w:val="24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00B0F0"/>
                          <w:kern w:val="24"/>
                          <w:sz w:val="20"/>
                        </w:rPr>
                        <w:t>201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00B0F0"/>
                          <w:kern w:val="24"/>
                          <w:sz w:val="20"/>
                        </w:rPr>
                        <w:t>3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00B0F0"/>
                          <w:kern w:val="24"/>
                          <w:sz w:val="20"/>
                        </w:rPr>
                        <w:t>.0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00B0F0"/>
                          <w:kern w:val="24"/>
                          <w:sz w:val="20"/>
                        </w:rPr>
                        <w:t>7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00B0F0"/>
                          <w:kern w:val="24"/>
                          <w:sz w:val="20"/>
                        </w:rPr>
                        <w:t>~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00B0F0"/>
                          <w:kern w:val="24"/>
                          <w:sz w:val="20"/>
                        </w:rPr>
                        <w:t>2016.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00B0F0"/>
                          <w:kern w:val="24"/>
                          <w:sz w:val="20"/>
                        </w:rPr>
                        <w:t xml:space="preserve">08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00B0F0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00B0F0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00B0F0"/>
                          <w:kern w:val="24"/>
                          <w:sz w:val="20"/>
                        </w:rPr>
                        <w:t>13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00B0F0"/>
                          <w:kern w:val="24"/>
                          <w:sz w:val="20"/>
                        </w:rPr>
                        <w:t>级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00B0F0"/>
                          <w:kern w:val="24"/>
                          <w:sz w:val="20"/>
                        </w:rPr>
                        <w:t>护理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00B0F0"/>
                          <w:kern w:val="24"/>
                          <w:sz w:val="20"/>
                        </w:rPr>
                        <w:t>3班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00B0F0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00B0F0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00B0F0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00B0F0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00B0F0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00B0F0"/>
                          <w:kern w:val="24"/>
                          <w:sz w:val="20"/>
                        </w:rPr>
                        <w:t>班长</w:t>
                      </w:r>
                    </w:p>
                    <w:p>
                      <w:pPr>
                        <w:pStyle w:val="NormalWeb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288" w:lineRule="auto"/>
                        <w:rPr>
                          <w:rFonts w:ascii="微软雅黑" w:eastAsia="微软雅黑" w:hAnsi="微软雅黑"/>
                          <w:b/>
                          <w:bCs/>
                          <w:kern w:val="24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kern w:val="24"/>
                          <w:sz w:val="20"/>
                        </w:rPr>
                        <w:t>组织安排班级活动，如班会、聚会、组织同学参加各种活动；</w:t>
                      </w:r>
                    </w:p>
                    <w:p>
                      <w:pPr>
                        <w:pStyle w:val="NormalWeb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288" w:lineRule="auto"/>
                        <w:rPr>
                          <w:rFonts w:ascii="微软雅黑" w:eastAsia="微软雅黑" w:hAnsi="微软雅黑"/>
                          <w:bCs/>
                          <w:kern w:val="24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kern w:val="24"/>
                          <w:sz w:val="20"/>
                        </w:rPr>
                        <w:t>做老师和同学们信息传递的桥梁，解决同学们的困惑；</w:t>
                      </w:r>
                    </w:p>
                    <w:p>
                      <w:pPr>
                        <w:pStyle w:val="NormalWeb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288" w:lineRule="auto"/>
                        <w:rPr>
                          <w:rFonts w:ascii="微软雅黑" w:eastAsia="微软雅黑" w:hAnsi="微软雅黑"/>
                          <w:b/>
                          <w:bCs/>
                          <w:kern w:val="24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kern w:val="24"/>
                          <w:sz w:val="20"/>
                        </w:rPr>
                        <w:t>建立学习互帮互助小组以提高班级的整体水平；</w:t>
                      </w:r>
                    </w:p>
                    <w:p>
                      <w:pPr>
                        <w:pStyle w:val="NormalWeb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288" w:lineRule="auto"/>
                        <w:rPr>
                          <w:rFonts w:ascii="微软雅黑" w:eastAsia="微软雅黑" w:hAnsi="微软雅黑" w:hint="eastAsia"/>
                          <w:bCs/>
                          <w:kern w:val="24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kern w:val="24"/>
                          <w:sz w:val="20"/>
                        </w:rPr>
                        <w:t>积极和同学们沟通交流以了解同学们的思想动态。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w:rPr>
          <w:rFonts w:ascii="宋体" w:hAnsi="宋体" w:cs="宋体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375285</wp:posOffset>
                </wp:positionH>
                <wp:positionV relativeFrom="paragraph">
                  <wp:posOffset>122555</wp:posOffset>
                </wp:positionV>
                <wp:extent cx="1043940" cy="264160"/>
                <wp:effectExtent l="0" t="0" r="3810" b="2540"/>
                <wp:wrapNone/>
                <wp:docPr id="24" name="自选图形 57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043940" cy="2641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00B0F0"/>
                        </a:solidFill>
                        <a:ln w="15875"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oundrect id="自选图形 574" o:spid="_x0000_s1040" style="width:82.2pt;height:20.8pt;margin-top:9.65pt;margin-left:29.55pt;mso-height-relative:page;mso-width-relative:page;position:absolute;z-index:251700224" arcsize="10923f" coordsize="21600,21600" filled="t" fillcolor="#00b0f0" stroked="f">
                <o:lock v:ext="edit" aspectratio="f"/>
              </v:roundrect>
            </w:pict>
          </mc:Fallback>
        </mc:AlternateContent>
      </w:r>
      <w:r>
        <w:rPr>
          <w:rFonts w:ascii="宋体" w:hAnsi="宋体" w:cs="宋体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375285</wp:posOffset>
                </wp:positionH>
                <wp:positionV relativeFrom="paragraph">
                  <wp:posOffset>30480</wp:posOffset>
                </wp:positionV>
                <wp:extent cx="1243330" cy="445135"/>
                <wp:effectExtent l="0" t="0" r="0" b="0"/>
                <wp:wrapNone/>
                <wp:docPr id="25" name="自选图形 57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243330" cy="445135"/>
                        </a:xfrm>
                        <a:prstGeom prst="flowChartAlternateProcess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hint="eastAsia"/>
                                <w:b/>
                                <w:color w:val="F2F2F2"/>
                                <w:sz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2F2F2"/>
                                <w:sz w:val="28"/>
                              </w:rPr>
                              <w:t>技能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F2F2F2"/>
                                <w:sz w:val="28"/>
                              </w:rPr>
                              <w:t>证书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自选图形 575" o:spid="_x0000_s1041" type="#_x0000_t176" style="width:97.9pt;height:35.05pt;margin-top:2.4pt;margin-left:29.55pt;mso-height-relative:page;mso-width-relative:page;position:absolute;z-index:251702272" coordsize="21600,21600" filled="f" stroked="f"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eastAsia="微软雅黑" w:hAnsi="微软雅黑" w:hint="eastAsia"/>
                          <w:b/>
                          <w:color w:val="F2F2F2"/>
                          <w:sz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2F2F2"/>
                          <w:sz w:val="28"/>
                        </w:rPr>
                        <w:t>技能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F2F2F2"/>
                          <w:sz w:val="28"/>
                        </w:rPr>
                        <w:t>证书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299720</wp:posOffset>
                </wp:positionH>
                <wp:positionV relativeFrom="paragraph">
                  <wp:posOffset>68580</wp:posOffset>
                </wp:positionV>
                <wp:extent cx="2098040" cy="2018030"/>
                <wp:effectExtent l="0" t="0" r="0" b="0"/>
                <wp:wrapNone/>
                <wp:docPr id="6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2098040" cy="20180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left="900" w:hanging="900" w:hangingChars="450"/>
                              <w:rPr>
                                <w:rFonts w:ascii="微软雅黑" w:eastAsia="微软雅黑" w:hAnsi="微软雅黑" w:hint="eastAsia"/>
                                <w:b/>
                                <w:color w:val="00B0F0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B0F0"/>
                                <w:kern w:val="24"/>
                                <w:sz w:val="20"/>
                                <w:szCs w:val="19"/>
                              </w:rPr>
                              <w:t>语言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B0F0"/>
                                <w:kern w:val="24"/>
                                <w:sz w:val="20"/>
                                <w:szCs w:val="19"/>
                              </w:rPr>
                              <w:t>能力：</w:t>
                            </w:r>
                          </w:p>
                          <w:p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left="900" w:hanging="900" w:hangingChars="450"/>
                              <w:rPr>
                                <w:rFonts w:ascii="微软雅黑" w:eastAsia="微软雅黑" w:hAnsi="微软雅黑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kern w:val="24"/>
                                <w:sz w:val="20"/>
                                <w:szCs w:val="19"/>
                              </w:rPr>
                              <w:t>通过</w:t>
                            </w:r>
                            <w:r>
                              <w:rPr>
                                <w:rFonts w:ascii="微软雅黑" w:eastAsia="微软雅黑" w:hAnsi="微软雅黑"/>
                                <w:kern w:val="24"/>
                                <w:sz w:val="20"/>
                                <w:szCs w:val="19"/>
                              </w:rPr>
                              <w:t>大学英语六级</w:t>
                            </w:r>
                          </w:p>
                          <w:p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kern w:val="24"/>
                                <w:sz w:val="20"/>
                                <w:szCs w:val="19"/>
                              </w:rPr>
                              <w:t>普通话</w:t>
                            </w:r>
                            <w:r>
                              <w:rPr>
                                <w:rFonts w:ascii="微软雅黑" w:eastAsia="微软雅黑" w:hAnsi="微软雅黑"/>
                                <w:kern w:val="24"/>
                                <w:sz w:val="20"/>
                                <w:szCs w:val="19"/>
                              </w:rPr>
                              <w:t>二级甲等</w:t>
                            </w:r>
                          </w:p>
                          <w:p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left="900" w:hanging="900" w:hangingChars="450"/>
                              <w:rPr>
                                <w:rFonts w:ascii="微软雅黑" w:eastAsia="微软雅黑" w:hAnsi="微软雅黑"/>
                                <w:kern w:val="24"/>
                                <w:sz w:val="20"/>
                                <w:szCs w:val="19"/>
                              </w:rPr>
                            </w:pPr>
                          </w:p>
                          <w:p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left="900" w:hanging="900" w:hangingChars="450"/>
                              <w:rPr>
                                <w:rFonts w:ascii="微软雅黑" w:eastAsia="微软雅黑" w:hAnsi="微软雅黑" w:hint="eastAsia"/>
                                <w:b/>
                                <w:color w:val="00B0F0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B0F0"/>
                                <w:kern w:val="24"/>
                                <w:sz w:val="20"/>
                                <w:szCs w:val="19"/>
                              </w:rPr>
                              <w:t>计算机能力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B0F0"/>
                                <w:kern w:val="24"/>
                                <w:sz w:val="20"/>
                                <w:szCs w:val="19"/>
                              </w:rPr>
                              <w:t>：</w:t>
                            </w:r>
                          </w:p>
                          <w:p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left="900" w:hanging="900" w:hangingChars="450"/>
                              <w:rPr>
                                <w:rFonts w:ascii="微软雅黑" w:eastAsia="微软雅黑" w:hAnsi="微软雅黑" w:hint="eastAsia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kern w:val="24"/>
                                <w:sz w:val="20"/>
                                <w:szCs w:val="19"/>
                              </w:rPr>
                              <w:t>通过全国计算机等级考试（二级C）</w:t>
                            </w:r>
                          </w:p>
                          <w:p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left="900" w:hanging="900" w:hangingChars="450"/>
                              <w:rPr>
                                <w:rFonts w:ascii="微软雅黑" w:eastAsia="微软雅黑" w:hAnsi="微软雅黑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kern w:val="24"/>
                                <w:sz w:val="20"/>
                                <w:szCs w:val="19"/>
                              </w:rPr>
                              <w:t>熟练</w:t>
                            </w:r>
                            <w:r>
                              <w:rPr>
                                <w:rFonts w:ascii="微软雅黑" w:eastAsia="微软雅黑" w:hAnsi="微软雅黑"/>
                                <w:kern w:val="24"/>
                                <w:sz w:val="20"/>
                                <w:szCs w:val="19"/>
                              </w:rPr>
                              <w:t>掌握word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kern w:val="24"/>
                                <w:sz w:val="20"/>
                                <w:szCs w:val="19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/>
                                <w:kern w:val="24"/>
                                <w:sz w:val="20"/>
                                <w:szCs w:val="19"/>
                              </w:rPr>
                              <w:t>excel、PPT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kern w:val="24"/>
                                <w:sz w:val="20"/>
                                <w:szCs w:val="19"/>
                              </w:rPr>
                              <w:t>等日</w:t>
                            </w:r>
                          </w:p>
                          <w:p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left="900" w:hanging="900" w:hangingChars="450"/>
                              <w:rPr>
                                <w:rFonts w:ascii="微软雅黑" w:eastAsia="微软雅黑" w:hAnsi="微软雅黑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kern w:val="24"/>
                                <w:sz w:val="20"/>
                                <w:szCs w:val="19"/>
                              </w:rPr>
                              <w:t>常</w:t>
                            </w:r>
                            <w:r>
                              <w:rPr>
                                <w:rFonts w:ascii="微软雅黑" w:eastAsia="微软雅黑" w:hAnsi="微软雅黑"/>
                                <w:kern w:val="24"/>
                                <w:sz w:val="20"/>
                                <w:szCs w:val="19"/>
                              </w:rPr>
                              <w:t>办公软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kern w:val="24"/>
                                <w:sz w:val="20"/>
                                <w:szCs w:val="19"/>
                              </w:rPr>
                              <w:t>件</w:t>
                            </w:r>
                          </w:p>
                          <w:p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69" o:spid="_x0000_s1042" type="#_x0000_t202" style="width:165.2pt;height:158.9pt;margin-top:5.4pt;margin-left:23.6pt;mso-height-relative:page;mso-width-relative:page;position:absolute;z-index:251669504" coordsize="21600,21600" filled="f" stroked="f">
                <o:lock v:ext="edit" aspectratio="f"/>
                <v:textbox>
                  <w:txbxContent>
                    <w:p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left="900" w:hanging="900" w:hangingChars="450"/>
                        <w:rPr>
                          <w:rFonts w:ascii="微软雅黑" w:eastAsia="微软雅黑" w:hAnsi="微软雅黑" w:hint="eastAsia"/>
                          <w:b/>
                          <w:color w:val="00B0F0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00B0F0"/>
                          <w:kern w:val="24"/>
                          <w:sz w:val="20"/>
                          <w:szCs w:val="19"/>
                        </w:rPr>
                        <w:t>语言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00B0F0"/>
                          <w:kern w:val="24"/>
                          <w:sz w:val="20"/>
                          <w:szCs w:val="19"/>
                        </w:rPr>
                        <w:t>能力：</w:t>
                      </w:r>
                    </w:p>
                    <w:p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left="900" w:hanging="900" w:hangingChars="450"/>
                        <w:rPr>
                          <w:rFonts w:ascii="微软雅黑" w:eastAsia="微软雅黑" w:hAnsi="微软雅黑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kern w:val="24"/>
                          <w:sz w:val="20"/>
                          <w:szCs w:val="19"/>
                        </w:rPr>
                        <w:t>通过</w:t>
                      </w:r>
                      <w:r>
                        <w:rPr>
                          <w:rFonts w:ascii="微软雅黑" w:eastAsia="微软雅黑" w:hAnsi="微软雅黑"/>
                          <w:kern w:val="24"/>
                          <w:sz w:val="20"/>
                          <w:szCs w:val="19"/>
                        </w:rPr>
                        <w:t>大学英语六级</w:t>
                      </w:r>
                    </w:p>
                    <w:p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kern w:val="24"/>
                          <w:sz w:val="20"/>
                          <w:szCs w:val="19"/>
                        </w:rPr>
                        <w:t>普通话</w:t>
                      </w:r>
                      <w:r>
                        <w:rPr>
                          <w:rFonts w:ascii="微软雅黑" w:eastAsia="微软雅黑" w:hAnsi="微软雅黑"/>
                          <w:kern w:val="24"/>
                          <w:sz w:val="20"/>
                          <w:szCs w:val="19"/>
                        </w:rPr>
                        <w:t>二级甲等</w:t>
                      </w:r>
                    </w:p>
                    <w:p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left="900" w:hanging="900" w:hangingChars="450"/>
                        <w:rPr>
                          <w:rFonts w:ascii="微软雅黑" w:eastAsia="微软雅黑" w:hAnsi="微软雅黑"/>
                          <w:kern w:val="24"/>
                          <w:sz w:val="20"/>
                          <w:szCs w:val="19"/>
                        </w:rPr>
                      </w:pPr>
                    </w:p>
                    <w:p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left="900" w:hanging="900" w:hangingChars="450"/>
                        <w:rPr>
                          <w:rFonts w:ascii="微软雅黑" w:eastAsia="微软雅黑" w:hAnsi="微软雅黑" w:hint="eastAsia"/>
                          <w:b/>
                          <w:color w:val="00B0F0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00B0F0"/>
                          <w:kern w:val="24"/>
                          <w:sz w:val="20"/>
                          <w:szCs w:val="19"/>
                        </w:rPr>
                        <w:t>计算机能力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00B0F0"/>
                          <w:kern w:val="24"/>
                          <w:sz w:val="20"/>
                          <w:szCs w:val="19"/>
                        </w:rPr>
                        <w:t>：</w:t>
                      </w:r>
                    </w:p>
                    <w:p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left="900" w:hanging="900" w:hangingChars="450"/>
                        <w:rPr>
                          <w:rFonts w:ascii="微软雅黑" w:eastAsia="微软雅黑" w:hAnsi="微软雅黑" w:hint="eastAsia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kern w:val="24"/>
                          <w:sz w:val="20"/>
                          <w:szCs w:val="19"/>
                        </w:rPr>
                        <w:t>通过全国计算机等级考试（二级C）</w:t>
                      </w:r>
                    </w:p>
                    <w:p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left="900" w:hanging="900" w:hangingChars="450"/>
                        <w:rPr>
                          <w:rFonts w:ascii="微软雅黑" w:eastAsia="微软雅黑" w:hAnsi="微软雅黑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kern w:val="24"/>
                          <w:sz w:val="20"/>
                          <w:szCs w:val="19"/>
                        </w:rPr>
                        <w:t>熟练</w:t>
                      </w:r>
                      <w:r>
                        <w:rPr>
                          <w:rFonts w:ascii="微软雅黑" w:eastAsia="微软雅黑" w:hAnsi="微软雅黑"/>
                          <w:kern w:val="24"/>
                          <w:sz w:val="20"/>
                          <w:szCs w:val="19"/>
                        </w:rPr>
                        <w:t>掌握word</w:t>
                      </w:r>
                      <w:r>
                        <w:rPr>
                          <w:rFonts w:ascii="微软雅黑" w:eastAsia="微软雅黑" w:hAnsi="微软雅黑" w:hint="eastAsia"/>
                          <w:kern w:val="24"/>
                          <w:sz w:val="20"/>
                          <w:szCs w:val="19"/>
                        </w:rPr>
                        <w:t>、</w:t>
                      </w:r>
                      <w:r>
                        <w:rPr>
                          <w:rFonts w:ascii="微软雅黑" w:eastAsia="微软雅黑" w:hAnsi="微软雅黑"/>
                          <w:kern w:val="24"/>
                          <w:sz w:val="20"/>
                          <w:szCs w:val="19"/>
                        </w:rPr>
                        <w:t>excel、PPT</w:t>
                      </w:r>
                      <w:r>
                        <w:rPr>
                          <w:rFonts w:ascii="微软雅黑" w:eastAsia="微软雅黑" w:hAnsi="微软雅黑" w:hint="eastAsia"/>
                          <w:kern w:val="24"/>
                          <w:sz w:val="20"/>
                          <w:szCs w:val="19"/>
                        </w:rPr>
                        <w:t>等日</w:t>
                      </w:r>
                    </w:p>
                    <w:p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left="900" w:hanging="900" w:hangingChars="450"/>
                        <w:rPr>
                          <w:rFonts w:ascii="微软雅黑" w:eastAsia="微软雅黑" w:hAnsi="微软雅黑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kern w:val="24"/>
                          <w:sz w:val="20"/>
                          <w:szCs w:val="19"/>
                        </w:rPr>
                        <w:t>常</w:t>
                      </w:r>
                      <w:r>
                        <w:rPr>
                          <w:rFonts w:ascii="微软雅黑" w:eastAsia="微软雅黑" w:hAnsi="微软雅黑"/>
                          <w:kern w:val="24"/>
                          <w:sz w:val="20"/>
                          <w:szCs w:val="19"/>
                        </w:rPr>
                        <w:t>办公软</w:t>
                      </w:r>
                      <w:r>
                        <w:rPr>
                          <w:rFonts w:ascii="微软雅黑" w:eastAsia="微软雅黑" w:hAnsi="微软雅黑" w:hint="eastAsia"/>
                          <w:kern w:val="24"/>
                          <w:sz w:val="20"/>
                          <w:szCs w:val="19"/>
                        </w:rPr>
                        <w:t>件</w:t>
                      </w:r>
                    </w:p>
                    <w:p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3025775</wp:posOffset>
                </wp:positionH>
                <wp:positionV relativeFrom="paragraph">
                  <wp:posOffset>15875</wp:posOffset>
                </wp:positionV>
                <wp:extent cx="1243330" cy="445135"/>
                <wp:effectExtent l="0" t="0" r="0" b="0"/>
                <wp:wrapNone/>
                <wp:docPr id="21" name="自选图形 57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243330" cy="445135"/>
                        </a:xfrm>
                        <a:prstGeom prst="flowChartAlternateProcess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hint="eastAsia"/>
                                <w:b/>
                                <w:color w:val="F2F2F2"/>
                                <w:sz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2F2F2"/>
                                <w:sz w:val="28"/>
                              </w:rPr>
                              <w:t>校园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F2F2F2"/>
                                <w:sz w:val="28"/>
                              </w:rPr>
                              <w:t>经历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自选图形 570" o:spid="_x0000_s1043" type="#_x0000_t176" style="width:97.9pt;height:35.05pt;margin-top:1.25pt;margin-left:238.25pt;mso-height-relative:page;mso-width-relative:page;position:absolute;z-index:251694080" coordsize="21600,21600" filled="f" stroked="f"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eastAsia="微软雅黑" w:hAnsi="微软雅黑" w:hint="eastAsia"/>
                          <w:b/>
                          <w:color w:val="F2F2F2"/>
                          <w:sz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2F2F2"/>
                          <w:sz w:val="28"/>
                        </w:rPr>
                        <w:t>校园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F2F2F2"/>
                          <w:sz w:val="28"/>
                        </w:rPr>
                        <w:t>经历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2954655</wp:posOffset>
                </wp:positionH>
                <wp:positionV relativeFrom="paragraph">
                  <wp:posOffset>107950</wp:posOffset>
                </wp:positionV>
                <wp:extent cx="1043940" cy="264160"/>
                <wp:effectExtent l="0" t="0" r="3810" b="2540"/>
                <wp:wrapNone/>
                <wp:docPr id="20" name="自选图形 56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043940" cy="2641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00B0F0"/>
                        </a:solidFill>
                        <a:ln w="15875"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oundrect id="自选图形 569" o:spid="_x0000_s1044" style="width:82.2pt;height:20.8pt;margin-top:8.5pt;margin-left:232.65pt;mso-height-relative:page;mso-width-relative:page;position:absolute;z-index:251692032" arcsize="10923f" coordsize="21600,21600" filled="t" fillcolor="#00b0f0" stroked="f">
                <o:lock v:ext="edit" aspectratio="f"/>
              </v:roundrect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2601595</wp:posOffset>
                </wp:positionH>
                <wp:positionV relativeFrom="paragraph">
                  <wp:posOffset>137160</wp:posOffset>
                </wp:positionV>
                <wp:extent cx="4898390" cy="1349375"/>
                <wp:effectExtent l="0" t="0" r="0" b="0"/>
                <wp:wrapNone/>
                <wp:docPr id="7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4898390" cy="1349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 w:hint="eastAsia"/>
                                <w:bCs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kern w:val="24"/>
                                <w:sz w:val="20"/>
                              </w:rPr>
                              <w:t>2015.10  2015年全国大学生数学建模竞赛三等奖</w:t>
                            </w:r>
                          </w:p>
                          <w:p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 w:hint="eastAsia"/>
                                <w:bCs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kern w:val="24"/>
                                <w:sz w:val="20"/>
                              </w:rPr>
                              <w:t>2014.11  校学业一等奖学金</w:t>
                            </w:r>
                          </w:p>
                          <w:p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 w:hint="eastAsia"/>
                                <w:bCs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kern w:val="24"/>
                                <w:sz w:val="20"/>
                              </w:rPr>
                              <w:t>2012.11  上海政府奖学金</w:t>
                            </w:r>
                          </w:p>
                          <w:p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 w:hint="eastAsia"/>
                                <w:bCs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kern w:val="24"/>
                                <w:sz w:val="20"/>
                              </w:rPr>
                              <w:t>2012.10  校一等优秀学生奖学金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88" o:spid="_x0000_s1045" type="#_x0000_t202" style="width:385.7pt;height:106.25pt;margin-top:10.8pt;margin-left:204.85pt;mso-height-relative:page;mso-width-relative:page;position:absolute;z-index:251671552" coordsize="21600,21600" filled="f" stroked="f">
                <o:lock v:ext="edit" aspectratio="f"/>
                <v:textbox>
                  <w:txbxContent>
                    <w:p>
                      <w:pPr>
                        <w:pStyle w:val="NormalWeb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 w:hint="eastAsia"/>
                          <w:bCs/>
                          <w:kern w:val="24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kern w:val="24"/>
                          <w:sz w:val="20"/>
                        </w:rPr>
                        <w:t>2015.10  2015年全国大学生数学建模竞赛三等奖</w:t>
                      </w:r>
                    </w:p>
                    <w:p>
                      <w:pPr>
                        <w:pStyle w:val="NormalWeb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 w:hint="eastAsia"/>
                          <w:bCs/>
                          <w:kern w:val="24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kern w:val="24"/>
                          <w:sz w:val="20"/>
                        </w:rPr>
                        <w:t>2014.11  校学业一等奖学金</w:t>
                      </w:r>
                    </w:p>
                    <w:p>
                      <w:pPr>
                        <w:pStyle w:val="NormalWeb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 w:hint="eastAsia"/>
                          <w:bCs/>
                          <w:kern w:val="24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kern w:val="24"/>
                          <w:sz w:val="20"/>
                        </w:rPr>
                        <w:t>2012.11  上海政府奖学金</w:t>
                      </w:r>
                    </w:p>
                    <w:p>
                      <w:pPr>
                        <w:pStyle w:val="NormalWeb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 w:hint="eastAsia"/>
                          <w:bCs/>
                          <w:kern w:val="24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kern w:val="24"/>
                          <w:sz w:val="20"/>
                        </w:rPr>
                        <w:t>2012.10  校一等优秀学生奖学金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tabs>
          <w:tab w:val="left" w:pos="3968"/>
        </w:tabs>
        <w:adjustRightInd w:val="0"/>
        <w:snapToGrid w:val="0"/>
      </w:pPr>
      <w:r>
        <w:tab/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316865</wp:posOffset>
                </wp:positionH>
                <wp:positionV relativeFrom="paragraph">
                  <wp:posOffset>101600</wp:posOffset>
                </wp:positionV>
                <wp:extent cx="1043940" cy="264160"/>
                <wp:effectExtent l="0" t="0" r="3810" b="2540"/>
                <wp:wrapNone/>
                <wp:docPr id="26" name="自选图形 57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043940" cy="2641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00B0F0"/>
                        </a:solidFill>
                        <a:ln w="15875"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oundrect id="自选图形 576" o:spid="_x0000_s1046" style="width:82.2pt;height:20.8pt;margin-top:8pt;margin-left:24.95pt;mso-height-relative:page;mso-width-relative:page;position:absolute;z-index:251704320" arcsize="10923f" coordsize="21600,21600" filled="t" fillcolor="#00b0f0" stroked="f"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387985</wp:posOffset>
                </wp:positionH>
                <wp:positionV relativeFrom="paragraph">
                  <wp:posOffset>9525</wp:posOffset>
                </wp:positionV>
                <wp:extent cx="1243330" cy="445135"/>
                <wp:effectExtent l="0" t="0" r="0" b="0"/>
                <wp:wrapNone/>
                <wp:docPr id="27" name="自选图形 57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243330" cy="445135"/>
                        </a:xfrm>
                        <a:prstGeom prst="flowChartAlternateProcess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hint="eastAsia"/>
                                <w:b/>
                                <w:color w:val="F2F2F2"/>
                                <w:sz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2F2F2"/>
                                <w:sz w:val="28"/>
                              </w:rPr>
                              <w:t>联系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F2F2F2"/>
                                <w:sz w:val="28"/>
                              </w:rPr>
                              <w:t>方式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自选图形 577" o:spid="_x0000_s1047" type="#_x0000_t176" style="width:97.9pt;height:35.05pt;margin-top:0.75pt;margin-left:30.55pt;mso-height-relative:page;mso-width-relative:page;position:absolute;z-index:251706368" coordsize="21600,21600" filled="f" stroked="f"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eastAsia="微软雅黑" w:hAnsi="微软雅黑" w:hint="eastAsia"/>
                          <w:b/>
                          <w:color w:val="F2F2F2"/>
                          <w:sz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2F2F2"/>
                          <w:sz w:val="28"/>
                        </w:rPr>
                        <w:t>联系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F2F2F2"/>
                          <w:sz w:val="28"/>
                        </w:rPr>
                        <w:t>方式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2955925</wp:posOffset>
                </wp:positionH>
                <wp:positionV relativeFrom="paragraph">
                  <wp:posOffset>144780</wp:posOffset>
                </wp:positionV>
                <wp:extent cx="1043940" cy="264160"/>
                <wp:effectExtent l="0" t="0" r="3810" b="2540"/>
                <wp:wrapNone/>
                <wp:docPr id="22" name="自选图形 57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043940" cy="2641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00B0F0"/>
                        </a:solidFill>
                        <a:ln w="15875"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oundrect id="自选图形 571" o:spid="_x0000_s1048" style="width:82.2pt;height:20.8pt;margin-top:11.4pt;margin-left:232.75pt;mso-height-relative:page;mso-width-relative:page;position:absolute;z-index:251696128" arcsize="10923f" coordsize="21600,21600" filled="t" fillcolor="#00b0f0" stroked="f"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3027045</wp:posOffset>
                </wp:positionH>
                <wp:positionV relativeFrom="paragraph">
                  <wp:posOffset>52705</wp:posOffset>
                </wp:positionV>
                <wp:extent cx="1243330" cy="445135"/>
                <wp:effectExtent l="0" t="0" r="0" b="0"/>
                <wp:wrapNone/>
                <wp:docPr id="23" name="自选图形 57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243330" cy="445135"/>
                        </a:xfrm>
                        <a:prstGeom prst="flowChartAlternateProcess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hint="eastAsia"/>
                                <w:b/>
                                <w:color w:val="F2F2F2"/>
                                <w:sz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2F2F2"/>
                                <w:sz w:val="28"/>
                              </w:rPr>
                              <w:t>兴趣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F2F2F2"/>
                                <w:sz w:val="28"/>
                              </w:rPr>
                              <w:t>爱好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自选图形 572" o:spid="_x0000_s1049" type="#_x0000_t176" style="width:97.9pt;height:35.05pt;margin-top:4.15pt;margin-left:238.35pt;mso-height-relative:page;mso-width-relative:page;position:absolute;z-index:251698176" coordsize="21600,21600" filled="f" stroked="f"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eastAsia="微软雅黑" w:hAnsi="微软雅黑" w:hint="eastAsia"/>
                          <w:b/>
                          <w:color w:val="F2F2F2"/>
                          <w:sz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2F2F2"/>
                          <w:sz w:val="28"/>
                        </w:rPr>
                        <w:t>兴趣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F2F2F2"/>
                          <w:sz w:val="28"/>
                        </w:rPr>
                        <w:t>爱好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-24130</wp:posOffset>
                </wp:positionH>
                <wp:positionV relativeFrom="paragraph">
                  <wp:posOffset>26670</wp:posOffset>
                </wp:positionV>
                <wp:extent cx="2159000" cy="802005"/>
                <wp:effectExtent l="0" t="0" r="0" b="0"/>
                <wp:wrapNone/>
                <wp:docPr id="2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2159000" cy="8020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="380"/>
                              <w:rPr>
                                <w:rFonts w:ascii="微软雅黑" w:eastAsia="微软雅黑" w:hAnsi="微软雅黑"/>
                                <w:color w:val="0D0D0D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D0D0D"/>
                                <w:kern w:val="24"/>
                                <w:sz w:val="20"/>
                                <w:szCs w:val="19"/>
                              </w:rPr>
                              <w:t>手机</w:t>
                            </w:r>
                            <w:r>
                              <w:rPr>
                                <w:rFonts w:ascii="微软雅黑" w:eastAsia="微软雅黑" w:hAnsi="微软雅黑"/>
                                <w:color w:val="0D0D0D"/>
                                <w:kern w:val="24"/>
                                <w:sz w:val="20"/>
                                <w:szCs w:val="19"/>
                              </w:rPr>
                              <w:t>：138-0000-0000</w:t>
                            </w:r>
                          </w:p>
                          <w:p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="380"/>
                              <w:rPr>
                                <w:rFonts w:ascii="微软雅黑" w:eastAsia="微软雅黑" w:hAnsi="微软雅黑"/>
                                <w:color w:val="0D0D0D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D0D0D"/>
                                <w:kern w:val="24"/>
                                <w:sz w:val="20"/>
                                <w:szCs w:val="19"/>
                              </w:rPr>
                              <w:t>邮箱</w:t>
                            </w:r>
                            <w:r>
                              <w:rPr>
                                <w:rFonts w:ascii="微软雅黑" w:eastAsia="微软雅黑" w:hAnsi="微软雅黑"/>
                                <w:color w:val="0D0D0D"/>
                                <w:kern w:val="24"/>
                                <w:sz w:val="20"/>
                                <w:szCs w:val="19"/>
                              </w:rPr>
                              <w:t>：123456789@qq.com</w:t>
                            </w:r>
                          </w:p>
                          <w:p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="380"/>
                              <w:rPr>
                                <w:rFonts w:ascii="微软雅黑" w:eastAsia="微软雅黑" w:hAnsi="微软雅黑" w:hint="eastAsia"/>
                                <w:color w:val="0D0D0D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D0D0D"/>
                                <w:kern w:val="24"/>
                                <w:sz w:val="20"/>
                                <w:szCs w:val="19"/>
                              </w:rPr>
                              <w:t>籍贯</w:t>
                            </w:r>
                            <w:r>
                              <w:rPr>
                                <w:rFonts w:ascii="微软雅黑" w:eastAsia="微软雅黑" w:hAnsi="微软雅黑"/>
                                <w:color w:val="0D0D0D"/>
                                <w:kern w:val="24"/>
                                <w:sz w:val="20"/>
                                <w:szCs w:val="19"/>
                              </w:rPr>
                              <w:t>：安徽省安庆市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69" o:spid="_x0000_s1050" type="#_x0000_t202" style="width:170pt;height:63.15pt;margin-top:2.1pt;margin-left:-1.9pt;mso-height-relative:page;mso-width-relative:page;position:absolute;z-index:251661312" coordsize="21600,21600" filled="f" stroked="f">
                <o:lock v:ext="edit" aspectratio="f"/>
                <v:textbox>
                  <w:txbxContent>
                    <w:p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="380"/>
                        <w:rPr>
                          <w:rFonts w:ascii="微软雅黑" w:eastAsia="微软雅黑" w:hAnsi="微软雅黑"/>
                          <w:color w:val="0D0D0D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D0D0D"/>
                          <w:kern w:val="24"/>
                          <w:sz w:val="20"/>
                          <w:szCs w:val="19"/>
                        </w:rPr>
                        <w:t>手机</w:t>
                      </w:r>
                      <w:r>
                        <w:rPr>
                          <w:rFonts w:ascii="微软雅黑" w:eastAsia="微软雅黑" w:hAnsi="微软雅黑"/>
                          <w:color w:val="0D0D0D"/>
                          <w:kern w:val="24"/>
                          <w:sz w:val="20"/>
                          <w:szCs w:val="19"/>
                        </w:rPr>
                        <w:t>：138-0000-0000</w:t>
                      </w:r>
                    </w:p>
                    <w:p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="380"/>
                        <w:rPr>
                          <w:rFonts w:ascii="微软雅黑" w:eastAsia="微软雅黑" w:hAnsi="微软雅黑"/>
                          <w:color w:val="0D0D0D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D0D0D"/>
                          <w:kern w:val="24"/>
                          <w:sz w:val="20"/>
                          <w:szCs w:val="19"/>
                        </w:rPr>
                        <w:t>邮箱</w:t>
                      </w:r>
                      <w:r>
                        <w:rPr>
                          <w:rFonts w:ascii="微软雅黑" w:eastAsia="微软雅黑" w:hAnsi="微软雅黑"/>
                          <w:color w:val="0D0D0D"/>
                          <w:kern w:val="24"/>
                          <w:sz w:val="20"/>
                          <w:szCs w:val="19"/>
                        </w:rPr>
                        <w:t>：123456789@qq.com</w:t>
                      </w:r>
                    </w:p>
                    <w:p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="380"/>
                        <w:rPr>
                          <w:rFonts w:ascii="微软雅黑" w:eastAsia="微软雅黑" w:hAnsi="微软雅黑" w:hint="eastAsia"/>
                          <w:color w:val="0D0D0D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D0D0D"/>
                          <w:kern w:val="24"/>
                          <w:sz w:val="20"/>
                          <w:szCs w:val="19"/>
                        </w:rPr>
                        <w:t>籍贯</w:t>
                      </w:r>
                      <w:r>
                        <w:rPr>
                          <w:rFonts w:ascii="微软雅黑" w:eastAsia="微软雅黑" w:hAnsi="微软雅黑"/>
                          <w:color w:val="0D0D0D"/>
                          <w:kern w:val="24"/>
                          <w:sz w:val="20"/>
                          <w:szCs w:val="19"/>
                        </w:rPr>
                        <w:t>：安徽省安庆市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2604135</wp:posOffset>
                </wp:positionH>
                <wp:positionV relativeFrom="paragraph">
                  <wp:posOffset>106680</wp:posOffset>
                </wp:positionV>
                <wp:extent cx="4898390" cy="1093470"/>
                <wp:effectExtent l="0" t="0" r="0" b="0"/>
                <wp:wrapNone/>
                <wp:docPr id="4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4898390" cy="10934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bCs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kern w:val="24"/>
                                <w:sz w:val="20"/>
                              </w:rPr>
                              <w:t>热爱篮球、羽毛球、乒乓球；</w:t>
                            </w:r>
                          </w:p>
                          <w:p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bCs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kern w:val="24"/>
                                <w:sz w:val="20"/>
                              </w:rPr>
                              <w:t>喜欢旅游，旅游经历丰富</w:t>
                            </w:r>
                          </w:p>
                          <w:p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 w:hint="eastAsia"/>
                                <w:bCs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kern w:val="24"/>
                                <w:sz w:val="20"/>
                              </w:rPr>
                              <w:t>热爱阅读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88" o:spid="_x0000_s1051" type="#_x0000_t202" style="width:385.7pt;height:86.1pt;margin-top:8.4pt;margin-left:205.05pt;mso-height-relative:page;mso-width-relative:page;position:absolute;z-index:251665408" coordsize="21600,21600" filled="f" stroked="f">
                <o:lock v:ext="edit" aspectratio="f"/>
                <v:textbox>
                  <w:txbxContent>
                    <w:p>
                      <w:pPr>
                        <w:pStyle w:val="NormalWeb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bCs/>
                          <w:kern w:val="24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kern w:val="24"/>
                          <w:sz w:val="20"/>
                        </w:rPr>
                        <w:t>热爱篮球、羽毛球、乒乓球；</w:t>
                      </w:r>
                    </w:p>
                    <w:p>
                      <w:pPr>
                        <w:pStyle w:val="NormalWeb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bCs/>
                          <w:kern w:val="24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kern w:val="24"/>
                          <w:sz w:val="20"/>
                        </w:rPr>
                        <w:t>喜欢旅游，旅游经历丰富</w:t>
                      </w:r>
                    </w:p>
                    <w:p>
                      <w:pPr>
                        <w:pStyle w:val="NormalWeb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 w:hint="eastAsia"/>
                          <w:bCs/>
                          <w:kern w:val="24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kern w:val="24"/>
                          <w:sz w:val="20"/>
                        </w:rPr>
                        <w:t>热爱阅读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sectPr>
      <w:pgSz w:w="11850" w:h="16783"/>
      <w:pgMar w:top="0" w:right="0" w:bottom="0" w:left="0" w:header="851" w:footer="992" w:gutter="0"/>
      <w:cols w:num="1" w:space="72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32C61DA5"/>
    <w:multiLevelType w:val="multilevel"/>
    <w:tmpl w:val="32C61DA5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color w:val="00B0F0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6D85767"/>
    <w:multiLevelType w:val="multilevel"/>
    <w:tmpl w:val="56D85767"/>
    <w:lvl w:ilvl="0">
      <w:start w:val="1"/>
      <w:numFmt w:val="bullet"/>
      <w:lvlText w:val=""/>
      <w:lvlJc w:val="left"/>
      <w:pPr>
        <w:ind w:left="823" w:hanging="420"/>
      </w:pPr>
      <w:rPr>
        <w:rFonts w:ascii="Wingdings" w:hAnsi="Wingdings" w:hint="default"/>
        <w:color w:val="00B0F0"/>
      </w:rPr>
    </w:lvl>
    <w:lvl w:ilvl="1">
      <w:start w:val="1"/>
      <w:numFmt w:val="bullet"/>
      <w:lvlText w:val=""/>
      <w:lvlJc w:val="left"/>
      <w:pPr>
        <w:ind w:left="124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6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8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0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2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4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6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83" w:hanging="420"/>
      </w:pPr>
      <w:rPr>
        <w:rFonts w:ascii="Wingdings" w:hAnsi="Wingdings" w:hint="default"/>
      </w:rPr>
    </w:lvl>
  </w:abstractNum>
  <w:abstractNum w:abstractNumId="2">
    <w:nsid w:val="63881232"/>
    <w:multiLevelType w:val="multilevel"/>
    <w:tmpl w:val="63881232"/>
    <w:lvl w:ilvl="0">
      <w:start w:val="1"/>
      <w:numFmt w:val="bullet"/>
      <w:lvlText w:val=""/>
      <w:lvlJc w:val="left"/>
      <w:pPr>
        <w:ind w:left="823" w:hanging="420"/>
      </w:pPr>
      <w:rPr>
        <w:rFonts w:ascii="Wingdings" w:hAnsi="Wingdings" w:hint="default"/>
        <w:color w:val="00B0F0"/>
      </w:rPr>
    </w:lvl>
    <w:lvl w:ilvl="1">
      <w:start w:val="1"/>
      <w:numFmt w:val="bullet"/>
      <w:lvlText w:val=""/>
      <w:lvlJc w:val="left"/>
      <w:pPr>
        <w:ind w:left="124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6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8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0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2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4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6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83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ttachedTemplate r:id="rId1"/>
  <w:defaultTabStop w:val="420"/>
  <w:drawingGridVerticalSpacing w:val="156"/>
  <w:noPunctuationKerning/>
  <w:characterSpacingControl w:val="compressPunctuation"/>
  <w:doNotValidateAgainstSchema/>
  <w:doNotDemarcateInvalidXml/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7E4F35"/>
    <w:rsid w:val="00035899"/>
    <w:rsid w:val="00052C96"/>
    <w:rsid w:val="00081C66"/>
    <w:rsid w:val="00155B8D"/>
    <w:rsid w:val="0016096B"/>
    <w:rsid w:val="00177E56"/>
    <w:rsid w:val="001A517E"/>
    <w:rsid w:val="001B03CD"/>
    <w:rsid w:val="001B0EC5"/>
    <w:rsid w:val="00266660"/>
    <w:rsid w:val="002D24B4"/>
    <w:rsid w:val="002D410A"/>
    <w:rsid w:val="002E0DC0"/>
    <w:rsid w:val="00304FF1"/>
    <w:rsid w:val="0039501B"/>
    <w:rsid w:val="003A696B"/>
    <w:rsid w:val="003D3A15"/>
    <w:rsid w:val="003D79C1"/>
    <w:rsid w:val="003E5D0B"/>
    <w:rsid w:val="00433979"/>
    <w:rsid w:val="004941E0"/>
    <w:rsid w:val="004D2729"/>
    <w:rsid w:val="00514257"/>
    <w:rsid w:val="005369FC"/>
    <w:rsid w:val="00582268"/>
    <w:rsid w:val="005964A2"/>
    <w:rsid w:val="005A1940"/>
    <w:rsid w:val="006621E6"/>
    <w:rsid w:val="006B7412"/>
    <w:rsid w:val="006C01AB"/>
    <w:rsid w:val="006E7268"/>
    <w:rsid w:val="007105B7"/>
    <w:rsid w:val="00726D8D"/>
    <w:rsid w:val="007406C5"/>
    <w:rsid w:val="007416B5"/>
    <w:rsid w:val="008065EE"/>
    <w:rsid w:val="008148BB"/>
    <w:rsid w:val="00844B3B"/>
    <w:rsid w:val="00853AED"/>
    <w:rsid w:val="008B059C"/>
    <w:rsid w:val="008B2A07"/>
    <w:rsid w:val="00903146"/>
    <w:rsid w:val="0090780B"/>
    <w:rsid w:val="00923A25"/>
    <w:rsid w:val="009C074C"/>
    <w:rsid w:val="009C22A0"/>
    <w:rsid w:val="00A14121"/>
    <w:rsid w:val="00A62663"/>
    <w:rsid w:val="00A77A19"/>
    <w:rsid w:val="00A90571"/>
    <w:rsid w:val="00AE38F8"/>
    <w:rsid w:val="00AF775F"/>
    <w:rsid w:val="00B10F39"/>
    <w:rsid w:val="00B463B4"/>
    <w:rsid w:val="00BA7FA1"/>
    <w:rsid w:val="00BD107F"/>
    <w:rsid w:val="00BD5050"/>
    <w:rsid w:val="00BF081F"/>
    <w:rsid w:val="00C25FE7"/>
    <w:rsid w:val="00C95EDA"/>
    <w:rsid w:val="00CC16EB"/>
    <w:rsid w:val="00CE04DF"/>
    <w:rsid w:val="00CE28CC"/>
    <w:rsid w:val="00CF6800"/>
    <w:rsid w:val="00D35D56"/>
    <w:rsid w:val="00D8348C"/>
    <w:rsid w:val="00D93148"/>
    <w:rsid w:val="00DD0985"/>
    <w:rsid w:val="00DD4B0F"/>
    <w:rsid w:val="00E20A63"/>
    <w:rsid w:val="00E90472"/>
    <w:rsid w:val="00E918FC"/>
    <w:rsid w:val="00EA0B88"/>
    <w:rsid w:val="00EA0D78"/>
    <w:rsid w:val="00ED5A77"/>
    <w:rsid w:val="00EE108E"/>
    <w:rsid w:val="00F222C3"/>
    <w:rsid w:val="00F44D8E"/>
    <w:rsid w:val="00F464B2"/>
    <w:rsid w:val="00F65A30"/>
    <w:rsid w:val="00FE6DCC"/>
    <w:rsid w:val="0D7E4F35"/>
    <w:rsid w:val="132C5329"/>
    <w:rsid w:val="184D37A7"/>
    <w:rsid w:val="18BA2340"/>
    <w:rsid w:val="36EC217C"/>
    <w:rsid w:val="3D5E608B"/>
    <w:rsid w:val="48425ABB"/>
    <w:rsid w:val="76E11DE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qFormat="1"/>
    <w:lsdException w:name="footer" w:semiHidden="0" w:uiPriority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semiHidden="0" w:uiPriority="0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qFormat="1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qFormat="1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semiHidden="0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jc w:val="both"/>
    </w:pPr>
    <w:rPr>
      <w:rFonts w:ascii="Times New Roman" w:eastAsia="宋体" w:hAnsi="Times New Roman" w:cs="Times New Roman"/>
      <w:kern w:val="2"/>
      <w:sz w:val="21"/>
      <w:lang w:val="en-US" w:eastAsia="zh-CN" w:bidi="ar-SA"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Char0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Char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-SA"/>
    </w:rPr>
  </w:style>
  <w:style w:type="character" w:styleId="Hyperlink">
    <w:name w:val="Hyperlink"/>
    <w:uiPriority w:val="99"/>
    <w:unhideWhenUsed/>
    <w:qFormat/>
    <w:rPr>
      <w:color w:val="0563C1"/>
      <w:u w:val="single"/>
    </w:rPr>
  </w:style>
  <w:style w:type="paragraph" w:styleId="ListParagraph">
    <w:name w:val="List Paragraph"/>
    <w:basedOn w:val="Normal"/>
    <w:uiPriority w:val="99"/>
    <w:qFormat/>
    <w:pPr>
      <w:ind w:firstLine="420" w:firstLineChars="200"/>
    </w:pPr>
  </w:style>
  <w:style w:type="character" w:customStyle="1" w:styleId="Char">
    <w:name w:val="页眉 Char"/>
    <w:link w:val="Header"/>
    <w:qFormat/>
    <w:rPr>
      <w:kern w:val="2"/>
      <w:sz w:val="18"/>
      <w:szCs w:val="18"/>
    </w:rPr>
  </w:style>
  <w:style w:type="character" w:customStyle="1" w:styleId="Char0">
    <w:name w:val="页脚 Char"/>
    <w:link w:val="Footer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_rels/settings.xml.rels><?xml version="1.0" encoding="utf-8" standalone="yes"?>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&#40664;&#35748;\&#12304;&#25252;&#22763;&#31616;&#21382;&#12305;&#26368;&#26032;&#27714;&#32844;&#31616;&#21382;&#24212;&#23626;&#29983;&#31616;&#21382;.doc" TargetMode="External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【护士简历】最新求职简历应届生简历.doc</Template>
  <TotalTime>0</TotalTime>
  <Pages>1</Pages>
  <Words>0</Words>
  <Characters>0</Characters>
  <Application>Microsoft Office Word</Application>
  <DocSecurity>0</DocSecurity>
  <Lines>1</Lines>
  <Paragraphs>1</Paragraphs>
  <ScaleCrop>false</ScaleCrop>
  <Manager>www.jianlimoban-ziyuan.com</Manager>
  <Company>简历模板资源网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www.jianlimoban-ziyuan.com</dc:title>
  <dc:subject>免费简历网站</dc:subject>
  <dc:creator>简历模板资源网</dc:creator>
  <cp:keywords>免费简历网站</cp:keywords>
  <dc:description>www.jianlimoban-ziyuan.com</dc:description>
  <cp:lastModifiedBy>简历模板资源网</cp:lastModifiedBy>
  <cp:revision>0</cp:revision>
  <dcterms:created xsi:type="dcterms:W3CDTF">2023-10-13T13:29:07Z</dcterms:created>
  <dcterms:modified xsi:type="dcterms:W3CDTF">2023-10-13T13:28:54Z</dcterms:modified>
  <cp:category>免费简历网站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DE6CDE60970E4EBA8B0C95A46AB211AA_13</vt:lpwstr>
  </property>
  <property fmtid="{D5CDD505-2E9C-101B-9397-08002B2CF9AE}" pid="3" name="KSOProductBuildVer">
    <vt:lpwstr>2052-12.1.0.15374</vt:lpwstr>
  </property>
</Properties>
</file>