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4468495</wp:posOffset>
            </wp:positionH>
            <wp:positionV relativeFrom="paragraph">
              <wp:posOffset>803275</wp:posOffset>
            </wp:positionV>
            <wp:extent cx="1353820" cy="1354455"/>
            <wp:effectExtent l="19050" t="19050" r="17780" b="17145"/>
            <wp:wrapNone/>
            <wp:docPr id="5" name="图片 5" descr="D:\桌面\桌面文件\登记照4\00125.jpg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桌面\桌面文件\登记照4\00125.jpg0012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8231505</wp:posOffset>
                </wp:positionV>
                <wp:extent cx="6571615" cy="294640"/>
                <wp:effectExtent l="19050" t="12700" r="635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648.15pt;height:23.2pt;width:517.45pt;z-index:251664384;mso-width-relative:page;mso-height-relative:page;" coordorigin="1000,3618" coordsize="10349,464" o:gfxdata="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GkqdS90AAAAOAQAADwAAAAAAAAAB&#10;ACAAAAAiAAAAZHJzL2Rvd25yZXYueG1sUEsBAhQAFAAAAAgAh07iQM6RocaaAwAAXQoAAA4AAAAA&#10;AAAAAQAgAAAALAEAAGRycy9lMm9Eb2MueG1sUEsFBgAAAAAGAAYAWQEAADg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e9pkU7sAAADb&#10;AAAADwAAAGRycy9kb3ducmV2LnhtbEWPQYvCMBSE78L+h/AW9qapK4pUo+CC4FFdqx4fybMpNi+l&#10;idb990ZY8DjMzDfMfPlwtbhTGyrPCoaDDASx9qbiUsHhd92fgggR2WDtmRT8UYDl4qM3x9z4jnd0&#10;38dSJAiHHBXYGJtcyqAtOQwD3xAn7+JbhzHJtpSmxS7BXS2/s2wiHVacFiw29GNJX/c3p0Cftjfe&#10;rmyzLlahK+zxrOvxWamvz2E2AxHpEd/h//bGKBhN4PU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pkU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AR9vrkAAADb&#10;AAAADwAAAGRycy9kb3ducmV2LnhtbEVPzYrCMBC+L/gOYQRva9IVF6lGD6KLBwW3+gBDM7bVZlKb&#10;aPXtzUHw+PH9zxYPW4s7tb5yrCEZKhDEuTMVFxqOh/X3BIQPyAZrx6ThSR4W897XDFPjOv6nexYK&#10;EUPYp6ihDKFJpfR5SRb90DXEkTu51mKIsC2kabGL4baWP0r9SosVx4YSG1qWlF+ym9XQ1dvsnNyW&#10;efO329Carqvx/qi0HvQTNQUR6BE+4rd7YzSM4tj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Efb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8564245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语言能力：大学英语6级证书，荣获全国大学生英语竞赛一等奖，能够熟练的进行听、说、读、写。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计算机：计算机二级证书，熟练操作windows平台上的各类应用软件，如Word、Excel、Power Point。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674.35pt;height:61.95pt;width:506.75pt;z-index:251662336;mso-width-relative:page;mso-height-relative:page;" filled="f" stroked="f" coordsize="21600,21600" o:gfxdata="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HuNM2wAAAA0BAAAPAAAA&#10;AAAAAAEAIAAAACIAAABkcnMvZG93bnJldi54bWxQSwECFAAUAAAACACHTuJA0AcHv9kBAACY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语言能力：大学英语6级证书，荣获全国大学生英语竞赛一等奖，能够熟练的进行听、说、读、写。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计算机：计算机二级证书，熟练操作windows平台上的各类应用软件，如Word、Excel、Power Point。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行政助理                       一路网络科技有限公司                          2015.03-2016.01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负责中心的接待工作；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负责中心的行政事务及前台管理；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协助处理客户服务及简单客诉；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负责中心简单财务管理，资产管控；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72576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hU5jbAAAADQEAAA8AAAAAAAAAAQAgAAAAIgAAAGRycy9kb3ducmV2LnhtbFBL&#10;AQIUABQAAAAIAIdO4kCVzb1P8wEAANg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行政助理                       一路网络科技有限公司                          2015.03-2016.01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负责中心的接待工作；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负责中心的行政事务及前台管理；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协助处理客户服务及简单客诉；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负责中心简单财务管理，资产管控；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4822825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79.75pt;height:23.2pt;width:517.45pt;z-index:251671552;mso-width-relative:page;mso-height-relative:page;" coordorigin="1000,3618" coordsize="10349,464" o:gfxdata="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E7TKk3QAAAAwBAAAPAAAA&#10;AAAAAAEAIAAAACIAAABkcnMvZG93bnJldi54bWxQSwECFAAUAAAACACHTuJAAjO39p8DAABdCgAA&#10;DgAAAAAAAAABACAAAAAsAQAAZHJzL2Uyb0RvYy54bWxQSwUGAAAAAAYABgBZAQAAPQ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MG84M7cAAADb&#10;AAAADwAAAGRycy9kb3ducmV2LnhtbEVPy6rCMBDdC/5DGMGdpl5QpBoFBcGl1/dySMam2ExKE633&#10;728Ewd0cznPmy5erxJOaUHpWMBpmIIi1NyUXCo6HzWAKIkRkg5VnUvBHAZaLbmeOufEt/9JzHwuR&#10;QjjkqMDGWOdSBm3JYRj6mjhxN984jAk2hTQNtincVfInyybSYcmpwWJNa0v6vn84Bfqye/BuZevN&#10;aRXakz1fdTW+KtXvjbIZiEiv+BV/3FuT5k/g/Us6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bzg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w7airwAAADb&#10;AAAADwAAAGRycy9kb3ducmV2LnhtbEWPQYvCMBSE78L+h/AWvGlSYUWq0YPo4mEFrf0Bj+Zt27V5&#10;6TbR6r83guBxmJlvmMXqZhtxpc7XjjUkYwWCuHCm5lJDftqOZiB8QDbYOCYNd/KwWn4MFpga1/OR&#10;rlkoRYSwT1FDFUKbSumLiiz6sWuJo/frOoshyq6UpsM+wm0jJ0pNpcWa40KFLa0rKs7ZxWrom5/s&#10;L7msi/Z7v6Mt/W++DrnSeviZqDmIQLfwDr/aO6NhM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O2o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工作经验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5196205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行政主管                       贵泽实业有限公司                                 2016.03-至今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编制公司人事管理制度，规避各项人事风险。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督导公司各项行政、人事制度的执行，以及各项行政人事工作的进展情况，并采取必要的措施。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409.15pt;height:133.95pt;width:506.75pt;z-index:251669504;mso-width-relative:page;mso-height-relative:page;" filled="f" stroked="f" coordsize="21600,21600" o:gfxdata="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GTQNsAAAAMAQAADwAAAAAAAAABACAAAAAiAAAAZHJzL2Rvd25yZXYueG1sUEsB&#10;AhQAFAAAAAgAh07iQGgNYOjyAQAA2Q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行政主管                       贵泽实业有限公司                                 2016.03-至今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编制公司人事管理制度，规避各项人事风险。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负责招聘工作，制定公司的人力资源发展计划，确保人才梯队发展和人才储备及培养。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督导公司各项行政、人事制度的执行，以及各项行政人事工作的进展情况，并采取必要的措施。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67.05pt;height:23.2pt;width:517.45pt;z-index:251663360;mso-width-relative:page;mso-height-relative:page;" coordorigin="1000,3618" coordsize="10349,464" o:gfxdata="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PJE/E7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3724910</wp:posOffset>
                </wp:positionV>
                <wp:extent cx="6435725" cy="10033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工商管理                        上海大学（本科）                          2012.09-2016.07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293.3pt;height:79pt;width:506.75pt;z-index:251661312;mso-width-relative:page;mso-height-relative:page;" filled="f" stroked="f" coordsize="21600,21600" o:gfxdata="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zWdL3AAAAAsBAAAP&#10;AAAAAAAAAAEAIAAAACIAAABkcnMvZG93bnJldi54bWxQSwECFAAUAAAACACHTuJAyp4Zk9sBAACZ&#10;AwAADgAAAAAAAAABACAAAAAr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工商管理                        上海大学（本科）                          2012.09-2016.07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71.7pt;height:23.2pt;width:517.45pt;z-index:251674624;mso-width-relative:page;mso-height-relative:page;" coordorigin="1000,3618" coordsize="10349,464" o:gfxdata="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O4rWbN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196.9pt;height:61.95pt;width:493.75pt;z-index:251673600;mso-width-relative:page;mso-height-relative:page;" filled="f" stroked="f" coordsize="21600,21600" o:gfxdata="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B5Nh3bAAAACwEAAA8AAAAA&#10;AAAAAQAgAAAAIgAAAGRycy9kb3ducmV2LnhtbFBLAQIUABQAAAAIAIdO4kA/roz02AEAAJgDAAAO&#10;AAAAAAAAAAEAIAAAACo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  15834598856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  5689745@qq.com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jianlimoban-ziyuan.com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  上海市浦东区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5.85pt;margin-top:67.75pt;height:99.45pt;width:179.4pt;z-index:251667456;mso-width-relative:page;mso-height-relative:page;" filled="f" stroked="f" coordsize="21600,21600" o:gfxdata="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U8knNsAAAAL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  15834598856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  5689745@qq.com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jianlimoban-ziyuan.com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  上海市浦东区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8.05pt;height:23.2pt;width:517.45pt;z-index:251667456;mso-width-relative:page;mso-height-relative:page;" coordorigin="1000,3618" coordsize="10349,464" o:gfxdata="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HuyauzbAAAACwEAAA8AAAAAAAAAAQAg&#10;AAAAIgAAAGRycy9kb3ducmV2LnhtbFBLAQIUABQAAAAIAIdO4kAJ/P4ImgMAAF0KAAAOAAAAAAAA&#10;AAEAIAAAACoBAABkcnMvZTJvRG9jLnhtbFBLBQYAAAAABgAGAFkBAAA2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  余涵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大学本科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  行政经理/主管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67.75pt;height:99.45pt;width:176.75pt;z-index:251666432;mso-width-relative:page;mso-height-relative:page;" filled="f" stroked="f" coordsize="21600,21600" o:gfxdata="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gEP6rcAAAACwEAAA8AAAAAAAAAAQAgAAAAIgAAAGRycy9kb3ducmV2LnhtbFBL&#10;AQIUABQAAAAIAIdO4kBZoe5P8gEAANk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名：  余涵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大学本科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  行政经理/主管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Kozuka Gothic Pr6N B" w:hAnsi="Kozuka Gothic Pr6N B" w:eastAsia="Kozuka Gothic Pr6N B" w:cs="Kozuka Gothic Pr6N B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-39.95pt;height:44.95pt;width:260.4pt;z-index:251668480;mso-width-relative:page;mso-height-relative:page;" coordorigin="5376,886" coordsize="5208,899" o:gfxdata="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vHxeNoAAAAKAQAADwAAAAAAAAABACAAAAAiAAAAZHJz&#10;L2Rvd25yZXYueG1sUEsBAhQAFAAAAAgAh07iQL8jeG5YAwAAAgsAAA4AAAAAAAAAAQAgAAAAKQEA&#10;AGRycy9lMm9Eb2MueG1sUEsFBgAAAAAGAAYAWQEAAPMGAAAAAA==&#10;">
                <o:lock v:ext="edit" aspectratio="f"/>
                <v:rect id="矩形 4" o:spid="_x0000_s1026" o:spt="1" style="position:absolute;left:5376;top:1005;height:780;width:289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_x0000_s1026" o:spid="_x0000_s1026" o:spt="203" style="position:absolute;left:8092;top:886;height:808;width:2492;" coordorigin="10592,886" coordsize="2492,8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0592;top:886;height:608;width:249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Kozuka Gothic Pr6N B" w:hAnsi="Kozuka Gothic Pr6N B" w:eastAsia="Kozuka Gothic Pr6N B" w:cs="Kozuka Gothic Pr6N B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96;top:1316;height:378;width:180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-917575</wp:posOffset>
                </wp:positionV>
                <wp:extent cx="7722870" cy="10735945"/>
                <wp:effectExtent l="0" t="0" r="1143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9535"/>
                          <a:ext cx="7722870" cy="1073594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2.25pt;height:845.35pt;width:608.1pt;z-index:-251657216;v-text-anchor:middle;mso-width-relative:page;mso-height-relative:page;" fillcolor="#F5F6FB" filled="t" stroked="f" coordsize="21600,21600" o:gfxdata="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vEPkLcAAAADwEAAA8AAAAAAAAAAQAgAAAAIgAAAGRycy9kb3du&#10;cmV2LnhtbFBLAQIUABQAAAAIAIdO4kAQKmNrbQIAAL8EAAAOAAAAAAAAAAEAIAAAACs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-29.75pt;height:28.35pt;width:0pt;z-index:251670528;mso-width-relative:page;mso-height-relative:page;" filled="f" stroked="t" coordsize="21600,21600" o:gfxdata="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P3erXAAAACgEAAA8AAAAAAAAAAQAgAAAAIgAAAGRycy9kb3ducmV2LnhtbFBL&#10;AQIUABQAAAAIAIdO4kCC+wfC9wEAAMgDAAAOAAAAAAAAAAEAIAAAACYBAABkcnMvZTJvRG9jLnht&#10;bFBLBQYAAAAABgAGAFkBAACP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8.25pt;margin-top:-50.55pt;height:66.6pt;width:445.45pt;z-index:251665408;v-text-anchor:middle;mso-width-relative:page;mso-height-relative:page;" fillcolor="#607A9D" filled="t" stroked="f" coordsize="21600,21600" arcsize="0.5" o:gfxdata="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FjT2vbAAAADAEAAA8AAAAAAAAAAQAgAAAAIgAAAGRycy9k&#10;b3ducmV2LnhtbFBLAQIUABQAAAAIAIdO4kCekwgAOAIAADEEAAAOAAAAAAAAAAEAIAAAACo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5619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ozuka Gothic Pr6N B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B80"/>
    <w:multiLevelType w:val="singleLevel"/>
    <w:tmpl w:val="595A5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06C21AA"/>
    <w:rsid w:val="000A610C"/>
    <w:rsid w:val="000C233C"/>
    <w:rsid w:val="001E3984"/>
    <w:rsid w:val="003A550E"/>
    <w:rsid w:val="00931EE2"/>
    <w:rsid w:val="00A45395"/>
    <w:rsid w:val="00C25F89"/>
    <w:rsid w:val="00DD38F3"/>
    <w:rsid w:val="00FB52AF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A9D4D06"/>
    <w:rsid w:val="1DCE2A7B"/>
    <w:rsid w:val="23270C6D"/>
    <w:rsid w:val="25603F39"/>
    <w:rsid w:val="2749705A"/>
    <w:rsid w:val="2DEC7260"/>
    <w:rsid w:val="3FF15949"/>
    <w:rsid w:val="48F87A44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幻主PPT</cp:lastModifiedBy>
  <dcterms:modified xsi:type="dcterms:W3CDTF">2023-09-29T09:13:11Z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F5BD5BD6A4984DC98568FA3149AEDAE5_13</vt:lpwstr>
  </property>
</Properties>
</file>