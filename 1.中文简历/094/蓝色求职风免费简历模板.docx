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-304800</wp:posOffset>
                </wp:positionV>
                <wp:extent cx="7575550" cy="10694670"/>
                <wp:effectExtent l="0" t="0" r="63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380" y="504825"/>
                          <a:ext cx="7575550" cy="10694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25pt;margin-top:-24pt;height:842.1pt;width:596.5pt;z-index:-251657216;v-text-anchor:middle;mso-width-relative:page;mso-height-relative:page;" fillcolor="#FFFFFF [3212]" filled="t" stroked="f" coordsize="21600,21600" o:gfxdata="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EseftoAAAANAQAADwAAAAAAAAABACAAAAAiAAAA&#10;ZHJzL2Rvd25yZXYueG1sUEsBAhQAFAAAAAgAh07iQKIlL3B3AgAA1w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62336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P57GSPaAAAACgEAAA8AAAAAAAAAAQAgAAAAIgAAAGRycy9kb3ducmV2LnhtbFBLAQIUABQA&#10;AAAIAIdO4kCztHejCwMAAPoIAAAOAAAAAAAAAAEAIAAAACkBAABkcnMvZTJvRG9jLnhtbFBLBQYA&#10;AAAABgAGAFkBAACmBgAAAAA=&#10;">
                <o:lock v:ext="edit" aspectratio="f"/>
                <v:rect id="_x0000_s1026" o:spid="_x0000_s1026" o:spt="1" style="position:absolute;left:0;top:0;height:333375;width:7596000;v-text-anchor:middle;" fillcolor="#2577E3" filled="t" stroked="f" coordsize="21600,21600" o:gfxdata="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HFa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FF9915" filled="t" stroked="f" coordsize="21600,21600" o:gfxdata="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Ioj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145415</wp:posOffset>
            </wp:positionH>
            <wp:positionV relativeFrom="page">
              <wp:posOffset>879475</wp:posOffset>
            </wp:positionV>
            <wp:extent cx="761365" cy="1064895"/>
            <wp:effectExtent l="0" t="0" r="635" b="1905"/>
            <wp:wrapNone/>
            <wp:docPr id="18" name="图片 18" descr="D:\桌面\桌面文件\登记照4\d29bc634b5b9dd53e92c0e2c12fd7e916c3ce9ed3b309-p4gzU3_fw658.jpgd29bc634b5b9dd53e92c0e2c12fd7e916c3ce9ed3b309-p4gzU3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桌面\桌面文件\登记照4\d29bc634b5b9dd53e92c0e2c12fd7e916c3ce9ed3b309-p4gzU3_fw658.jpgd29bc634b5b9dd53e92c0e2c12fd7e916c3ce9ed3b309-p4gzU3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106489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1254125</wp:posOffset>
                </wp:positionH>
                <wp:positionV relativeFrom="page">
                  <wp:posOffset>836295</wp:posOffset>
                </wp:positionV>
                <wp:extent cx="2124075" cy="85280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935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  <w:lang w:val="en-US" w:eastAsia="zh-CN"/>
                                </w:rPr>
                                <w:t>陈洁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5pt;margin-top:65.85pt;height:67.15pt;width:167.25pt;mso-position-horizontal-relative:margin;mso-position-vertical-relative:page;z-index:251663360;mso-width-relative:page;mso-height-relative:page;" coordsize="2124075,852805" o:gfxdata="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ji62B2gAAAAsBAAAPAAAAAAAAAAEAIAAAACIAAABk&#10;cnMvZG93bnJldi54bWxQSwECFAAUAAAACACHTuJAolFQ168CAACoBwAADgAAAAAAAAABACAAAAAp&#10;AQAAZHJzL2Uyb0RvYy54bWxQSwUGAAAAAAYABgBZAQAASgYAAAAA&#10;">
                <o:lock v:ext="edit" aspectratio="f"/>
                <v:shape id="文本框 2" o:spid="_x0000_s1026" o:spt="202" type="#_x0000_t202" style="position:absolute;left:0;top:0;height:645795;width:1257935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  <w:lang w:val="en-US" w:eastAsia="zh-CN"/>
                          </w:rPr>
                          <w:t>陈洁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159 1920 1908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64384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159 1920 1908          83317396@qq.com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577E3" filled="t" stroked="f" coordsize="123,114" o:gfxdata="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7XgS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577E3" filled="t" stroked="f" coordsize="99,126" o:gfxdata="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4AxL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577E3" filled="t" stroked="f" coordsize="606559,436964" o:gfxdata="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GVcG5AAAA2w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577E3" filled="t" stroked="f" coordsize="122,150" o:gfxdata="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8M3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110490</wp:posOffset>
                </wp:positionV>
                <wp:extent cx="6958965" cy="287655"/>
                <wp:effectExtent l="0" t="0" r="13335" b="171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235204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8.7pt;height:22.65pt;width:547.95pt;z-index:251660288;mso-width-relative:page;mso-height-relative:page;" coordsize="6959632,252000" o:gfxdata="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n5tRXdkA&#10;AAAIAQAADwAAAAAAAAABACAAAAAiAAAAZHJzL2Rvd25yZXYueG1sUEsBAhQAFAAAAAgAh07iQGwJ&#10;e6U7AwAAJwkAAA4AAAAAAAAAAQAgAAAAKAEAAGRycy9lMm9Eb2MueG1sUEsFBgAAAAAGAAYAWQEA&#10;ANU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教育背景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Y5lwZbsAAADb&#10;AAAADwAAAGRycy9kb3ducmV2LnhtbEWPzarCMBSE94LvEI7gRjStoJRqdCFU7kIX/mzcHZtjW2xO&#10;SpNr9e2NILgcZuYbZrl+mlo8qHWVZQXxJAJBnFtdcaHgfMrGCQjnkTXWlknBixysV/3eElNtOz7Q&#10;4+gLESDsUlRQet+kUrq8JINuYhvi4N1sa9AH2RZSt9gFuKnlNIrm0mDFYaHEhjYl5ffjv1Ewyqib&#10;7fbbQ5HMvd5csvx6TxKlhoM4WoDw9PS/8Lf9pxVMY/h8CT9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lwZ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99060</wp:posOffset>
                </wp:positionV>
                <wp:extent cx="6921500" cy="10160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2665730"/>
                          <a:ext cx="69215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2008.09-2012.07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  <w:lang w:val="en-US" w:eastAsia="zh-CN"/>
                              </w:rPr>
                              <w:t>新月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税务专业（本科）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7.8pt;height:80pt;width:545pt;z-index:251661312;mso-width-relative:page;mso-height-relative:page;" filled="f" stroked="f" coordsize="21600,21600" o:gfxdata="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M1Xe0wAAAAkBAAAPAAAAAAAAAAEAIAAAACIAAABkcnMvZG93bnJldi54bWxQSwECFAAUAAAA&#10;CACHTuJA0MJHTywCAAA1BAAADgAAAAAAAAABACAAAAAi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2008.09-2012.07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  <w:lang w:val="en-US" w:eastAsia="zh-CN"/>
                        </w:rPr>
                        <w:t>新月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税务专业（本科）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6449695</wp:posOffset>
                </wp:positionV>
                <wp:extent cx="6922135" cy="101600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9342120"/>
                          <a:ext cx="692213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在大学四年期间的专业知识，掌握了较系统的金融知识和会计知识，让自己学习了多方面的课程学习。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507.85pt;height:80pt;width:545.05pt;z-index:251669504;mso-width-relative:page;mso-height-relative:page;" filled="f" stroked="f" coordsize="21600,21600" o:gfxdata="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cp++9cAAAAMAQAADwAAAAAAAAABACAAAAAiAAAAZHJzL2Rvd25yZXYueG1sUEsBAhQA&#10;FAAAAAgAh07iQO83/NksAgAANg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在大学四年期间的专业知识，掌握了较系统的金融知识和会计知识，让自己学习了多方面的课程学习。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6136005</wp:posOffset>
                </wp:positionV>
                <wp:extent cx="6958330" cy="287655"/>
                <wp:effectExtent l="0" t="0" r="13970" b="171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9028430"/>
                          <a:ext cx="6958330" cy="287655"/>
                          <a:chOff x="0" y="0"/>
                          <a:chExt cx="6959632" cy="252000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483.15pt;height:22.65pt;width:547.9pt;z-index:251668480;mso-width-relative:page;mso-height-relative:page;" coordsize="6959632,252000" o:gfxdata="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dCx/&#10;VdoAAAALAQAADwAAAAAAAAABACAAAAAiAAAAZHJzL2Rvd25yZXYueG1sUEsBAhQAFAAAAAgAh07i&#10;QG7xJ2A9AwAAJwkAAA4AAAAAAAAAAQAgAAAAKQEAAGRycy9lMm9Eb2MueG1sUEsFBgAAAAAGAAYA&#10;WQEAANg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9jdFIL0AAADb&#10;AAAADwAAAGRycy9kb3ducmV2LnhtbEWPzarCMBSE9xd8h3AENxdN1auUanQhVFzowp+Nu2NzbIvN&#10;SWmi1bc3gnCXw8x8w8yXT1OJBzWutKxgOIhAEGdWl5wrOB3TfgzCeWSNlWVS8CIHy0XnZ46Jti3v&#10;6XHwuQgQdgkqKLyvEyldVpBBN7A1cfCutjHog2xyqRtsA9xUchRFU2mw5LBQYE2rgrLb4W4U/KbU&#10;Tra79T6Pp16vzml2ucWxUr3uMJqB8PT0/+Fve6MVjP/g8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N0U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4932045</wp:posOffset>
                </wp:positionV>
                <wp:extent cx="6921500" cy="78740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7824470"/>
                          <a:ext cx="692150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2013.07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荣获全国青少年钢琴大奖赛福建赛业余少年组一等奖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2014.09 五百丁学院一等奖学金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会计从业资格证、英语CET4证书、全国普通话二级甲等、全国计算机一级证书、钢琴业余十级证书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388.35pt;height:62pt;width:545pt;z-index:251671552;mso-width-relative:page;mso-height-relative:page;" filled="f" stroked="f" coordsize="21600,21600" o:gfxdata="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chBN1gAAAAoBAAAPAAAAAAAAAAEAIAAAACIAAABkcnMvZG93bnJldi54bWxQSwECFAAU&#10;AAAACACHTuJAPcLpLSwCAAA1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2013.07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荣获全国青少年钢琴大奖赛福建赛业余少年组一等奖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2014.09 五百丁学院一等奖学金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会计从业资格证、英语CET4证书、全国普通话二级甲等、全国计算机一级证书、钢琴业余十级证书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4618355</wp:posOffset>
                </wp:positionV>
                <wp:extent cx="6957695" cy="287655"/>
                <wp:effectExtent l="0" t="0" r="14605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7510780"/>
                          <a:ext cx="6957695" cy="287655"/>
                          <a:chOff x="0" y="0"/>
                          <a:chExt cx="6959632" cy="252000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63.65pt;height:22.65pt;width:547.85pt;z-index:251670528;mso-width-relative:page;mso-height-relative:page;" coordsize="6959632,252000" o:gfxdata="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QRtnI2QAAAAoBAAAPAAAAAAAAAAEAIAAAACIAAABkcnMvZG93bnJldi54bWxQSwECFAAUAAAA&#10;CACHTuJAujucoUMDAAAnCQAADgAAAAAAAAABACAAAAAoAQAAZHJzL2Uyb0RvYy54bWxQSwUGAAAA&#10;AAYABgBZAQAA3QYAAAAA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奖项证书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vkaVxb4AAADb&#10;AAAADwAAAGRycy9kb3ducmV2LnhtbEWPT4vCMBTE7wt+h/AEL4umXXal1EYPQmUP7sE/F2/P5tmW&#10;Ni+liVa/vRGEPQ4z8xsmW91NK27Uu9qygngWgSAurK65VHA85NMEhPPIGlvLpOBBDlbL0UeGqbYD&#10;7+i296UIEHYpKqi871IpXVGRQTezHXHwLrY36IPsS6l7HALctPIriubSYM1hocKO1hUVzf5qFHzm&#10;NPxs/za7Mpl7vT7lxblJEqUm4zhagPB09//hd/tXK/iO4fUl/A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aVx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1519555</wp:posOffset>
                </wp:positionV>
                <wp:extent cx="6921500" cy="268224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4411980"/>
                          <a:ext cx="6921500" cy="268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2012.04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农商银行广州支行          个贷经理（助理）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销银行个人贷款产品，信用卡，POS机。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协助签约，关注客户信用评估，跟进业务受理进度。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了解部分柜台的业务知识；学习理财知识。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实践成果：较全面掌握个贷部业务，对整个银行业务流程都有了基础的了解和掌握，熟练掌握银行平台操作业务。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2010.03-2012.03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广州税务师事务所          软件工程师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职责：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整理企业记账凭证和账单，结合所学会计专业知识了解查账流程。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学习审查货币资金。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实践成果：学会了填制审计工作底稿的相关程序以及会计处理。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119.65pt;height:211.2pt;width:545pt;z-index:251667456;mso-width-relative:page;mso-height-relative:page;" filled="f" stroked="f" coordsize="21600,21600" o:gfxdata="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tXX1zXAAAACgEAAA8AAAAAAAAAAQAgAAAAIgAAAGRycy9kb3ducmV2LnhtbFBL&#10;AQIUABQAAAAIAIdO4kAYwtNmMAIAADYEAAAOAAAAAAAAAAEAIAAAACY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2012.04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农商银行广州支行          个贷经理（助理）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工作职责：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销银行个人贷款产品，信用卡，POS机。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协助签约，关注客户信用评估，跟进业务受理进度。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了解部分柜台的业务知识；学习理财知识。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实践成果：较全面掌握个贷部业务，对整个银行业务流程都有了基础的了解和掌握，熟练掌握银行平台操作业务。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2010.03-2012.03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广州税务师事务所          软件工程师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职责：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整理企业记账凭证和账单，结合所学会计专业知识了解查账流程。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学习审查货币资金。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实践成果：学会了填制审计工作底稿的相关程序以及会计处理。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1205865</wp:posOffset>
                </wp:positionV>
                <wp:extent cx="6958330" cy="287655"/>
                <wp:effectExtent l="0" t="0" r="13970" b="171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4098290"/>
                          <a:ext cx="6958330" cy="287655"/>
                          <a:chOff x="0" y="0"/>
                          <a:chExt cx="6959632" cy="25200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94.95pt;height:22.65pt;width:547.9pt;z-index:251666432;mso-width-relative:page;mso-height-relative:page;" coordsize="6959632,252000" o:gfxdata="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T&#10;SHht2gAAAAoBAAAPAAAAAAAAAAEAIAAAACIAAABkcnMvZG93bnJldi54bWxQSwECFAAUAAAACACH&#10;TuJA6BegwD8DAAAnCQAADgAAAAAAAAABACAAAAApAQAAZHJzL2Uyb0RvYy54bWxQSwUGAAAAAAYA&#10;BgBZAQAA2gYAAAAA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工作经验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gzxNir4AAADb&#10;AAAADwAAAGRycy9kb3ducmV2LnhtbEWPQWuDQBSE74H+h+UVegnNmkCNGFcPAUMPzSG2l9xe3RcV&#10;3bfibmL677OFQo/DzHzDZMXdDOJGk+ssK1ivIhDEtdUdNwq+PsvXBITzyBoHy6TghxwU+dMiw1Tb&#10;mU90q3wjAoRdigpa78dUSle3ZNCt7EgcvIudDPogp0bqCecAN4PcRFEsDXYcFlocad9S3VdXo2BZ&#10;0vz2cTycmiT2en8u6+8+SZR6eV5HOxCe7v4//Nd+1wo2W/j9En6Az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N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577E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72576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OAqd/2gAAAAwBAAAPAAAAAAAAAAEAIAAAACIAAABkcnMvZG93bnJl&#10;di54bWxQSwECFAAUAAAACACHTuJAPwjT0FEDAADwBwAADgAAAAAAAAABACAAAAApAQAAZHJzL2Uy&#10;b0RvYy54bWxQSwUGAAAAAAYABgBZAQAA7AYAAAAA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2lbBKr4AAADb&#10;AAAADwAAAGRycy9kb3ducmV2LnhtbEWPT2sCMRTE74LfIbxCL6KJUlfdGj1YhB704L/7Y/O6Wbp5&#10;WTaprv30plDwOMzMb5jlunO1uFIbKs8axiMFgrjwpuJSw/m0Hc5BhIhssPZMGu4UYL3q95aYG3/j&#10;A12PsRQJwiFHDTbGJpcyFJYchpFviJP35VuHMcm2lKbFW4K7Wk6UyqTDitOCxYY2lorv44/T8LvL&#10;3vadOg3Kj0VzmdUXu71PD1q/vozVO4hIXXyG/9ufRkM2gb8v6Qf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bBK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577E3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577E3" filled="t" stroked="f" coordsize="21600,21600" o:gfxdata="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ktNa5AAAA2wAA&#10;AA8AAAAAAAAAAQAgAAAAIgAAAGRycy9kb3ducmV2LnhtbFBLAQIUABQAAAAIAIdO4kAzLwWeOwAA&#10;ADkAAAAQAAAAAAAAAAEAIAAAAAgBAABkcnMvc2hhcGV4bWwueG1sUEsFBgAAAAAGAAYAWwEAALID&#10;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EC075D"/>
    <w:multiLevelType w:val="multilevel"/>
    <w:tmpl w:val="7AEC075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648F1"/>
    <w:rsid w:val="00074D61"/>
    <w:rsid w:val="000804F1"/>
    <w:rsid w:val="00095CBC"/>
    <w:rsid w:val="000B1753"/>
    <w:rsid w:val="000E0B34"/>
    <w:rsid w:val="00112AA8"/>
    <w:rsid w:val="001A42A1"/>
    <w:rsid w:val="001D4ADF"/>
    <w:rsid w:val="00203E7A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461B4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926194"/>
    <w:rsid w:val="00926A3D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  <w:rsid w:val="04150F76"/>
    <w:rsid w:val="046648F1"/>
    <w:rsid w:val="1C7511FB"/>
    <w:rsid w:val="1D575592"/>
    <w:rsid w:val="25E63133"/>
    <w:rsid w:val="312A0376"/>
    <w:rsid w:val="33426E84"/>
    <w:rsid w:val="65557F49"/>
    <w:rsid w:val="77E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7329;&#34701;&#20998;&#26512;&#24072;&#31616;&#21382;JM0347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金融分析师简历JM0347A.docx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2017-05-30T14:25:00Z</dcterms:created>
  <dc:creator>kedao</dc:creator>
  <cp:lastModifiedBy>幻主PPT</cp:lastModifiedBy>
  <dcterms:modified xsi:type="dcterms:W3CDTF">2023-09-29T09:13:37Z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4BE540D91E77488CAF0AD3D513B1DEFC_13</vt:lpwstr>
  </property>
</Properties>
</file>