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-254000</wp:posOffset>
            </wp:positionV>
            <wp:extent cx="1477010" cy="1477010"/>
            <wp:effectExtent l="0" t="0" r="8890" b="8890"/>
            <wp:wrapNone/>
            <wp:docPr id="26" name="图片 26" descr="D:\桌面\桌面文件\登记照4\00158.jpg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:\桌面\桌面文件\登记照4\00158.jpg00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1701165</wp:posOffset>
                </wp:positionV>
                <wp:extent cx="2647315" cy="400685"/>
                <wp:effectExtent l="0" t="0" r="635" b="1841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2615565"/>
                          <a:ext cx="2647315" cy="4006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D008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8pt;margin-top:133.95pt;height:31.55pt;width:208.45pt;z-index:251666432;v-text-anchor:middle;mso-width-relative:page;mso-height-relative:page;" fillcolor="#ED008C" filled="t" stroked="f" coordsize="21600,21600" arcsize="0" o:gfxdata="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VIh42wAAAAwBAAAPAAAAAAAAAAEAIAAAACIAAABkcnMvZG93bnJldi54bWxQSwECFAAUAAAACACH&#10;TuJAf3y3tyECAAAPBAAADgAAAAAAAAABACAAAAAqAQAAZHJzL2Uyb0RvYy54bWxQSwUGAAAAAAYA&#10;BgBZAQAAv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1741170</wp:posOffset>
                </wp:positionV>
                <wp:extent cx="2276475" cy="32004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" y="2655570"/>
                          <a:ext cx="2276475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个人资料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personal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137.1pt;height:25.2pt;width:179.25pt;z-index:251667456;mso-width-relative:page;mso-height-relative:page;" filled="f" stroked="f" coordsize="21600,21600" o:gfxdata="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JTe/dwAAAAMAQAADwAAAAAAAAABACAAAAAiAAAAZHJzL2Rvd25yZXYueG1sUEsBAhQAFAAAAAgA&#10;h07iQPKQJ0evAQAARwMAAA4AAAAAAAAAAQAgAAAAK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个人资料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personal data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-950595</wp:posOffset>
                </wp:positionV>
                <wp:extent cx="2651760" cy="10746740"/>
                <wp:effectExtent l="0" t="0" r="1524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746740"/>
                        </a:xfrm>
                        <a:prstGeom prst="rect">
                          <a:avLst/>
                        </a:prstGeom>
                        <a:solidFill>
                          <a:srgbClr val="5858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4.85pt;height:846.2pt;width:208.8pt;z-index:-251655168;v-text-anchor:middle;mso-width-relative:page;mso-height-relative:page;" fillcolor="#58585A" filled="t" stroked="f" coordsize="21600,21600" o:gfxdata="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JjektwAAAAOAQAADwAAAAAAAAABACAAAAAiAAAAZHJzL2Rvd25yZXYueG1s&#10;UEsBAhQAFAAAAAgAh07iQBxKI/j0AQAA1gMAAA4AAAAAAAAAAQAgAAAAKw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-916305</wp:posOffset>
                </wp:positionV>
                <wp:extent cx="7578090" cy="10698480"/>
                <wp:effectExtent l="0" t="0" r="3810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" y="92710"/>
                          <a:ext cx="7578090" cy="10698480"/>
                        </a:xfrm>
                        <a:prstGeom prst="rect">
                          <a:avLst/>
                        </a:prstGeom>
                        <a:solidFill>
                          <a:srgbClr val="E8E9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-72.15pt;height:842.4pt;width:596.7pt;z-index:-251657216;v-text-anchor:middle;mso-width-relative:page;mso-height-relative:page;" fillcolor="#E8E9EE" filled="t" stroked="f" coordsize="21600,21600" o:gfxdata="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DyYr3QAAAA8BAAAPAAAAAAAAAAEAIAAA&#10;ACIAAABkcnMvZG93bnJldi54bWxQSwECFAAUAAAACACHTuJAi8ksjnkCAADX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7473315</wp:posOffset>
                </wp:positionV>
                <wp:extent cx="4427855" cy="1897380"/>
                <wp:effectExtent l="0" t="0" r="10795" b="762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65pt;margin-top:588.45pt;height:149.4pt;width:348.65pt;z-index:251660288;v-text-anchor:middle;mso-width-relative:page;mso-height-relative:page;" fillcolor="#FFFFFF [3212]" filled="t" stroked="f" coordsize="21600,21600" o:gfxdata="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Ur1o/cAAAADQEAAA8AAAAAAAAAAQAgAAAAIgAAAGRycy9kb3du&#10;cmV2LnhtbFBLAQIUABQAAAAIAIdO4kBXQ2IEbQIAAM4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5171440</wp:posOffset>
                </wp:positionV>
                <wp:extent cx="3347720" cy="399415"/>
                <wp:effectExtent l="0" t="0" r="5080" b="63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2105" y="6085840"/>
                          <a:ext cx="3347720" cy="399415"/>
                          <a:chOff x="6790" y="1259"/>
                          <a:chExt cx="5272" cy="629"/>
                        </a:xfrm>
                      </wpg:grpSpPr>
                      <wps:wsp>
                        <wps:cNvPr id="42" name="圆角矩形 8"/>
                        <wps:cNvSpPr/>
                        <wps:spPr>
                          <a:xfrm>
                            <a:off x="6790" y="1259"/>
                            <a:ext cx="5272" cy="6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D008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矩形 22"/>
                        <wps:cNvSpPr/>
                        <wps:spPr>
                          <a:xfrm>
                            <a:off x="7035" y="1316"/>
                            <a:ext cx="3938" cy="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15pt;margin-top:407.2pt;height:31.45pt;width:263.6pt;z-index:251667456;mso-width-relative:page;mso-height-relative:page;" coordorigin="6790,1259" coordsize="5272,629" o:gfxdata="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o80M59wAAAALAQAADwAAAAAA&#10;AAABACAAAAAiAAAAZHJzL2Rvd25yZXYueG1sUEsBAhQAFAAAAAgAh07iQGTXr6rzAgAAqwYAAA4A&#10;AAAAAAAAAQAgAAAAKwEAAGRycy9lMm9Eb2MueG1sUEsFBgAAAAAGAAYAWQEAAJAGAAAAAA==&#10;">
                <o:lock v:ext="edit" aspectratio="f"/>
                <v:roundrect id="圆角矩形 8" o:spid="_x0000_s1026" o:spt="2" style="position:absolute;left:6790;top:1259;height:629;width:5272;v-text-anchor:middle;" fillcolor="#ED008C" filled="t" stroked="f" coordsize="21600,21600" arcsize="0" o:gfxdata="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nfu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22" o:spid="_x0000_s1026" o:spt="1" style="position:absolute;left:7035;top:1316;height:504;width:3938;" filled="f" stroked="f" coordsize="21600,21600" o:gfxdata="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rb7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Personal 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5635625</wp:posOffset>
                </wp:positionV>
                <wp:extent cx="4405630" cy="153924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1785" y="6550025"/>
                          <a:ext cx="4405630" cy="153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电脑操作熟练，掌握并能熟练运用OFFICE系列办公软件。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良好的人际关系、具备较强的谈判技巧、营销策略能力。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擅长大客户商务谈判、大项目运作等；能从零搭建项目团队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良好的数据分析能力，能够通过数据作出相应策略。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英语能力良好，听说读写优秀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C1驾照，能适应出差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443.75pt;height:121.2pt;width:346.9pt;z-index:251666432;mso-width-relative:page;mso-height-relative:page;" filled="f" stroked="f" coordsize="21600,21600" o:gfxdata="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zD+0NsAAAAMAQAADwAAAAAAAAABACAAAAAiAAAAZHJzL2Rvd25yZXYueG1sUEsBAhQAFAAA&#10;AAgAh07iQKlgOj2zAQAASQ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电脑操作熟练，掌握并能熟练运用OFFICE系列办公软件。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良好的人际关系、具备较强的谈判技巧、营销策略能力。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擅长大客户商务谈判、大项目运作等；能从零搭建项目团队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良好的数据分析能力，能够通过数据作出相应策略。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英语能力良好，听说读写优秀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C1驾照，能适应出差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5175250</wp:posOffset>
                </wp:positionV>
                <wp:extent cx="4427220" cy="2108200"/>
                <wp:effectExtent l="0" t="0" r="11430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3375" y="6089650"/>
                          <a:ext cx="4427220" cy="210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5pt;margin-top:407.5pt;height:166pt;width:348.6pt;z-index:251665408;v-text-anchor:middle;mso-width-relative:page;mso-height-relative:page;" fillcolor="#FFFFFF [3212]" filled="t" stroked="f" coordsize="21600,21600" o:gfxdata="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oL1/tsAAAAMAQAADwAAAAAAAAABACAAAAAi&#10;AAAAZHJzL2Rvd25yZXYueG1sUEsBAhQAFAAAAAgAh07iQPbT1xl5AgAA2g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-638175</wp:posOffset>
                </wp:positionV>
                <wp:extent cx="4427220" cy="5474335"/>
                <wp:effectExtent l="0" t="0" r="1143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835" y="220980"/>
                          <a:ext cx="4427220" cy="547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05pt;margin-top:-50.25pt;height:431.05pt;width:348.6pt;z-index:251665408;v-text-anchor:middle;mso-width-relative:page;mso-height-relative:page;" fillcolor="#FFFFFF [3212]" filled="t" stroked="f" coordsize="21600,21600" o:gfxdata="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W2DydsAAAAMAQAADwAAAAAAAAABACAAAAAiAAAA&#10;ZHJzL2Rvd25yZXYueG1sUEsBAhQAFAAAAAgAh07iQF4i23R2AgAA2Q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-639445</wp:posOffset>
                </wp:positionV>
                <wp:extent cx="3347720" cy="399415"/>
                <wp:effectExtent l="0" t="0" r="5080" b="63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2105" y="219710"/>
                          <a:ext cx="3347720" cy="399415"/>
                          <a:chOff x="6790" y="1259"/>
                          <a:chExt cx="5272" cy="629"/>
                        </a:xfrm>
                      </wpg:grpSpPr>
                      <wps:wsp>
                        <wps:cNvPr id="39" name="圆角矩形 8"/>
                        <wps:cNvSpPr/>
                        <wps:spPr>
                          <a:xfrm>
                            <a:off x="6790" y="1259"/>
                            <a:ext cx="5272" cy="6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D008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矩形 22"/>
                        <wps:cNvSpPr/>
                        <wps:spPr>
                          <a:xfrm>
                            <a:off x="7035" y="1316"/>
                            <a:ext cx="3938" cy="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工作经验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15pt;margin-top:-50.35pt;height:31.45pt;width:263.6pt;z-index:251667456;mso-width-relative:page;mso-height-relative:page;" coordorigin="6790,1259" coordsize="5272,629" o:gfxdata="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KDlJkTcAAAADAEAAA8AAAAAAAAA&#10;AQAgAAAAIgAAAGRycy9kb3ducmV2LnhtbFBLAQIUABQAAAAIAIdO4kDijSuP8QIAAKoGAAAOAAAA&#10;AAAAAAEAIAAAACsBAABkcnMvZTJvRG9jLnhtbFBLBQYAAAAABgAGAFkBAACOBgAAAAA=&#10;">
                <o:lock v:ext="edit" aspectratio="f"/>
                <v:roundrect id="圆角矩形 8" o:spid="_x0000_s1026" o:spt="2" style="position:absolute;left:6790;top:1259;height:629;width:5272;v-text-anchor:middle;" fillcolor="#ED008C" filled="t" stroked="f" coordsize="21600,21600" arcsize="0" o:gfxdata="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s+t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22" o:spid="_x0000_s1026" o:spt="1" style="position:absolute;left:7035;top:1316;height:504;width:3938;" filled="f" stroked="f" coordsize="21600,21600" o:gfxdata="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hFm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-103505</wp:posOffset>
                </wp:positionV>
                <wp:extent cx="4138930" cy="48133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095" y="755650"/>
                          <a:ext cx="4138930" cy="4813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星海城（广州）贸易有限公司                    2012.06-至今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大区经理（BD）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80"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参与公司每年BD市场的战略规划，负责大客户商务合作谈判。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根据公司的发展需要，确定公司的商务拓展计划，并公司内部完成沟通并确认。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负责各大经济贸易生意开发规划，新经销商的开发及维护。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独立负责目标客户和战略合作客户的前期联系、客户资料收集、跟踪联系、市场考察、开发洽谈工作。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分析公司项目的利润模式，分解销售指标并完成计划。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经销商进销存管理，策划区域开发计划及方案并进行实施。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根据月度、季度、年度数据进行SWOT分析，研究市场竞争对手促销模式及效果。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执行年度、季度、月度销售目标，组织区域内各项业务的有效开展与实施；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开发新经销商与谈判，提高公司市场份额。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工作业绩：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有较好的人脉资源，较强的BD拓展能力，有良好严谨的做事风格。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负责福建省、湖北省、江西省、湖南省、河南省、陕西省、上海区域开发共完成销量1000万。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超额完成公司市场份额目标，积累优质客户。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-8.15pt;height:379pt;width:325.9pt;z-index:251666432;mso-width-relative:page;mso-height-relative:page;" filled="f" stroked="f" coordsize="21600,21600" o:gfxdata="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2QVIY2wAAAAsBAAAPAAAAAAAAAAEAIAAAACIAAABkcnMvZG93bnJldi54bWxQSwECFAAUAAAA&#10;CACHTuJAwe2vWbIBAABI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  <w:t>星海城（广州）贸易有限公司                    2012.06-至今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  <w:t>大区经理（BD）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80"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参与公司每年BD市场的战略规划，负责大客户商务合作谈判。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根据公司的发展需要，确定公司的商务拓展计划，并公司内部完成沟通并确认。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负责各大经济贸易生意开发规划，新经销商的开发及维护。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独立负责目标客户和战略合作客户的前期联系、客户资料收集、跟踪联系、市场考察、开发洽谈工作。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分析公司项目的利润模式，分解销售指标并完成计划。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经销商进销存管理，策划区域开发计划及方案并进行实施。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根据月度、季度、年度数据进行SWOT分析，研究市场竞争对手促销模式及效果。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执行年度、季度、月度销售目标，组织区域内各项业务的有效开展与实施；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开发新经销商与谈判，提高公司市场份额。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工作业绩：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有较好的人脉资源，较强的BD拓展能力，有良好严谨的做事风格。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负责福建省、湖北省、江西省、湖南省、河南省、陕西省、上海区域开发共完成销量1000万。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超额完成公司市场份额目标，积累优质客户。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8084820</wp:posOffset>
                </wp:positionV>
                <wp:extent cx="4502150" cy="10566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五年经销商开发管理经验，有传统行业及新兴销售渠道开发经验。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能够独立完成项目的策划、开发与实施及促销计划的评估和改进。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敏锐的市场洞察能力，应变能力，谈判技巧。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团队组织能力，快速开发经销商资源的能力。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红色性格，做事有激情，有耐力。抗压能力强，抗挫折能力强。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636.6pt;height:83.2pt;width:354.5pt;z-index:251663360;mso-width-relative:page;mso-height-relative:page;" filled="f" stroked="f" coordsize="21600,21600" o:gfxdata="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4KWys2wAAAA0BAAAP&#10;AAAAAAAAAAEAIAAAACIAAABkcnMvZG93bnJldi54bWxQSwECFAAUAAAACACHTuJAbwstnqMBAAA7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五年经销商开发管理经验，有传统行业及新兴销售渠道开发经验。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能够独立完成项目的策划、开发与实施及促销计划的评估和改进。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敏锐的市场洞察能力，应变能力，谈判技巧。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团队组织能力，快速开发经销商资源的能力。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红色性格，做事有激情，有耐力。抗压能力强，抗挫折能力强。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7601585</wp:posOffset>
                </wp:positionV>
                <wp:extent cx="3347720" cy="399415"/>
                <wp:effectExtent l="0" t="0" r="5080" b="63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47720" cy="399415"/>
                          <a:chOff x="6790" y="1259"/>
                          <a:chExt cx="5272" cy="629"/>
                        </a:xfrm>
                      </wpg:grpSpPr>
                      <wps:wsp>
                        <wps:cNvPr id="48" name="圆角矩形 8"/>
                        <wps:cNvSpPr/>
                        <wps:spPr>
                          <a:xfrm>
                            <a:off x="6790" y="1259"/>
                            <a:ext cx="5272" cy="6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D008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矩形 22"/>
                        <wps:cNvSpPr/>
                        <wps:spPr>
                          <a:xfrm>
                            <a:off x="7035" y="1316"/>
                            <a:ext cx="3938" cy="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Self-evaluation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15pt;margin-top:598.55pt;height:31.45pt;width:263.6pt;z-index:251664384;mso-width-relative:page;mso-height-relative:page;" coordorigin="6790,1259" coordsize="5272,629" o:gfxdata="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EGCVdwAAAANAQAADwAAAAAAAAABACAAAAAiAAAA&#10;ZHJzL2Rvd25yZXYueG1sUEsBAhQAFAAAAAgAh07iQGsK4LLnAgAAnwYAAA4AAAAAAAAAAQAgAAAA&#10;KwEAAGRycy9lMm9Eb2MueG1sUEsFBgAAAAAGAAYAWQEAAIQGAAAAAA==&#10;">
                <o:lock v:ext="edit" aspectratio="f"/>
                <v:roundrect id="圆角矩形 8" o:spid="_x0000_s1026" o:spt="2" style="position:absolute;left:6790;top:1259;height:629;width:5272;v-text-anchor:middle;" fillcolor="#ED008C" filled="t" stroked="f" coordsize="21600,21600" arcsize="0" o:gfxdata="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3x6F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22" o:spid="_x0000_s1026" o:spt="1" style="position:absolute;left:7035;top:1316;height:504;width:3938;" filled="f" stroked="f" coordsize="21600,21600" o:gfxdata="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uw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Self-evaluation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8552180</wp:posOffset>
                </wp:positionV>
                <wp:extent cx="2216150" cy="751840"/>
                <wp:effectExtent l="0" t="0" r="0" b="0"/>
                <wp:wrapNone/>
                <wp:docPr id="1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邮箱 Mailbox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Service@qq.com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673.4pt;height:59.2pt;width:174.5pt;z-index:251662336;mso-width-relative:page;mso-height-relative:page;" filled="f" stroked="f" coordsize="21600,21600" o:gfxdata="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1fN0doAAAAOAQAADwAAAAAAAAABACAAAAAiAAAAZHJzL2Rvd25yZXYueG1sUEsB&#10;AhQAFAAAAAgAh07iQFnW1uS6AQAAX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邮箱 Mailbox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Service@qq.com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6544310</wp:posOffset>
                </wp:positionV>
                <wp:extent cx="2216150" cy="751840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现居住址 Residence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广州海珠区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515.3pt;height:59.2pt;width:174.5pt;z-index:251662336;mso-width-relative:page;mso-height-relative:page;" filled="f" stroked="f" coordsize="21600,21600" o:gfxdata="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huAkNkAAAAOAQAADwAAAAAAAAABACAAAAAiAAAAZHJzL2Rvd25yZXYueG1sUEsB&#10;AhQAFAAAAAgAh07iQMwOnX2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现居住址 Residence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广州海珠区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5565775</wp:posOffset>
                </wp:positionV>
                <wp:extent cx="2216150" cy="751840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婚姻状况 Marital status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未婚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438.25pt;height:59.2pt;width:174.5pt;z-index:251662336;mso-width-relative:page;mso-height-relative:page;" filled="f" stroked="f" coordsize="21600,21600" o:gfxdata="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GsvFNoAAAAMAQAADwAAAAAAAAABACAAAAAiAAAAZHJzL2Rvd25yZXYueG1sUEsB&#10;AhQAFAAAAAgAh07iQO3VrKe6AQAAX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婚姻状况 Marital status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未婚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4561840</wp:posOffset>
                </wp:positionV>
                <wp:extent cx="2216150" cy="751840"/>
                <wp:effectExtent l="0" t="0" r="0" b="0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籍贯 Place Of Origin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中国广州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359.2pt;height:59.2pt;width:174.5pt;z-index:251662336;mso-width-relative:page;mso-height-relative:page;" filled="f" stroked="f" coordsize="21600,21600" o:gfxdata="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bUVWP2QAAAAwBAAAPAAAAAAAAAAEAIAAAACIAAABkcnMvZG93bnJldi54bWxQSwEC&#10;FAAUAAAACACHTuJAPrfoYboBAABd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籍贯 Place Of Origin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中国广州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3470275</wp:posOffset>
                </wp:positionV>
                <wp:extent cx="2216150" cy="661670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661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出身日期 Date Of Birth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1995.01.03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273.25pt;height:52.1pt;width:174.5pt;z-index:251662336;mso-width-relative:page;mso-height-relative:page;" filled="f" stroked="f" coordsize="21600,21600" o:gfxdata="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5ijw9kAAAAMAQAADwAAAAAAAAABACAAAAAiAAAAZHJzL2Rvd25yZXYueG1sUEsBAhQA&#10;FAAAAAgAh07iQGKBQKu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出身日期 Date Of Birth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1995.01.03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2431415</wp:posOffset>
                </wp:positionV>
                <wp:extent cx="2216150" cy="608965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608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姓名 Name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顾元昊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191.45pt;height:47.95pt;width:174.5pt;z-index:251662336;mso-width-relative:page;mso-height-relative:page;" filled="f" stroked="f" coordsize="21600,21600" o:gfxdata="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gjBk9kAAAAMAQAADwAAAAAAAAABACAAAAAiAAAAZHJzL2Rvd25yZXYueG1sUEsBAhQA&#10;FAAAAAgAh07iQJ9NKRq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姓名 Name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顾元昊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7548245</wp:posOffset>
                </wp:positionV>
                <wp:extent cx="2216150" cy="751840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电话 Telephone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159 5463 5876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594.35pt;height:59.2pt;width:174.5pt;z-index:251662336;mso-width-relative:page;mso-height-relative:page;" filled="f" stroked="f" coordsize="21600,21600" o:gfxdata="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kWuE7aAAAADgEAAA8AAAAAAAAAAQAgAAAAIgAAAGRycy9kb3ducmV2LnhtbFBL&#10;AQIUABQAAAAIAIdO4kBeDXhluwEAAF4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电话 Telephone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159 5463 5876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C95A6"/>
    <w:multiLevelType w:val="singleLevel"/>
    <w:tmpl w:val="596C95A6"/>
    <w:lvl w:ilvl="0" w:tentative="0">
      <w:start w:val="1"/>
      <w:numFmt w:val="bullet"/>
      <w:lvlText w:val="-"/>
      <w:lvlJc w:val="left"/>
      <w:pPr>
        <w:ind w:left="420" w:leftChars="0" w:hanging="420" w:firstLineChars="0"/>
      </w:pPr>
      <w:rPr>
        <w:rFonts w:hint="default" w:ascii="Adobe 黑体 Std R" w:hAnsi="Adobe 黑体 Std R" w:eastAsia="Adobe 黑体 Std R" w:cs="Adobe 黑体 Std 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E37A9"/>
    <w:rsid w:val="00011CB1"/>
    <w:rsid w:val="004E32A3"/>
    <w:rsid w:val="009E0CED"/>
    <w:rsid w:val="00BB48D7"/>
    <w:rsid w:val="05DE3D3E"/>
    <w:rsid w:val="0E1342C5"/>
    <w:rsid w:val="1D8F6768"/>
    <w:rsid w:val="23680147"/>
    <w:rsid w:val="23814160"/>
    <w:rsid w:val="2B685ACE"/>
    <w:rsid w:val="2BE73786"/>
    <w:rsid w:val="2C946BF5"/>
    <w:rsid w:val="2D0B7F05"/>
    <w:rsid w:val="2DCE7D5A"/>
    <w:rsid w:val="31EA7E11"/>
    <w:rsid w:val="331E37A9"/>
    <w:rsid w:val="35633A74"/>
    <w:rsid w:val="35A631E9"/>
    <w:rsid w:val="3C1B61CA"/>
    <w:rsid w:val="401B2C2C"/>
    <w:rsid w:val="40D81DAF"/>
    <w:rsid w:val="49E23B29"/>
    <w:rsid w:val="4C8C611F"/>
    <w:rsid w:val="4D410C1A"/>
    <w:rsid w:val="51143B2E"/>
    <w:rsid w:val="521A377B"/>
    <w:rsid w:val="52D3076A"/>
    <w:rsid w:val="5941603F"/>
    <w:rsid w:val="61572604"/>
    <w:rsid w:val="63BA2BEF"/>
    <w:rsid w:val="67F81717"/>
    <w:rsid w:val="6D4C4099"/>
    <w:rsid w:val="71405BAA"/>
    <w:rsid w:val="75FB10D5"/>
    <w:rsid w:val="7D4156DA"/>
    <w:rsid w:val="7DC5172C"/>
    <w:rsid w:val="7E2E66D1"/>
    <w:rsid w:val="7E931690"/>
    <w:rsid w:val="7F9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8041;&#22806;&#32763;&#35793;&#31616;&#21382;&#12305;&#40575;&#31513;&#32032;&#38597;&#21830;&#21153;&#27714;&#32844;&#31616;&#21382;0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【涉外翻译简历】鹿笙素雅商务求职简历016.docx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2017-07-15T08:43:00Z</dcterms:created>
  <dc:creator>kedao</dc:creator>
  <cp:lastModifiedBy>幻主PPT</cp:lastModifiedBy>
  <dcterms:modified xsi:type="dcterms:W3CDTF">2023-09-29T09:08:41Z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3B0AFD9FAE6649F6BE9C0A1D4143A515_13</vt:lpwstr>
  </property>
</Properties>
</file>