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2275840</wp:posOffset>
                </wp:positionV>
                <wp:extent cx="2513330" cy="332105"/>
                <wp:effectExtent l="5080" t="0" r="15240" b="1016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555" y="3190240"/>
                          <a:ext cx="2513330" cy="332105"/>
                          <a:chOff x="2950" y="8322"/>
                          <a:chExt cx="3958" cy="523"/>
                        </a:xfrm>
                      </wpg:grpSpPr>
                      <wpg:grpSp>
                        <wpg:cNvPr id="142" name="组合 142"/>
                        <wpg:cNvGrpSpPr/>
                        <wpg:grpSpPr>
                          <a:xfrm>
                            <a:off x="2950" y="8377"/>
                            <a:ext cx="3958" cy="468"/>
                            <a:chOff x="1129" y="25498"/>
                            <a:chExt cx="3958" cy="468"/>
                          </a:xfrm>
                        </wpg:grpSpPr>
                        <wpg:grpSp>
                          <wpg:cNvPr id="143" name="组合 16"/>
                          <wpg:cNvGrpSpPr/>
                          <wpg:grpSpPr>
                            <a:xfrm>
                              <a:off x="1129" y="25498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44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5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6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7" name="人"/>
                          <wps:cNvSpPr/>
                          <wps:spPr bwMode="auto">
                            <a:xfrm>
                              <a:off x="1329" y="25588"/>
                              <a:ext cx="241" cy="308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11" name="文本框 211"/>
                        <wps:cNvSpPr txBox="1"/>
                        <wps:spPr>
                          <a:xfrm>
                            <a:off x="3805" y="8322"/>
                            <a:ext cx="1792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35pt;margin-top:179.2pt;height:26.15pt;width:197.9pt;z-index:251679744;mso-width-relative:page;mso-height-relative:page;" coordorigin="2950,8322" coordsize="3958,523" o:gfxdata="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">
                <o:lock v:ext="edit" aspectratio="f"/>
                <v:group id="_x0000_s1026" o:spid="_x0000_s1026" o:spt="203" style="position:absolute;left:2950;top:8377;height:468;width:3958;" coordorigin="1129,25498" coordsize="3958,468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6" o:spid="_x0000_s1026" o:spt="203" style="position:absolute;left:1129;top:25498;height:468;width:3958;" coordorigin="3972,4063" coordsize="3958,468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4" o:spid="_x0000_s1026" o:spt="1" style="position:absolute;left:4605;top:4063;height:468;width:3325;v-text-anchor:middle;" fillcolor="#4D4D4D [3209]" filled="t" stroked="t" coordsize="21600,21600" o:gfxdata="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QlNK8AAAA&#10;3AAAAA8AAAAAAAAAAQAgAAAAIgAAAGRycy9kb3ducmV2LnhtbFBLAQIUABQAAAAIAIdO4kAzLwWe&#10;OwAAADkAAAAQAAAAAAAAAAEAIAAAAAsBAABkcnMvc2hhcGV4bWwueG1sUEsFBgAAAAAGAAYAWwEA&#10;ALUDAAAAAA=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upo8arsAAADc&#10;AAAADwAAAGRycy9kb3ducmV2LnhtbEVPS4vCMBC+C/6HMIIX0aSyilajB2Ghwl58gHgbmrEtNpPa&#10;ZKv77zfCwt7m43vOevuyteio9ZVjDclEgSDOnam40HA+fY4XIHxANlg7Jg0/5GG76ffWmBr35AN1&#10;x1CIGMI+RQ1lCE0qpc9LsugnriGO3M21FkOEbSFNi88Ybms5VWouLVYcG0psaFdSfj9+Ww1NcuF8&#10;mo2SxzLLlL/uO/8167QeDhK1AhHoFf7Ff+7MxPkfM3g/E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o8a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2s8J5r4AAADc&#10;AAAADwAAAGRycy9kb3ducmV2LnhtbEVPTWvCQBC9C/0PyxR6CXVjEGlTV7FCoRAomgbE25Adk9Ds&#10;bMhuk/TfuwXB2zze56y3k2nFQL1rLCtYzGMQxKXVDVcKiu+P5xcQziNrbC2Tgj9ysN08zNaYajvy&#10;kYbcVyKEsEtRQe19l0rpypoMurntiAN3sb1BH2BfSd3jGMJNK5M4XkmDDYeGGjva11T+5L9Gwesp&#10;Ocs9Fe9fWZaXlyGLDrtdpNTT4yJ+A+Fp8nfxzf2pw/zlCv6fCR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8J5r4A&#10;AADc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人" o:spid="_x0000_s1026" o:spt="100" style="position:absolute;left:1329;top:25588;height:308;width:241;v-text-anchor:middle;" fillcolor="#FFFFFF [3212]" filled="t" stroked="f" coordsize="1679575,2125662" o:gfxdata="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hwCb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72,135;92,145;91,151;90,158;92,166;132,243;127,164;128,156;127,150;131,144;150,134;167,135;180,147;191,162;200,177;207,195;212,214;215,236;206,252;178,264;148,272;117,275;85,274;53,267;22,256;0,242;2,220;6,199;13,181;22,164;33,150;45,137;61,124;119,0;133,4;145,11;155,20;164,31;170,43;173,58;172,74;168,90;159,105;147,116;131,125;120,128;108,129;94,127;82,123;70,116;60,106;52,94;47,80;45,64;47,50;51,36;59,24;68,14;80,7;93,2;107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5;top:8322;height:517;width:1792;" filled="f" stroked="f" coordsize="21600,21600" o:gfxdata="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6X7S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2748915</wp:posOffset>
                </wp:positionV>
                <wp:extent cx="2575560" cy="1230630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725" y="3663315"/>
                          <a:ext cx="2575560" cy="1230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龄：28周岁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贯：北京市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族：汉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216.45pt;height:96.9pt;width:202.8pt;z-index:251678720;mso-width-relative:page;mso-height-relative:page;" filled="f" stroked="f" coordsize="21600,21600" o:gfxdata="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ZPaHtgAAAAMAQAA&#10;DwAAAAAAAAABACAAAAAiAAAAZHJzL2Rvd25yZXYueG1sUEsBAhQAFAAAAAgAh07iQKAFuHpSAgAA&#10;ggQAAA4AAAAAAAAAAQAgAAAAJ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龄：28周岁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贯：北京市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族：汉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5745480</wp:posOffset>
                </wp:positionV>
                <wp:extent cx="76200" cy="127635"/>
                <wp:effectExtent l="15875" t="0" r="22225" b="5715"/>
                <wp:wrapNone/>
                <wp:docPr id="199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" y="6659880"/>
                          <a:ext cx="7620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3.75pt;margin-top:452.4pt;height:10.05pt;width:6pt;z-index:251673600;v-text-anchor:middle;mso-width-relative:page;mso-height-relative:page;" fillcolor="#4D4D4D [3209]" filled="t" stroked="f" coordsize="559792,955625" o:gfxdata="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D2Dom3bAAAADAEAAA8AAAAA&#10;AAAAAQAgAAAAIgAAAGRycy9kb3ducmV2LnhtbFBLAQIUABQAAAAIAIdO4kCRweotZwMAAL8IAAAO&#10;AAAAAAAAAAEAIAAAACoBAABkcnMvZTJvRG9jLnhtbFBLBQYAAAAABgAGAFkBAAADB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4778375</wp:posOffset>
                </wp:positionV>
                <wp:extent cx="92710" cy="139065"/>
                <wp:effectExtent l="0" t="0" r="2540" b="13335"/>
                <wp:wrapNone/>
                <wp:docPr id="19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5930" y="5692775"/>
                          <a:ext cx="92710" cy="1390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54.1pt;margin-top:376.25pt;height:10.95pt;width:7.3pt;z-index:251672576;v-text-anchor:middle;mso-width-relative:page;mso-height-relative:page;" fillcolor="#4D4D4D [3209]" filled="t" stroked="f" coordsize="3056,5968" o:gfxdata="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2760881,647113;20980279,0;19064191,788415;8138578,5132216;4122500,6076823;1238691,8300791;9677,11380121;512908,40060972;2806388,42671703;6435366,44181612;22286713,44315504;26118888,43080789;28712402,40656006;29573670,11714828;28964017,9312345;27105964,7125589;24289898,5652871;5874100,12056968;6599884,10911522;7915996,10152840;20312530,9944592;21948000,10271865;23167337,11112337;23738280,12324728;23593117,20885847;22741526,21971803;21338347,22626350;8893394,22730486;7335345,22291644;6222460,21361879;5806358,20097432;6890209,27111453;11844946,26761856;12802990,27111453;13093315,30525489;12435274,31269282;7480507,31336228;6667626,30711438;16344870,27342024;17235171,26776746;22170583,26925505;22722171,27721354;22364133,31105634;17496464,31380851;16470677,30964332;6619239,34571750;7257924,33827957;12212691,33761011;13035250,34393235;12938475,37844461;11970754,38335359;7064404,38119655;6609561,34675885;16615840,34006448;21483479,33723821;22518943,34140340;22702816,37576700;21967355,38260980;17002910,38260980;16277127,375767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5029200</wp:posOffset>
                </wp:positionV>
                <wp:extent cx="118745" cy="122555"/>
                <wp:effectExtent l="0" t="0" r="15875" b="10795"/>
                <wp:wrapNone/>
                <wp:docPr id="197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595" y="5943600"/>
                          <a:ext cx="118745" cy="1225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195" y="289667"/>
                            </a:cxn>
                            <a:cxn ang="0">
                              <a:pos x="15543" y="384338"/>
                            </a:cxn>
                            <a:cxn ang="0">
                              <a:pos x="57933" y="354665"/>
                            </a:cxn>
                            <a:cxn ang="0">
                              <a:pos x="100323" y="419664"/>
                            </a:cxn>
                            <a:cxn ang="0">
                              <a:pos x="62172" y="457815"/>
                            </a:cxn>
                            <a:cxn ang="0">
                              <a:pos x="151192" y="503031"/>
                            </a:cxn>
                            <a:cxn ang="0">
                              <a:pos x="238798" y="464880"/>
                            </a:cxn>
                            <a:cxn ang="0">
                              <a:pos x="248689" y="464880"/>
                            </a:cxn>
                            <a:cxn ang="0">
                              <a:pos x="336295" y="503031"/>
                            </a:cxn>
                            <a:cxn ang="0">
                              <a:pos x="425315" y="457815"/>
                            </a:cxn>
                            <a:cxn ang="0">
                              <a:pos x="388577" y="419664"/>
                            </a:cxn>
                            <a:cxn ang="0">
                              <a:pos x="430967" y="354665"/>
                            </a:cxn>
                            <a:cxn ang="0">
                              <a:pos x="473357" y="384338"/>
                            </a:cxn>
                            <a:cxn ang="0">
                              <a:pos x="466292" y="289667"/>
                            </a:cxn>
                            <a:cxn ang="0">
                              <a:pos x="415424" y="223255"/>
                            </a:cxn>
                            <a:cxn ang="0">
                              <a:pos x="416837" y="217603"/>
                            </a:cxn>
                            <a:cxn ang="0">
                              <a:pos x="405533" y="180865"/>
                            </a:cxn>
                            <a:cxn ang="0">
                              <a:pos x="406946" y="178039"/>
                            </a:cxn>
                            <a:cxn ang="0">
                              <a:pos x="402707" y="161083"/>
                            </a:cxn>
                            <a:cxn ang="0">
                              <a:pos x="244450" y="0"/>
                            </a:cxn>
                            <a:cxn ang="0">
                              <a:pos x="86193" y="161083"/>
                            </a:cxn>
                            <a:cxn ang="0">
                              <a:pos x="81954" y="178039"/>
                            </a:cxn>
                            <a:cxn ang="0">
                              <a:pos x="81954" y="180865"/>
                            </a:cxn>
                            <a:cxn ang="0">
                              <a:pos x="72063" y="217603"/>
                            </a:cxn>
                            <a:cxn ang="0">
                              <a:pos x="72063" y="223255"/>
                            </a:cxn>
                            <a:cxn ang="0">
                              <a:pos x="21195" y="289667"/>
                            </a:cxn>
                          </a:cxnLst>
                          <a:rect l="0" t="0" r="0" b="0"/>
                          <a:pathLst>
                            <a:path w="346" h="356">
                              <a:moveTo>
                                <a:pt x="15" y="205"/>
                              </a:moveTo>
                              <a:cubicBezTo>
                                <a:pt x="2" y="237"/>
                                <a:pt x="0" y="267"/>
                                <a:pt x="11" y="272"/>
                              </a:cubicBezTo>
                              <a:cubicBezTo>
                                <a:pt x="18" y="276"/>
                                <a:pt x="30" y="267"/>
                                <a:pt x="41" y="251"/>
                              </a:cubicBezTo>
                              <a:cubicBezTo>
                                <a:pt x="45" y="269"/>
                                <a:pt x="55" y="285"/>
                                <a:pt x="71" y="297"/>
                              </a:cubicBezTo>
                              <a:cubicBezTo>
                                <a:pt x="55" y="303"/>
                                <a:pt x="44" y="313"/>
                                <a:pt x="44" y="324"/>
                              </a:cubicBezTo>
                              <a:cubicBezTo>
                                <a:pt x="44" y="342"/>
                                <a:pt x="72" y="356"/>
                                <a:pt x="107" y="356"/>
                              </a:cubicBezTo>
                              <a:cubicBezTo>
                                <a:pt x="138" y="356"/>
                                <a:pt x="164" y="344"/>
                                <a:pt x="169" y="329"/>
                              </a:cubicBezTo>
                              <a:cubicBezTo>
                                <a:pt x="170" y="329"/>
                                <a:pt x="175" y="329"/>
                                <a:pt x="176" y="329"/>
                              </a:cubicBezTo>
                              <a:cubicBezTo>
                                <a:pt x="181" y="344"/>
                                <a:pt x="207" y="356"/>
                                <a:pt x="238" y="356"/>
                              </a:cubicBezTo>
                              <a:cubicBezTo>
                                <a:pt x="273" y="356"/>
                                <a:pt x="301" y="342"/>
                                <a:pt x="301" y="324"/>
                              </a:cubicBezTo>
                              <a:cubicBezTo>
                                <a:pt x="301" y="313"/>
                                <a:pt x="291" y="303"/>
                                <a:pt x="275" y="297"/>
                              </a:cubicBezTo>
                              <a:cubicBezTo>
                                <a:pt x="290" y="285"/>
                                <a:pt x="301" y="269"/>
                                <a:pt x="305" y="251"/>
                              </a:cubicBezTo>
                              <a:cubicBezTo>
                                <a:pt x="316" y="267"/>
                                <a:pt x="327" y="276"/>
                                <a:pt x="335" y="272"/>
                              </a:cubicBezTo>
                              <a:cubicBezTo>
                                <a:pt x="346" y="267"/>
                                <a:pt x="343" y="237"/>
                                <a:pt x="330" y="205"/>
                              </a:cubicBezTo>
                              <a:cubicBezTo>
                                <a:pt x="319" y="181"/>
                                <a:pt x="305" y="162"/>
                                <a:pt x="294" y="158"/>
                              </a:cubicBezTo>
                              <a:cubicBezTo>
                                <a:pt x="295" y="157"/>
                                <a:pt x="295" y="155"/>
                                <a:pt x="295" y="154"/>
                              </a:cubicBezTo>
                              <a:cubicBezTo>
                                <a:pt x="295" y="144"/>
                                <a:pt x="292" y="135"/>
                                <a:pt x="287" y="128"/>
                              </a:cubicBezTo>
                              <a:cubicBezTo>
                                <a:pt x="288" y="128"/>
                                <a:pt x="288" y="127"/>
                                <a:pt x="288" y="126"/>
                              </a:cubicBezTo>
                              <a:cubicBezTo>
                                <a:pt x="288" y="122"/>
                                <a:pt x="287" y="118"/>
                                <a:pt x="285" y="114"/>
                              </a:cubicBezTo>
                              <a:cubicBezTo>
                                <a:pt x="282" y="50"/>
                                <a:pt x="240" y="0"/>
                                <a:pt x="173" y="0"/>
                              </a:cubicBezTo>
                              <a:cubicBezTo>
                                <a:pt x="105" y="0"/>
                                <a:pt x="63" y="50"/>
                                <a:pt x="61" y="114"/>
                              </a:cubicBezTo>
                              <a:cubicBezTo>
                                <a:pt x="59" y="118"/>
                                <a:pt x="58" y="122"/>
                                <a:pt x="58" y="126"/>
                              </a:cubicBezTo>
                              <a:cubicBezTo>
                                <a:pt x="58" y="127"/>
                                <a:pt x="58" y="128"/>
                                <a:pt x="58" y="128"/>
                              </a:cubicBezTo>
                              <a:cubicBezTo>
                                <a:pt x="53" y="135"/>
                                <a:pt x="51" y="144"/>
                                <a:pt x="51" y="154"/>
                              </a:cubicBezTo>
                              <a:cubicBezTo>
                                <a:pt x="51" y="155"/>
                                <a:pt x="51" y="157"/>
                                <a:pt x="51" y="158"/>
                              </a:cubicBezTo>
                              <a:cubicBezTo>
                                <a:pt x="40" y="162"/>
                                <a:pt x="26" y="181"/>
                                <a:pt x="15" y="2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QQ" o:spid="_x0000_s1026" o:spt="100" style="position:absolute;left:0pt;margin-left:-55.15pt;margin-top:396pt;height:9.65pt;width:9.35pt;z-index:251671552;mso-width-relative:page;mso-height-relative:page;" fillcolor="#4D4D4D [3209]" filled="t" stroked="f" coordsize="346,356" o:gfxdata="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A+ltuHbAAAADAEAAA8AAAAAAAAAAQAgAAAAIgAA&#10;AGRycy9kb3ducmV2LnhtbFBLAQIUABQAAAAIAIdO4kBWgGdb6gQAANUSAAAOAAAAAAAAAAEAIAAA&#10;ACoBAABkcnMvZTJvRG9jLnhtbFBLBQYAAAAABgAGAFkBAACGCA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5520690</wp:posOffset>
                </wp:positionV>
                <wp:extent cx="118745" cy="103505"/>
                <wp:effectExtent l="0" t="0" r="14605" b="10795"/>
                <wp:wrapNone/>
                <wp:docPr id="196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595" y="6435090"/>
                          <a:ext cx="118745" cy="10350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55.15pt;margin-top:434.7pt;height:8.15pt;width:9.35pt;z-index:251670528;v-text-anchor:middle;mso-width-relative:page;mso-height-relative:page;" fillcolor="#4D4D4D [3209]" filled="t" stroked="f" coordsize="529316,401026" o:gfxdata="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qdGBWt0AAAAMAQAADwAAAAAAAAABACAA&#10;AAAiAAAAZHJzL2Rvd25yZXYueG1sUEsBAhQAFAAAAAgAh07iQKZMY+8nBwAAwSAAAA4AAAAAAAAA&#10;AQAgAAAALAEAAGRycy9lMm9Eb2MueG1sUEsFBgAAAAAGAAYAWQEAAMU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2394,50658;79705,53752;104336,82091;104706,82776;110311,82776;36350,50658;8433,82776;14038,82776;14408,82091;39039,53752;10397,20728;49980,66268;59112,70620;59372,70591;68764,66268;108347,20728;102968,20728;67503,61530;59372,65273;59147,65298;51241,61530;15776,20728;20642,0;98102,0;118745,23749;118745,79755;98102,103505;20642,103505;0,79755;0,23749;206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5279390</wp:posOffset>
                </wp:positionV>
                <wp:extent cx="113665" cy="120015"/>
                <wp:effectExtent l="0" t="0" r="635" b="13335"/>
                <wp:wrapNone/>
                <wp:docPr id="195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0" y="6193790"/>
                          <a:ext cx="113665" cy="12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5.1pt;margin-top:415.7pt;height:9.45pt;width:8.95pt;z-index:251669504;v-text-anchor:middle;mso-width-relative:page;mso-height-relative:page;" fillcolor="#4D4D4D [3209]" filled="t" stroked="f" coordsize="969654,903534" o:gfxdata="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D3WCEn2wAAAAwBAAAPAAAAAAAAAAEAIAAAACIAAABkcnMvZG93&#10;bnJldi54bWxQSwECFAAUAAAACACHTuJAFNlAif8FAABrEwAADgAAAAAAAAABACAAAAAqAQAAZHJz&#10;L2Uyb0RvYy54bWxQSwUGAAAAAAYABgBZAQAAmw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7501255</wp:posOffset>
                </wp:positionV>
                <wp:extent cx="3776980" cy="375920"/>
                <wp:effectExtent l="5080" t="0" r="8890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03295" y="8415655"/>
                          <a:ext cx="3776980" cy="375920"/>
                          <a:chOff x="7874" y="12088"/>
                          <a:chExt cx="5948" cy="592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>
                            <a:off x="7874" y="12137"/>
                            <a:ext cx="5948" cy="468"/>
                            <a:chOff x="6053" y="29258"/>
                            <a:chExt cx="5948" cy="468"/>
                          </a:xfrm>
                        </wpg:grpSpPr>
                        <wpg:grpSp>
                          <wpg:cNvPr id="161" name="组合 67"/>
                          <wpg:cNvGrpSpPr/>
                          <wpg:grpSpPr>
                            <a:xfrm>
                              <a:off x="6053" y="29258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62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3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4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5" name="头像"/>
                          <wps:cNvSpPr/>
                          <wps:spPr bwMode="auto">
                            <a:xfrm>
                              <a:off x="6225" y="29336"/>
                              <a:ext cx="310" cy="297"/>
                            </a:xfrm>
                            <a:custGeom>
                              <a:avLst/>
                              <a:gdLst>
                                <a:gd name="T0" fmla="*/ 998361 w 2143126"/>
                                <a:gd name="T1" fmla="*/ 954845 h 2003425"/>
                                <a:gd name="T2" fmla="*/ 1036226 w 2143126"/>
                                <a:gd name="T3" fmla="*/ 1068994 h 2003425"/>
                                <a:gd name="T4" fmla="*/ 960496 w 2143126"/>
                                <a:gd name="T5" fmla="*/ 1088058 h 2003425"/>
                                <a:gd name="T6" fmla="*/ 904757 w 2143126"/>
                                <a:gd name="T7" fmla="*/ 1138896 h 2003425"/>
                                <a:gd name="T8" fmla="*/ 878416 w 2143126"/>
                                <a:gd name="T9" fmla="*/ 1211621 h 2003425"/>
                                <a:gd name="T10" fmla="*/ 887119 w 2143126"/>
                                <a:gd name="T11" fmla="*/ 1461808 h 2003425"/>
                                <a:gd name="T12" fmla="*/ 929687 w 2143126"/>
                                <a:gd name="T13" fmla="*/ 1524884 h 2003425"/>
                                <a:gd name="T14" fmla="*/ 996480 w 2143126"/>
                                <a:gd name="T15" fmla="*/ 1561130 h 2003425"/>
                                <a:gd name="T16" fmla="*/ 1061391 w 2143126"/>
                                <a:gd name="T17" fmla="*/ 1588431 h 2003425"/>
                                <a:gd name="T18" fmla="*/ 912989 w 2143126"/>
                                <a:gd name="T19" fmla="*/ 1679515 h 2003425"/>
                                <a:gd name="T20" fmla="*/ 741538 w 2143126"/>
                                <a:gd name="T21" fmla="*/ 1734354 h 2003425"/>
                                <a:gd name="T22" fmla="*/ 582554 w 2143126"/>
                                <a:gd name="T23" fmla="*/ 1752947 h 2003425"/>
                                <a:gd name="T24" fmla="*/ 426391 w 2143126"/>
                                <a:gd name="T25" fmla="*/ 1735060 h 2003425"/>
                                <a:gd name="T26" fmla="*/ 305270 w 2143126"/>
                                <a:gd name="T27" fmla="*/ 1700933 h 2003425"/>
                                <a:gd name="T28" fmla="*/ 189795 w 2143126"/>
                                <a:gd name="T29" fmla="*/ 1648919 h 2003425"/>
                                <a:gd name="T30" fmla="*/ 92428 w 2143126"/>
                                <a:gd name="T31" fmla="*/ 1579252 h 2003425"/>
                                <a:gd name="T32" fmla="*/ 24930 w 2143126"/>
                                <a:gd name="T33" fmla="*/ 1491934 h 2003425"/>
                                <a:gd name="T34" fmla="*/ 0 w 2143126"/>
                                <a:gd name="T35" fmla="*/ 1387435 h 2003425"/>
                                <a:gd name="T36" fmla="*/ 27046 w 2143126"/>
                                <a:gd name="T37" fmla="*/ 1200560 h 2003425"/>
                                <a:gd name="T38" fmla="*/ 103011 w 2143126"/>
                                <a:gd name="T39" fmla="*/ 1036279 h 2003425"/>
                                <a:gd name="T40" fmla="*/ 219427 w 2143126"/>
                                <a:gd name="T41" fmla="*/ 904242 h 2003425"/>
                                <a:gd name="T42" fmla="*/ 1563597 w 2143126"/>
                                <a:gd name="T43" fmla="*/ 863771 h 2003425"/>
                                <a:gd name="T44" fmla="*/ 1589461 w 2143126"/>
                                <a:gd name="T45" fmla="*/ 911758 h 2003425"/>
                                <a:gd name="T46" fmla="*/ 1888071 w 2143126"/>
                                <a:gd name="T47" fmla="*/ 1186744 h 2003425"/>
                                <a:gd name="T48" fmla="*/ 1904765 w 2143126"/>
                                <a:gd name="T49" fmla="*/ 1413273 h 2003425"/>
                                <a:gd name="T50" fmla="*/ 1874434 w 2143126"/>
                                <a:gd name="T51" fmla="*/ 1458437 h 2003425"/>
                                <a:gd name="T52" fmla="*/ 1586640 w 2143126"/>
                                <a:gd name="T53" fmla="*/ 1740480 h 2003425"/>
                                <a:gd name="T54" fmla="*/ 1548549 w 2143126"/>
                                <a:gd name="T55" fmla="*/ 1778588 h 2003425"/>
                                <a:gd name="T56" fmla="*/ 1319067 w 2143126"/>
                                <a:gd name="T57" fmla="*/ 1771296 h 2003425"/>
                                <a:gd name="T58" fmla="*/ 1293439 w 2143126"/>
                                <a:gd name="T59" fmla="*/ 1723073 h 2003425"/>
                                <a:gd name="T60" fmla="*/ 998826 w 2143126"/>
                                <a:gd name="T61" fmla="*/ 1452086 h 2003425"/>
                                <a:gd name="T62" fmla="*/ 977900 w 2143126"/>
                                <a:gd name="T63" fmla="*/ 1406918 h 2003425"/>
                                <a:gd name="T64" fmla="*/ 994829 w 2143126"/>
                                <a:gd name="T65" fmla="*/ 1186744 h 2003425"/>
                                <a:gd name="T66" fmla="*/ 1293439 w 2143126"/>
                                <a:gd name="T67" fmla="*/ 1169336 h 2003425"/>
                                <a:gd name="T68" fmla="*/ 1314600 w 2143126"/>
                                <a:gd name="T69" fmla="*/ 867064 h 2003425"/>
                                <a:gd name="T70" fmla="*/ 603832 w 2143126"/>
                                <a:gd name="T71" fmla="*/ 471 h 2003425"/>
                                <a:gd name="T72" fmla="*/ 704462 w 2143126"/>
                                <a:gd name="T73" fmla="*/ 18605 h 2003425"/>
                                <a:gd name="T74" fmla="*/ 794983 w 2143126"/>
                                <a:gd name="T75" fmla="*/ 59582 h 2003425"/>
                                <a:gd name="T76" fmla="*/ 872336 w 2143126"/>
                                <a:gd name="T77" fmla="*/ 120106 h 2003425"/>
                                <a:gd name="T78" fmla="*/ 932761 w 2143126"/>
                                <a:gd name="T79" fmla="*/ 197587 h 2003425"/>
                                <a:gd name="T80" fmla="*/ 973672 w 2143126"/>
                                <a:gd name="T81" fmla="*/ 288019 h 2003425"/>
                                <a:gd name="T82" fmla="*/ 991541 w 2143126"/>
                                <a:gd name="T83" fmla="*/ 389049 h 2003425"/>
                                <a:gd name="T84" fmla="*/ 983782 w 2143126"/>
                                <a:gd name="T85" fmla="*/ 492671 h 2003425"/>
                                <a:gd name="T86" fmla="*/ 951806 w 2143126"/>
                                <a:gd name="T87" fmla="*/ 587578 h 2003425"/>
                                <a:gd name="T88" fmla="*/ 898669 w 2143126"/>
                                <a:gd name="T89" fmla="*/ 670710 h 2003425"/>
                                <a:gd name="T90" fmla="*/ 827664 w 2143126"/>
                                <a:gd name="T91" fmla="*/ 738535 h 2003425"/>
                                <a:gd name="T92" fmla="*/ 742316 w 2143126"/>
                                <a:gd name="T93" fmla="*/ 787519 h 2003425"/>
                                <a:gd name="T94" fmla="*/ 645213 w 2143126"/>
                                <a:gd name="T95" fmla="*/ 815073 h 2003425"/>
                                <a:gd name="T96" fmla="*/ 540820 w 2143126"/>
                                <a:gd name="T97" fmla="*/ 817663 h 2003425"/>
                                <a:gd name="T98" fmla="*/ 442071 w 2143126"/>
                                <a:gd name="T99" fmla="*/ 795055 h 2003425"/>
                                <a:gd name="T100" fmla="*/ 354138 w 2143126"/>
                                <a:gd name="T101" fmla="*/ 749839 h 2003425"/>
                                <a:gd name="T102" fmla="*/ 279840 w 2143126"/>
                                <a:gd name="T103" fmla="*/ 685546 h 2003425"/>
                                <a:gd name="T104" fmla="*/ 222941 w 2143126"/>
                                <a:gd name="T105" fmla="*/ 605476 h 2003425"/>
                                <a:gd name="T106" fmla="*/ 186499 w 2143126"/>
                                <a:gd name="T107" fmla="*/ 512453 h 2003425"/>
                                <a:gd name="T108" fmla="*/ 173567 w 2143126"/>
                                <a:gd name="T109" fmla="*/ 410009 h 2003425"/>
                                <a:gd name="T110" fmla="*/ 186499 w 2143126"/>
                                <a:gd name="T111" fmla="*/ 307566 h 2003425"/>
                                <a:gd name="T112" fmla="*/ 222941 w 2143126"/>
                                <a:gd name="T113" fmla="*/ 214542 h 2003425"/>
                                <a:gd name="T114" fmla="*/ 279840 w 2143126"/>
                                <a:gd name="T115" fmla="*/ 134472 h 2003425"/>
                                <a:gd name="T116" fmla="*/ 354138 w 2143126"/>
                                <a:gd name="T117" fmla="*/ 70179 h 2003425"/>
                                <a:gd name="T118" fmla="*/ 442071 w 2143126"/>
                                <a:gd name="T119" fmla="*/ 24963 h 2003425"/>
                                <a:gd name="T120" fmla="*/ 540820 w 2143126"/>
                                <a:gd name="T121" fmla="*/ 2120 h 2003425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3" name="文本框 233"/>
                        <wps:cNvSpPr txBox="1"/>
                        <wps:spPr>
                          <a:xfrm>
                            <a:off x="8739" y="12088"/>
                            <a:ext cx="1792" cy="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590.65pt;height:29.6pt;width:297.4pt;z-index:251682816;mso-width-relative:page;mso-height-relative:page;" coordorigin="7874,12088" coordsize="5948,592" o:gfxdata="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">
                <o:lock v:ext="edit" aspectratio="f"/>
                <v:group id="_x0000_s1026" o:spid="_x0000_s1026" o:spt="203" style="position:absolute;left:7874;top:12137;height:468;width:5948;" coordorigin="6053,29258" coordsize="5948,468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7" o:spid="_x0000_s1026" o:spt="203" style="position:absolute;left:6053;top:29258;height:468;width:5949;" coordorigin="3972,4063" coordsize="5949,468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5316;v-text-anchor:middle;" fillcolor="#4D4D4D [3209]" filled="t" stroked="t" coordsize="21600,21600" o:gfxdata="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PVdvQAA&#10;ANwAAAAPAAAAAAAAAAEAIAAAACIAAABkcnMvZG93bnJldi54bWxQSwECFAAUAAAACACHTuJAMy8F&#10;njsAAAA5AAAAEAAAAAAAAAABACAAAAAMAQAAZHJzL3NoYXBleG1sLnhtbFBLBQYAAAAABgAGAFsB&#10;AAC2AwAAAAA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EYpd5bsAAADc&#10;AAAADwAAAGRycy9kb3ducmV2LnhtbEVPS4vCMBC+C/6HMIIX0aTKilajh4WFLuzFB4i3oRnbYjOp&#10;Tazuv98Iwt7m43vOevu0teio9ZVjDclEgSDOnam40HA8fI0XIHxANlg7Jg2/5GG76ffWmBr34B11&#10;+1CIGMI+RQ1lCE0qpc9LsugnriGO3MW1FkOEbSFNi48Ybms5VWouLVYcG0ps6LOk/Lq/Ww1NcuJ8&#10;mo2S2zLLlD9/d/7no9N6OEjUCkSgZ/gXv92ZifPnM3g9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pd5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DuRuar4AAADc&#10;AAAADwAAAGRycy9kb3ducmV2LnhtbEVPTWvCQBC9C/0PyxR6CXVjEGlTV7FCoRAomgbE25Adk9Ds&#10;bMhuk/TfuwXB2zze56y3k2nFQL1rLCtYzGMQxKXVDVcKiu+P5xcQziNrbC2Tgj9ysN08zNaYajvy&#10;kYbcVyKEsEtRQe19l0rpypoMurntiAN3sb1BH2BfSd3jGMJNK5M4XkmDDYeGGjva11T+5L9Gwesp&#10;Ocs9Fe9fWZaXlyGLDrtdpNTT4yJ+A+Fp8nfxzf2pw/zVEv6fCR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Ruar4A&#10;AADc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头像" o:spid="_x0000_s1026" o:spt="100" style="position:absolute;left:6225;top:29336;height:297;width:310;v-text-anchor:middle;" fillcolor="#FFFFFF [3212]" filled="t" stroked="f" coordsize="2143126,2003425" o:gfxdata="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x8UbsAAADc&#10;AAAADwAAAAAAAAABACAAAAAiAAAAZHJzL2Rvd25yZXYueG1sUEsBAhQAFAAAAAgAh07iQDMvBZ47&#10;AAAAOQAAABAAAAAAAAAAAQAgAAAACgEAAGRycy9zaGFwZXhtbC54bWxQSwUGAAAAAAYABgBbAQAA&#10;tA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144,141;149,158;138,161;130,168;127,179;128,216;134,226;144,231;153,235;132,248;107,257;84,259;61,257;44,252;27,244;13,234;3,221;0,205;3,177;14,153;31,134;226,128;229,135;273,175;275,209;271,216;229,258;223,263;190,262;187,255;144,215;141,208;143,175;187,173;190,128;87,0;101,2;114,8;126,17;134,29;140,42;143,57;142,73;137,87;129,99;119,109;107,116;93,120;78,121;63,117;51,111;40,101;32,89;26,75;25,60;26,45;32,31;40,19;51,10;63,3;78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12088;height:593;width:1792;" filled="f" stroked="f" coordsize="21600,21600" o:gfxdata="UEsDBAoAAAAAAIdO4kAAAAAAAAAAAAAAAAAEAAAAZHJzL1BLAwQUAAAACACHTuJASlE4OL8AAADc&#10;AAAADwAAAGRycy9kb3ducmV2LnhtbEWPS4vCQBCE74L/YegFbzoxsk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ROD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7943850</wp:posOffset>
                </wp:positionV>
                <wp:extent cx="3769995" cy="1242060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2020" y="8858250"/>
                          <a:ext cx="3769995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能把企业当作家庭，把自己当作家庭的一员，企业的财富就是我的财富，在努力为企业服务的过程中实现自身价值。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pt;margin-top:625.5pt;height:97.8pt;width:296.85pt;z-index:251681792;mso-width-relative:page;mso-height-relative:page;" filled="f" stroked="f" coordsize="21600,21600" o:gfxdata="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4MSoN0AAAAN&#10;AQAADwAAAAAAAAABACAAAAAiAAAAZHJzL2Rvd25yZXYueG1sUEsBAhQAFAAAAAgAh07iQETGstlQ&#10;AgAAgwQAAA4AAAAAAAAAAQAgAAAAL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能把企业当作家庭，把自己当作家庭的一员，企业的财富就是我的财富，在努力为企业服务的过程中实现自身价值。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33333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5585460</wp:posOffset>
                </wp:positionV>
                <wp:extent cx="3776980" cy="337820"/>
                <wp:effectExtent l="5080" t="0" r="889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03295" y="6499860"/>
                          <a:ext cx="3776980" cy="337820"/>
                          <a:chOff x="7874" y="9503"/>
                          <a:chExt cx="5948" cy="532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7874" y="9548"/>
                            <a:ext cx="5948" cy="468"/>
                            <a:chOff x="6053" y="26669"/>
                            <a:chExt cx="5948" cy="468"/>
                          </a:xfrm>
                        </wpg:grpSpPr>
                        <wpg:grpSp>
                          <wpg:cNvPr id="149" name="组合 38"/>
                          <wpg:cNvGrpSpPr/>
                          <wpg:grpSpPr>
                            <a:xfrm>
                              <a:off x="6053" y="26669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50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2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3" name="奖杯"/>
                          <wps:cNvSpPr/>
                          <wps:spPr bwMode="auto">
                            <a:xfrm>
                              <a:off x="6225" y="26779"/>
                              <a:ext cx="278" cy="278"/>
                            </a:xfrm>
                            <a:custGeom>
                              <a:avLst/>
                              <a:gdLst>
                                <a:gd name="T0" fmla="*/ 2147483646 w 4409"/>
                                <a:gd name="T1" fmla="*/ 2147483646 h 4408"/>
                                <a:gd name="T2" fmla="*/ 2147483646 w 4409"/>
                                <a:gd name="T3" fmla="*/ 2147483646 h 4408"/>
                                <a:gd name="T4" fmla="*/ 2147483646 w 4409"/>
                                <a:gd name="T5" fmla="*/ 2147483646 h 4408"/>
                                <a:gd name="T6" fmla="*/ 2147483646 w 4409"/>
                                <a:gd name="T7" fmla="*/ 2147483646 h 4408"/>
                                <a:gd name="T8" fmla="*/ 2147483646 w 4409"/>
                                <a:gd name="T9" fmla="*/ 2147483646 h 4408"/>
                                <a:gd name="T10" fmla="*/ 2147483646 w 4409"/>
                                <a:gd name="T11" fmla="*/ 2147483646 h 4408"/>
                                <a:gd name="T12" fmla="*/ 2147483646 w 4409"/>
                                <a:gd name="T13" fmla="*/ 2147483646 h 4408"/>
                                <a:gd name="T14" fmla="*/ 2147483646 w 4409"/>
                                <a:gd name="T15" fmla="*/ 2147483646 h 4408"/>
                                <a:gd name="T16" fmla="*/ 481718167 w 4409"/>
                                <a:gd name="T17" fmla="*/ 2147483646 h 4408"/>
                                <a:gd name="T18" fmla="*/ 321145301 w 4409"/>
                                <a:gd name="T19" fmla="*/ 2147483646 h 4408"/>
                                <a:gd name="T20" fmla="*/ 2147483646 w 4409"/>
                                <a:gd name="T21" fmla="*/ 2147483646 h 4408"/>
                                <a:gd name="T22" fmla="*/ 2147483646 w 4409"/>
                                <a:gd name="T23" fmla="*/ 2147483646 h 4408"/>
                                <a:gd name="T24" fmla="*/ 2147483646 w 4409"/>
                                <a:gd name="T25" fmla="*/ 2147483646 h 4408"/>
                                <a:gd name="T26" fmla="*/ 2147483646 w 4409"/>
                                <a:gd name="T27" fmla="*/ 2147483646 h 4408"/>
                                <a:gd name="T28" fmla="*/ 2147483646 w 4409"/>
                                <a:gd name="T29" fmla="*/ 2147483646 h 4408"/>
                                <a:gd name="T30" fmla="*/ 2147483646 w 4409"/>
                                <a:gd name="T31" fmla="*/ 2147483646 h 4408"/>
                                <a:gd name="T32" fmla="*/ 2147483646 w 4409"/>
                                <a:gd name="T33" fmla="*/ 2147483646 h 4408"/>
                                <a:gd name="T34" fmla="*/ 2147483646 w 4409"/>
                                <a:gd name="T35" fmla="*/ 2147483646 h 4408"/>
                                <a:gd name="T36" fmla="*/ 2147483646 w 4409"/>
                                <a:gd name="T37" fmla="*/ 2147483646 h 4408"/>
                                <a:gd name="T38" fmla="*/ 2147483646 w 4409"/>
                                <a:gd name="T39" fmla="*/ 2147483646 h 4408"/>
                                <a:gd name="T40" fmla="*/ 2147483646 w 4409"/>
                                <a:gd name="T41" fmla="*/ 2147483646 h 4408"/>
                                <a:gd name="T42" fmla="*/ 2147483646 w 4409"/>
                                <a:gd name="T43" fmla="*/ 2147483646 h 4408"/>
                                <a:gd name="T44" fmla="*/ 2147483646 w 4409"/>
                                <a:gd name="T45" fmla="*/ 2147483646 h 4408"/>
                                <a:gd name="T46" fmla="*/ 2147483646 w 4409"/>
                                <a:gd name="T47" fmla="*/ 2147483646 h 4408"/>
                                <a:gd name="T48" fmla="*/ 2147483646 w 4409"/>
                                <a:gd name="T49" fmla="*/ 2147483646 h 4408"/>
                                <a:gd name="T50" fmla="*/ 2147483646 w 4409"/>
                                <a:gd name="T51" fmla="*/ 2147483646 h 4408"/>
                                <a:gd name="T52" fmla="*/ 2147483646 w 4409"/>
                                <a:gd name="T53" fmla="*/ 2147483646 h 4408"/>
                                <a:gd name="T54" fmla="*/ 2147483646 w 4409"/>
                                <a:gd name="T55" fmla="*/ 2147483646 h 4408"/>
                                <a:gd name="T56" fmla="*/ 2147483646 w 4409"/>
                                <a:gd name="T57" fmla="*/ 2147483646 h 4408"/>
                                <a:gd name="T58" fmla="*/ 2147483646 w 4409"/>
                                <a:gd name="T59" fmla="*/ 2147483646 h 4408"/>
                                <a:gd name="T60" fmla="*/ 2147483646 w 4409"/>
                                <a:gd name="T61" fmla="*/ 2147483646 h 4408"/>
                                <a:gd name="T62" fmla="*/ 2147483646 w 4409"/>
                                <a:gd name="T63" fmla="*/ 2147483646 h 4408"/>
                                <a:gd name="T64" fmla="*/ 2147483646 w 4409"/>
                                <a:gd name="T65" fmla="*/ 2147483646 h 4408"/>
                                <a:gd name="T66" fmla="*/ 2147483646 w 4409"/>
                                <a:gd name="T67" fmla="*/ 2147483646 h 4408"/>
                                <a:gd name="T68" fmla="*/ 2147483646 w 4409"/>
                                <a:gd name="T69" fmla="*/ 2147483646 h 4408"/>
                                <a:gd name="T70" fmla="*/ 2147483646 w 4409"/>
                                <a:gd name="T71" fmla="*/ 2147483646 h 4408"/>
                                <a:gd name="T72" fmla="*/ 2147483646 w 4409"/>
                                <a:gd name="T73" fmla="*/ 2147483646 h 4408"/>
                                <a:gd name="T74" fmla="*/ 2147483646 w 4409"/>
                                <a:gd name="T75" fmla="*/ 2147483646 h 4408"/>
                                <a:gd name="T76" fmla="*/ 2147483646 w 4409"/>
                                <a:gd name="T77" fmla="*/ 2147483646 h 4408"/>
                                <a:gd name="T78" fmla="*/ 2147483646 w 4409"/>
                                <a:gd name="T79" fmla="*/ 2147483646 h 4408"/>
                                <a:gd name="T80" fmla="*/ 2147483646 w 4409"/>
                                <a:gd name="T81" fmla="*/ 2147483646 h 4408"/>
                                <a:gd name="T82" fmla="*/ 2147483646 w 4409"/>
                                <a:gd name="T83" fmla="*/ 2147483646 h 4408"/>
                                <a:gd name="T84" fmla="*/ 2147483646 w 4409"/>
                                <a:gd name="T85" fmla="*/ 2147483646 h 4408"/>
                                <a:gd name="T86" fmla="*/ 2147483646 w 4409"/>
                                <a:gd name="T87" fmla="*/ 2147483646 h 4408"/>
                                <a:gd name="T88" fmla="*/ 2147483646 w 4409"/>
                                <a:gd name="T89" fmla="*/ 2147483646 h 4408"/>
                                <a:gd name="T90" fmla="*/ 2147483646 w 4409"/>
                                <a:gd name="T91" fmla="*/ 2147483646 h 4408"/>
                                <a:gd name="T92" fmla="*/ 2147483646 w 4409"/>
                                <a:gd name="T93" fmla="*/ 2147483646 h 4408"/>
                                <a:gd name="T94" fmla="*/ 2147483646 w 4409"/>
                                <a:gd name="T95" fmla="*/ 2147483646 h 4408"/>
                                <a:gd name="T96" fmla="*/ 2147483646 w 4409"/>
                                <a:gd name="T97" fmla="*/ 2147483646 h 4408"/>
                                <a:gd name="T98" fmla="*/ 2147483646 w 4409"/>
                                <a:gd name="T99" fmla="*/ 2147483646 h 4408"/>
                                <a:gd name="T100" fmla="*/ 2147483646 w 4409"/>
                                <a:gd name="T101" fmla="*/ 2147483646 h 4408"/>
                                <a:gd name="T102" fmla="*/ 2147483646 w 4409"/>
                                <a:gd name="T103" fmla="*/ 2147483646 h 4408"/>
                                <a:gd name="T104" fmla="*/ 2147483646 w 4409"/>
                                <a:gd name="T105" fmla="*/ 2147483646 h 4408"/>
                                <a:gd name="T106" fmla="*/ 2147483646 w 4409"/>
                                <a:gd name="T107" fmla="*/ 2147483646 h 4408"/>
                                <a:gd name="T108" fmla="*/ 2147483646 w 4409"/>
                                <a:gd name="T109" fmla="*/ 2147483646 h 440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2" name="文本框 232"/>
                        <wps:cNvSpPr txBox="1"/>
                        <wps:spPr>
                          <a:xfrm>
                            <a:off x="8739" y="9503"/>
                            <a:ext cx="1792" cy="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439.8pt;height:26.6pt;width:297.4pt;z-index:251666432;mso-width-relative:page;mso-height-relative:page;" coordorigin="7874,9503" coordsize="5948,532" o:gfxdata="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">
                <o:lock v:ext="edit" aspectratio="f"/>
                <v:group id="_x0000_s1026" o:spid="_x0000_s1026" o:spt="203" style="position:absolute;left:7874;top:9548;height:468;width:5948;" coordorigin="6053,26669" coordsize="5948,46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8" o:spid="_x0000_s1026" o:spt="203" style="position:absolute;left:6053;top:26669;height:468;width:5949;" coordorigin="3972,4063" coordsize="5949,468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4" o:spid="_x0000_s1026" o:spt="1" style="position:absolute;left:4605;top:4063;height:468;width:5316;v-text-anchor:middle;" fillcolor="#4D4D4D [3209]" filled="t" stroked="t" coordsize="21600,21600" o:gfxdata="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yBAy/&#10;AAAA3AAAAA8AAAAAAAAAAQAgAAAAIgAAAGRycy9kb3ducmV2LnhtbFBLAQIUABQAAAAIAIdO4kAz&#10;LwWeOwAAADkAAAAQAAAAAAAAAAEAIAAAAA4BAABkcnMvc2hhcGV4bWwueG1sUEsFBgAAAAAGAAYA&#10;WwEAALgDAAAAAA=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QHistLwAAADc&#10;AAAADwAAAGRycy9kb3ducmV2LnhtbEVPTWvCQBC9F/wPyxS8lLq7gmKjaw6FQoReqoJ4G7JjEpqd&#10;jdk10X/fLRR6m8f7nE1+d60YqA+NZwN6pkAQl942XBk4Hj5eVyBCRLbYeiYDDwqQbydPG8ysH/mL&#10;hn2sRArhkKGBOsYukzKUNTkMM98RJ+7ie4cxwb6StscxhbtWzpVaSocNp4YaO3qvqfze35yBTp+4&#10;nBcv+vpWFCqcd0P4XAzGTJ+1WoOIdI//4j93YdP8hYbfZ9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4rL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IC2ZOLwAAADc&#10;AAAADwAAAGRycy9kb3ducmV2LnhtbEVPTYvCMBC9C/sfwgh7EU0trLjVKK4gLBREu4J4G5qxLTaT&#10;0sTq/nsjCN7m8T5nvrybWnTUusqygvEoAkGcW11xoeDwtxlOQTiPrLG2TAr+ycFy8dGbY6LtjffU&#10;Zb4QIYRdggpK75tESpeXZNCNbEMcuLNtDfoA20LqFm8h3NQyjqKJNFhxaCixoXVJ+SW7GgXfx/gk&#10;13T42aZplp+7dLBbrQZKffbH0QyEp7t/i1/uXx3mf8XwfCZc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tmTi8AAAA&#10;3A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奖杯" o:spid="_x0000_s1026" o:spt="100" style="position:absolute;left:6225;top:26779;height:278;width:278;v-text-anchor:middle;" fillcolor="#FFFFFF [3212]" filled="t" stroked="f" coordsize="4409,4408" o:gfxdata="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/3A+8AAAA&#10;3AAAAA8AAAAAAAAAAQAgAAAAIgAAAGRycy9kb3ducmV2LnhtbFBLAQIUABQAAAAIAIdO4kAzLwWe&#10;OwAAADkAAAAQAAAAAAAAAAEAIAAAAAsBAABkcnMvc2hhcGV4bWwueG1sUEsFBgAAAAAGAAYAWwEA&#10;ALU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135404956,135435674;135404956,135435674;135404956,135435674;135404956,135435674;135404956,135435674;135404956,135435674;135404956,135435674;135404956,135435674;30373701,135435674;20249125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;135404956,1354356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9503;height:533;width:1792;" filled="f" stroked="f" coordsize="21600,21600" o:gfxdata="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HZ2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6000750</wp:posOffset>
                </wp:positionV>
                <wp:extent cx="3808730" cy="1241425"/>
                <wp:effectExtent l="0" t="0" r="0" b="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2020" y="6915150"/>
                          <a:ext cx="380873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2008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2008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北京师范大学“旅行的意义”摄影大赛一等奖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pt;margin-top:472.5pt;height:97.75pt;width:299.9pt;z-index:251665408;mso-width-relative:page;mso-height-relative:page;" filled="f" stroked="f" coordsize="21600,21600" o:gfxdata="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sL2fX3AAAAAwBAAAP&#10;AAAAAAAAAAEAIAAAACIAAABkcnMvZG93bnJldi54bWxQSwECFAAUAAAACACHTuJAekGPdk0CAACD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2008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2008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 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北京师范大学“旅行的意义”摄影大赛一等奖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4158615</wp:posOffset>
                </wp:positionV>
                <wp:extent cx="3808730" cy="1012825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2180" y="5073015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总经理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2010-2012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兰亭国际货运代理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327.45pt;height:79.75pt;width:299.9pt;z-index:251677696;mso-width-relative:page;mso-height-relative:page;" filled="f" stroked="f" coordsize="21600,21600" o:gfxdata="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MqmPtcAAAALAQAADwAA&#10;AAAAAAABACAAAAAiAAAAZHJzL2Rvd25yZXYueG1sUEsBAhQAFAAAAAgAh07iQDjrhmxQAgAAgw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总经理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2010-2012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兰亭国际货运代理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3120390</wp:posOffset>
                </wp:positionV>
                <wp:extent cx="3808730" cy="101282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2180" y="4034790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云达机械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245.7pt;height:79.75pt;width:299.9pt;z-index:251676672;mso-width-relative:page;mso-height-relative:page;" filled="f" stroked="f" coordsize="21600,21600" o:gfxdata="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3hgB9cAAAALAQAADwAA&#10;AAAAAAABACAAAAAiAAAAZHJzL2Rvd25yZXYueG1sUEsBAhQAFAAAAAgAh07iQP/WpItQAgAAgw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部长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2012-2014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云达机械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2110105</wp:posOffset>
                </wp:positionV>
                <wp:extent cx="3808730" cy="1012825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1705" y="3024505"/>
                          <a:ext cx="380873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行政助理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2015-至今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企业管理有限公司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主要负责宣传，跟进工作进程，联系客户，销售服务与及一些文职工作。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15pt;margin-top:166.15pt;height:79.75pt;width:299.9pt;z-index:251675648;mso-width-relative:page;mso-height-relative:page;" filled="f" stroked="f" coordsize="21600,21600" o:gfxdata="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C2dCdYAAAALAQAADwAA&#10;AAAAAAABACAAAAAiAAAAZHJzL2Rvd25yZXYueG1sUEsBAhQAFAAAAAgAh07iQPZMg/FRAgAAgwQA&#10;AA4AAAAAAAAAAQAgAAAAJ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行政助理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2015-至今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企业管理有限公司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主要负责宣传，跟进工作进程，联系客户，销售服务与及一些文职工作。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1638935</wp:posOffset>
                </wp:positionV>
                <wp:extent cx="3776980" cy="386080"/>
                <wp:effectExtent l="5080" t="0" r="889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03295" y="2553335"/>
                          <a:ext cx="3776980" cy="386080"/>
                          <a:chOff x="7874" y="888"/>
                          <a:chExt cx="5948" cy="608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7874" y="929"/>
                            <a:ext cx="5948" cy="468"/>
                            <a:chOff x="6053" y="18050"/>
                            <a:chExt cx="5948" cy="468"/>
                          </a:xfrm>
                        </wpg:grpSpPr>
                        <wpg:grpSp>
                          <wpg:cNvPr id="124" name="组合 34"/>
                          <wpg:cNvGrpSpPr/>
                          <wpg:grpSpPr>
                            <a:xfrm>
                              <a:off x="6053" y="18050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25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7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8" name="公文包"/>
                          <wps:cNvSpPr/>
                          <wps:spPr>
                            <a:xfrm>
                              <a:off x="6231" y="18154"/>
                              <a:ext cx="266" cy="266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0" name="文本框 230"/>
                        <wps:cNvSpPr txBox="1"/>
                        <wps:spPr>
                          <a:xfrm>
                            <a:off x="8739" y="888"/>
                            <a:ext cx="1792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129.05pt;height:30.4pt;width:297.4pt;z-index:251674624;mso-width-relative:page;mso-height-relative:page;" coordorigin="7874,888" coordsize="5948,608" o:gfxdata="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">
                <o:lock v:ext="edit" aspectratio="f"/>
                <v:group id="_x0000_s1026" o:spid="_x0000_s1026" o:spt="203" style="position:absolute;left:7874;top:929;height:468;width:5948;" coordorigin="6053,18050" coordsize="5948,468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4" o:spid="_x0000_s1026" o:spt="203" style="position:absolute;left:6053;top:18050;height:468;width:5949;" coordorigin="3972,4063" coordsize="5949,468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14" o:spid="_x0000_s1026" o:spt="1" style="position:absolute;left:4605;top:4063;height:468;width:5316;v-text-anchor:middle;" fillcolor="#4D4D4D [3209]" filled="t" stroked="t" coordsize="21600,21600" o:gfxdata="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9TpvQAA&#10;ANwAAAAPAAAAAAAAAAEAIAAAACIAAABkcnMvZG93bnJldi54bWxQSwECFAAUAAAACACHTuJAMy8F&#10;njsAAAA5AAAAEAAAAAAAAAABACAAAAAMAQAAZHJzL3NoYXBleG1sLnhtbFBLBQYAAAAABgAGAFsB&#10;AAC2AwAAAAA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l5dHvbsAAADc&#10;AAAADwAAAGRycy9kb3ducmV2LnhtbEVPTYvCMBC9C/6HMIIX0aQFRavRgyB0YS+6C4u3oRnbYjOp&#10;Tbbqv98Iwt7m8T5ns3vYRvTU+dqxhmSmQBAXztRcavj+OkyXIHxANtg4Jg1P8rDbDgcbzIy785H6&#10;UyhFDGGfoYYqhDaT0hcVWfQz1xJH7uI6iyHCrpSmw3sMt41MlVpIizXHhgpb2ldUXE+/VkOb/HCR&#10;5pPktspz5c8fvf+c91qPR4lagwj0CP/itzs3cX66gNc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dHv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aFxJ3bwAAADc&#10;AAAADwAAAGRycy9kb3ducmV2LnhtbEVPTYvCMBC9C/sfwgh7EU3tYXWrUVxBWCiIdgXxNjRjW2wm&#10;pYnV/fdGELzN433OfHk3teiodZVlBeNRBII4t7riQsHhbzOcgnAeWWNtmRT8k4Pl4qM3x0TbG++p&#10;y3whQgi7BBWU3jeJlC4vyaAb2YY4cGfbGvQBtoXULd5CuKllHEVf0mDFoaHEhtYl5ZfsahR8H+OT&#10;XNPhZ5umWX7u0sFutRoo9dkfRzMQnu7+LX65f3WYH0/g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cSd28AAAA&#10;3A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公文包" o:spid="_x0000_s1026" o:spt="100" style="position:absolute;left:6231;top:18154;height:266;width:266;v-text-anchor:middle;" fillcolor="#FFFFFF [3212]" filled="t" stroked="f" coordsize="3261356,2766950" o:gfxdata="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igmy8AAAA&#10;3A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66,133;266,253;265,254;265,255;265,257;264,258;264,259;263,260;262,261;261,262;259,264;256,265;253,265;250,266;16,266;12,265;9,265;7,264;4,262;3,261;2,260;2,259;1,258;0,257;0,255;0,254;0,253;0,133;16,138;33,143;53,149;64,152;76,155;87,158;97,160;108,162;117,164;126,165;129,165;133,165;136,165;140,165;148,164;157,162;168,160;178,158;190,155;201,152;212,149;232,143;250,138;123,115;115,124;115,126;123,135;142,135;150,126;150,124;142,115;133,16;90,45;90,47;175,47;175,45;133,16;133,0;185,46;185,47;250,47;253,47;256,48;259,49;261,50;262,51;263,52;264,53;264,55;265,56;265,57;265,58;266,60;266,127;265,127;265,127;250,132;232,137;212,143;201,146;190,149;178,152;168,155;157,157;148,158;140,159;136,160;133,160;129,160;126,159;117,158;108,157;97,155;87,152;76,150;64,147;53,143;33,138;16,132;0,127;0,128;0,128;0,93;0,60;0,58;0,57;0,56;1,55;2,53;2,52;3,51;4,50;7,49;9,48;12,47;16,47;80,47;80,46;13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888;height:608;width:1792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-477520</wp:posOffset>
                </wp:positionV>
                <wp:extent cx="3776980" cy="328295"/>
                <wp:effectExtent l="5080" t="0" r="8890" b="146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03295" y="436880"/>
                          <a:ext cx="3776980" cy="328295"/>
                          <a:chOff x="7874" y="6641"/>
                          <a:chExt cx="5948" cy="517"/>
                        </a:xfrm>
                      </wpg:grpSpPr>
                      <wpg:grpSp>
                        <wpg:cNvPr id="136" name="组合 136"/>
                        <wpg:cNvGrpSpPr/>
                        <wpg:grpSpPr>
                          <a:xfrm>
                            <a:off x="7874" y="6677"/>
                            <a:ext cx="5948" cy="468"/>
                            <a:chOff x="6053" y="23798"/>
                            <a:chExt cx="5948" cy="468"/>
                          </a:xfrm>
                        </wpg:grpSpPr>
                        <wpg:grpSp>
                          <wpg:cNvPr id="137" name="组合 48"/>
                          <wpg:cNvGrpSpPr/>
                          <wpg:grpSpPr>
                            <a:xfrm>
                              <a:off x="6053" y="23798"/>
                              <a:ext cx="5949" cy="468"/>
                              <a:chOff x="3972" y="4063"/>
                              <a:chExt cx="5949" cy="468"/>
                            </a:xfrm>
                          </wpg:grpSpPr>
                          <wps:wsp>
                            <wps:cNvPr id="138" name="矩形 14"/>
                            <wps:cNvSpPr/>
                            <wps:spPr>
                              <a:xfrm>
                                <a:off x="4605" y="4063"/>
                                <a:ext cx="5316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9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0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1" name="学士帽"/>
                          <wps:cNvSpPr/>
                          <wps:spPr bwMode="auto">
                            <a:xfrm>
                              <a:off x="6193" y="23922"/>
                              <a:ext cx="342" cy="26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31" name="文本框 231"/>
                        <wps:cNvSpPr txBox="1"/>
                        <wps:spPr>
                          <a:xfrm>
                            <a:off x="8739" y="6641"/>
                            <a:ext cx="1792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85pt;margin-top:-37.6pt;height:25.85pt;width:297.4pt;z-index:251663360;mso-width-relative:page;mso-height-relative:page;" coordorigin="7874,6641" coordsize="5948,517" o:gfxdata="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EdsSgXcAAAACwEAAA8AAAAAAAAAAQAgAAAAIgAAAGRy&#10;cy9kb3ducmV2LnhtbFBLAQIUABQAAAAIAIdO4kDFYsVesAoAABMyAAAOAAAAAAAAAAEAIAAAACsB&#10;AABkcnMvZTJvRG9jLnhtbFBLBQYAAAAABgAGAFkBAABNDgAAAAA=&#10;">
                <o:lock v:ext="edit" aspectratio="f"/>
                <v:group id="_x0000_s1026" o:spid="_x0000_s1026" o:spt="203" style="position:absolute;left:7874;top:6677;height:468;width:5948;" coordorigin="6053,23798" coordsize="5948,46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8" o:spid="_x0000_s1026" o:spt="203" style="position:absolute;left:6053;top:23798;height:468;width:5949;" coordorigin="3972,4063" coordsize="5949,468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4" o:spid="_x0000_s1026" o:spt="1" style="position:absolute;left:4605;top:4063;height:468;width:5316;v-text-anchor:middle;" fillcolor="#4D4D4D [3209]" filled="t" stroked="t" coordsize="21600,21600" o:gfxdata="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vtqr4A&#10;AADcAAAADwAAAAAAAAABACAAAAAiAAAAZHJzL2Rvd25yZXYueG1sUEsBAhQAFAAAAAgAh07iQDMv&#10;BZ47AAAAOQAAABAAAAAAAAAAAQAgAAAADQEAAGRycy9zaGFwZXhtbC54bWxQSwUGAAAAAAYABgBb&#10;AQAAtwMAAAAA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Y9FFErsAAADc&#10;AAAADwAAAGRycy9kb3ducmV2LnhtbEVPTYvCMBC9L+x/CCN4WTSpomg1ehCECl5WhWVvQzO2xWbS&#10;bWLVf2+EBW/zeJ+zXN9tLTpqfeVYQzJUIIhzZyouNJyO28EMhA/IBmvHpOFBHtarz48lpsbd+Ju6&#10;QyhEDGGfooYyhCaV0uclWfRD1xBH7uxaiyHCtpCmxVsMt7UcKTWVFiuODSU2tCkpvxyuVkOT/HA+&#10;yr6Sv3mWKf+76/x+0mnd7yVqASLQPbzF/+7MxPnjObyeiR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FFE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Omo0CcAAAADc&#10;AAAADwAAAGRycy9kb3ducmV2LnhtbEWPQWvCQBCF70L/wzKFXqRulCI2uooKhUJAahTE25Adk2B2&#10;NmTXaP995yD0NsN78943i9XDNaqnLtSeDYxHCSjiwtuaSwPHw9f7DFSIyBYbz2TglwKsli+DBabW&#10;33lPfR5LJSEcUjRQxdimWoeiIodh5Fti0S6+cxhl7UptO7xLuGv0JEmm2mHN0lBhS9uKimt+cwY+&#10;T5Oz3tJxs8uyvLj02fBnvR4a8/Y6TuagIj3iv/l5/W0F/0Pw5Rm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ajQJ&#10;wAAAANwAAAAPAAAAAAAAAAEAIAAAACIAAABkcnMvZG93bnJldi54bWxQSwECFAAUAAAACACHTuJA&#10;My8FnjsAAAA5AAAAEAAAAAAAAAABACAAAAAPAQAAZHJzL3NoYXBleG1sLnhtbFBLBQYAAAAABgAG&#10;AFsBAAC5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学士帽" o:spid="_x0000_s1026" o:spt="100" style="position:absolute;left:6193;top:23922;height:266;width:342;v-text-anchor:middle-center;" fillcolor="#FFFFFF [3212]" filled="t" stroked="f" coordsize="3931,2392" o:gfxdata="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A4I7sAAADc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21371,65579;80768,43312;35064,65579;22313,58802;22313,78777;25780,84891;22234,91006;26019,112509;14862,112509;18687,90904;15579,84891;18568,78930;18568,56815;0,46879;81684,0;156635,47490;121371,65579;79851,54624;116709,70624;116709,109401;77979,121885;43791,109401;43791,70624;79851,54624;79373,114751;109099,105274;79373,95745;49688,105274;79373,114751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739;top:6641;height:517;width:1792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-10795</wp:posOffset>
                </wp:positionV>
                <wp:extent cx="3808730" cy="1322705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2020" y="903605"/>
                          <a:ext cx="380873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国际经济与贸易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2006-2010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专业绩点（4.58/5），专业排名（5）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政治经济学（92）、西方经济学（85）、国际经济学（83）、计量经济学（93）、世界经济概论（90）、国际贸易理论与实务（85）。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pt;margin-top:-0.85pt;height:104.15pt;width:299.9pt;z-index:251662336;mso-width-relative:page;mso-height-relative:page;" filled="f" stroked="f" coordsize="21600,21600" o:gfxdata="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ctz0h3AAAAAoB&#10;AAAPAAAAAAAAAAEAIAAAACIAAABkcnMvZG93bnJldi54bWxQSwECFAAUAAAACACHTuJAXEje91AC&#10;AACC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国际经济与贸易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2006-2010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专业绩点（4.58/5），专业排名（5）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政治经济学（92）、西方经济学（85）、国际经济学（83）、计量经济学（93）、世界经济概论（90）、国际贸易理论与实务（85）。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-915035</wp:posOffset>
                </wp:positionV>
                <wp:extent cx="7560310" cy="10693400"/>
                <wp:effectExtent l="0" t="0" r="254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" y="132715"/>
                          <a:ext cx="7560310" cy="1069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.05pt;height:842pt;width:595.3pt;z-index:-251657216;v-text-anchor:middle;mso-width-relative:page;mso-height-relative:page;" fillcolor="#FFFFFF [3212]" filled="t" stroked="f" coordsize="21600,21600" o:gfxdata="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PqX4dwAAAAPAQAADwAAAAAAAAABACAAAAAi&#10;AAAAZHJzL2Rvd25yZXYueG1sUEsBAhQAFAAAAAgAh07iQEsEUCV4AgAA2Q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4686935</wp:posOffset>
                </wp:positionV>
                <wp:extent cx="2545715" cy="125857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6745" y="5601335"/>
                          <a:ext cx="2545715" cy="125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1500-0000-000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  Q：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123456789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chenlulu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Chenlulu123@163.com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北京市朝阳区123号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369.05pt;height:99.1pt;width:200.45pt;z-index:251680768;mso-width-relative:page;mso-height-relative:page;" filled="f" stroked="f" coordsize="21600,21600" o:gfxdata="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OKcJvdAAAA&#10;CwEAAA8AAAAAAAAAAQAgAAAAIgAAAGRycy9kb3ducmV2LnhtbFBLAQIUABQAAAAIAIdO4kC+cg/a&#10;UQIAAIIEAAAOAAAAAAAAAAEAIAAAACw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1500-0000-000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  Q：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123456789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chenlulu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Chenlulu123@163.com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北京市朝阳区123号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4197350</wp:posOffset>
                </wp:positionV>
                <wp:extent cx="2513330" cy="365760"/>
                <wp:effectExtent l="5080" t="0" r="15240" b="152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555" y="5111750"/>
                          <a:ext cx="2513330" cy="365760"/>
                          <a:chOff x="2950" y="13988"/>
                          <a:chExt cx="3958" cy="576"/>
                        </a:xfrm>
                      </wpg:grpSpPr>
                      <wpg:grpSp>
                        <wpg:cNvPr id="182" name="组合 182"/>
                        <wpg:cNvGrpSpPr/>
                        <wpg:grpSpPr>
                          <a:xfrm>
                            <a:off x="2950" y="14026"/>
                            <a:ext cx="3958" cy="468"/>
                            <a:chOff x="1129" y="31147"/>
                            <a:chExt cx="3958" cy="468"/>
                          </a:xfrm>
                        </wpg:grpSpPr>
                        <wpg:grpSp>
                          <wpg:cNvPr id="183" name="组合 6"/>
                          <wpg:cNvGrpSpPr/>
                          <wpg:grpSpPr>
                            <a:xfrm>
                              <a:off x="1129" y="31147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84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6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7" name="通讯录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3" y="31255"/>
                              <a:ext cx="268" cy="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37" name="文本框 237"/>
                        <wps:cNvSpPr txBox="1"/>
                        <wps:spPr>
                          <a:xfrm>
                            <a:off x="3808" y="13988"/>
                            <a:ext cx="1792" cy="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35pt;margin-top:330.5pt;height:28.8pt;width:197.9pt;z-index:251667456;mso-width-relative:page;mso-height-relative:page;" coordorigin="2950,13988" coordsize="3958,576" o:gfxdata="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">
                <o:lock v:ext="edit" aspectratio="f"/>
                <v:group id="_x0000_s1026" o:spid="_x0000_s1026" o:spt="203" style="position:absolute;left:2950;top:14026;height:468;width:3958;" coordorigin="1129,31147" coordsize="3958,468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129;top:31147;height:468;width:3958;" coordorigin="3972,4063" coordsize="3958,468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3325;v-text-anchor:middle;" fillcolor="#4D4D4D [3209]" filled="t" stroked="t" coordsize="21600,21600" o:gfxdata="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pLki8AAAA&#10;3AAAAA8AAAAAAAAAAQAgAAAAIgAAAGRycy9kb3ducmV2LnhtbFBLAQIUABQAAAAIAIdO4kAzLwWe&#10;OwAAADkAAAAQAAAAAAAAAAEAIAAAAAsBAABkcnMvc2hhcGV4bWwueG1sUEsFBgAAAAAGAAYAWwEA&#10;ALUDAAAAAA=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QSOG8LsAAADc&#10;AAAADwAAAGRycy9kb3ducmV2LnhtbEVPS4vCMBC+L/gfwgheFk0qKFqNHgShC3vxAeJtaMa22Exq&#10;k6367zeC4G0+vucs1w9bi45aXznWkIwUCOLcmYoLDcfDdjgD4QOywdoxaXiSh/Wq97XE1Lg776jb&#10;h0LEEPYpaihDaFIpfV6SRT9yDXHkLq61GCJsC2lavMdwW8uxUlNpseLYUGJDm5Ly6/7PamiSE+fj&#10;7Du5zbNM+fNP538nndaDfqIWIAI9wkf8dmcmzp9N4PVMvE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OG8L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IXazfL0AAADc&#10;AAAADwAAAGRycy9kb3ducmV2LnhtbEVPTWvCQBC9F/wPywi9SN3oIcToKlEQCoHSRkF6G7JjEszO&#10;huw2sf++WxC8zeN9zmZ3N60YqHeNZQWLeQSCuLS64UrB+XR8S0A4j6yxtUwKfsnBbjt52WCq7chf&#10;NBS+EiGEXYoKau+7VEpX1mTQzW1HHLir7Q36APtK6h7HEG5auYyiWBpsODTU2NGhpvJW/BgFq8vy&#10;Wx7ovP/I86K8DvnsM8tmSr1OF9EahKe7f4of7ncd5icx/D8TLp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rN8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通讯录" o:spid="_x0000_s1026" o:spt="100" style="position:absolute;left:1323;top:31255;height:268;width:268;v-text-anchor:middle;" fillcolor="#FFFFFF [3212]" filled="t" stroked="f" coordsize="1622425,1601788" o:gfxdata="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wNd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8;top:13988;height:577;width:1792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8523605</wp:posOffset>
                </wp:positionV>
                <wp:extent cx="1935480" cy="6489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4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游泳   画画    阅读   唱歌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旅行   游戏    滑雪   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671.15pt;height:51.1pt;width:152.4pt;z-index:251683840;mso-width-relative:page;mso-height-relative:page;" filled="f" stroked="f" coordsize="21600,21600" o:gfxdata="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21/W53gAAAA4BAAAPAAAAAAAAAAEA&#10;IAAAACIAAABkcnMvZG93bnJldi54bWxQSwECFAAUAAAACACHTuJApM3HLEICAAB0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游泳   画画    阅读   唱歌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旅行   游戏    滑雪   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8072755</wp:posOffset>
                </wp:positionV>
                <wp:extent cx="2515870" cy="387350"/>
                <wp:effectExtent l="5080" t="0" r="12700" b="133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387350"/>
                          <a:chOff x="5800" y="14678"/>
                          <a:chExt cx="3962" cy="610"/>
                        </a:xfrm>
                      </wpg:grpSpPr>
                      <wpg:grpSp>
                        <wpg:cNvPr id="21" name="组合 188"/>
                        <wpg:cNvGrpSpPr/>
                        <wpg:grpSpPr>
                          <a:xfrm>
                            <a:off x="5800" y="14731"/>
                            <a:ext cx="3962" cy="468"/>
                            <a:chOff x="6053" y="31852"/>
                            <a:chExt cx="3962" cy="468"/>
                          </a:xfrm>
                        </wpg:grpSpPr>
                        <wpg:grpSp>
                          <wpg:cNvPr id="22" name="组合 97"/>
                          <wpg:cNvGrpSpPr/>
                          <wpg:grpSpPr>
                            <a:xfrm>
                              <a:off x="6053" y="31852"/>
                              <a:ext cx="3962" cy="468"/>
                              <a:chOff x="3972" y="4063"/>
                              <a:chExt cx="3962" cy="468"/>
                            </a:xfrm>
                          </wpg:grpSpPr>
                          <wps:wsp>
                            <wps:cNvPr id="23" name="矩形 14"/>
                            <wps:cNvSpPr/>
                            <wps:spPr>
                              <a:xfrm>
                                <a:off x="4605" y="4063"/>
                                <a:ext cx="3329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心形"/>
                          <wps:cNvSpPr/>
                          <wps:spPr>
                            <a:xfrm>
                              <a:off x="6211" y="31952"/>
                              <a:ext cx="326" cy="274"/>
                            </a:xfrm>
                            <a:prstGeom prst="hear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27" name="文本框 205"/>
                        <wps:cNvSpPr txBox="1"/>
                        <wps:spPr>
                          <a:xfrm>
                            <a:off x="6665" y="14678"/>
                            <a:ext cx="1792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35pt;margin-top:635.65pt;height:30.5pt;width:198.1pt;z-index:251682816;mso-width-relative:page;mso-height-relative:page;" coordorigin="5800,14678" coordsize="3962,610" o:gfxdata="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xz+s3AAAAA4BAAAPAAAA&#10;AAAAAAEAIAAAACIAAABkcnMvZG93bnJldi54bWxQSwECFAAUAAAACACHTuJAknbk74QEAAA5EwAA&#10;DgAAAAAAAAABACAAAAArAQAAZHJzL2Uyb0RvYy54bWxQSwUGAAAAAAYABgBZAQAAIQgAAAAA&#10;">
                <o:lock v:ext="edit" aspectratio="f"/>
                <v:group id="组合 188" o:spid="_x0000_s1026" o:spt="203" style="position:absolute;left:5800;top:14731;height:468;width:3962;" coordorigin="6053,31852" coordsize="3962,46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97" o:spid="_x0000_s1026" o:spt="203" style="position:absolute;left:6053;top:31852;height:468;width:3962;" coordorigin="3972,4063" coordsize="3962,46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4" o:spid="_x0000_s1026" o:spt="1" style="position:absolute;left:4605;top:4063;height:468;width:3329;v-text-anchor:middle;" fillcolor="#4D4D4D [3209]" filled="t" stroked="t" coordsize="21600,21600" o:gfxdata="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Fy074A&#10;AADbAAAADwAAAAAAAAABACAAAAAiAAAAZHJzL2Rvd25yZXYueG1sUEsBAhQAFAAAAAgAh07iQDMv&#10;BZ47AAAAOQAAABAAAAAAAAAAAQAgAAAADQEAAGRycy9zaGFwZXhtbC54bWxQSwUGAAAAAAYABgBb&#10;AQAAtwMAAAAA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y/pLc70AAADb&#10;AAAADwAAAGRycy9kb3ducmV2LnhtbEWPT4vCMBTE7wt+h/AEL4smLa5oNXpYWOjCXvwD4u3RPNti&#10;81KbWN1vvxGEPQ4z8xtmtXnYRvTU+dqxhmSiQBAXztRcajjsv8ZzED4gG2wck4Zf8rBZD95WmBl3&#10;5y31u1CKCGGfoYYqhDaT0hcVWfQT1xJH7+w6iyHKrpSmw3uE20amSs2kxZrjQoUtfVZUXHY3q6FN&#10;jlyk+XtyXeS58qfv3v989FqPholaggj0CP/hVzs3GtIpP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+ktz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+0Mll78AAADb&#10;AAAADwAAAGRycy9kb3ducmV2LnhtbEWPQWvCQBSE7wX/w/IKXoJuErDU1FWiUBACpY2C9PbIPpPQ&#10;7NuQ3cb477uFQo/DzHzDbHaT6cRIg2stK0iWMQjiyuqWawXn0+viGYTzyBo7y6TgTg5229nDBjNt&#10;b/xBY+lrESDsMlTQeN9nUrqqIYNuaXvi4F3tYNAHOdRSD3gLcNPJNI6fpMGWw0KDPR0aqr7Kb6Ng&#10;fUk/5YHO+7eiKKvrWETveR4pNX9M4hcQnib/H/5rH7WCdAW/X8IP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JZe/&#10;AAAA2w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心形" o:spid="_x0000_s1026" style="position:absolute;left:6211;top:31952;height:274;width:326;v-text-anchor:middle;" fillcolor="#FFFFFF [3212]" filled="t" stroked="f" coordsize="326,274" o:gfxdata="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UYrC5AAAA2wAA&#10;AA8AAAAAAAAAAQAgAAAAIgAAAGRycy9kb3ducmV2LnhtbFBLAQIUABQAAAAIAIdO4kAzLwWeOwAA&#10;ADkAAAAQAAAAAAAAAAEAIAAAAAgBAABkcnMvc2hhcGV4bWwueG1sUEsFBgAAAAAGAAYAWwEAALID&#10;AAAAAA==&#10;" path="m163,68c230,-91,495,68,163,274c-169,68,95,-91,163,68xe">
                    <v:path o:connectlocs="163,68;163,274" o:connectangles="247,82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05" o:spid="_x0000_s1026" o:spt="202" type="#_x0000_t202" style="position:absolute;left:6665;top:14678;height:610;width:1792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6840220</wp:posOffset>
                </wp:positionV>
                <wp:extent cx="2517775" cy="118872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170" y="7754620"/>
                          <a:ext cx="2517775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pt;margin-top:538.6pt;height:93.6pt;width:198.25pt;z-index:251684864;mso-width-relative:page;mso-height-relative:page;" filled="f" stroked="f" coordsize="21600,21600" o:gfxdata="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gKPJh3QAAAA4B&#10;AAAPAAAAAAAAAAEAIAAAACIAAABkcnMvZG93bnJldi54bWxQSwECFAAUAAAACACHTuJAZfiCh08C&#10;AACC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英语六级证书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6407150</wp:posOffset>
                </wp:positionV>
                <wp:extent cx="2513330" cy="318770"/>
                <wp:effectExtent l="5080" t="0" r="1524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6555" y="7321550"/>
                          <a:ext cx="2513330" cy="318770"/>
                          <a:chOff x="2950" y="11108"/>
                          <a:chExt cx="3958" cy="502"/>
                        </a:xfrm>
                      </wpg:grpSpPr>
                      <wpg:grpSp>
                        <wpg:cNvPr id="154" name="组合 154"/>
                        <wpg:cNvGrpSpPr/>
                        <wpg:grpSpPr>
                          <a:xfrm>
                            <a:off x="2950" y="11135"/>
                            <a:ext cx="3958" cy="468"/>
                            <a:chOff x="1129" y="28256"/>
                            <a:chExt cx="3958" cy="468"/>
                          </a:xfrm>
                        </wpg:grpSpPr>
                        <wpg:grpSp>
                          <wpg:cNvPr id="155" name="组合 22"/>
                          <wpg:cNvGrpSpPr/>
                          <wpg:grpSpPr>
                            <a:xfrm>
                              <a:off x="1129" y="28256"/>
                              <a:ext cx="3958" cy="468"/>
                              <a:chOff x="3972" y="4063"/>
                              <a:chExt cx="3958" cy="468"/>
                            </a:xfrm>
                          </wpg:grpSpPr>
                          <wps:wsp>
                            <wps:cNvPr id="156" name="矩形 14"/>
                            <wps:cNvSpPr/>
                            <wps:spPr>
                              <a:xfrm>
                                <a:off x="4605" y="4063"/>
                                <a:ext cx="3325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矩形 5"/>
                            <wps:cNvSpPr/>
                            <wps:spPr>
                              <a:xfrm>
                                <a:off x="3972" y="4063"/>
                                <a:ext cx="662" cy="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8" name="等腰三角形 12"/>
                            <wps:cNvSpPr/>
                            <wps:spPr>
                              <a:xfrm rot="5400000">
                                <a:off x="4567" y="4229"/>
                                <a:ext cx="226" cy="13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9" name="齿轮"/>
                          <wps:cNvSpPr/>
                          <wps:spPr bwMode="auto">
                            <a:xfrm>
                              <a:off x="1302" y="28335"/>
                              <a:ext cx="304" cy="304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36" name="文本框 236"/>
                        <wps:cNvSpPr txBox="1"/>
                        <wps:spPr>
                          <a:xfrm>
                            <a:off x="3807" y="11108"/>
                            <a:ext cx="1792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D4D4D" w:themeColor="accent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35pt;margin-top:504.5pt;height:25.1pt;width:197.9pt;z-index:251668480;mso-width-relative:page;mso-height-relative:page;" coordorigin="2950,11108" coordsize="3958,502" o:gfxdata="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">
                <o:lock v:ext="edit" aspectratio="f"/>
                <v:group id="_x0000_s1026" o:spid="_x0000_s1026" o:spt="203" style="position:absolute;left:2950;top:11135;height:468;width:3958;" coordorigin="1129,28256" coordsize="3958,46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1129;top:28256;height:468;width:3958;" coordorigin="3972,4063" coordsize="3958,468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4605;top:4063;height:468;width:3325;v-text-anchor:middle;" fillcolor="#4D4D4D [3209]" filled="t" stroked="t" coordsize="21600,21600" o:gfxdata="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XOeO8AAAA&#10;3AAAAA8AAAAAAAAAAQAgAAAAIgAAAGRycy9kb3ducmV2LnhtbFBLAQIUABQAAAAIAIdO4kAzLwWe&#10;OwAAADkAAAAQAAAAAAAAAAEAIAAAAAsBAABkcnMvc2hhcGV4bWwueG1sUEsFBgAAAAAGAAYAWwEA&#10;ALUDAAAAAA==&#10;">
                      <v:fill on="t" opacity="0f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rect id="矩形 5" o:spid="_x0000_s1026" o:spt="1" style="position:absolute;left:3972;top:4063;height:468;width:662;v-text-anchor:middle;" fillcolor="#4D4D4D [3209]" filled="t" stroked="t" coordsize="21600,21600" o:gfxdata="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2RW7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4D4D4D [3209]" miterlimit="8" joinstyle="miter"/>
                      <v:imagedata o:title=""/>
                      <o:lock v:ext="edit" aspectratio="f"/>
                    </v:rect>
                    <v:shape id="等腰三角形 12" o:spid="_x0000_s1026" o:spt="5" type="#_x0000_t5" style="position:absolute;left:4567;top:4229;height:137;width:226;rotation:5898240f;v-text-anchor:middle;" fillcolor="#4D4D4D [3209]" filled="t" stroked="f" coordsize="21600,21600" o:gfxdata="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xa7S&#10;wAAAANwAAAAPAAAAAAAAAAEAIAAAACIAAABkcnMvZG93bnJldi54bWxQSwECFAAUAAAACACHTuJA&#10;My8FnjsAAAA5AAAAEAAAAAAAAAABACAAAAAPAQAAZHJzL3NoYXBleG1sLnhtbFBLBQYAAAAABgAG&#10;AFsBAAC5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齿轮" o:spid="_x0000_s1026" o:spt="100" style="position:absolute;left:1302;top:28335;height:304;width:304;v-text-anchor:middle-center;" fillcolor="#FFFFFF [3212]" filled="t" stroked="f" coordsize="2768,2768" o:gfxdata="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Gd+4bsAAADc&#10;AAAADwAAAAAAAAABACAAAAAiAAAAZHJzL2Rvd25yZXYueG1sUEsBAhQAFAAAAAgAh07iQDMvBZ47&#10;AAAAOQAAABAAAAAAAAAAAQAgAAAACgEAAGRycy9zaGFwZXhtbC54bWxQSwUGAAAAAAYABgBbAQAA&#10;tA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184346,79078;168360,79078;161722,63148;173213,51575;173213,32860;163863,23502;145165,23502;133460,35217;118544,29145;118544,13144;105341,0;92209,0;79005,13144;79005,29145;63590,35503;51528,23502;32829,23502;23480,32860;23480,51575;35470,63648;29118,79078;13131,79078;0,92222;0,105437;13131,118653;29118,118653;35185,133583;23480,145298;23480,164014;32829,173372;51528,173372;63019,161871;79005,168514;79005,184516;92209,197731;105341,197731;118544,184516;118544,168514;133960,162156;145165,173372;163863,173372;173213,164014;173213,145298;162008,134083;168360,118653;184346,118653;197550,105437;197550,92222;184346,79078;98775,138369;59236,98865;98775,59290;138242,98865;98775,138369;98775,79078;79005,98865;98775,118653;118544,98865;98775,7907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07;top:11108;height:502;width:1792;" filled="f" stroked="f" coordsize="21600,21600" o:gfxdata="UEsDBAoAAAAAAIdO4kAAAAAAAAAAAAAAAAAEAAAAZHJzL1BLAwQUAAAACACHTuJAWiaboM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3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Jpu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D4D4D" w:themeColor="accent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1143635</wp:posOffset>
                </wp:positionV>
                <wp:extent cx="1373505" cy="8610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44"/>
                                <w:szCs w:val="5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孟子君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求职意向：行政助理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90.05pt;height:67.8pt;width:108.15pt;z-index:-251655168;mso-width-relative:page;mso-height-relative:page;" filled="f" stroked="f" coordsize="21600,21600" o:gfxdata="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jDrl2wAAAAsBAAAPAAAAAAAAAAEAIAAAACIAAABk&#10;cnMvZG93bnJldi54bWxQSwECFAAUAAAACACHTuJA5qANT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44"/>
                          <w:szCs w:val="5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孟子君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求职意向：行政助理</w:t>
                      </w:r>
                    </w:p>
                    <w:p>
                      <w:pPr>
                        <w:jc w:val="center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-441960</wp:posOffset>
            </wp:positionV>
            <wp:extent cx="1501140" cy="1497965"/>
            <wp:effectExtent l="0" t="0" r="3810" b="6985"/>
            <wp:wrapNone/>
            <wp:docPr id="238" name="图片 238" descr="C:\Users\kedao\Desktop\登记照5\头像04.jpg头像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C:\Users\kedao\Desktop\登记照5\头像04.jpg头像0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-1015365</wp:posOffset>
                </wp:positionV>
                <wp:extent cx="3279775" cy="11279505"/>
                <wp:effectExtent l="0" t="0" r="15875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775" cy="11279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05pt;margin-top:-79.95pt;height:888.15pt;width:258.25pt;z-index:-251656192;v-text-anchor:middle;mso-width-relative:page;mso-height-relative:page;" fillcolor="#F2F2F2 [3052]" filled="t" stroked="f" coordsize="21600,21600" o:gfxdata="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SQgqZ3wAAAA4BAAAPAAAAAAAA&#10;AAEAIAAAACIAAABkcnMvZG93bnJldi54bWxQSwECFAAUAAAACACHTuJABViijn0CAADxBAAADgAA&#10;AAAAAAABACAAAAAu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64F08"/>
    <w:rsid w:val="001A5366"/>
    <w:rsid w:val="00B853F8"/>
    <w:rsid w:val="00DB3A9E"/>
    <w:rsid w:val="00EF69F2"/>
    <w:rsid w:val="02D13723"/>
    <w:rsid w:val="045C0445"/>
    <w:rsid w:val="0CB90272"/>
    <w:rsid w:val="0F917A0C"/>
    <w:rsid w:val="1474206D"/>
    <w:rsid w:val="18D01769"/>
    <w:rsid w:val="1B131084"/>
    <w:rsid w:val="217F3E51"/>
    <w:rsid w:val="21C6375B"/>
    <w:rsid w:val="24C91CF2"/>
    <w:rsid w:val="24F1119D"/>
    <w:rsid w:val="2B753E91"/>
    <w:rsid w:val="2C587665"/>
    <w:rsid w:val="2CAB6A7D"/>
    <w:rsid w:val="32BD37A3"/>
    <w:rsid w:val="3C5A7154"/>
    <w:rsid w:val="47A42BF5"/>
    <w:rsid w:val="51EE696A"/>
    <w:rsid w:val="529E22AC"/>
    <w:rsid w:val="53DF3464"/>
    <w:rsid w:val="54464DCC"/>
    <w:rsid w:val="5BDE1DBA"/>
    <w:rsid w:val="6E9F6B34"/>
    <w:rsid w:val="6FBB0FFE"/>
    <w:rsid w:val="6FEE4773"/>
    <w:rsid w:val="72352A1B"/>
    <w:rsid w:val="73864F08"/>
    <w:rsid w:val="74F917B0"/>
    <w:rsid w:val="77BB1639"/>
    <w:rsid w:val="7BD1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2422;&#40657;&#3033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简约黑白简历.docx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2017-07-11T08:35:00Z</dcterms:created>
  <dc:creator>kedao</dc:creator>
  <cp:lastModifiedBy>幻主PPT</cp:lastModifiedBy>
  <dcterms:modified xsi:type="dcterms:W3CDTF">2023-09-29T08:57:06Z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7EFA4BBFD4C84B32A83378FB411AD674_13</vt:lpwstr>
  </property>
</Properties>
</file>