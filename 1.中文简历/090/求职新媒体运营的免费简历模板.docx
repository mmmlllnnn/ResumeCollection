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-13970</wp:posOffset>
                </wp:positionV>
                <wp:extent cx="7848600" cy="10869930"/>
                <wp:effectExtent l="7620" t="7620" r="11430" b="19050"/>
                <wp:wrapNone/>
                <wp:docPr id="38" name="矩形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1086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1" o:spid="_x0000_s1026" o:spt="1" style="position:absolute;left:0pt;margin-left:-22.95pt;margin-top:-1.1pt;height:855.9pt;width:618pt;z-index:-251657216;mso-width-relative:page;mso-height-relative:page;" fillcolor="#FFFFFF [3212]" filled="t" stroked="t" coordsize="21600,21600" o:gfxdata="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5/YXbAAAADAEAAA8AAAAAAAAA&#10;AQAgAAAAIgAAAGRycy9kb3ducmV2LnhtbFBLAQIUABQAAAAIAIdO4kBRsZm4DgIAADIEAAAOAAAA&#10;AAAAAAEAIAAAACoBAABkcnMvZTJvRG9jLnhtbFBLBQYAAAAABgAGAFkBAACqBQAAAAA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-17145</wp:posOffset>
                </wp:positionV>
                <wp:extent cx="2438400" cy="10768330"/>
                <wp:effectExtent l="0" t="0" r="0" b="139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768330"/>
                        </a:xfrm>
                        <a:prstGeom prst="rect">
                          <a:avLst/>
                        </a:prstGeom>
                        <a:solidFill>
                          <a:srgbClr val="80A8CC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1.35pt;height:847.9pt;width:192pt;z-index:-251656192;v-text-anchor:middle;mso-width-relative:page;mso-height-relative:page;" fillcolor="#80A8CC" filled="t" stroked="f" coordsize="21600,21600" o:gfxdata="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/kACj2QAAAAgBAAAPAAAAAAAAAAEAIAAA&#10;ACIAAABkcnMvZG93bnJldi54bWxQSwECFAAUAAAACACHTuJAzh3H9NIBAACGAwAADgAAAAAAAAAB&#10;ACAAAAAoAQAAZHJzL2Uyb0RvYy54bWxQSwUGAAAAAAYABgBZAQAAbA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1059180" cy="471805"/>
                <wp:effectExtent l="0" t="0" r="0" b="0"/>
                <wp:wrapNone/>
                <wp:docPr id="39" name="文本框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77" o:spid="_x0000_s1026" o:spt="202" type="#_x0000_t202" style="position:absolute;left:0pt;margin-left:239.25pt;margin-top:12.1pt;height:37.15pt;width:83.4pt;z-index:251675648;mso-width-relative:page;mso-height-relative:page;" filled="f" stroked="f" coordsize="21600,21600" o:gfxdata="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pHwD2wAAAAkBAAAPAAAAAAAAAAEAIAAAACIAAABkcnMvZG93bnJl&#10;di54bWxQSwECFAAUAAAACACHTuJAnNxtvs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0" t="0" r="15875" b="15875"/>
                <wp:wrapNone/>
                <wp:docPr id="49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7" name="椭圆 48"/>
                        <wps:cNvSpPr/>
                        <wps:spPr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48" name="KSO_Shape"/>
                        <wps:cNvSpPr/>
                        <wps:spPr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7" o:spid="_x0000_s1026" o:spt="203" style="position:absolute;left:0pt;margin-left:219.45pt;margin-top:10.75pt;height:19.75pt;width:19.75pt;z-index:251681792;mso-width-relative:page;mso-height-relative:page;" coordorigin="4477,999" coordsize="395,395" o:gfxdata="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B2RnV82gAAAAkB&#10;AAAPAAAAAAAAAAEAIAAAACIAAABkcnMvZG93bnJldi54bWxQSwECFAAUAAAACACHTuJAbFoXiKkF&#10;AAArHQAADgAAAAAAAAABACAAAAApAQAAZHJzL2Uyb0RvYy54bWxQSwUGAAAAAAYABgBZAQAARAkA&#10;AAAA&#10;">
                <o:lock v:ext="edit" aspectratio="f"/>
                <v:shape id="椭圆 48" o:spid="_x0000_s1026" o:spt="3" type="#_x0000_t3" style="position:absolute;left:4477;top:999;height:395;width:395;v-text-anchor:middle;" fillcolor="#80A8CC" filled="t" stroked="f" coordsize="21600,21600" o:gfxdata="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VG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33;top:1069;height:206;width:274;" fillcolor="#FFFFFF" filled="t" stroked="f" coordsize="108,81" o:gfxdata="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cV4TugAAANsA&#10;AAAPAAAAAAAAAAEAIAAAACIAAABkcnMvZG93bnJldi54bWxQSwECFAAUAAAACACHTuJAMy8FnjsA&#10;AAA5AAAAEAAAAAAAAAABACAAAAAJAQAAZHJzL3NoYXBleG1sLnhtbFBLBQYAAAAABgAGAFsBAACz&#10;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69215</wp:posOffset>
                </wp:positionV>
                <wp:extent cx="4679950" cy="1198245"/>
                <wp:effectExtent l="6350" t="6350" r="19050" b="14605"/>
                <wp:wrapNone/>
                <wp:docPr id="40" name="矩形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2" o:spid="_x0000_s1026" o:spt="1" style="position:absolute;left:0pt;margin-left:209.6pt;margin-top:5.45pt;height:94.35pt;width:368.5pt;z-index:-251639808;mso-width-relative:page;mso-height-relative:page;" fillcolor="#F0F3FF" filled="t" stroked="t" coordsize="21600,21600" o:gfxdata="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F6rQ11wAAAAsBAAAPAAAAAAAAAAEAIAAA&#10;ACIAAABkcnMvZG93bnJldi54bWxQSwECFAAUAAAACACHTuJAPl+gJA0CAAAxBAAADgAAAAAAAAAB&#10;ACAAAAAmAQAAZHJzL2Uyb0RvYy54bWxQSwUGAAAAAAYABgBZAQAApQUAAAAA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130175</wp:posOffset>
            </wp:positionV>
            <wp:extent cx="1024255" cy="1536700"/>
            <wp:effectExtent l="0" t="0" r="4445" b="6350"/>
            <wp:wrapNone/>
            <wp:docPr id="9" name="图片 1" descr="D:\桌面\桌面文件\登记照4\00174.jpg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D:\桌面\桌面文件\登记照4\00174.jpg001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89535</wp:posOffset>
                </wp:positionV>
                <wp:extent cx="4890770" cy="88074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77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2016.07       中国社会大学      市场营销        本科学位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2.15pt;margin-top:7.05pt;height:69.35pt;width:385.1pt;z-index:251665408;mso-width-relative:page;mso-height-relative:page;" filled="f" stroked="f" coordsize="21600,21600" o:gfxdata="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ErBeNgAAAALAQAADwAAAAAAAAABACAAAAAiAAAAZHJz&#10;L2Rvd25yZXYueG1sUEsBAhQAFAAAAAgAh07iQLZgVLfLAQAAgA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B3838"/>
                          <w:kern w:val="24"/>
                          <w:sz w:val="21"/>
                        </w:rPr>
                        <w:t>2016.07       中国社会大学      市场营销        本科学位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6350" t="6350" r="19050" b="15875"/>
                <wp:wrapNone/>
                <wp:docPr id="42" name="矩形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3" o:spid="_x0000_s1026" o:spt="1" style="position:absolute;left:0pt;margin-left:211pt;margin-top:6.8pt;height:278.75pt;width:368.5pt;z-index:-251637760;mso-width-relative:page;mso-height-relative:page;" fillcolor="#F0F3FF" filled="t" stroked="t" coordsize="21600,21600" o:gfxdata="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9NrL/YAAAACwEAAA8AAAAAAAAAAQAg&#10;AAAAIgAAAGRycy9kb3ducmV2LnhtbFBLAQIUABQAAAAIAIdO4kDbwBRUDgIAADEEAAAOAAAAAAAA&#10;AAEAIAAAACcBAABkcnMvZTJvRG9jLnhtbFBLBQYAAAAABgAGAFkBAACnBQAAAAA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1123315" cy="471805"/>
                <wp:effectExtent l="0" t="0" r="0" b="0"/>
                <wp:wrapNone/>
                <wp:docPr id="41" name="文本框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1" o:spid="_x0000_s1026" o:spt="202" type="#_x0000_t202" style="position:absolute;left:0pt;margin-left:240.75pt;margin-top:2.35pt;height:37.15pt;width:88.45pt;z-index:251677696;mso-width-relative:page;mso-height-relative:page;" filled="f" stroked="f" coordsize="21600,21600" o:gfxdata="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+c3IdsAAAAIAQAADwAAAAAAAAABACAAAAAiAAAAZHJzL2Rvd25y&#10;ZXYueG1sUEsBAhQAFAAAAAgAh07iQHoN2jPCAQAAaQMAAA4AAAAAAAAAAQAgAAAAKgEAAGRycy9l&#10;Mm9Eb2MueG1sUEsFBgAAAAAGAAYAWQEAAF4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0" t="0" r="15875" b="15875"/>
                <wp:wrapNone/>
                <wp:docPr id="52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50" name="椭圆 46"/>
                        <wps:cNvSpPr/>
                        <wps:spPr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51" name="KSO_Shape"/>
                        <wps:cNvSpPr/>
                        <wps:spPr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0" o:spid="_x0000_s1026" o:spt="203" style="position:absolute;left:0pt;margin-left:221.75pt;margin-top:0.85pt;height:19.75pt;width:19.75pt;z-index:251682816;mso-width-relative:page;mso-height-relative:page;" coordorigin="4477,2826" coordsize="395,395" o:gfxdata="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">
                <o:lock v:ext="edit" aspectratio="f"/>
                <v:shape id="椭圆 46" o:spid="_x0000_s1026" o:spt="3" type="#_x0000_t3" style="position:absolute;left:4477;top:2826;height:395;width:395;v-text-anchor:middle;" fillcolor="#80A8CC" filled="t" stroked="f" coordsize="21600,21600" o:gfxdata="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VIa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41;top:2897;height:235;width:244;" fillcolor="#FFFFFF" filled="t" stroked="f" coordsize="104,100" o:gfxdata="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rd6L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81280</wp:posOffset>
                </wp:positionV>
                <wp:extent cx="4817745" cy="3120390"/>
                <wp:effectExtent l="0" t="0" r="0" b="0"/>
                <wp:wrapNone/>
                <wp:docPr id="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745" cy="312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运营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2014.08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上海万维有限公司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5.35pt;margin-top:6.4pt;height:245.7pt;width:379.35pt;z-index:251663360;mso-width-relative:page;mso-height-relative:page;" filled="f" stroked="f" coordsize="21600,21600" o:gfxdata="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9Xy3bAAAACwEAAA8AAAAAAAAAAQAgAAAAIgAAAGRycy9kb3ducmV2LnhtbFBLAQIU&#10;ABQAAAAIAIdO4kBCqK7ktwEAAFo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运营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的校园代言人；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2014.08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上海万维有限公司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实习生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150495</wp:posOffset>
                </wp:positionV>
                <wp:extent cx="1884680" cy="87566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7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王灵筠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4.85pt;margin-top:11.85pt;height:68.95pt;width:148.4pt;z-index:251661312;mso-width-relative:page;mso-height-relative:page;" filled="f" stroked="f" coordsize="21600,21600" o:gfxdata="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Ezu4fXAAAACQEAAA8AAAAAAAAAAQAgAAAAIgAAAGRycy9k&#10;b3ducmV2LnhtbFBLAQIUABQAAAAIAIdO4kANEtK6ygEAAH8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0"/>
                        </w:rPr>
                        <w:t>王灵筠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0" t="0" r="15240" b="15240"/>
                <wp:wrapNone/>
                <wp:docPr id="2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20" name="椭圆 7"/>
                        <wps:cNvSpPr/>
                        <wps:spPr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21" name="Freeform 150"/>
                        <wps:cNvSpPr>
                          <a:spLocks noChangeAspect="1" noEditPoints="1"/>
                        </wps:cNvSpPr>
                        <wps:spPr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49273075"/>
                              </a:cxn>
                              <a:cxn ang="0">
                                <a:pos x="72969120" y="44515272"/>
                              </a:cxn>
                              <a:cxn ang="0">
                                <a:pos x="145938240" y="44515272"/>
                              </a:cxn>
                              <a:cxn ang="0">
                                <a:pos x="291876480" y="85606774"/>
                              </a:cxn>
                              <a:cxn ang="0">
                                <a:pos x="364845600" y="85606774"/>
                              </a:cxn>
                              <a:cxn ang="0">
                                <a:pos x="329820422" y="393788348"/>
                              </a:cxn>
                              <a:cxn ang="0">
                                <a:pos x="37943942" y="349273075"/>
                              </a:cxn>
                              <a:cxn ang="0">
                                <a:pos x="329820422" y="130122047"/>
                              </a:cxn>
                              <a:cxn ang="0">
                                <a:pos x="55456531" y="150666235"/>
                              </a:cxn>
                              <a:cxn ang="0">
                                <a:pos x="90481709" y="195181507"/>
                              </a:cxn>
                              <a:cxn ang="0">
                                <a:pos x="55456531" y="219151029"/>
                              </a:cxn>
                              <a:cxn ang="0">
                                <a:pos x="90481709" y="260242530"/>
                              </a:cxn>
                              <a:cxn ang="0">
                                <a:pos x="55456531" y="284212052"/>
                              </a:cxn>
                              <a:cxn ang="0">
                                <a:pos x="90481709" y="328727325"/>
                              </a:cxn>
                              <a:cxn ang="0">
                                <a:pos x="110913062" y="150666235"/>
                              </a:cxn>
                              <a:cxn ang="0">
                                <a:pos x="145938240" y="195181507"/>
                              </a:cxn>
                              <a:cxn ang="0">
                                <a:pos x="110913062" y="219151029"/>
                              </a:cxn>
                              <a:cxn ang="0">
                                <a:pos x="145938240" y="260242530"/>
                              </a:cxn>
                              <a:cxn ang="0">
                                <a:pos x="110913062" y="284212052"/>
                              </a:cxn>
                              <a:cxn ang="0">
                                <a:pos x="145938240" y="328727325"/>
                              </a:cxn>
                              <a:cxn ang="0">
                                <a:pos x="163450829" y="150666235"/>
                              </a:cxn>
                              <a:cxn ang="0">
                                <a:pos x="201394771" y="195181507"/>
                              </a:cxn>
                              <a:cxn ang="0">
                                <a:pos x="163450829" y="219151029"/>
                              </a:cxn>
                              <a:cxn ang="0">
                                <a:pos x="201394771" y="260242530"/>
                              </a:cxn>
                              <a:cxn ang="0">
                                <a:pos x="163450829" y="284212052"/>
                              </a:cxn>
                              <a:cxn ang="0">
                                <a:pos x="201394771" y="328727325"/>
                              </a:cxn>
                              <a:cxn ang="0">
                                <a:pos x="218907360" y="150666235"/>
                              </a:cxn>
                              <a:cxn ang="0">
                                <a:pos x="256851302" y="195181507"/>
                              </a:cxn>
                              <a:cxn ang="0">
                                <a:pos x="218907360" y="219151029"/>
                              </a:cxn>
                              <a:cxn ang="0">
                                <a:pos x="256851302" y="260242530"/>
                              </a:cxn>
                              <a:cxn ang="0">
                                <a:pos x="218907360" y="284212052"/>
                              </a:cxn>
                              <a:cxn ang="0">
                                <a:pos x="256851302" y="328727325"/>
                              </a:cxn>
                              <a:cxn ang="0">
                                <a:pos x="274363891" y="150666235"/>
                              </a:cxn>
                              <a:cxn ang="0">
                                <a:pos x="312307834" y="195181507"/>
                              </a:cxn>
                              <a:cxn ang="0">
                                <a:pos x="274363891" y="219151029"/>
                              </a:cxn>
                              <a:cxn ang="0">
                                <a:pos x="312307834" y="260242530"/>
                              </a:cxn>
                              <a:cxn ang="0">
                                <a:pos x="274363891" y="284212052"/>
                              </a:cxn>
                              <a:cxn ang="0">
                                <a:pos x="312307834" y="328727325"/>
                              </a:cxn>
                              <a:cxn ang="0">
                                <a:pos x="274363891" y="65061023"/>
                              </a:cxn>
                              <a:cxn ang="0">
                                <a:pos x="239338714" y="0"/>
                              </a:cxn>
                              <a:cxn ang="0">
                                <a:pos x="128425651" y="65061023"/>
                              </a:cxn>
                              <a:cxn ang="0">
                                <a:pos x="90481709" y="0"/>
                              </a:cxn>
                            </a:cxnLst>
                            <a:rect l="0" t="0" r="0" b="0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80A8CC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6.3pt;margin-top:9.75pt;height:19.8pt;width:19.8pt;z-index:251671552;mso-width-relative:page;mso-height-relative:page;" coordsize="310515,310515" o:gfxdata="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Wiuj&#10;hNYAAAAHAQAADwAAAAAAAAABACAAAAAiAAAAZHJzL2Rvd25yZXYueG1sUEsBAhQAFAAAAAgAh07i&#10;QC29dWeZCAAA1zsAAA4AAAAAAAAAAQAgAAAAJQEAAGRycy9lMm9Eb2MueG1sUEsFBgAAAAAGAAYA&#10;WQEAADAMAAAAAA==&#10;">
                <o:lock v:ext="edit" aspectratio="f"/>
                <v:shape id="椭圆 7" o:spid="_x0000_s1026" o:spt="3" type="#_x0000_t3" style="position:absolute;left:0;top:0;height:310515;width:310515;v-text-anchor:middle;" fillcolor="#FFFFFF" filled="t" stroked="f" coordsize="21600,21600" o:gfxdata="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r1e+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/>
                  <v:imagedata o:title=""/>
                  <o:lock v:ext="edit" aspectratio="f"/>
                </v:shape>
                <v:shape id="Freeform 150" o:spid="_x0000_s1026" o:spt="100" style="position:absolute;left:57150;top:57150;height:179705;width:180975;" fillcolor="#80A8CC" filled="t" stroked="f" coordsize="125,115" o:gfxdata="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KtB+8AAAA&#10;2wAAAA8AAAAAAAAAAQAgAAAAIgAAAGRycy9kb3ducmV2LnhtbFBLAQIUABQAAAAIAIdO4kAzLwWe&#10;OwAAADkAAAAQAAAAAAAAAAEAIAAAAAsBAABkcnMvc2hhcGV4bWwueG1sUEsFBgAAAAAGAAYAWwEA&#10;ALUD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349273075;72969120,44515272;145938240,44515272;291876480,85606774;364845600,85606774;329820422,393788348;37943942,349273075;329820422,130122047;55456531,150666235;90481709,195181507;55456531,219151029;90481709,260242530;55456531,284212052;90481709,328727325;110913062,150666235;145938240,195181507;110913062,219151029;145938240,260242530;110913062,284212052;145938240,328727325;163450829,150666235;201394771,195181507;163450829,219151029;201394771,260242530;163450829,284212052;201394771,328727325;218907360,150666235;256851302,195181507;218907360,219151029;256851302,260242530;218907360,284212052;256851302,328727325;274363891,150666235;312307834,195181507;274363891,219151029;312307834,260242530;274363891,284212052;312307834,328727325;274363891,65061023;239338714,0;128425651,65061023;90481709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1991.05.15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0pt;margin-top:6.2pt;height:152.75pt;width:153.3pt;z-index:251662336;mso-width-relative:page;mso-height-relative:page;" filled="f" stroked="f" coordsize="21600,21600" o:gfxdata="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0wza3XAAAACgEAAA8AAAAAAAAAAQAgAAAAIgAAAGRycy9kb3ducmV2LnhtbFBL&#10;AQIUABQAAAAIAIdO4kBtiYv7vgEAAGc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1991.05.15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123456789@qq.com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0" t="0" r="14605" b="14605"/>
                <wp:wrapNone/>
                <wp:docPr id="1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17" name="椭圆 38"/>
                        <wps:cNvSpPr/>
                        <wps:spPr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18" name="图标电话"/>
                        <wps:cNvSpPr>
                          <a:spLocks noEditPoints="1"/>
                        </wps:cNvSpPr>
                        <wps:spPr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2557" y="386005"/>
                              </a:cxn>
                              <a:cxn ang="0">
                                <a:pos x="329939" y="386005"/>
                              </a:cxn>
                              <a:cxn ang="0">
                                <a:pos x="109980" y="284679"/>
                              </a:cxn>
                              <a:cxn ang="0">
                                <a:pos x="0" y="82026"/>
                              </a:cxn>
                              <a:cxn ang="0">
                                <a:pos x="0" y="79614"/>
                              </a:cxn>
                              <a:cxn ang="0">
                                <a:pos x="2619" y="77201"/>
                              </a:cxn>
                              <a:cxn ang="0">
                                <a:pos x="89031" y="0"/>
                              </a:cxn>
                              <a:cxn ang="0">
                                <a:pos x="180681" y="74788"/>
                              </a:cxn>
                              <a:cxn ang="0">
                                <a:pos x="178062" y="113389"/>
                              </a:cxn>
                              <a:cxn ang="0">
                                <a:pos x="146640" y="135102"/>
                              </a:cxn>
                              <a:cxn ang="0">
                                <a:pos x="128310" y="154402"/>
                              </a:cxn>
                              <a:cxn ang="0">
                                <a:pos x="178062" y="221953"/>
                              </a:cxn>
                              <a:cxn ang="0">
                                <a:pos x="248763" y="267791"/>
                              </a:cxn>
                              <a:cxn ang="0">
                                <a:pos x="272331" y="250903"/>
                              </a:cxn>
                              <a:cxn ang="0">
                                <a:pos x="295898" y="221953"/>
                              </a:cxn>
                              <a:cxn ang="0">
                                <a:pos x="316846" y="214715"/>
                              </a:cxn>
                              <a:cxn ang="0">
                                <a:pos x="418970" y="301566"/>
                              </a:cxn>
                              <a:cxn ang="0">
                                <a:pos x="335176" y="383592"/>
                              </a:cxn>
                              <a:cxn ang="0">
                                <a:pos x="332557" y="386005"/>
                              </a:cxn>
                              <a:cxn ang="0">
                                <a:pos x="20949" y="84439"/>
                              </a:cxn>
                              <a:cxn ang="0">
                                <a:pos x="123072" y="270204"/>
                              </a:cxn>
                              <a:cxn ang="0">
                                <a:pos x="327320" y="366705"/>
                              </a:cxn>
                              <a:cxn ang="0">
                                <a:pos x="398022" y="301566"/>
                              </a:cxn>
                              <a:cxn ang="0">
                                <a:pos x="316846" y="234016"/>
                              </a:cxn>
                              <a:cxn ang="0">
                                <a:pos x="308990" y="236428"/>
                              </a:cxn>
                              <a:cxn ang="0">
                                <a:pos x="290660" y="260553"/>
                              </a:cxn>
                              <a:cxn ang="0">
                                <a:pos x="248763" y="287091"/>
                              </a:cxn>
                              <a:cxn ang="0">
                                <a:pos x="162351" y="236428"/>
                              </a:cxn>
                              <a:cxn ang="0">
                                <a:pos x="107361" y="154402"/>
                              </a:cxn>
                              <a:cxn ang="0">
                                <a:pos x="136165" y="118214"/>
                              </a:cxn>
                              <a:cxn ang="0">
                                <a:pos x="162351" y="98914"/>
                              </a:cxn>
                              <a:cxn ang="0">
                                <a:pos x="162351" y="82026"/>
                              </a:cxn>
                              <a:cxn ang="0">
                                <a:pos x="89031" y="19300"/>
                              </a:cxn>
                              <a:cxn ang="0">
                                <a:pos x="20949" y="84439"/>
                              </a:cxn>
                            </a:cxnLst>
                            <a:rect l="0" t="0" r="0" b="0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7CB0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80A8CC">
                                <a:alpha val="10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6.3pt;margin-top:1pt;height:19.85pt;width:19.85pt;z-index:251670528;mso-width-relative:page;mso-height-relative:page;" coordsize="670247,670247" o:gfxdata="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">
                <o:lock v:ext="edit" aspectratio="f"/>
                <v:shape id="椭圆 38" o:spid="_x0000_s1026" o:spt="3" type="#_x0000_t3" style="position:absolute;left:0;top:0;height:670247;width:670247;v-text-anchor:middle;" fillcolor="#FFFFFF" filled="t" stroked="f" coordsize="21600,21600" o:gfxdata="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qBX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shape>
                <v:shape id="图标电话" o:spid="_x0000_s1026" o:spt="100" style="position:absolute;left:125638;top:142121;height:386005;width:418970;" fillcolor="#177CB0" filled="t" stroked="t" coordsize="160,160" o:gfxdata="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EkfLsAAADb&#10;AAAADwAAAAAAAAABACAAAAAiAAAAZHJzL2Rvd25yZXYueG1sUEsBAhQAFAAAAAgAh07iQDMvBZ47&#10;AAAAOQAAABAAAAAAAAAAAQAgAAAACgEAAGRycy9zaGFwZXhtbC54bWxQSwUGAAAAAAYABgBbAQAA&#10;tAM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<v:path o:connectlocs="332557,386005;329939,386005;109980,284679;0,82026;0,79614;2619,77201;89031,0;180681,74788;178062,113389;146640,135102;128310,154402;178062,221953;248763,267791;272331,250903;295898,221953;316846,214715;418970,301566;335176,383592;332557,386005;20949,84439;123072,270204;327320,366705;398022,301566;316846,234016;308990,236428;290660,260553;248763,287091;162351,236428;107361,154402;136165,118214;162351,98914;162351,82026;89031,19300;20949,84439" o:connectangles="0,0,0,0,0,0,0,0,0,0,0,0,0,0,0,0,0,0,0,0,0,0,0,0,0,0,0,0,0,0,0,0,0,0"/>
                  <v:fill on="t" focussize="0,0"/>
                  <v:stroke color="#80A8CC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0" t="0" r="15240" b="15240"/>
                <wp:wrapNone/>
                <wp:docPr id="28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3" name="椭圆 41"/>
                        <wps:cNvSpPr/>
                        <wps:spPr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27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4" name="Freeform 1258"/>
                          <wps:cNvSpPr>
                            <a:spLocks noEditPoints="1"/>
                          </wps:cNvSpPr>
                          <wps:spPr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72521" y="328550"/>
                                </a:cxn>
                                <a:cxn ang="0">
                                  <a:pos x="0" y="32855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472521" y="0"/>
                                </a:cxn>
                                <a:cxn ang="0">
                                  <a:pos x="472521" y="328550"/>
                                </a:cxn>
                                <a:cxn ang="0">
                                  <a:pos x="19688" y="308862"/>
                                </a:cxn>
                                <a:cxn ang="0">
                                  <a:pos x="452833" y="308862"/>
                                </a:cxn>
                                <a:cxn ang="0">
                                  <a:pos x="452833" y="19688"/>
                                </a:cxn>
                                <a:cxn ang="0">
                                  <a:pos x="19688" y="19688"/>
                                </a:cxn>
                                <a:cxn ang="0">
                                  <a:pos x="19688" y="308862"/>
                                </a:cxn>
                              </a:cxnLst>
                              <a:rect l="0" t="0" r="0" b="0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25" name="Freeform 1259"/>
                          <wps:cNvSpPr/>
                          <wps:spPr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22" y="196884"/>
                                </a:cxn>
                                <a:cxn ang="0">
                                  <a:pos x="2461" y="194423"/>
                                </a:cxn>
                                <a:cxn ang="0">
                                  <a:pos x="2461" y="187040"/>
                                </a:cxn>
                                <a:cxn ang="0">
                                  <a:pos x="228878" y="0"/>
                                </a:cxn>
                                <a:cxn ang="0">
                                  <a:pos x="236261" y="2461"/>
                                </a:cxn>
                                <a:cxn ang="0">
                                  <a:pos x="236261" y="9844"/>
                                </a:cxn>
                                <a:cxn ang="0">
                                  <a:pos x="7383" y="194423"/>
                                </a:cxn>
                                <a:cxn ang="0">
                                  <a:pos x="4922" y="196884"/>
                                </a:cxn>
                              </a:cxnLst>
                              <a:rect l="0" t="0" r="0" b="0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26" name="Freeform 1260"/>
                          <wps:cNvSpPr/>
                          <wps:spPr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1339" y="196884"/>
                                </a:cxn>
                                <a:cxn ang="0">
                                  <a:pos x="228878" y="194423"/>
                                </a:cxn>
                                <a:cxn ang="0">
                                  <a:pos x="2461" y="9844"/>
                                </a:cxn>
                                <a:cxn ang="0">
                                  <a:pos x="0" y="2461"/>
                                </a:cxn>
                                <a:cxn ang="0">
                                  <a:pos x="7383" y="0"/>
                                </a:cxn>
                                <a:cxn ang="0">
                                  <a:pos x="233800" y="187040"/>
                                </a:cxn>
                                <a:cxn ang="0">
                                  <a:pos x="236261" y="194423"/>
                                </a:cxn>
                                <a:cxn ang="0">
                                  <a:pos x="231339" y="196884"/>
                                </a:cxn>
                              </a:cxnLst>
                              <a:rect l="0" t="0" r="0" b="0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6.3pt;margin-top:4.15pt;height:19.8pt;width:19.8pt;z-index:251672576;mso-width-relative:page;mso-height-relative:page;" coordorigin="492,6709" coordsize="396,396" o:gfxdata="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">
                <o:lock v:ext="edit" aspectratio="f"/>
                <v:shape id="椭圆 41" o:spid="_x0000_s1026" o:spt="3" type="#_x0000_t3" style="position:absolute;left:492;top:6709;height:396;width:396;v-text-anchor:middle;" fillcolor="#FFFFFF" filled="t" stroked="f" coordsize="21600,21600" o:gfxdata="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3J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group id="图标邮箱" o:spid="_x0000_s1026" o:spt="203" style="position:absolute;left:566;top:6821;height:172;width:248;" coordorigin="1861659,257856" coordsize="472521,3285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258" o:spid="_x0000_s1026" o:spt="100" style="position:absolute;left:1861659;top:257856;height:328550;width:472521;" fillcolor="#199BB3" filled="t" stroked="t" coordsize="384,267" o:gfxdata="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lwi/&#10;AAAA2wAAAA8AAAAAAAAAAQAgAAAAIgAAAGRycy9kb3ducmV2LnhtbFBLAQIUABQAAAAIAIdO4kAz&#10;LwWeOwAAADkAAAAQAAAAAAAAAAEAIAAAAA4BAABkcnMvc2hhcGV4bWwueG1sUEsFBgAAAAAGAAYA&#10;WwEAALgDAAAAAA==&#10;" path="m384,267l0,267,0,0,384,0,384,267xm16,251l368,251,368,16,16,16,16,251xe">
                    <v:path o:connectlocs="472521,328550;0,328550;0,0;472521,0;472521,328550;19688,308862;452833,308862;452833,19688;19688,19688;19688,308862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59" o:spid="_x0000_s1026" o:spt="100" style="position:absolute;left:2092997;top:262778;height:196884;width:238722;" fillcolor="#80A8CC" filled="t" stroked="t" coordsize="97,80" o:gfxdata="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v/eC/&#10;AAAA2wAAAA8AAAAAAAAAAQAgAAAAIgAAAGRycy9kb3ducmV2LnhtbFBLAQIUABQAAAAIAIdO4kAz&#10;LwWeOwAAADkAAAAQAAAAAAAAAAEAIAAAAA4BAABkcnMvc2hhcGV4bWwueG1sUEsFBgAAAAAGAAYA&#10;WwEAALgDAAAAAA==&#10;" path="m2,80c1,80,1,79,1,79c0,78,0,77,1,76c93,0,93,0,93,0c94,0,95,0,96,1c97,2,96,3,96,4c3,79,3,79,3,79c3,79,3,80,2,80xe">
                    <v:path o:connectlocs="4922,196884;2461,194423;2461,187040;228878,0;236261,2461;236261,9844;7383,194423;4922,196884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60" o:spid="_x0000_s1026" o:spt="100" style="position:absolute;left:1866581;top:262778;height:196884;width:236261;" fillcolor="#177CB0" filled="t" stroked="t" coordsize="96,80" o:gfxdata="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ngu4ugAAANsA&#10;AAAPAAAAAAAAAAEAIAAAACIAAABkcnMvZG93bnJldi54bWxQSwECFAAUAAAACACHTuJAMy8FnjsA&#10;AAA5AAAAEAAAAAAAAAABACAAAAAJAQAAZHJzL3NoYXBleG1sLnhtbFBLBQYAAAAABgAGAFsBAACz&#10;AwAAAAA=&#10;" path="m94,80c94,80,93,79,93,79c1,4,1,4,1,4c0,3,0,2,0,1c1,0,2,0,3,0c95,76,95,76,95,76c96,77,96,78,96,79c95,79,95,80,94,80xe">
                    <v:path o:connectlocs="231339,196884;228878,194423;2461,9844;0,2461;7383,0;233800,187040;236261,194423;231339,196884" o:connectangles="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15240" b="15240"/>
                <wp:wrapNone/>
                <wp:docPr id="34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9" name="椭圆 47"/>
                        <wps:cNvSpPr/>
                        <wps:spPr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g:grpSp>
                        <wpg:cNvPr id="33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30" name="Freeform 1271"/>
                          <wps:cNvSpPr>
                            <a:spLocks noEditPoints="1"/>
                          </wps:cNvSpPr>
                          <wps:spPr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7663" y="409764"/>
                                </a:cxn>
                                <a:cxn ang="0">
                                  <a:pos x="140279" y="399890"/>
                                </a:cxn>
                                <a:cxn ang="0">
                                  <a:pos x="0" y="148107"/>
                                </a:cxn>
                                <a:cxn ang="0">
                                  <a:pos x="147663" y="0"/>
                                </a:cxn>
                                <a:cxn ang="0">
                                  <a:pos x="295325" y="148107"/>
                                </a:cxn>
                                <a:cxn ang="0">
                                  <a:pos x="155046" y="399890"/>
                                </a:cxn>
                                <a:cxn ang="0">
                                  <a:pos x="147663" y="409764"/>
                                </a:cxn>
                                <a:cxn ang="0">
                                  <a:pos x="147663" y="19748"/>
                                </a:cxn>
                                <a:cxn ang="0">
                                  <a:pos x="19688" y="148107"/>
                                </a:cxn>
                                <a:cxn ang="0">
                                  <a:pos x="147663" y="380143"/>
                                </a:cxn>
                                <a:cxn ang="0">
                                  <a:pos x="275637" y="148107"/>
                                </a:cxn>
                                <a:cxn ang="0">
                                  <a:pos x="147663" y="19748"/>
                                </a:cxn>
                              </a:cxnLst>
                              <a:rect l="0" t="0" r="0" b="0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31" name="Freeform 1272"/>
                          <wps:cNvSpPr>
                            <a:spLocks noEditPoints="1"/>
                          </wps:cNvSpPr>
                          <wps:spPr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832" y="148894"/>
                                </a:cxn>
                                <a:cxn ang="0">
                                  <a:pos x="0" y="74447"/>
                                </a:cxn>
                                <a:cxn ang="0">
                                  <a:pos x="73832" y="0"/>
                                </a:cxn>
                                <a:cxn ang="0">
                                  <a:pos x="147663" y="74447"/>
                                </a:cxn>
                                <a:cxn ang="0">
                                  <a:pos x="73832" y="148894"/>
                                </a:cxn>
                                <a:cxn ang="0">
                                  <a:pos x="73832" y="9926"/>
                                </a:cxn>
                                <a:cxn ang="0">
                                  <a:pos x="9844" y="74447"/>
                                </a:cxn>
                                <a:cxn ang="0">
                                  <a:pos x="73832" y="138968"/>
                                </a:cxn>
                                <a:cxn ang="0">
                                  <a:pos x="137819" y="74447"/>
                                </a:cxn>
                                <a:cxn ang="0">
                                  <a:pos x="73832" y="9926"/>
                                </a:cxn>
                              </a:cxnLst>
                              <a:rect l="0" t="0" r="0" b="0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  <wps:wsp>
                          <wps:cNvPr id="32" name="Freeform 1273"/>
                          <wps:cNvSpPr/>
                          <wps:spPr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6416" y="0"/>
                                </a:cxn>
                                <a:cxn ang="0">
                                  <a:pos x="226416" y="12305"/>
                                </a:cxn>
                                <a:cxn ang="0">
                                  <a:pos x="295326" y="49221"/>
                                </a:cxn>
                                <a:cxn ang="0">
                                  <a:pos x="152585" y="93520"/>
                                </a:cxn>
                                <a:cxn ang="0">
                                  <a:pos x="9844" y="49221"/>
                                </a:cxn>
                                <a:cxn ang="0">
                                  <a:pos x="81215" y="12305"/>
                                </a:cxn>
                                <a:cxn ang="0">
                                  <a:pos x="81215" y="0"/>
                                </a:cxn>
                                <a:cxn ang="0">
                                  <a:pos x="0" y="49221"/>
                                </a:cxn>
                                <a:cxn ang="0">
                                  <a:pos x="152585" y="103364"/>
                                </a:cxn>
                                <a:cxn ang="0">
                                  <a:pos x="305170" y="49221"/>
                                </a:cxn>
                                <a:cxn ang="0">
                                  <a:pos x="226416" y="0"/>
                                </a:cxn>
                              </a:cxnLst>
                              <a:rect l="0" t="0" r="0" b="0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>
                                <a:alpha val="100000"/>
                              </a:srgbClr>
                            </a:solidFill>
                            <a:ln w="9525" cap="flat" cmpd="sng">
                              <a:solidFill>
                                <a:srgbClr val="80A8CC">
                                  <a:alpha val="10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3" o:spid="_x0000_s1026" o:spt="203" style="position:absolute;left:0pt;margin-left:26.3pt;margin-top:9.25pt;height:19.8pt;width:19.8pt;z-index:251673600;mso-width-relative:page;mso-height-relative:page;" coordorigin="492,7213" coordsize="396,396" o:gfxdata="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">
                <o:lock v:ext="edit" aspectratio="f"/>
                <v:shape id="椭圆 47" o:spid="_x0000_s1026" o:spt="3" type="#_x0000_t3" style="position:absolute;left:492;top:7213;height:396;width:396;v-text-anchor:middle;" fillcolor="#FFFFFF" filled="t" stroked="f" coordsize="21600,21600" o:gfxdata="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X+I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group id="组合 48" o:spid="_x0000_s1026" o:spt="203" style="position:absolute;left:588;top:7266;height:272;width:180;" coordorigin="2075997,1187705" coordsize="305170,45898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71" o:spid="_x0000_s1026" o:spt="100" style="position:absolute;left:2080920;top:1187705;height:409764;width:295325;" fillcolor="#177CB0" filled="t" stroked="t" coordsize="120,166" o:gfxdata="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4T7LrsAAADb&#10;AAAADwAAAAAAAAABACAAAAAiAAAAZHJzL2Rvd25yZXYueG1sUEsBAhQAFAAAAAgAh07iQDMvBZ47&#10;AAAAOQAAABAAAAAAAAAAAQAgAAAACgEAAGRycy9zaGFwZXhtbC54bWxQSwUGAAAAAAYABgBbAQAA&#10;tAMAAAAA&#10;" path="m60,166c57,162,57,162,57,162c55,160,0,92,0,60c0,27,27,0,60,0c93,0,120,27,120,60c120,92,66,160,63,162l60,166xm60,8c32,8,8,31,8,60c8,85,49,139,60,154c72,139,112,85,112,60c112,31,89,8,60,8xe">
                    <v:path o:connectlocs="147663,409764;140279,399890;0,148107;147663,0;295325,148107;155046,399890;147663,409764;147663,19748;19688,148107;147663,380143;275637,148107;147663,19748" o:connectangles="0,0,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2" o:spid="_x0000_s1026" o:spt="100" style="position:absolute;left:2154751;top:1261536;height:148894;width:147663;" fillcolor="#80A8CC" filled="t" stroked="t" coordsize="60,60" o:gfxdata="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1PKL4A&#10;AADbAAAADwAAAAAAAAABACAAAAAiAAAAZHJzL2Rvd25yZXYueG1sUEsBAhQAFAAAAAgAh07iQDMv&#10;BZ47AAAAOQAAABAAAAAAAAAAAQAgAAAADQEAAGRycy9zaGFwZXhtbC54bWxQSwUGAAAAAAYABgBb&#10;AQAAtwMAAAAA&#10;" path="m30,60c14,60,0,47,0,30c0,13,14,0,30,0c47,0,60,13,60,30c60,47,47,60,30,60xm30,4c16,4,4,16,4,30c4,44,16,56,30,56c45,56,56,44,56,30c56,16,45,4,30,4xe">
                    <v:path o:connectlocs="73832,148894;0,74447;73832,0;147663,74447;73832,148894;73832,9926;9844,74447;73832,138968;137819,74447;73832,9926" o:connectangles="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  <v:shape id="Freeform 1273" o:spid="_x0000_s1026" o:spt="100" style="position:absolute;left:2075997;top:1543326;height:103364;width:305170;" fillcolor="#199BB3" filled="t" stroked="t" coordsize="124,42" o:gfxdata="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Qeqa8AAAA&#10;2wAAAA8AAAAAAAAAAQAgAAAAIgAAAGRycy9kb3ducmV2LnhtbFBLAQIUABQAAAAIAIdO4kAzLwWe&#10;OwAAADkAAAAQAAAAAAAAAAEAIAAAAAsBAABkcnMvc2hhcGV4bWwueG1sUEsFBgAAAAAGAAYAWwEA&#10;ALUDAAAAAA==&#10;" path="m92,0c92,5,92,5,92,5c109,8,120,14,120,20c120,28,97,38,62,38c28,38,4,28,4,20c4,14,15,8,33,5c33,0,33,0,33,0c15,4,0,10,0,20c0,34,32,42,62,42c92,42,124,34,124,20c124,10,110,4,92,0xe">
                    <v:path o:connectlocs="226416,0;226416,12305;295326,49221;152585,93520;9844,49221;81215,12305;81215,0;0,49221;152585,103364;305170,49221;226416,0" o:connectangles="0,0,0,0,0,0,0,0,0,0,0"/>
                    <v:fill on="t" focussize="0,0"/>
                    <v:stroke color="#80A8CC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0" t="0" r="15240" b="15240"/>
                <wp:wrapNone/>
                <wp:docPr id="3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35" name="椭圆 47"/>
                        <wps:cNvSpPr/>
                        <wps:spPr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xL" fmla="*/ 0 w 216"/>
                              <a:gd name="txT" fmla="*/ 0 h 234"/>
                              <a:gd name="txR" fmla="*/ 216 w 216"/>
                              <a:gd name="txB" fmla="*/ 234 h 234"/>
                            </a:gdLst>
                            <a:ahLst/>
                            <a:cxnLst>
                              <a:cxn ang="0">
                                <a:pos x="159353" y="499506"/>
                              </a:cxn>
                              <a:cxn ang="0">
                                <a:pos x="157199" y="499506"/>
                              </a:cxn>
                              <a:cxn ang="0">
                                <a:pos x="0" y="398747"/>
                              </a:cxn>
                              <a:cxn ang="0">
                                <a:pos x="142126" y="310851"/>
                              </a:cxn>
                              <a:cxn ang="0">
                                <a:pos x="142126" y="304420"/>
                              </a:cxn>
                              <a:cxn ang="0">
                                <a:pos x="83983" y="128628"/>
                              </a:cxn>
                              <a:cxn ang="0">
                                <a:pos x="211035" y="0"/>
                              </a:cxn>
                              <a:cxn ang="0">
                                <a:pos x="333780" y="128628"/>
                              </a:cxn>
                              <a:cxn ang="0">
                                <a:pos x="299325" y="257256"/>
                              </a:cxn>
                              <a:cxn ang="0">
                                <a:pos x="275637" y="265832"/>
                              </a:cxn>
                              <a:cxn ang="0">
                                <a:pos x="269177" y="240106"/>
                              </a:cxn>
                              <a:cxn ang="0">
                                <a:pos x="299325" y="128628"/>
                              </a:cxn>
                              <a:cxn ang="0">
                                <a:pos x="211035" y="36445"/>
                              </a:cxn>
                              <a:cxn ang="0">
                                <a:pos x="118438" y="128628"/>
                              </a:cxn>
                              <a:cxn ang="0">
                                <a:pos x="170120" y="280838"/>
                              </a:cxn>
                              <a:cxn ang="0">
                                <a:pos x="178734" y="295845"/>
                              </a:cxn>
                              <a:cxn ang="0">
                                <a:pos x="178734" y="325858"/>
                              </a:cxn>
                              <a:cxn ang="0">
                                <a:pos x="161506" y="345152"/>
                              </a:cxn>
                              <a:cxn ang="0">
                                <a:pos x="36608" y="398747"/>
                              </a:cxn>
                              <a:cxn ang="0">
                                <a:pos x="161506" y="463062"/>
                              </a:cxn>
                              <a:cxn ang="0">
                                <a:pos x="176580" y="482356"/>
                              </a:cxn>
                              <a:cxn ang="0">
                                <a:pos x="159353" y="499506"/>
                              </a:cxn>
                              <a:cxn ang="0">
                                <a:pos x="374695" y="392316"/>
                              </a:cxn>
                              <a:cxn ang="0">
                                <a:pos x="303632" y="392316"/>
                              </a:cxn>
                              <a:cxn ang="0">
                                <a:pos x="286404" y="375166"/>
                              </a:cxn>
                              <a:cxn ang="0">
                                <a:pos x="303632" y="355871"/>
                              </a:cxn>
                              <a:cxn ang="0">
                                <a:pos x="374695" y="355871"/>
                              </a:cxn>
                              <a:cxn ang="0">
                                <a:pos x="394075" y="375166"/>
                              </a:cxn>
                              <a:cxn ang="0">
                                <a:pos x="374695" y="392316"/>
                              </a:cxn>
                              <a:cxn ang="0">
                                <a:pos x="340240" y="448055"/>
                              </a:cxn>
                              <a:cxn ang="0">
                                <a:pos x="303632" y="448055"/>
                              </a:cxn>
                              <a:cxn ang="0">
                                <a:pos x="286404" y="428761"/>
                              </a:cxn>
                              <a:cxn ang="0">
                                <a:pos x="303632" y="411610"/>
                              </a:cxn>
                              <a:cxn ang="0">
                                <a:pos x="340240" y="411610"/>
                              </a:cxn>
                              <a:cxn ang="0">
                                <a:pos x="357467" y="428761"/>
                              </a:cxn>
                              <a:cxn ang="0">
                                <a:pos x="340240" y="448055"/>
                              </a:cxn>
                              <a:cxn ang="0">
                                <a:pos x="411303" y="501650"/>
                              </a:cxn>
                              <a:cxn ang="0">
                                <a:pos x="269177" y="501650"/>
                              </a:cxn>
                              <a:cxn ang="0">
                                <a:pos x="215342" y="448055"/>
                              </a:cxn>
                              <a:cxn ang="0">
                                <a:pos x="215342" y="355871"/>
                              </a:cxn>
                              <a:cxn ang="0">
                                <a:pos x="269177" y="302276"/>
                              </a:cxn>
                              <a:cxn ang="0">
                                <a:pos x="411303" y="302276"/>
                              </a:cxn>
                              <a:cxn ang="0">
                                <a:pos x="465138" y="355871"/>
                              </a:cxn>
                              <a:cxn ang="0">
                                <a:pos x="465138" y="448055"/>
                              </a:cxn>
                              <a:cxn ang="0">
                                <a:pos x="411303" y="501650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49796" y="355871"/>
                              </a:cxn>
                              <a:cxn ang="0">
                                <a:pos x="249796" y="448055"/>
                              </a:cxn>
                              <a:cxn ang="0">
                                <a:pos x="269177" y="465205"/>
                              </a:cxn>
                              <a:cxn ang="0">
                                <a:pos x="411303" y="465205"/>
                              </a:cxn>
                              <a:cxn ang="0">
                                <a:pos x="428530" y="448055"/>
                              </a:cxn>
                              <a:cxn ang="0">
                                <a:pos x="428530" y="355871"/>
                              </a:cxn>
                              <a:cxn ang="0">
                                <a:pos x="411303" y="338721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69177" y="338721"/>
                              </a:cxn>
                              <a:cxn ang="0">
                                <a:pos x="269177" y="338721"/>
                              </a:cxn>
                            </a:cxnLst>
                            <a:rect l="txL" t="txT" r="txR" b="txB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 w="9525" cap="flat" cmpd="sng">
                            <a:noFill/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6.3pt;margin-top:1.2pt;height:19.8pt;width:19.8pt;z-index:251674624;mso-width-relative:page;mso-height-relative:page;" coordorigin="498,7903" coordsize="396,396" o:gfxdata="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">
                <o:lock v:ext="edit" aspectratio="f"/>
                <v:shape id="椭圆 47" o:spid="_x0000_s1026" o:spt="3" type="#_x0000_t3" style="position:absolute;left:498;top:7903;height:396;width:396;v-text-anchor:middle;" fillcolor="#FFFFFF" filled="t" stroked="f" coordsize="21600,21600" o:gfxdata="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Fi+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Freeform 31" o:spid="_x0000_s1026" o:spt="100" style="position:absolute;left:577;top:7956;height:245;width:227;" fillcolor="#80A8CC" filled="t" stroked="f" coordsize="216,234" o:gfxdata="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icna8AAAA&#10;2wAAAA8AAAAAAAAAAQAgAAAAIgAAAGRycy9kb3ducmV2LnhtbFBLAQIUABQAAAAIAIdO4kAzLwWe&#10;OwAAADkAAAAQAAAAAAAAAAEAIAAAAAsBAABkcnMvc2hhcGV4bWwueG1sUEsFBgAAAAAGAAYAWwEA&#10;ALUDAAAAAA==&#10;" path="m74,233c74,233,74,233,73,233c32,229,0,209,0,186c0,164,33,150,66,145c66,142,66,142,66,142c42,124,39,92,39,60c39,23,61,0,98,0c135,0,155,21,155,60c155,79,149,102,139,120c137,124,132,126,128,124c124,122,122,116,125,112c133,96,139,76,139,60c139,31,126,17,98,17c70,17,55,31,55,60c55,89,58,117,79,131c81,132,83,135,83,138c83,152,83,152,83,152c83,157,80,160,75,161c40,165,17,179,17,186c17,197,39,213,75,216c79,217,83,221,82,225c82,229,78,233,74,233xm174,183c141,183,141,183,141,183c137,183,133,179,133,175c133,170,137,166,141,166c174,166,174,166,174,166c179,166,183,170,183,175c183,179,179,183,174,183xm158,209c141,209,141,209,141,209c137,209,133,205,133,200c133,196,137,192,141,192c158,192,158,192,158,192c162,192,166,196,166,200c166,205,162,209,158,209xm191,234c125,234,125,234,125,234c111,234,100,222,100,209c100,166,100,166,100,166c100,152,111,141,125,141c191,141,191,141,191,141c205,141,216,152,216,166c216,209,216,209,216,209c216,222,205,234,191,234xm125,158c120,158,116,162,116,166c116,209,116,209,116,209c116,213,120,217,125,217c191,217,191,217,191,217c196,217,199,213,199,209c199,166,199,166,199,166c199,162,196,158,191,158c125,158,125,158,125,158xm125,158c125,158,125,158,125,158e">
                  <v:path o:connectlocs="159353,499506;157199,499506;0,398747;142126,310851;142126,304420;83983,128628;211035,0;333780,128628;299325,257256;275637,265832;269177,240106;299325,128628;211035,36445;118438,128628;170120,280838;178734,295845;178734,325858;161506,345152;36608,398747;161506,463062;176580,482356;159353,499506;374695,392316;303632,392316;286404,375166;303632,355871;374695,355871;394075,375166;374695,392316;340240,448055;303632,448055;286404,428761;303632,411610;340240,411610;357467,428761;340240,448055;411303,501650;269177,501650;215342,448055;215342,355871;269177,302276;411303,302276;465138,355871;465138,448055;411303,501650;269177,338721;249796,355871;249796,448055;269177,465205;411303,465205;428530,448055;428530,355871;411303,338721;269177,338721;269177,338721;269177,338721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123190</wp:posOffset>
                </wp:positionV>
                <wp:extent cx="1885950" cy="501015"/>
                <wp:effectExtent l="0" t="0" r="0" b="0"/>
                <wp:wrapNone/>
                <wp:docPr id="12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10" name="文本框 525"/>
                        <wps:cNvSpPr txBox="1"/>
                        <wps:spPr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" name="自选图形 526"/>
                        <wps:cNvCnPr/>
                        <wps:spPr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26" o:spt="203" style="position:absolute;left:0pt;margin-left:22pt;margin-top:9.7pt;height:39.45pt;width:148.5pt;z-index:251667456;mso-width-relative:page;mso-height-relative:page;" coordorigin="227,4994" coordsize="2970,789" o:gfxdata="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liy87YAAAACAEAAA8AAAAAAAAAAQAgAAAA&#10;IgAAAGRycy9kb3ducmV2LnhtbFBLAQIUABQAAAAIAIdO4kB68xpQ7wIAAK8GAAAOAAAAAAAAAAEA&#10;IAAAACcBAABkcnMvZTJvRG9jLnhtbFBLBQYAAAAABgAGAFkBAACIBgAAAAA=&#10;">
                <o:lock v:ext="edit" aspectratio="f"/>
                <v:shape id="文本框 525" o:spid="_x0000_s1026" o:spt="202" type="#_x0000_t202" style="position:absolute;left:227;top:4994;height:789;width:1569;" filled="f" stroked="f" coordsize="21600,21600" o:gfxdata="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Wpo6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 id="自选图形 526" o:spid="_x0000_s1026" o:spt="32" type="#_x0000_t32" style="position:absolute;left:362;top:5642;flip:y;height:11;width:2835;" filled="f" stroked="t" coordsize="21600,21600" o:gfxdata="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PnL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1213485" cy="471805"/>
                <wp:effectExtent l="0" t="0" r="0" b="0"/>
                <wp:wrapNone/>
                <wp:docPr id="43" name="文本框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85" o:spid="_x0000_s1026" o:spt="202" type="#_x0000_t202" style="position:absolute;left:0pt;margin-left:243pt;margin-top:7.35pt;height:37.15pt;width:95.55pt;z-index:251679744;mso-width-relative:page;mso-height-relative:page;" filled="f" stroked="f" coordsize="21600,21600" o:gfxdata="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NujUdoAAAAJAQAADwAAAAAAAAABACAAAAAiAAAAZHJzL2Rvd25y&#10;ZXYueG1sUEsBAhQAFAAAAAgAh07iQH/3cn/DAQAAaQMAAA4AAAAAAAAAAQAgAAAAKQEAAGRycy9l&#10;Mm9Eb2MueG1sUEsFBgAAAAAGAAYAWQEAAF4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A8CC"/>
                          <w:sz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0" t="0" r="15875" b="15875"/>
                <wp:wrapNone/>
                <wp:docPr id="55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53" name="椭圆 43"/>
                        <wps:cNvSpPr/>
                        <wps:spPr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80A8CC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54" name="KSO_Shape"/>
                        <wps:cNvSpPr/>
                        <wps:spPr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0" t="0" r="0" b="0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3" o:spid="_x0000_s1026" o:spt="203" style="position:absolute;left:0pt;margin-left:222.35pt;margin-top:6pt;height:19.75pt;width:19.75pt;z-index:251683840;mso-width-relative:page;mso-height-relative:page;" coordorigin="4453,7467" coordsize="395,395" o:gfxdata="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fHTNF2QAAAAkBAAAPAAAAAAAAAAEAIAAAACIAAABkcnMvZG93bnJldi54bWxQ&#10;SwECFAAUAAAACACHTuJAaRFHB4YFAABOHQAADgAAAAAAAAABACAAAAAoAQAAZHJzL2Uyb0RvYy54&#10;bWxQSwUGAAAAAAYABgBZAQAAIAkAAAAA&#10;">
                <o:lock v:ext="edit" aspectratio="f"/>
                <v:shape id="椭圆 43" o:spid="_x0000_s1026" o:spt="3" type="#_x0000_t3" style="position:absolute;left:4453;top:7467;height:395;width:395;v-text-anchor:middle;" fillcolor="#80A8CC" filled="t" stroked="f" coordsize="21600,21600" o:gfxdata="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fW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/>
                  <v:imagedata o:title=""/>
                  <o:lock v:ext="edit" aspectratio="f"/>
                </v:shape>
                <v:shape id="KSO_Shape" o:spid="_x0000_s1026" o:spt="100" style="position:absolute;left:4541;top:7538;height:233;width:23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6350" t="6350" r="19050" b="15240"/>
                <wp:wrapNone/>
                <wp:docPr id="44" name="矩形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4" o:spid="_x0000_s1026" o:spt="1" style="position:absolute;left:0pt;margin-left:211.7pt;margin-top:0.55pt;height:241.3pt;width:368.5pt;z-index:-251635712;mso-width-relative:page;mso-height-relative:page;" fillcolor="#F0F3FF" filled="t" stroked="t" coordsize="21600,21600" o:gfxdata="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FSUZ1gAAAAoBAAAPAAAAAAAAAAEA&#10;IAAAACIAAABkcnMvZG93bnJldi54bWxQSwECFAAUAAAACACHTuJAxKZefhECAAAxBAAADgAAAAAA&#10;AAABACAAAAAlAQAAZHJzL2Uyb0RvYy54bWxQSwUGAAAAAAYABgBZAQAAqAUAAAAA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154305</wp:posOffset>
                </wp:positionV>
                <wp:extent cx="4887595" cy="2717165"/>
                <wp:effectExtent l="0" t="0" r="0" b="0"/>
                <wp:wrapNone/>
                <wp:docPr id="6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595" cy="271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left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2014.01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JA 国际青年成就组织        成员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在大学校园内展开JA的宣传工作，让更多的同学了解并且加入JA；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收获了许多校园中志同道合的朋友，扩大了自己的社交圈；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通过演讲锻炼口才，克服了上台胆怯的弱点，变得比以前更加自信。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~2014.06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院学生会                   干事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负责活动的前期宣传工作，如海报、传单横幅等宣传材料的制作等，并在人流量较大的地方进行张贴展示；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负责学院活动的赞助拉取，制作活动赞助方案，上门拜访企业拉取赞助；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95.35pt;margin-top:12.15pt;height:213.95pt;width:384.85pt;z-index:251664384;mso-width-relative:page;mso-height-relative:page;" filled="f" stroked="f" coordsize="21600,21600" o:gfxdata="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jIgxNgAAAALAQAADwAAAAAAAAABACAAAAAiAAAAZHJzL2Rvd25yZXYu&#10;eG1sUEsBAhQAFAAAAAgAh07iQFCvcKnCAQAAZw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20" w:leftChars="20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2014.01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JA 国际青年成就组织        成员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在大学校园内展开JA的宣传工作，让更多的同学了解并且加入JA；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收获了许多校园中志同道合的朋友，扩大了自己的社交圈；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156" w:afterLines="5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通过演讲锻炼口才，克服了上台胆怯的弱点，变得比以前更加自信。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~2014.06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院学生会                   干事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负责活动的前期宣传工作，如海报、传单横幅等宣传材料的制作等，并在人流量较大的地方进行张贴展示；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负责学院活动的赞助拉取，制作活动赞助方案，上门拜访企业拉取赞助；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154305</wp:posOffset>
                </wp:positionV>
                <wp:extent cx="2098040" cy="2016125"/>
                <wp:effectExtent l="0" t="0" r="0" b="0"/>
                <wp:wrapNone/>
                <wp:docPr id="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等日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156" w:afterLines="5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常</w:t>
                            </w: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00" w:hanging="900" w:hangingChars="450"/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.5pt;margin-top:12.15pt;height:158.75pt;width:165.2pt;z-index:251666432;mso-width-relative:page;mso-height-relative:page;" filled="f" stroked="f" coordsize="21600,21600" o:gfxdata="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XP2F3XAAAACQEAAA8AAAAAAAAAAQAgAAAAIgAAAGRycy9kb3ducmV2LnhtbFBL&#10;AQIUABQAAAAIAIdO4kB7WKTFvgEAAGc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大学英语六级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：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等日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156" w:afterLines="5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常</w:t>
                      </w:r>
                      <w:r>
                        <w:rPr>
                          <w:rFonts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00" w:hanging="900" w:hangingChars="450"/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2F2F2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84455</wp:posOffset>
                </wp:positionV>
                <wp:extent cx="1885950" cy="501015"/>
                <wp:effectExtent l="0" t="0" r="0" b="0"/>
                <wp:wrapNone/>
                <wp:docPr id="16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14" name="文本框 568"/>
                        <wps:cNvSpPr txBox="1"/>
                        <wps:spPr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的微信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5" name="自选图形 569"/>
                        <wps:cNvCnPr/>
                        <wps:spPr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2.15pt;margin-top:6.65pt;height:39.45pt;width:148.5pt;z-index:251669504;mso-width-relative:page;mso-height-relative:page;" coordorigin="227,4994" coordsize="2970,789" o:gfxdata="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CKBV9nYAAAACAEAAA8AAAAAAAAAAQAgAAAAIgAA&#10;AGRycy9kb3ducmV2LnhtbFBLAQIUABQAAAAIAIdO4kCMe4XD7AIAAK8GAAAOAAAAAAAAAAEAIAAA&#10;ACcBAABkcnMvZTJvRG9jLnhtbFBLBQYAAAAABgAGAFkBAACFBgAAAAA=&#10;">
                <o:lock v:ext="edit" aspectratio="f"/>
                <v:shape id="文本框 568" o:spid="_x0000_s1026" o:spt="202" type="#_x0000_t202" style="position:absolute;left:227;top:4994;height:789;width:1569;" filled="f" stroked="f" coordsize="21600,21600" o:gfxdata="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YZw5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的微信</w:t>
                        </w:r>
                      </w:p>
                    </w:txbxContent>
                  </v:textbox>
                </v:shape>
                <v:shape id="自选图形 569" o:spid="_x0000_s1026" o:spt="32" type="#_x0000_t32" style="position:absolute;left:362;top:5642;flip:y;height:11;width:2835;" filled="f" stroked="t" coordsize="21600,21600" o:gfxdata="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OE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114935</wp:posOffset>
            </wp:positionV>
            <wp:extent cx="1512570" cy="1518285"/>
            <wp:effectExtent l="0" t="0" r="11430" b="5715"/>
            <wp:wrapNone/>
            <wp:docPr id="13" name="图片 1" descr="C:\Users\kedao\Desktop\二维码.jpg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C:\Users\kedao\Desktop\二维码.jpg二维码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15875</wp:posOffset>
                </wp:positionV>
                <wp:extent cx="1433830" cy="47117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830" cy="471170"/>
                          <a:chOff x="6820" y="13925"/>
                          <a:chExt cx="2258" cy="742"/>
                        </a:xfrm>
                      </wpg:grpSpPr>
                      <wps:wsp>
                        <wps:cNvPr id="45" name="文本框 589"/>
                        <wps:cNvSpPr txBox="1"/>
                        <wps:spPr>
                          <a:xfrm>
                            <a:off x="7230" y="13925"/>
                            <a:ext cx="1849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80A8CC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80A8CC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58" name="组合 606"/>
                        <wpg:cNvGrpSpPr/>
                        <wpg:grpSpPr>
                          <a:xfrm>
                            <a:off x="6820" y="14140"/>
                            <a:ext cx="395" cy="396"/>
                            <a:chOff x="4307" y="11589"/>
                            <a:chExt cx="395" cy="396"/>
                          </a:xfrm>
                        </wpg:grpSpPr>
                        <wps:wsp>
                          <wps:cNvPr id="56" name="椭圆 41"/>
                          <wps:cNvSpPr/>
                          <wps:spPr>
                            <a:xfrm>
                              <a:off x="4307" y="11589"/>
                              <a:ext cx="395" cy="396"/>
                            </a:xfrm>
                            <a:prstGeom prst="ellipse">
                              <a:avLst/>
                            </a:prstGeom>
                            <a:solidFill>
                              <a:srgbClr val="80A8CC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57" name="KSO_Shape"/>
                          <wps:cNvSpPr/>
                          <wps:spPr>
                            <a:xfrm>
                              <a:off x="4379" y="11686"/>
                              <a:ext cx="239" cy="2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0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2147483646" y="2147483646"/>
                                </a:cxn>
                                <a:cxn ang="0">
                                  <a:pos x="0" y="2147483646"/>
                                </a:cxn>
                              </a:cxnLst>
                              <a:rect l="0" t="0" r="0" b="0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bodyPr vert="horz" wrap="square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75pt;margin-top:1.25pt;height:37.1pt;width:112.9pt;z-index:251686912;mso-width-relative:page;mso-height-relative:page;" coordorigin="6820,13925" coordsize="2258,742" o:gfxdata="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GUy1aTa&#10;AAAACAEAAA8AAAAAAAAAAQAgAAAAIgAAAGRycy9kb3ducmV2LnhtbFBLAQIUABQAAAAIAIdO4kDd&#10;USOrWAQAAD8OAAAOAAAAAAAAAAEAIAAAACkBAABkcnMvZTJvRG9jLnhtbFBLBQYAAAAABgAGAFkB&#10;AADzBwAAAAA=&#10;">
                <o:lock v:ext="edit" aspectratio="f"/>
                <v:shape id="文本框 589" o:spid="_x0000_s1026" o:spt="202" type="#_x0000_t202" style="position:absolute;left:7230;top:13925;height:743;width:1849;" filled="f" stroked="f" coordsize="21600,21600" o:gfxdata="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nha/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80A8CC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80A8CC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606" o:spid="_x0000_s1026" o:spt="203" style="position:absolute;left:6820;top:14140;height:396;width:395;" coordorigin="4307,11589" coordsize="395,39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1" o:spid="_x0000_s1026" o:spt="3" type="#_x0000_t3" style="position:absolute;left:4307;top:11589;height:396;width:395;v-text-anchor:middle;" fillcolor="#80A8CC" filled="t" stroked="f" coordsize="21600,21600" o:gfxdata="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B1h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/>
                    <v:imagedata o:title=""/>
                    <o:lock v:ext="edit" aspectratio="f"/>
                  </v:shape>
                  <v:shape id="KSO_Shape" o:spid="_x0000_s1026" o:spt="100" style="position:absolute;left:4379;top:11686;height:218;width:239;" fillcolor="#FFFFFF" filled="t" stroked="f" coordsize="63,57" o:gfxdata="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chL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2147483646;2147483646,2147483646;2147483646,2147483646;2147483646,2147483646;2147483646,0;2147483646,2147483646;2147483646,2147483646;0,2147483646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70485</wp:posOffset>
                </wp:positionV>
                <wp:extent cx="4679950" cy="1508125"/>
                <wp:effectExtent l="6350" t="6350" r="19050" b="9525"/>
                <wp:wrapNone/>
                <wp:docPr id="46" name="矩形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700" y="896366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rgbClr val="F0F3FF"/>
                        </a:solidFill>
                        <a:ln w="12700" cap="flat" cmpd="sng">
                          <a:solidFill>
                            <a:srgbClr val="80A8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96" o:spid="_x0000_s1026" o:spt="1" style="position:absolute;left:0pt;margin-left:211pt;margin-top:5.55pt;height:118.75pt;width:368.5pt;z-index:251684864;mso-width-relative:page;mso-height-relative:page;" fillcolor="#F0F3FF" filled="t" stroked="t" coordsize="21600,21600" o:gfxdata="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19o5jYAAAACwEAAA8A&#10;AAAAAAAAAQAgAAAAIgAAAGRycy9kb3ducmV2LnhtbFBLAQIUABQAAAAIAIdO4kC6eLbBFwIAAD0E&#10;AAAOAAAAAAAAAAEAIAAAACcBAABkcnMvZTJvRG9jLnhtbFBLBQYAAAAABgAGAFkBAACwBQAAAAA=&#10;">
                <v:fill on="t" focussize="0,0"/>
                <v:stroke weight="1pt" color="#80A8CC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5080</wp:posOffset>
                </wp:positionV>
                <wp:extent cx="4898390" cy="109347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8090" y="9294495"/>
                          <a:ext cx="4898390" cy="109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熟悉常用微信编辑器的使用方法，能使用Maka等工具制作简单的H5页面，能根据公司要求制定新媒体活动方案，并确保活动的良好执行；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</w:rPr>
                              <w:t>具备良好的沟通能力和团队协作能力，有团队精神，能快速融入团队。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6.7pt;margin-top:0.4pt;height:86.1pt;width:385.7pt;z-index:251685888;mso-width-relative:page;mso-height-relative:page;" filled="f" stroked="f" coordsize="21600,21600" o:gfxdata="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6cbANYAAAAJAQAADwAAAAAAAAABACAAAAAiAAAAZHJz&#10;L2Rvd25yZXYueG1sUEsBAhQAFAAAAAgAh07iQEM+mgTNAQAAcw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熟悉常用微信编辑器的使用方法，能使用Maka等工具制作简单的H5页面，能根据公司要求制定新媒体活动方案，并确保活动的良好执行；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napToGrid w:val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</w:rPr>
                        <w:t>具备良好的沟通能力和团队协作能力，有团队精神，能快速融入团队。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A696A"/>
    <w:multiLevelType w:val="multilevel"/>
    <w:tmpl w:val="185A696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CF24086"/>
    <w:multiLevelType w:val="multilevel"/>
    <w:tmpl w:val="3CF2408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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B444EF"/>
    <w:multiLevelType w:val="multilevel"/>
    <w:tmpl w:val="63B444E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66C95"/>
    <w:rsid w:val="00000A03"/>
    <w:rsid w:val="00035899"/>
    <w:rsid w:val="00052C96"/>
    <w:rsid w:val="00060E3B"/>
    <w:rsid w:val="00081C66"/>
    <w:rsid w:val="001013D9"/>
    <w:rsid w:val="00155B8D"/>
    <w:rsid w:val="0016096B"/>
    <w:rsid w:val="00177E56"/>
    <w:rsid w:val="001A517E"/>
    <w:rsid w:val="001B0EC5"/>
    <w:rsid w:val="001E2902"/>
    <w:rsid w:val="001F62B5"/>
    <w:rsid w:val="00266660"/>
    <w:rsid w:val="002D24B4"/>
    <w:rsid w:val="002D410A"/>
    <w:rsid w:val="00304FF1"/>
    <w:rsid w:val="00312420"/>
    <w:rsid w:val="0039501B"/>
    <w:rsid w:val="003A696B"/>
    <w:rsid w:val="003D3A15"/>
    <w:rsid w:val="00453FAC"/>
    <w:rsid w:val="004941E0"/>
    <w:rsid w:val="004D2634"/>
    <w:rsid w:val="004D3B60"/>
    <w:rsid w:val="00514257"/>
    <w:rsid w:val="00537D68"/>
    <w:rsid w:val="005447F8"/>
    <w:rsid w:val="00556A78"/>
    <w:rsid w:val="00564B71"/>
    <w:rsid w:val="00582268"/>
    <w:rsid w:val="005964A2"/>
    <w:rsid w:val="005C3AD4"/>
    <w:rsid w:val="006621E6"/>
    <w:rsid w:val="006B7412"/>
    <w:rsid w:val="006C01AB"/>
    <w:rsid w:val="006E7268"/>
    <w:rsid w:val="007105B7"/>
    <w:rsid w:val="00726D8D"/>
    <w:rsid w:val="007406C5"/>
    <w:rsid w:val="007416B5"/>
    <w:rsid w:val="007D1E71"/>
    <w:rsid w:val="008148BB"/>
    <w:rsid w:val="00844B3B"/>
    <w:rsid w:val="00846BD6"/>
    <w:rsid w:val="00853AED"/>
    <w:rsid w:val="00896642"/>
    <w:rsid w:val="008B059C"/>
    <w:rsid w:val="008B2A07"/>
    <w:rsid w:val="00903146"/>
    <w:rsid w:val="0090780B"/>
    <w:rsid w:val="00936D55"/>
    <w:rsid w:val="009569FF"/>
    <w:rsid w:val="009A7886"/>
    <w:rsid w:val="009C22A0"/>
    <w:rsid w:val="009C27AC"/>
    <w:rsid w:val="009F2B14"/>
    <w:rsid w:val="00A14121"/>
    <w:rsid w:val="00A90571"/>
    <w:rsid w:val="00AD698D"/>
    <w:rsid w:val="00AE38F8"/>
    <w:rsid w:val="00B10F39"/>
    <w:rsid w:val="00B548C4"/>
    <w:rsid w:val="00BA78C0"/>
    <w:rsid w:val="00BA7FA1"/>
    <w:rsid w:val="00BD107F"/>
    <w:rsid w:val="00C25FE7"/>
    <w:rsid w:val="00C95EDA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688B"/>
    <w:rsid w:val="00E918FC"/>
    <w:rsid w:val="00EA0B88"/>
    <w:rsid w:val="00EA0D78"/>
    <w:rsid w:val="00ED5A77"/>
    <w:rsid w:val="00EE108E"/>
    <w:rsid w:val="00F222C3"/>
    <w:rsid w:val="00F44D8E"/>
    <w:rsid w:val="00F464B2"/>
    <w:rsid w:val="00F51699"/>
    <w:rsid w:val="00F65A30"/>
    <w:rsid w:val="00FA0032"/>
    <w:rsid w:val="00FE26D2"/>
    <w:rsid w:val="00FE6DCC"/>
    <w:rsid w:val="025D1078"/>
    <w:rsid w:val="06166C95"/>
    <w:rsid w:val="06A7749B"/>
    <w:rsid w:val="0AB17E3C"/>
    <w:rsid w:val="0C547692"/>
    <w:rsid w:val="15FA402A"/>
    <w:rsid w:val="18BA2340"/>
    <w:rsid w:val="25F94B38"/>
    <w:rsid w:val="2651121A"/>
    <w:rsid w:val="2C731391"/>
    <w:rsid w:val="36EC217C"/>
    <w:rsid w:val="3B793E69"/>
    <w:rsid w:val="3E5F1642"/>
    <w:rsid w:val="446A4AF6"/>
    <w:rsid w:val="44DB3A01"/>
    <w:rsid w:val="48425ABB"/>
    <w:rsid w:val="48FE2BEF"/>
    <w:rsid w:val="513B09AA"/>
    <w:rsid w:val="52D972AA"/>
    <w:rsid w:val="5630745E"/>
    <w:rsid w:val="66DA1B55"/>
    <w:rsid w:val="6A91469C"/>
    <w:rsid w:val="6F203528"/>
    <w:rsid w:val="76B732CE"/>
    <w:rsid w:val="76E11DE3"/>
    <w:rsid w:val="7C6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paragraph" w:customStyle="1" w:styleId="10">
    <w:name w:val="_Style 8"/>
    <w:basedOn w:val="1"/>
    <w:qFormat/>
    <w:uiPriority w:val="99"/>
    <w:pPr>
      <w:ind w:firstLine="420" w:firstLineChars="200"/>
    </w:pPr>
  </w:style>
  <w:style w:type="character" w:customStyle="1" w:styleId="11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3">
    <w:name w:val="日期 Char"/>
    <w:link w:val="2"/>
    <w:semiHidden/>
    <w:qFormat/>
    <w:uiPriority w:val="99"/>
    <w:rPr>
      <w:kern w:val="2"/>
      <w:sz w:val="21"/>
    </w:rPr>
  </w:style>
  <w:style w:type="character" w:customStyle="1" w:styleId="14">
    <w:name w:val="批注框文本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7605;&#19994;&#29983;&#31616;&#21382;&#20010;&#24615;&#31616;&#21382;69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毕业生简历个性简历69</Template>
  <Pages>1</Pages>
  <Words>0</Words>
  <Characters>95</Characters>
  <Lines>1</Lines>
  <Paragraphs>1</Paragraphs>
  <TotalTime>0</TotalTime>
  <ScaleCrop>false</ScaleCrop>
  <LinksUpToDate>false</LinksUpToDate>
  <CharactersWithSpaces>95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2017-07-16T17:04:00Z</dcterms:created>
  <dc:creator>kedao</dc:creator>
  <cp:lastModifiedBy>幻主PPT</cp:lastModifiedBy>
  <dcterms:modified xsi:type="dcterms:W3CDTF">2023-09-29T09:06:34Z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2F0AD3F785F64E22BDA6906178AF5E5B_13</vt:lpwstr>
  </property>
</Properties>
</file>