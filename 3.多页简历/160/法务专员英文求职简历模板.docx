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adjustRightInd w:val="0"/>
        <w:snapToGrid w:val="0"/>
      </w:pPr>
      <w:bookmarkStart w:id="0" w:name="_GoBack"/>
      <w:bookmarkEnd w:id="0"/>
      <w:r>
        <w:rPr>
          <w:lang w:val="e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168910</wp:posOffset>
                </wp:positionV>
                <wp:extent cx="2458085" cy="1208405"/>
                <wp:effectExtent l="0" t="0" r="0" b="0"/>
                <wp:wrapNone/>
                <wp:docPr id="29" name="组合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191" cy="1208428"/>
                          <a:chOff x="139641" y="86724"/>
                          <a:chExt cx="2459030" cy="1208619"/>
                        </a:xfrm>
                      </wpg:grpSpPr>
                      <wpg:grpSp>
                        <wpg:cNvPr id="32" name="组合 32"/>
                        <wpg:cNvGrpSpPr/>
                        <wpg:grpSpPr>
                          <a:xfrm>
                            <a:off x="152556" y="86724"/>
                            <a:ext cx="1659234" cy="345440"/>
                            <a:chOff x="152556" y="86724"/>
                            <a:chExt cx="1659234" cy="345440"/>
                          </a:xfrm>
                        </wpg:grpSpPr>
                        <wps:wsp>
                          <wps:cNvPr id="33" name="文本框 146"/>
                          <wps:cNvSpPr txBox="1"/>
                          <wps:spPr>
                            <a:xfrm>
                              <a:off x="367800" y="86724"/>
                              <a:ext cx="144399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Birthday:1995.05.05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0" name="Shape 2526"/>
                          <wps:cNvSpPr/>
                          <wps:spPr>
                            <a:xfrm>
                              <a:off x="152556" y="219235"/>
                              <a:ext cx="137348" cy="13734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20618"/>
                                  </a:moveTo>
                                  <a:cubicBezTo>
                                    <a:pt x="5377" y="20618"/>
                                    <a:pt x="982" y="16223"/>
                                    <a:pt x="982" y="10800"/>
                                  </a:cubicBezTo>
                                  <a:cubicBezTo>
                                    <a:pt x="982" y="5377"/>
                                    <a:pt x="5377" y="982"/>
                                    <a:pt x="10800" y="982"/>
                                  </a:cubicBezTo>
                                  <a:cubicBezTo>
                                    <a:pt x="16223" y="982"/>
                                    <a:pt x="20618" y="5377"/>
                                    <a:pt x="20618" y="10800"/>
                                  </a:cubicBezTo>
                                  <a:cubicBezTo>
                                    <a:pt x="20618" y="16223"/>
                                    <a:pt x="16223" y="20618"/>
                                    <a:pt x="10800" y="20618"/>
                                  </a:cubicBezTo>
                                  <a:moveTo>
                                    <a:pt x="10800" y="0"/>
                                  </a:moveTo>
                                  <a:cubicBezTo>
                                    <a:pt x="4836" y="0"/>
                                    <a:pt x="0" y="4836"/>
                                    <a:pt x="0" y="10800"/>
                                  </a:cubicBezTo>
                                  <a:cubicBezTo>
                                    <a:pt x="0" y="16765"/>
                                    <a:pt x="4836" y="21600"/>
                                    <a:pt x="10800" y="21600"/>
                                  </a:cubicBezTo>
                                  <a:cubicBezTo>
                                    <a:pt x="16764" y="21600"/>
                                    <a:pt x="21600" y="16765"/>
                                    <a:pt x="21600" y="10800"/>
                                  </a:cubicBezTo>
                                  <a:cubicBezTo>
                                    <a:pt x="21600" y="4836"/>
                                    <a:pt x="16764" y="0"/>
                                    <a:pt x="10800" y="0"/>
                                  </a:cubicBezTo>
                                  <a:moveTo>
                                    <a:pt x="14236" y="16752"/>
                                  </a:moveTo>
                                  <a:cubicBezTo>
                                    <a:pt x="14001" y="16887"/>
                                    <a:pt x="13921" y="17188"/>
                                    <a:pt x="14057" y="17422"/>
                                  </a:cubicBezTo>
                                  <a:cubicBezTo>
                                    <a:pt x="14192" y="17658"/>
                                    <a:pt x="14493" y="17738"/>
                                    <a:pt x="14727" y="17602"/>
                                  </a:cubicBezTo>
                                  <a:cubicBezTo>
                                    <a:pt x="14962" y="17467"/>
                                    <a:pt x="15042" y="17167"/>
                                    <a:pt x="14907" y="16932"/>
                                  </a:cubicBezTo>
                                  <a:cubicBezTo>
                                    <a:pt x="14771" y="16697"/>
                                    <a:pt x="14472" y="16617"/>
                                    <a:pt x="14236" y="16752"/>
                                  </a:cubicBezTo>
                                  <a:moveTo>
                                    <a:pt x="10800" y="11782"/>
                                  </a:moveTo>
                                  <a:cubicBezTo>
                                    <a:pt x="10258" y="11782"/>
                                    <a:pt x="9818" y="11342"/>
                                    <a:pt x="9818" y="10800"/>
                                  </a:cubicBezTo>
                                  <a:cubicBezTo>
                                    <a:pt x="9818" y="10258"/>
                                    <a:pt x="10258" y="9818"/>
                                    <a:pt x="10800" y="9818"/>
                                  </a:cubicBezTo>
                                  <a:cubicBezTo>
                                    <a:pt x="11342" y="9818"/>
                                    <a:pt x="11782" y="10258"/>
                                    <a:pt x="11782" y="10800"/>
                                  </a:cubicBezTo>
                                  <a:cubicBezTo>
                                    <a:pt x="11782" y="11342"/>
                                    <a:pt x="11342" y="11782"/>
                                    <a:pt x="10800" y="11782"/>
                                  </a:cubicBezTo>
                                  <a:moveTo>
                                    <a:pt x="15218" y="10309"/>
                                  </a:moveTo>
                                  <a:lnTo>
                                    <a:pt x="12694" y="10309"/>
                                  </a:lnTo>
                                  <a:cubicBezTo>
                                    <a:pt x="12515" y="9624"/>
                                    <a:pt x="11978" y="9084"/>
                                    <a:pt x="11291" y="8906"/>
                                  </a:cubicBezTo>
                                  <a:lnTo>
                                    <a:pt x="11291" y="3436"/>
                                  </a:lnTo>
                                  <a:cubicBezTo>
                                    <a:pt x="11291" y="3166"/>
                                    <a:pt x="11071" y="2945"/>
                                    <a:pt x="10800" y="2945"/>
                                  </a:cubicBezTo>
                                  <a:cubicBezTo>
                                    <a:pt x="10529" y="2945"/>
                                    <a:pt x="10309" y="3166"/>
                                    <a:pt x="10309" y="3436"/>
                                  </a:cubicBezTo>
                                  <a:lnTo>
                                    <a:pt x="10309" y="8906"/>
                                  </a:lnTo>
                                  <a:cubicBezTo>
                                    <a:pt x="9464" y="9125"/>
                                    <a:pt x="8836" y="9886"/>
                                    <a:pt x="8836" y="10800"/>
                                  </a:cubicBezTo>
                                  <a:cubicBezTo>
                                    <a:pt x="8836" y="11885"/>
                                    <a:pt x="9716" y="12764"/>
                                    <a:pt x="10800" y="12764"/>
                                  </a:cubicBezTo>
                                  <a:cubicBezTo>
                                    <a:pt x="11714" y="12764"/>
                                    <a:pt x="12476" y="12137"/>
                                    <a:pt x="12694" y="11291"/>
                                  </a:cubicBezTo>
                                  <a:lnTo>
                                    <a:pt x="15218" y="11291"/>
                                  </a:lnTo>
                                  <a:cubicBezTo>
                                    <a:pt x="15489" y="11291"/>
                                    <a:pt x="15709" y="11072"/>
                                    <a:pt x="15709" y="10800"/>
                                  </a:cubicBezTo>
                                  <a:cubicBezTo>
                                    <a:pt x="15709" y="10529"/>
                                    <a:pt x="15489" y="10309"/>
                                    <a:pt x="15218" y="10309"/>
                                  </a:cubicBezTo>
                                  <a:moveTo>
                                    <a:pt x="16932" y="6693"/>
                                  </a:moveTo>
                                  <a:cubicBezTo>
                                    <a:pt x="16697" y="6829"/>
                                    <a:pt x="16616" y="7129"/>
                                    <a:pt x="16752" y="7364"/>
                                  </a:cubicBezTo>
                                  <a:cubicBezTo>
                                    <a:pt x="16887" y="7599"/>
                                    <a:pt x="17188" y="7679"/>
                                    <a:pt x="17422" y="7543"/>
                                  </a:cubicBezTo>
                                  <a:cubicBezTo>
                                    <a:pt x="17657" y="7408"/>
                                    <a:pt x="17737" y="7108"/>
                                    <a:pt x="17602" y="6873"/>
                                  </a:cubicBezTo>
                                  <a:cubicBezTo>
                                    <a:pt x="17467" y="6638"/>
                                    <a:pt x="17166" y="6557"/>
                                    <a:pt x="16932" y="6693"/>
                                  </a:cubicBezTo>
                                  <a:moveTo>
                                    <a:pt x="10800" y="17673"/>
                                  </a:moveTo>
                                  <a:cubicBezTo>
                                    <a:pt x="10529" y="17673"/>
                                    <a:pt x="10309" y="17893"/>
                                    <a:pt x="10309" y="18164"/>
                                  </a:cubicBezTo>
                                  <a:cubicBezTo>
                                    <a:pt x="10309" y="18435"/>
                                    <a:pt x="10529" y="18655"/>
                                    <a:pt x="10800" y="18655"/>
                                  </a:cubicBezTo>
                                  <a:cubicBezTo>
                                    <a:pt x="11071" y="18655"/>
                                    <a:pt x="11291" y="18435"/>
                                    <a:pt x="11291" y="18164"/>
                                  </a:cubicBezTo>
                                  <a:cubicBezTo>
                                    <a:pt x="11291" y="17893"/>
                                    <a:pt x="11071" y="17673"/>
                                    <a:pt x="10800" y="17673"/>
                                  </a:cubicBezTo>
                                  <a:moveTo>
                                    <a:pt x="17422" y="14057"/>
                                  </a:moveTo>
                                  <a:cubicBezTo>
                                    <a:pt x="17188" y="13921"/>
                                    <a:pt x="16887" y="14001"/>
                                    <a:pt x="16752" y="14236"/>
                                  </a:cubicBezTo>
                                  <a:cubicBezTo>
                                    <a:pt x="16616" y="14472"/>
                                    <a:pt x="16697" y="14772"/>
                                    <a:pt x="16932" y="14907"/>
                                  </a:cubicBezTo>
                                  <a:cubicBezTo>
                                    <a:pt x="17166" y="15043"/>
                                    <a:pt x="17467" y="14962"/>
                                    <a:pt x="17602" y="14727"/>
                                  </a:cubicBezTo>
                                  <a:cubicBezTo>
                                    <a:pt x="17737" y="14492"/>
                                    <a:pt x="17657" y="14192"/>
                                    <a:pt x="17422" y="14057"/>
                                  </a:cubicBezTo>
                                  <a:moveTo>
                                    <a:pt x="4668" y="6693"/>
                                  </a:moveTo>
                                  <a:cubicBezTo>
                                    <a:pt x="4433" y="6557"/>
                                    <a:pt x="4133" y="6638"/>
                                    <a:pt x="3998" y="6873"/>
                                  </a:cubicBezTo>
                                  <a:cubicBezTo>
                                    <a:pt x="3863" y="7108"/>
                                    <a:pt x="3942" y="7408"/>
                                    <a:pt x="4178" y="7543"/>
                                  </a:cubicBezTo>
                                  <a:cubicBezTo>
                                    <a:pt x="4412" y="7679"/>
                                    <a:pt x="4713" y="7599"/>
                                    <a:pt x="4848" y="7364"/>
                                  </a:cubicBezTo>
                                  <a:cubicBezTo>
                                    <a:pt x="4984" y="7129"/>
                                    <a:pt x="4903" y="6829"/>
                                    <a:pt x="4668" y="6693"/>
                                  </a:cubicBezTo>
                                  <a:moveTo>
                                    <a:pt x="14236" y="4848"/>
                                  </a:moveTo>
                                  <a:cubicBezTo>
                                    <a:pt x="14472" y="4984"/>
                                    <a:pt x="14771" y="4903"/>
                                    <a:pt x="14907" y="4669"/>
                                  </a:cubicBezTo>
                                  <a:cubicBezTo>
                                    <a:pt x="15042" y="4434"/>
                                    <a:pt x="14962" y="4134"/>
                                    <a:pt x="14727" y="3998"/>
                                  </a:cubicBezTo>
                                  <a:cubicBezTo>
                                    <a:pt x="14493" y="3863"/>
                                    <a:pt x="14192" y="3943"/>
                                    <a:pt x="14057" y="4178"/>
                                  </a:cubicBezTo>
                                  <a:cubicBezTo>
                                    <a:pt x="13921" y="4412"/>
                                    <a:pt x="14001" y="4713"/>
                                    <a:pt x="14236" y="4848"/>
                                  </a:cubicBezTo>
                                  <a:moveTo>
                                    <a:pt x="3436" y="10309"/>
                                  </a:moveTo>
                                  <a:cubicBezTo>
                                    <a:pt x="3166" y="10309"/>
                                    <a:pt x="2945" y="10529"/>
                                    <a:pt x="2945" y="10800"/>
                                  </a:cubicBezTo>
                                  <a:cubicBezTo>
                                    <a:pt x="2945" y="11072"/>
                                    <a:pt x="3166" y="11291"/>
                                    <a:pt x="3436" y="11291"/>
                                  </a:cubicBezTo>
                                  <a:cubicBezTo>
                                    <a:pt x="3707" y="11291"/>
                                    <a:pt x="3927" y="11072"/>
                                    <a:pt x="3927" y="10800"/>
                                  </a:cubicBezTo>
                                  <a:cubicBezTo>
                                    <a:pt x="3927" y="10529"/>
                                    <a:pt x="3707" y="10309"/>
                                    <a:pt x="3436" y="10309"/>
                                  </a:cubicBezTo>
                                  <a:moveTo>
                                    <a:pt x="6873" y="3998"/>
                                  </a:moveTo>
                                  <a:cubicBezTo>
                                    <a:pt x="6638" y="4134"/>
                                    <a:pt x="6558" y="4434"/>
                                    <a:pt x="6693" y="4669"/>
                                  </a:cubicBezTo>
                                  <a:cubicBezTo>
                                    <a:pt x="6829" y="4903"/>
                                    <a:pt x="7129" y="4984"/>
                                    <a:pt x="7364" y="4848"/>
                                  </a:cubicBezTo>
                                  <a:cubicBezTo>
                                    <a:pt x="7599" y="4713"/>
                                    <a:pt x="7679" y="4412"/>
                                    <a:pt x="7543" y="4178"/>
                                  </a:cubicBezTo>
                                  <a:cubicBezTo>
                                    <a:pt x="7408" y="3943"/>
                                    <a:pt x="7108" y="3863"/>
                                    <a:pt x="6873" y="3998"/>
                                  </a:cubicBezTo>
                                  <a:moveTo>
                                    <a:pt x="4178" y="14057"/>
                                  </a:moveTo>
                                  <a:cubicBezTo>
                                    <a:pt x="3942" y="14192"/>
                                    <a:pt x="3863" y="14492"/>
                                    <a:pt x="3998" y="14727"/>
                                  </a:cubicBezTo>
                                  <a:cubicBezTo>
                                    <a:pt x="4133" y="14962"/>
                                    <a:pt x="4433" y="15043"/>
                                    <a:pt x="4668" y="14907"/>
                                  </a:cubicBezTo>
                                  <a:cubicBezTo>
                                    <a:pt x="4903" y="14772"/>
                                    <a:pt x="4984" y="14472"/>
                                    <a:pt x="4848" y="14236"/>
                                  </a:cubicBezTo>
                                  <a:cubicBezTo>
                                    <a:pt x="4713" y="14001"/>
                                    <a:pt x="4412" y="13921"/>
                                    <a:pt x="4178" y="14057"/>
                                  </a:cubicBezTo>
                                  <a:moveTo>
                                    <a:pt x="7364" y="16752"/>
                                  </a:moveTo>
                                  <a:cubicBezTo>
                                    <a:pt x="7129" y="16617"/>
                                    <a:pt x="6829" y="16697"/>
                                    <a:pt x="6693" y="16932"/>
                                  </a:cubicBezTo>
                                  <a:cubicBezTo>
                                    <a:pt x="6558" y="17167"/>
                                    <a:pt x="6638" y="17467"/>
                                    <a:pt x="6873" y="17602"/>
                                  </a:cubicBezTo>
                                  <a:cubicBezTo>
                                    <a:pt x="7108" y="17738"/>
                                    <a:pt x="7408" y="17658"/>
                                    <a:pt x="7543" y="17422"/>
                                  </a:cubicBezTo>
                                  <a:cubicBezTo>
                                    <a:pt x="7679" y="17188"/>
                                    <a:pt x="7599" y="16887"/>
                                    <a:pt x="7364" y="16752"/>
                                  </a:cubicBezTo>
                                  <a:moveTo>
                                    <a:pt x="18164" y="10309"/>
                                  </a:moveTo>
                                  <a:cubicBezTo>
                                    <a:pt x="17893" y="10309"/>
                                    <a:pt x="17673" y="10529"/>
                                    <a:pt x="17673" y="10800"/>
                                  </a:cubicBezTo>
                                  <a:cubicBezTo>
                                    <a:pt x="17673" y="11072"/>
                                    <a:pt x="17893" y="11291"/>
                                    <a:pt x="18164" y="11291"/>
                                  </a:cubicBezTo>
                                  <a:cubicBezTo>
                                    <a:pt x="18434" y="11291"/>
                                    <a:pt x="18655" y="11072"/>
                                    <a:pt x="18655" y="10800"/>
                                  </a:cubicBezTo>
                                  <a:cubicBezTo>
                                    <a:pt x="18655" y="10529"/>
                                    <a:pt x="18434" y="10309"/>
                                    <a:pt x="18164" y="10309"/>
                                  </a:cubicBezTo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46" name="组合 46"/>
                        <wpg:cNvGrpSpPr/>
                        <wpg:grpSpPr>
                          <a:xfrm>
                            <a:off x="139641" y="662161"/>
                            <a:ext cx="2319849" cy="345440"/>
                            <a:chOff x="139641" y="662161"/>
                            <a:chExt cx="2319849" cy="345440"/>
                          </a:xfrm>
                        </wpg:grpSpPr>
                        <wps:wsp>
                          <wps:cNvPr id="62" name="文本框 147"/>
                          <wps:cNvSpPr txBox="1"/>
                          <wps:spPr>
                            <a:xfrm>
                              <a:off x="367800" y="662161"/>
                              <a:ext cx="209169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Mob: : 86 180 5252 5252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4" name="Shape 2526"/>
                          <wps:cNvSpPr/>
                          <wps:spPr>
                            <a:xfrm>
                              <a:off x="139641" y="800264"/>
                              <a:ext cx="137348" cy="137140"/>
                            </a:xfrm>
                            <a:custGeom>
                              <a:avLst/>
                              <a:gdLst>
                                <a:gd name="connsiteX0" fmla="*/ 303784 w 607639"/>
                                <a:gd name="connsiteY0" fmla="*/ 121302 h 606721"/>
                                <a:gd name="connsiteX1" fmla="*/ 486055 w 607639"/>
                                <a:gd name="connsiteY1" fmla="*/ 303290 h 606721"/>
                                <a:gd name="connsiteX2" fmla="*/ 455706 w 607639"/>
                                <a:gd name="connsiteY2" fmla="*/ 303290 h 606721"/>
                                <a:gd name="connsiteX3" fmla="*/ 303784 w 607639"/>
                                <a:gd name="connsiteY3" fmla="*/ 151693 h 606721"/>
                                <a:gd name="connsiteX4" fmla="*/ 303784 w 607639"/>
                                <a:gd name="connsiteY4" fmla="*/ 60686 h 606721"/>
                                <a:gd name="connsiteX5" fmla="*/ 546811 w 607639"/>
                                <a:gd name="connsiteY5" fmla="*/ 303290 h 606721"/>
                                <a:gd name="connsiteX6" fmla="*/ 516466 w 607639"/>
                                <a:gd name="connsiteY6" fmla="*/ 303290 h 606721"/>
                                <a:gd name="connsiteX7" fmla="*/ 303784 w 607639"/>
                                <a:gd name="connsiteY7" fmla="*/ 90989 h 606721"/>
                                <a:gd name="connsiteX8" fmla="*/ 137689 w 607639"/>
                                <a:gd name="connsiteY8" fmla="*/ 30947 h 606721"/>
                                <a:gd name="connsiteX9" fmla="*/ 30617 w 607639"/>
                                <a:gd name="connsiteY9" fmla="*/ 131012 h 606721"/>
                                <a:gd name="connsiteX10" fmla="*/ 173202 w 607639"/>
                                <a:gd name="connsiteY10" fmla="*/ 433696 h 606721"/>
                                <a:gd name="connsiteX11" fmla="*/ 476440 w 607639"/>
                                <a:gd name="connsiteY11" fmla="*/ 576151 h 606721"/>
                                <a:gd name="connsiteX12" fmla="*/ 576658 w 607639"/>
                                <a:gd name="connsiteY12" fmla="*/ 469154 h 606721"/>
                                <a:gd name="connsiteX13" fmla="*/ 570339 w 607639"/>
                                <a:gd name="connsiteY13" fmla="*/ 461245 h 606721"/>
                                <a:gd name="connsiteX14" fmla="*/ 445021 w 607639"/>
                                <a:gd name="connsiteY14" fmla="*/ 397882 h 606721"/>
                                <a:gd name="connsiteX15" fmla="*/ 439770 w 607639"/>
                                <a:gd name="connsiteY15" fmla="*/ 396638 h 606721"/>
                                <a:gd name="connsiteX16" fmla="*/ 429534 w 607639"/>
                                <a:gd name="connsiteY16" fmla="*/ 422409 h 606721"/>
                                <a:gd name="connsiteX17" fmla="*/ 368122 w 607639"/>
                                <a:gd name="connsiteY17" fmla="*/ 485950 h 606721"/>
                                <a:gd name="connsiteX18" fmla="*/ 221976 w 607639"/>
                                <a:gd name="connsiteY18" fmla="*/ 385085 h 606721"/>
                                <a:gd name="connsiteX19" fmla="*/ 120957 w 607639"/>
                                <a:gd name="connsiteY19" fmla="*/ 239164 h 606721"/>
                                <a:gd name="connsiteX20" fmla="*/ 184595 w 607639"/>
                                <a:gd name="connsiteY20" fmla="*/ 177756 h 606721"/>
                                <a:gd name="connsiteX21" fmla="*/ 210406 w 607639"/>
                                <a:gd name="connsiteY21" fmla="*/ 167537 h 606721"/>
                                <a:gd name="connsiteX22" fmla="*/ 209160 w 607639"/>
                                <a:gd name="connsiteY22" fmla="*/ 162293 h 606721"/>
                                <a:gd name="connsiteX23" fmla="*/ 145611 w 607639"/>
                                <a:gd name="connsiteY23" fmla="*/ 37256 h 606721"/>
                                <a:gd name="connsiteX24" fmla="*/ 137689 w 607639"/>
                                <a:gd name="connsiteY24" fmla="*/ 30947 h 606721"/>
                                <a:gd name="connsiteX25" fmla="*/ 129946 w 607639"/>
                                <a:gd name="connsiteY25" fmla="*/ 1265 h 606721"/>
                                <a:gd name="connsiteX26" fmla="*/ 167239 w 607639"/>
                                <a:gd name="connsiteY26" fmla="*/ 15662 h 606721"/>
                                <a:gd name="connsiteX27" fmla="*/ 238175 w 607639"/>
                                <a:gd name="connsiteY27" fmla="*/ 152607 h 606721"/>
                                <a:gd name="connsiteX28" fmla="*/ 151574 w 607639"/>
                                <a:gd name="connsiteY28" fmla="*/ 239164 h 606721"/>
                                <a:gd name="connsiteX29" fmla="*/ 243605 w 607639"/>
                                <a:gd name="connsiteY29" fmla="*/ 363490 h 606721"/>
                                <a:gd name="connsiteX30" fmla="*/ 368122 w 607639"/>
                                <a:gd name="connsiteY30" fmla="*/ 455379 h 606721"/>
                                <a:gd name="connsiteX31" fmla="*/ 454723 w 607639"/>
                                <a:gd name="connsiteY31" fmla="*/ 368822 h 606721"/>
                                <a:gd name="connsiteX32" fmla="*/ 591967 w 607639"/>
                                <a:gd name="connsiteY32" fmla="*/ 439650 h 606721"/>
                                <a:gd name="connsiteX33" fmla="*/ 606297 w 607639"/>
                                <a:gd name="connsiteY33" fmla="*/ 476974 h 606721"/>
                                <a:gd name="connsiteX34" fmla="*/ 476440 w 607639"/>
                                <a:gd name="connsiteY34" fmla="*/ 606721 h 606721"/>
                                <a:gd name="connsiteX35" fmla="*/ 151574 w 607639"/>
                                <a:gd name="connsiteY35" fmla="*/ 455379 h 606721"/>
                                <a:gd name="connsiteX36" fmla="*/ 0 w 607639"/>
                                <a:gd name="connsiteY36" fmla="*/ 131012 h 606721"/>
                                <a:gd name="connsiteX37" fmla="*/ 129946 w 607639"/>
                                <a:gd name="connsiteY37" fmla="*/ 1265 h 606721"/>
                                <a:gd name="connsiteX38" fmla="*/ 303784 w 607639"/>
                                <a:gd name="connsiteY38" fmla="*/ 0 h 606721"/>
                                <a:gd name="connsiteX39" fmla="*/ 607639 w 607639"/>
                                <a:gd name="connsiteY39" fmla="*/ 303290 h 606721"/>
                                <a:gd name="connsiteX40" fmla="*/ 577200 w 607639"/>
                                <a:gd name="connsiteY40" fmla="*/ 303290 h 606721"/>
                                <a:gd name="connsiteX41" fmla="*/ 303784 w 607639"/>
                                <a:gd name="connsiteY41" fmla="*/ 30302 h 606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</a:cxnLst>
                              <a:rect l="l" t="t" r="r" b="b"/>
                              <a:pathLst>
                                <a:path w="607639" h="606721">
                                  <a:moveTo>
                                    <a:pt x="303784" y="121302"/>
                                  </a:moveTo>
                                  <a:cubicBezTo>
                                    <a:pt x="404354" y="121302"/>
                                    <a:pt x="486055" y="202966"/>
                                    <a:pt x="486055" y="303290"/>
                                  </a:cubicBezTo>
                                  <a:lnTo>
                                    <a:pt x="455706" y="303290"/>
                                  </a:lnTo>
                                  <a:cubicBezTo>
                                    <a:pt x="455706" y="219583"/>
                                    <a:pt x="387711" y="151693"/>
                                    <a:pt x="303784" y="151693"/>
                                  </a:cubicBezTo>
                                  <a:close/>
                                  <a:moveTo>
                                    <a:pt x="303784" y="60686"/>
                                  </a:moveTo>
                                  <a:cubicBezTo>
                                    <a:pt x="437800" y="60686"/>
                                    <a:pt x="546811" y="169547"/>
                                    <a:pt x="546811" y="303290"/>
                                  </a:cubicBezTo>
                                  <a:lnTo>
                                    <a:pt x="516466" y="303290"/>
                                  </a:lnTo>
                                  <a:cubicBezTo>
                                    <a:pt x="516466" y="186076"/>
                                    <a:pt x="421249" y="90989"/>
                                    <a:pt x="303784" y="90989"/>
                                  </a:cubicBezTo>
                                  <a:close/>
                                  <a:moveTo>
                                    <a:pt x="137689" y="30947"/>
                                  </a:moveTo>
                                  <a:cubicBezTo>
                                    <a:pt x="80460" y="50853"/>
                                    <a:pt x="30617" y="107018"/>
                                    <a:pt x="30617" y="131012"/>
                                  </a:cubicBezTo>
                                  <a:cubicBezTo>
                                    <a:pt x="30617" y="205661"/>
                                    <a:pt x="46816" y="307503"/>
                                    <a:pt x="173202" y="433696"/>
                                  </a:cubicBezTo>
                                  <a:cubicBezTo>
                                    <a:pt x="299677" y="559888"/>
                                    <a:pt x="401676" y="576151"/>
                                    <a:pt x="476440" y="576151"/>
                                  </a:cubicBezTo>
                                  <a:cubicBezTo>
                                    <a:pt x="500471" y="576151"/>
                                    <a:pt x="556722" y="526385"/>
                                    <a:pt x="576658" y="469154"/>
                                  </a:cubicBezTo>
                                  <a:cubicBezTo>
                                    <a:pt x="575946" y="467821"/>
                                    <a:pt x="574255" y="465155"/>
                                    <a:pt x="570339" y="461245"/>
                                  </a:cubicBezTo>
                                  <a:cubicBezTo>
                                    <a:pt x="550491" y="441516"/>
                                    <a:pt x="501272" y="416544"/>
                                    <a:pt x="445021" y="397882"/>
                                  </a:cubicBezTo>
                                  <a:cubicBezTo>
                                    <a:pt x="442440" y="396993"/>
                                    <a:pt x="440749" y="396727"/>
                                    <a:pt x="439770" y="396638"/>
                                  </a:cubicBezTo>
                                  <a:cubicBezTo>
                                    <a:pt x="436299" y="400903"/>
                                    <a:pt x="432116" y="414234"/>
                                    <a:pt x="429534" y="422409"/>
                                  </a:cubicBezTo>
                                  <a:cubicBezTo>
                                    <a:pt x="422058" y="446137"/>
                                    <a:pt x="409509" y="485950"/>
                                    <a:pt x="368122" y="485950"/>
                                  </a:cubicBezTo>
                                  <a:cubicBezTo>
                                    <a:pt x="330829" y="485950"/>
                                    <a:pt x="267992" y="431030"/>
                                    <a:pt x="221976" y="385085"/>
                                  </a:cubicBezTo>
                                  <a:cubicBezTo>
                                    <a:pt x="175872" y="339051"/>
                                    <a:pt x="120957" y="276400"/>
                                    <a:pt x="120957" y="239164"/>
                                  </a:cubicBezTo>
                                  <a:cubicBezTo>
                                    <a:pt x="120957" y="197752"/>
                                    <a:pt x="160742" y="185310"/>
                                    <a:pt x="184595" y="177756"/>
                                  </a:cubicBezTo>
                                  <a:cubicBezTo>
                                    <a:pt x="192783" y="175179"/>
                                    <a:pt x="206045" y="171002"/>
                                    <a:pt x="210406" y="167537"/>
                                  </a:cubicBezTo>
                                  <a:cubicBezTo>
                                    <a:pt x="210317" y="166559"/>
                                    <a:pt x="210050" y="164871"/>
                                    <a:pt x="209160" y="162293"/>
                                  </a:cubicBezTo>
                                  <a:cubicBezTo>
                                    <a:pt x="190380" y="106129"/>
                                    <a:pt x="165459" y="57074"/>
                                    <a:pt x="145611" y="37256"/>
                                  </a:cubicBezTo>
                                  <a:cubicBezTo>
                                    <a:pt x="141695" y="33346"/>
                                    <a:pt x="139025" y="31658"/>
                                    <a:pt x="137689" y="30947"/>
                                  </a:cubicBezTo>
                                  <a:close/>
                                  <a:moveTo>
                                    <a:pt x="129946" y="1265"/>
                                  </a:moveTo>
                                  <a:cubicBezTo>
                                    <a:pt x="142229" y="-2823"/>
                                    <a:pt x="154956" y="3309"/>
                                    <a:pt x="167239" y="15662"/>
                                  </a:cubicBezTo>
                                  <a:cubicBezTo>
                                    <a:pt x="196165" y="44455"/>
                                    <a:pt x="223045" y="107195"/>
                                    <a:pt x="238175" y="152607"/>
                                  </a:cubicBezTo>
                                  <a:cubicBezTo>
                                    <a:pt x="259892" y="217480"/>
                                    <a:pt x="151574" y="195885"/>
                                    <a:pt x="151574" y="239164"/>
                                  </a:cubicBezTo>
                                  <a:cubicBezTo>
                                    <a:pt x="151574" y="260759"/>
                                    <a:pt x="194919" y="314791"/>
                                    <a:pt x="243605" y="363490"/>
                                  </a:cubicBezTo>
                                  <a:cubicBezTo>
                                    <a:pt x="292379" y="412101"/>
                                    <a:pt x="346494" y="455379"/>
                                    <a:pt x="368122" y="455379"/>
                                  </a:cubicBezTo>
                                  <a:cubicBezTo>
                                    <a:pt x="411467" y="455379"/>
                                    <a:pt x="389750" y="347227"/>
                                    <a:pt x="454723" y="368822"/>
                                  </a:cubicBezTo>
                                  <a:cubicBezTo>
                                    <a:pt x="500293" y="384019"/>
                                    <a:pt x="563130" y="410857"/>
                                    <a:pt x="591967" y="439650"/>
                                  </a:cubicBezTo>
                                  <a:cubicBezTo>
                                    <a:pt x="604339" y="452002"/>
                                    <a:pt x="610391" y="464710"/>
                                    <a:pt x="606297" y="476974"/>
                                  </a:cubicBezTo>
                                  <a:cubicBezTo>
                                    <a:pt x="584669" y="541848"/>
                                    <a:pt x="519696" y="606721"/>
                                    <a:pt x="476440" y="606721"/>
                                  </a:cubicBezTo>
                                  <a:cubicBezTo>
                                    <a:pt x="389750" y="606721"/>
                                    <a:pt x="281520" y="585037"/>
                                    <a:pt x="151574" y="455379"/>
                                  </a:cubicBezTo>
                                  <a:cubicBezTo>
                                    <a:pt x="21628" y="325632"/>
                                    <a:pt x="0" y="217480"/>
                                    <a:pt x="0" y="131012"/>
                                  </a:cubicBezTo>
                                  <a:cubicBezTo>
                                    <a:pt x="0" y="87733"/>
                                    <a:pt x="64973" y="22949"/>
                                    <a:pt x="129946" y="1265"/>
                                  </a:cubicBezTo>
                                  <a:close/>
                                  <a:moveTo>
                                    <a:pt x="303784" y="0"/>
                                  </a:moveTo>
                                  <a:cubicBezTo>
                                    <a:pt x="471287" y="0"/>
                                    <a:pt x="607639" y="136050"/>
                                    <a:pt x="607639" y="303290"/>
                                  </a:cubicBezTo>
                                  <a:lnTo>
                                    <a:pt x="577200" y="303290"/>
                                  </a:lnTo>
                                  <a:cubicBezTo>
                                    <a:pt x="577200" y="152578"/>
                                    <a:pt x="454822" y="30302"/>
                                    <a:pt x="303784" y="303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65" name="组合 65"/>
                        <wpg:cNvGrpSpPr/>
                        <wpg:grpSpPr>
                          <a:xfrm>
                            <a:off x="159884" y="374443"/>
                            <a:ext cx="2438787" cy="345495"/>
                            <a:chOff x="159884" y="374443"/>
                            <a:chExt cx="2438787" cy="345495"/>
                          </a:xfrm>
                        </wpg:grpSpPr>
                        <wps:wsp>
                          <wps:cNvPr id="67" name="文本框 150"/>
                          <wps:cNvSpPr txBox="1"/>
                          <wps:spPr>
                            <a:xfrm>
                              <a:off x="367790" y="374443"/>
                              <a:ext cx="2230881" cy="3454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Living : Hubei Wuhan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8" name="Shape 2526"/>
                          <wps:cNvSpPr/>
                          <wps:spPr>
                            <a:xfrm>
                              <a:off x="159884" y="509769"/>
                              <a:ext cx="122692" cy="137348"/>
                            </a:xfrm>
                            <a:custGeom>
                              <a:avLst/>
                              <a:gdLst>
                                <a:gd name="connsiteX0" fmla="*/ 205077 w 518656"/>
                                <a:gd name="connsiteY0" fmla="*/ 456900 h 580612"/>
                                <a:gd name="connsiteX1" fmla="*/ 24745 w 518656"/>
                                <a:gd name="connsiteY1" fmla="*/ 505603 h 580612"/>
                                <a:gd name="connsiteX2" fmla="*/ 259194 w 518656"/>
                                <a:gd name="connsiteY2" fmla="*/ 555816 h 580612"/>
                                <a:gd name="connsiteX3" fmla="*/ 493822 w 518656"/>
                                <a:gd name="connsiteY3" fmla="*/ 505603 h 580612"/>
                                <a:gd name="connsiteX4" fmla="*/ 313490 w 518656"/>
                                <a:gd name="connsiteY4" fmla="*/ 456900 h 580612"/>
                                <a:gd name="connsiteX5" fmla="*/ 269520 w 518656"/>
                                <a:gd name="connsiteY5" fmla="*/ 525066 h 580612"/>
                                <a:gd name="connsiteX6" fmla="*/ 249047 w 518656"/>
                                <a:gd name="connsiteY6" fmla="*/ 525066 h 580612"/>
                                <a:gd name="connsiteX7" fmla="*/ 205077 w 518656"/>
                                <a:gd name="connsiteY7" fmla="*/ 456900 h 580612"/>
                                <a:gd name="connsiteX8" fmla="*/ 259142 w 518656"/>
                                <a:gd name="connsiteY8" fmla="*/ 125952 h 580612"/>
                                <a:gd name="connsiteX9" fmla="*/ 205653 w 518656"/>
                                <a:gd name="connsiteY9" fmla="*/ 179368 h 580612"/>
                                <a:gd name="connsiteX10" fmla="*/ 259142 w 518656"/>
                                <a:gd name="connsiteY10" fmla="*/ 232874 h 580612"/>
                                <a:gd name="connsiteX11" fmla="*/ 312720 w 518656"/>
                                <a:gd name="connsiteY11" fmla="*/ 179368 h 580612"/>
                                <a:gd name="connsiteX12" fmla="*/ 259142 w 518656"/>
                                <a:gd name="connsiteY12" fmla="*/ 125952 h 580612"/>
                                <a:gd name="connsiteX13" fmla="*/ 259142 w 518656"/>
                                <a:gd name="connsiteY13" fmla="*/ 101332 h 580612"/>
                                <a:gd name="connsiteX14" fmla="*/ 337373 w 518656"/>
                                <a:gd name="connsiteY14" fmla="*/ 179368 h 580612"/>
                                <a:gd name="connsiteX15" fmla="*/ 259142 w 518656"/>
                                <a:gd name="connsiteY15" fmla="*/ 257493 h 580612"/>
                                <a:gd name="connsiteX16" fmla="*/ 181000 w 518656"/>
                                <a:gd name="connsiteY16" fmla="*/ 179368 h 580612"/>
                                <a:gd name="connsiteX17" fmla="*/ 259142 w 518656"/>
                                <a:gd name="connsiteY17" fmla="*/ 101332 h 580612"/>
                                <a:gd name="connsiteX18" fmla="*/ 259194 w 518656"/>
                                <a:gd name="connsiteY18" fmla="*/ 24618 h 580612"/>
                                <a:gd name="connsiteX19" fmla="*/ 104319 w 518656"/>
                                <a:gd name="connsiteY19" fmla="*/ 179347 h 580612"/>
                                <a:gd name="connsiteX20" fmla="*/ 259194 w 518656"/>
                                <a:gd name="connsiteY20" fmla="*/ 495916 h 580612"/>
                                <a:gd name="connsiteX21" fmla="*/ 414248 w 518656"/>
                                <a:gd name="connsiteY21" fmla="*/ 179347 h 580612"/>
                                <a:gd name="connsiteX22" fmla="*/ 259194 w 518656"/>
                                <a:gd name="connsiteY22" fmla="*/ 24618 h 580612"/>
                                <a:gd name="connsiteX23" fmla="*/ 259194 w 518656"/>
                                <a:gd name="connsiteY23" fmla="*/ 0 h 580612"/>
                                <a:gd name="connsiteX24" fmla="*/ 438904 w 518656"/>
                                <a:gd name="connsiteY24" fmla="*/ 179347 h 580612"/>
                                <a:gd name="connsiteX25" fmla="*/ 327910 w 518656"/>
                                <a:gd name="connsiteY25" fmla="*/ 433348 h 580612"/>
                                <a:gd name="connsiteX26" fmla="*/ 518656 w 518656"/>
                                <a:gd name="connsiteY26" fmla="*/ 505692 h 580612"/>
                                <a:gd name="connsiteX27" fmla="*/ 259372 w 518656"/>
                                <a:gd name="connsiteY27" fmla="*/ 580612 h 580612"/>
                                <a:gd name="connsiteX28" fmla="*/ 0 w 518656"/>
                                <a:gd name="connsiteY28" fmla="*/ 505692 h 580612"/>
                                <a:gd name="connsiteX29" fmla="*/ 190479 w 518656"/>
                                <a:gd name="connsiteY29" fmla="*/ 433348 h 580612"/>
                                <a:gd name="connsiteX30" fmla="*/ 79574 w 518656"/>
                                <a:gd name="connsiteY30" fmla="*/ 179347 h 580612"/>
                                <a:gd name="connsiteX31" fmla="*/ 259194 w 518656"/>
                                <a:gd name="connsiteY31" fmla="*/ 0 h 5806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</a:cxnLst>
                              <a:rect l="l" t="t" r="r" b="b"/>
                              <a:pathLst>
                                <a:path w="518656" h="580612">
                                  <a:moveTo>
                                    <a:pt x="205077" y="456900"/>
                                  </a:moveTo>
                                  <a:cubicBezTo>
                                    <a:pt x="79307" y="464099"/>
                                    <a:pt x="24745" y="492450"/>
                                    <a:pt x="24745" y="505603"/>
                                  </a:cubicBezTo>
                                  <a:cubicBezTo>
                                    <a:pt x="24745" y="522667"/>
                                    <a:pt x="107434" y="555816"/>
                                    <a:pt x="259194" y="555816"/>
                                  </a:cubicBezTo>
                                  <a:cubicBezTo>
                                    <a:pt x="411044" y="555816"/>
                                    <a:pt x="493733" y="522755"/>
                                    <a:pt x="493822" y="505603"/>
                                  </a:cubicBezTo>
                                  <a:cubicBezTo>
                                    <a:pt x="493822" y="492361"/>
                                    <a:pt x="439260" y="464099"/>
                                    <a:pt x="313490" y="456900"/>
                                  </a:cubicBezTo>
                                  <a:cubicBezTo>
                                    <a:pt x="289814" y="494938"/>
                                    <a:pt x="272012" y="522044"/>
                                    <a:pt x="269520" y="525066"/>
                                  </a:cubicBezTo>
                                  <a:cubicBezTo>
                                    <a:pt x="261598" y="534398"/>
                                    <a:pt x="252252" y="529332"/>
                                    <a:pt x="249047" y="525066"/>
                                  </a:cubicBezTo>
                                  <a:cubicBezTo>
                                    <a:pt x="246644" y="521867"/>
                                    <a:pt x="228753" y="494938"/>
                                    <a:pt x="205077" y="456900"/>
                                  </a:cubicBezTo>
                                  <a:close/>
                                  <a:moveTo>
                                    <a:pt x="259142" y="125952"/>
                                  </a:moveTo>
                                  <a:cubicBezTo>
                                    <a:pt x="229594" y="125952"/>
                                    <a:pt x="205653" y="149860"/>
                                    <a:pt x="205653" y="179368"/>
                                  </a:cubicBezTo>
                                  <a:cubicBezTo>
                                    <a:pt x="205653" y="208876"/>
                                    <a:pt x="229594" y="232874"/>
                                    <a:pt x="259142" y="232874"/>
                                  </a:cubicBezTo>
                                  <a:cubicBezTo>
                                    <a:pt x="288690" y="232874"/>
                                    <a:pt x="312720" y="208876"/>
                                    <a:pt x="312720" y="179368"/>
                                  </a:cubicBezTo>
                                  <a:cubicBezTo>
                                    <a:pt x="312720" y="149860"/>
                                    <a:pt x="288690" y="125952"/>
                                    <a:pt x="259142" y="125952"/>
                                  </a:cubicBezTo>
                                  <a:close/>
                                  <a:moveTo>
                                    <a:pt x="259142" y="101332"/>
                                  </a:moveTo>
                                  <a:cubicBezTo>
                                    <a:pt x="302396" y="101332"/>
                                    <a:pt x="337373" y="136262"/>
                                    <a:pt x="337373" y="179368"/>
                                  </a:cubicBezTo>
                                  <a:cubicBezTo>
                                    <a:pt x="337373" y="222564"/>
                                    <a:pt x="302396" y="257493"/>
                                    <a:pt x="259142" y="257493"/>
                                  </a:cubicBezTo>
                                  <a:cubicBezTo>
                                    <a:pt x="215977" y="257493"/>
                                    <a:pt x="181000" y="222564"/>
                                    <a:pt x="181000" y="179368"/>
                                  </a:cubicBezTo>
                                  <a:cubicBezTo>
                                    <a:pt x="181000" y="136262"/>
                                    <a:pt x="215977" y="101332"/>
                                    <a:pt x="259142" y="101332"/>
                                  </a:cubicBezTo>
                                  <a:close/>
                                  <a:moveTo>
                                    <a:pt x="259194" y="24618"/>
                                  </a:moveTo>
                                  <a:cubicBezTo>
                                    <a:pt x="173924" y="24618"/>
                                    <a:pt x="104319" y="94028"/>
                                    <a:pt x="104319" y="179347"/>
                                  </a:cubicBezTo>
                                  <a:cubicBezTo>
                                    <a:pt x="104319" y="253912"/>
                                    <a:pt x="223146" y="440903"/>
                                    <a:pt x="259194" y="495916"/>
                                  </a:cubicBezTo>
                                  <a:cubicBezTo>
                                    <a:pt x="295332" y="440903"/>
                                    <a:pt x="414248" y="253912"/>
                                    <a:pt x="414248" y="179347"/>
                                  </a:cubicBezTo>
                                  <a:cubicBezTo>
                                    <a:pt x="414248" y="94028"/>
                                    <a:pt x="344643" y="24618"/>
                                    <a:pt x="259194" y="24618"/>
                                  </a:cubicBezTo>
                                  <a:close/>
                                  <a:moveTo>
                                    <a:pt x="259194" y="0"/>
                                  </a:moveTo>
                                  <a:cubicBezTo>
                                    <a:pt x="358351" y="0"/>
                                    <a:pt x="438904" y="80430"/>
                                    <a:pt x="438904" y="179347"/>
                                  </a:cubicBezTo>
                                  <a:cubicBezTo>
                                    <a:pt x="438904" y="238004"/>
                                    <a:pt x="376954" y="352118"/>
                                    <a:pt x="327910" y="433348"/>
                                  </a:cubicBezTo>
                                  <a:cubicBezTo>
                                    <a:pt x="386121" y="437703"/>
                                    <a:pt x="518567" y="453434"/>
                                    <a:pt x="518656" y="505692"/>
                                  </a:cubicBezTo>
                                  <a:cubicBezTo>
                                    <a:pt x="518656" y="557150"/>
                                    <a:pt x="384163" y="580612"/>
                                    <a:pt x="259372" y="580612"/>
                                  </a:cubicBezTo>
                                  <a:cubicBezTo>
                                    <a:pt x="134404" y="580612"/>
                                    <a:pt x="0" y="557150"/>
                                    <a:pt x="0" y="505692"/>
                                  </a:cubicBezTo>
                                  <a:cubicBezTo>
                                    <a:pt x="0" y="453434"/>
                                    <a:pt x="132357" y="437703"/>
                                    <a:pt x="190479" y="433348"/>
                                  </a:cubicBezTo>
                                  <a:cubicBezTo>
                                    <a:pt x="141524" y="352118"/>
                                    <a:pt x="79574" y="238004"/>
                                    <a:pt x="79574" y="179347"/>
                                  </a:cubicBezTo>
                                  <a:cubicBezTo>
                                    <a:pt x="79574" y="80430"/>
                                    <a:pt x="160127" y="0"/>
                                    <a:pt x="2591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69" name="组合 69"/>
                        <wpg:cNvGrpSpPr/>
                        <wpg:grpSpPr>
                          <a:xfrm>
                            <a:off x="139641" y="949848"/>
                            <a:ext cx="2319899" cy="345495"/>
                            <a:chOff x="139641" y="949848"/>
                            <a:chExt cx="2319899" cy="345495"/>
                          </a:xfrm>
                        </wpg:grpSpPr>
                        <wps:wsp>
                          <wps:cNvPr id="72" name="文本框 151"/>
                          <wps:cNvSpPr txBox="1"/>
                          <wps:spPr>
                            <a:xfrm>
                              <a:off x="367771" y="949848"/>
                              <a:ext cx="2091769" cy="3454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E-mail: zixuanCV@qq.com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76" name="Shape 2526"/>
                          <wps:cNvSpPr/>
                          <wps:spPr>
                            <a:xfrm>
                              <a:off x="139641" y="1084671"/>
                              <a:ext cx="137348" cy="105654"/>
                            </a:xfrm>
                            <a:custGeom>
                              <a:avLst/>
                              <a:gdLst>
                                <a:gd name="T0" fmla="*/ 6394 w 6827"/>
                                <a:gd name="T1" fmla="*/ 0 h 5259"/>
                                <a:gd name="T2" fmla="*/ 433 w 6827"/>
                                <a:gd name="T3" fmla="*/ 0 h 5259"/>
                                <a:gd name="T4" fmla="*/ 0 w 6827"/>
                                <a:gd name="T5" fmla="*/ 433 h 5259"/>
                                <a:gd name="T6" fmla="*/ 0 w 6827"/>
                                <a:gd name="T7" fmla="*/ 4826 h 5259"/>
                                <a:gd name="T8" fmla="*/ 433 w 6827"/>
                                <a:gd name="T9" fmla="*/ 5259 h 5259"/>
                                <a:gd name="T10" fmla="*/ 6394 w 6827"/>
                                <a:gd name="T11" fmla="*/ 5259 h 5259"/>
                                <a:gd name="T12" fmla="*/ 6827 w 6827"/>
                                <a:gd name="T13" fmla="*/ 4826 h 5259"/>
                                <a:gd name="T14" fmla="*/ 6827 w 6827"/>
                                <a:gd name="T15" fmla="*/ 433 h 5259"/>
                                <a:gd name="T16" fmla="*/ 6394 w 6827"/>
                                <a:gd name="T17" fmla="*/ 0 h 5259"/>
                                <a:gd name="T18" fmla="*/ 5838 w 6827"/>
                                <a:gd name="T19" fmla="*/ 245 h 5259"/>
                                <a:gd name="T20" fmla="*/ 3413 w 6827"/>
                                <a:gd name="T21" fmla="*/ 2012 h 5259"/>
                                <a:gd name="T22" fmla="*/ 988 w 6827"/>
                                <a:gd name="T23" fmla="*/ 245 h 5259"/>
                                <a:gd name="T24" fmla="*/ 5838 w 6827"/>
                                <a:gd name="T25" fmla="*/ 245 h 5259"/>
                                <a:gd name="T26" fmla="*/ 768 w 6827"/>
                                <a:gd name="T27" fmla="*/ 5014 h 5259"/>
                                <a:gd name="T28" fmla="*/ 433 w 6827"/>
                                <a:gd name="T29" fmla="*/ 5014 h 5259"/>
                                <a:gd name="T30" fmla="*/ 245 w 6827"/>
                                <a:gd name="T31" fmla="*/ 4826 h 5259"/>
                                <a:gd name="T32" fmla="*/ 245 w 6827"/>
                                <a:gd name="T33" fmla="*/ 1019 h 5259"/>
                                <a:gd name="T34" fmla="*/ 768 w 6827"/>
                                <a:gd name="T35" fmla="*/ 1400 h 5259"/>
                                <a:gd name="T36" fmla="*/ 768 w 6827"/>
                                <a:gd name="T37" fmla="*/ 5014 h 5259"/>
                                <a:gd name="T38" fmla="*/ 5814 w 6827"/>
                                <a:gd name="T39" fmla="*/ 5014 h 5259"/>
                                <a:gd name="T40" fmla="*/ 1013 w 6827"/>
                                <a:gd name="T41" fmla="*/ 5014 h 5259"/>
                                <a:gd name="T42" fmla="*/ 1013 w 6827"/>
                                <a:gd name="T43" fmla="*/ 1578 h 5259"/>
                                <a:gd name="T44" fmla="*/ 3341 w 6827"/>
                                <a:gd name="T45" fmla="*/ 3275 h 5259"/>
                                <a:gd name="T46" fmla="*/ 3413 w 6827"/>
                                <a:gd name="T47" fmla="*/ 3299 h 5259"/>
                                <a:gd name="T48" fmla="*/ 3485 w 6827"/>
                                <a:gd name="T49" fmla="*/ 3275 h 5259"/>
                                <a:gd name="T50" fmla="*/ 5814 w 6827"/>
                                <a:gd name="T51" fmla="*/ 1578 h 5259"/>
                                <a:gd name="T52" fmla="*/ 5814 w 6827"/>
                                <a:gd name="T53" fmla="*/ 5014 h 5259"/>
                                <a:gd name="T54" fmla="*/ 6582 w 6827"/>
                                <a:gd name="T55" fmla="*/ 4826 h 5259"/>
                                <a:gd name="T56" fmla="*/ 6394 w 6827"/>
                                <a:gd name="T57" fmla="*/ 5014 h 5259"/>
                                <a:gd name="T58" fmla="*/ 6059 w 6827"/>
                                <a:gd name="T59" fmla="*/ 5014 h 5259"/>
                                <a:gd name="T60" fmla="*/ 6059 w 6827"/>
                                <a:gd name="T61" fmla="*/ 1400 h 5259"/>
                                <a:gd name="T62" fmla="*/ 6582 w 6827"/>
                                <a:gd name="T63" fmla="*/ 1019 h 5259"/>
                                <a:gd name="T64" fmla="*/ 6582 w 6827"/>
                                <a:gd name="T65" fmla="*/ 4826 h 5259"/>
                                <a:gd name="T66" fmla="*/ 6582 w 6827"/>
                                <a:gd name="T67" fmla="*/ 716 h 5259"/>
                                <a:gd name="T68" fmla="*/ 3413 w 6827"/>
                                <a:gd name="T69" fmla="*/ 3025 h 5259"/>
                                <a:gd name="T70" fmla="*/ 245 w 6827"/>
                                <a:gd name="T71" fmla="*/ 716 h 5259"/>
                                <a:gd name="T72" fmla="*/ 245 w 6827"/>
                                <a:gd name="T73" fmla="*/ 433 h 5259"/>
                                <a:gd name="T74" fmla="*/ 433 w 6827"/>
                                <a:gd name="T75" fmla="*/ 245 h 5259"/>
                                <a:gd name="T76" fmla="*/ 573 w 6827"/>
                                <a:gd name="T77" fmla="*/ 245 h 5259"/>
                                <a:gd name="T78" fmla="*/ 3341 w 6827"/>
                                <a:gd name="T79" fmla="*/ 2263 h 5259"/>
                                <a:gd name="T80" fmla="*/ 3413 w 6827"/>
                                <a:gd name="T81" fmla="*/ 2286 h 5259"/>
                                <a:gd name="T82" fmla="*/ 3485 w 6827"/>
                                <a:gd name="T83" fmla="*/ 2263 h 5259"/>
                                <a:gd name="T84" fmla="*/ 6254 w 6827"/>
                                <a:gd name="T85" fmla="*/ 245 h 5259"/>
                                <a:gd name="T86" fmla="*/ 6394 w 6827"/>
                                <a:gd name="T87" fmla="*/ 245 h 5259"/>
                                <a:gd name="T88" fmla="*/ 6582 w 6827"/>
                                <a:gd name="T89" fmla="*/ 433 h 5259"/>
                                <a:gd name="T90" fmla="*/ 6582 w 6827"/>
                                <a:gd name="T91" fmla="*/ 716 h 525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6827" h="5259">
                                  <a:moveTo>
                                    <a:pt x="6394" y="0"/>
                                  </a:moveTo>
                                  <a:lnTo>
                                    <a:pt x="433" y="0"/>
                                  </a:lnTo>
                                  <a:cubicBezTo>
                                    <a:pt x="194" y="0"/>
                                    <a:pt x="0" y="194"/>
                                    <a:pt x="0" y="433"/>
                                  </a:cubicBezTo>
                                  <a:lnTo>
                                    <a:pt x="0" y="4826"/>
                                  </a:lnTo>
                                  <a:cubicBezTo>
                                    <a:pt x="0" y="5065"/>
                                    <a:pt x="194" y="5259"/>
                                    <a:pt x="433" y="5259"/>
                                  </a:cubicBezTo>
                                  <a:lnTo>
                                    <a:pt x="6394" y="5259"/>
                                  </a:lnTo>
                                  <a:cubicBezTo>
                                    <a:pt x="6632" y="5259"/>
                                    <a:pt x="6827" y="5065"/>
                                    <a:pt x="6827" y="4826"/>
                                  </a:cubicBezTo>
                                  <a:lnTo>
                                    <a:pt x="6827" y="433"/>
                                  </a:lnTo>
                                  <a:cubicBezTo>
                                    <a:pt x="6827" y="194"/>
                                    <a:pt x="6632" y="0"/>
                                    <a:pt x="6394" y="0"/>
                                  </a:cubicBezTo>
                                  <a:close/>
                                  <a:moveTo>
                                    <a:pt x="5838" y="245"/>
                                  </a:moveTo>
                                  <a:lnTo>
                                    <a:pt x="3413" y="2012"/>
                                  </a:lnTo>
                                  <a:lnTo>
                                    <a:pt x="988" y="245"/>
                                  </a:lnTo>
                                  <a:lnTo>
                                    <a:pt x="5838" y="245"/>
                                  </a:lnTo>
                                  <a:close/>
                                  <a:moveTo>
                                    <a:pt x="768" y="5014"/>
                                  </a:moveTo>
                                  <a:lnTo>
                                    <a:pt x="433" y="5014"/>
                                  </a:lnTo>
                                  <a:cubicBezTo>
                                    <a:pt x="329" y="5014"/>
                                    <a:pt x="245" y="4929"/>
                                    <a:pt x="245" y="4826"/>
                                  </a:cubicBezTo>
                                  <a:lnTo>
                                    <a:pt x="245" y="1019"/>
                                  </a:lnTo>
                                  <a:lnTo>
                                    <a:pt x="768" y="1400"/>
                                  </a:lnTo>
                                  <a:lnTo>
                                    <a:pt x="768" y="5014"/>
                                  </a:lnTo>
                                  <a:close/>
                                  <a:moveTo>
                                    <a:pt x="5814" y="5014"/>
                                  </a:moveTo>
                                  <a:lnTo>
                                    <a:pt x="1013" y="5014"/>
                                  </a:lnTo>
                                  <a:lnTo>
                                    <a:pt x="1013" y="1578"/>
                                  </a:lnTo>
                                  <a:lnTo>
                                    <a:pt x="3341" y="3275"/>
                                  </a:lnTo>
                                  <a:cubicBezTo>
                                    <a:pt x="3363" y="3291"/>
                                    <a:pt x="3388" y="3299"/>
                                    <a:pt x="3413" y="3299"/>
                                  </a:cubicBezTo>
                                  <a:cubicBezTo>
                                    <a:pt x="3439" y="3299"/>
                                    <a:pt x="3464" y="3291"/>
                                    <a:pt x="3485" y="3275"/>
                                  </a:cubicBezTo>
                                  <a:lnTo>
                                    <a:pt x="5814" y="1578"/>
                                  </a:lnTo>
                                  <a:lnTo>
                                    <a:pt x="5814" y="5014"/>
                                  </a:lnTo>
                                  <a:close/>
                                  <a:moveTo>
                                    <a:pt x="6582" y="4826"/>
                                  </a:moveTo>
                                  <a:cubicBezTo>
                                    <a:pt x="6582" y="4929"/>
                                    <a:pt x="6497" y="5014"/>
                                    <a:pt x="6394" y="5014"/>
                                  </a:cubicBezTo>
                                  <a:lnTo>
                                    <a:pt x="6059" y="5014"/>
                                  </a:lnTo>
                                  <a:lnTo>
                                    <a:pt x="6059" y="1400"/>
                                  </a:lnTo>
                                  <a:lnTo>
                                    <a:pt x="6582" y="1019"/>
                                  </a:lnTo>
                                  <a:lnTo>
                                    <a:pt x="6582" y="4826"/>
                                  </a:lnTo>
                                  <a:close/>
                                  <a:moveTo>
                                    <a:pt x="6582" y="716"/>
                                  </a:moveTo>
                                  <a:lnTo>
                                    <a:pt x="3413" y="3025"/>
                                  </a:lnTo>
                                  <a:lnTo>
                                    <a:pt x="245" y="716"/>
                                  </a:lnTo>
                                  <a:lnTo>
                                    <a:pt x="245" y="433"/>
                                  </a:lnTo>
                                  <a:cubicBezTo>
                                    <a:pt x="245" y="329"/>
                                    <a:pt x="329" y="245"/>
                                    <a:pt x="433" y="245"/>
                                  </a:cubicBezTo>
                                  <a:lnTo>
                                    <a:pt x="573" y="245"/>
                                  </a:lnTo>
                                  <a:lnTo>
                                    <a:pt x="3341" y="2263"/>
                                  </a:lnTo>
                                  <a:cubicBezTo>
                                    <a:pt x="3363" y="2279"/>
                                    <a:pt x="3388" y="2286"/>
                                    <a:pt x="3413" y="2286"/>
                                  </a:cubicBezTo>
                                  <a:cubicBezTo>
                                    <a:pt x="3439" y="2286"/>
                                    <a:pt x="3464" y="2279"/>
                                    <a:pt x="3485" y="2263"/>
                                  </a:cubicBezTo>
                                  <a:lnTo>
                                    <a:pt x="6254" y="245"/>
                                  </a:lnTo>
                                  <a:lnTo>
                                    <a:pt x="6394" y="245"/>
                                  </a:lnTo>
                                  <a:cubicBezTo>
                                    <a:pt x="6497" y="245"/>
                                    <a:pt x="6582" y="329"/>
                                    <a:pt x="6582" y="433"/>
                                  </a:cubicBezTo>
                                  <a:lnTo>
                                    <a:pt x="6582" y="7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58" o:spid="_x0000_s1026" o:spt="203" style="position:absolute;left:0pt;margin-left:352.9pt;margin-top:13.3pt;height:95.15pt;width:193.55pt;z-index:251666432;mso-width-relative:page;mso-height-relative:page;" coordorigin="139641,86724" coordsize="2459030,1208619" o:gfxdata="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">
                <o:lock v:ext="edit" aspectratio="f"/>
                <v:group id="_x0000_s1026" o:spid="_x0000_s1026" o:spt="203" style="position:absolute;left:152556;top:86724;height:345440;width:1659234;" coordorigin="152556,86724" coordsize="1659234,345440" o:gfxdata="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iX2m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46" o:spid="_x0000_s1026" o:spt="202" type="#_x0000_t202" style="position:absolute;left:367800;top:86724;height:345440;width:1443990;" filled="f" stroked="f" coordsize="21600,21600" o:gfxdata="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tf2IL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Birthday:1995.05.05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52556;top:219235;height:137348;width:137348;v-text-anchor:middle;" fillcolor="#131313 [3207]" filled="t" stroked="f" coordsize="21600,21600" o:gfxdata="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PwlnytwAAANsAAAAP&#10;AAAAAAAAAAEAIAAAACIAAABkcnMvZG93bnJldi54bWxQSwECFAAUAAAACACHTuJAMy8FnjsAAAA5&#10;AAAAEAAAAAAAAAABACAAAAAGAQAAZHJzL3NoYXBleG1sLnhtbFBLBQYAAAAABgAGAFsBAACwAwAA&#10;AAA=&#10;" path="m10800,20618c5377,20618,982,16223,982,10800c982,5377,5377,982,10800,982c16223,982,20618,5377,20618,10800c20618,16223,16223,20618,10800,20618m10800,0c4836,0,0,4836,0,10800c0,16765,4836,21600,10800,21600c16764,21600,21600,16765,21600,10800c21600,4836,16764,0,10800,0m14236,16752c14001,16887,13921,17188,14057,17422c14192,17658,14493,17738,14727,17602c14962,17467,15042,17167,14907,16932c14771,16697,14472,16617,14236,16752m10800,11782c10258,11782,9818,11342,9818,10800c9818,10258,10258,9818,10800,9818c11342,9818,11782,10258,11782,10800c11782,11342,11342,11782,10800,11782m15218,10309l12694,10309c12515,9624,11978,9084,11291,8906l11291,3436c11291,3166,11071,2945,10800,2945c10529,2945,10309,3166,10309,3436l10309,8906c9464,9125,8836,9886,8836,10800c8836,11885,9716,12764,10800,12764c11714,12764,12476,12137,12694,11291l15218,11291c15489,11291,15709,11072,15709,10800c15709,10529,15489,10309,15218,10309m16932,6693c16697,6829,16616,7129,16752,7364c16887,7599,17188,7679,17422,7543c17657,7408,17737,7108,17602,6873c17467,6638,17166,6557,16932,6693m10800,17673c10529,17673,10309,17893,10309,18164c10309,18435,10529,18655,10800,18655c11071,18655,11291,18435,11291,18164c11291,17893,11071,17673,10800,17673m17422,14057c17188,13921,16887,14001,16752,14236c16616,14472,16697,14772,16932,14907c17166,15043,17467,14962,17602,14727c17737,14492,17657,14192,17422,14057m4668,6693c4433,6557,4133,6638,3998,6873c3863,7108,3942,7408,4178,7543c4412,7679,4713,7599,4848,7364c4984,7129,4903,6829,4668,6693m14236,4848c14472,4984,14771,4903,14907,4669c15042,4434,14962,4134,14727,3998c14493,3863,14192,3943,14057,4178c13921,4412,14001,4713,14236,4848m3436,10309c3166,10309,2945,10529,2945,10800c2945,11072,3166,11291,3436,11291c3707,11291,3927,11072,3927,10800c3927,10529,3707,10309,3436,10309m6873,3998c6638,4134,6558,4434,6693,4669c6829,4903,7129,4984,7364,4848c7599,4713,7679,4412,7543,4178c7408,3943,7108,3863,6873,3998m4178,14057c3942,14192,3863,14492,3998,14727c4133,14962,4433,15043,4668,14907c4903,14772,4984,14472,4848,14236c4713,14001,4412,13921,4178,14057m7364,16752c7129,16617,6829,16697,6693,16932c6558,17167,6638,17467,6873,17602c7108,17738,7408,17658,7543,17422c7679,17188,7599,16887,7364,16752m18164,10309c17893,10309,17673,10529,17673,10800c17673,11072,17893,11291,18164,11291c18434,11291,18655,11072,18655,10800c18655,10529,18434,10309,18164,10309e">
                    <v:path o:connectlocs="68674,68674;68674,68674;68674,68674;68674,68674" o:connectangles="0,82,164,247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39641;top:662161;height:345440;width:2319849;" coordorigin="139641,662161" coordsize="2319849,345440" o:gfxdata="UEsDBAoAAAAAAIdO4kAAAAAAAAAAAAAAAAAEAAAAZHJzL1BLAwQUAAAACACHTuJAARiD5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y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ARiD57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47" o:spid="_x0000_s1026" o:spt="202" type="#_x0000_t202" style="position:absolute;left:367800;top:662161;height:345440;width:2091690;" filled="f" stroked="f" coordsize="21600,21600" o:gfxdata="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ih8p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Mob: : 86 180 5252 5252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39641;top:800264;height:137140;width:137348;v-text-anchor:middle;" fillcolor="#131313 [3207]" filled="t" stroked="f" coordsize="607639,606721" o:gfxdata="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BhCN65AAAA2wAA&#10;AA8AAAAAAAAAAQAgAAAAIgAAAGRycy9kb3ducmV2LnhtbFBLAQIUABQAAAAIAIdO4kAzLwWeOwAA&#10;ADkAAAAQAAAAAAAAAAEAIAAAAAgBAABkcnMvc2hhcGV4bWwueG1sUEsFBgAAAAAGAAYAWwEAALID&#10;AAAAAA==&#10;" path="m303784,121302c404354,121302,486055,202966,486055,303290l455706,303290c455706,219583,387711,151693,303784,151693xm303784,60686c437800,60686,546811,169547,546811,303290l516466,303290c516466,186076,421249,90989,303784,90989xm137689,30947c80460,50853,30617,107018,30617,131012c30617,205661,46816,307503,173202,433696c299677,559888,401676,576151,476440,576151c500471,576151,556722,526385,576658,469154c575946,467821,574255,465155,570339,461245c550491,441516,501272,416544,445021,397882c442440,396993,440749,396727,439770,396638c436299,400903,432116,414234,429534,422409c422058,446137,409509,485950,368122,485950c330829,485950,267992,431030,221976,385085c175872,339051,120957,276400,120957,239164c120957,197752,160742,185310,184595,177756c192783,175179,206045,171002,210406,167537c210317,166559,210050,164871,209160,162293c190380,106129,165459,57074,145611,37256c141695,33346,139025,31658,137689,30947xm129946,1265c142229,-2823,154956,3309,167239,15662c196165,44455,223045,107195,238175,152607c259892,217480,151574,195885,151574,239164c151574,260759,194919,314791,243605,363490c292379,412101,346494,455379,368122,455379c411467,455379,389750,347227,454723,368822c500293,384019,563130,410857,591967,439650c604339,452002,610391,464710,606297,476974c584669,541848,519696,606721,476440,606721c389750,606721,281520,585037,151574,455379c21628,325632,0,217480,0,131012c0,87733,64973,22949,129946,1265xm303784,0c471287,0,607639,136050,607639,303290l577200,303290c577200,152578,454822,30302,303784,30302xe">
                    <v:path o:connectlocs="68665,27418;109865,68554;103005,68554;68665,34287;68665,13717;123598,68554;116739,68554;68665,20566;31122,6995;6920,29613;39149,98030;107692,130230;130345,106045;128916,104257;100590,89935;99403,89653;97089,95479;83208,109841;50174,87042;27340,54059;41725,40179;47559,37869;47277,36683;32913,8421;31122,6995;29372,285;37801,3540;53836,34494;34261,54059;55063,82161;83208,102931;102783,83366;133805,99376;137044,107812;107692,137140;34261,102931;0,29613;29372,285;68665,0;137348,68554;130467,68554;68665,6849" o:connectangles="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59884;top:374443;height:345495;width:2438787;" coordorigin="159884,374443" coordsize="2438787,345495" o:gfxdata="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n9B8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50" o:spid="_x0000_s1026" o:spt="202" type="#_x0000_t202" style="position:absolute;left:367790;top:374443;height:345495;width:2230881;" filled="f" stroked="f" coordsize="21600,21600" o:gfxdata="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/fP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Living : Hubei Wuhan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59884;top:509769;height:137348;width:122692;v-text-anchor:middle;" fillcolor="#131313 [3207]" filled="t" stroked="f" coordsize="518656,580612" o:gfxdata="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BDUQ7gAAADbAAAA&#10;DwAAAAAAAAABACAAAAAiAAAAZHJzL2Rvd25yZXYueG1sUEsBAhQAFAAAAAgAh07iQDMvBZ47AAAA&#10;OQAAABAAAAAAAAAAAQAgAAAABwEAAGRycy9zaGFwZXhtbC54bWxQSwUGAAAAAAYABgBbAQAAsQMA&#10;AAAA&#10;" path="m205077,456900c79307,464099,24745,492450,24745,505603c24745,522667,107434,555816,259194,555816c411044,555816,493733,522755,493822,505603c493822,492361,439260,464099,313490,456900c289814,494938,272012,522044,269520,525066c261598,534398,252252,529332,249047,525066c246644,521867,228753,494938,205077,456900xm259142,125952c229594,125952,205653,149860,205653,179368c205653,208876,229594,232874,259142,232874c288690,232874,312720,208876,312720,179368c312720,149860,288690,125952,259142,125952xm259142,101332c302396,101332,337373,136262,337373,179368c337373,222564,302396,257493,259142,257493c215977,257493,181000,222564,181000,179368c181000,136262,215977,101332,259142,101332xm259194,24618c173924,24618,104319,94028,104319,179347c104319,253912,223146,440903,259194,495916c295332,440903,414248,253912,414248,179347c414248,94028,344643,24618,259194,24618xm259194,0c358351,0,438904,80430,438904,179347c438904,238004,376954,352118,327910,433348c386121,437703,518567,453434,518656,505692c518656,557150,384163,580612,259372,580612c134404,580612,0,557150,0,505692c0,453434,132357,437703,190479,433348c141524,352118,79574,238004,79574,179347c79574,80430,160127,0,259194,0xe">
                    <v:path o:connectlocs="48512,108083;5853,119604;61314,131482;116817,119604;74158,108083;63756,124208;58913,124208;48512,108083;61302,29794;48648,42430;61302,55088;73976,42430;61302,29794;61302,23970;79808,42430;61302,60911;42816,42430;61302,23970;61314,5823;24677,42425;61314,117312;97993,42425;61314,5823;61314,0;103826,42425;77569,102511;122692,119625;61356,137348;0,119625;45059,102511;18823,42425;61314,0" o:connectangles="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39641;top:949848;height:345495;width:2319899;" coordorigin="139641,949848" coordsize="2319899,345495" o:gfxdata="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7Mkv1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文本框 151" o:spid="_x0000_s1026" o:spt="202" type="#_x0000_t202" style="position:absolute;left:367771;top:949848;height:345495;width:2091769;" filled="f" stroked="f" coordsize="21600,21600" o:gfxdata="UEsDBAoAAAAAAIdO4kAAAAAAAAAAAAAAAAAEAAAAZHJzL1BLAwQUAAAACACHTuJAl/Hqe7sAAADb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LD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/Hqe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E-mail: zixuanCV@qq.com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39641;top:1084671;height:105654;width:137348;v-text-anchor:middle;" fillcolor="#131313 [3207]" filled="t" stroked="f" coordsize="6827,5259" o:gfxdata="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U1PzrsAAADb&#10;AAAADwAAAAAAAAABACAAAAAiAAAAZHJzL2Rvd25yZXYueG1sUEsBAhQAFAAAAAgAh07iQDMvBZ47&#10;AAAAOQAAABAAAAAAAAAAAQAgAAAACgEAAGRycy9zaGFwZXhtbC54bWxQSwUGAAAAAAYABgBbAQAA&#10;tAMAAAAA&#10;" path="m6394,0l433,0c194,0,0,194,0,433l0,4826c0,5065,194,5259,433,5259l6394,5259c6632,5259,6827,5065,6827,4826l6827,433c6827,194,6632,0,6394,0xm5838,245l3413,2012,988,245,5838,245xm768,5014l433,5014c329,5014,245,4929,245,4826l245,1019,768,1400,768,5014xm5814,5014l1013,5014,1013,1578,3341,3275c3363,3291,3388,3299,3413,3299c3439,3299,3464,3291,3485,3275l5814,1578,5814,5014xm6582,4826c6582,4929,6497,5014,6394,5014l6059,5014,6059,1400,6582,1019,6582,4826xm6582,716l3413,3025,245,716,245,433c245,329,329,245,433,245l573,245,3341,2263c3363,2279,3388,2286,3413,2286c3439,2286,3464,2279,3485,2263l6254,245,6394,245c6497,245,6582,329,6582,433l6582,716xe">
                    <v:path o:connectlocs="128636,0;8711,0;0,8699;0,96954;8711,105654;128636,105654;137348,96954;137348,8699;128636,0;117450,4922;68663,40421;19876,4922;117450,4922;15450,100731;8711,100731;4928,96954;4928,20471;15450,28126;15450,100731;116968,100731;20379,100731;20379,31702;67215,65795;68663,66277;70112,65795;116968,31702;116968,100731;132419,96954;128636,100731;121897,100731;121897,28126;132419,20471;132419,96954;132419,14384;68663,60772;4928,14384;4928,8699;8711,4922;11527,4922;67215,45463;68663,45926;70112,45463;125820,4922;128636,4922;132419,8699;132419,14384" o:connectangles="0,0,0,0,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</v:group>
            </w:pict>
          </mc:Fallback>
        </mc:AlternateContent>
      </w:r>
      <w:r>
        <w:rPr>
          <w:lang w:val="e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92710</wp:posOffset>
            </wp:positionV>
            <wp:extent cx="1371600" cy="1371600"/>
            <wp:effectExtent l="114300" t="133350" r="114300" b="133350"/>
            <wp:wrapNone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rcRect l="11783" t="3178" r="22210" b="28013"/>
                    <a:stretch>
                      <a:fillRect/>
                    </a:stretch>
                  </pic:blipFill>
                  <pic:spPr>
                    <a:xfrm>
                      <a:off x="0" y="0"/>
                      <a:ext cx="1372114" cy="1372114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4328160</wp:posOffset>
                </wp:positionH>
                <wp:positionV relativeFrom="paragraph">
                  <wp:posOffset>81280</wp:posOffset>
                </wp:positionV>
                <wp:extent cx="2459355" cy="1404620"/>
                <wp:effectExtent l="0" t="0" r="0" b="5080"/>
                <wp:wrapNone/>
                <wp:docPr id="160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395" cy="14047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9" o:spid="_x0000_s1026" o:spt="1" style="position:absolute;left:0pt;margin-left:340.8pt;margin-top:6.4pt;height:110.6pt;width:193.65pt;z-index:251665408;v-text-anchor:middle;mso-width-relative:page;mso-height-relative:page;" fillcolor="#F2F2F2 [3052]" filled="t" stroked="f" coordsize="21600,21600" o:gfxdata="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ryNPb2AAAAAsBAAAPAAAAAAAAAAEAIAAAACIAAABkcnMv&#10;ZG93bnJldi54bWxQSwECFAAUAAAACACHTuJATlq8/nUCAADbBAAADgAAAAAAAAABACAAAAAnAQAA&#10;ZHJzL2Uyb0RvYy54bWxQSwUGAAAAAAYABgBZAQAADgY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70485</wp:posOffset>
                </wp:positionV>
                <wp:extent cx="2352040" cy="835660"/>
                <wp:effectExtent l="0" t="0" r="0" b="0"/>
                <wp:wrapNone/>
                <wp:docPr id="41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040" cy="8355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line="800" w:lineRule="exact"/>
                              <w:rPr>
                                <w:rFonts w:ascii="Arial" w:hAnsi="Arial" w:cs="Arial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131313" w:themeColor="accent4"/>
                                <w:kern w:val="24"/>
                                <w:sz w:val="48"/>
                                <w:szCs w:val="48"/>
                                <w:lang w:val="e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Bai Jiawen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color w:val="808080" w:themeColor="text1" w:themeTint="80"/>
                                <w:kern w:val="24"/>
                                <w:sz w:val="20"/>
                                <w:szCs w:val="20"/>
                                <w:lang w:val="e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Admission s:  Huazhong University of Science and Technology /Accounting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26" o:spt="202" type="#_x0000_t202" style="position:absolute;left:0pt;margin-left:141.7pt;margin-top:5.55pt;height:65.8pt;width:185.2pt;z-index:251664384;mso-width-relative:page;mso-height-relative:page;" filled="f" stroked="f" coordsize="21600,21600" o:gfxdata="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rZ3FTXAAAACgEAAA8AAAAAAAAAAQAgAAAAIgAAAGRycy9kb3ducmV2LnhtbFBLAQIU&#10;ABQAAAAIAIdO4kB2dR7ZuwEAAF8DAAAOAAAAAAAAAAEAIAAAACYBAABkcnMvZTJvRG9jLnhtbFBL&#10;BQYAAAAABgAGAFkBAABT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800" w:lineRule="exact"/>
                        <w:rPr>
                          <w:rFonts w:ascii="Arial" w:hAnsi="Arial" w:cs="Arial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131313" w:themeColor="accent4"/>
                          <w:kern w:val="24"/>
                          <w:sz w:val="48"/>
                          <w:szCs w:val="48"/>
                          <w:lang w:val="e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Bai Jiawen</w:t>
                      </w:r>
                    </w:p>
                    <w:p>
                      <w:pPr>
                        <w:spacing w:line="400" w:lineRule="exact"/>
                        <w:rPr>
                          <w:sz w:val="20"/>
                          <w:szCs w:val="21"/>
                        </w:rPr>
                      </w:pPr>
                      <w:r>
                        <w:rPr>
                          <w:color w:val="808080" w:themeColor="text1" w:themeTint="80"/>
                          <w:kern w:val="24"/>
                          <w:sz w:val="20"/>
                          <w:szCs w:val="20"/>
                          <w:lang w:val="e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Admission s:  Huazhong University of Science and Technology /Accounting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-459740</wp:posOffset>
                </wp:positionH>
                <wp:positionV relativeFrom="page">
                  <wp:posOffset>2042795</wp:posOffset>
                </wp:positionV>
                <wp:extent cx="7905750" cy="247650"/>
                <wp:effectExtent l="0" t="0" r="0" b="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0" cy="247652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2pt;margin-top:160.85pt;height:19.5pt;width:622.5pt;mso-position-horizontal-relative:margin;mso-position-vertical-relative:page;z-index:251662336;v-text-anchor:middle;mso-width-relative:page;mso-height-relative:page;" fillcolor="#F0F0F0" filled="t" stroked="f" coordsize="21600,21600" o:gfxdata="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/HcJbdgAAAAMAQAADwAAAAAAAAABACAAAAAiAAAAZHJzL2Rvd25yZXYueG1sUEsBAhQAFAAAAAgA&#10;h07iQLNw3W5eAgAAtAQAAA4AAAAAAAAAAQAgAAAAJwEAAGRycy9lMm9Eb2MueG1sUEsFBgAAAAAG&#10;AAYAWQEAAPcFAAAAAA=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  <w:rPr>
          <w:lang w:val="en"/>
        </w:rPr>
      </w:pP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960120</wp:posOffset>
                </wp:positionV>
                <wp:extent cx="1062355" cy="748665"/>
                <wp:effectExtent l="38100" t="38100" r="23495" b="52070"/>
                <wp:wrapNone/>
                <wp:docPr id="70" name="组合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522" cy="748565"/>
                          <a:chOff x="1447800" y="-146018"/>
                          <a:chExt cx="1104900" cy="971550"/>
                        </a:xfrm>
                      </wpg:grpSpPr>
                      <wpg:grpSp>
                        <wpg:cNvPr id="52" name="组合 52"/>
                        <wpg:cNvGrpSpPr/>
                        <wpg:grpSpPr>
                          <a:xfrm>
                            <a:off x="1447800" y="-146018"/>
                            <a:ext cx="1104900" cy="971550"/>
                            <a:chOff x="0" y="-755618"/>
                            <a:chExt cx="1104900" cy="971550"/>
                          </a:xfrm>
                        </wpg:grpSpPr>
                        <wps:wsp>
                          <wps:cNvPr id="48" name="直接连接符 48"/>
                          <wps:cNvCnPr/>
                          <wps:spPr>
                            <a:xfrm>
                              <a:off x="0" y="-75561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>
                              <a:off x="0" y="-43176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>
                              <a:off x="0" y="-10791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>
                              <a:off x="0" y="215932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3" name="组合 53"/>
                        <wpg:cNvGrpSpPr/>
                        <wpg:grpSpPr>
                          <a:xfrm>
                            <a:off x="1447800" y="-146018"/>
                            <a:ext cx="876300" cy="971550"/>
                            <a:chOff x="0" y="-755618"/>
                            <a:chExt cx="876300" cy="971550"/>
                          </a:xfrm>
                        </wpg:grpSpPr>
                        <wps:wsp>
                          <wps:cNvPr id="54" name="直接连接符 54"/>
                          <wps:cNvCnPr/>
                          <wps:spPr>
                            <a:xfrm>
                              <a:off x="0" y="-755618"/>
                              <a:ext cx="8763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直接连接符 55"/>
                          <wps:cNvCnPr/>
                          <wps:spPr>
                            <a:xfrm>
                              <a:off x="0" y="-431768"/>
                              <a:ext cx="723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直接连接符 56"/>
                          <wps:cNvCnPr/>
                          <wps:spPr>
                            <a:xfrm>
                              <a:off x="0" y="-107918"/>
                              <a:ext cx="8763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直接连接符 57"/>
                          <wps:cNvCnPr/>
                          <wps:spPr>
                            <a:xfrm>
                              <a:off x="0" y="215932"/>
                              <a:ext cx="723726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3.45pt;margin-top:75.6pt;height:58.95pt;width:83.65pt;z-index:251668480;mso-width-relative:page;mso-height-relative:page;" coordorigin="1447800,-146018" coordsize="1104900,971550" o:gfxdata="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">
                <o:lock v:ext="edit" aspectratio="f"/>
                <v:group id="_x0000_s1026" o:spid="_x0000_s1026" o:spt="203" style="position:absolute;left:1447800;top:-146018;height:971550;width:1104900;" coordorigin="0,-755618" coordsize="1104900,971550" o:gfxdata="UEsDBAoAAAAAAIdO4kAAAAAAAAAAAAAAAAAEAAAAZHJzL1BLAwQUAAAACACHTuJA+/oTO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C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/oTOb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0;top:-755618;height:0;width:1104900;" filled="f" stroked="t" coordsize="21600,21600" o:gfxdata="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AWLo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431768;height:0;width:1104900;" filled="f" stroked="t" coordsize="21600,21600" o:gfxdata="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Tcdz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107918;height:0;width:1104900;" filled="f" stroked="t" coordsize="21600,21600" o:gfxdata="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rvgz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215932;height:0;width:1104900;" filled="f" stroked="t" coordsize="21600,21600" o:gfxdata="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OJdqL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</v:group>
                <v:group id="_x0000_s1026" o:spid="_x0000_s1026" o:spt="203" style="position:absolute;left:1447800;top:-146018;height:971550;width:876300;" coordorigin="0,-755618" coordsize="876300,971550" o:gfxdata="UEsDBAoAAAAAAIdO4kAAAAAAAAAAAAAAAAAEAAAAZHJzL1BLAwQUAAAACACHTuJAlLa2or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K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La2or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0;top:-755618;height:0;width:876300;" filled="f" stroked="t" coordsize="21600,21600" o:gfxdata="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CpIm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431768;height:0;width:723900;" filled="f" stroked="t" coordsize="21600,21600" o:gfxdata="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Rje9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107918;height:0;width:876300;" filled="f" stroked="t" coordsize="21600,21600" o:gfxdata="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5Spy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215932;height:0;width:723726;" filled="f" stroked="t" coordsize="21600,21600" o:gfxdata="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NgMU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</v:group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150495</wp:posOffset>
                </wp:positionV>
                <wp:extent cx="2647315" cy="1384300"/>
                <wp:effectExtent l="0" t="0" r="0" b="0"/>
                <wp:wrapNone/>
                <wp:docPr id="103" name="组合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395" cy="1384126"/>
                          <a:chOff x="1" y="0"/>
                          <a:chExt cx="2649505" cy="911197"/>
                        </a:xfrm>
                      </wpg:grpSpPr>
                      <wps:wsp>
                        <wps:cNvPr id="10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75411"/>
                            <a:ext cx="1291348" cy="635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Score:320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English(90)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Politics (70)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Professional(90)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Professional(70)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590" y="0"/>
                            <a:ext cx="2285916" cy="21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First Test Results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11.85pt;height:109pt;width:208.45pt;z-index:251669504;mso-width-relative:page;mso-height-relative:page;" coordorigin="1,0" coordsize="2649505,911197" o:gfxdata="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l9mMhdoAAAAJAQAADwAAAAAAAAABACAAAAAiAAAAZHJzL2Rvd25yZXYueG1sUEsBAhQAFAAA&#10;AAgAh07iQByiRPPRAgAAtgcAAA4AAAAAAAAAAQAgAAAAKQEAAGRycy9lMm9Eb2MueG1sUEsFBgAA&#10;AAAGAAYAWQEAAGwGAAAAAA==&#10;">
                <o:lock v:ext="edit" aspectratio="f"/>
                <v:shape id="文本框 2" o:spid="_x0000_s1026" o:spt="202" type="#_x0000_t202" style="position:absolute;left:1;top:275411;height:635786;width:1291348;" filled="f" stroked="f" coordsize="21600,21600" o:gfxdata="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nsbN3ugAAANwA&#10;AAAPAAAAAAAAAAEAIAAAACIAAABkcnMvZG93bnJldi54bWxQSwECFAAUAAAACACHTuJAMy8FnjsA&#10;AAA5AAAAEAAAAAAAAAABACAAAAAJAQAAZHJzL3NoYXBleG1sLnhtbFBLBQYAAAAABgAGAFsBAACz&#10;AwAAAAA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Score:320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English(90)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Politics (70)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Professional(90)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Professional(70)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590;top:0;height:218186;width:2285916;" filled="f" stroked="f" coordsize="21600,21600" o:gfxdata="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j9Fuy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First Test Results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7138035</wp:posOffset>
                </wp:positionV>
                <wp:extent cx="4099560" cy="0"/>
                <wp:effectExtent l="0" t="0" r="0" b="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562.05pt;height:0pt;width:322.8pt;z-index:251682816;mso-width-relative:page;mso-height-relative:page;" filled="f" stroked="t" coordsize="21600,21600" o:gfxdata="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SCvKRdcAAAAOAQAADwAAAAAAAAABACAAAAAiAAAAZHJzL2Rvd25yZXYueG1sUEsBAhQAFAAAAAgA&#10;h07iQL1VZjrtAQAAwAMAAA4AAAAAAAAAAQAgAAAAJgEAAGRycy9lMm9Eb2MueG1sUEsFBgAAAAAG&#10;AAYAWQEAAIU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6443980</wp:posOffset>
                </wp:positionV>
                <wp:extent cx="2306955" cy="0"/>
                <wp:effectExtent l="0" t="0" r="0" b="0"/>
                <wp:wrapNone/>
                <wp:docPr id="163" name="直接连接符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69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507.4pt;height:0pt;width:181.65pt;z-index:251681792;mso-width-relative:page;mso-height-relative:page;" filled="f" stroked="t" coordsize="21600,21600" o:gfxdata="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gUT8&#10;RdQAAAAMAQAADwAAAAAAAAABACAAAAAiAAAAZHJzL2Rvd25yZXYueG1sUEsBAhQAFAAAAAgAh07i&#10;QOUGSNntAQAAwAMAAA4AAAAAAAAAAQAgAAAAIwEAAGRycy9lMm9Eb2MueG1sUEsFBgAAAAAGAAYA&#10;WQEAAII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2501900</wp:posOffset>
                </wp:positionV>
                <wp:extent cx="4099560" cy="0"/>
                <wp:effectExtent l="0" t="0" r="0" b="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197pt;height:0pt;width:322.8pt;z-index:251680768;mso-width-relative:page;mso-height-relative:page;" filled="f" stroked="t" coordsize="21600,21600" o:gfxdata="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R99hF9cAAAAMAQAADwAAAAAAAAABACAAAAAiAAAAZHJzL2Rvd25yZXYueG1sUEsBAhQAFAAAAAgA&#10;h07iQP8vLvLtAQAAwAMAAA4AAAAAAAAAAQAgAAAAJgEAAGRycy9lMm9Eb2MueG1sUEsFBgAAAAAG&#10;AAYAWQEAAIU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2500630</wp:posOffset>
                </wp:positionV>
                <wp:extent cx="2306955" cy="0"/>
                <wp:effectExtent l="0" t="0" r="0" b="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57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196.9pt;height:0pt;width:181.65pt;z-index:251679744;mso-width-relative:page;mso-height-relative:page;" filled="f" stroked="t" coordsize="21600,21600" o:gfxdata="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Ba5&#10;vIzVAAAACgEAAA8AAAAAAAAAAQAgAAAAIgAAAGRycy9kb3ducmV2LnhtbFBLAQIUABQAAAAIAIdO&#10;4kDplY247QEAAMADAAAOAAAAAAAAAAEAIAAAACQBAABkcnMvZTJvRG9jLnhtbFBLBQYAAAAABgAG&#10;AFkBAACDBQAAAAA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569595</wp:posOffset>
                </wp:positionV>
                <wp:extent cx="4099560" cy="0"/>
                <wp:effectExtent l="0" t="0" r="0" b="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44.85pt;height:0pt;width:322.8pt;z-index:251678720;mso-width-relative:page;mso-height-relative:page;" filled="f" stroked="t" coordsize="21600,21600" o:gfxdata="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cK&#10;KTPWAAAACgEAAA8AAAAAAAAAAQAgAAAAIgAAAGRycy9kb3ducmV2LnhtbFBLAQIUABQAAAAIAIdO&#10;4kAZDLlA7AEAAMADAAAOAAAAAAAAAAEAIAAAACUBAABkcnMvZTJvRG9jLnhtbFBLBQYAAAAABgAG&#10;AFkBAACDBQAAAAA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568325</wp:posOffset>
                </wp:positionV>
                <wp:extent cx="2306955" cy="0"/>
                <wp:effectExtent l="0" t="0" r="0" b="0"/>
                <wp:wrapNone/>
                <wp:docPr id="124" name="直接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57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44.75pt;height:0pt;width:181.65pt;z-index:251677696;mso-width-relative:page;mso-height-relative:page;" filled="f" stroked="t" coordsize="21600,21600" o:gfxdata="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ADwNp&#10;0wAAAAgBAAAPAAAAAAAAAAEAIAAAACIAAABkcnMvZG93bnJldi54bWxQSwECFAAUAAAACACHTuJA&#10;MWDdTe0BAADAAwAADgAAAAAAAAABACAAAAAiAQAAZHJzL2Uyb0RvYy54bWxQSwUGAAAAAAYABgBZ&#10;AQAAgQUAAAAA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6815455</wp:posOffset>
                </wp:positionV>
                <wp:extent cx="251460" cy="251460"/>
                <wp:effectExtent l="0" t="0" r="0" b="0"/>
                <wp:wrapNone/>
                <wp:docPr id="120" name="组合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1424458"/>
                          <a:chExt cx="312384" cy="312384"/>
                        </a:xfrm>
                      </wpg:grpSpPr>
                      <wps:wsp>
                        <wps:cNvPr id="121" name="矩形 121"/>
                        <wps:cNvSpPr/>
                        <wps:spPr>
                          <a:xfrm>
                            <a:off x="0" y="1424458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2" name="Shape 2591"/>
                        <wps:cNvSpPr/>
                        <wps:spPr>
                          <a:xfrm>
                            <a:off x="45447" y="1465193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14727"/>
                                </a:moveTo>
                                <a:cubicBezTo>
                                  <a:pt x="8631" y="14727"/>
                                  <a:pt x="6873" y="12969"/>
                                  <a:pt x="6873" y="10800"/>
                                </a:cubicBezTo>
                                <a:cubicBezTo>
                                  <a:pt x="6873" y="8631"/>
                                  <a:pt x="8631" y="6873"/>
                                  <a:pt x="10800" y="6873"/>
                                </a:cubicBezTo>
                                <a:cubicBezTo>
                                  <a:pt x="12969" y="6873"/>
                                  <a:pt x="14727" y="8631"/>
                                  <a:pt x="14727" y="10800"/>
                                </a:cubicBezTo>
                                <a:cubicBezTo>
                                  <a:pt x="14727" y="12969"/>
                                  <a:pt x="12969" y="14727"/>
                                  <a:pt x="10800" y="14727"/>
                                </a:cubicBezTo>
                                <a:moveTo>
                                  <a:pt x="10800" y="5891"/>
                                </a:moveTo>
                                <a:cubicBezTo>
                                  <a:pt x="8088" y="5891"/>
                                  <a:pt x="5891" y="8089"/>
                                  <a:pt x="5891" y="10800"/>
                                </a:cubicBezTo>
                                <a:cubicBezTo>
                                  <a:pt x="5891" y="13512"/>
                                  <a:pt x="8088" y="15709"/>
                                  <a:pt x="10800" y="15709"/>
                                </a:cubicBezTo>
                                <a:cubicBezTo>
                                  <a:pt x="13512" y="15709"/>
                                  <a:pt x="15709" y="13512"/>
                                  <a:pt x="15709" y="10800"/>
                                </a:cubicBezTo>
                                <a:cubicBezTo>
                                  <a:pt x="15709" y="8089"/>
                                  <a:pt x="13512" y="5891"/>
                                  <a:pt x="10800" y="5891"/>
                                </a:cubicBezTo>
                                <a:moveTo>
                                  <a:pt x="20618" y="12013"/>
                                </a:moveTo>
                                <a:cubicBezTo>
                                  <a:pt x="20614" y="12014"/>
                                  <a:pt x="20611" y="12016"/>
                                  <a:pt x="20607" y="12016"/>
                                </a:cubicBezTo>
                                <a:lnTo>
                                  <a:pt x="19602" y="12268"/>
                                </a:lnTo>
                                <a:cubicBezTo>
                                  <a:pt x="19256" y="12354"/>
                                  <a:pt x="18984" y="12622"/>
                                  <a:pt x="18892" y="12966"/>
                                </a:cubicBezTo>
                                <a:cubicBezTo>
                                  <a:pt x="18703" y="13672"/>
                                  <a:pt x="18421" y="14351"/>
                                  <a:pt x="18053" y="14986"/>
                                </a:cubicBezTo>
                                <a:cubicBezTo>
                                  <a:pt x="17873" y="15295"/>
                                  <a:pt x="17876" y="15677"/>
                                  <a:pt x="18060" y="15984"/>
                                </a:cubicBezTo>
                                <a:lnTo>
                                  <a:pt x="18601" y="16885"/>
                                </a:lnTo>
                                <a:lnTo>
                                  <a:pt x="16886" y="18600"/>
                                </a:lnTo>
                                <a:cubicBezTo>
                                  <a:pt x="16882" y="18599"/>
                                  <a:pt x="16878" y="18597"/>
                                  <a:pt x="16875" y="18595"/>
                                </a:cubicBezTo>
                                <a:lnTo>
                                  <a:pt x="15978" y="18057"/>
                                </a:lnTo>
                                <a:cubicBezTo>
                                  <a:pt x="15822" y="17964"/>
                                  <a:pt x="15648" y="17917"/>
                                  <a:pt x="15473" y="17917"/>
                                </a:cubicBezTo>
                                <a:cubicBezTo>
                                  <a:pt x="15304" y="17917"/>
                                  <a:pt x="15134" y="17961"/>
                                  <a:pt x="14982" y="18049"/>
                                </a:cubicBezTo>
                                <a:cubicBezTo>
                                  <a:pt x="14348" y="18415"/>
                                  <a:pt x="13671" y="18696"/>
                                  <a:pt x="12968" y="18884"/>
                                </a:cubicBezTo>
                                <a:cubicBezTo>
                                  <a:pt x="12624" y="18976"/>
                                  <a:pt x="12356" y="19248"/>
                                  <a:pt x="12269" y="19594"/>
                                </a:cubicBezTo>
                                <a:lnTo>
                                  <a:pt x="12016" y="20607"/>
                                </a:lnTo>
                                <a:cubicBezTo>
                                  <a:pt x="12015" y="20611"/>
                                  <a:pt x="12014" y="20614"/>
                                  <a:pt x="12012" y="20619"/>
                                </a:cubicBezTo>
                                <a:lnTo>
                                  <a:pt x="9587" y="20619"/>
                                </a:lnTo>
                                <a:lnTo>
                                  <a:pt x="9331" y="19594"/>
                                </a:lnTo>
                                <a:cubicBezTo>
                                  <a:pt x="9244" y="19248"/>
                                  <a:pt x="8976" y="18976"/>
                                  <a:pt x="8632" y="18884"/>
                                </a:cubicBezTo>
                                <a:cubicBezTo>
                                  <a:pt x="7929" y="18696"/>
                                  <a:pt x="7251" y="18415"/>
                                  <a:pt x="6617" y="18049"/>
                                </a:cubicBezTo>
                                <a:cubicBezTo>
                                  <a:pt x="6465" y="17961"/>
                                  <a:pt x="6296" y="17917"/>
                                  <a:pt x="6127" y="17917"/>
                                </a:cubicBezTo>
                                <a:cubicBezTo>
                                  <a:pt x="5951" y="17917"/>
                                  <a:pt x="5777" y="17964"/>
                                  <a:pt x="5621" y="18057"/>
                                </a:cubicBezTo>
                                <a:lnTo>
                                  <a:pt x="4725" y="18595"/>
                                </a:lnTo>
                                <a:cubicBezTo>
                                  <a:pt x="4722" y="18597"/>
                                  <a:pt x="4718" y="18599"/>
                                  <a:pt x="4714" y="18600"/>
                                </a:cubicBezTo>
                                <a:lnTo>
                                  <a:pt x="3000" y="16885"/>
                                </a:lnTo>
                                <a:lnTo>
                                  <a:pt x="3540" y="15984"/>
                                </a:lnTo>
                                <a:cubicBezTo>
                                  <a:pt x="3724" y="15677"/>
                                  <a:pt x="3727" y="15295"/>
                                  <a:pt x="3548" y="14986"/>
                                </a:cubicBezTo>
                                <a:cubicBezTo>
                                  <a:pt x="3179" y="14351"/>
                                  <a:pt x="2897" y="13672"/>
                                  <a:pt x="2708" y="12966"/>
                                </a:cubicBezTo>
                                <a:cubicBezTo>
                                  <a:pt x="2616" y="12622"/>
                                  <a:pt x="2343" y="12354"/>
                                  <a:pt x="1998" y="12268"/>
                                </a:cubicBezTo>
                                <a:lnTo>
                                  <a:pt x="993" y="12016"/>
                                </a:lnTo>
                                <a:cubicBezTo>
                                  <a:pt x="989" y="12016"/>
                                  <a:pt x="986" y="12014"/>
                                  <a:pt x="982" y="12013"/>
                                </a:cubicBezTo>
                                <a:lnTo>
                                  <a:pt x="982" y="9587"/>
                                </a:lnTo>
                                <a:lnTo>
                                  <a:pt x="1998" y="9333"/>
                                </a:lnTo>
                                <a:cubicBezTo>
                                  <a:pt x="2343" y="9246"/>
                                  <a:pt x="2616" y="8979"/>
                                  <a:pt x="2708" y="8634"/>
                                </a:cubicBezTo>
                                <a:cubicBezTo>
                                  <a:pt x="2897" y="7928"/>
                                  <a:pt x="3179" y="7249"/>
                                  <a:pt x="3548" y="6615"/>
                                </a:cubicBezTo>
                                <a:cubicBezTo>
                                  <a:pt x="3727" y="6305"/>
                                  <a:pt x="3724" y="5923"/>
                                  <a:pt x="3540" y="5617"/>
                                </a:cubicBezTo>
                                <a:lnTo>
                                  <a:pt x="3005" y="4725"/>
                                </a:lnTo>
                                <a:cubicBezTo>
                                  <a:pt x="3004" y="4722"/>
                                  <a:pt x="3002" y="4718"/>
                                  <a:pt x="3000" y="4715"/>
                                </a:cubicBezTo>
                                <a:lnTo>
                                  <a:pt x="4715" y="3000"/>
                                </a:lnTo>
                                <a:lnTo>
                                  <a:pt x="5621" y="3544"/>
                                </a:lnTo>
                                <a:cubicBezTo>
                                  <a:pt x="5777" y="3636"/>
                                  <a:pt x="5951" y="3683"/>
                                  <a:pt x="6127" y="3683"/>
                                </a:cubicBezTo>
                                <a:cubicBezTo>
                                  <a:pt x="6296" y="3683"/>
                                  <a:pt x="6465" y="3639"/>
                                  <a:pt x="6618" y="3551"/>
                                </a:cubicBezTo>
                                <a:cubicBezTo>
                                  <a:pt x="7251" y="3185"/>
                                  <a:pt x="7929" y="2904"/>
                                  <a:pt x="8632" y="2717"/>
                                </a:cubicBezTo>
                                <a:cubicBezTo>
                                  <a:pt x="8976" y="2624"/>
                                  <a:pt x="9244" y="2353"/>
                                  <a:pt x="9331" y="2007"/>
                                </a:cubicBezTo>
                                <a:lnTo>
                                  <a:pt x="9587" y="982"/>
                                </a:lnTo>
                                <a:lnTo>
                                  <a:pt x="12012" y="982"/>
                                </a:lnTo>
                                <a:cubicBezTo>
                                  <a:pt x="12014" y="986"/>
                                  <a:pt x="12015" y="989"/>
                                  <a:pt x="12016" y="993"/>
                                </a:cubicBezTo>
                                <a:lnTo>
                                  <a:pt x="12269" y="2007"/>
                                </a:lnTo>
                                <a:cubicBezTo>
                                  <a:pt x="12356" y="2353"/>
                                  <a:pt x="12624" y="2624"/>
                                  <a:pt x="12968" y="2717"/>
                                </a:cubicBezTo>
                                <a:cubicBezTo>
                                  <a:pt x="13671" y="2904"/>
                                  <a:pt x="14348" y="3185"/>
                                  <a:pt x="14982" y="3551"/>
                                </a:cubicBezTo>
                                <a:cubicBezTo>
                                  <a:pt x="15134" y="3639"/>
                                  <a:pt x="15304" y="3683"/>
                                  <a:pt x="15473" y="3683"/>
                                </a:cubicBezTo>
                                <a:cubicBezTo>
                                  <a:pt x="15648" y="3683"/>
                                  <a:pt x="15822" y="3636"/>
                                  <a:pt x="15978" y="3544"/>
                                </a:cubicBezTo>
                                <a:lnTo>
                                  <a:pt x="16884" y="3000"/>
                                </a:lnTo>
                                <a:lnTo>
                                  <a:pt x="18600" y="4715"/>
                                </a:lnTo>
                                <a:cubicBezTo>
                                  <a:pt x="18598" y="4718"/>
                                  <a:pt x="18597" y="4722"/>
                                  <a:pt x="18595" y="4726"/>
                                </a:cubicBezTo>
                                <a:lnTo>
                                  <a:pt x="18060" y="5616"/>
                                </a:lnTo>
                                <a:cubicBezTo>
                                  <a:pt x="17876" y="5923"/>
                                  <a:pt x="17873" y="6305"/>
                                  <a:pt x="18053" y="6615"/>
                                </a:cubicBezTo>
                                <a:cubicBezTo>
                                  <a:pt x="18421" y="7249"/>
                                  <a:pt x="18703" y="7928"/>
                                  <a:pt x="18892" y="8634"/>
                                </a:cubicBezTo>
                                <a:cubicBezTo>
                                  <a:pt x="18984" y="8979"/>
                                  <a:pt x="19256" y="9246"/>
                                  <a:pt x="19602" y="9333"/>
                                </a:cubicBezTo>
                                <a:lnTo>
                                  <a:pt x="20618" y="9587"/>
                                </a:lnTo>
                                <a:cubicBezTo>
                                  <a:pt x="20618" y="9587"/>
                                  <a:pt x="20618" y="12013"/>
                                  <a:pt x="20618" y="12013"/>
                                </a:cubicBezTo>
                                <a:close/>
                                <a:moveTo>
                                  <a:pt x="20880" y="8641"/>
                                </a:moveTo>
                                <a:lnTo>
                                  <a:pt x="19841" y="8380"/>
                                </a:lnTo>
                                <a:cubicBezTo>
                                  <a:pt x="19626" y="7580"/>
                                  <a:pt x="19308" y="6822"/>
                                  <a:pt x="18902" y="6122"/>
                                </a:cubicBezTo>
                                <a:lnTo>
                                  <a:pt x="19455" y="5200"/>
                                </a:lnTo>
                                <a:cubicBezTo>
                                  <a:pt x="19625" y="4871"/>
                                  <a:pt x="19736" y="4463"/>
                                  <a:pt x="19455" y="4182"/>
                                </a:cubicBezTo>
                                <a:lnTo>
                                  <a:pt x="17419" y="2145"/>
                                </a:lnTo>
                                <a:cubicBezTo>
                                  <a:pt x="17292" y="2018"/>
                                  <a:pt x="17136" y="1969"/>
                                  <a:pt x="16975" y="1969"/>
                                </a:cubicBezTo>
                                <a:cubicBezTo>
                                  <a:pt x="16778" y="1969"/>
                                  <a:pt x="16572" y="2043"/>
                                  <a:pt x="16400" y="2145"/>
                                </a:cubicBezTo>
                                <a:lnTo>
                                  <a:pt x="15473" y="2702"/>
                                </a:lnTo>
                                <a:cubicBezTo>
                                  <a:pt x="14775" y="2298"/>
                                  <a:pt x="14020" y="1982"/>
                                  <a:pt x="13222" y="1768"/>
                                </a:cubicBezTo>
                                <a:lnTo>
                                  <a:pt x="12960" y="720"/>
                                </a:lnTo>
                                <a:cubicBezTo>
                                  <a:pt x="12848" y="367"/>
                                  <a:pt x="12638" y="0"/>
                                  <a:pt x="12240" y="0"/>
                                </a:cubicBezTo>
                                <a:lnTo>
                                  <a:pt x="9360" y="0"/>
                                </a:lnTo>
                                <a:cubicBezTo>
                                  <a:pt x="8962" y="0"/>
                                  <a:pt x="8730" y="367"/>
                                  <a:pt x="8640" y="720"/>
                                </a:cubicBezTo>
                                <a:lnTo>
                                  <a:pt x="8378" y="1768"/>
                                </a:lnTo>
                                <a:cubicBezTo>
                                  <a:pt x="7580" y="1982"/>
                                  <a:pt x="6825" y="2298"/>
                                  <a:pt x="6127" y="2702"/>
                                </a:cubicBezTo>
                                <a:lnTo>
                                  <a:pt x="5200" y="2145"/>
                                </a:lnTo>
                                <a:cubicBezTo>
                                  <a:pt x="5028" y="2043"/>
                                  <a:pt x="4822" y="1969"/>
                                  <a:pt x="4625" y="1969"/>
                                </a:cubicBezTo>
                                <a:cubicBezTo>
                                  <a:pt x="4464" y="1969"/>
                                  <a:pt x="4308" y="2018"/>
                                  <a:pt x="4181" y="2145"/>
                                </a:cubicBezTo>
                                <a:lnTo>
                                  <a:pt x="2145" y="4182"/>
                                </a:lnTo>
                                <a:cubicBezTo>
                                  <a:pt x="1864" y="4463"/>
                                  <a:pt x="1975" y="4871"/>
                                  <a:pt x="2145" y="5200"/>
                                </a:cubicBezTo>
                                <a:lnTo>
                                  <a:pt x="2698" y="6122"/>
                                </a:lnTo>
                                <a:cubicBezTo>
                                  <a:pt x="2292" y="6822"/>
                                  <a:pt x="1973" y="7580"/>
                                  <a:pt x="1759" y="8380"/>
                                </a:cubicBezTo>
                                <a:lnTo>
                                  <a:pt x="720" y="8641"/>
                                </a:lnTo>
                                <a:cubicBezTo>
                                  <a:pt x="367" y="8730"/>
                                  <a:pt x="0" y="8963"/>
                                  <a:pt x="0" y="9360"/>
                                </a:cubicBezTo>
                                <a:lnTo>
                                  <a:pt x="0" y="12240"/>
                                </a:lnTo>
                                <a:cubicBezTo>
                                  <a:pt x="0" y="12638"/>
                                  <a:pt x="367" y="12848"/>
                                  <a:pt x="720" y="12960"/>
                                </a:cubicBezTo>
                                <a:lnTo>
                                  <a:pt x="1759" y="13220"/>
                                </a:lnTo>
                                <a:cubicBezTo>
                                  <a:pt x="1973" y="14021"/>
                                  <a:pt x="2292" y="14778"/>
                                  <a:pt x="2698" y="15478"/>
                                </a:cubicBezTo>
                                <a:lnTo>
                                  <a:pt x="2145" y="16400"/>
                                </a:lnTo>
                                <a:cubicBezTo>
                                  <a:pt x="1959" y="16714"/>
                                  <a:pt x="1864" y="17137"/>
                                  <a:pt x="2145" y="17419"/>
                                </a:cubicBezTo>
                                <a:lnTo>
                                  <a:pt x="4181" y="19455"/>
                                </a:lnTo>
                                <a:cubicBezTo>
                                  <a:pt x="4305" y="19579"/>
                                  <a:pt x="4454" y="19627"/>
                                  <a:pt x="4610" y="19627"/>
                                </a:cubicBezTo>
                                <a:cubicBezTo>
                                  <a:pt x="4807" y="19627"/>
                                  <a:pt x="5016" y="19550"/>
                                  <a:pt x="5200" y="19455"/>
                                </a:cubicBezTo>
                                <a:lnTo>
                                  <a:pt x="6127" y="18899"/>
                                </a:lnTo>
                                <a:cubicBezTo>
                                  <a:pt x="6825" y="19302"/>
                                  <a:pt x="7580" y="19619"/>
                                  <a:pt x="8378" y="19832"/>
                                </a:cubicBezTo>
                                <a:lnTo>
                                  <a:pt x="8640" y="20880"/>
                                </a:lnTo>
                                <a:cubicBezTo>
                                  <a:pt x="8730" y="21233"/>
                                  <a:pt x="8962" y="21600"/>
                                  <a:pt x="9360" y="21600"/>
                                </a:cubicBezTo>
                                <a:lnTo>
                                  <a:pt x="12240" y="21600"/>
                                </a:lnTo>
                                <a:cubicBezTo>
                                  <a:pt x="12638" y="21600"/>
                                  <a:pt x="12848" y="21233"/>
                                  <a:pt x="12960" y="20880"/>
                                </a:cubicBezTo>
                                <a:lnTo>
                                  <a:pt x="13222" y="19832"/>
                                </a:lnTo>
                                <a:cubicBezTo>
                                  <a:pt x="14020" y="19619"/>
                                  <a:pt x="14775" y="19302"/>
                                  <a:pt x="15473" y="18899"/>
                                </a:cubicBezTo>
                                <a:lnTo>
                                  <a:pt x="16400" y="19455"/>
                                </a:lnTo>
                                <a:cubicBezTo>
                                  <a:pt x="16584" y="19550"/>
                                  <a:pt x="16793" y="19627"/>
                                  <a:pt x="16990" y="19627"/>
                                </a:cubicBezTo>
                                <a:cubicBezTo>
                                  <a:pt x="17146" y="19627"/>
                                  <a:pt x="17294" y="19579"/>
                                  <a:pt x="17419" y="19455"/>
                                </a:cubicBezTo>
                                <a:lnTo>
                                  <a:pt x="19455" y="17419"/>
                                </a:lnTo>
                                <a:cubicBezTo>
                                  <a:pt x="19736" y="17137"/>
                                  <a:pt x="19641" y="16714"/>
                                  <a:pt x="19455" y="16400"/>
                                </a:cubicBezTo>
                                <a:lnTo>
                                  <a:pt x="18902" y="15478"/>
                                </a:lnTo>
                                <a:cubicBezTo>
                                  <a:pt x="19308" y="14778"/>
                                  <a:pt x="19626" y="14021"/>
                                  <a:pt x="19841" y="13220"/>
                                </a:cubicBezTo>
                                <a:lnTo>
                                  <a:pt x="20880" y="12960"/>
                                </a:lnTo>
                                <a:cubicBezTo>
                                  <a:pt x="21233" y="12848"/>
                                  <a:pt x="21600" y="12638"/>
                                  <a:pt x="21600" y="12240"/>
                                </a:cubicBezTo>
                                <a:lnTo>
                                  <a:pt x="21600" y="9360"/>
                                </a:lnTo>
                                <a:cubicBezTo>
                                  <a:pt x="21600" y="8963"/>
                                  <a:pt x="21233" y="8730"/>
                                  <a:pt x="20880" y="8641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8" o:spid="_x0000_s1026" o:spt="203" style="position:absolute;left:0pt;margin-left:224.35pt;margin-top:536.65pt;height:19.8pt;width:19.8pt;z-index:251675648;mso-width-relative:page;mso-height-relative:page;" coordorigin="0,1424458" coordsize="312384,312384" o:gfxdata="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">
                <o:lock v:ext="edit" aspectratio="f"/>
                <v:rect id="_x0000_s1026" o:spid="_x0000_s1026" o:spt="1" style="position:absolute;left:0;top:1424458;height:312384;width:312384;v-text-anchor:middle;" fillcolor="#131313 [3207]" filled="t" stroked="f" coordsize="21600,21600" o:gfxdata="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/wuv7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Shape 2591" o:spid="_x0000_s1026" o:spt="100" style="position:absolute;left:45447;top:1465193;height:221489;width:221489;v-text-anchor:middle;" fillcolor="#FFFFFF [3212]" filled="t" stroked="f" coordsize="21600,21600" o:gfxdata="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xaufvQAA&#10;ANwAAAAPAAAAAAAAAAEAIAAAACIAAABkcnMvZG93bnJldi54bWxQSwECFAAUAAAACACHTuJAMy8F&#10;njsAAAA5AAAAEAAAAAAAAAABACAAAAAMAQAAZHJzL3NoYXBleG1sLnhtbFBLBQYAAAAABgAGAFsB&#10;AAC2AwAAAAA=&#10;" path="m10800,14727c8631,14727,6873,12969,6873,10800c6873,8631,8631,6873,10800,6873c12969,6873,14727,8631,14727,10800c14727,12969,12969,14727,10800,14727m10800,5891c8088,5891,5891,8089,5891,10800c5891,13512,8088,15709,10800,15709c13512,15709,15709,13512,15709,10800c15709,8089,13512,5891,10800,5891m20618,12013c20614,12014,20611,12016,20607,12016l19602,12268c19256,12354,18984,12622,18892,12966c18703,13672,18421,14351,18053,14986c17873,15295,17876,15677,18060,15984l18601,16885,16886,18600c16882,18599,16878,18597,16875,18595l15978,18057c15822,17964,15648,17917,15473,17917c15304,17917,15134,17961,14982,18049c14348,18415,13671,18696,12968,18884c12624,18976,12356,19248,12269,19594l12016,20607c12015,20611,12014,20614,12012,20619l9587,20619,9331,19594c9244,19248,8976,18976,8632,18884c7929,18696,7251,18415,6617,18049c6465,17961,6296,17917,6127,17917c5951,17917,5777,17964,5621,18057l4725,18595c4722,18597,4718,18599,4714,18600l3000,16885,3540,15984c3724,15677,3727,15295,3548,14986c3179,14351,2897,13672,2708,12966c2616,12622,2343,12354,1998,12268l993,12016c989,12016,986,12014,982,12013l982,9587,1998,9333c2343,9246,2616,8979,2708,8634c2897,7928,3179,7249,3548,6615c3727,6305,3724,5923,3540,5617l3005,4725c3004,4722,3002,4718,3000,4715l4715,3000,5621,3544c5777,3636,5951,3683,6127,3683c6296,3683,6465,3639,6618,3551c7251,3185,7929,2904,8632,2717c8976,2624,9244,2353,9331,2007l9587,982,12012,982c12014,986,12015,989,12016,993l12269,2007c12356,2353,12624,2624,12968,2717c13671,2904,14348,3185,14982,3551c15134,3639,15304,3683,15473,3683c15648,3683,15822,3636,15978,3544l16884,3000,18600,4715c18598,4718,18597,4722,18595,4726l18060,5616c17876,5923,17873,6305,18053,6615c18421,7249,18703,7928,18892,8634c18984,8979,19256,9246,19602,9333l20618,9587c20618,9587,20618,12013,20618,12013xm20880,8641l19841,8380c19626,7580,19308,6822,18902,6122l19455,5200c19625,4871,19736,4463,19455,4182l17419,2145c17292,2018,17136,1969,16975,1969c16778,1969,16572,2043,16400,2145l15473,2702c14775,2298,14020,1982,13222,1768l12960,720c12848,367,12638,0,12240,0l9360,0c8962,0,8730,367,8640,720l8378,1768c7580,1982,6825,2298,6127,2702l5200,2145c5028,2043,4822,1969,4625,1969c4464,1969,4308,2018,4181,2145l2145,4182c1864,4463,1975,4871,2145,5200l2698,6122c2292,6822,1973,7580,1759,8380l720,8641c367,8730,0,8963,0,9360l0,12240c0,12638,367,12848,720,12960l1759,13220c1973,14021,2292,14778,2698,15478l2145,16400c1959,16714,1864,17137,2145,17419l4181,19455c4305,19579,4454,19627,4610,19627c4807,19627,5016,19550,5200,19455l6127,18899c6825,19302,7580,19619,8378,19832l8640,20880c8730,21233,8962,21600,9360,21600l12240,21600c12638,21600,12848,21233,12960,20880l13222,19832c14020,19619,14775,19302,15473,18899l16400,19455c16584,19550,16793,19627,16990,19627c17146,19627,17294,19579,17419,19455l19455,17419c19736,17137,19641,16714,19455,16400l18902,15478c19308,14778,19626,14021,19841,13220l20880,12960c21233,12848,21600,12638,21600,12240l21600,9360c21600,8963,21233,8730,20880,8641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2164715</wp:posOffset>
                </wp:positionV>
                <wp:extent cx="251460" cy="251460"/>
                <wp:effectExtent l="0" t="0" r="0" b="0"/>
                <wp:wrapNone/>
                <wp:docPr id="117" name="组合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587392"/>
                          <a:chExt cx="312384" cy="312384"/>
                        </a:xfrm>
                      </wpg:grpSpPr>
                      <wps:wsp>
                        <wps:cNvPr id="118" name="矩形 118"/>
                        <wps:cNvSpPr/>
                        <wps:spPr>
                          <a:xfrm>
                            <a:off x="0" y="587392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Shape 2604"/>
                        <wps:cNvSpPr/>
                        <wps:spPr>
                          <a:xfrm>
                            <a:off x="45447" y="654369"/>
                            <a:ext cx="221489" cy="18121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618" y="9600"/>
                                </a:moveTo>
                                <a:lnTo>
                                  <a:pt x="17673" y="9600"/>
                                </a:lnTo>
                                <a:lnTo>
                                  <a:pt x="17673" y="8400"/>
                                </a:lnTo>
                                <a:cubicBezTo>
                                  <a:pt x="17673" y="7738"/>
                                  <a:pt x="17233" y="7200"/>
                                  <a:pt x="16691" y="7200"/>
                                </a:cubicBezTo>
                                <a:lnTo>
                                  <a:pt x="14727" y="7200"/>
                                </a:lnTo>
                                <a:cubicBezTo>
                                  <a:pt x="14186" y="7200"/>
                                  <a:pt x="13745" y="7738"/>
                                  <a:pt x="13745" y="8400"/>
                                </a:cubicBezTo>
                                <a:lnTo>
                                  <a:pt x="13745" y="9600"/>
                                </a:lnTo>
                                <a:lnTo>
                                  <a:pt x="7855" y="9600"/>
                                </a:lnTo>
                                <a:lnTo>
                                  <a:pt x="7855" y="8400"/>
                                </a:lnTo>
                                <a:cubicBezTo>
                                  <a:pt x="7855" y="7738"/>
                                  <a:pt x="7414" y="7200"/>
                                  <a:pt x="6873" y="7200"/>
                                </a:cubicBezTo>
                                <a:lnTo>
                                  <a:pt x="4909" y="7200"/>
                                </a:lnTo>
                                <a:cubicBezTo>
                                  <a:pt x="4367" y="7200"/>
                                  <a:pt x="3927" y="7738"/>
                                  <a:pt x="3927" y="8400"/>
                                </a:cubicBezTo>
                                <a:lnTo>
                                  <a:pt x="3927" y="9600"/>
                                </a:lnTo>
                                <a:lnTo>
                                  <a:pt x="982" y="9600"/>
                                </a:lnTo>
                                <a:lnTo>
                                  <a:pt x="982" y="3601"/>
                                </a:lnTo>
                                <a:lnTo>
                                  <a:pt x="20618" y="3601"/>
                                </a:lnTo>
                                <a:cubicBezTo>
                                  <a:pt x="20618" y="3601"/>
                                  <a:pt x="20618" y="9600"/>
                                  <a:pt x="20618" y="9600"/>
                                </a:cubicBezTo>
                                <a:close/>
                                <a:moveTo>
                                  <a:pt x="14727" y="8400"/>
                                </a:moveTo>
                                <a:lnTo>
                                  <a:pt x="16691" y="8400"/>
                                </a:lnTo>
                                <a:lnTo>
                                  <a:pt x="16691" y="12001"/>
                                </a:lnTo>
                                <a:lnTo>
                                  <a:pt x="14727" y="12001"/>
                                </a:lnTo>
                                <a:cubicBezTo>
                                  <a:pt x="14727" y="12001"/>
                                  <a:pt x="14727" y="8400"/>
                                  <a:pt x="14727" y="8400"/>
                                </a:cubicBezTo>
                                <a:close/>
                                <a:moveTo>
                                  <a:pt x="4909" y="8400"/>
                                </a:moveTo>
                                <a:lnTo>
                                  <a:pt x="6873" y="8400"/>
                                </a:lnTo>
                                <a:lnTo>
                                  <a:pt x="6873" y="12001"/>
                                </a:lnTo>
                                <a:lnTo>
                                  <a:pt x="4909" y="12001"/>
                                </a:lnTo>
                                <a:cubicBezTo>
                                  <a:pt x="4909" y="12001"/>
                                  <a:pt x="4909" y="8400"/>
                                  <a:pt x="4909" y="8400"/>
                                </a:cubicBezTo>
                                <a:close/>
                                <a:moveTo>
                                  <a:pt x="19636" y="20400"/>
                                </a:moveTo>
                                <a:lnTo>
                                  <a:pt x="1964" y="20400"/>
                                </a:lnTo>
                                <a:lnTo>
                                  <a:pt x="1964" y="10800"/>
                                </a:lnTo>
                                <a:lnTo>
                                  <a:pt x="3927" y="10800"/>
                                </a:lnTo>
                                <a:lnTo>
                                  <a:pt x="3927" y="12001"/>
                                </a:lnTo>
                                <a:cubicBezTo>
                                  <a:pt x="3927" y="12662"/>
                                  <a:pt x="4367" y="13200"/>
                                  <a:pt x="4909" y="13200"/>
                                </a:cubicBezTo>
                                <a:lnTo>
                                  <a:pt x="6873" y="13200"/>
                                </a:lnTo>
                                <a:cubicBezTo>
                                  <a:pt x="7414" y="13200"/>
                                  <a:pt x="7855" y="12662"/>
                                  <a:pt x="7855" y="12001"/>
                                </a:cubicBezTo>
                                <a:lnTo>
                                  <a:pt x="7855" y="10800"/>
                                </a:lnTo>
                                <a:lnTo>
                                  <a:pt x="13745" y="10800"/>
                                </a:lnTo>
                                <a:lnTo>
                                  <a:pt x="13745" y="12001"/>
                                </a:lnTo>
                                <a:cubicBezTo>
                                  <a:pt x="13745" y="12662"/>
                                  <a:pt x="14186" y="13200"/>
                                  <a:pt x="14727" y="13200"/>
                                </a:cubicBezTo>
                                <a:lnTo>
                                  <a:pt x="16691" y="13200"/>
                                </a:lnTo>
                                <a:cubicBezTo>
                                  <a:pt x="17233" y="13200"/>
                                  <a:pt x="17673" y="12662"/>
                                  <a:pt x="17673" y="12001"/>
                                </a:cubicBezTo>
                                <a:lnTo>
                                  <a:pt x="17673" y="10800"/>
                                </a:lnTo>
                                <a:lnTo>
                                  <a:pt x="19636" y="10800"/>
                                </a:lnTo>
                                <a:cubicBezTo>
                                  <a:pt x="19636" y="10800"/>
                                  <a:pt x="19636" y="20400"/>
                                  <a:pt x="19636" y="20400"/>
                                </a:cubicBezTo>
                                <a:close/>
                                <a:moveTo>
                                  <a:pt x="8836" y="1200"/>
                                </a:moveTo>
                                <a:lnTo>
                                  <a:pt x="12764" y="1200"/>
                                </a:lnTo>
                                <a:cubicBezTo>
                                  <a:pt x="13305" y="1200"/>
                                  <a:pt x="13745" y="1738"/>
                                  <a:pt x="13745" y="2400"/>
                                </a:cubicBezTo>
                                <a:lnTo>
                                  <a:pt x="7855" y="2400"/>
                                </a:lnTo>
                                <a:cubicBezTo>
                                  <a:pt x="7855" y="1738"/>
                                  <a:pt x="8295" y="1200"/>
                                  <a:pt x="8836" y="1200"/>
                                </a:cubicBezTo>
                                <a:moveTo>
                                  <a:pt x="20618" y="2400"/>
                                </a:moveTo>
                                <a:lnTo>
                                  <a:pt x="14727" y="2400"/>
                                </a:lnTo>
                                <a:cubicBezTo>
                                  <a:pt x="14727" y="1075"/>
                                  <a:pt x="13848" y="0"/>
                                  <a:pt x="12764" y="0"/>
                                </a:cubicBezTo>
                                <a:lnTo>
                                  <a:pt x="8836" y="0"/>
                                </a:lnTo>
                                <a:cubicBezTo>
                                  <a:pt x="7752" y="0"/>
                                  <a:pt x="6873" y="1075"/>
                                  <a:pt x="6873" y="2400"/>
                                </a:cubicBezTo>
                                <a:lnTo>
                                  <a:pt x="982" y="2400"/>
                                </a:lnTo>
                                <a:cubicBezTo>
                                  <a:pt x="440" y="2400"/>
                                  <a:pt x="0" y="2938"/>
                                  <a:pt x="0" y="3601"/>
                                </a:cubicBezTo>
                                <a:lnTo>
                                  <a:pt x="0" y="9600"/>
                                </a:lnTo>
                                <a:cubicBezTo>
                                  <a:pt x="0" y="10262"/>
                                  <a:pt x="440" y="10800"/>
                                  <a:pt x="982" y="10800"/>
                                </a:cubicBezTo>
                                <a:lnTo>
                                  <a:pt x="982" y="20400"/>
                                </a:lnTo>
                                <a:cubicBezTo>
                                  <a:pt x="982" y="21062"/>
                                  <a:pt x="1422" y="21600"/>
                                  <a:pt x="1964" y="21600"/>
                                </a:cubicBezTo>
                                <a:lnTo>
                                  <a:pt x="19636" y="21600"/>
                                </a:lnTo>
                                <a:cubicBezTo>
                                  <a:pt x="20178" y="21600"/>
                                  <a:pt x="20618" y="21062"/>
                                  <a:pt x="20618" y="20400"/>
                                </a:cubicBezTo>
                                <a:lnTo>
                                  <a:pt x="20618" y="10800"/>
                                </a:lnTo>
                                <a:cubicBezTo>
                                  <a:pt x="21160" y="10800"/>
                                  <a:pt x="21600" y="10262"/>
                                  <a:pt x="21600" y="9600"/>
                                </a:cubicBezTo>
                                <a:lnTo>
                                  <a:pt x="21600" y="3601"/>
                                </a:lnTo>
                                <a:cubicBezTo>
                                  <a:pt x="21600" y="2938"/>
                                  <a:pt x="21160" y="2400"/>
                                  <a:pt x="20618" y="240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7" o:spid="_x0000_s1026" o:spt="203" style="position:absolute;left:0pt;margin-left:224.35pt;margin-top:170.45pt;height:19.8pt;width:19.8pt;z-index:251674624;mso-width-relative:page;mso-height-relative:page;" coordorigin="0,587392" coordsize="312384,312384" o:gfxdata="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">
                <o:lock v:ext="edit" aspectratio="f"/>
                <v:rect id="_x0000_s1026" o:spid="_x0000_s1026" o:spt="1" style="position:absolute;left:0;top:587392;height:312384;width:312384;v-text-anchor:middle;" fillcolor="#131313 [3207]" filled="t" stroked="f" coordsize="21600,21600" o:gfxdata="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qTZ+/&#10;AAAA3AAAAA8AAAAAAAAAAQAgAAAAIgAAAGRycy9kb3ducmV2LnhtbFBLAQIUABQAAAAIAIdO4kAz&#10;LwWeOwAAADkAAAAQAAAAAAAAAAEAIAAAAA4BAABkcnMvc2hhcGV4bWwueG1sUEsFBgAAAAAGAAYA&#10;WwEAALgDAAAAAA==&#10;">
                  <v:fill on="t" focussize="0,0"/>
                  <v:stroke on="f" weight="2pt"/>
                  <v:imagedata o:title=""/>
                  <o:lock v:ext="edit" aspectratio="f"/>
                </v:rect>
                <v:shape id="Shape 2604" o:spid="_x0000_s1026" o:spt="100" style="position:absolute;left:45447;top:654369;height:181218;width:221489;v-text-anchor:middle;" fillcolor="#FFFFFF [3212]" filled="t" stroked="f" coordsize="21600,21600" o:gfxdata="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w3zU74A&#10;AADcAAAADwAAAAAAAAABACAAAAAiAAAAZHJzL2Rvd25yZXYueG1sUEsBAhQAFAAAAAgAh07iQDMv&#10;BZ47AAAAOQAAABAAAAAAAAAAAQAgAAAADQEAAGRycy9zaGFwZXhtbC54bWxQSwUGAAAAAAYABgBb&#10;AQAAtwMAAAAA&#10;" path="m20618,9600l17673,9600,17673,8400c17673,7738,17233,7200,16691,7200l14727,7200c14186,7200,13745,7738,13745,8400l13745,9600,7855,9600,7855,8400c7855,7738,7414,7200,6873,7200l4909,7200c4367,7200,3927,7738,3927,8400l3927,9600,982,9600,982,3601,20618,3601c20618,3601,20618,9600,20618,9600xm14727,8400l16691,8400,16691,12001,14727,12001c14727,12001,14727,8400,14727,8400xm4909,8400l6873,8400,6873,12001,4909,12001c4909,12001,4909,8400,4909,8400xm19636,20400l1964,20400,1964,10800,3927,10800,3927,12001c3927,12662,4367,13200,4909,13200l6873,13200c7414,13200,7855,12662,7855,12001l7855,10800,13745,10800,13745,12001c13745,12662,14186,13200,14727,13200l16691,13200c17233,13200,17673,12662,17673,12001l17673,10800,19636,10800c19636,10800,19636,20400,19636,20400xm8836,1200l12764,1200c13305,1200,13745,1738,13745,2400l7855,2400c7855,1738,8295,1200,8836,1200m20618,2400l14727,2400c14727,1075,13848,0,12764,0l8836,0c7752,0,6873,1075,6873,2400l982,2400c440,2400,0,2938,0,3601l0,9600c0,10262,440,10800,982,10800l982,20400c982,21062,1422,21600,1964,21600l19636,21600c20178,21600,20618,21062,20618,20400l20618,10800c21160,10800,21600,10262,21600,9600l21600,3601c21600,2938,21160,2400,20618,2400e">
                  <v:path o:connectlocs="110744,90609;110744,90609;110744,90609;110744,9060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239395</wp:posOffset>
                </wp:positionV>
                <wp:extent cx="251460" cy="251460"/>
                <wp:effectExtent l="0" t="0" r="0" b="0"/>
                <wp:wrapNone/>
                <wp:docPr id="114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0"/>
                          <a:chExt cx="312384" cy="312384"/>
                        </a:xfrm>
                      </wpg:grpSpPr>
                      <wps:wsp>
                        <wps:cNvPr id="115" name="矩形 115"/>
                        <wps:cNvSpPr/>
                        <wps:spPr>
                          <a:xfrm>
                            <a:off x="0" y="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6" name="mortarboard_176255"/>
                        <wps:cNvSpPr>
                          <a:spLocks noChangeAspect="1"/>
                        </wps:cNvSpPr>
                        <wps:spPr bwMode="auto">
                          <a:xfrm>
                            <a:off x="32432" y="60700"/>
                            <a:ext cx="247520" cy="190980"/>
                          </a:xfrm>
                          <a:custGeom>
                            <a:avLst/>
                            <a:gdLst>
                              <a:gd name="connsiteX0" fmla="*/ 469503 w 606325"/>
                              <a:gd name="connsiteY0" fmla="*/ 414055 h 467826"/>
                              <a:gd name="connsiteX1" fmla="*/ 455707 w 606325"/>
                              <a:gd name="connsiteY1" fmla="*/ 427831 h 467826"/>
                              <a:gd name="connsiteX2" fmla="*/ 469503 w 606325"/>
                              <a:gd name="connsiteY2" fmla="*/ 441607 h 467826"/>
                              <a:gd name="connsiteX3" fmla="*/ 483299 w 606325"/>
                              <a:gd name="connsiteY3" fmla="*/ 427831 h 467826"/>
                              <a:gd name="connsiteX4" fmla="*/ 469503 w 606325"/>
                              <a:gd name="connsiteY4" fmla="*/ 414055 h 467826"/>
                              <a:gd name="connsiteX5" fmla="*/ 96641 w 606325"/>
                              <a:gd name="connsiteY5" fmla="*/ 234748 h 467826"/>
                              <a:gd name="connsiteX6" fmla="*/ 110439 w 606325"/>
                              <a:gd name="connsiteY6" fmla="*/ 248525 h 467826"/>
                              <a:gd name="connsiteX7" fmla="*/ 110439 w 606325"/>
                              <a:gd name="connsiteY7" fmla="*/ 351983 h 467826"/>
                              <a:gd name="connsiteX8" fmla="*/ 303777 w 606325"/>
                              <a:gd name="connsiteY8" fmla="*/ 414022 h 467826"/>
                              <a:gd name="connsiteX9" fmla="*/ 383889 w 606325"/>
                              <a:gd name="connsiteY9" fmla="*/ 404334 h 467826"/>
                              <a:gd name="connsiteX10" fmla="*/ 399111 w 606325"/>
                              <a:gd name="connsiteY10" fmla="*/ 414022 h 467826"/>
                              <a:gd name="connsiteX11" fmla="*/ 389408 w 606325"/>
                              <a:gd name="connsiteY11" fmla="*/ 430554 h 467826"/>
                              <a:gd name="connsiteX12" fmla="*/ 303777 w 606325"/>
                              <a:gd name="connsiteY12" fmla="*/ 441575 h 467826"/>
                              <a:gd name="connsiteX13" fmla="*/ 86939 w 606325"/>
                              <a:gd name="connsiteY13" fmla="*/ 368514 h 467826"/>
                              <a:gd name="connsiteX14" fmla="*/ 82844 w 606325"/>
                              <a:gd name="connsiteY14" fmla="*/ 358826 h 467826"/>
                              <a:gd name="connsiteX15" fmla="*/ 82844 w 606325"/>
                              <a:gd name="connsiteY15" fmla="*/ 248525 h 467826"/>
                              <a:gd name="connsiteX16" fmla="*/ 96641 w 606325"/>
                              <a:gd name="connsiteY16" fmla="*/ 234748 h 467826"/>
                              <a:gd name="connsiteX17" fmla="*/ 296210 w 606325"/>
                              <a:gd name="connsiteY17" fmla="*/ 0 h 467826"/>
                              <a:gd name="connsiteX18" fmla="*/ 336974 w 606325"/>
                              <a:gd name="connsiteY18" fmla="*/ 7266 h 467826"/>
                              <a:gd name="connsiteX19" fmla="*/ 577199 w 606325"/>
                              <a:gd name="connsiteY19" fmla="*/ 95520 h 467826"/>
                              <a:gd name="connsiteX20" fmla="*/ 606215 w 606325"/>
                              <a:gd name="connsiteY20" fmla="*/ 139603 h 467826"/>
                              <a:gd name="connsiteX21" fmla="*/ 574440 w 606325"/>
                              <a:gd name="connsiteY21" fmla="*/ 183775 h 467826"/>
                              <a:gd name="connsiteX22" fmla="*/ 481964 w 606325"/>
                              <a:gd name="connsiteY22" fmla="*/ 218260 h 467826"/>
                              <a:gd name="connsiteX23" fmla="*/ 481964 w 606325"/>
                              <a:gd name="connsiteY23" fmla="*/ 361618 h 467826"/>
                              <a:gd name="connsiteX24" fmla="*/ 495760 w 606325"/>
                              <a:gd name="connsiteY24" fmla="*/ 352019 h 467826"/>
                              <a:gd name="connsiteX25" fmla="*/ 495760 w 606325"/>
                              <a:gd name="connsiteY25" fmla="*/ 248567 h 467826"/>
                              <a:gd name="connsiteX26" fmla="*/ 509555 w 606325"/>
                              <a:gd name="connsiteY26" fmla="*/ 234791 h 467826"/>
                              <a:gd name="connsiteX27" fmla="*/ 523351 w 606325"/>
                              <a:gd name="connsiteY27" fmla="*/ 248567 h 467826"/>
                              <a:gd name="connsiteX28" fmla="*/ 523351 w 606325"/>
                              <a:gd name="connsiteY28" fmla="*/ 358863 h 467826"/>
                              <a:gd name="connsiteX29" fmla="*/ 519257 w 606325"/>
                              <a:gd name="connsiteY29" fmla="*/ 368550 h 467826"/>
                              <a:gd name="connsiteX30" fmla="*/ 488817 w 606325"/>
                              <a:gd name="connsiteY30" fmla="*/ 390592 h 467826"/>
                              <a:gd name="connsiteX31" fmla="*/ 510980 w 606325"/>
                              <a:gd name="connsiteY31" fmla="*/ 426409 h 467826"/>
                              <a:gd name="connsiteX32" fmla="*/ 469503 w 606325"/>
                              <a:gd name="connsiteY32" fmla="*/ 467826 h 467826"/>
                              <a:gd name="connsiteX33" fmla="*/ 428116 w 606325"/>
                              <a:gd name="connsiteY33" fmla="*/ 426409 h 467826"/>
                              <a:gd name="connsiteX34" fmla="*/ 455707 w 606325"/>
                              <a:gd name="connsiteY34" fmla="*/ 387837 h 467826"/>
                              <a:gd name="connsiteX35" fmla="*/ 455707 w 606325"/>
                              <a:gd name="connsiteY35" fmla="*/ 216837 h 467826"/>
                              <a:gd name="connsiteX36" fmla="*/ 294163 w 606325"/>
                              <a:gd name="connsiteY36" fmla="*/ 152046 h 467826"/>
                              <a:gd name="connsiteX37" fmla="*/ 269241 w 606325"/>
                              <a:gd name="connsiteY37" fmla="*/ 138270 h 467826"/>
                              <a:gd name="connsiteX38" fmla="*/ 296922 w 606325"/>
                              <a:gd name="connsiteY38" fmla="*/ 124494 h 467826"/>
                              <a:gd name="connsiteX39" fmla="*/ 323178 w 606325"/>
                              <a:gd name="connsiteY39" fmla="*/ 134093 h 467826"/>
                              <a:gd name="connsiteX40" fmla="*/ 469503 w 606325"/>
                              <a:gd name="connsiteY40" fmla="*/ 193374 h 467826"/>
                              <a:gd name="connsiteX41" fmla="*/ 566163 w 606325"/>
                              <a:gd name="connsiteY41" fmla="*/ 156134 h 467826"/>
                              <a:gd name="connsiteX42" fmla="*/ 579959 w 606325"/>
                              <a:gd name="connsiteY42" fmla="*/ 138270 h 467826"/>
                              <a:gd name="connsiteX43" fmla="*/ 567587 w 606325"/>
                              <a:gd name="connsiteY43" fmla="*/ 123072 h 467826"/>
                              <a:gd name="connsiteX44" fmla="*/ 327273 w 606325"/>
                              <a:gd name="connsiteY44" fmla="*/ 34817 h 467826"/>
                              <a:gd name="connsiteX45" fmla="*/ 265147 w 606325"/>
                              <a:gd name="connsiteY45" fmla="*/ 34817 h 467826"/>
                              <a:gd name="connsiteX46" fmla="*/ 40052 w 606325"/>
                              <a:gd name="connsiteY46" fmla="*/ 120317 h 467826"/>
                              <a:gd name="connsiteX47" fmla="*/ 27591 w 606325"/>
                              <a:gd name="connsiteY47" fmla="*/ 138270 h 467826"/>
                              <a:gd name="connsiteX48" fmla="*/ 40052 w 606325"/>
                              <a:gd name="connsiteY48" fmla="*/ 154801 h 467826"/>
                              <a:gd name="connsiteX49" fmla="*/ 280367 w 606325"/>
                              <a:gd name="connsiteY49" fmla="*/ 241634 h 467826"/>
                              <a:gd name="connsiteX50" fmla="*/ 339733 w 606325"/>
                              <a:gd name="connsiteY50" fmla="*/ 241634 h 467826"/>
                              <a:gd name="connsiteX51" fmla="*/ 394917 w 606325"/>
                              <a:gd name="connsiteY51" fmla="*/ 221015 h 467826"/>
                              <a:gd name="connsiteX52" fmla="*/ 412896 w 606325"/>
                              <a:gd name="connsiteY52" fmla="*/ 229280 h 467826"/>
                              <a:gd name="connsiteX53" fmla="*/ 404618 w 606325"/>
                              <a:gd name="connsiteY53" fmla="*/ 247144 h 467826"/>
                              <a:gd name="connsiteX54" fmla="*/ 349346 w 606325"/>
                              <a:gd name="connsiteY54" fmla="*/ 267853 h 467826"/>
                              <a:gd name="connsiteX55" fmla="*/ 310718 w 606325"/>
                              <a:gd name="connsiteY55" fmla="*/ 276118 h 467826"/>
                              <a:gd name="connsiteX56" fmla="*/ 270665 w 606325"/>
                              <a:gd name="connsiteY56" fmla="*/ 269275 h 467826"/>
                              <a:gd name="connsiteX57" fmla="*/ 30351 w 606325"/>
                              <a:gd name="connsiteY57" fmla="*/ 181020 h 467826"/>
                              <a:gd name="connsiteX58" fmla="*/ 0 w 606325"/>
                              <a:gd name="connsiteY58" fmla="*/ 138270 h 467826"/>
                              <a:gd name="connsiteX59" fmla="*/ 30351 w 606325"/>
                              <a:gd name="connsiteY59" fmla="*/ 94098 h 467826"/>
                              <a:gd name="connsiteX60" fmla="*/ 255445 w 606325"/>
                              <a:gd name="connsiteY60" fmla="*/ 7266 h 467826"/>
                              <a:gd name="connsiteX61" fmla="*/ 296210 w 606325"/>
                              <a:gd name="connsiteY61" fmla="*/ 0 h 4678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</a:cxnLst>
                            <a:rect l="l" t="t" r="r" b="b"/>
                            <a:pathLst>
                              <a:path w="606325" h="467826">
                                <a:moveTo>
                                  <a:pt x="469503" y="414055"/>
                                </a:moveTo>
                                <a:cubicBezTo>
                                  <a:pt x="461226" y="414055"/>
                                  <a:pt x="455707" y="419566"/>
                                  <a:pt x="455707" y="427831"/>
                                </a:cubicBezTo>
                                <a:cubicBezTo>
                                  <a:pt x="455707" y="436097"/>
                                  <a:pt x="461226" y="441607"/>
                                  <a:pt x="469503" y="441607"/>
                                </a:cubicBezTo>
                                <a:cubicBezTo>
                                  <a:pt x="477781" y="441607"/>
                                  <a:pt x="483299" y="436097"/>
                                  <a:pt x="483299" y="427831"/>
                                </a:cubicBezTo>
                                <a:cubicBezTo>
                                  <a:pt x="483299" y="419566"/>
                                  <a:pt x="477781" y="414055"/>
                                  <a:pt x="469503" y="414055"/>
                                </a:cubicBezTo>
                                <a:close/>
                                <a:moveTo>
                                  <a:pt x="96641" y="234748"/>
                                </a:moveTo>
                                <a:cubicBezTo>
                                  <a:pt x="104920" y="234748"/>
                                  <a:pt x="110439" y="240259"/>
                                  <a:pt x="110439" y="248525"/>
                                </a:cubicBezTo>
                                <a:lnTo>
                                  <a:pt x="110439" y="351983"/>
                                </a:lnTo>
                                <a:cubicBezTo>
                                  <a:pt x="153254" y="387802"/>
                                  <a:pt x="234791" y="414022"/>
                                  <a:pt x="303777" y="414022"/>
                                </a:cubicBezTo>
                                <a:cubicBezTo>
                                  <a:pt x="328701" y="414022"/>
                                  <a:pt x="356295" y="411266"/>
                                  <a:pt x="383889" y="404334"/>
                                </a:cubicBezTo>
                                <a:cubicBezTo>
                                  <a:pt x="390833" y="401578"/>
                                  <a:pt x="397687" y="407089"/>
                                  <a:pt x="399111" y="414022"/>
                                </a:cubicBezTo>
                                <a:cubicBezTo>
                                  <a:pt x="401870" y="420866"/>
                                  <a:pt x="396351" y="429132"/>
                                  <a:pt x="389408" y="430554"/>
                                </a:cubicBezTo>
                                <a:cubicBezTo>
                                  <a:pt x="360390" y="437486"/>
                                  <a:pt x="330036" y="441575"/>
                                  <a:pt x="303777" y="441575"/>
                                </a:cubicBezTo>
                                <a:cubicBezTo>
                                  <a:pt x="236126" y="441575"/>
                                  <a:pt x="140881" y="416777"/>
                                  <a:pt x="86939" y="368514"/>
                                </a:cubicBezTo>
                                <a:cubicBezTo>
                                  <a:pt x="84179" y="367092"/>
                                  <a:pt x="82844" y="363004"/>
                                  <a:pt x="82844" y="358826"/>
                                </a:cubicBezTo>
                                <a:lnTo>
                                  <a:pt x="82844" y="248525"/>
                                </a:lnTo>
                                <a:cubicBezTo>
                                  <a:pt x="82844" y="240259"/>
                                  <a:pt x="88363" y="234748"/>
                                  <a:pt x="96641" y="234748"/>
                                </a:cubicBezTo>
                                <a:close/>
                                <a:moveTo>
                                  <a:pt x="296210" y="0"/>
                                </a:moveTo>
                                <a:cubicBezTo>
                                  <a:pt x="310028" y="0"/>
                                  <a:pt x="323846" y="2422"/>
                                  <a:pt x="336974" y="7266"/>
                                </a:cubicBezTo>
                                <a:lnTo>
                                  <a:pt x="577199" y="95520"/>
                                </a:lnTo>
                                <a:cubicBezTo>
                                  <a:pt x="595178" y="102364"/>
                                  <a:pt x="607639" y="118984"/>
                                  <a:pt x="606215" y="139603"/>
                                </a:cubicBezTo>
                                <a:cubicBezTo>
                                  <a:pt x="606215" y="158979"/>
                                  <a:pt x="593843" y="176843"/>
                                  <a:pt x="574440" y="183775"/>
                                </a:cubicBezTo>
                                <a:lnTo>
                                  <a:pt x="481964" y="218260"/>
                                </a:lnTo>
                                <a:lnTo>
                                  <a:pt x="481964" y="361618"/>
                                </a:lnTo>
                                <a:cubicBezTo>
                                  <a:pt x="487482" y="358863"/>
                                  <a:pt x="491576" y="356108"/>
                                  <a:pt x="495760" y="352019"/>
                                </a:cubicBezTo>
                                <a:lnTo>
                                  <a:pt x="495760" y="248567"/>
                                </a:lnTo>
                                <a:cubicBezTo>
                                  <a:pt x="495760" y="240301"/>
                                  <a:pt x="501278" y="234791"/>
                                  <a:pt x="509555" y="234791"/>
                                </a:cubicBezTo>
                                <a:cubicBezTo>
                                  <a:pt x="517833" y="234791"/>
                                  <a:pt x="523351" y="240301"/>
                                  <a:pt x="523351" y="248567"/>
                                </a:cubicBezTo>
                                <a:lnTo>
                                  <a:pt x="523351" y="358863"/>
                                </a:lnTo>
                                <a:cubicBezTo>
                                  <a:pt x="523351" y="361618"/>
                                  <a:pt x="522016" y="365795"/>
                                  <a:pt x="519257" y="368550"/>
                                </a:cubicBezTo>
                                <a:cubicBezTo>
                                  <a:pt x="510980" y="375394"/>
                                  <a:pt x="499854" y="383660"/>
                                  <a:pt x="488817" y="390592"/>
                                </a:cubicBezTo>
                                <a:cubicBezTo>
                                  <a:pt x="502702" y="397524"/>
                                  <a:pt x="510980" y="411300"/>
                                  <a:pt x="510980" y="426409"/>
                                </a:cubicBezTo>
                                <a:cubicBezTo>
                                  <a:pt x="510980" y="449873"/>
                                  <a:pt x="493000" y="467826"/>
                                  <a:pt x="469503" y="467826"/>
                                </a:cubicBezTo>
                                <a:cubicBezTo>
                                  <a:pt x="446006" y="467826"/>
                                  <a:pt x="428116" y="449873"/>
                                  <a:pt x="428116" y="426409"/>
                                </a:cubicBezTo>
                                <a:cubicBezTo>
                                  <a:pt x="428116" y="408545"/>
                                  <a:pt x="439152" y="393347"/>
                                  <a:pt x="455707" y="387837"/>
                                </a:cubicBezTo>
                                <a:lnTo>
                                  <a:pt x="455707" y="216837"/>
                                </a:lnTo>
                                <a:lnTo>
                                  <a:pt x="294163" y="152046"/>
                                </a:lnTo>
                                <a:cubicBezTo>
                                  <a:pt x="280367" y="150624"/>
                                  <a:pt x="269241" y="145114"/>
                                  <a:pt x="269241" y="138270"/>
                                </a:cubicBezTo>
                                <a:cubicBezTo>
                                  <a:pt x="269241" y="131338"/>
                                  <a:pt x="281702" y="124494"/>
                                  <a:pt x="296922" y="124494"/>
                                </a:cubicBezTo>
                                <a:cubicBezTo>
                                  <a:pt x="309294" y="124494"/>
                                  <a:pt x="318995" y="128583"/>
                                  <a:pt x="323178" y="134093"/>
                                </a:cubicBezTo>
                                <a:lnTo>
                                  <a:pt x="469503" y="193374"/>
                                </a:lnTo>
                                <a:lnTo>
                                  <a:pt x="566163" y="156134"/>
                                </a:lnTo>
                                <a:cubicBezTo>
                                  <a:pt x="574440" y="153379"/>
                                  <a:pt x="579959" y="146536"/>
                                  <a:pt x="579959" y="138270"/>
                                </a:cubicBezTo>
                                <a:cubicBezTo>
                                  <a:pt x="579959" y="130005"/>
                                  <a:pt x="575864" y="124494"/>
                                  <a:pt x="567587" y="123072"/>
                                </a:cubicBezTo>
                                <a:lnTo>
                                  <a:pt x="327273" y="34817"/>
                                </a:lnTo>
                                <a:cubicBezTo>
                                  <a:pt x="306534" y="26552"/>
                                  <a:pt x="284461" y="27974"/>
                                  <a:pt x="265147" y="34817"/>
                                </a:cubicBezTo>
                                <a:lnTo>
                                  <a:pt x="40052" y="120317"/>
                                </a:lnTo>
                                <a:cubicBezTo>
                                  <a:pt x="29015" y="124494"/>
                                  <a:pt x="27591" y="135515"/>
                                  <a:pt x="27591" y="138270"/>
                                </a:cubicBezTo>
                                <a:cubicBezTo>
                                  <a:pt x="27591" y="141025"/>
                                  <a:pt x="29015" y="150624"/>
                                  <a:pt x="40052" y="154801"/>
                                </a:cubicBezTo>
                                <a:lnTo>
                                  <a:pt x="280367" y="241634"/>
                                </a:lnTo>
                                <a:cubicBezTo>
                                  <a:pt x="301016" y="248567"/>
                                  <a:pt x="321754" y="248567"/>
                                  <a:pt x="339733" y="241634"/>
                                </a:cubicBezTo>
                                <a:lnTo>
                                  <a:pt x="394917" y="221015"/>
                                </a:lnTo>
                                <a:cubicBezTo>
                                  <a:pt x="401859" y="218260"/>
                                  <a:pt x="410137" y="222348"/>
                                  <a:pt x="412896" y="229280"/>
                                </a:cubicBezTo>
                                <a:cubicBezTo>
                                  <a:pt x="415655" y="236124"/>
                                  <a:pt x="411561" y="244389"/>
                                  <a:pt x="404618" y="247144"/>
                                </a:cubicBezTo>
                                <a:lnTo>
                                  <a:pt x="349346" y="267853"/>
                                </a:lnTo>
                                <a:cubicBezTo>
                                  <a:pt x="338309" y="273363"/>
                                  <a:pt x="324513" y="276118"/>
                                  <a:pt x="310718" y="276118"/>
                                </a:cubicBezTo>
                                <a:cubicBezTo>
                                  <a:pt x="296922" y="276118"/>
                                  <a:pt x="283126" y="273363"/>
                                  <a:pt x="270665" y="269275"/>
                                </a:cubicBezTo>
                                <a:lnTo>
                                  <a:pt x="30351" y="181020"/>
                                </a:lnTo>
                                <a:cubicBezTo>
                                  <a:pt x="12460" y="174088"/>
                                  <a:pt x="0" y="157557"/>
                                  <a:pt x="0" y="138270"/>
                                </a:cubicBezTo>
                                <a:cubicBezTo>
                                  <a:pt x="0" y="118984"/>
                                  <a:pt x="11036" y="101031"/>
                                  <a:pt x="30351" y="94098"/>
                                </a:cubicBezTo>
                                <a:lnTo>
                                  <a:pt x="255445" y="7266"/>
                                </a:lnTo>
                                <a:cubicBezTo>
                                  <a:pt x="268574" y="2422"/>
                                  <a:pt x="282392" y="0"/>
                                  <a:pt x="296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6" o:spid="_x0000_s1026" o:spt="203" style="position:absolute;left:0pt;margin-left:224.35pt;margin-top:18.85pt;height:19.8pt;width:19.8pt;z-index:251673600;mso-width-relative:page;mso-height-relative:page;" coordsize="312384,312384" o:gfxdata="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">
                <o:lock v:ext="edit" aspectratio="f"/>
                <v:rect id="_x0000_s1026" o:spid="_x0000_s1026" o:spt="1" style="position:absolute;left:0;top:0;height:312384;width:312384;v-text-anchor:middle;" fillcolor="#131313 [3207]" filled="t" stroked="f" coordsize="21600,21600" o:gfxdata="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viAb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mortarboard_176255" o:spid="_x0000_s1026" o:spt="100" style="position:absolute;left:32432;top:60700;height:190980;width:247520;" fillcolor="#FFFFFF [3212]" filled="t" stroked="f" coordsize="606325,467826" o:gfxdata="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4WYOb4A&#10;AADcAAAADwAAAAAAAAABACAAAAAiAAAAZHJzL2Rvd25yZXYueG1sUEsBAhQAFAAAAAgAh07iQDMv&#10;BZ47AAAAOQAAABAAAAAAAAAAAQAgAAAADQEAAGRycy9zaGFwZXhtbC54bWxQSwUGAAAAAAYABgBb&#10;AQAAtwMAAAAA&#10;" path="m469503,414055c461226,414055,455707,419566,455707,427831c455707,436097,461226,441607,469503,441607c477781,441607,483299,436097,483299,427831c483299,419566,477781,414055,469503,414055xm96641,234748c104920,234748,110439,240259,110439,248525l110439,351983c153254,387802,234791,414022,303777,414022c328701,414022,356295,411266,383889,404334c390833,401578,397687,407089,399111,414022c401870,420866,396351,429132,389408,430554c360390,437486,330036,441575,303777,441575c236126,441575,140881,416777,86939,368514c84179,367092,82844,363004,82844,358826l82844,248525c82844,240259,88363,234748,96641,234748xm296210,0c310028,0,323846,2422,336974,7266l577199,95520c595178,102364,607639,118984,606215,139603c606215,158979,593843,176843,574440,183775l481964,218260,481964,361618c487482,358863,491576,356108,495760,352019l495760,248567c495760,240301,501278,234791,509555,234791c517833,234791,523351,240301,523351,248567l523351,358863c523351,361618,522016,365795,519257,368550c510980,375394,499854,383660,488817,390592c502702,397524,510980,411300,510980,426409c510980,449873,493000,467826,469503,467826c446006,467826,428116,449873,428116,426409c428116,408545,439152,393347,455707,387837l455707,216837,294163,152046c280367,150624,269241,145114,269241,138270c269241,131338,281702,124494,296922,124494c309294,124494,318995,128583,323178,134093l469503,193374,566163,156134c574440,153379,579959,146536,579959,138270c579959,130005,575864,124494,567587,123072l327273,34817c306534,26552,284461,27974,265147,34817l40052,120317c29015,124494,27591,135515,27591,138270c27591,141025,29015,150624,40052,154801l280367,241634c301016,248567,321754,248567,339733,241634l394917,221015c401859,218260,410137,222348,412896,229280c415655,236124,411561,244389,404618,247144l349346,267853c338309,273363,324513,276118,310718,276118c296922,276118,283126,273363,270665,269275l30351,181020c12460,174088,0,157557,0,138270c0,118984,11036,101031,30351,94098l255445,7266c268574,2422,282392,0,296210,0xe">
                  <v:path o:connectlocs="191665,169029;186033,174652;191665,180276;197297,174652;191665,169029;39451,95830;45084,101455;45084,143689;124010,169015;156714,165060;162929,169015;158967,175764;124010,180263;35491,150437;33819,146483;33819,101455;39451,95830;120921,0;137562,2966;235629,38994;247475,56989;234503,75022;196752,89099;196752,147622;202384,143704;202384,101472;208015,95848;213647,101472;213647,146498;211976,150452;199549,159450;208597,174072;191665,190980;174769,174072;186033,158326;186033,88519;120086,62069;109912,56445;121212,50822;131930,54740;191665,78940;231124,63738;236756,56445;231705,50241;133602,14213;108240,14213;16350,49116;11263,56445;16350,63194;114454,98641;138689,98641;161216,90224;168556,93598;165177,100891;142613,109345;126844,112719;110493,109925;12390,73897;0,56445;12390,38413;104280,2966;120921,0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6105525</wp:posOffset>
                </wp:positionV>
                <wp:extent cx="251460" cy="251460"/>
                <wp:effectExtent l="0" t="0" r="0" b="0"/>
                <wp:wrapNone/>
                <wp:docPr id="191" name="组合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2656602"/>
                          <a:chExt cx="312384" cy="312384"/>
                        </a:xfrm>
                      </wpg:grpSpPr>
                      <wps:wsp>
                        <wps:cNvPr id="5" name="矩形 5"/>
                        <wps:cNvSpPr/>
                        <wps:spPr>
                          <a:xfrm>
                            <a:off x="0" y="2656602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Shape 2614"/>
                        <wps:cNvSpPr/>
                        <wps:spPr>
                          <a:xfrm>
                            <a:off x="45447" y="2702049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958" y="17505"/>
                                </a:moveTo>
                                <a:cubicBezTo>
                                  <a:pt x="17372" y="16944"/>
                                  <a:pt x="16242" y="15945"/>
                                  <a:pt x="15117" y="15413"/>
                                </a:cubicBezTo>
                                <a:cubicBezTo>
                                  <a:pt x="14189" y="14975"/>
                                  <a:pt x="13657" y="14531"/>
                                  <a:pt x="13491" y="14057"/>
                                </a:cubicBezTo>
                                <a:cubicBezTo>
                                  <a:pt x="13377" y="13728"/>
                                  <a:pt x="13428" y="13351"/>
                                  <a:pt x="13649" y="12904"/>
                                </a:cubicBezTo>
                                <a:cubicBezTo>
                                  <a:pt x="13815" y="12567"/>
                                  <a:pt x="13972" y="12286"/>
                                  <a:pt x="14117" y="12028"/>
                                </a:cubicBezTo>
                                <a:cubicBezTo>
                                  <a:pt x="14730" y="10934"/>
                                  <a:pt x="15203" y="10145"/>
                                  <a:pt x="15203" y="7348"/>
                                </a:cubicBezTo>
                                <a:cubicBezTo>
                                  <a:pt x="15203" y="3162"/>
                                  <a:pt x="12787" y="2951"/>
                                  <a:pt x="12309" y="2951"/>
                                </a:cubicBezTo>
                                <a:cubicBezTo>
                                  <a:pt x="11917" y="2951"/>
                                  <a:pt x="11672" y="3037"/>
                                  <a:pt x="11435" y="3121"/>
                                </a:cubicBezTo>
                                <a:cubicBezTo>
                                  <a:pt x="11175" y="3213"/>
                                  <a:pt x="10907" y="3309"/>
                                  <a:pt x="10296" y="3319"/>
                                </a:cubicBezTo>
                                <a:cubicBezTo>
                                  <a:pt x="9190" y="3337"/>
                                  <a:pt x="6873" y="3375"/>
                                  <a:pt x="6873" y="7226"/>
                                </a:cubicBezTo>
                                <a:cubicBezTo>
                                  <a:pt x="6873" y="9919"/>
                                  <a:pt x="7574" y="11156"/>
                                  <a:pt x="8125" y="12150"/>
                                </a:cubicBezTo>
                                <a:cubicBezTo>
                                  <a:pt x="8266" y="12404"/>
                                  <a:pt x="8399" y="12645"/>
                                  <a:pt x="8505" y="12885"/>
                                </a:cubicBezTo>
                                <a:cubicBezTo>
                                  <a:pt x="8973" y="13949"/>
                                  <a:pt x="8631" y="14693"/>
                                  <a:pt x="7426" y="15224"/>
                                </a:cubicBezTo>
                                <a:cubicBezTo>
                                  <a:pt x="5905" y="15897"/>
                                  <a:pt x="5188" y="16247"/>
                                  <a:pt x="3693" y="17562"/>
                                </a:cubicBezTo>
                                <a:cubicBezTo>
                                  <a:pt x="2017" y="15800"/>
                                  <a:pt x="982" y="13423"/>
                                  <a:pt x="982" y="10800"/>
                                </a:cubicBezTo>
                                <a:cubicBezTo>
                                  <a:pt x="982" y="5377"/>
                                  <a:pt x="5377" y="982"/>
                                  <a:pt x="10800" y="982"/>
                                </a:cubicBezTo>
                                <a:cubicBezTo>
                                  <a:pt x="16223" y="982"/>
                                  <a:pt x="20618" y="5377"/>
                                  <a:pt x="20618" y="10800"/>
                                </a:cubicBezTo>
                                <a:cubicBezTo>
                                  <a:pt x="20618" y="13395"/>
                                  <a:pt x="19603" y="15749"/>
                                  <a:pt x="17958" y="17505"/>
                                </a:cubicBezTo>
                                <a:moveTo>
                                  <a:pt x="10800" y="20618"/>
                                </a:moveTo>
                                <a:cubicBezTo>
                                  <a:pt x="8356" y="20618"/>
                                  <a:pt x="6125" y="19720"/>
                                  <a:pt x="4407" y="18242"/>
                                </a:cubicBezTo>
                                <a:cubicBezTo>
                                  <a:pt x="5730" y="17084"/>
                                  <a:pt x="6362" y="16767"/>
                                  <a:pt x="7823" y="16122"/>
                                </a:cubicBezTo>
                                <a:cubicBezTo>
                                  <a:pt x="9515" y="15375"/>
                                  <a:pt x="10091" y="14051"/>
                                  <a:pt x="9403" y="12489"/>
                                </a:cubicBezTo>
                                <a:cubicBezTo>
                                  <a:pt x="9279" y="12208"/>
                                  <a:pt x="9136" y="11949"/>
                                  <a:pt x="8984" y="11674"/>
                                </a:cubicBezTo>
                                <a:cubicBezTo>
                                  <a:pt x="8461" y="10732"/>
                                  <a:pt x="7855" y="9665"/>
                                  <a:pt x="7855" y="7226"/>
                                </a:cubicBezTo>
                                <a:cubicBezTo>
                                  <a:pt x="7855" y="4341"/>
                                  <a:pt x="9224" y="4318"/>
                                  <a:pt x="10312" y="4300"/>
                                </a:cubicBezTo>
                                <a:cubicBezTo>
                                  <a:pt x="11084" y="4287"/>
                                  <a:pt x="11461" y="4154"/>
                                  <a:pt x="11763" y="4047"/>
                                </a:cubicBezTo>
                                <a:cubicBezTo>
                                  <a:pt x="11964" y="3975"/>
                                  <a:pt x="12086" y="3933"/>
                                  <a:pt x="12309" y="3933"/>
                                </a:cubicBezTo>
                                <a:cubicBezTo>
                                  <a:pt x="13218" y="3933"/>
                                  <a:pt x="14221" y="4830"/>
                                  <a:pt x="14221" y="7348"/>
                                </a:cubicBezTo>
                                <a:cubicBezTo>
                                  <a:pt x="14221" y="9888"/>
                                  <a:pt x="13840" y="10513"/>
                                  <a:pt x="13261" y="11548"/>
                                </a:cubicBezTo>
                                <a:cubicBezTo>
                                  <a:pt x="13108" y="11820"/>
                                  <a:pt x="12943" y="12115"/>
                                  <a:pt x="12768" y="12470"/>
                                </a:cubicBezTo>
                                <a:cubicBezTo>
                                  <a:pt x="12430" y="13155"/>
                                  <a:pt x="12362" y="13798"/>
                                  <a:pt x="12565" y="14380"/>
                                </a:cubicBezTo>
                                <a:cubicBezTo>
                                  <a:pt x="12825" y="15126"/>
                                  <a:pt x="13502" y="15737"/>
                                  <a:pt x="14696" y="16302"/>
                                </a:cubicBezTo>
                                <a:cubicBezTo>
                                  <a:pt x="15675" y="16764"/>
                                  <a:pt x="16700" y="17667"/>
                                  <a:pt x="17251" y="18189"/>
                                </a:cubicBezTo>
                                <a:cubicBezTo>
                                  <a:pt x="15525" y="19697"/>
                                  <a:pt x="13272" y="20618"/>
                                  <a:pt x="10800" y="20618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5" y="0"/>
                                  <a:pt x="0" y="4835"/>
                                  <a:pt x="0" y="10800"/>
                                </a:cubicBezTo>
                                <a:cubicBezTo>
                                  <a:pt x="0" y="16764"/>
                                  <a:pt x="4835" y="21600"/>
                                  <a:pt x="10800" y="21600"/>
                                </a:cubicBezTo>
                                <a:cubicBezTo>
                                  <a:pt x="16765" y="21600"/>
                                  <a:pt x="21600" y="16764"/>
                                  <a:pt x="21600" y="10800"/>
                                </a:cubicBezTo>
                                <a:cubicBezTo>
                                  <a:pt x="21600" y="4835"/>
                                  <a:pt x="16765" y="0"/>
                                  <a:pt x="10800" y="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0" o:spid="_x0000_s1026" o:spt="203" style="position:absolute;left:0pt;margin-left:7.7pt;margin-top:480.75pt;height:19.8pt;width:19.8pt;z-index:251672576;mso-width-relative:page;mso-height-relative:page;" coordorigin="0,2656602" coordsize="312384,312384" o:gfxdata="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">
                <o:lock v:ext="edit" aspectratio="f"/>
                <v:rect id="_x0000_s1026" o:spid="_x0000_s1026" o:spt="1" style="position:absolute;left:0;top:2656602;height:312384;width:312384;v-text-anchor:middle;" fillcolor="#131313 [3207]" filled="t" stroked="f" coordsize="21600,21600" o:gfxdata="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SGh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2pt"/>
                  <v:imagedata o:title=""/>
                  <o:lock v:ext="edit" aspectratio="f"/>
                </v:rect>
                <v:shape id="Shape 2614" o:spid="_x0000_s1026" o:spt="100" style="position:absolute;left:45447;top:2702049;height:221489;width:221489;v-text-anchor:middle;" fillcolor="#FFFFFF [3212]" filled="t" stroked="f" coordsize="21600,21600" o:gfxdata="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gIVL4A&#10;AADaAAAADwAAAAAAAAABACAAAAAiAAAAZHJzL2Rvd25yZXYueG1sUEsBAhQAFAAAAAgAh07iQDMv&#10;BZ47AAAAOQAAABAAAAAAAAAAAQAgAAAADQEAAGRycy9zaGFwZXhtbC54bWxQSwUGAAAAAAYABgBb&#10;AQAAtwMAAAAA&#10;" path="m17958,17505c17372,16944,16242,15945,15117,15413c14189,14975,13657,14531,13491,14057c13377,13728,13428,13351,13649,12904c13815,12567,13972,12286,14117,12028c14730,10934,15203,10145,15203,7348c15203,3162,12787,2951,12309,2951c11917,2951,11672,3037,11435,3121c11175,3213,10907,3309,10296,3319c9190,3337,6873,3375,6873,7226c6873,9919,7574,11156,8125,12150c8266,12404,8399,12645,8505,12885c8973,13949,8631,14693,7426,15224c5905,15897,5188,16247,3693,17562c2017,15800,982,13423,982,10800c982,5377,5377,982,10800,982c16223,982,20618,5377,20618,10800c20618,13395,19603,15749,17958,17505m10800,20618c8356,20618,6125,19720,4407,18242c5730,17084,6362,16767,7823,16122c9515,15375,10091,14051,9403,12489c9279,12208,9136,11949,8984,11674c8461,10732,7855,9665,7855,7226c7855,4341,9224,4318,10312,4300c11084,4287,11461,4154,11763,4047c11964,3975,12086,3933,12309,3933c13218,3933,14221,4830,14221,7348c14221,9888,13840,10513,13261,11548c13108,11820,12943,12115,12768,12470c12430,13155,12362,13798,12565,14380c12825,15126,13502,15737,14696,16302c15675,16764,16700,17667,17251,18189c15525,19697,13272,20618,10800,20618m10800,0c4835,0,0,4835,0,10800c0,16764,4835,21600,10800,21600c16765,21600,21600,16764,21600,10800c21600,4835,16765,0,10800,0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2174240</wp:posOffset>
                </wp:positionV>
                <wp:extent cx="251460" cy="251460"/>
                <wp:effectExtent l="0" t="0" r="0" b="0"/>
                <wp:wrapNone/>
                <wp:docPr id="110" name="组合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2043146"/>
                          <a:chExt cx="312384" cy="312384"/>
                        </a:xfrm>
                      </wpg:grpSpPr>
                      <wps:wsp>
                        <wps:cNvPr id="111" name="矩形 111"/>
                        <wps:cNvSpPr/>
                        <wps:spPr>
                          <a:xfrm>
                            <a:off x="0" y="2043146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Shape 2591"/>
                        <wps:cNvSpPr/>
                        <wps:spPr>
                          <a:xfrm>
                            <a:off x="45447" y="2102410"/>
                            <a:ext cx="221489" cy="184431"/>
                          </a:xfrm>
                          <a:custGeom>
                            <a:avLst/>
                            <a:gdLst>
                              <a:gd name="connsiteX0" fmla="*/ 395628 w 607639"/>
                              <a:gd name="connsiteY0" fmla="*/ 339326 h 505975"/>
                              <a:gd name="connsiteX1" fmla="*/ 394916 w 607639"/>
                              <a:gd name="connsiteY1" fmla="*/ 339770 h 505975"/>
                              <a:gd name="connsiteX2" fmla="*/ 394916 w 607639"/>
                              <a:gd name="connsiteY2" fmla="*/ 414603 h 505975"/>
                              <a:gd name="connsiteX3" fmla="*/ 394916 w 607639"/>
                              <a:gd name="connsiteY3" fmla="*/ 467129 h 505975"/>
                              <a:gd name="connsiteX4" fmla="*/ 427314 w 607639"/>
                              <a:gd name="connsiteY4" fmla="*/ 427757 h 505975"/>
                              <a:gd name="connsiteX5" fmla="*/ 435414 w 607639"/>
                              <a:gd name="connsiteY5" fmla="*/ 424646 h 505975"/>
                              <a:gd name="connsiteX6" fmla="*/ 443513 w 607639"/>
                              <a:gd name="connsiteY6" fmla="*/ 428735 h 505975"/>
                              <a:gd name="connsiteX7" fmla="*/ 476000 w 607639"/>
                              <a:gd name="connsiteY7" fmla="*/ 468195 h 505975"/>
                              <a:gd name="connsiteX8" fmla="*/ 476000 w 607639"/>
                              <a:gd name="connsiteY8" fmla="*/ 414603 h 505975"/>
                              <a:gd name="connsiteX9" fmla="*/ 476000 w 607639"/>
                              <a:gd name="connsiteY9" fmla="*/ 339770 h 505975"/>
                              <a:gd name="connsiteX10" fmla="*/ 472885 w 607639"/>
                              <a:gd name="connsiteY10" fmla="*/ 339770 h 505975"/>
                              <a:gd name="connsiteX11" fmla="*/ 468880 w 607639"/>
                              <a:gd name="connsiteY11" fmla="*/ 343770 h 505975"/>
                              <a:gd name="connsiteX12" fmla="*/ 460780 w 607639"/>
                              <a:gd name="connsiteY12" fmla="*/ 366077 h 505975"/>
                              <a:gd name="connsiteX13" fmla="*/ 435414 w 607639"/>
                              <a:gd name="connsiteY13" fmla="*/ 384208 h 505975"/>
                              <a:gd name="connsiteX14" fmla="*/ 410136 w 607639"/>
                              <a:gd name="connsiteY14" fmla="*/ 367055 h 505975"/>
                              <a:gd name="connsiteX15" fmla="*/ 402037 w 607639"/>
                              <a:gd name="connsiteY15" fmla="*/ 343770 h 505975"/>
                              <a:gd name="connsiteX16" fmla="*/ 397943 w 607639"/>
                              <a:gd name="connsiteY16" fmla="*/ 339770 h 505975"/>
                              <a:gd name="connsiteX17" fmla="*/ 395628 w 607639"/>
                              <a:gd name="connsiteY17" fmla="*/ 339326 h 505975"/>
                              <a:gd name="connsiteX18" fmla="*/ 70817 w 607639"/>
                              <a:gd name="connsiteY18" fmla="*/ 333633 h 505975"/>
                              <a:gd name="connsiteX19" fmla="*/ 182283 w 607639"/>
                              <a:gd name="connsiteY19" fmla="*/ 333633 h 505975"/>
                              <a:gd name="connsiteX20" fmla="*/ 192432 w 607639"/>
                              <a:gd name="connsiteY20" fmla="*/ 343759 h 505975"/>
                              <a:gd name="connsiteX21" fmla="*/ 182283 w 607639"/>
                              <a:gd name="connsiteY21" fmla="*/ 353885 h 505975"/>
                              <a:gd name="connsiteX22" fmla="*/ 70817 w 607639"/>
                              <a:gd name="connsiteY22" fmla="*/ 353885 h 505975"/>
                              <a:gd name="connsiteX23" fmla="*/ 60757 w 607639"/>
                              <a:gd name="connsiteY23" fmla="*/ 343759 h 505975"/>
                              <a:gd name="connsiteX24" fmla="*/ 70817 w 607639"/>
                              <a:gd name="connsiteY24" fmla="*/ 333633 h 505975"/>
                              <a:gd name="connsiteX25" fmla="*/ 70816 w 607639"/>
                              <a:gd name="connsiteY25" fmla="*/ 262927 h 505975"/>
                              <a:gd name="connsiteX26" fmla="*/ 202555 w 607639"/>
                              <a:gd name="connsiteY26" fmla="*/ 262927 h 505975"/>
                              <a:gd name="connsiteX27" fmla="*/ 212614 w 607639"/>
                              <a:gd name="connsiteY27" fmla="*/ 273053 h 505975"/>
                              <a:gd name="connsiteX28" fmla="*/ 202555 w 607639"/>
                              <a:gd name="connsiteY28" fmla="*/ 283179 h 505975"/>
                              <a:gd name="connsiteX29" fmla="*/ 70816 w 607639"/>
                              <a:gd name="connsiteY29" fmla="*/ 283179 h 505975"/>
                              <a:gd name="connsiteX30" fmla="*/ 60757 w 607639"/>
                              <a:gd name="connsiteY30" fmla="*/ 273053 h 505975"/>
                              <a:gd name="connsiteX31" fmla="*/ 70816 w 607639"/>
                              <a:gd name="connsiteY31" fmla="*/ 262927 h 505975"/>
                              <a:gd name="connsiteX32" fmla="*/ 435415 w 607639"/>
                              <a:gd name="connsiteY32" fmla="*/ 222444 h 505975"/>
                              <a:gd name="connsiteX33" fmla="*/ 405067 w 607639"/>
                              <a:gd name="connsiteY33" fmla="*/ 252765 h 505975"/>
                              <a:gd name="connsiteX34" fmla="*/ 435415 w 607639"/>
                              <a:gd name="connsiteY34" fmla="*/ 283176 h 505975"/>
                              <a:gd name="connsiteX35" fmla="*/ 465852 w 607639"/>
                              <a:gd name="connsiteY35" fmla="*/ 252765 h 505975"/>
                              <a:gd name="connsiteX36" fmla="*/ 435415 w 607639"/>
                              <a:gd name="connsiteY36" fmla="*/ 222444 h 505975"/>
                              <a:gd name="connsiteX37" fmla="*/ 435415 w 607639"/>
                              <a:gd name="connsiteY37" fmla="*/ 202170 h 505975"/>
                              <a:gd name="connsiteX38" fmla="*/ 486055 w 607639"/>
                              <a:gd name="connsiteY38" fmla="*/ 252765 h 505975"/>
                              <a:gd name="connsiteX39" fmla="*/ 435415 w 607639"/>
                              <a:gd name="connsiteY39" fmla="*/ 303361 h 505975"/>
                              <a:gd name="connsiteX40" fmla="*/ 384864 w 607639"/>
                              <a:gd name="connsiteY40" fmla="*/ 252765 h 505975"/>
                              <a:gd name="connsiteX41" fmla="*/ 435415 w 607639"/>
                              <a:gd name="connsiteY41" fmla="*/ 202170 h 505975"/>
                              <a:gd name="connsiteX42" fmla="*/ 70816 w 607639"/>
                              <a:gd name="connsiteY42" fmla="*/ 202170 h 505975"/>
                              <a:gd name="connsiteX43" fmla="*/ 253132 w 607639"/>
                              <a:gd name="connsiteY43" fmla="*/ 202170 h 505975"/>
                              <a:gd name="connsiteX44" fmla="*/ 263280 w 607639"/>
                              <a:gd name="connsiteY44" fmla="*/ 212296 h 505975"/>
                              <a:gd name="connsiteX45" fmla="*/ 253132 w 607639"/>
                              <a:gd name="connsiteY45" fmla="*/ 222422 h 505975"/>
                              <a:gd name="connsiteX46" fmla="*/ 70816 w 607639"/>
                              <a:gd name="connsiteY46" fmla="*/ 222422 h 505975"/>
                              <a:gd name="connsiteX47" fmla="*/ 60757 w 607639"/>
                              <a:gd name="connsiteY47" fmla="*/ 212296 h 505975"/>
                              <a:gd name="connsiteX48" fmla="*/ 70816 w 607639"/>
                              <a:gd name="connsiteY48" fmla="*/ 202170 h 505975"/>
                              <a:gd name="connsiteX49" fmla="*/ 435414 w 607639"/>
                              <a:gd name="connsiteY49" fmla="*/ 141578 h 505975"/>
                              <a:gd name="connsiteX50" fmla="*/ 429361 w 607639"/>
                              <a:gd name="connsiteY50" fmla="*/ 145577 h 505975"/>
                              <a:gd name="connsiteX51" fmla="*/ 421262 w 607639"/>
                              <a:gd name="connsiteY51" fmla="*/ 167796 h 505975"/>
                              <a:gd name="connsiteX52" fmla="*/ 406042 w 607639"/>
                              <a:gd name="connsiteY52" fmla="*/ 182994 h 505975"/>
                              <a:gd name="connsiteX53" fmla="*/ 384859 w 607639"/>
                              <a:gd name="connsiteY53" fmla="*/ 182016 h 505975"/>
                              <a:gd name="connsiteX54" fmla="*/ 364566 w 607639"/>
                              <a:gd name="connsiteY54" fmla="*/ 171885 h 505975"/>
                              <a:gd name="connsiteX55" fmla="*/ 357445 w 607639"/>
                              <a:gd name="connsiteY55" fmla="*/ 172862 h 505975"/>
                              <a:gd name="connsiteX56" fmla="*/ 356466 w 607639"/>
                              <a:gd name="connsiteY56" fmla="*/ 179972 h 505975"/>
                              <a:gd name="connsiteX57" fmla="*/ 366613 w 607639"/>
                              <a:gd name="connsiteY57" fmla="*/ 200236 h 505975"/>
                              <a:gd name="connsiteX58" fmla="*/ 367592 w 607639"/>
                              <a:gd name="connsiteY58" fmla="*/ 221388 h 505975"/>
                              <a:gd name="connsiteX59" fmla="*/ 352372 w 607639"/>
                              <a:gd name="connsiteY59" fmla="*/ 236586 h 505975"/>
                              <a:gd name="connsiteX60" fmla="*/ 330121 w 607639"/>
                              <a:gd name="connsiteY60" fmla="*/ 244673 h 505975"/>
                              <a:gd name="connsiteX61" fmla="*/ 324068 w 607639"/>
                              <a:gd name="connsiteY61" fmla="*/ 252761 h 505975"/>
                              <a:gd name="connsiteX62" fmla="*/ 328073 w 607639"/>
                              <a:gd name="connsiteY62" fmla="*/ 258805 h 505975"/>
                              <a:gd name="connsiteX63" fmla="*/ 350414 w 607639"/>
                              <a:gd name="connsiteY63" fmla="*/ 266892 h 505975"/>
                              <a:gd name="connsiteX64" fmla="*/ 365545 w 607639"/>
                              <a:gd name="connsiteY64" fmla="*/ 282090 h 505975"/>
                              <a:gd name="connsiteX65" fmla="*/ 364566 w 607639"/>
                              <a:gd name="connsiteY65" fmla="*/ 303331 h 505975"/>
                              <a:gd name="connsiteX66" fmla="*/ 354419 w 607639"/>
                              <a:gd name="connsiteY66" fmla="*/ 323595 h 505975"/>
                              <a:gd name="connsiteX67" fmla="*/ 355487 w 607639"/>
                              <a:gd name="connsiteY67" fmla="*/ 330616 h 505975"/>
                              <a:gd name="connsiteX68" fmla="*/ 362518 w 607639"/>
                              <a:gd name="connsiteY68" fmla="*/ 331682 h 505975"/>
                              <a:gd name="connsiteX69" fmla="*/ 382812 w 607639"/>
                              <a:gd name="connsiteY69" fmla="*/ 321550 h 505975"/>
                              <a:gd name="connsiteX70" fmla="*/ 395984 w 607639"/>
                              <a:gd name="connsiteY70" fmla="*/ 319506 h 505975"/>
                              <a:gd name="connsiteX71" fmla="*/ 399100 w 607639"/>
                              <a:gd name="connsiteY71" fmla="*/ 319773 h 505975"/>
                              <a:gd name="connsiteX72" fmla="*/ 406131 w 607639"/>
                              <a:gd name="connsiteY72" fmla="*/ 321550 h 505975"/>
                              <a:gd name="connsiteX73" fmla="*/ 420016 w 607639"/>
                              <a:gd name="connsiteY73" fmla="*/ 334171 h 505975"/>
                              <a:gd name="connsiteX74" fmla="*/ 421262 w 607639"/>
                              <a:gd name="connsiteY74" fmla="*/ 336749 h 505975"/>
                              <a:gd name="connsiteX75" fmla="*/ 429361 w 607639"/>
                              <a:gd name="connsiteY75" fmla="*/ 358967 h 505975"/>
                              <a:gd name="connsiteX76" fmla="*/ 430608 w 607639"/>
                              <a:gd name="connsiteY76" fmla="*/ 361278 h 505975"/>
                              <a:gd name="connsiteX77" fmla="*/ 431053 w 607639"/>
                              <a:gd name="connsiteY77" fmla="*/ 361723 h 505975"/>
                              <a:gd name="connsiteX78" fmla="*/ 431943 w 607639"/>
                              <a:gd name="connsiteY78" fmla="*/ 362256 h 505975"/>
                              <a:gd name="connsiteX79" fmla="*/ 435414 w 607639"/>
                              <a:gd name="connsiteY79" fmla="*/ 362967 h 505975"/>
                              <a:gd name="connsiteX80" fmla="*/ 441555 w 607639"/>
                              <a:gd name="connsiteY80" fmla="*/ 358967 h 505975"/>
                              <a:gd name="connsiteX81" fmla="*/ 449655 w 607639"/>
                              <a:gd name="connsiteY81" fmla="*/ 336749 h 505975"/>
                              <a:gd name="connsiteX82" fmla="*/ 451524 w 607639"/>
                              <a:gd name="connsiteY82" fmla="*/ 332838 h 505975"/>
                              <a:gd name="connsiteX83" fmla="*/ 453927 w 607639"/>
                              <a:gd name="connsiteY83" fmla="*/ 329371 h 505975"/>
                              <a:gd name="connsiteX84" fmla="*/ 463539 w 607639"/>
                              <a:gd name="connsiteY84" fmla="*/ 321995 h 505975"/>
                              <a:gd name="connsiteX85" fmla="*/ 464786 w 607639"/>
                              <a:gd name="connsiteY85" fmla="*/ 321550 h 505975"/>
                              <a:gd name="connsiteX86" fmla="*/ 486058 w 607639"/>
                              <a:gd name="connsiteY86" fmla="*/ 322528 h 505975"/>
                              <a:gd name="connsiteX87" fmla="*/ 490152 w 607639"/>
                              <a:gd name="connsiteY87" fmla="*/ 324572 h 505975"/>
                              <a:gd name="connsiteX88" fmla="*/ 506351 w 607639"/>
                              <a:gd name="connsiteY88" fmla="*/ 332660 h 505975"/>
                              <a:gd name="connsiteX89" fmla="*/ 513471 w 607639"/>
                              <a:gd name="connsiteY89" fmla="*/ 331682 h 505975"/>
                              <a:gd name="connsiteX90" fmla="*/ 514450 w 607639"/>
                              <a:gd name="connsiteY90" fmla="*/ 324572 h 505975"/>
                              <a:gd name="connsiteX91" fmla="*/ 504304 w 607639"/>
                              <a:gd name="connsiteY91" fmla="*/ 304309 h 505975"/>
                              <a:gd name="connsiteX92" fmla="*/ 503325 w 607639"/>
                              <a:gd name="connsiteY92" fmla="*/ 283156 h 505975"/>
                              <a:gd name="connsiteX93" fmla="*/ 518456 w 607639"/>
                              <a:gd name="connsiteY93" fmla="*/ 267959 h 505975"/>
                              <a:gd name="connsiteX94" fmla="*/ 540796 w 607639"/>
                              <a:gd name="connsiteY94" fmla="*/ 259871 h 505975"/>
                              <a:gd name="connsiteX95" fmla="*/ 546848 w 607639"/>
                              <a:gd name="connsiteY95" fmla="*/ 252761 h 505975"/>
                              <a:gd name="connsiteX96" fmla="*/ 542843 w 607639"/>
                              <a:gd name="connsiteY96" fmla="*/ 246717 h 505975"/>
                              <a:gd name="connsiteX97" fmla="*/ 520503 w 607639"/>
                              <a:gd name="connsiteY97" fmla="*/ 238630 h 505975"/>
                              <a:gd name="connsiteX98" fmla="*/ 505372 w 607639"/>
                              <a:gd name="connsiteY98" fmla="*/ 223432 h 505975"/>
                              <a:gd name="connsiteX99" fmla="*/ 506351 w 607639"/>
                              <a:gd name="connsiteY99" fmla="*/ 202191 h 505975"/>
                              <a:gd name="connsiteX100" fmla="*/ 516498 w 607639"/>
                              <a:gd name="connsiteY100" fmla="*/ 182016 h 505975"/>
                              <a:gd name="connsiteX101" fmla="*/ 515430 w 607639"/>
                              <a:gd name="connsiteY101" fmla="*/ 174906 h 505975"/>
                              <a:gd name="connsiteX102" fmla="*/ 508398 w 607639"/>
                              <a:gd name="connsiteY102" fmla="*/ 173929 h 505975"/>
                              <a:gd name="connsiteX103" fmla="*/ 488105 w 607639"/>
                              <a:gd name="connsiteY103" fmla="*/ 184060 h 505975"/>
                              <a:gd name="connsiteX104" fmla="*/ 466833 w 607639"/>
                              <a:gd name="connsiteY104" fmla="*/ 185038 h 505975"/>
                              <a:gd name="connsiteX105" fmla="*/ 451702 w 607639"/>
                              <a:gd name="connsiteY105" fmla="*/ 169840 h 505975"/>
                              <a:gd name="connsiteX106" fmla="*/ 443513 w 607639"/>
                              <a:gd name="connsiteY106" fmla="*/ 147622 h 505975"/>
                              <a:gd name="connsiteX107" fmla="*/ 435414 w 607639"/>
                              <a:gd name="connsiteY107" fmla="*/ 141578 h 505975"/>
                              <a:gd name="connsiteX108" fmla="*/ 70816 w 607639"/>
                              <a:gd name="connsiteY108" fmla="*/ 141554 h 505975"/>
                              <a:gd name="connsiteX109" fmla="*/ 293725 w 607639"/>
                              <a:gd name="connsiteY109" fmla="*/ 141554 h 505975"/>
                              <a:gd name="connsiteX110" fmla="*/ 303784 w 607639"/>
                              <a:gd name="connsiteY110" fmla="*/ 151600 h 505975"/>
                              <a:gd name="connsiteX111" fmla="*/ 293725 w 607639"/>
                              <a:gd name="connsiteY111" fmla="*/ 161736 h 505975"/>
                              <a:gd name="connsiteX112" fmla="*/ 70816 w 607639"/>
                              <a:gd name="connsiteY112" fmla="*/ 161736 h 505975"/>
                              <a:gd name="connsiteX113" fmla="*/ 60757 w 607639"/>
                              <a:gd name="connsiteY113" fmla="*/ 151600 h 505975"/>
                              <a:gd name="connsiteX114" fmla="*/ 70816 w 607639"/>
                              <a:gd name="connsiteY114" fmla="*/ 141554 h 505975"/>
                              <a:gd name="connsiteX115" fmla="*/ 70815 w 607639"/>
                              <a:gd name="connsiteY115" fmla="*/ 80868 h 505975"/>
                              <a:gd name="connsiteX116" fmla="*/ 354394 w 607639"/>
                              <a:gd name="connsiteY116" fmla="*/ 80868 h 505975"/>
                              <a:gd name="connsiteX117" fmla="*/ 364541 w 607639"/>
                              <a:gd name="connsiteY117" fmla="*/ 90994 h 505975"/>
                              <a:gd name="connsiteX118" fmla="*/ 354394 w 607639"/>
                              <a:gd name="connsiteY118" fmla="*/ 101120 h 505975"/>
                              <a:gd name="connsiteX119" fmla="*/ 70815 w 607639"/>
                              <a:gd name="connsiteY119" fmla="*/ 101120 h 505975"/>
                              <a:gd name="connsiteX120" fmla="*/ 60757 w 607639"/>
                              <a:gd name="connsiteY120" fmla="*/ 90994 h 505975"/>
                              <a:gd name="connsiteX121" fmla="*/ 70815 w 607639"/>
                              <a:gd name="connsiteY121" fmla="*/ 80868 h 505975"/>
                              <a:gd name="connsiteX122" fmla="*/ 20293 w 607639"/>
                              <a:gd name="connsiteY122" fmla="*/ 20174 h 505975"/>
                              <a:gd name="connsiteX123" fmla="*/ 20293 w 607639"/>
                              <a:gd name="connsiteY123" fmla="*/ 404472 h 505975"/>
                              <a:gd name="connsiteX124" fmla="*/ 374712 w 607639"/>
                              <a:gd name="connsiteY124" fmla="*/ 404472 h 505975"/>
                              <a:gd name="connsiteX125" fmla="*/ 374712 w 607639"/>
                              <a:gd name="connsiteY125" fmla="*/ 348836 h 505975"/>
                              <a:gd name="connsiteX126" fmla="*/ 372665 w 607639"/>
                              <a:gd name="connsiteY126" fmla="*/ 349813 h 505975"/>
                              <a:gd name="connsiteX127" fmla="*/ 342314 w 607639"/>
                              <a:gd name="connsiteY127" fmla="*/ 344836 h 505975"/>
                              <a:gd name="connsiteX128" fmla="*/ 337241 w 607639"/>
                              <a:gd name="connsiteY128" fmla="*/ 314440 h 505975"/>
                              <a:gd name="connsiteX129" fmla="*/ 347388 w 607639"/>
                              <a:gd name="connsiteY129" fmla="*/ 294266 h 505975"/>
                              <a:gd name="connsiteX130" fmla="*/ 347388 w 607639"/>
                              <a:gd name="connsiteY130" fmla="*/ 289200 h 505975"/>
                              <a:gd name="connsiteX131" fmla="*/ 343293 w 607639"/>
                              <a:gd name="connsiteY131" fmla="*/ 285112 h 505975"/>
                              <a:gd name="connsiteX132" fmla="*/ 321042 w 607639"/>
                              <a:gd name="connsiteY132" fmla="*/ 277024 h 505975"/>
                              <a:gd name="connsiteX133" fmla="*/ 303775 w 607639"/>
                              <a:gd name="connsiteY133" fmla="*/ 251783 h 505975"/>
                              <a:gd name="connsiteX134" fmla="*/ 321042 w 607639"/>
                              <a:gd name="connsiteY134" fmla="*/ 226454 h 505975"/>
                              <a:gd name="connsiteX135" fmla="*/ 343293 w 607639"/>
                              <a:gd name="connsiteY135" fmla="*/ 218366 h 505975"/>
                              <a:gd name="connsiteX136" fmla="*/ 347388 w 607639"/>
                              <a:gd name="connsiteY136" fmla="*/ 214367 h 505975"/>
                              <a:gd name="connsiteX137" fmla="*/ 347388 w 607639"/>
                              <a:gd name="connsiteY137" fmla="*/ 209301 h 505975"/>
                              <a:gd name="connsiteX138" fmla="*/ 337241 w 607639"/>
                              <a:gd name="connsiteY138" fmla="*/ 189037 h 505975"/>
                              <a:gd name="connsiteX139" fmla="*/ 342314 w 607639"/>
                              <a:gd name="connsiteY139" fmla="*/ 158731 h 505975"/>
                              <a:gd name="connsiteX140" fmla="*/ 372665 w 607639"/>
                              <a:gd name="connsiteY140" fmla="*/ 153665 h 505975"/>
                              <a:gd name="connsiteX141" fmla="*/ 392958 w 607639"/>
                              <a:gd name="connsiteY141" fmla="*/ 163797 h 505975"/>
                              <a:gd name="connsiteX142" fmla="*/ 397943 w 607639"/>
                              <a:gd name="connsiteY142" fmla="*/ 163797 h 505975"/>
                              <a:gd name="connsiteX143" fmla="*/ 402037 w 607639"/>
                              <a:gd name="connsiteY143" fmla="*/ 159709 h 505975"/>
                              <a:gd name="connsiteX144" fmla="*/ 410136 w 607639"/>
                              <a:gd name="connsiteY144" fmla="*/ 137490 h 505975"/>
                              <a:gd name="connsiteX145" fmla="*/ 435414 w 607639"/>
                              <a:gd name="connsiteY145" fmla="*/ 120337 h 505975"/>
                              <a:gd name="connsiteX146" fmla="*/ 460780 w 607639"/>
                              <a:gd name="connsiteY146" fmla="*/ 137490 h 505975"/>
                              <a:gd name="connsiteX147" fmla="*/ 468880 w 607639"/>
                              <a:gd name="connsiteY147" fmla="*/ 159709 h 505975"/>
                              <a:gd name="connsiteX148" fmla="*/ 472885 w 607639"/>
                              <a:gd name="connsiteY148" fmla="*/ 163797 h 505975"/>
                              <a:gd name="connsiteX149" fmla="*/ 477958 w 607639"/>
                              <a:gd name="connsiteY149" fmla="*/ 163797 h 505975"/>
                              <a:gd name="connsiteX150" fmla="*/ 498252 w 607639"/>
                              <a:gd name="connsiteY150" fmla="*/ 153665 h 505975"/>
                              <a:gd name="connsiteX151" fmla="*/ 528602 w 607639"/>
                              <a:gd name="connsiteY151" fmla="*/ 158731 h 505975"/>
                              <a:gd name="connsiteX152" fmla="*/ 533676 w 607639"/>
                              <a:gd name="connsiteY152" fmla="*/ 189037 h 505975"/>
                              <a:gd name="connsiteX153" fmla="*/ 523529 w 607639"/>
                              <a:gd name="connsiteY153" fmla="*/ 209301 h 505975"/>
                              <a:gd name="connsiteX154" fmla="*/ 523529 w 607639"/>
                              <a:gd name="connsiteY154" fmla="*/ 214367 h 505975"/>
                              <a:gd name="connsiteX155" fmla="*/ 527623 w 607639"/>
                              <a:gd name="connsiteY155" fmla="*/ 218366 h 505975"/>
                              <a:gd name="connsiteX156" fmla="*/ 549875 w 607639"/>
                              <a:gd name="connsiteY156" fmla="*/ 226454 h 505975"/>
                              <a:gd name="connsiteX157" fmla="*/ 567142 w 607639"/>
                              <a:gd name="connsiteY157" fmla="*/ 251783 h 505975"/>
                              <a:gd name="connsiteX158" fmla="*/ 549875 w 607639"/>
                              <a:gd name="connsiteY158" fmla="*/ 277024 h 505975"/>
                              <a:gd name="connsiteX159" fmla="*/ 527623 w 607639"/>
                              <a:gd name="connsiteY159" fmla="*/ 285112 h 505975"/>
                              <a:gd name="connsiteX160" fmla="*/ 523529 w 607639"/>
                              <a:gd name="connsiteY160" fmla="*/ 289200 h 505975"/>
                              <a:gd name="connsiteX161" fmla="*/ 523529 w 607639"/>
                              <a:gd name="connsiteY161" fmla="*/ 294266 h 505975"/>
                              <a:gd name="connsiteX162" fmla="*/ 533676 w 607639"/>
                              <a:gd name="connsiteY162" fmla="*/ 314440 h 505975"/>
                              <a:gd name="connsiteX163" fmla="*/ 528602 w 607639"/>
                              <a:gd name="connsiteY163" fmla="*/ 344836 h 505975"/>
                              <a:gd name="connsiteX164" fmla="*/ 498252 w 607639"/>
                              <a:gd name="connsiteY164" fmla="*/ 349813 h 505975"/>
                              <a:gd name="connsiteX165" fmla="*/ 496204 w 607639"/>
                              <a:gd name="connsiteY165" fmla="*/ 348836 h 505975"/>
                              <a:gd name="connsiteX166" fmla="*/ 496204 w 607639"/>
                              <a:gd name="connsiteY166" fmla="*/ 404472 h 505975"/>
                              <a:gd name="connsiteX167" fmla="*/ 587346 w 607639"/>
                              <a:gd name="connsiteY167" fmla="*/ 404472 h 505975"/>
                              <a:gd name="connsiteX168" fmla="*/ 587346 w 607639"/>
                              <a:gd name="connsiteY168" fmla="*/ 20174 h 505975"/>
                              <a:gd name="connsiteX169" fmla="*/ 10147 w 607639"/>
                              <a:gd name="connsiteY169" fmla="*/ 0 h 505975"/>
                              <a:gd name="connsiteX170" fmla="*/ 597492 w 607639"/>
                              <a:gd name="connsiteY170" fmla="*/ 0 h 505975"/>
                              <a:gd name="connsiteX171" fmla="*/ 607639 w 607639"/>
                              <a:gd name="connsiteY171" fmla="*/ 10132 h 505975"/>
                              <a:gd name="connsiteX172" fmla="*/ 607639 w 607639"/>
                              <a:gd name="connsiteY172" fmla="*/ 414603 h 505975"/>
                              <a:gd name="connsiteX173" fmla="*/ 597492 w 607639"/>
                              <a:gd name="connsiteY173" fmla="*/ 424646 h 505975"/>
                              <a:gd name="connsiteX174" fmla="*/ 496204 w 607639"/>
                              <a:gd name="connsiteY174" fmla="*/ 424646 h 505975"/>
                              <a:gd name="connsiteX175" fmla="*/ 496204 w 607639"/>
                              <a:gd name="connsiteY175" fmla="*/ 495480 h 505975"/>
                              <a:gd name="connsiteX176" fmla="*/ 489084 w 607639"/>
                              <a:gd name="connsiteY176" fmla="*/ 504545 h 505975"/>
                              <a:gd name="connsiteX177" fmla="*/ 486058 w 607639"/>
                              <a:gd name="connsiteY177" fmla="*/ 505612 h 505975"/>
                              <a:gd name="connsiteX178" fmla="*/ 477958 w 607639"/>
                              <a:gd name="connsiteY178" fmla="*/ 501523 h 505975"/>
                              <a:gd name="connsiteX179" fmla="*/ 435414 w 607639"/>
                              <a:gd name="connsiteY179" fmla="*/ 450953 h 505975"/>
                              <a:gd name="connsiteX180" fmla="*/ 392958 w 607639"/>
                              <a:gd name="connsiteY180" fmla="*/ 502501 h 505975"/>
                              <a:gd name="connsiteX181" fmla="*/ 381744 w 607639"/>
                              <a:gd name="connsiteY181" fmla="*/ 505612 h 505975"/>
                              <a:gd name="connsiteX182" fmla="*/ 374712 w 607639"/>
                              <a:gd name="connsiteY182" fmla="*/ 495480 h 505975"/>
                              <a:gd name="connsiteX183" fmla="*/ 374712 w 607639"/>
                              <a:gd name="connsiteY183" fmla="*/ 424646 h 505975"/>
                              <a:gd name="connsiteX184" fmla="*/ 10147 w 607639"/>
                              <a:gd name="connsiteY184" fmla="*/ 424646 h 505975"/>
                              <a:gd name="connsiteX185" fmla="*/ 0 w 607639"/>
                              <a:gd name="connsiteY185" fmla="*/ 414603 h 505975"/>
                              <a:gd name="connsiteX186" fmla="*/ 0 w 607639"/>
                              <a:gd name="connsiteY186" fmla="*/ 10132 h 505975"/>
                              <a:gd name="connsiteX187" fmla="*/ 10147 w 607639"/>
                              <a:gd name="connsiteY187" fmla="*/ 0 h 5059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</a:cxnLst>
                            <a:rect l="l" t="t" r="r" b="b"/>
                            <a:pathLst>
                              <a:path w="607639" h="505975">
                                <a:moveTo>
                                  <a:pt x="395628" y="339326"/>
                                </a:moveTo>
                                <a:cubicBezTo>
                                  <a:pt x="395361" y="339415"/>
                                  <a:pt x="395183" y="339504"/>
                                  <a:pt x="394916" y="339770"/>
                                </a:cubicBezTo>
                                <a:lnTo>
                                  <a:pt x="394916" y="414603"/>
                                </a:lnTo>
                                <a:lnTo>
                                  <a:pt x="394916" y="467129"/>
                                </a:lnTo>
                                <a:lnTo>
                                  <a:pt x="427314" y="427757"/>
                                </a:lnTo>
                                <a:cubicBezTo>
                                  <a:pt x="429361" y="425713"/>
                                  <a:pt x="432388" y="424646"/>
                                  <a:pt x="435414" y="424646"/>
                                </a:cubicBezTo>
                                <a:cubicBezTo>
                                  <a:pt x="438529" y="424646"/>
                                  <a:pt x="441555" y="425713"/>
                                  <a:pt x="443513" y="428735"/>
                                </a:cubicBezTo>
                                <a:lnTo>
                                  <a:pt x="476000" y="468195"/>
                                </a:lnTo>
                                <a:lnTo>
                                  <a:pt x="476000" y="414603"/>
                                </a:lnTo>
                                <a:lnTo>
                                  <a:pt x="476000" y="339770"/>
                                </a:lnTo>
                                <a:lnTo>
                                  <a:pt x="472885" y="339770"/>
                                </a:lnTo>
                                <a:cubicBezTo>
                                  <a:pt x="471906" y="339770"/>
                                  <a:pt x="469859" y="340748"/>
                                  <a:pt x="468880" y="343770"/>
                                </a:cubicBezTo>
                                <a:lnTo>
                                  <a:pt x="460780" y="366077"/>
                                </a:lnTo>
                                <a:cubicBezTo>
                                  <a:pt x="456686" y="377187"/>
                                  <a:pt x="446628" y="384208"/>
                                  <a:pt x="435414" y="384208"/>
                                </a:cubicBezTo>
                                <a:cubicBezTo>
                                  <a:pt x="424288" y="384208"/>
                                  <a:pt x="414142" y="377187"/>
                                  <a:pt x="410136" y="367055"/>
                                </a:cubicBezTo>
                                <a:lnTo>
                                  <a:pt x="402037" y="343770"/>
                                </a:lnTo>
                                <a:cubicBezTo>
                                  <a:pt x="401058" y="341726"/>
                                  <a:pt x="399011" y="340748"/>
                                  <a:pt x="397943" y="339770"/>
                                </a:cubicBezTo>
                                <a:cubicBezTo>
                                  <a:pt x="397409" y="339770"/>
                                  <a:pt x="396608" y="339415"/>
                                  <a:pt x="395628" y="339326"/>
                                </a:cubicBezTo>
                                <a:close/>
                                <a:moveTo>
                                  <a:pt x="70817" y="333633"/>
                                </a:moveTo>
                                <a:lnTo>
                                  <a:pt x="182283" y="333633"/>
                                </a:lnTo>
                                <a:cubicBezTo>
                                  <a:pt x="188337" y="333633"/>
                                  <a:pt x="192432" y="337719"/>
                                  <a:pt x="192432" y="343759"/>
                                </a:cubicBezTo>
                                <a:cubicBezTo>
                                  <a:pt x="192432" y="349799"/>
                                  <a:pt x="188337" y="353885"/>
                                  <a:pt x="182283" y="353885"/>
                                </a:cubicBezTo>
                                <a:lnTo>
                                  <a:pt x="70817" y="353885"/>
                                </a:lnTo>
                                <a:cubicBezTo>
                                  <a:pt x="64763" y="353885"/>
                                  <a:pt x="60757" y="349799"/>
                                  <a:pt x="60757" y="343759"/>
                                </a:cubicBezTo>
                                <a:cubicBezTo>
                                  <a:pt x="60757" y="337719"/>
                                  <a:pt x="64763" y="333633"/>
                                  <a:pt x="70817" y="333633"/>
                                </a:cubicBezTo>
                                <a:close/>
                                <a:moveTo>
                                  <a:pt x="70816" y="262927"/>
                                </a:moveTo>
                                <a:lnTo>
                                  <a:pt x="202555" y="262927"/>
                                </a:lnTo>
                                <a:cubicBezTo>
                                  <a:pt x="208608" y="262927"/>
                                  <a:pt x="212614" y="266924"/>
                                  <a:pt x="212614" y="273053"/>
                                </a:cubicBezTo>
                                <a:cubicBezTo>
                                  <a:pt x="212614" y="279093"/>
                                  <a:pt x="208608" y="283179"/>
                                  <a:pt x="202555" y="283179"/>
                                </a:cubicBezTo>
                                <a:lnTo>
                                  <a:pt x="70816" y="283179"/>
                                </a:lnTo>
                                <a:cubicBezTo>
                                  <a:pt x="64763" y="283179"/>
                                  <a:pt x="60757" y="279093"/>
                                  <a:pt x="60757" y="273053"/>
                                </a:cubicBezTo>
                                <a:cubicBezTo>
                                  <a:pt x="60757" y="266924"/>
                                  <a:pt x="64763" y="262927"/>
                                  <a:pt x="70816" y="262927"/>
                                </a:cubicBezTo>
                                <a:close/>
                                <a:moveTo>
                                  <a:pt x="435415" y="222444"/>
                                </a:moveTo>
                                <a:cubicBezTo>
                                  <a:pt x="418238" y="222444"/>
                                  <a:pt x="405067" y="235604"/>
                                  <a:pt x="405067" y="252765"/>
                                </a:cubicBezTo>
                                <a:cubicBezTo>
                                  <a:pt x="405067" y="270016"/>
                                  <a:pt x="418238" y="283176"/>
                                  <a:pt x="435415" y="283176"/>
                                </a:cubicBezTo>
                                <a:cubicBezTo>
                                  <a:pt x="452681" y="283176"/>
                                  <a:pt x="465852" y="270016"/>
                                  <a:pt x="465852" y="252765"/>
                                </a:cubicBezTo>
                                <a:cubicBezTo>
                                  <a:pt x="465852" y="235604"/>
                                  <a:pt x="452681" y="222444"/>
                                  <a:pt x="435415" y="222444"/>
                                </a:cubicBezTo>
                                <a:close/>
                                <a:moveTo>
                                  <a:pt x="435415" y="202170"/>
                                </a:moveTo>
                                <a:cubicBezTo>
                                  <a:pt x="463805" y="202170"/>
                                  <a:pt x="486055" y="224489"/>
                                  <a:pt x="486055" y="252765"/>
                                </a:cubicBezTo>
                                <a:cubicBezTo>
                                  <a:pt x="486055" y="281131"/>
                                  <a:pt x="463805" y="303361"/>
                                  <a:pt x="435415" y="303361"/>
                                </a:cubicBezTo>
                                <a:cubicBezTo>
                                  <a:pt x="407114" y="303361"/>
                                  <a:pt x="384864" y="281131"/>
                                  <a:pt x="384864" y="252765"/>
                                </a:cubicBezTo>
                                <a:cubicBezTo>
                                  <a:pt x="384864" y="224489"/>
                                  <a:pt x="407114" y="202170"/>
                                  <a:pt x="435415" y="202170"/>
                                </a:cubicBezTo>
                                <a:close/>
                                <a:moveTo>
                                  <a:pt x="70816" y="202170"/>
                                </a:moveTo>
                                <a:lnTo>
                                  <a:pt x="253132" y="202170"/>
                                </a:lnTo>
                                <a:cubicBezTo>
                                  <a:pt x="259274" y="202170"/>
                                  <a:pt x="263280" y="206256"/>
                                  <a:pt x="263280" y="212296"/>
                                </a:cubicBezTo>
                                <a:cubicBezTo>
                                  <a:pt x="263280" y="218336"/>
                                  <a:pt x="259274" y="222422"/>
                                  <a:pt x="253132" y="222422"/>
                                </a:cubicBezTo>
                                <a:lnTo>
                                  <a:pt x="70816" y="222422"/>
                                </a:lnTo>
                                <a:cubicBezTo>
                                  <a:pt x="64763" y="222422"/>
                                  <a:pt x="60757" y="218336"/>
                                  <a:pt x="60757" y="212296"/>
                                </a:cubicBezTo>
                                <a:cubicBezTo>
                                  <a:pt x="60757" y="206256"/>
                                  <a:pt x="64763" y="202170"/>
                                  <a:pt x="70816" y="202170"/>
                                </a:cubicBezTo>
                                <a:close/>
                                <a:moveTo>
                                  <a:pt x="435414" y="141578"/>
                                </a:moveTo>
                                <a:cubicBezTo>
                                  <a:pt x="434435" y="141578"/>
                                  <a:pt x="430430" y="141578"/>
                                  <a:pt x="429361" y="145577"/>
                                </a:cubicBezTo>
                                <a:lnTo>
                                  <a:pt x="421262" y="167796"/>
                                </a:lnTo>
                                <a:cubicBezTo>
                                  <a:pt x="418236" y="174906"/>
                                  <a:pt x="413162" y="180950"/>
                                  <a:pt x="406042" y="182994"/>
                                </a:cubicBezTo>
                                <a:cubicBezTo>
                                  <a:pt x="399011" y="186016"/>
                                  <a:pt x="390911" y="185038"/>
                                  <a:pt x="384859" y="182016"/>
                                </a:cubicBezTo>
                                <a:lnTo>
                                  <a:pt x="364566" y="171885"/>
                                </a:lnTo>
                                <a:cubicBezTo>
                                  <a:pt x="360471" y="169840"/>
                                  <a:pt x="358513" y="171885"/>
                                  <a:pt x="357445" y="172862"/>
                                </a:cubicBezTo>
                                <a:cubicBezTo>
                                  <a:pt x="356466" y="173929"/>
                                  <a:pt x="354419" y="176950"/>
                                  <a:pt x="356466" y="179972"/>
                                </a:cubicBezTo>
                                <a:lnTo>
                                  <a:pt x="366613" y="200236"/>
                                </a:lnTo>
                                <a:cubicBezTo>
                                  <a:pt x="369639" y="207257"/>
                                  <a:pt x="370618" y="214367"/>
                                  <a:pt x="367592" y="221388"/>
                                </a:cubicBezTo>
                                <a:cubicBezTo>
                                  <a:pt x="364566" y="228498"/>
                                  <a:pt x="359492" y="233564"/>
                                  <a:pt x="352372" y="236586"/>
                                </a:cubicBezTo>
                                <a:lnTo>
                                  <a:pt x="330121" y="244673"/>
                                </a:lnTo>
                                <a:cubicBezTo>
                                  <a:pt x="325047" y="247695"/>
                                  <a:pt x="324068" y="251783"/>
                                  <a:pt x="324068" y="252761"/>
                                </a:cubicBezTo>
                                <a:cubicBezTo>
                                  <a:pt x="324068" y="253828"/>
                                  <a:pt x="324068" y="257827"/>
                                  <a:pt x="328073" y="258805"/>
                                </a:cubicBezTo>
                                <a:lnTo>
                                  <a:pt x="350414" y="266892"/>
                                </a:lnTo>
                                <a:cubicBezTo>
                                  <a:pt x="357445" y="270003"/>
                                  <a:pt x="363587" y="275069"/>
                                  <a:pt x="365545" y="282090"/>
                                </a:cubicBezTo>
                                <a:cubicBezTo>
                                  <a:pt x="368660" y="289200"/>
                                  <a:pt x="367592" y="297288"/>
                                  <a:pt x="364566" y="303331"/>
                                </a:cubicBezTo>
                                <a:lnTo>
                                  <a:pt x="354419" y="323595"/>
                                </a:lnTo>
                                <a:cubicBezTo>
                                  <a:pt x="352372" y="327594"/>
                                  <a:pt x="354419" y="329638"/>
                                  <a:pt x="355487" y="330616"/>
                                </a:cubicBezTo>
                                <a:cubicBezTo>
                                  <a:pt x="356466" y="331682"/>
                                  <a:pt x="359492" y="333638"/>
                                  <a:pt x="362518" y="331682"/>
                                </a:cubicBezTo>
                                <a:lnTo>
                                  <a:pt x="382812" y="321550"/>
                                </a:lnTo>
                                <a:cubicBezTo>
                                  <a:pt x="387885" y="320484"/>
                                  <a:pt x="391890" y="319506"/>
                                  <a:pt x="395984" y="319506"/>
                                </a:cubicBezTo>
                                <a:cubicBezTo>
                                  <a:pt x="396874" y="319506"/>
                                  <a:pt x="397943" y="319595"/>
                                  <a:pt x="399100" y="319773"/>
                                </a:cubicBezTo>
                                <a:cubicBezTo>
                                  <a:pt x="401414" y="319951"/>
                                  <a:pt x="403728" y="320573"/>
                                  <a:pt x="406131" y="321550"/>
                                </a:cubicBezTo>
                                <a:cubicBezTo>
                                  <a:pt x="412272" y="324217"/>
                                  <a:pt x="416901" y="328394"/>
                                  <a:pt x="420016" y="334171"/>
                                </a:cubicBezTo>
                                <a:cubicBezTo>
                                  <a:pt x="420461" y="334971"/>
                                  <a:pt x="420906" y="335860"/>
                                  <a:pt x="421262" y="336749"/>
                                </a:cubicBezTo>
                                <a:lnTo>
                                  <a:pt x="429361" y="358967"/>
                                </a:lnTo>
                                <a:cubicBezTo>
                                  <a:pt x="429628" y="359945"/>
                                  <a:pt x="430073" y="360745"/>
                                  <a:pt x="430608" y="361278"/>
                                </a:cubicBezTo>
                                <a:cubicBezTo>
                                  <a:pt x="430786" y="361456"/>
                                  <a:pt x="430875" y="361545"/>
                                  <a:pt x="431053" y="361723"/>
                                </a:cubicBezTo>
                                <a:cubicBezTo>
                                  <a:pt x="431320" y="361900"/>
                                  <a:pt x="431587" y="362078"/>
                                  <a:pt x="431943" y="362256"/>
                                </a:cubicBezTo>
                                <a:cubicBezTo>
                                  <a:pt x="433367" y="362967"/>
                                  <a:pt x="434880" y="362967"/>
                                  <a:pt x="435414" y="362967"/>
                                </a:cubicBezTo>
                                <a:cubicBezTo>
                                  <a:pt x="436482" y="362967"/>
                                  <a:pt x="439508" y="362967"/>
                                  <a:pt x="441555" y="358967"/>
                                </a:cubicBezTo>
                                <a:lnTo>
                                  <a:pt x="449655" y="336749"/>
                                </a:lnTo>
                                <a:cubicBezTo>
                                  <a:pt x="450189" y="335415"/>
                                  <a:pt x="450812" y="334082"/>
                                  <a:pt x="451524" y="332838"/>
                                </a:cubicBezTo>
                                <a:cubicBezTo>
                                  <a:pt x="452236" y="331593"/>
                                  <a:pt x="453037" y="330438"/>
                                  <a:pt x="453927" y="329371"/>
                                </a:cubicBezTo>
                                <a:cubicBezTo>
                                  <a:pt x="456508" y="325994"/>
                                  <a:pt x="459712" y="323417"/>
                                  <a:pt x="463539" y="321995"/>
                                </a:cubicBezTo>
                                <a:cubicBezTo>
                                  <a:pt x="463984" y="321817"/>
                                  <a:pt x="464340" y="321639"/>
                                  <a:pt x="464786" y="321550"/>
                                </a:cubicBezTo>
                                <a:cubicBezTo>
                                  <a:pt x="471906" y="318529"/>
                                  <a:pt x="480005" y="319506"/>
                                  <a:pt x="486058" y="322528"/>
                                </a:cubicBezTo>
                                <a:lnTo>
                                  <a:pt x="490152" y="324572"/>
                                </a:lnTo>
                                <a:lnTo>
                                  <a:pt x="506351" y="332660"/>
                                </a:lnTo>
                                <a:cubicBezTo>
                                  <a:pt x="510356" y="334704"/>
                                  <a:pt x="512403" y="332660"/>
                                  <a:pt x="513471" y="331682"/>
                                </a:cubicBezTo>
                                <a:cubicBezTo>
                                  <a:pt x="514450" y="330616"/>
                                  <a:pt x="516498" y="327594"/>
                                  <a:pt x="514450" y="324572"/>
                                </a:cubicBezTo>
                                <a:lnTo>
                                  <a:pt x="504304" y="304309"/>
                                </a:lnTo>
                                <a:cubicBezTo>
                                  <a:pt x="501278" y="297288"/>
                                  <a:pt x="500299" y="290177"/>
                                  <a:pt x="503325" y="283156"/>
                                </a:cubicBezTo>
                                <a:cubicBezTo>
                                  <a:pt x="506351" y="276046"/>
                                  <a:pt x="511424" y="270980"/>
                                  <a:pt x="518456" y="267959"/>
                                </a:cubicBezTo>
                                <a:lnTo>
                                  <a:pt x="540796" y="259871"/>
                                </a:lnTo>
                                <a:cubicBezTo>
                                  <a:pt x="546848" y="256849"/>
                                  <a:pt x="546848" y="253828"/>
                                  <a:pt x="546848" y="252761"/>
                                </a:cubicBezTo>
                                <a:cubicBezTo>
                                  <a:pt x="546848" y="251783"/>
                                  <a:pt x="546848" y="248762"/>
                                  <a:pt x="542843" y="246717"/>
                                </a:cubicBezTo>
                                <a:lnTo>
                                  <a:pt x="520503" y="238630"/>
                                </a:lnTo>
                                <a:cubicBezTo>
                                  <a:pt x="513471" y="235608"/>
                                  <a:pt x="507330" y="230542"/>
                                  <a:pt x="505372" y="223432"/>
                                </a:cubicBezTo>
                                <a:cubicBezTo>
                                  <a:pt x="502257" y="216411"/>
                                  <a:pt x="503325" y="208323"/>
                                  <a:pt x="506351" y="202191"/>
                                </a:cubicBezTo>
                                <a:lnTo>
                                  <a:pt x="516498" y="182016"/>
                                </a:lnTo>
                                <a:cubicBezTo>
                                  <a:pt x="518456" y="177928"/>
                                  <a:pt x="516498" y="175884"/>
                                  <a:pt x="515430" y="174906"/>
                                </a:cubicBezTo>
                                <a:cubicBezTo>
                                  <a:pt x="514450" y="173929"/>
                                  <a:pt x="511424" y="171885"/>
                                  <a:pt x="508398" y="173929"/>
                                </a:cubicBezTo>
                                <a:lnTo>
                                  <a:pt x="488105" y="184060"/>
                                </a:lnTo>
                                <a:cubicBezTo>
                                  <a:pt x="480984" y="187082"/>
                                  <a:pt x="473953" y="188060"/>
                                  <a:pt x="466833" y="185038"/>
                                </a:cubicBezTo>
                                <a:cubicBezTo>
                                  <a:pt x="459801" y="182016"/>
                                  <a:pt x="454728" y="176950"/>
                                  <a:pt x="451702" y="169840"/>
                                </a:cubicBezTo>
                                <a:lnTo>
                                  <a:pt x="443513" y="147622"/>
                                </a:lnTo>
                                <a:cubicBezTo>
                                  <a:pt x="440487" y="141578"/>
                                  <a:pt x="436482" y="141578"/>
                                  <a:pt x="435414" y="141578"/>
                                </a:cubicBezTo>
                                <a:close/>
                                <a:moveTo>
                                  <a:pt x="70816" y="141554"/>
                                </a:moveTo>
                                <a:lnTo>
                                  <a:pt x="293725" y="141554"/>
                                </a:lnTo>
                                <a:cubicBezTo>
                                  <a:pt x="299778" y="141554"/>
                                  <a:pt x="303784" y="145555"/>
                                  <a:pt x="303784" y="151600"/>
                                </a:cubicBezTo>
                                <a:cubicBezTo>
                                  <a:pt x="303784" y="157735"/>
                                  <a:pt x="299778" y="161736"/>
                                  <a:pt x="293725" y="161736"/>
                                </a:cubicBezTo>
                                <a:lnTo>
                                  <a:pt x="70816" y="161736"/>
                                </a:lnTo>
                                <a:cubicBezTo>
                                  <a:pt x="64763" y="161736"/>
                                  <a:pt x="60757" y="157735"/>
                                  <a:pt x="60757" y="151600"/>
                                </a:cubicBezTo>
                                <a:cubicBezTo>
                                  <a:pt x="60757" y="145555"/>
                                  <a:pt x="64763" y="141554"/>
                                  <a:pt x="70816" y="141554"/>
                                </a:cubicBezTo>
                                <a:close/>
                                <a:moveTo>
                                  <a:pt x="70815" y="80868"/>
                                </a:moveTo>
                                <a:lnTo>
                                  <a:pt x="354394" y="80868"/>
                                </a:lnTo>
                                <a:cubicBezTo>
                                  <a:pt x="360447" y="80868"/>
                                  <a:pt x="364541" y="84865"/>
                                  <a:pt x="364541" y="90994"/>
                                </a:cubicBezTo>
                                <a:cubicBezTo>
                                  <a:pt x="364541" y="97034"/>
                                  <a:pt x="360447" y="101120"/>
                                  <a:pt x="354394" y="101120"/>
                                </a:cubicBezTo>
                                <a:lnTo>
                                  <a:pt x="70815" y="101120"/>
                                </a:lnTo>
                                <a:cubicBezTo>
                                  <a:pt x="64762" y="101120"/>
                                  <a:pt x="60757" y="97034"/>
                                  <a:pt x="60757" y="90994"/>
                                </a:cubicBezTo>
                                <a:cubicBezTo>
                                  <a:pt x="60757" y="84865"/>
                                  <a:pt x="64762" y="80868"/>
                                  <a:pt x="70815" y="80868"/>
                                </a:cubicBezTo>
                                <a:close/>
                                <a:moveTo>
                                  <a:pt x="20293" y="20174"/>
                                </a:moveTo>
                                <a:lnTo>
                                  <a:pt x="20293" y="404472"/>
                                </a:lnTo>
                                <a:lnTo>
                                  <a:pt x="374712" y="404472"/>
                                </a:lnTo>
                                <a:lnTo>
                                  <a:pt x="374712" y="348836"/>
                                </a:lnTo>
                                <a:lnTo>
                                  <a:pt x="372665" y="349813"/>
                                </a:lnTo>
                                <a:cubicBezTo>
                                  <a:pt x="362518" y="354879"/>
                                  <a:pt x="350414" y="352924"/>
                                  <a:pt x="342314" y="344836"/>
                                </a:cubicBezTo>
                                <a:cubicBezTo>
                                  <a:pt x="334215" y="336749"/>
                                  <a:pt x="332168" y="324572"/>
                                  <a:pt x="337241" y="314440"/>
                                </a:cubicBezTo>
                                <a:lnTo>
                                  <a:pt x="347388" y="294266"/>
                                </a:lnTo>
                                <a:cubicBezTo>
                                  <a:pt x="348367" y="292222"/>
                                  <a:pt x="348367" y="290177"/>
                                  <a:pt x="347388" y="289200"/>
                                </a:cubicBezTo>
                                <a:cubicBezTo>
                                  <a:pt x="347388" y="288133"/>
                                  <a:pt x="346320" y="286178"/>
                                  <a:pt x="343293" y="285112"/>
                                </a:cubicBezTo>
                                <a:lnTo>
                                  <a:pt x="321042" y="277024"/>
                                </a:lnTo>
                                <a:cubicBezTo>
                                  <a:pt x="310895" y="273025"/>
                                  <a:pt x="303775" y="262893"/>
                                  <a:pt x="303775" y="251783"/>
                                </a:cubicBezTo>
                                <a:cubicBezTo>
                                  <a:pt x="303775" y="240674"/>
                                  <a:pt x="310895" y="230542"/>
                                  <a:pt x="321042" y="226454"/>
                                </a:cubicBezTo>
                                <a:lnTo>
                                  <a:pt x="343293" y="218366"/>
                                </a:lnTo>
                                <a:cubicBezTo>
                                  <a:pt x="345340" y="217389"/>
                                  <a:pt x="346320" y="215345"/>
                                  <a:pt x="347388" y="214367"/>
                                </a:cubicBezTo>
                                <a:cubicBezTo>
                                  <a:pt x="348367" y="213300"/>
                                  <a:pt x="348367" y="211345"/>
                                  <a:pt x="347388" y="209301"/>
                                </a:cubicBezTo>
                                <a:lnTo>
                                  <a:pt x="337241" y="189037"/>
                                </a:lnTo>
                                <a:cubicBezTo>
                                  <a:pt x="332168" y="178995"/>
                                  <a:pt x="334215" y="166819"/>
                                  <a:pt x="342314" y="158731"/>
                                </a:cubicBezTo>
                                <a:cubicBezTo>
                                  <a:pt x="350414" y="150643"/>
                                  <a:pt x="362518" y="148599"/>
                                  <a:pt x="372665" y="153665"/>
                                </a:cubicBezTo>
                                <a:lnTo>
                                  <a:pt x="392958" y="163797"/>
                                </a:lnTo>
                                <a:cubicBezTo>
                                  <a:pt x="394916" y="164774"/>
                                  <a:pt x="396964" y="164774"/>
                                  <a:pt x="397943" y="163797"/>
                                </a:cubicBezTo>
                                <a:cubicBezTo>
                                  <a:pt x="399011" y="163797"/>
                                  <a:pt x="401058" y="162819"/>
                                  <a:pt x="402037" y="159709"/>
                                </a:cubicBezTo>
                                <a:lnTo>
                                  <a:pt x="410136" y="137490"/>
                                </a:lnTo>
                                <a:cubicBezTo>
                                  <a:pt x="414231" y="127358"/>
                                  <a:pt x="424288" y="120337"/>
                                  <a:pt x="435414" y="120337"/>
                                </a:cubicBezTo>
                                <a:cubicBezTo>
                                  <a:pt x="446628" y="120337"/>
                                  <a:pt x="456686" y="127358"/>
                                  <a:pt x="460780" y="137490"/>
                                </a:cubicBezTo>
                                <a:lnTo>
                                  <a:pt x="468880" y="159709"/>
                                </a:lnTo>
                                <a:cubicBezTo>
                                  <a:pt x="469859" y="161753"/>
                                  <a:pt x="471906" y="162819"/>
                                  <a:pt x="472885" y="163797"/>
                                </a:cubicBezTo>
                                <a:cubicBezTo>
                                  <a:pt x="473953" y="163797"/>
                                  <a:pt x="476000" y="164774"/>
                                  <a:pt x="477958" y="163797"/>
                                </a:cubicBezTo>
                                <a:lnTo>
                                  <a:pt x="498252" y="153665"/>
                                </a:lnTo>
                                <a:cubicBezTo>
                                  <a:pt x="508398" y="148599"/>
                                  <a:pt x="520503" y="150643"/>
                                  <a:pt x="528602" y="158731"/>
                                </a:cubicBezTo>
                                <a:cubicBezTo>
                                  <a:pt x="536702" y="166819"/>
                                  <a:pt x="538749" y="178995"/>
                                  <a:pt x="533676" y="189037"/>
                                </a:cubicBezTo>
                                <a:lnTo>
                                  <a:pt x="523529" y="209301"/>
                                </a:lnTo>
                                <a:cubicBezTo>
                                  <a:pt x="522550" y="211345"/>
                                  <a:pt x="522550" y="213300"/>
                                  <a:pt x="523529" y="214367"/>
                                </a:cubicBezTo>
                                <a:cubicBezTo>
                                  <a:pt x="524597" y="215345"/>
                                  <a:pt x="524597" y="217389"/>
                                  <a:pt x="527623" y="218366"/>
                                </a:cubicBezTo>
                                <a:lnTo>
                                  <a:pt x="549875" y="226454"/>
                                </a:lnTo>
                                <a:cubicBezTo>
                                  <a:pt x="560021" y="230542"/>
                                  <a:pt x="567142" y="240674"/>
                                  <a:pt x="567142" y="251783"/>
                                </a:cubicBezTo>
                                <a:cubicBezTo>
                                  <a:pt x="567142" y="262893"/>
                                  <a:pt x="560021" y="273025"/>
                                  <a:pt x="549875" y="277024"/>
                                </a:cubicBezTo>
                                <a:lnTo>
                                  <a:pt x="527623" y="285112"/>
                                </a:lnTo>
                                <a:cubicBezTo>
                                  <a:pt x="525576" y="286178"/>
                                  <a:pt x="524597" y="288133"/>
                                  <a:pt x="523529" y="289200"/>
                                </a:cubicBezTo>
                                <a:cubicBezTo>
                                  <a:pt x="523529" y="290177"/>
                                  <a:pt x="522550" y="292222"/>
                                  <a:pt x="523529" y="294266"/>
                                </a:cubicBezTo>
                                <a:lnTo>
                                  <a:pt x="533676" y="314440"/>
                                </a:lnTo>
                                <a:cubicBezTo>
                                  <a:pt x="538749" y="324572"/>
                                  <a:pt x="536702" y="336749"/>
                                  <a:pt x="528602" y="344836"/>
                                </a:cubicBezTo>
                                <a:cubicBezTo>
                                  <a:pt x="520503" y="352924"/>
                                  <a:pt x="508398" y="354879"/>
                                  <a:pt x="498252" y="349813"/>
                                </a:cubicBezTo>
                                <a:lnTo>
                                  <a:pt x="496204" y="348836"/>
                                </a:lnTo>
                                <a:lnTo>
                                  <a:pt x="496204" y="404472"/>
                                </a:lnTo>
                                <a:lnTo>
                                  <a:pt x="587346" y="404472"/>
                                </a:lnTo>
                                <a:lnTo>
                                  <a:pt x="587346" y="20174"/>
                                </a:lnTo>
                                <a:close/>
                                <a:moveTo>
                                  <a:pt x="10147" y="0"/>
                                </a:moveTo>
                                <a:lnTo>
                                  <a:pt x="597492" y="0"/>
                                </a:lnTo>
                                <a:cubicBezTo>
                                  <a:pt x="603545" y="0"/>
                                  <a:pt x="607639" y="3999"/>
                                  <a:pt x="607639" y="10132"/>
                                </a:cubicBezTo>
                                <a:lnTo>
                                  <a:pt x="607639" y="414603"/>
                                </a:lnTo>
                                <a:cubicBezTo>
                                  <a:pt x="607639" y="420647"/>
                                  <a:pt x="603545" y="424646"/>
                                  <a:pt x="597492" y="424646"/>
                                </a:cubicBezTo>
                                <a:lnTo>
                                  <a:pt x="496204" y="424646"/>
                                </a:lnTo>
                                <a:lnTo>
                                  <a:pt x="496204" y="495480"/>
                                </a:lnTo>
                                <a:cubicBezTo>
                                  <a:pt x="496204" y="499479"/>
                                  <a:pt x="493178" y="503567"/>
                                  <a:pt x="489084" y="504545"/>
                                </a:cubicBezTo>
                                <a:cubicBezTo>
                                  <a:pt x="488105" y="505612"/>
                                  <a:pt x="487126" y="505612"/>
                                  <a:pt x="486058" y="505612"/>
                                </a:cubicBezTo>
                                <a:cubicBezTo>
                                  <a:pt x="483032" y="505612"/>
                                  <a:pt x="480005" y="504545"/>
                                  <a:pt x="477958" y="501523"/>
                                </a:cubicBezTo>
                                <a:lnTo>
                                  <a:pt x="435414" y="450953"/>
                                </a:lnTo>
                                <a:lnTo>
                                  <a:pt x="392958" y="502501"/>
                                </a:lnTo>
                                <a:cubicBezTo>
                                  <a:pt x="389843" y="505612"/>
                                  <a:pt x="385838" y="506589"/>
                                  <a:pt x="381744" y="505612"/>
                                </a:cubicBezTo>
                                <a:cubicBezTo>
                                  <a:pt x="377738" y="503567"/>
                                  <a:pt x="374712" y="499479"/>
                                  <a:pt x="374712" y="495480"/>
                                </a:cubicBezTo>
                                <a:lnTo>
                                  <a:pt x="374712" y="424646"/>
                                </a:lnTo>
                                <a:lnTo>
                                  <a:pt x="10147" y="424646"/>
                                </a:lnTo>
                                <a:cubicBezTo>
                                  <a:pt x="4094" y="424646"/>
                                  <a:pt x="0" y="420647"/>
                                  <a:pt x="0" y="414603"/>
                                </a:cubicBezTo>
                                <a:lnTo>
                                  <a:pt x="0" y="10132"/>
                                </a:lnTo>
                                <a:cubicBezTo>
                                  <a:pt x="0" y="3999"/>
                                  <a:pt x="4094" y="0"/>
                                  <a:pt x="10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9" o:spid="_x0000_s1026" o:spt="203" style="position:absolute;left:0pt;margin-left:7.7pt;margin-top:171.2pt;height:19.8pt;width:19.8pt;z-index:251671552;mso-width-relative:page;mso-height-relative:page;" coordorigin="0,2043146" coordsize="312384,312384" o:gfxdata="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">
                <o:lock v:ext="edit" aspectratio="f"/>
                <v:rect id="_x0000_s1026" o:spid="_x0000_s1026" o:spt="1" style="position:absolute;left:0;top:2043146;height:312384;width:312384;v-text-anchor:middle;" fillcolor="#131313 [3207]" filled="t" stroked="f" coordsize="21600,21600" o:gfxdata="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ZDkAr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Shape 2591" o:spid="_x0000_s1026" o:spt="100" style="position:absolute;left:45447;top:2102410;height:184431;width:221489;v-text-anchor:middle;" fillcolor="#FFFFFF [3212]" filled="t" stroked="f" coordsize="607639,505975" o:gfxdata="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zVvKvQAA&#10;ANwAAAAPAAAAAAAAAAEAIAAAACIAAABkcnMvZG93bnJldi54bWxQSwECFAAUAAAACACHTuJAMy8F&#10;njsAAAA5AAAAEAAAAAAAAAABACAAAAAMAQAAZHJzL3NoYXBleG1sLnhtbFBLBQYAAAAABgAGAFsB&#10;AAC2AwAAAAA=&#10;" path="m395628,339326c395361,339415,395183,339504,394916,339770l394916,414603,394916,467129,427314,427757c429361,425713,432388,424646,435414,424646c438529,424646,441555,425713,443513,428735l476000,468195,476000,414603,476000,339770,472885,339770c471906,339770,469859,340748,468880,343770l460780,366077c456686,377187,446628,384208,435414,384208c424288,384208,414142,377187,410136,367055l402037,343770c401058,341726,399011,340748,397943,339770c397409,339770,396608,339415,395628,339326xm70817,333633l182283,333633c188337,333633,192432,337719,192432,343759c192432,349799,188337,353885,182283,353885l70817,353885c64763,353885,60757,349799,60757,343759c60757,337719,64763,333633,70817,333633xm70816,262927l202555,262927c208608,262927,212614,266924,212614,273053c212614,279093,208608,283179,202555,283179l70816,283179c64763,283179,60757,279093,60757,273053c60757,266924,64763,262927,70816,262927xm435415,222444c418238,222444,405067,235604,405067,252765c405067,270016,418238,283176,435415,283176c452681,283176,465852,270016,465852,252765c465852,235604,452681,222444,435415,222444xm435415,202170c463805,202170,486055,224489,486055,252765c486055,281131,463805,303361,435415,303361c407114,303361,384864,281131,384864,252765c384864,224489,407114,202170,435415,202170xm70816,202170l253132,202170c259274,202170,263280,206256,263280,212296c263280,218336,259274,222422,253132,222422l70816,222422c64763,222422,60757,218336,60757,212296c60757,206256,64763,202170,70816,202170xm435414,141578c434435,141578,430430,141578,429361,145577l421262,167796c418236,174906,413162,180950,406042,182994c399011,186016,390911,185038,384859,182016l364566,171885c360471,169840,358513,171885,357445,172862c356466,173929,354419,176950,356466,179972l366613,200236c369639,207257,370618,214367,367592,221388c364566,228498,359492,233564,352372,236586l330121,244673c325047,247695,324068,251783,324068,252761c324068,253828,324068,257827,328073,258805l350414,266892c357445,270003,363587,275069,365545,282090c368660,289200,367592,297288,364566,303331l354419,323595c352372,327594,354419,329638,355487,330616c356466,331682,359492,333638,362518,331682l382812,321550c387885,320484,391890,319506,395984,319506c396874,319506,397943,319595,399100,319773c401414,319951,403728,320573,406131,321550c412272,324217,416901,328394,420016,334171c420461,334971,420906,335860,421262,336749l429361,358967c429628,359945,430073,360745,430608,361278c430786,361456,430875,361545,431053,361723c431320,361900,431587,362078,431943,362256c433367,362967,434880,362967,435414,362967c436482,362967,439508,362967,441555,358967l449655,336749c450189,335415,450812,334082,451524,332838c452236,331593,453037,330438,453927,329371c456508,325994,459712,323417,463539,321995c463984,321817,464340,321639,464786,321550c471906,318529,480005,319506,486058,322528l490152,324572,506351,332660c510356,334704,512403,332660,513471,331682c514450,330616,516498,327594,514450,324572l504304,304309c501278,297288,500299,290177,503325,283156c506351,276046,511424,270980,518456,267959l540796,259871c546848,256849,546848,253828,546848,252761c546848,251783,546848,248762,542843,246717l520503,238630c513471,235608,507330,230542,505372,223432c502257,216411,503325,208323,506351,202191l516498,182016c518456,177928,516498,175884,515430,174906c514450,173929,511424,171885,508398,173929l488105,184060c480984,187082,473953,188060,466833,185038c459801,182016,454728,176950,451702,169840l443513,147622c440487,141578,436482,141578,435414,141578xm70816,141554l293725,141554c299778,141554,303784,145555,303784,151600c303784,157735,299778,161736,293725,161736l70816,161736c64763,161736,60757,157735,60757,151600c60757,145555,64763,141554,70816,141554xm70815,80868l354394,80868c360447,80868,364541,84865,364541,90994c364541,97034,360447,101120,354394,101120l70815,101120c64762,101120,60757,97034,60757,90994c60757,84865,64762,80868,70815,80868xm20293,20174l20293,404472,374712,404472,374712,348836,372665,349813c362518,354879,350414,352924,342314,344836c334215,336749,332168,324572,337241,314440l347388,294266c348367,292222,348367,290177,347388,289200c347388,288133,346320,286178,343293,285112l321042,277024c310895,273025,303775,262893,303775,251783c303775,240674,310895,230542,321042,226454l343293,218366c345340,217389,346320,215345,347388,214367c348367,213300,348367,211345,347388,209301l337241,189037c332168,178995,334215,166819,342314,158731c350414,150643,362518,148599,372665,153665l392958,163797c394916,164774,396964,164774,397943,163797c399011,163797,401058,162819,402037,159709l410136,137490c414231,127358,424288,120337,435414,120337c446628,120337,456686,127358,460780,137490l468880,159709c469859,161753,471906,162819,472885,163797c473953,163797,476000,164774,477958,163797l498252,153665c508398,148599,520503,150643,528602,158731c536702,166819,538749,178995,533676,189037l523529,209301c522550,211345,522550,213300,523529,214367c524597,215345,524597,217389,527623,218366l549875,226454c560021,230542,567142,240674,567142,251783c567142,262893,560021,273025,549875,277024l527623,285112c525576,286178,524597,288133,523529,289200c523529,290177,522550,292222,523529,294266l533676,314440c538749,324572,536702,336749,528602,344836c520503,352924,508398,354879,498252,349813l496204,348836,496204,404472,587346,404472,587346,20174xm10147,0l597492,0c603545,0,607639,3999,607639,10132l607639,414603c607639,420647,603545,424646,597492,424646l496204,424646,496204,495480c496204,499479,493178,503567,489084,504545c488105,505612,487126,505612,486058,505612c483032,505612,480005,504545,477958,501523l435414,450953,392958,502501c389843,505612,385838,506589,381744,505612c377738,503567,374712,499479,374712,495480l374712,424646,10147,424646c4094,424646,0,420647,0,414603l0,10132c0,3999,4094,0,10147,0xe">
                  <v:path o:connectlocs="144209,123686;143949,123848;143949,151125;143949,170271;155759,155920;158711,154786;161663,156276;173505,170659;173505,151125;173505,123848;172370,123848;170910,125306;167957,133437;158711,140046;149497,133793;146545,125306;145053,123848;144209,123686;25813,121611;66443,121611;70142,125302;66443,128993;25813,128993;22146,125302;25813,121611;25812,95838;73832,95838;77499,99529;73832,103220;25812,103220;22146,99529;25812,95838;158712,81082;147649,92134;158712,103219;169806,92134;158712,81082;158712,73692;177170,92134;158712,110576;140285,92134;158712,73692;25812,73692;92268,73692;95967,77383;92268,81074;25812,81074;22146,77383;25812,73692;158711,51606;156505,53063;153553,61162;148005,66702;140284,66345;132887,62653;130291,63009;129934,65600;133633,72987;133990,80697;128442,86237;120331,89184;118125,92132;119585,94336;127728,97283;133243,102823;132887,110566;129188,117952;129577,120511;132140,120900;139537,117206;144339,116461;145474,116559;148037,117206;153099,121807;153553,122747;156505,130845;156959,131688;157122,131850;157446,132044;158711,132303;160950,130845;163902,122747;164583,121321;165459,120057;168963,117369;169418,117206;177171,117563;178664,118308;184568,121256;187164,120900;187520,118308;183822,110922;183465,103212;188981,97672;197124,94724;199330,92132;197870,89929;189727,86982;184211,81442;184568,73699;188267,66345;187878,63754;185314,63398;177917,67091;170164,67447;164648,61907;161663,53809;158711,51606;25812,51597;107064,51597;110731,55259;107064,58953;25812,58953;22146,55259;25812,51597;25812,29476;129179,29476;132877,33167;129179,36858;25812,36858;22146,33167;25812,29476;7396,7353;7396,147432;136585,147432;136585,127152;135839,127508;124776,125694;122926,114615;126625,107261;126625,105415;125132,103925;117022,100976;110728,91776;117022,82543;125132,79595;126625,78138;126625,76291;122926,68905;124776,57858;135839,56011;143236,59705;145053,59705;146545,58214;149497,50115;158711,43863;167957,50115;170910,58214;172370,59705;174219,59705;181616,56011;192679,57858;194528,68905;190830,76291;190830,78138;192322,79595;200433,82543;206727,91776;200433,100976;192322,103925;190830,105415;190830,107261;194528,114615;192679,125694;181616,127508;180870,127152;180870,147432;214092,147432;214092,7353;3698,0;217790,0;221489,3693;221489,151125;217790,154786;180870,154786;180870,180605;178274,183909;177171,184298;174219,182808;158711,164375;143236,183164;139148,184298;136585,180605;136585,154786;3698,154786;0,151125;0,3693;369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236220</wp:posOffset>
                </wp:positionV>
                <wp:extent cx="251460" cy="251460"/>
                <wp:effectExtent l="0" t="0" r="0" b="0"/>
                <wp:wrapNone/>
                <wp:docPr id="192" name="组合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3246430"/>
                          <a:chExt cx="312384" cy="312384"/>
                        </a:xfrm>
                      </wpg:grpSpPr>
                      <wps:wsp>
                        <wps:cNvPr id="17" name="矩形 17"/>
                        <wps:cNvSpPr/>
                        <wps:spPr>
                          <a:xfrm>
                            <a:off x="0" y="324643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" name="Shape 2614"/>
                        <wps:cNvSpPr/>
                        <wps:spPr>
                          <a:xfrm>
                            <a:off x="54940" y="3291878"/>
                            <a:ext cx="202503" cy="221489"/>
                          </a:xfrm>
                          <a:custGeom>
                            <a:avLst/>
                            <a:gdLst>
                              <a:gd name="connsiteX0" fmla="*/ 237695 w 554715"/>
                              <a:gd name="connsiteY0" fmla="*/ 356105 h 606722"/>
                              <a:gd name="connsiteX1" fmla="*/ 237695 w 554715"/>
                              <a:gd name="connsiteY1" fmla="*/ 567086 h 606722"/>
                              <a:gd name="connsiteX2" fmla="*/ 317020 w 554715"/>
                              <a:gd name="connsiteY2" fmla="*/ 567086 h 606722"/>
                              <a:gd name="connsiteX3" fmla="*/ 317020 w 554715"/>
                              <a:gd name="connsiteY3" fmla="*/ 356105 h 606722"/>
                              <a:gd name="connsiteX4" fmla="*/ 217931 w 554715"/>
                              <a:gd name="connsiteY4" fmla="*/ 316557 h 606722"/>
                              <a:gd name="connsiteX5" fmla="*/ 336784 w 554715"/>
                              <a:gd name="connsiteY5" fmla="*/ 316557 h 606722"/>
                              <a:gd name="connsiteX6" fmla="*/ 356638 w 554715"/>
                              <a:gd name="connsiteY6" fmla="*/ 336287 h 606722"/>
                              <a:gd name="connsiteX7" fmla="*/ 356638 w 554715"/>
                              <a:gd name="connsiteY7" fmla="*/ 586904 h 606722"/>
                              <a:gd name="connsiteX8" fmla="*/ 336784 w 554715"/>
                              <a:gd name="connsiteY8" fmla="*/ 606722 h 606722"/>
                              <a:gd name="connsiteX9" fmla="*/ 217931 w 554715"/>
                              <a:gd name="connsiteY9" fmla="*/ 606722 h 606722"/>
                              <a:gd name="connsiteX10" fmla="*/ 198077 w 554715"/>
                              <a:gd name="connsiteY10" fmla="*/ 586904 h 606722"/>
                              <a:gd name="connsiteX11" fmla="*/ 198077 w 554715"/>
                              <a:gd name="connsiteY11" fmla="*/ 336287 h 606722"/>
                              <a:gd name="connsiteX12" fmla="*/ 217931 w 554715"/>
                              <a:gd name="connsiteY12" fmla="*/ 316557 h 606722"/>
                              <a:gd name="connsiteX13" fmla="*/ 435825 w 554715"/>
                              <a:gd name="connsiteY13" fmla="*/ 197826 h 606722"/>
                              <a:gd name="connsiteX14" fmla="*/ 435825 w 554715"/>
                              <a:gd name="connsiteY14" fmla="*/ 567086 h 606722"/>
                              <a:gd name="connsiteX15" fmla="*/ 515115 w 554715"/>
                              <a:gd name="connsiteY15" fmla="*/ 567086 h 606722"/>
                              <a:gd name="connsiteX16" fmla="*/ 515115 w 554715"/>
                              <a:gd name="connsiteY16" fmla="*/ 197826 h 606722"/>
                              <a:gd name="connsiteX17" fmla="*/ 416070 w 554715"/>
                              <a:gd name="connsiteY17" fmla="*/ 158278 h 606722"/>
                              <a:gd name="connsiteX18" fmla="*/ 534870 w 554715"/>
                              <a:gd name="connsiteY18" fmla="*/ 158278 h 606722"/>
                              <a:gd name="connsiteX19" fmla="*/ 554715 w 554715"/>
                              <a:gd name="connsiteY19" fmla="*/ 178008 h 606722"/>
                              <a:gd name="connsiteX20" fmla="*/ 554715 w 554715"/>
                              <a:gd name="connsiteY20" fmla="*/ 586904 h 606722"/>
                              <a:gd name="connsiteX21" fmla="*/ 534870 w 554715"/>
                              <a:gd name="connsiteY21" fmla="*/ 606722 h 606722"/>
                              <a:gd name="connsiteX22" fmla="*/ 416070 w 554715"/>
                              <a:gd name="connsiteY22" fmla="*/ 606722 h 606722"/>
                              <a:gd name="connsiteX23" fmla="*/ 396225 w 554715"/>
                              <a:gd name="connsiteY23" fmla="*/ 586904 h 606722"/>
                              <a:gd name="connsiteX24" fmla="*/ 396225 w 554715"/>
                              <a:gd name="connsiteY24" fmla="*/ 178008 h 606722"/>
                              <a:gd name="connsiteX25" fmla="*/ 416070 w 554715"/>
                              <a:gd name="connsiteY25" fmla="*/ 158278 h 606722"/>
                              <a:gd name="connsiteX26" fmla="*/ 39600 w 554715"/>
                              <a:gd name="connsiteY26" fmla="*/ 39547 h 606722"/>
                              <a:gd name="connsiteX27" fmla="*/ 39600 w 554715"/>
                              <a:gd name="connsiteY27" fmla="*/ 567086 h 606722"/>
                              <a:gd name="connsiteX28" fmla="*/ 118801 w 554715"/>
                              <a:gd name="connsiteY28" fmla="*/ 567086 h 606722"/>
                              <a:gd name="connsiteX29" fmla="*/ 118801 w 554715"/>
                              <a:gd name="connsiteY29" fmla="*/ 39547 h 606722"/>
                              <a:gd name="connsiteX30" fmla="*/ 19756 w 554715"/>
                              <a:gd name="connsiteY30" fmla="*/ 0 h 606722"/>
                              <a:gd name="connsiteX31" fmla="*/ 138645 w 554715"/>
                              <a:gd name="connsiteY31" fmla="*/ 0 h 606722"/>
                              <a:gd name="connsiteX32" fmla="*/ 158490 w 554715"/>
                              <a:gd name="connsiteY32" fmla="*/ 19818 h 606722"/>
                              <a:gd name="connsiteX33" fmla="*/ 158490 w 554715"/>
                              <a:gd name="connsiteY33" fmla="*/ 586904 h 606722"/>
                              <a:gd name="connsiteX34" fmla="*/ 138645 w 554715"/>
                              <a:gd name="connsiteY34" fmla="*/ 606722 h 606722"/>
                              <a:gd name="connsiteX35" fmla="*/ 19756 w 554715"/>
                              <a:gd name="connsiteY35" fmla="*/ 606722 h 606722"/>
                              <a:gd name="connsiteX36" fmla="*/ 0 w 554715"/>
                              <a:gd name="connsiteY36" fmla="*/ 586904 h 606722"/>
                              <a:gd name="connsiteX37" fmla="*/ 0 w 554715"/>
                              <a:gd name="connsiteY37" fmla="*/ 19818 h 606722"/>
                              <a:gd name="connsiteX38" fmla="*/ 19756 w 554715"/>
                              <a:gd name="connsiteY38" fmla="*/ 0 h 6067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</a:cxnLst>
                            <a:rect l="l" t="t" r="r" b="b"/>
                            <a:pathLst>
                              <a:path w="554715" h="606722">
                                <a:moveTo>
                                  <a:pt x="237695" y="356105"/>
                                </a:moveTo>
                                <a:lnTo>
                                  <a:pt x="237695" y="567086"/>
                                </a:lnTo>
                                <a:lnTo>
                                  <a:pt x="317020" y="567086"/>
                                </a:lnTo>
                                <a:lnTo>
                                  <a:pt x="317020" y="356105"/>
                                </a:lnTo>
                                <a:close/>
                                <a:moveTo>
                                  <a:pt x="217931" y="316557"/>
                                </a:moveTo>
                                <a:lnTo>
                                  <a:pt x="336784" y="316557"/>
                                </a:lnTo>
                                <a:cubicBezTo>
                                  <a:pt x="347735" y="316557"/>
                                  <a:pt x="356638" y="325356"/>
                                  <a:pt x="356638" y="336287"/>
                                </a:cubicBezTo>
                                <a:lnTo>
                                  <a:pt x="356638" y="586904"/>
                                </a:lnTo>
                                <a:cubicBezTo>
                                  <a:pt x="356638" y="597835"/>
                                  <a:pt x="347735" y="606722"/>
                                  <a:pt x="336784" y="606722"/>
                                </a:cubicBezTo>
                                <a:lnTo>
                                  <a:pt x="217931" y="606722"/>
                                </a:lnTo>
                                <a:cubicBezTo>
                                  <a:pt x="206980" y="606722"/>
                                  <a:pt x="198077" y="597835"/>
                                  <a:pt x="198077" y="586904"/>
                                </a:cubicBezTo>
                                <a:lnTo>
                                  <a:pt x="198077" y="336287"/>
                                </a:lnTo>
                                <a:cubicBezTo>
                                  <a:pt x="198077" y="325356"/>
                                  <a:pt x="206980" y="316557"/>
                                  <a:pt x="217931" y="316557"/>
                                </a:cubicBezTo>
                                <a:close/>
                                <a:moveTo>
                                  <a:pt x="435825" y="197826"/>
                                </a:moveTo>
                                <a:lnTo>
                                  <a:pt x="435825" y="567086"/>
                                </a:lnTo>
                                <a:lnTo>
                                  <a:pt x="515115" y="567086"/>
                                </a:lnTo>
                                <a:lnTo>
                                  <a:pt x="515115" y="197826"/>
                                </a:lnTo>
                                <a:close/>
                                <a:moveTo>
                                  <a:pt x="416070" y="158278"/>
                                </a:moveTo>
                                <a:lnTo>
                                  <a:pt x="534870" y="158278"/>
                                </a:lnTo>
                                <a:cubicBezTo>
                                  <a:pt x="545816" y="158278"/>
                                  <a:pt x="554715" y="167165"/>
                                  <a:pt x="554715" y="178008"/>
                                </a:cubicBezTo>
                                <a:lnTo>
                                  <a:pt x="554715" y="586904"/>
                                </a:lnTo>
                                <a:cubicBezTo>
                                  <a:pt x="554715" y="597835"/>
                                  <a:pt x="545816" y="606722"/>
                                  <a:pt x="534870" y="606722"/>
                                </a:cubicBezTo>
                                <a:lnTo>
                                  <a:pt x="416070" y="606722"/>
                                </a:lnTo>
                                <a:cubicBezTo>
                                  <a:pt x="405124" y="606722"/>
                                  <a:pt x="396225" y="597835"/>
                                  <a:pt x="396225" y="586904"/>
                                </a:cubicBezTo>
                                <a:lnTo>
                                  <a:pt x="396225" y="178008"/>
                                </a:lnTo>
                                <a:cubicBezTo>
                                  <a:pt x="396225" y="167165"/>
                                  <a:pt x="405124" y="158278"/>
                                  <a:pt x="416070" y="158278"/>
                                </a:cubicBezTo>
                                <a:close/>
                                <a:moveTo>
                                  <a:pt x="39600" y="39547"/>
                                </a:moveTo>
                                <a:lnTo>
                                  <a:pt x="39600" y="567086"/>
                                </a:lnTo>
                                <a:lnTo>
                                  <a:pt x="118801" y="567086"/>
                                </a:lnTo>
                                <a:lnTo>
                                  <a:pt x="118801" y="39547"/>
                                </a:lnTo>
                                <a:close/>
                                <a:moveTo>
                                  <a:pt x="19756" y="0"/>
                                </a:moveTo>
                                <a:lnTo>
                                  <a:pt x="138645" y="0"/>
                                </a:lnTo>
                                <a:cubicBezTo>
                                  <a:pt x="149591" y="0"/>
                                  <a:pt x="158490" y="8887"/>
                                  <a:pt x="158490" y="19818"/>
                                </a:cubicBezTo>
                                <a:lnTo>
                                  <a:pt x="158490" y="586904"/>
                                </a:lnTo>
                                <a:cubicBezTo>
                                  <a:pt x="158490" y="597835"/>
                                  <a:pt x="149591" y="606722"/>
                                  <a:pt x="138645" y="606722"/>
                                </a:cubicBezTo>
                                <a:lnTo>
                                  <a:pt x="19756" y="606722"/>
                                </a:lnTo>
                                <a:cubicBezTo>
                                  <a:pt x="8810" y="606722"/>
                                  <a:pt x="0" y="597835"/>
                                  <a:pt x="0" y="586904"/>
                                </a:cubicBezTo>
                                <a:lnTo>
                                  <a:pt x="0" y="19818"/>
                                </a:lnTo>
                                <a:cubicBezTo>
                                  <a:pt x="0" y="8887"/>
                                  <a:pt x="8810" y="0"/>
                                  <a:pt x="197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1" o:spid="_x0000_s1026" o:spt="203" style="position:absolute;left:0pt;margin-left:7.7pt;margin-top:18.6pt;height:19.8pt;width:19.8pt;z-index:251676672;mso-width-relative:page;mso-height-relative:page;" coordorigin="0,3246430" coordsize="312384,312384" o:gfxdata="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">
                <o:lock v:ext="edit" aspectratio="f"/>
                <v:rect id="_x0000_s1026" o:spid="_x0000_s1026" o:spt="1" style="position:absolute;left:0;top:3246430;height:312384;width:312384;v-text-anchor:middle;" fillcolor="#131313 [3207]" filled="t" stroked="f" coordsize="21600,21600" o:gfxdata="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S9yU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2pt"/>
                  <v:imagedata o:title=""/>
                  <o:lock v:ext="edit" aspectratio="f"/>
                </v:rect>
                <v:shape id="Shape 2614" o:spid="_x0000_s1026" o:spt="100" style="position:absolute;left:54940;top:3291878;height:221489;width:202503;v-text-anchor:middle;" fillcolor="#FFFFFF [3212]" filled="t" stroked="f" coordsize="554715,606722" o:gfxdata="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MTOmr4A&#10;AADbAAAADwAAAAAAAAABACAAAAAiAAAAZHJzL2Rvd25yZXYueG1sUEsBAhQAFAAAAAgAh07iQDMv&#10;BZ47AAAAOQAAABAAAAAAAAAAAQAgAAAADQEAAGRycy9zaGFwZXhtbC54bWxQSwUGAAAAAAYABgBb&#10;AQAAtwMAAAAA&#10;" path="m237695,356105l237695,567086,317020,567086,317020,356105xm217931,316557l336784,316557c347735,316557,356638,325356,356638,336287l356638,586904c356638,597835,347735,606722,336784,606722l217931,606722c206980,606722,198077,597835,198077,586904l198077,336287c198077,325356,206980,316557,217931,316557xm435825,197826l435825,567086,515115,567086,515115,197826xm416070,158278l534870,158278c545816,158278,554715,167165,554715,178008l554715,586904c554715,597835,545816,606722,534870,606722l416070,606722c405124,606722,396225,597835,396225,586904l396225,178008c396225,167165,405124,158278,416070,158278xm39600,39547l39600,567086,118801,567086,118801,39547xm19756,0l138645,0c149591,0,158490,8887,158490,19818l158490,586904c158490,597835,149591,606722,138645,606722l19756,606722c8810,606722,0,597835,0,586904l0,19818c0,8887,8810,0,19756,0xe">
                  <v:path o:connectlocs="86772,129999;86772,207019;115730,207019;115730,129999;79557,115561;122945,115561;130193,122764;130193,214254;122945,221489;79557,221489;72309,214254;72309,122764;79557,115561;159101,72218;159101,207019;188046,207019;188046,72218;151889,57780;195258,57780;202503,64983;202503,214254;195258,221489;151889,221489;144645,214254;144645,64983;151889,57780;14456,14436;14456,207019;43369,207019;43369,14436;7212,0;50613,0;57858,7234;57858,214254;50613,221489;7212,221489;0,214254;0,7234;7212,0" o:connectangles="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ge">
                  <wp:posOffset>4445000</wp:posOffset>
                </wp:positionV>
                <wp:extent cx="2648585" cy="2767330"/>
                <wp:effectExtent l="0" t="0" r="0" b="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8381" cy="2767331"/>
                          <a:chOff x="0" y="0"/>
                          <a:chExt cx="2650111" cy="2768329"/>
                        </a:xfrm>
                      </wpg:grpSpPr>
                      <wps:wsp>
                        <wps:cNvPr id="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7"/>
                            <a:ext cx="2471979" cy="2349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Title: Comparative Analysis of the Bank Assessment System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 xml:space="preserve">Performance appraisal is the baton of commercial banks' strategic conduction, which relates to the improvement of commercial bank's market competitiveness and sustainable development. Select the main 7 commercial banks 1 as a sample, from the evaluation system structure, indicator design and weight, assessment algorithm and other angles to comb, analysis.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89" y="0"/>
                            <a:ext cx="2286422" cy="33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Graduation thesis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350pt;height:217.9pt;width:208.55pt;mso-position-vertical-relative:page;z-index:251663360;mso-width-relative:page;mso-height-relative:page;" coordsize="2650111,2768329" o:gfxdata="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">
                <o:lock v:ext="edit" aspectratio="f"/>
                <v:shape id="文本框 2" o:spid="_x0000_s1026" o:spt="202" type="#_x0000_t202" style="position:absolute;left:0;top:418617;height:2349712;width:2471979;" filled="f" stroked="f" coordsize="21600,21600" o:gfxdata="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yHr2bsAAADa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Title: Comparative Analysis of the Bank Assessment System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 xml:space="preserve">Performance appraisal is the baton of commercial banks' strategic conduction, which relates to the improvement of commercial bank's market competitiveness and sustainable development. Select the main 7 commercial banks 1 as a sample, from the evaluation system structure, indicator design and weight, assessment algorithm and other angles to comb, analysis. 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89;top:0;height:331590;width:2286422;" filled="f" stroked="f" coordsize="21600,21600" o:gfxdata="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bA0N7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Graduation thesis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ge">
                  <wp:posOffset>8371840</wp:posOffset>
                </wp:positionV>
                <wp:extent cx="2648585" cy="1729740"/>
                <wp:effectExtent l="0" t="0" r="0" b="0"/>
                <wp:wrapNone/>
                <wp:docPr id="107" name="组合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8381" cy="1729743"/>
                          <a:chOff x="0" y="0"/>
                          <a:chExt cx="2650111" cy="1730366"/>
                        </a:xfrm>
                      </wpg:grpSpPr>
                      <wps:wsp>
                        <wps:cNvPr id="10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8"/>
                            <a:ext cx="2471979" cy="13117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I have performed well in my university and have a strong ability to learn. In the school can actively participate in class activities, in the cooperation of students, the class honor is also growing day by day</w:t>
                              </w:r>
                              <w:r>
                                <w:rPr>
                                  <w:rFonts w:hint="eastAsia"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89" y="0"/>
                            <a:ext cx="2286422" cy="33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Self-evaluation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659.2pt;height:136.2pt;width:208.55pt;mso-position-vertical-relative:page;z-index:251670528;mso-width-relative:page;mso-height-relative:page;" coordsize="2650111,1730366" o:gfxdata="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AqApf63AAAAAwBAAAPAAAAAAAAAAEAIAAAACIAAABkcnMvZG93bnJldi54bWxQSwECFAAU&#10;AAAACACHTuJANMy3bdECAAC4BwAADgAAAAAAAAABACAAAAArAQAAZHJzL2Uyb0RvYy54bWxQSwUG&#10;AAAAAAYABgBZAQAAbgYAAAAA&#10;">
                <o:lock v:ext="edit" aspectratio="f"/>
                <v:shape id="文本框 2" o:spid="_x0000_s1026" o:spt="202" type="#_x0000_t202" style="position:absolute;left:0;top:418618;height:1311748;width:2471979;" filled="f" stroked="f" coordsize="21600,21600" o:gfxdata="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8uXK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I have performed well in my university and have a strong ability to learn. In the school can actively participate in class activities, in the cooperation of students, the class honor is also growing day by day</w:t>
                        </w:r>
                        <w:r>
                          <w:rPr>
                            <w:rFonts w:hint="eastAsia"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。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89;top:0;height:331590;width:2286422;" filled="f" stroked="f" coordsize="21600,21600" o:gfxdata="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sBzpugAAANwA&#10;AAAPAAAAAAAAAAEAIAAAACIAAABkcnMvZG93bnJldi54bWxQSwECFAAUAAAACACHTuJAMy8FnjsA&#10;AAA5AAAAEAAAAAAAAAABACAAAAAJAQAAZHJzL3NoYXBleG1sLnhtbFBLBQYAAAAABgAGAFsBAACz&#10;AwAAAAA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Self-evaluation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9083675</wp:posOffset>
                </wp:positionV>
                <wp:extent cx="4322445" cy="1038225"/>
                <wp:effectExtent l="0" t="0" r="0" b="0"/>
                <wp:wrapNone/>
                <wp:docPr id="100" name="组合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1038227"/>
                          <a:chOff x="0" y="0"/>
                          <a:chExt cx="4324513" cy="1038596"/>
                        </a:xfrm>
                      </wpg:grpSpPr>
                      <wps:wsp>
                        <wps:cNvPr id="1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5"/>
                            <a:ext cx="4324513" cy="619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Event Honors: Organization of all kinds of fashion interactions and charitable activities on behalf of the company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Language ability: English six-level certificate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Skills Honors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715.25pt;height:81.75pt;width:340.35pt;mso-position-vertical-relative:page;z-index:251659264;mso-width-relative:page;mso-height-relative:page;" coordsize="4324513,1038596" o:gfxdata="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HTE&#10;3HfcAAAADgEAAA8AAAAAAAAAAQAgAAAAIgAAAGRycy9kb3ducmV2LnhtbFBLAQIUABQAAAAIAIdO&#10;4kDseeWtygIAALcHAAAOAAAAAAAAAAEAIAAAACsBAABkcnMvZTJvRG9jLnhtbFBLBQYAAAAABgAG&#10;AFkBAABnBgAAAAA=&#10;">
                <o:lock v:ext="edit" aspectratio="f"/>
                <v:shape id="文本框 2" o:spid="_x0000_s1026" o:spt="202" type="#_x0000_t202" style="position:absolute;left:0;top:418615;height:619981;width:4324513;" filled="f" stroked="f" coordsize="21600,21600" o:gfxdata="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fGEO+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Event Honors: Organization of all kinds of fashion interactions and charitable activities on behalf of the company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Language ability: English six-level certificate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8;width:2284552;" filled="f" stroked="f" coordsize="21600,21600" o:gfxdata="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cUjpi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Skills Honors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4434840</wp:posOffset>
                </wp:positionV>
                <wp:extent cx="4322445" cy="3286760"/>
                <wp:effectExtent l="0" t="0" r="0" b="0"/>
                <wp:wrapNone/>
                <wp:docPr id="96" name="组合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3286762"/>
                          <a:chOff x="0" y="0"/>
                          <a:chExt cx="4324513" cy="3287934"/>
                        </a:xfrm>
                      </wpg:grpSpPr>
                      <wps:wsp>
                        <wps:cNvPr id="9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6"/>
                            <a:ext cx="4324513" cy="2869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Beijing Hansen Technology Co., Ltd. 2018.08-2019.02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Summer Internship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Participated in the preparation of citic brand strategy communication seminar, Coca-Cola advertising survey, Guangzhou residents TV brand consumption behavior research, conduct new media marketing data collection and research, to assist colleagues</w:t>
                              </w: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lang w:val="en"/>
                                </w:rPr>
                                <w:t xml:space="preserve"> in this department and other departments to complete other activities / projects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Beijing Hansen Technology Co., Ltd. 2018.08-2019.02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Summer Internship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To assist the project master planning work, combing the copy, making reports, dealing with daily office affairs, independent completion of 14 days, 200 personnel arrangements, a budget of 340,000 commercial housing fair marketing activities planning, praised by the leadership.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Internship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349.2pt;height:258.8pt;width:340.35pt;mso-position-vertical-relative:page;z-index:251667456;mso-width-relative:page;mso-height-relative:page;" coordsize="4324513,3287934" o:gfxdata="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MC2R/DbAAAADQEAAA8A&#10;AAAAAAAAAQAgAAAAIgAAAGRycy9kb3ducmV2LnhtbFBLAQIUABQAAAAIAIdO4kAqXvtWvwIAALQH&#10;AAAOAAAAAAAAAAEAIAAAACoBAABkcnMvZTJvRG9jLnhtbFBLBQYAAAAABgAGAFkBAABbBgAAAAA=&#10;">
                <o:lock v:ext="edit" aspectratio="f"/>
                <v:shape id="文本框 2" o:spid="_x0000_s1026" o:spt="202" type="#_x0000_t202" style="position:absolute;left:0;top:418616;height:2869318;width:4324513;" filled="f" stroked="f" coordsize="21600,21600" o:gfxdata="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hU7a7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Beijing Hansen Technology Co., Ltd. 2018.08-2019.02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Summer Internship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Participated in the preparation of citic brand strategy communication seminar, Coca-Cola advertising survey, Guangzhou residents TV brand consumption behavior research, conduct new media marketing data collection and research, to assist colleagues</w:t>
                        </w:r>
                        <w:r>
                          <w:rPr>
                            <w:rFonts w:ascii="阿里巴巴普惠体 R" w:hAnsi="阿里巴巴普惠体 R" w:eastAsia="阿里巴巴普惠体 R" w:cs="阿里巴巴普惠体 R"/>
                            <w:lang w:val="en"/>
                          </w:rPr>
                          <w:t xml:space="preserve"> in this department and other departments to complete other activities / projects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Beijing Hansen Technology Co., Ltd. 2018.08-2019.02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Summer Internship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To assist the project master planning work, combing the copy, making reports, dealing with daily office affairs, independent completion of 14 days, 200 personnel arrangements, a budget of 340,000 commercial housing fair marketing activities planning, praised by the leadership.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8;width:2284552;" filled="f" stroked="f" coordsize="21600,21600" o:gfxdata="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Vme8L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Internship Experience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2514600</wp:posOffset>
                </wp:positionV>
                <wp:extent cx="4322445" cy="1384300"/>
                <wp:effectExtent l="0" t="0" r="0" b="0"/>
                <wp:wrapNone/>
                <wp:docPr id="92" name="组合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1384303"/>
                          <a:chOff x="0" y="0"/>
                          <a:chExt cx="4324513" cy="1384795"/>
                        </a:xfrm>
                      </wpg:grpSpPr>
                      <wps:wsp>
                        <wps:cNvPr id="9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6"/>
                            <a:ext cx="4324513" cy="966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Graduate: Suzhou University Administration / Bachelor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2013.09—2017.06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Performance in school: state-level first-class scholarship 2 times, May 4 excellent party member 1 time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 performance: 10% of majorGPA;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198pt;height:109pt;width:340.35pt;mso-position-vertical-relative:page;z-index:251660288;mso-width-relative:page;mso-height-relative:page;" coordsize="4324513,1384795" o:gfxdata="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F2GyNsAAAAMAQAA&#10;DwAAAAAAAAABACAAAAAiAAAAZHJzL2Rvd25yZXYueG1sUEsBAhQAFAAAAAgAh07iQGDY5RvBAgAA&#10;swcAAA4AAAAAAAAAAQAgAAAAKgEAAGRycy9lMm9Eb2MueG1sUEsFBgAAAAAGAAYAWQEAAF0GAAAA&#10;AA==&#10;">
                <o:lock v:ext="edit" aspectratio="f"/>
                <v:shape id="文本框 2" o:spid="_x0000_s1026" o:spt="202" type="#_x0000_t202" style="position:absolute;left:0;top:418616;height:966179;width:4324513;" filled="f" stroked="f" coordsize="21600,21600" o:gfxdata="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YMW6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Graduate: Suzhou University Administration / Bachelor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2013.09—2017.06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Performance in school: state-level first-class scholarship 2 times, May 4 excellent party member 1 time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 performance: 10% of majorGPA;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9;width:2284552;" filled="f" stroked="f" coordsize="21600,21600" o:gfxdata="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BSU9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Education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w:t xml:space="preserve">    </w:t>
      </w:r>
    </w:p>
    <w:p>
      <w:pPr>
        <w:widowControl/>
        <w:jc w:val="left"/>
        <w:rPr>
          <w:lang w:val="en"/>
        </w:rPr>
      </w:pPr>
      <w:r>
        <w:rPr>
          <w:lang w:val="en"/>
        </w:rPr>
        <w:br w:type="page"/>
      </w:r>
    </w:p>
    <w:p>
      <w:pPr>
        <w:adjustRightInd w:val="0"/>
        <w:snapToGrid w:val="0"/>
      </w:pPr>
      <w:r>
        <w:rPr>
          <w:rFonts w:ascii="等线" w:hAnsi="等线" w:eastAsia="等线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-268605</wp:posOffset>
                </wp:positionV>
                <wp:extent cx="7559675" cy="10714355"/>
                <wp:effectExtent l="0" t="0" r="3175" b="0"/>
                <wp:wrapNone/>
                <wp:docPr id="289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714500"/>
                          <a:chOff x="0" y="0"/>
                          <a:chExt cx="7559675" cy="10714500"/>
                        </a:xfrm>
                      </wpg:grpSpPr>
                      <pic:pic xmlns:pic="http://schemas.openxmlformats.org/drawingml/2006/picture">
                        <pic:nvPicPr>
                          <pic:cNvPr id="290" name="图片 29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5" cy="10714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91" name="组合 291"/>
                        <wpg:cNvGrpSpPr/>
                        <wpg:grpSpPr>
                          <a:xfrm>
                            <a:off x="507015" y="4435036"/>
                            <a:ext cx="6566899" cy="5617380"/>
                            <a:chOff x="507015" y="4435038"/>
                            <a:chExt cx="6110775" cy="5227208"/>
                          </a:xfrm>
                          <a:solidFill>
                            <a:sysClr val="windowText" lastClr="000000">
                              <a:lumMod val="75000"/>
                              <a:lumOff val="25000"/>
                            </a:sysClr>
                          </a:solidFill>
                        </wpg:grpSpPr>
                        <wps:wsp>
                          <wps:cNvPr id="292" name="Freeform 71"/>
                          <wps:cNvSpPr>
                            <a:spLocks noEditPoints="1"/>
                          </wps:cNvSpPr>
                          <wps:spPr bwMode="auto">
                            <a:xfrm>
                              <a:off x="6114610" y="7286229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8" y="58"/>
                                </a:cxn>
                                <a:cxn ang="0">
                                  <a:pos x="224" y="16"/>
                                </a:cxn>
                                <a:cxn ang="0">
                                  <a:pos x="214" y="2"/>
                                </a:cxn>
                                <a:cxn ang="0">
                                  <a:pos x="48" y="0"/>
                                </a:cxn>
                                <a:cxn ang="0">
                                  <a:pos x="34" y="10"/>
                                </a:cxn>
                                <a:cxn ang="0">
                                  <a:pos x="32" y="54"/>
                                </a:cxn>
                                <a:cxn ang="0">
                                  <a:pos x="4" y="90"/>
                                </a:cxn>
                                <a:cxn ang="0">
                                  <a:pos x="0" y="112"/>
                                </a:cxn>
                                <a:cxn ang="0">
                                  <a:pos x="8" y="128"/>
                                </a:cxn>
                                <a:cxn ang="0">
                                  <a:pos x="24" y="240"/>
                                </a:cxn>
                                <a:cxn ang="0">
                                  <a:pos x="28" y="252"/>
                                </a:cxn>
                                <a:cxn ang="0">
                                  <a:pos x="216" y="256"/>
                                </a:cxn>
                                <a:cxn ang="0">
                                  <a:pos x="228" y="252"/>
                                </a:cxn>
                                <a:cxn ang="0">
                                  <a:pos x="232" y="136"/>
                                </a:cxn>
                                <a:cxn ang="0">
                                  <a:pos x="248" y="128"/>
                                </a:cxn>
                                <a:cxn ang="0">
                                  <a:pos x="256" y="104"/>
                                </a:cxn>
                                <a:cxn ang="0">
                                  <a:pos x="252" y="90"/>
                                </a:cxn>
                                <a:cxn ang="0">
                                  <a:pos x="48" y="48"/>
                                </a:cxn>
                                <a:cxn ang="0">
                                  <a:pos x="82" y="120"/>
                                </a:cxn>
                                <a:cxn ang="0">
                                  <a:pos x="98" y="64"/>
                                </a:cxn>
                                <a:cxn ang="0">
                                  <a:pos x="124" y="64"/>
                                </a:cxn>
                                <a:cxn ang="0">
                                  <a:pos x="106" y="64"/>
                                </a:cxn>
                                <a:cxn ang="0">
                                  <a:pos x="166" y="120"/>
                                </a:cxn>
                                <a:cxn ang="0">
                                  <a:pos x="158" y="64"/>
                                </a:cxn>
                                <a:cxn ang="0">
                                  <a:pos x="174" y="120"/>
                                </a:cxn>
                                <a:cxn ang="0">
                                  <a:pos x="16" y="104"/>
                                </a:cxn>
                                <a:cxn ang="0">
                                  <a:pos x="42" y="68"/>
                                </a:cxn>
                                <a:cxn ang="0">
                                  <a:pos x="48" y="64"/>
                                </a:cxn>
                                <a:cxn ang="0">
                                  <a:pos x="24" y="120"/>
                                </a:cxn>
                                <a:cxn ang="0">
                                  <a:pos x="18" y="118"/>
                                </a:cxn>
                                <a:cxn ang="0">
                                  <a:pos x="160" y="240"/>
                                </a:cxn>
                                <a:cxn ang="0">
                                  <a:pos x="160" y="160"/>
                                </a:cxn>
                                <a:cxn ang="0">
                                  <a:pos x="168" y="240"/>
                                </a:cxn>
                                <a:cxn ang="0">
                                  <a:pos x="168" y="156"/>
                                </a:cxn>
                                <a:cxn ang="0">
                                  <a:pos x="160" y="152"/>
                                </a:cxn>
                                <a:cxn ang="0">
                                  <a:pos x="96" y="152"/>
                                </a:cxn>
                                <a:cxn ang="0">
                                  <a:pos x="92" y="160"/>
                                </a:cxn>
                                <a:cxn ang="0">
                                  <a:pos x="40" y="136"/>
                                </a:cxn>
                                <a:cxn ang="0">
                                  <a:pos x="240" y="112"/>
                                </a:cxn>
                                <a:cxn ang="0">
                                  <a:pos x="238" y="118"/>
                                </a:cxn>
                                <a:cxn ang="0">
                                  <a:pos x="218" y="120"/>
                                </a:cxn>
                                <a:cxn ang="0">
                                  <a:pos x="208" y="64"/>
                                </a:cxn>
                                <a:cxn ang="0">
                                  <a:pos x="238" y="100"/>
                                </a:cxn>
                                <a:cxn ang="0">
                                  <a:pos x="240" y="112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2" y="90"/>
                                  </a:moveTo>
                                  <a:lnTo>
                                    <a:pt x="228" y="58"/>
                                  </a:lnTo>
                                  <a:lnTo>
                                    <a:pt x="228" y="58"/>
                                  </a:lnTo>
                                  <a:lnTo>
                                    <a:pt x="224" y="54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2" y="10"/>
                                  </a:lnTo>
                                  <a:lnTo>
                                    <a:pt x="220" y="4"/>
                                  </a:lnTo>
                                  <a:lnTo>
                                    <a:pt x="214" y="2"/>
                                  </a:lnTo>
                                  <a:lnTo>
                                    <a:pt x="208" y="0"/>
                                  </a:lnTo>
                                  <a:lnTo>
                                    <a:pt x="48" y="0"/>
                                  </a:lnTo>
                                  <a:lnTo>
                                    <a:pt x="48" y="0"/>
                                  </a:lnTo>
                                  <a:lnTo>
                                    <a:pt x="42" y="2"/>
                                  </a:lnTo>
                                  <a:lnTo>
                                    <a:pt x="36" y="4"/>
                                  </a:lnTo>
                                  <a:lnTo>
                                    <a:pt x="34" y="10"/>
                                  </a:lnTo>
                                  <a:lnTo>
                                    <a:pt x="32" y="16"/>
                                  </a:lnTo>
                                  <a:lnTo>
                                    <a:pt x="32" y="54"/>
                                  </a:lnTo>
                                  <a:lnTo>
                                    <a:pt x="32" y="54"/>
                                  </a:lnTo>
                                  <a:lnTo>
                                    <a:pt x="28" y="58"/>
                                  </a:lnTo>
                                  <a:lnTo>
                                    <a:pt x="4" y="90"/>
                                  </a:lnTo>
                                  <a:lnTo>
                                    <a:pt x="4" y="90"/>
                                  </a:lnTo>
                                  <a:lnTo>
                                    <a:pt x="2" y="96"/>
                                  </a:lnTo>
                                  <a:lnTo>
                                    <a:pt x="0" y="104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2" y="122"/>
                                  </a:lnTo>
                                  <a:lnTo>
                                    <a:pt x="8" y="128"/>
                                  </a:lnTo>
                                  <a:lnTo>
                                    <a:pt x="14" y="134"/>
                                  </a:lnTo>
                                  <a:lnTo>
                                    <a:pt x="24" y="136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6" y="246"/>
                                  </a:lnTo>
                                  <a:lnTo>
                                    <a:pt x="28" y="252"/>
                                  </a:lnTo>
                                  <a:lnTo>
                                    <a:pt x="34" y="254"/>
                                  </a:lnTo>
                                  <a:lnTo>
                                    <a:pt x="40" y="256"/>
                                  </a:lnTo>
                                  <a:lnTo>
                                    <a:pt x="216" y="256"/>
                                  </a:lnTo>
                                  <a:lnTo>
                                    <a:pt x="216" y="256"/>
                                  </a:lnTo>
                                  <a:lnTo>
                                    <a:pt x="222" y="254"/>
                                  </a:lnTo>
                                  <a:lnTo>
                                    <a:pt x="228" y="252"/>
                                  </a:lnTo>
                                  <a:lnTo>
                                    <a:pt x="230" y="246"/>
                                  </a:lnTo>
                                  <a:lnTo>
                                    <a:pt x="232" y="240"/>
                                  </a:lnTo>
                                  <a:lnTo>
                                    <a:pt x="232" y="136"/>
                                  </a:lnTo>
                                  <a:lnTo>
                                    <a:pt x="232" y="136"/>
                                  </a:lnTo>
                                  <a:lnTo>
                                    <a:pt x="242" y="134"/>
                                  </a:lnTo>
                                  <a:lnTo>
                                    <a:pt x="248" y="128"/>
                                  </a:lnTo>
                                  <a:lnTo>
                                    <a:pt x="254" y="12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104"/>
                                  </a:lnTo>
                                  <a:lnTo>
                                    <a:pt x="256" y="104"/>
                                  </a:lnTo>
                                  <a:lnTo>
                                    <a:pt x="254" y="96"/>
                                  </a:lnTo>
                                  <a:lnTo>
                                    <a:pt x="252" y="90"/>
                                  </a:lnTo>
                                  <a:close/>
                                  <a:moveTo>
                                    <a:pt x="208" y="16"/>
                                  </a:moveTo>
                                  <a:lnTo>
                                    <a:pt x="208" y="48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16"/>
                                  </a:lnTo>
                                  <a:lnTo>
                                    <a:pt x="208" y="16"/>
                                  </a:lnTo>
                                  <a:close/>
                                  <a:moveTo>
                                    <a:pt x="82" y="120"/>
                                  </a:moveTo>
                                  <a:lnTo>
                                    <a:pt x="48" y="120"/>
                                  </a:lnTo>
                                  <a:lnTo>
                                    <a:pt x="80" y="64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82" y="120"/>
                                  </a:lnTo>
                                  <a:close/>
                                  <a:moveTo>
                                    <a:pt x="106" y="64"/>
                                  </a:moveTo>
                                  <a:lnTo>
                                    <a:pt x="124" y="64"/>
                                  </a:lnTo>
                                  <a:lnTo>
                                    <a:pt x="124" y="120"/>
                                  </a:lnTo>
                                  <a:lnTo>
                                    <a:pt x="90" y="120"/>
                                  </a:lnTo>
                                  <a:lnTo>
                                    <a:pt x="106" y="64"/>
                                  </a:lnTo>
                                  <a:close/>
                                  <a:moveTo>
                                    <a:pt x="132" y="64"/>
                                  </a:moveTo>
                                  <a:lnTo>
                                    <a:pt x="150" y="64"/>
                                  </a:lnTo>
                                  <a:lnTo>
                                    <a:pt x="166" y="120"/>
                                  </a:lnTo>
                                  <a:lnTo>
                                    <a:pt x="132" y="120"/>
                                  </a:lnTo>
                                  <a:lnTo>
                                    <a:pt x="132" y="64"/>
                                  </a:lnTo>
                                  <a:close/>
                                  <a:moveTo>
                                    <a:pt x="158" y="64"/>
                                  </a:moveTo>
                                  <a:lnTo>
                                    <a:pt x="176" y="64"/>
                                  </a:lnTo>
                                  <a:lnTo>
                                    <a:pt x="208" y="120"/>
                                  </a:lnTo>
                                  <a:lnTo>
                                    <a:pt x="174" y="120"/>
                                  </a:lnTo>
                                  <a:lnTo>
                                    <a:pt x="158" y="64"/>
                                  </a:lnTo>
                                  <a:close/>
                                  <a:moveTo>
                                    <a:pt x="16" y="112"/>
                                  </a:moveTo>
                                  <a:lnTo>
                                    <a:pt x="16" y="104"/>
                                  </a:lnTo>
                                  <a:lnTo>
                                    <a:pt x="16" y="104"/>
                                  </a:lnTo>
                                  <a:lnTo>
                                    <a:pt x="18" y="100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4" y="64"/>
                                  </a:lnTo>
                                  <a:lnTo>
                                    <a:pt x="48" y="64"/>
                                  </a:lnTo>
                                  <a:lnTo>
                                    <a:pt x="70" y="64"/>
                                  </a:lnTo>
                                  <a:lnTo>
                                    <a:pt x="38" y="120"/>
                                  </a:lnTo>
                                  <a:lnTo>
                                    <a:pt x="24" y="120"/>
                                  </a:lnTo>
                                  <a:lnTo>
                                    <a:pt x="24" y="120"/>
                                  </a:lnTo>
                                  <a:lnTo>
                                    <a:pt x="20" y="120"/>
                                  </a:lnTo>
                                  <a:lnTo>
                                    <a:pt x="18" y="118"/>
                                  </a:lnTo>
                                  <a:lnTo>
                                    <a:pt x="16" y="116"/>
                                  </a:lnTo>
                                  <a:lnTo>
                                    <a:pt x="16" y="112"/>
                                  </a:lnTo>
                                  <a:close/>
                                  <a:moveTo>
                                    <a:pt x="160" y="240"/>
                                  </a:moveTo>
                                  <a:lnTo>
                                    <a:pt x="100" y="240"/>
                                  </a:lnTo>
                                  <a:lnTo>
                                    <a:pt x="100" y="160"/>
                                  </a:lnTo>
                                  <a:lnTo>
                                    <a:pt x="160" y="160"/>
                                  </a:lnTo>
                                  <a:lnTo>
                                    <a:pt x="160" y="240"/>
                                  </a:lnTo>
                                  <a:close/>
                                  <a:moveTo>
                                    <a:pt x="216" y="240"/>
                                  </a:moveTo>
                                  <a:lnTo>
                                    <a:pt x="168" y="240"/>
                                  </a:lnTo>
                                  <a:lnTo>
                                    <a:pt x="168" y="160"/>
                                  </a:lnTo>
                                  <a:lnTo>
                                    <a:pt x="168" y="160"/>
                                  </a:lnTo>
                                  <a:lnTo>
                                    <a:pt x="168" y="156"/>
                                  </a:lnTo>
                                  <a:lnTo>
                                    <a:pt x="166" y="154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160" y="152"/>
                                  </a:lnTo>
                                  <a:lnTo>
                                    <a:pt x="100" y="152"/>
                                  </a:lnTo>
                                  <a:lnTo>
                                    <a:pt x="100" y="152"/>
                                  </a:lnTo>
                                  <a:lnTo>
                                    <a:pt x="96" y="152"/>
                                  </a:lnTo>
                                  <a:lnTo>
                                    <a:pt x="94" y="154"/>
                                  </a:lnTo>
                                  <a:lnTo>
                                    <a:pt x="92" y="156"/>
                                  </a:lnTo>
                                  <a:lnTo>
                                    <a:pt x="92" y="160"/>
                                  </a:lnTo>
                                  <a:lnTo>
                                    <a:pt x="92" y="240"/>
                                  </a:lnTo>
                                  <a:lnTo>
                                    <a:pt x="40" y="240"/>
                                  </a:lnTo>
                                  <a:lnTo>
                                    <a:pt x="40" y="136"/>
                                  </a:lnTo>
                                  <a:lnTo>
                                    <a:pt x="216" y="136"/>
                                  </a:lnTo>
                                  <a:lnTo>
                                    <a:pt x="216" y="240"/>
                                  </a:lnTo>
                                  <a:close/>
                                  <a:moveTo>
                                    <a:pt x="240" y="112"/>
                                  </a:moveTo>
                                  <a:lnTo>
                                    <a:pt x="240" y="112"/>
                                  </a:lnTo>
                                  <a:lnTo>
                                    <a:pt x="240" y="116"/>
                                  </a:lnTo>
                                  <a:lnTo>
                                    <a:pt x="238" y="118"/>
                                  </a:lnTo>
                                  <a:lnTo>
                                    <a:pt x="236" y="120"/>
                                  </a:lnTo>
                                  <a:lnTo>
                                    <a:pt x="232" y="120"/>
                                  </a:lnTo>
                                  <a:lnTo>
                                    <a:pt x="218" y="120"/>
                                  </a:lnTo>
                                  <a:lnTo>
                                    <a:pt x="186" y="64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12" y="64"/>
                                  </a:lnTo>
                                  <a:lnTo>
                                    <a:pt x="214" y="68"/>
                                  </a:lnTo>
                                  <a:lnTo>
                                    <a:pt x="238" y="100"/>
                                  </a:lnTo>
                                  <a:lnTo>
                                    <a:pt x="238" y="100"/>
                                  </a:lnTo>
                                  <a:lnTo>
                                    <a:pt x="240" y="104"/>
                                  </a:lnTo>
                                  <a:lnTo>
                                    <a:pt x="240" y="11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293" name="Freeform 181"/>
                          <wps:cNvSpPr>
                            <a:spLocks noEditPoints="1"/>
                          </wps:cNvSpPr>
                          <wps:spPr bwMode="auto">
                            <a:xfrm>
                              <a:off x="6114610" y="5385435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2" y="2"/>
                                </a:cxn>
                                <a:cxn ang="0">
                                  <a:pos x="252" y="2"/>
                                </a:cxn>
                                <a:cxn ang="0">
                                  <a:pos x="248" y="0"/>
                                </a:cxn>
                                <a:cxn ang="0">
                                  <a:pos x="248" y="0"/>
                                </a:cxn>
                                <a:cxn ang="0">
                                  <a:pos x="244" y="2"/>
                                </a:cxn>
                                <a:cxn ang="0">
                                  <a:pos x="4" y="162"/>
                                </a:cxn>
                                <a:cxn ang="0">
                                  <a:pos x="4" y="162"/>
                                </a:cxn>
                                <a:cxn ang="0">
                                  <a:pos x="0" y="164"/>
                                </a:cxn>
                                <a:cxn ang="0">
                                  <a:pos x="0" y="168"/>
                                </a:cxn>
                                <a:cxn ang="0">
                                  <a:pos x="0" y="168"/>
                                </a:cxn>
                                <a:cxn ang="0">
                                  <a:pos x="2" y="172"/>
                                </a:cxn>
                                <a:cxn ang="0">
                                  <a:pos x="6" y="176"/>
                                </a:cxn>
                                <a:cxn ang="0">
                                  <a:pos x="68" y="200"/>
                                </a:cxn>
                                <a:cxn ang="0">
                                  <a:pos x="98" y="252"/>
                                </a:cxn>
                                <a:cxn ang="0">
                                  <a:pos x="98" y="252"/>
                                </a:cxn>
                                <a:cxn ang="0">
                                  <a:pos x="100" y="254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8" y="254"/>
                                </a:cxn>
                                <a:cxn ang="0">
                                  <a:pos x="110" y="252"/>
                                </a:cxn>
                                <a:cxn ang="0">
                                  <a:pos x="128" y="224"/>
                                </a:cxn>
                                <a:cxn ang="0">
                                  <a:pos x="206" y="256"/>
                                </a:cxn>
                                <a:cxn ang="0">
                                  <a:pos x="206" y="256"/>
                                </a:cxn>
                                <a:cxn ang="0">
                                  <a:pos x="208" y="256"/>
                                </a:cxn>
                                <a:cxn ang="0">
                                  <a:pos x="208" y="256"/>
                                </a:cxn>
                                <a:cxn ang="0">
                                  <a:pos x="212" y="254"/>
                                </a:cxn>
                                <a:cxn ang="0">
                                  <a:pos x="212" y="254"/>
                                </a:cxn>
                                <a:cxn ang="0">
                                  <a:pos x="214" y="252"/>
                                </a:cxn>
                                <a:cxn ang="0">
                                  <a:pos x="216" y="250"/>
                                </a:cxn>
                                <a:cxn ang="0">
                                  <a:pos x="256" y="10"/>
                                </a:cxn>
                                <a:cxn ang="0">
                                  <a:pos x="256" y="10"/>
                                </a:cxn>
                                <a:cxn ang="0">
                                  <a:pos x="256" y="4"/>
                                </a:cxn>
                                <a:cxn ang="0">
                                  <a:pos x="252" y="2"/>
                                </a:cxn>
                                <a:cxn ang="0">
                                  <a:pos x="26" y="166"/>
                                </a:cxn>
                                <a:cxn ang="0">
                                  <a:pos x="210" y="42"/>
                                </a:cxn>
                                <a:cxn ang="0">
                                  <a:pos x="76" y="186"/>
                                </a:cxn>
                                <a:cxn ang="0">
                                  <a:pos x="76" y="186"/>
                                </a:cxn>
                                <a:cxn ang="0">
                                  <a:pos x="74" y="186"/>
                                </a:cxn>
                                <a:cxn ang="0">
                                  <a:pos x="26" y="166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234" y="30"/>
                                </a:cxn>
                                <a:cxn ang="0">
                                  <a:pos x="104" y="23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202" y="236"/>
                                </a:cxn>
                                <a:cxn ang="0">
                                  <a:pos x="134" y="210"/>
                                </a:cxn>
                                <a:cxn ang="0">
                                  <a:pos x="134" y="210"/>
                                </a:cxn>
                                <a:cxn ang="0">
                                  <a:pos x="128" y="208"/>
                                </a:cxn>
                                <a:cxn ang="0">
                                  <a:pos x="234" y="46"/>
                                </a:cxn>
                                <a:cxn ang="0">
                                  <a:pos x="202" y="236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2" y="2"/>
                                  </a:moveTo>
                                  <a:lnTo>
                                    <a:pt x="252" y="2"/>
                                  </a:lnTo>
                                  <a:lnTo>
                                    <a:pt x="248" y="0"/>
                                  </a:lnTo>
                                  <a:lnTo>
                                    <a:pt x="248" y="0"/>
                                  </a:lnTo>
                                  <a:lnTo>
                                    <a:pt x="244" y="2"/>
                                  </a:lnTo>
                                  <a:lnTo>
                                    <a:pt x="4" y="162"/>
                                  </a:lnTo>
                                  <a:lnTo>
                                    <a:pt x="4" y="162"/>
                                  </a:lnTo>
                                  <a:lnTo>
                                    <a:pt x="0" y="164"/>
                                  </a:lnTo>
                                  <a:lnTo>
                                    <a:pt x="0" y="168"/>
                                  </a:lnTo>
                                  <a:lnTo>
                                    <a:pt x="0" y="168"/>
                                  </a:lnTo>
                                  <a:lnTo>
                                    <a:pt x="2" y="172"/>
                                  </a:lnTo>
                                  <a:lnTo>
                                    <a:pt x="6" y="176"/>
                                  </a:lnTo>
                                  <a:lnTo>
                                    <a:pt x="68" y="200"/>
                                  </a:lnTo>
                                  <a:lnTo>
                                    <a:pt x="98" y="252"/>
                                  </a:lnTo>
                                  <a:lnTo>
                                    <a:pt x="98" y="252"/>
                                  </a:lnTo>
                                  <a:lnTo>
                                    <a:pt x="100" y="254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8" y="254"/>
                                  </a:lnTo>
                                  <a:lnTo>
                                    <a:pt x="110" y="252"/>
                                  </a:lnTo>
                                  <a:lnTo>
                                    <a:pt x="128" y="224"/>
                                  </a:lnTo>
                                  <a:lnTo>
                                    <a:pt x="206" y="256"/>
                                  </a:lnTo>
                                  <a:lnTo>
                                    <a:pt x="206" y="256"/>
                                  </a:lnTo>
                                  <a:lnTo>
                                    <a:pt x="208" y="256"/>
                                  </a:lnTo>
                                  <a:lnTo>
                                    <a:pt x="208" y="256"/>
                                  </a:lnTo>
                                  <a:lnTo>
                                    <a:pt x="212" y="254"/>
                                  </a:lnTo>
                                  <a:lnTo>
                                    <a:pt x="212" y="254"/>
                                  </a:lnTo>
                                  <a:lnTo>
                                    <a:pt x="214" y="252"/>
                                  </a:lnTo>
                                  <a:lnTo>
                                    <a:pt x="216" y="250"/>
                                  </a:lnTo>
                                  <a:lnTo>
                                    <a:pt x="256" y="10"/>
                                  </a:lnTo>
                                  <a:lnTo>
                                    <a:pt x="256" y="10"/>
                                  </a:lnTo>
                                  <a:lnTo>
                                    <a:pt x="256" y="4"/>
                                  </a:lnTo>
                                  <a:lnTo>
                                    <a:pt x="252" y="2"/>
                                  </a:lnTo>
                                  <a:close/>
                                  <a:moveTo>
                                    <a:pt x="26" y="166"/>
                                  </a:moveTo>
                                  <a:lnTo>
                                    <a:pt x="210" y="42"/>
                                  </a:lnTo>
                                  <a:lnTo>
                                    <a:pt x="76" y="186"/>
                                  </a:lnTo>
                                  <a:lnTo>
                                    <a:pt x="76" y="186"/>
                                  </a:lnTo>
                                  <a:lnTo>
                                    <a:pt x="74" y="186"/>
                                  </a:lnTo>
                                  <a:lnTo>
                                    <a:pt x="26" y="166"/>
                                  </a:lnTo>
                                  <a:close/>
                                  <a:moveTo>
                                    <a:pt x="82" y="192"/>
                                  </a:moveTo>
                                  <a:lnTo>
                                    <a:pt x="82" y="192"/>
                                  </a:lnTo>
                                  <a:lnTo>
                                    <a:pt x="82" y="192"/>
                                  </a:lnTo>
                                  <a:lnTo>
                                    <a:pt x="234" y="30"/>
                                  </a:lnTo>
                                  <a:lnTo>
                                    <a:pt x="104" y="232"/>
                                  </a:lnTo>
                                  <a:lnTo>
                                    <a:pt x="82" y="192"/>
                                  </a:lnTo>
                                  <a:close/>
                                  <a:moveTo>
                                    <a:pt x="202" y="236"/>
                                  </a:moveTo>
                                  <a:lnTo>
                                    <a:pt x="134" y="210"/>
                                  </a:lnTo>
                                  <a:lnTo>
                                    <a:pt x="134" y="210"/>
                                  </a:lnTo>
                                  <a:lnTo>
                                    <a:pt x="128" y="208"/>
                                  </a:lnTo>
                                  <a:lnTo>
                                    <a:pt x="234" y="46"/>
                                  </a:lnTo>
                                  <a:lnTo>
                                    <a:pt x="202" y="23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294" name="Group 96"/>
                          <wpg:cNvGrpSpPr/>
                          <wpg:grpSpPr>
                            <a:xfrm>
                              <a:off x="6114610" y="6365532"/>
                              <a:ext cx="475199" cy="415799"/>
                              <a:chOff x="6114610" y="6365532"/>
                              <a:chExt cx="406400" cy="355600"/>
                            </a:xfrm>
                            <a:grpFill/>
                          </wpg:grpSpPr>
                          <wps:wsp>
                            <wps:cNvPr id="295" name="Freeform 12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14610" y="6365532"/>
                                <a:ext cx="406400" cy="292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48"/>
                                  </a:cxn>
                                  <a:cxn ang="0">
                                    <a:pos x="250" y="34"/>
                                  </a:cxn>
                                  <a:cxn ang="0">
                                    <a:pos x="238" y="24"/>
                                  </a:cxn>
                                  <a:cxn ang="0">
                                    <a:pos x="134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8" y="24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2" y="40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6" y="62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40" y="144"/>
                                  </a:cxn>
                                  <a:cxn ang="0">
                                    <a:pos x="42" y="152"/>
                                  </a:cxn>
                                  <a:cxn ang="0">
                                    <a:pos x="52" y="166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106" y="184"/>
                                  </a:cxn>
                                  <a:cxn ang="0">
                                    <a:pos x="128" y="184"/>
                                  </a:cxn>
                                  <a:cxn ang="0">
                                    <a:pos x="168" y="180"/>
                                  </a:cxn>
                                  <a:cxn ang="0">
                                    <a:pos x="196" y="172"/>
                                  </a:cxn>
                                  <a:cxn ang="0">
                                    <a:pos x="212" y="160"/>
                                  </a:cxn>
                                  <a:cxn ang="0">
                                    <a:pos x="216" y="144"/>
                                  </a:cxn>
                                  <a:cxn ang="0">
                                    <a:pos x="238" y="72"/>
                                  </a:cxn>
                                  <a:cxn ang="0">
                                    <a:pos x="244" y="68"/>
                                  </a:cxn>
                                  <a:cxn ang="0">
                                    <a:pos x="254" y="56"/>
                                  </a:cxn>
                                  <a:cxn ang="0">
                                    <a:pos x="200" y="144"/>
                                  </a:cxn>
                                  <a:cxn ang="0">
                                    <a:pos x="198" y="148"/>
                                  </a:cxn>
                                  <a:cxn ang="0">
                                    <a:pos x="190" y="156"/>
                                  </a:cxn>
                                  <a:cxn ang="0">
                                    <a:pos x="172" y="162"/>
                                  </a:cxn>
                                  <a:cxn ang="0">
                                    <a:pos x="144" y="168"/>
                                  </a:cxn>
                                  <a:cxn ang="0">
                                    <a:pos x="128" y="168"/>
                                  </a:cxn>
                                  <a:cxn ang="0">
                                    <a:pos x="96" y="166"/>
                                  </a:cxn>
                                  <a:cxn ang="0">
                                    <a:pos x="74" y="160"/>
                                  </a:cxn>
                                  <a:cxn ang="0">
                                    <a:pos x="60" y="152"/>
                                  </a:cxn>
                                  <a:cxn ang="0">
                                    <a:pos x="56" y="144"/>
                                  </a:cxn>
                                  <a:cxn ang="0">
                                    <a:pos x="122" y="96"/>
                                  </a:cxn>
                                  <a:cxn ang="0">
                                    <a:pos x="128" y="96"/>
                                  </a:cxn>
                                  <a:cxn ang="0">
                                    <a:pos x="134" y="96"/>
                                  </a:cxn>
                                  <a:cxn ang="0">
                                    <a:pos x="200" y="144"/>
                                  </a:cxn>
                                  <a:cxn ang="0">
                                    <a:pos x="130" y="80"/>
                                  </a:cxn>
                                  <a:cxn ang="0">
                                    <a:pos x="128" y="80"/>
                                  </a:cxn>
                                  <a:cxn ang="0">
                                    <a:pos x="22" y="56"/>
                                  </a:cxn>
                                  <a:cxn ang="0">
                                    <a:pos x="18" y="52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2" y="40"/>
                                  </a:cxn>
                                  <a:cxn ang="0">
                                    <a:pos x="126" y="16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234" y="40"/>
                                  </a:cxn>
                                  <a:cxn ang="0">
                                    <a:pos x="238" y="44"/>
                                  </a:cxn>
                                  <a:cxn ang="0">
                                    <a:pos x="240" y="48"/>
                                  </a:cxn>
                                  <a:cxn ang="0">
                                    <a:pos x="234" y="56"/>
                                  </a:cxn>
                                </a:cxnLst>
                                <a:rect l="0" t="0" r="r" b="b"/>
                                <a:pathLst>
                                  <a:path w="256" h="184">
                                    <a:moveTo>
                                      <a:pt x="256" y="48"/>
                                    </a:moveTo>
                                    <a:lnTo>
                                      <a:pt x="256" y="48"/>
                                    </a:lnTo>
                                    <a:lnTo>
                                      <a:pt x="254" y="40"/>
                                    </a:lnTo>
                                    <a:lnTo>
                                      <a:pt x="250" y="34"/>
                                    </a:lnTo>
                                    <a:lnTo>
                                      <a:pt x="244" y="28"/>
                                    </a:lnTo>
                                    <a:lnTo>
                                      <a:pt x="238" y="24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2" y="0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2" y="40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6"/>
                                    </a:lnTo>
                                    <a:lnTo>
                                      <a:pt x="6" y="62"/>
                                    </a:lnTo>
                                    <a:lnTo>
                                      <a:pt x="12" y="68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40" y="76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42" y="152"/>
                                    </a:lnTo>
                                    <a:lnTo>
                                      <a:pt x="44" y="160"/>
                                    </a:lnTo>
                                    <a:lnTo>
                                      <a:pt x="52" y="166"/>
                                    </a:lnTo>
                                    <a:lnTo>
                                      <a:pt x="60" y="172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88" y="180"/>
                                    </a:lnTo>
                                    <a:lnTo>
                                      <a:pt x="106" y="184"/>
                                    </a:lnTo>
                                    <a:lnTo>
                                      <a:pt x="128" y="184"/>
                                    </a:lnTo>
                                    <a:lnTo>
                                      <a:pt x="128" y="184"/>
                                    </a:lnTo>
                                    <a:lnTo>
                                      <a:pt x="150" y="184"/>
                                    </a:lnTo>
                                    <a:lnTo>
                                      <a:pt x="168" y="180"/>
                                    </a:lnTo>
                                    <a:lnTo>
                                      <a:pt x="184" y="176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204" y="166"/>
                                    </a:lnTo>
                                    <a:lnTo>
                                      <a:pt x="212" y="160"/>
                                    </a:lnTo>
                                    <a:lnTo>
                                      <a:pt x="214" y="152"/>
                                    </a:lnTo>
                                    <a:lnTo>
                                      <a:pt x="216" y="144"/>
                                    </a:lnTo>
                                    <a:lnTo>
                                      <a:pt x="216" y="76"/>
                                    </a:lnTo>
                                    <a:lnTo>
                                      <a:pt x="238" y="72"/>
                                    </a:lnTo>
                                    <a:lnTo>
                                      <a:pt x="238" y="72"/>
                                    </a:lnTo>
                                    <a:lnTo>
                                      <a:pt x="244" y="68"/>
                                    </a:lnTo>
                                    <a:lnTo>
                                      <a:pt x="250" y="62"/>
                                    </a:lnTo>
                                    <a:lnTo>
                                      <a:pt x="254" y="56"/>
                                    </a:lnTo>
                                    <a:lnTo>
                                      <a:pt x="256" y="48"/>
                                    </a:lnTo>
                                    <a:close/>
                                    <a:moveTo>
                                      <a:pt x="200" y="144"/>
                                    </a:moveTo>
                                    <a:lnTo>
                                      <a:pt x="200" y="144"/>
                                    </a:lnTo>
                                    <a:lnTo>
                                      <a:pt x="198" y="148"/>
                                    </a:lnTo>
                                    <a:lnTo>
                                      <a:pt x="196" y="152"/>
                                    </a:lnTo>
                                    <a:lnTo>
                                      <a:pt x="190" y="156"/>
                                    </a:lnTo>
                                    <a:lnTo>
                                      <a:pt x="182" y="160"/>
                                    </a:lnTo>
                                    <a:lnTo>
                                      <a:pt x="172" y="162"/>
                                    </a:lnTo>
                                    <a:lnTo>
                                      <a:pt x="160" y="166"/>
                                    </a:lnTo>
                                    <a:lnTo>
                                      <a:pt x="144" y="168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12" y="168"/>
                                    </a:lnTo>
                                    <a:lnTo>
                                      <a:pt x="96" y="166"/>
                                    </a:lnTo>
                                    <a:lnTo>
                                      <a:pt x="84" y="162"/>
                                    </a:lnTo>
                                    <a:lnTo>
                                      <a:pt x="74" y="160"/>
                                    </a:lnTo>
                                    <a:lnTo>
                                      <a:pt x="66" y="156"/>
                                    </a:lnTo>
                                    <a:lnTo>
                                      <a:pt x="60" y="152"/>
                                    </a:lnTo>
                                    <a:lnTo>
                                      <a:pt x="58" y="148"/>
                                    </a:lnTo>
                                    <a:lnTo>
                                      <a:pt x="56" y="144"/>
                                    </a:lnTo>
                                    <a:lnTo>
                                      <a:pt x="56" y="80"/>
                                    </a:lnTo>
                                    <a:lnTo>
                                      <a:pt x="122" y="96"/>
                                    </a:lnTo>
                                    <a:lnTo>
                                      <a:pt x="122" y="96"/>
                                    </a:lnTo>
                                    <a:lnTo>
                                      <a:pt x="128" y="96"/>
                                    </a:lnTo>
                                    <a:lnTo>
                                      <a:pt x="128" y="96"/>
                                    </a:lnTo>
                                    <a:lnTo>
                                      <a:pt x="134" y="96"/>
                                    </a:lnTo>
                                    <a:lnTo>
                                      <a:pt x="200" y="80"/>
                                    </a:lnTo>
                                    <a:lnTo>
                                      <a:pt x="200" y="144"/>
                                    </a:lnTo>
                                    <a:close/>
                                    <a:moveTo>
                                      <a:pt x="130" y="80"/>
                                    </a:moveTo>
                                    <a:lnTo>
                                      <a:pt x="130" y="80"/>
                                    </a:lnTo>
                                    <a:lnTo>
                                      <a:pt x="128" y="80"/>
                                    </a:lnTo>
                                    <a:lnTo>
                                      <a:pt x="128" y="80"/>
                                    </a:lnTo>
                                    <a:lnTo>
                                      <a:pt x="126" y="80"/>
                                    </a:lnTo>
                                    <a:lnTo>
                                      <a:pt x="22" y="56"/>
                                    </a:lnTo>
                                    <a:lnTo>
                                      <a:pt x="22" y="56"/>
                                    </a:lnTo>
                                    <a:lnTo>
                                      <a:pt x="18" y="52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8" y="44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126" y="16"/>
                                    </a:lnTo>
                                    <a:lnTo>
                                      <a:pt x="126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30" y="16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8" y="44"/>
                                    </a:lnTo>
                                    <a:lnTo>
                                      <a:pt x="240" y="48"/>
                                    </a:lnTo>
                                    <a:lnTo>
                                      <a:pt x="240" y="48"/>
                                    </a:lnTo>
                                    <a:lnTo>
                                      <a:pt x="238" y="52"/>
                                    </a:lnTo>
                                    <a:lnTo>
                                      <a:pt x="234" y="56"/>
                                    </a:lnTo>
                                    <a:lnTo>
                                      <a:pt x="130" y="8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296" name="Freeform 127"/>
                            <wps:cNvSpPr/>
                            <wps:spPr bwMode="auto">
                              <a:xfrm>
                                <a:off x="6482910" y="6492532"/>
                                <a:ext cx="25400" cy="139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8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2" y="86"/>
                                  </a:cxn>
                                  <a:cxn ang="0">
                                    <a:pos x="4" y="88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2" y="88"/>
                                  </a:cxn>
                                  <a:cxn ang="0">
                                    <a:pos x="14" y="86"/>
                                  </a:cxn>
                                  <a:cxn ang="0">
                                    <a:pos x="16" y="84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</a:cxnLst>
                                <a:rect l="0" t="0" r="r" b="b"/>
                                <a:pathLst>
                                  <a:path w="16" h="88">
                                    <a:moveTo>
                                      <a:pt x="0" y="8"/>
                                    </a:move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2" y="86"/>
                                    </a:lnTo>
                                    <a:lnTo>
                                      <a:pt x="4" y="88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12" y="88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6" y="84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297" name="Freeform 129"/>
                            <wps:cNvSpPr/>
                            <wps:spPr bwMode="auto">
                              <a:xfrm>
                                <a:off x="6470210" y="6644932"/>
                                <a:ext cx="508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0" y="4"/>
                                  </a:cxn>
                                  <a:cxn ang="0">
                                    <a:pos x="4" y="12"/>
                                  </a:cxn>
                                  <a:cxn ang="0">
                                    <a:pos x="2" y="24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8"/>
                                  </a:cxn>
                                  <a:cxn ang="0">
                                    <a:pos x="4" y="44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2" y="46"/>
                                  </a:cxn>
                                  <a:cxn ang="0">
                                    <a:pos x="28" y="44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30" y="24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22" y="4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48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0" y="4"/>
                                    </a:lnTo>
                                    <a:lnTo>
                                      <a:pt x="4" y="12"/>
                                    </a:lnTo>
                                    <a:lnTo>
                                      <a:pt x="2" y="24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22" y="46"/>
                                    </a:lnTo>
                                    <a:lnTo>
                                      <a:pt x="28" y="44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30" y="24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2" y="4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298" name="Group 100"/>
                          <wpg:cNvGrpSpPr/>
                          <wpg:grpSpPr>
                            <a:xfrm>
                              <a:off x="6114610" y="4435038"/>
                              <a:ext cx="475199" cy="475199"/>
                              <a:chOff x="6114610" y="4435038"/>
                              <a:chExt cx="406400" cy="406400"/>
                            </a:xfrm>
                            <a:grpFill/>
                          </wpg:grpSpPr>
                          <wps:wsp>
                            <wps:cNvPr id="299" name="Freeform 25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14610" y="4435038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2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2" y="236"/>
                                  </a:cxn>
                                  <a:cxn ang="0">
                                    <a:pos x="20" y="254"/>
                                  </a:cxn>
                                  <a:cxn ang="0">
                                    <a:pos x="32" y="256"/>
                                  </a:cxn>
                                  <a:cxn ang="0">
                                    <a:pos x="224" y="256"/>
                                  </a:cxn>
                                  <a:cxn ang="0">
                                    <a:pos x="236" y="254"/>
                                  </a:cxn>
                                  <a:cxn ang="0">
                                    <a:pos x="254" y="236"/>
                                  </a:cxn>
                                  <a:cxn ang="0">
                                    <a:pos x="256" y="224"/>
                                  </a:cxn>
                                  <a:cxn ang="0">
                                    <a:pos x="256" y="24"/>
                                  </a:cxn>
                                  <a:cxn ang="0">
                                    <a:pos x="248" y="8"/>
                                  </a:cxn>
                                  <a:cxn ang="0">
                                    <a:pos x="232" y="0"/>
                                  </a:cxn>
                                  <a:cxn ang="0">
                                    <a:pos x="240" y="224"/>
                                  </a:cxn>
                                  <a:cxn ang="0">
                                    <a:pos x="236" y="236"/>
                                  </a:cxn>
                                  <a:cxn ang="0">
                                    <a:pos x="224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20" y="236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6" y="64"/>
                                  </a:cxn>
                                  <a:cxn ang="0">
                                    <a:pos x="18" y="58"/>
                                  </a:cxn>
                                  <a:cxn ang="0">
                                    <a:pos x="24" y="56"/>
                                  </a:cxn>
                                  <a:cxn ang="0">
                                    <a:pos x="32" y="216"/>
                                  </a:cxn>
                                  <a:cxn ang="0">
                                    <a:pos x="32" y="220"/>
                                  </a:cxn>
                                  <a:cxn ang="0">
                                    <a:pos x="36" y="224"/>
                                  </a:cxn>
                                  <a:cxn ang="0">
                                    <a:pos x="40" y="224"/>
                                  </a:cxn>
                                  <a:cxn ang="0">
                                    <a:pos x="46" y="222"/>
                                  </a:cxn>
                                  <a:cxn ang="0">
                                    <a:pos x="48" y="216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50" y="18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232" y="16"/>
                                  </a:cxn>
                                  <a:cxn ang="0">
                                    <a:pos x="238" y="18"/>
                                  </a:cxn>
                                  <a:cxn ang="0">
                                    <a:pos x="240" y="24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2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14" y="42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2" y="5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30"/>
                                    </a:lnTo>
                                    <a:lnTo>
                                      <a:pt x="2" y="236"/>
                                    </a:lnTo>
                                    <a:lnTo>
                                      <a:pt x="10" y="246"/>
                                    </a:lnTo>
                                    <a:lnTo>
                                      <a:pt x="20" y="254"/>
                                    </a:lnTo>
                                    <a:lnTo>
                                      <a:pt x="26" y="256"/>
                                    </a:lnTo>
                                    <a:lnTo>
                                      <a:pt x="32" y="256"/>
                                    </a:lnTo>
                                    <a:lnTo>
                                      <a:pt x="224" y="256"/>
                                    </a:lnTo>
                                    <a:lnTo>
                                      <a:pt x="224" y="256"/>
                                    </a:lnTo>
                                    <a:lnTo>
                                      <a:pt x="230" y="256"/>
                                    </a:lnTo>
                                    <a:lnTo>
                                      <a:pt x="236" y="254"/>
                                    </a:lnTo>
                                    <a:lnTo>
                                      <a:pt x="246" y="246"/>
                                    </a:lnTo>
                                    <a:lnTo>
                                      <a:pt x="254" y="236"/>
                                    </a:lnTo>
                                    <a:lnTo>
                                      <a:pt x="256" y="230"/>
                                    </a:lnTo>
                                    <a:lnTo>
                                      <a:pt x="256" y="2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4" y="14"/>
                                    </a:lnTo>
                                    <a:lnTo>
                                      <a:pt x="248" y="8"/>
                                    </a:lnTo>
                                    <a:lnTo>
                                      <a:pt x="242" y="2"/>
                                    </a:lnTo>
                                    <a:lnTo>
                                      <a:pt x="232" y="0"/>
                                    </a:lnTo>
                                    <a:close/>
                                    <a:moveTo>
                                      <a:pt x="240" y="224"/>
                                    </a:moveTo>
                                    <a:lnTo>
                                      <a:pt x="240" y="224"/>
                                    </a:lnTo>
                                    <a:lnTo>
                                      <a:pt x="238" y="230"/>
                                    </a:lnTo>
                                    <a:lnTo>
                                      <a:pt x="236" y="236"/>
                                    </a:lnTo>
                                    <a:lnTo>
                                      <a:pt x="230" y="238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26" y="238"/>
                                    </a:lnTo>
                                    <a:lnTo>
                                      <a:pt x="20" y="236"/>
                                    </a:lnTo>
                                    <a:lnTo>
                                      <a:pt x="18" y="230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60"/>
                                    </a:lnTo>
                                    <a:lnTo>
                                      <a:pt x="18" y="58"/>
                                    </a:lnTo>
                                    <a:lnTo>
                                      <a:pt x="20" y="56"/>
                                    </a:lnTo>
                                    <a:lnTo>
                                      <a:pt x="24" y="56"/>
                                    </a:lnTo>
                                    <a:lnTo>
                                      <a:pt x="32" y="5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20"/>
                                    </a:lnTo>
                                    <a:lnTo>
                                      <a:pt x="34" y="222"/>
                                    </a:lnTo>
                                    <a:lnTo>
                                      <a:pt x="36" y="224"/>
                                    </a:lnTo>
                                    <a:lnTo>
                                      <a:pt x="40" y="224"/>
                                    </a:lnTo>
                                    <a:lnTo>
                                      <a:pt x="40" y="224"/>
                                    </a:lnTo>
                                    <a:lnTo>
                                      <a:pt x="44" y="224"/>
                                    </a:lnTo>
                                    <a:lnTo>
                                      <a:pt x="46" y="222"/>
                                    </a:lnTo>
                                    <a:lnTo>
                                      <a:pt x="48" y="220"/>
                                    </a:lnTo>
                                    <a:lnTo>
                                      <a:pt x="48" y="216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50" y="18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6" y="16"/>
                                    </a:lnTo>
                                    <a:lnTo>
                                      <a:pt x="238" y="18"/>
                                    </a:lnTo>
                                    <a:lnTo>
                                      <a:pt x="240" y="20"/>
                                    </a:lnTo>
                                    <a:lnTo>
                                      <a:pt x="240" y="24"/>
                                    </a:lnTo>
                                    <a:lnTo>
                                      <a:pt x="240" y="22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0" name="Freeform 256"/>
                            <wps:cNvSpPr/>
                            <wps:spPr bwMode="auto">
                              <a:xfrm>
                                <a:off x="6355910" y="45874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1" name="Freeform 258"/>
                            <wps:cNvSpPr/>
                            <wps:spPr bwMode="auto">
                              <a:xfrm>
                                <a:off x="6355910" y="45493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2" name="Freeform 260"/>
                            <wps:cNvSpPr/>
                            <wps:spPr bwMode="auto">
                              <a:xfrm>
                                <a:off x="6355910" y="45112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3" name="Freeform 262"/>
                            <wps:cNvSpPr/>
                            <wps:spPr bwMode="auto">
                              <a:xfrm>
                                <a:off x="6216210" y="47779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4" name="Freeform 264"/>
                            <wps:cNvSpPr/>
                            <wps:spPr bwMode="auto">
                              <a:xfrm>
                                <a:off x="6216210" y="47398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5" name="Freeform 266"/>
                            <wps:cNvSpPr/>
                            <wps:spPr bwMode="auto">
                              <a:xfrm>
                                <a:off x="6216210" y="47017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6" name="Freeform 268"/>
                            <wps:cNvSpPr/>
                            <wps:spPr bwMode="auto">
                              <a:xfrm>
                                <a:off x="6355910" y="47779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7" name="Freeform 270"/>
                            <wps:cNvSpPr/>
                            <wps:spPr bwMode="auto">
                              <a:xfrm>
                                <a:off x="6355910" y="47398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8" name="Freeform 272"/>
                            <wps:cNvSpPr/>
                            <wps:spPr bwMode="auto">
                              <a:xfrm>
                                <a:off x="6355910" y="47017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9" name="Freeform 274"/>
                            <wps:cNvSpPr/>
                            <wps:spPr bwMode="auto">
                              <a:xfrm>
                                <a:off x="6216210" y="4625538"/>
                                <a:ext cx="2540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6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8" y="6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58" y="2"/>
                                  </a:cxn>
                                  <a:cxn ang="0">
                                    <a:pos x="156" y="0"/>
                                  </a:cxn>
                                </a:cxnLst>
                                <a:rect l="0" t="0" r="r" b="b"/>
                                <a:pathLst>
                                  <a:path w="160" h="8">
                                    <a:moveTo>
                                      <a:pt x="156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8" y="6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0" name="Freeform 276"/>
                            <wps:cNvSpPr/>
                            <wps:spPr bwMode="auto">
                              <a:xfrm>
                                <a:off x="6216210" y="4663638"/>
                                <a:ext cx="2540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6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8" y="6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58" y="2"/>
                                  </a:cxn>
                                  <a:cxn ang="0">
                                    <a:pos x="156" y="0"/>
                                  </a:cxn>
                                </a:cxnLst>
                                <a:rect l="0" t="0" r="r" b="b"/>
                                <a:pathLst>
                                  <a:path w="160" h="8">
                                    <a:moveTo>
                                      <a:pt x="156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8" y="6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1" name="Freeform 2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16210" y="4485838"/>
                                <a:ext cx="11430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72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68" y="72"/>
                                  </a:cxn>
                                  <a:cxn ang="0">
                                    <a:pos x="70" y="70"/>
                                  </a:cxn>
                                  <a:cxn ang="0">
                                    <a:pos x="72" y="68"/>
                                  </a:cxn>
                                  <a:cxn ang="0">
                                    <a:pos x="72" y="64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68"/>
                                  </a:cxn>
                                  <a:cxn ang="0">
                                    <a:pos x="2" y="70"/>
                                  </a:cxn>
                                  <a:cxn ang="0">
                                    <a:pos x="4" y="72"/>
                                  </a:cxn>
                                  <a:cxn ang="0">
                                    <a:pos x="8" y="7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56" y="56"/>
                                  </a:cxn>
                                  <a:cxn ang="0">
                                    <a:pos x="16" y="56"/>
                                  </a:cxn>
                                  <a:cxn ang="0">
                                    <a:pos x="16" y="16"/>
                                  </a:cxn>
                                </a:cxnLst>
                                <a:rect l="0" t="0" r="r" b="b"/>
                                <a:pathLst>
                                  <a:path w="72" h="72">
                                    <a:moveTo>
                                      <a:pt x="8" y="72"/>
                                    </a:move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8" y="72"/>
                                    </a:lnTo>
                                    <a:lnTo>
                                      <a:pt x="70" y="70"/>
                                    </a:lnTo>
                                    <a:lnTo>
                                      <a:pt x="72" y="68"/>
                                    </a:lnTo>
                                    <a:lnTo>
                                      <a:pt x="72" y="64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8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4" y="72"/>
                                    </a:lnTo>
                                    <a:lnTo>
                                      <a:pt x="8" y="72"/>
                                    </a:lnTo>
                                    <a:close/>
                                    <a:moveTo>
                                      <a:pt x="16" y="16"/>
                                    </a:moveTo>
                                    <a:lnTo>
                                      <a:pt x="56" y="16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12" name="Group 22"/>
                          <wpg:cNvGrpSpPr/>
                          <wpg:grpSpPr>
                            <a:xfrm>
                              <a:off x="5229302" y="9157323"/>
                              <a:ext cx="475199" cy="475199"/>
                              <a:chOff x="5229302" y="9157323"/>
                              <a:chExt cx="406400" cy="406400"/>
                            </a:xfrm>
                            <a:grpFill/>
                          </wpg:grpSpPr>
                          <wps:wsp>
                            <wps:cNvPr id="313" name="Freeform 5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29302" y="9157323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0" y="24"/>
                                  </a:cxn>
                                  <a:cxn ang="0">
                                    <a:pos x="200" y="8"/>
                                  </a:cxn>
                                  <a:cxn ang="0">
                                    <a:pos x="198" y="2"/>
                                  </a:cxn>
                                  <a:cxn ang="0">
                                    <a:pos x="192" y="0"/>
                                  </a:cxn>
                                  <a:cxn ang="0">
                                    <a:pos x="188" y="0"/>
                                  </a:cxn>
                                  <a:cxn ang="0">
                                    <a:pos x="184" y="4"/>
                                  </a:cxn>
                                  <a:cxn ang="0">
                                    <a:pos x="184" y="24"/>
                                  </a:cxn>
                                  <a:cxn ang="0">
                                    <a:pos x="136" y="8"/>
                                  </a:cxn>
                                  <a:cxn ang="0">
                                    <a:pos x="136" y="4"/>
                                  </a:cxn>
                                  <a:cxn ang="0">
                                    <a:pos x="132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22" y="2"/>
                                  </a:cxn>
                                  <a:cxn ang="0">
                                    <a:pos x="120" y="8"/>
                                  </a:cxn>
                                  <a:cxn ang="0">
                                    <a:pos x="72" y="24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60" y="0"/>
                                  </a:cxn>
                                  <a:cxn ang="0">
                                    <a:pos x="56" y="4"/>
                                  </a:cxn>
                                  <a:cxn ang="0">
                                    <a:pos x="56" y="24"/>
                                  </a:cxn>
                                  <a:cxn ang="0">
                                    <a:pos x="22" y="24"/>
                                  </a:cxn>
                                  <a:cxn ang="0">
                                    <a:pos x="6" y="30"/>
                                  </a:cxn>
                                  <a:cxn ang="0">
                                    <a:pos x="0" y="46"/>
                                  </a:cxn>
                                  <a:cxn ang="0">
                                    <a:pos x="0" y="234"/>
                                  </a:cxn>
                                  <a:cxn ang="0">
                                    <a:pos x="6" y="250"/>
                                  </a:cxn>
                                  <a:cxn ang="0">
                                    <a:pos x="22" y="256"/>
                                  </a:cxn>
                                  <a:cxn ang="0">
                                    <a:pos x="234" y="256"/>
                                  </a:cxn>
                                  <a:cxn ang="0">
                                    <a:pos x="250" y="250"/>
                                  </a:cxn>
                                  <a:cxn ang="0">
                                    <a:pos x="256" y="234"/>
                                  </a:cxn>
                                  <a:cxn ang="0">
                                    <a:pos x="256" y="46"/>
                                  </a:cxn>
                                  <a:cxn ang="0">
                                    <a:pos x="250" y="30"/>
                                  </a:cxn>
                                  <a:cxn ang="0">
                                    <a:pos x="234" y="24"/>
                                  </a:cxn>
                                  <a:cxn ang="0">
                                    <a:pos x="240" y="234"/>
                                  </a:cxn>
                                  <a:cxn ang="0">
                                    <a:pos x="234" y="240"/>
                                  </a:cxn>
                                  <a:cxn ang="0">
                                    <a:pos x="22" y="240"/>
                                  </a:cxn>
                                  <a:cxn ang="0">
                                    <a:pos x="16" y="234"/>
                                  </a:cxn>
                                  <a:cxn ang="0">
                                    <a:pos x="16" y="46"/>
                                  </a:cxn>
                                  <a:cxn ang="0">
                                    <a:pos x="22" y="40"/>
                                  </a:cxn>
                                  <a:cxn ang="0">
                                    <a:pos x="56" y="56"/>
                                  </a:cxn>
                                  <a:cxn ang="0">
                                    <a:pos x="56" y="60"/>
                                  </a:cxn>
                                  <a:cxn ang="0">
                                    <a:pos x="60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70" y="62"/>
                                  </a:cxn>
                                  <a:cxn ang="0">
                                    <a:pos x="72" y="56"/>
                                  </a:cxn>
                                  <a:cxn ang="0">
                                    <a:pos x="120" y="40"/>
                                  </a:cxn>
                                  <a:cxn ang="0">
                                    <a:pos x="120" y="56"/>
                                  </a:cxn>
                                  <a:cxn ang="0">
                                    <a:pos x="122" y="62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32" y="64"/>
                                  </a:cxn>
                                  <a:cxn ang="0">
                                    <a:pos x="136" y="60"/>
                                  </a:cxn>
                                  <a:cxn ang="0">
                                    <a:pos x="136" y="40"/>
                                  </a:cxn>
                                  <a:cxn ang="0">
                                    <a:pos x="184" y="56"/>
                                  </a:cxn>
                                  <a:cxn ang="0">
                                    <a:pos x="184" y="60"/>
                                  </a:cxn>
                                  <a:cxn ang="0">
                                    <a:pos x="188" y="64"/>
                                  </a:cxn>
                                  <a:cxn ang="0">
                                    <a:pos x="192" y="64"/>
                                  </a:cxn>
                                  <a:cxn ang="0">
                                    <a:pos x="198" y="62"/>
                                  </a:cxn>
                                  <a:cxn ang="0">
                                    <a:pos x="200" y="56"/>
                                  </a:cxn>
                                  <a:cxn ang="0">
                                    <a:pos x="234" y="40"/>
                                  </a:cxn>
                                  <a:cxn ang="0">
                                    <a:pos x="238" y="42"/>
                                  </a:cxn>
                                  <a:cxn ang="0">
                                    <a:pos x="240" y="234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4" y="24"/>
                                    </a:moveTo>
                                    <a:lnTo>
                                      <a:pt x="200" y="24"/>
                                    </a:lnTo>
                                    <a:lnTo>
                                      <a:pt x="200" y="8"/>
                                    </a:lnTo>
                                    <a:lnTo>
                                      <a:pt x="200" y="8"/>
                                    </a:lnTo>
                                    <a:lnTo>
                                      <a:pt x="200" y="4"/>
                                    </a:lnTo>
                                    <a:lnTo>
                                      <a:pt x="198" y="2"/>
                                    </a:lnTo>
                                    <a:lnTo>
                                      <a:pt x="196" y="0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188" y="0"/>
                                    </a:lnTo>
                                    <a:lnTo>
                                      <a:pt x="186" y="2"/>
                                    </a:lnTo>
                                    <a:lnTo>
                                      <a:pt x="184" y="4"/>
                                    </a:lnTo>
                                    <a:lnTo>
                                      <a:pt x="184" y="8"/>
                                    </a:lnTo>
                                    <a:lnTo>
                                      <a:pt x="184" y="24"/>
                                    </a:lnTo>
                                    <a:lnTo>
                                      <a:pt x="136" y="24"/>
                                    </a:lnTo>
                                    <a:lnTo>
                                      <a:pt x="136" y="8"/>
                                    </a:lnTo>
                                    <a:lnTo>
                                      <a:pt x="136" y="8"/>
                                    </a:lnTo>
                                    <a:lnTo>
                                      <a:pt x="136" y="4"/>
                                    </a:lnTo>
                                    <a:lnTo>
                                      <a:pt x="134" y="2"/>
                                    </a:lnTo>
                                    <a:lnTo>
                                      <a:pt x="132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4" y="0"/>
                                    </a:lnTo>
                                    <a:lnTo>
                                      <a:pt x="122" y="2"/>
                                    </a:lnTo>
                                    <a:lnTo>
                                      <a:pt x="120" y="4"/>
                                    </a:lnTo>
                                    <a:lnTo>
                                      <a:pt x="120" y="8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72" y="24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60" y="0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24"/>
                                    </a:lnTo>
                                    <a:lnTo>
                                      <a:pt x="22" y="24"/>
                                    </a:lnTo>
                                    <a:lnTo>
                                      <a:pt x="22" y="24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6" y="30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0" y="46"/>
                                    </a:lnTo>
                                    <a:lnTo>
                                      <a:pt x="0" y="234"/>
                                    </a:lnTo>
                                    <a:lnTo>
                                      <a:pt x="0" y="234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6" y="250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2" y="256"/>
                                    </a:lnTo>
                                    <a:lnTo>
                                      <a:pt x="234" y="256"/>
                                    </a:lnTo>
                                    <a:lnTo>
                                      <a:pt x="234" y="256"/>
                                    </a:lnTo>
                                    <a:lnTo>
                                      <a:pt x="242" y="254"/>
                                    </a:lnTo>
                                    <a:lnTo>
                                      <a:pt x="250" y="250"/>
                                    </a:lnTo>
                                    <a:lnTo>
                                      <a:pt x="254" y="242"/>
                                    </a:lnTo>
                                    <a:lnTo>
                                      <a:pt x="256" y="234"/>
                                    </a:lnTo>
                                    <a:lnTo>
                                      <a:pt x="256" y="46"/>
                                    </a:lnTo>
                                    <a:lnTo>
                                      <a:pt x="256" y="46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50" y="30"/>
                                    </a:lnTo>
                                    <a:lnTo>
                                      <a:pt x="242" y="26"/>
                                    </a:lnTo>
                                    <a:lnTo>
                                      <a:pt x="234" y="24"/>
                                    </a:lnTo>
                                    <a:close/>
                                    <a:moveTo>
                                      <a:pt x="240" y="234"/>
                                    </a:moveTo>
                                    <a:lnTo>
                                      <a:pt x="240" y="234"/>
                                    </a:lnTo>
                                    <a:lnTo>
                                      <a:pt x="238" y="238"/>
                                    </a:lnTo>
                                    <a:lnTo>
                                      <a:pt x="234" y="240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4"/>
                                    </a:lnTo>
                                    <a:lnTo>
                                      <a:pt x="16" y="46"/>
                                    </a:lnTo>
                                    <a:lnTo>
                                      <a:pt x="16" y="46"/>
                                    </a:lnTo>
                                    <a:lnTo>
                                      <a:pt x="18" y="42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56" y="40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56" y="60"/>
                                    </a:lnTo>
                                    <a:lnTo>
                                      <a:pt x="58" y="62"/>
                                    </a:lnTo>
                                    <a:lnTo>
                                      <a:pt x="60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8" y="64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2" y="60"/>
                                    </a:lnTo>
                                    <a:lnTo>
                                      <a:pt x="72" y="56"/>
                                    </a:lnTo>
                                    <a:lnTo>
                                      <a:pt x="72" y="40"/>
                                    </a:lnTo>
                                    <a:lnTo>
                                      <a:pt x="120" y="40"/>
                                    </a:lnTo>
                                    <a:lnTo>
                                      <a:pt x="120" y="56"/>
                                    </a:lnTo>
                                    <a:lnTo>
                                      <a:pt x="120" y="56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22" y="62"/>
                                    </a:lnTo>
                                    <a:lnTo>
                                      <a:pt x="124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32" y="64"/>
                                    </a:lnTo>
                                    <a:lnTo>
                                      <a:pt x="134" y="62"/>
                                    </a:lnTo>
                                    <a:lnTo>
                                      <a:pt x="136" y="60"/>
                                    </a:lnTo>
                                    <a:lnTo>
                                      <a:pt x="136" y="56"/>
                                    </a:lnTo>
                                    <a:lnTo>
                                      <a:pt x="136" y="40"/>
                                    </a:lnTo>
                                    <a:lnTo>
                                      <a:pt x="184" y="40"/>
                                    </a:lnTo>
                                    <a:lnTo>
                                      <a:pt x="184" y="56"/>
                                    </a:lnTo>
                                    <a:lnTo>
                                      <a:pt x="184" y="56"/>
                                    </a:lnTo>
                                    <a:lnTo>
                                      <a:pt x="184" y="60"/>
                                    </a:lnTo>
                                    <a:lnTo>
                                      <a:pt x="186" y="62"/>
                                    </a:lnTo>
                                    <a:lnTo>
                                      <a:pt x="188" y="64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6" y="64"/>
                                    </a:lnTo>
                                    <a:lnTo>
                                      <a:pt x="198" y="62"/>
                                    </a:lnTo>
                                    <a:lnTo>
                                      <a:pt x="200" y="60"/>
                                    </a:lnTo>
                                    <a:lnTo>
                                      <a:pt x="200" y="56"/>
                                    </a:lnTo>
                                    <a:lnTo>
                                      <a:pt x="200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8" y="42"/>
                                    </a:lnTo>
                                    <a:lnTo>
                                      <a:pt x="240" y="46"/>
                                    </a:lnTo>
                                    <a:lnTo>
                                      <a:pt x="240" y="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4" name="Rectangle 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5" name="Rectangle 6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6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7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9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0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1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2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323" name="Freeform 131"/>
                          <wps:cNvSpPr>
                            <a:spLocks noEditPoints="1"/>
                          </wps:cNvSpPr>
                          <wps:spPr bwMode="auto">
                            <a:xfrm>
                              <a:off x="4316029" y="9187023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78" y="8"/>
                                </a:cxn>
                                <a:cxn ang="0">
                                  <a:pos x="162" y="28"/>
                                </a:cxn>
                                <a:cxn ang="0">
                                  <a:pos x="122" y="68"/>
                                </a:cxn>
                                <a:cxn ang="0">
                                  <a:pos x="66" y="72"/>
                                </a:cxn>
                                <a:cxn ang="0">
                                  <a:pos x="20" y="76"/>
                                </a:cxn>
                                <a:cxn ang="0">
                                  <a:pos x="2" y="96"/>
                                </a:cxn>
                                <a:cxn ang="0">
                                  <a:pos x="0" y="120"/>
                                </a:cxn>
                                <a:cxn ang="0">
                                  <a:pos x="14" y="146"/>
                                </a:cxn>
                                <a:cxn ang="0">
                                  <a:pos x="32" y="152"/>
                                </a:cxn>
                                <a:cxn ang="0">
                                  <a:pos x="48" y="168"/>
                                </a:cxn>
                                <a:cxn ang="0">
                                  <a:pos x="52" y="252"/>
                                </a:cxn>
                                <a:cxn ang="0">
                                  <a:pos x="96" y="256"/>
                                </a:cxn>
                                <a:cxn ang="0">
                                  <a:pos x="112" y="240"/>
                                </a:cxn>
                                <a:cxn ang="0">
                                  <a:pos x="108" y="222"/>
                                </a:cxn>
                                <a:cxn ang="0">
                                  <a:pos x="104" y="160"/>
                                </a:cxn>
                                <a:cxn ang="0">
                                  <a:pos x="106" y="156"/>
                                </a:cxn>
                                <a:cxn ang="0">
                                  <a:pos x="108" y="154"/>
                                </a:cxn>
                                <a:cxn ang="0">
                                  <a:pos x="108" y="154"/>
                                </a:cxn>
                                <a:cxn ang="0">
                                  <a:pos x="124" y="156"/>
                                </a:cxn>
                                <a:cxn ang="0">
                                  <a:pos x="162" y="196"/>
                                </a:cxn>
                                <a:cxn ang="0">
                                  <a:pos x="188" y="222"/>
                                </a:cxn>
                                <a:cxn ang="0">
                                  <a:pos x="212" y="222"/>
                                </a:cxn>
                                <a:cxn ang="0">
                                  <a:pos x="248" y="172"/>
                                </a:cxn>
                                <a:cxn ang="0">
                                  <a:pos x="256" y="112"/>
                                </a:cxn>
                                <a:cxn ang="0">
                                  <a:pos x="242" y="36"/>
                                </a:cxn>
                                <a:cxn ang="0">
                                  <a:pos x="206" y="0"/>
                                </a:cxn>
                                <a:cxn ang="0">
                                  <a:pos x="162" y="88"/>
                                </a:cxn>
                                <a:cxn ang="0">
                                  <a:pos x="196" y="96"/>
                                </a:cxn>
                                <a:cxn ang="0">
                                  <a:pos x="198" y="122"/>
                                </a:cxn>
                                <a:cxn ang="0">
                                  <a:pos x="162" y="136"/>
                                </a:cxn>
                                <a:cxn ang="0">
                                  <a:pos x="16" y="112"/>
                                </a:cxn>
                                <a:cxn ang="0">
                                  <a:pos x="32" y="88"/>
                                </a:cxn>
                                <a:cxn ang="0">
                                  <a:pos x="80" y="112"/>
                                </a:cxn>
                                <a:cxn ang="0">
                                  <a:pos x="32" y="136"/>
                                </a:cxn>
                                <a:cxn ang="0">
                                  <a:pos x="18" y="122"/>
                                </a:cxn>
                                <a:cxn ang="0">
                                  <a:pos x="64" y="168"/>
                                </a:cxn>
                                <a:cxn ang="0">
                                  <a:pos x="66" y="152"/>
                                </a:cxn>
                                <a:cxn ang="0">
                                  <a:pos x="88" y="160"/>
                                </a:cxn>
                                <a:cxn ang="0">
                                  <a:pos x="90" y="226"/>
                                </a:cxn>
                                <a:cxn ang="0">
                                  <a:pos x="96" y="240"/>
                                </a:cxn>
                                <a:cxn ang="0">
                                  <a:pos x="104" y="136"/>
                                </a:cxn>
                                <a:cxn ang="0">
                                  <a:pos x="88" y="112"/>
                                </a:cxn>
                                <a:cxn ang="0">
                                  <a:pos x="98" y="90"/>
                                </a:cxn>
                                <a:cxn ang="0">
                                  <a:pos x="116" y="86"/>
                                </a:cxn>
                                <a:cxn ang="0">
                                  <a:pos x="148" y="72"/>
                                </a:cxn>
                                <a:cxn ang="0">
                                  <a:pos x="144" y="132"/>
                                </a:cxn>
                                <a:cxn ang="0">
                                  <a:pos x="128" y="140"/>
                                </a:cxn>
                                <a:cxn ang="0">
                                  <a:pos x="200" y="208"/>
                                </a:cxn>
                                <a:cxn ang="0">
                                  <a:pos x="178" y="192"/>
                                </a:cxn>
                                <a:cxn ang="0">
                                  <a:pos x="184" y="152"/>
                                </a:cxn>
                                <a:cxn ang="0">
                                  <a:pos x="206" y="140"/>
                                </a:cxn>
                                <a:cxn ang="0">
                                  <a:pos x="216" y="112"/>
                                </a:cxn>
                                <a:cxn ang="0">
                                  <a:pos x="210" y="90"/>
                                </a:cxn>
                                <a:cxn ang="0">
                                  <a:pos x="190" y="72"/>
                                </a:cxn>
                                <a:cxn ang="0">
                                  <a:pos x="170" y="50"/>
                                </a:cxn>
                                <a:cxn ang="0">
                                  <a:pos x="194" y="18"/>
                                </a:cxn>
                                <a:cxn ang="0">
                                  <a:pos x="216" y="24"/>
                                </a:cxn>
                                <a:cxn ang="0">
                                  <a:pos x="236" y="74"/>
                                </a:cxn>
                                <a:cxn ang="0">
                                  <a:pos x="240" y="132"/>
                                </a:cxn>
                                <a:cxn ang="0">
                                  <a:pos x="222" y="192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00" y="0"/>
                                  </a:moveTo>
                                  <a:lnTo>
                                    <a:pt x="200" y="0"/>
                                  </a:lnTo>
                                  <a:lnTo>
                                    <a:pt x="188" y="2"/>
                                  </a:lnTo>
                                  <a:lnTo>
                                    <a:pt x="178" y="8"/>
                                  </a:lnTo>
                                  <a:lnTo>
                                    <a:pt x="170" y="16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50" y="46"/>
                                  </a:lnTo>
                                  <a:lnTo>
                                    <a:pt x="136" y="60"/>
                                  </a:lnTo>
                                  <a:lnTo>
                                    <a:pt x="130" y="66"/>
                                  </a:lnTo>
                                  <a:lnTo>
                                    <a:pt x="122" y="68"/>
                                  </a:lnTo>
                                  <a:lnTo>
                                    <a:pt x="114" y="72"/>
                                  </a:lnTo>
                                  <a:lnTo>
                                    <a:pt x="106" y="72"/>
                                  </a:lnTo>
                                  <a:lnTo>
                                    <a:pt x="100" y="72"/>
                                  </a:lnTo>
                                  <a:lnTo>
                                    <a:pt x="66" y="72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26" y="72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14" y="78"/>
                                  </a:lnTo>
                                  <a:lnTo>
                                    <a:pt x="10" y="84"/>
                                  </a:lnTo>
                                  <a:lnTo>
                                    <a:pt x="6" y="90"/>
                                  </a:lnTo>
                                  <a:lnTo>
                                    <a:pt x="2" y="96"/>
                                  </a:lnTo>
                                  <a:lnTo>
                                    <a:pt x="0" y="104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2" y="128"/>
                                  </a:lnTo>
                                  <a:lnTo>
                                    <a:pt x="6" y="134"/>
                                  </a:lnTo>
                                  <a:lnTo>
                                    <a:pt x="10" y="140"/>
                                  </a:lnTo>
                                  <a:lnTo>
                                    <a:pt x="14" y="146"/>
                                  </a:lnTo>
                                  <a:lnTo>
                                    <a:pt x="20" y="148"/>
                                  </a:lnTo>
                                  <a:lnTo>
                                    <a:pt x="26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8" y="154"/>
                                  </a:lnTo>
                                  <a:lnTo>
                                    <a:pt x="44" y="156"/>
                                  </a:lnTo>
                                  <a:lnTo>
                                    <a:pt x="46" y="162"/>
                                  </a:lnTo>
                                  <a:lnTo>
                                    <a:pt x="48" y="168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50" y="246"/>
                                  </a:lnTo>
                                  <a:lnTo>
                                    <a:pt x="52" y="252"/>
                                  </a:lnTo>
                                  <a:lnTo>
                                    <a:pt x="58" y="254"/>
                                  </a:lnTo>
                                  <a:lnTo>
                                    <a:pt x="64" y="256"/>
                                  </a:lnTo>
                                  <a:lnTo>
                                    <a:pt x="96" y="256"/>
                                  </a:lnTo>
                                  <a:lnTo>
                                    <a:pt x="96" y="256"/>
                                  </a:lnTo>
                                  <a:lnTo>
                                    <a:pt x="102" y="254"/>
                                  </a:lnTo>
                                  <a:lnTo>
                                    <a:pt x="108" y="252"/>
                                  </a:lnTo>
                                  <a:lnTo>
                                    <a:pt x="110" y="246"/>
                                  </a:lnTo>
                                  <a:lnTo>
                                    <a:pt x="112" y="240"/>
                                  </a:lnTo>
                                  <a:lnTo>
                                    <a:pt x="112" y="232"/>
                                  </a:lnTo>
                                  <a:lnTo>
                                    <a:pt x="112" y="232"/>
                                  </a:lnTo>
                                  <a:lnTo>
                                    <a:pt x="110" y="226"/>
                                  </a:lnTo>
                                  <a:lnTo>
                                    <a:pt x="108" y="222"/>
                                  </a:lnTo>
                                  <a:lnTo>
                                    <a:pt x="106" y="220"/>
                                  </a:lnTo>
                                  <a:lnTo>
                                    <a:pt x="104" y="216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10" y="152"/>
                                  </a:lnTo>
                                  <a:lnTo>
                                    <a:pt x="110" y="152"/>
                                  </a:lnTo>
                                  <a:lnTo>
                                    <a:pt x="118" y="154"/>
                                  </a:lnTo>
                                  <a:lnTo>
                                    <a:pt x="124" y="156"/>
                                  </a:lnTo>
                                  <a:lnTo>
                                    <a:pt x="138" y="166"/>
                                  </a:lnTo>
                                  <a:lnTo>
                                    <a:pt x="150" y="178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70" y="208"/>
                                  </a:lnTo>
                                  <a:lnTo>
                                    <a:pt x="178" y="216"/>
                                  </a:lnTo>
                                  <a:lnTo>
                                    <a:pt x="188" y="222"/>
                                  </a:lnTo>
                                  <a:lnTo>
                                    <a:pt x="200" y="224"/>
                                  </a:lnTo>
                                  <a:lnTo>
                                    <a:pt x="200" y="224"/>
                                  </a:lnTo>
                                  <a:lnTo>
                                    <a:pt x="206" y="224"/>
                                  </a:lnTo>
                                  <a:lnTo>
                                    <a:pt x="212" y="222"/>
                                  </a:lnTo>
                                  <a:lnTo>
                                    <a:pt x="224" y="214"/>
                                  </a:lnTo>
                                  <a:lnTo>
                                    <a:pt x="234" y="204"/>
                                  </a:lnTo>
                                  <a:lnTo>
                                    <a:pt x="242" y="188"/>
                                  </a:lnTo>
                                  <a:lnTo>
                                    <a:pt x="248" y="172"/>
                                  </a:lnTo>
                                  <a:lnTo>
                                    <a:pt x="252" y="152"/>
                                  </a:lnTo>
                                  <a:lnTo>
                                    <a:pt x="256" y="13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92"/>
                                  </a:lnTo>
                                  <a:lnTo>
                                    <a:pt x="252" y="72"/>
                                  </a:lnTo>
                                  <a:lnTo>
                                    <a:pt x="248" y="52"/>
                                  </a:lnTo>
                                  <a:lnTo>
                                    <a:pt x="242" y="36"/>
                                  </a:lnTo>
                                  <a:lnTo>
                                    <a:pt x="234" y="20"/>
                                  </a:lnTo>
                                  <a:lnTo>
                                    <a:pt x="224" y="10"/>
                                  </a:lnTo>
                                  <a:lnTo>
                                    <a:pt x="212" y="2"/>
                                  </a:lnTo>
                                  <a:lnTo>
                                    <a:pt x="206" y="0"/>
                                  </a:lnTo>
                                  <a:lnTo>
                                    <a:pt x="200" y="0"/>
                                  </a:lnTo>
                                  <a:close/>
                                  <a:moveTo>
                                    <a:pt x="160" y="112"/>
                                  </a:moveTo>
                                  <a:lnTo>
                                    <a:pt x="160" y="112"/>
                                  </a:lnTo>
                                  <a:lnTo>
                                    <a:pt x="162" y="88"/>
                                  </a:lnTo>
                                  <a:lnTo>
                                    <a:pt x="184" y="88"/>
                                  </a:lnTo>
                                  <a:lnTo>
                                    <a:pt x="184" y="88"/>
                                  </a:lnTo>
                                  <a:lnTo>
                                    <a:pt x="190" y="90"/>
                                  </a:lnTo>
                                  <a:lnTo>
                                    <a:pt x="196" y="96"/>
                                  </a:lnTo>
                                  <a:lnTo>
                                    <a:pt x="198" y="102"/>
                                  </a:lnTo>
                                  <a:lnTo>
                                    <a:pt x="200" y="112"/>
                                  </a:lnTo>
                                  <a:lnTo>
                                    <a:pt x="200" y="112"/>
                                  </a:lnTo>
                                  <a:lnTo>
                                    <a:pt x="198" y="122"/>
                                  </a:lnTo>
                                  <a:lnTo>
                                    <a:pt x="196" y="128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84" y="136"/>
                                  </a:lnTo>
                                  <a:lnTo>
                                    <a:pt x="162" y="136"/>
                                  </a:lnTo>
                                  <a:lnTo>
                                    <a:pt x="162" y="136"/>
                                  </a:lnTo>
                                  <a:lnTo>
                                    <a:pt x="160" y="112"/>
                                  </a:lnTo>
                                  <a:close/>
                                  <a:moveTo>
                                    <a:pt x="16" y="112"/>
                                  </a:moveTo>
                                  <a:lnTo>
                                    <a:pt x="16" y="112"/>
                                  </a:lnTo>
                                  <a:lnTo>
                                    <a:pt x="18" y="102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26" y="90"/>
                                  </a:lnTo>
                                  <a:lnTo>
                                    <a:pt x="32" y="88"/>
                                  </a:lnTo>
                                  <a:lnTo>
                                    <a:pt x="88" y="88"/>
                                  </a:lnTo>
                                  <a:lnTo>
                                    <a:pt x="88" y="88"/>
                                  </a:lnTo>
                                  <a:lnTo>
                                    <a:pt x="82" y="98"/>
                                  </a:lnTo>
                                  <a:lnTo>
                                    <a:pt x="80" y="112"/>
                                  </a:lnTo>
                                  <a:lnTo>
                                    <a:pt x="80" y="112"/>
                                  </a:lnTo>
                                  <a:lnTo>
                                    <a:pt x="82" y="12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32" y="136"/>
                                  </a:lnTo>
                                  <a:lnTo>
                                    <a:pt x="32" y="136"/>
                                  </a:lnTo>
                                  <a:lnTo>
                                    <a:pt x="26" y="134"/>
                                  </a:lnTo>
                                  <a:lnTo>
                                    <a:pt x="20" y="128"/>
                                  </a:lnTo>
                                  <a:lnTo>
                                    <a:pt x="18" y="122"/>
                                  </a:lnTo>
                                  <a:lnTo>
                                    <a:pt x="16" y="112"/>
                                  </a:lnTo>
                                  <a:close/>
                                  <a:moveTo>
                                    <a:pt x="96" y="240"/>
                                  </a:moveTo>
                                  <a:lnTo>
                                    <a:pt x="64" y="240"/>
                                  </a:lnTo>
                                  <a:lnTo>
                                    <a:pt x="64" y="168"/>
                                  </a:lnTo>
                                  <a:lnTo>
                                    <a:pt x="64" y="168"/>
                                  </a:lnTo>
                                  <a:lnTo>
                                    <a:pt x="62" y="160"/>
                                  </a:lnTo>
                                  <a:lnTo>
                                    <a:pt x="60" y="152"/>
                                  </a:lnTo>
                                  <a:lnTo>
                                    <a:pt x="66" y="152"/>
                                  </a:lnTo>
                                  <a:lnTo>
                                    <a:pt x="66" y="152"/>
                                  </a:lnTo>
                                  <a:lnTo>
                                    <a:pt x="90" y="152"/>
                                  </a:lnTo>
                                  <a:lnTo>
                                    <a:pt x="90" y="152"/>
                                  </a:lnTo>
                                  <a:lnTo>
                                    <a:pt x="88" y="160"/>
                                  </a:lnTo>
                                  <a:lnTo>
                                    <a:pt x="88" y="216"/>
                                  </a:lnTo>
                                  <a:lnTo>
                                    <a:pt x="88" y="216"/>
                                  </a:lnTo>
                                  <a:lnTo>
                                    <a:pt x="88" y="222"/>
                                  </a:lnTo>
                                  <a:lnTo>
                                    <a:pt x="90" y="226"/>
                                  </a:lnTo>
                                  <a:lnTo>
                                    <a:pt x="94" y="232"/>
                                  </a:lnTo>
                                  <a:lnTo>
                                    <a:pt x="94" y="232"/>
                                  </a:lnTo>
                                  <a:lnTo>
                                    <a:pt x="96" y="234"/>
                                  </a:lnTo>
                                  <a:lnTo>
                                    <a:pt x="96" y="240"/>
                                  </a:lnTo>
                                  <a:close/>
                                  <a:moveTo>
                                    <a:pt x="106" y="136"/>
                                  </a:moveTo>
                                  <a:lnTo>
                                    <a:pt x="104" y="136"/>
                                  </a:lnTo>
                                  <a:lnTo>
                                    <a:pt x="104" y="136"/>
                                  </a:lnTo>
                                  <a:lnTo>
                                    <a:pt x="104" y="136"/>
                                  </a:lnTo>
                                  <a:lnTo>
                                    <a:pt x="98" y="134"/>
                                  </a:lnTo>
                                  <a:lnTo>
                                    <a:pt x="92" y="128"/>
                                  </a:lnTo>
                                  <a:lnTo>
                                    <a:pt x="90" y="122"/>
                                  </a:lnTo>
                                  <a:lnTo>
                                    <a:pt x="88" y="112"/>
                                  </a:lnTo>
                                  <a:lnTo>
                                    <a:pt x="88" y="112"/>
                                  </a:lnTo>
                                  <a:lnTo>
                                    <a:pt x="90" y="102"/>
                                  </a:lnTo>
                                  <a:lnTo>
                                    <a:pt x="92" y="96"/>
                                  </a:lnTo>
                                  <a:lnTo>
                                    <a:pt x="98" y="90"/>
                                  </a:lnTo>
                                  <a:lnTo>
                                    <a:pt x="104" y="88"/>
                                  </a:lnTo>
                                  <a:lnTo>
                                    <a:pt x="106" y="88"/>
                                  </a:lnTo>
                                  <a:lnTo>
                                    <a:pt x="106" y="88"/>
                                  </a:lnTo>
                                  <a:lnTo>
                                    <a:pt x="116" y="86"/>
                                  </a:lnTo>
                                  <a:lnTo>
                                    <a:pt x="128" y="84"/>
                                  </a:lnTo>
                                  <a:lnTo>
                                    <a:pt x="138" y="78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4" y="92"/>
                                  </a:lnTo>
                                  <a:lnTo>
                                    <a:pt x="144" y="112"/>
                                  </a:lnTo>
                                  <a:lnTo>
                                    <a:pt x="144" y="112"/>
                                  </a:lnTo>
                                  <a:lnTo>
                                    <a:pt x="144" y="132"/>
                                  </a:lnTo>
                                  <a:lnTo>
                                    <a:pt x="148" y="152"/>
                                  </a:lnTo>
                                  <a:lnTo>
                                    <a:pt x="148" y="152"/>
                                  </a:lnTo>
                                  <a:lnTo>
                                    <a:pt x="138" y="146"/>
                                  </a:lnTo>
                                  <a:lnTo>
                                    <a:pt x="128" y="140"/>
                                  </a:lnTo>
                                  <a:lnTo>
                                    <a:pt x="116" y="138"/>
                                  </a:lnTo>
                                  <a:lnTo>
                                    <a:pt x="106" y="136"/>
                                  </a:lnTo>
                                  <a:close/>
                                  <a:moveTo>
                                    <a:pt x="200" y="208"/>
                                  </a:moveTo>
                                  <a:lnTo>
                                    <a:pt x="200" y="208"/>
                                  </a:lnTo>
                                  <a:lnTo>
                                    <a:pt x="194" y="206"/>
                                  </a:lnTo>
                                  <a:lnTo>
                                    <a:pt x="188" y="204"/>
                                  </a:lnTo>
                                  <a:lnTo>
                                    <a:pt x="184" y="198"/>
                                  </a:lnTo>
                                  <a:lnTo>
                                    <a:pt x="178" y="192"/>
                                  </a:lnTo>
                                  <a:lnTo>
                                    <a:pt x="170" y="174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90" y="152"/>
                                  </a:lnTo>
                                  <a:lnTo>
                                    <a:pt x="196" y="148"/>
                                  </a:lnTo>
                                  <a:lnTo>
                                    <a:pt x="202" y="146"/>
                                  </a:lnTo>
                                  <a:lnTo>
                                    <a:pt x="206" y="140"/>
                                  </a:lnTo>
                                  <a:lnTo>
                                    <a:pt x="210" y="134"/>
                                  </a:lnTo>
                                  <a:lnTo>
                                    <a:pt x="214" y="128"/>
                                  </a:lnTo>
                                  <a:lnTo>
                                    <a:pt x="216" y="120"/>
                                  </a:lnTo>
                                  <a:lnTo>
                                    <a:pt x="216" y="112"/>
                                  </a:lnTo>
                                  <a:lnTo>
                                    <a:pt x="216" y="112"/>
                                  </a:lnTo>
                                  <a:lnTo>
                                    <a:pt x="216" y="104"/>
                                  </a:lnTo>
                                  <a:lnTo>
                                    <a:pt x="214" y="96"/>
                                  </a:lnTo>
                                  <a:lnTo>
                                    <a:pt x="210" y="90"/>
                                  </a:lnTo>
                                  <a:lnTo>
                                    <a:pt x="206" y="84"/>
                                  </a:lnTo>
                                  <a:lnTo>
                                    <a:pt x="202" y="78"/>
                                  </a:lnTo>
                                  <a:lnTo>
                                    <a:pt x="196" y="76"/>
                                  </a:lnTo>
                                  <a:lnTo>
                                    <a:pt x="190" y="72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64" y="72"/>
                                  </a:lnTo>
                                  <a:lnTo>
                                    <a:pt x="164" y="72"/>
                                  </a:lnTo>
                                  <a:lnTo>
                                    <a:pt x="170" y="50"/>
                                  </a:lnTo>
                                  <a:lnTo>
                                    <a:pt x="178" y="32"/>
                                  </a:lnTo>
                                  <a:lnTo>
                                    <a:pt x="184" y="26"/>
                                  </a:lnTo>
                                  <a:lnTo>
                                    <a:pt x="188" y="20"/>
                                  </a:lnTo>
                                  <a:lnTo>
                                    <a:pt x="194" y="18"/>
                                  </a:lnTo>
                                  <a:lnTo>
                                    <a:pt x="200" y="16"/>
                                  </a:lnTo>
                                  <a:lnTo>
                                    <a:pt x="200" y="16"/>
                                  </a:lnTo>
                                  <a:lnTo>
                                    <a:pt x="208" y="18"/>
                                  </a:lnTo>
                                  <a:lnTo>
                                    <a:pt x="216" y="24"/>
                                  </a:lnTo>
                                  <a:lnTo>
                                    <a:pt x="222" y="32"/>
                                  </a:lnTo>
                                  <a:lnTo>
                                    <a:pt x="228" y="44"/>
                                  </a:lnTo>
                                  <a:lnTo>
                                    <a:pt x="234" y="58"/>
                                  </a:lnTo>
                                  <a:lnTo>
                                    <a:pt x="236" y="74"/>
                                  </a:lnTo>
                                  <a:lnTo>
                                    <a:pt x="240" y="92"/>
                                  </a:lnTo>
                                  <a:lnTo>
                                    <a:pt x="240" y="112"/>
                                  </a:lnTo>
                                  <a:lnTo>
                                    <a:pt x="240" y="112"/>
                                  </a:lnTo>
                                  <a:lnTo>
                                    <a:pt x="240" y="132"/>
                                  </a:lnTo>
                                  <a:lnTo>
                                    <a:pt x="236" y="150"/>
                                  </a:lnTo>
                                  <a:lnTo>
                                    <a:pt x="234" y="166"/>
                                  </a:lnTo>
                                  <a:lnTo>
                                    <a:pt x="228" y="180"/>
                                  </a:lnTo>
                                  <a:lnTo>
                                    <a:pt x="222" y="192"/>
                                  </a:lnTo>
                                  <a:lnTo>
                                    <a:pt x="216" y="200"/>
                                  </a:lnTo>
                                  <a:lnTo>
                                    <a:pt x="208" y="206"/>
                                  </a:lnTo>
                                  <a:lnTo>
                                    <a:pt x="200" y="2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324" name="Group 40"/>
                          <wpg:cNvGrpSpPr/>
                          <wpg:grpSpPr>
                            <a:xfrm>
                              <a:off x="1464837" y="9187023"/>
                              <a:ext cx="475199" cy="475199"/>
                              <a:chOff x="1464837" y="9187023"/>
                              <a:chExt cx="406400" cy="406400"/>
                            </a:xfrm>
                            <a:grpFill/>
                          </wpg:grpSpPr>
                          <wps:wsp>
                            <wps:cNvPr id="325" name="Freeform 15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64837" y="9187023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72" y="4"/>
                                  </a:cxn>
                                  <a:cxn ang="0">
                                    <a:pos x="164" y="0"/>
                                  </a:cxn>
                                  <a:cxn ang="0">
                                    <a:pos x="156" y="0"/>
                                  </a:cxn>
                                  <a:cxn ang="0">
                                    <a:pos x="148" y="4"/>
                                  </a:cxn>
                                  <a:cxn ang="0">
                                    <a:pos x="144" y="12"/>
                                  </a:cxn>
                                  <a:cxn ang="0">
                                    <a:pos x="138" y="28"/>
                                  </a:cxn>
                                  <a:cxn ang="0">
                                    <a:pos x="126" y="42"/>
                                  </a:cxn>
                                  <a:cxn ang="0">
                                    <a:pos x="104" y="60"/>
                                  </a:cxn>
                                  <a:cxn ang="0">
                                    <a:pos x="80" y="74"/>
                                  </a:cxn>
                                  <a:cxn ang="0">
                                    <a:pos x="40" y="100"/>
                                  </a:cxn>
                                  <a:cxn ang="0">
                                    <a:pos x="28" y="110"/>
                                  </a:cxn>
                                  <a:cxn ang="0">
                                    <a:pos x="12" y="132"/>
                                  </a:cxn>
                                  <a:cxn ang="0">
                                    <a:pos x="0" y="156"/>
                                  </a:cxn>
                                  <a:cxn ang="0">
                                    <a:pos x="0" y="164"/>
                                  </a:cxn>
                                  <a:cxn ang="0">
                                    <a:pos x="84" y="252"/>
                                  </a:cxn>
                                  <a:cxn ang="0">
                                    <a:pos x="92" y="256"/>
                                  </a:cxn>
                                  <a:cxn ang="0">
                                    <a:pos x="100" y="256"/>
                                  </a:cxn>
                                  <a:cxn ang="0">
                                    <a:pos x="108" y="252"/>
                                  </a:cxn>
                                  <a:cxn ang="0">
                                    <a:pos x="112" y="244"/>
                                  </a:cxn>
                                  <a:cxn ang="0">
                                    <a:pos x="130" y="214"/>
                                  </a:cxn>
                                  <a:cxn ang="0">
                                    <a:pos x="140" y="204"/>
                                  </a:cxn>
                                  <a:cxn ang="0">
                                    <a:pos x="176" y="182"/>
                                  </a:cxn>
                                  <a:cxn ang="0">
                                    <a:pos x="204" y="166"/>
                                  </a:cxn>
                                  <a:cxn ang="0">
                                    <a:pos x="228" y="146"/>
                                  </a:cxn>
                                  <a:cxn ang="0">
                                    <a:pos x="238" y="136"/>
                                  </a:cxn>
                                  <a:cxn ang="0">
                                    <a:pos x="250" y="112"/>
                                  </a:cxn>
                                  <a:cxn ang="0">
                                    <a:pos x="256" y="100"/>
                                  </a:cxn>
                                  <a:cxn ang="0">
                                    <a:pos x="252" y="84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16" y="160"/>
                                  </a:cxn>
                                  <a:cxn ang="0">
                                    <a:pos x="28" y="136"/>
                                  </a:cxn>
                                  <a:cxn ang="0">
                                    <a:pos x="44" y="116"/>
                                  </a:cxn>
                                  <a:cxn ang="0">
                                    <a:pos x="88" y="88"/>
                                  </a:cxn>
                                  <a:cxn ang="0">
                                    <a:pos x="132" y="60"/>
                                  </a:cxn>
                                  <a:cxn ang="0">
                                    <a:pos x="148" y="40"/>
                                  </a:cxn>
                                  <a:cxn ang="0">
                                    <a:pos x="160" y="16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4" y="108"/>
                                  </a:cxn>
                                  <a:cxn ang="0">
                                    <a:pos x="220" y="130"/>
                                  </a:cxn>
                                  <a:cxn ang="0">
                                    <a:pos x="190" y="154"/>
                                  </a:cxn>
                                  <a:cxn ang="0">
                                    <a:pos x="146" y="182"/>
                                  </a:cxn>
                                  <a:cxn ang="0">
                                    <a:pos x="116" y="206"/>
                                  </a:cxn>
                                  <a:cxn ang="0">
                                    <a:pos x="102" y="22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52" y="84"/>
                                    </a:moveTo>
                                    <a:lnTo>
                                      <a:pt x="172" y="4"/>
                                    </a:lnTo>
                                    <a:lnTo>
                                      <a:pt x="172" y="4"/>
                                    </a:lnTo>
                                    <a:lnTo>
                                      <a:pt x="164" y="0"/>
                                    </a:lnTo>
                                    <a:lnTo>
                                      <a:pt x="156" y="0"/>
                                    </a:lnTo>
                                    <a:lnTo>
                                      <a:pt x="156" y="0"/>
                                    </a:lnTo>
                                    <a:lnTo>
                                      <a:pt x="152" y="2"/>
                                    </a:lnTo>
                                    <a:lnTo>
                                      <a:pt x="148" y="4"/>
                                    </a:lnTo>
                                    <a:lnTo>
                                      <a:pt x="148" y="4"/>
                                    </a:lnTo>
                                    <a:lnTo>
                                      <a:pt x="144" y="12"/>
                                    </a:lnTo>
                                    <a:lnTo>
                                      <a:pt x="144" y="12"/>
                                    </a:lnTo>
                                    <a:lnTo>
                                      <a:pt x="138" y="28"/>
                                    </a:lnTo>
                                    <a:lnTo>
                                      <a:pt x="126" y="42"/>
                                    </a:lnTo>
                                    <a:lnTo>
                                      <a:pt x="126" y="42"/>
                                    </a:lnTo>
                                    <a:lnTo>
                                      <a:pt x="116" y="52"/>
                                    </a:lnTo>
                                    <a:lnTo>
                                      <a:pt x="104" y="60"/>
                                    </a:lnTo>
                                    <a:lnTo>
                                      <a:pt x="80" y="74"/>
                                    </a:lnTo>
                                    <a:lnTo>
                                      <a:pt x="80" y="74"/>
                                    </a:lnTo>
                                    <a:lnTo>
                                      <a:pt x="52" y="90"/>
                                    </a:lnTo>
                                    <a:lnTo>
                                      <a:pt x="40" y="100"/>
                                    </a:lnTo>
                                    <a:lnTo>
                                      <a:pt x="28" y="110"/>
                                    </a:lnTo>
                                    <a:lnTo>
                                      <a:pt x="28" y="110"/>
                                    </a:lnTo>
                                    <a:lnTo>
                                      <a:pt x="18" y="120"/>
                                    </a:lnTo>
                                    <a:lnTo>
                                      <a:pt x="12" y="132"/>
                                    </a:lnTo>
                                    <a:lnTo>
                                      <a:pt x="6" y="144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0" y="164"/>
                                    </a:lnTo>
                                    <a:lnTo>
                                      <a:pt x="4" y="172"/>
                                    </a:lnTo>
                                    <a:lnTo>
                                      <a:pt x="84" y="252"/>
                                    </a:lnTo>
                                    <a:lnTo>
                                      <a:pt x="84" y="252"/>
                                    </a:lnTo>
                                    <a:lnTo>
                                      <a:pt x="92" y="256"/>
                                    </a:lnTo>
                                    <a:lnTo>
                                      <a:pt x="100" y="256"/>
                                    </a:lnTo>
                                    <a:lnTo>
                                      <a:pt x="100" y="256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12" y="244"/>
                                    </a:lnTo>
                                    <a:lnTo>
                                      <a:pt x="112" y="244"/>
                                    </a:lnTo>
                                    <a:lnTo>
                                      <a:pt x="118" y="228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40" y="204"/>
                                    </a:lnTo>
                                    <a:lnTo>
                                      <a:pt x="152" y="196"/>
                                    </a:lnTo>
                                    <a:lnTo>
                                      <a:pt x="176" y="182"/>
                                    </a:lnTo>
                                    <a:lnTo>
                                      <a:pt x="176" y="182"/>
                                    </a:lnTo>
                                    <a:lnTo>
                                      <a:pt x="204" y="166"/>
                                    </a:lnTo>
                                    <a:lnTo>
                                      <a:pt x="216" y="156"/>
                                    </a:lnTo>
                                    <a:lnTo>
                                      <a:pt x="228" y="146"/>
                                    </a:lnTo>
                                    <a:lnTo>
                                      <a:pt x="228" y="146"/>
                                    </a:lnTo>
                                    <a:lnTo>
                                      <a:pt x="238" y="136"/>
                                    </a:lnTo>
                                    <a:lnTo>
                                      <a:pt x="244" y="124"/>
                                    </a:lnTo>
                                    <a:lnTo>
                                      <a:pt x="250" y="112"/>
                                    </a:lnTo>
                                    <a:lnTo>
                                      <a:pt x="256" y="100"/>
                                    </a:lnTo>
                                    <a:lnTo>
                                      <a:pt x="256" y="100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2" y="84"/>
                                    </a:lnTo>
                                    <a:close/>
                                    <a:moveTo>
                                      <a:pt x="96" y="240"/>
                                    </a:moveTo>
                                    <a:lnTo>
                                      <a:pt x="96" y="240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22" y="148"/>
                                    </a:lnTo>
                                    <a:lnTo>
                                      <a:pt x="28" y="136"/>
                                    </a:lnTo>
                                    <a:lnTo>
                                      <a:pt x="36" y="126"/>
                                    </a:lnTo>
                                    <a:lnTo>
                                      <a:pt x="44" y="116"/>
                                    </a:lnTo>
                                    <a:lnTo>
                                      <a:pt x="66" y="102"/>
                                    </a:lnTo>
                                    <a:lnTo>
                                      <a:pt x="88" y="88"/>
                                    </a:lnTo>
                                    <a:lnTo>
                                      <a:pt x="110" y="74"/>
                                    </a:lnTo>
                                    <a:lnTo>
                                      <a:pt x="132" y="60"/>
                                    </a:lnTo>
                                    <a:lnTo>
                                      <a:pt x="140" y="50"/>
                                    </a:lnTo>
                                    <a:lnTo>
                                      <a:pt x="148" y="40"/>
                                    </a:lnTo>
                                    <a:lnTo>
                                      <a:pt x="154" y="28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4" y="108"/>
                                    </a:lnTo>
                                    <a:lnTo>
                                      <a:pt x="228" y="120"/>
                                    </a:lnTo>
                                    <a:lnTo>
                                      <a:pt x="220" y="130"/>
                                    </a:lnTo>
                                    <a:lnTo>
                                      <a:pt x="212" y="140"/>
                                    </a:lnTo>
                                    <a:lnTo>
                                      <a:pt x="190" y="154"/>
                                    </a:lnTo>
                                    <a:lnTo>
                                      <a:pt x="168" y="168"/>
                                    </a:lnTo>
                                    <a:lnTo>
                                      <a:pt x="146" y="182"/>
                                    </a:lnTo>
                                    <a:lnTo>
                                      <a:pt x="124" y="196"/>
                                    </a:lnTo>
                                    <a:lnTo>
                                      <a:pt x="116" y="206"/>
                                    </a:lnTo>
                                    <a:lnTo>
                                      <a:pt x="108" y="216"/>
                                    </a:lnTo>
                                    <a:lnTo>
                                      <a:pt x="102" y="228"/>
                                    </a:lnTo>
                                    <a:lnTo>
                                      <a:pt x="96" y="2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6" name="Freeform 15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614062" y="9329898"/>
                                <a:ext cx="10795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4" y="24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30" y="30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8" y="1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0" y="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4" y="6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26" y="4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36" y="60"/>
                                  </a:cxn>
                                  <a:cxn ang="0">
                                    <a:pos x="32" y="58"/>
                                  </a:cxn>
                                  <a:cxn ang="0">
                                    <a:pos x="26" y="58"/>
                                  </a:cxn>
                                  <a:cxn ang="0">
                                    <a:pos x="24" y="62"/>
                                  </a:cxn>
                                  <a:cxn ang="0">
                                    <a:pos x="32" y="70"/>
                                  </a:cxn>
                                  <a:cxn ang="0">
                                    <a:pos x="38" y="72"/>
                                  </a:cxn>
                                  <a:cxn ang="0">
                                    <a:pos x="56" y="66"/>
                                  </a:cxn>
                                  <a:cxn ang="0">
                                    <a:pos x="60" y="70"/>
                                  </a:cxn>
                                  <a:cxn ang="0">
                                    <a:pos x="64" y="68"/>
                                  </a:cxn>
                                  <a:cxn ang="0">
                                    <a:pos x="66" y="66"/>
                                  </a:cxn>
                                  <a:cxn ang="0">
                                    <a:pos x="60" y="60"/>
                                  </a:cxn>
                                  <a:cxn ang="0">
                                    <a:pos x="66" y="52"/>
                                  </a:cxn>
                                  <a:cxn ang="0">
                                    <a:pos x="68" y="36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2" y="22"/>
                                  </a:cxn>
                                  <a:cxn ang="0">
                                    <a:pos x="14" y="18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52" y="54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36"/>
                                  </a:cxn>
                                  <a:cxn ang="0">
                                    <a:pos x="52" y="38"/>
                                  </a:cxn>
                                  <a:cxn ang="0">
                                    <a:pos x="56" y="42"/>
                                  </a:cxn>
                                  <a:cxn ang="0">
                                    <a:pos x="56" y="46"/>
                                  </a:cxn>
                                </a:cxnLst>
                                <a:rect l="0" t="0" r="r" b="b"/>
                                <a:pathLst>
                                  <a:path w="68" h="72">
                                    <a:moveTo>
                                      <a:pt x="62" y="30"/>
                                    </a:moveTo>
                                    <a:lnTo>
                                      <a:pt x="62" y="30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26" y="46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2" y="30"/>
                                    </a:lnTo>
                                    <a:close/>
                                    <a:moveTo>
                                      <a:pt x="18" y="34"/>
                                    </a:moveTo>
                                    <a:lnTo>
                                      <a:pt x="18" y="34"/>
                                    </a:lnTo>
                                    <a:lnTo>
                                      <a:pt x="14" y="3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12" y="22"/>
                                    </a:lnTo>
                                    <a:lnTo>
                                      <a:pt x="12" y="22"/>
                                    </a:lnTo>
                                    <a:lnTo>
                                      <a:pt x="14" y="18"/>
                                    </a:lnTo>
                                    <a:lnTo>
                                      <a:pt x="14" y="18"/>
                                    </a:lnTo>
                                    <a:lnTo>
                                      <a:pt x="26" y="32"/>
                                    </a:lnTo>
                                    <a:lnTo>
                                      <a:pt x="26" y="32"/>
                                    </a:lnTo>
                                    <a:lnTo>
                                      <a:pt x="18" y="34"/>
                                    </a:lnTo>
                                    <a:close/>
                                    <a:moveTo>
                                      <a:pt x="56" y="50"/>
                                    </a:moveTo>
                                    <a:lnTo>
                                      <a:pt x="56" y="50"/>
                                    </a:lnTo>
                                    <a:lnTo>
                                      <a:pt x="52" y="54"/>
                                    </a:lnTo>
                                    <a:lnTo>
                                      <a:pt x="52" y="54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4" y="38"/>
                                    </a:lnTo>
                                    <a:lnTo>
                                      <a:pt x="44" y="38"/>
                                    </a:lnTo>
                                    <a:lnTo>
                                      <a:pt x="48" y="36"/>
                                    </a:lnTo>
                                    <a:lnTo>
                                      <a:pt x="48" y="36"/>
                                    </a:lnTo>
                                    <a:lnTo>
                                      <a:pt x="52" y="38"/>
                                    </a:lnTo>
                                    <a:lnTo>
                                      <a:pt x="52" y="38"/>
                                    </a:lnTo>
                                    <a:lnTo>
                                      <a:pt x="54" y="40"/>
                                    </a:lnTo>
                                    <a:lnTo>
                                      <a:pt x="54" y="40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56" y="46"/>
                                    </a:lnTo>
                                    <a:lnTo>
                                      <a:pt x="56" y="46"/>
                                    </a:lnTo>
                                    <a:lnTo>
                                      <a:pt x="56" y="5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7" name="Freeform 159"/>
                            <wps:cNvSpPr/>
                            <wps:spPr bwMode="auto">
                              <a:xfrm>
                                <a:off x="1614062" y="9329898"/>
                                <a:ext cx="10795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2" y="30"/>
                                  </a:cxn>
                                  <a:cxn ang="0">
                                    <a:pos x="54" y="24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38" y="26"/>
                                  </a:cxn>
                                  <a:cxn ang="0">
                                    <a:pos x="30" y="30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0" y="0"/>
                                  </a:cxn>
                                  <a:cxn ang="0">
                                    <a:pos x="24" y="2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4" y="6"/>
                                  </a:cxn>
                                  <a:cxn ang="0">
                                    <a:pos x="4" y="10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4" y="44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8" y="48"/>
                                  </a:cxn>
                                  <a:cxn ang="0">
                                    <a:pos x="34" y="42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40" y="60"/>
                                  </a:cxn>
                                  <a:cxn ang="0">
                                    <a:pos x="36" y="60"/>
                                  </a:cxn>
                                  <a:cxn ang="0">
                                    <a:pos x="32" y="58"/>
                                  </a:cxn>
                                  <a:cxn ang="0">
                                    <a:pos x="30" y="56"/>
                                  </a:cxn>
                                  <a:cxn ang="0">
                                    <a:pos x="26" y="58"/>
                                  </a:cxn>
                                  <a:cxn ang="0">
                                    <a:pos x="24" y="62"/>
                                  </a:cxn>
                                  <a:cxn ang="0">
                                    <a:pos x="26" y="66"/>
                                  </a:cxn>
                                  <a:cxn ang="0">
                                    <a:pos x="32" y="70"/>
                                  </a:cxn>
                                  <a:cxn ang="0">
                                    <a:pos x="38" y="72"/>
                                  </a:cxn>
                                  <a:cxn ang="0">
                                    <a:pos x="48" y="72"/>
                                  </a:cxn>
                                  <a:cxn ang="0">
                                    <a:pos x="56" y="66"/>
                                  </a:cxn>
                                  <a:cxn ang="0">
                                    <a:pos x="60" y="70"/>
                                  </a:cxn>
                                  <a:cxn ang="0">
                                    <a:pos x="62" y="70"/>
                                  </a:cxn>
                                  <a:cxn ang="0">
                                    <a:pos x="64" y="68"/>
                                  </a:cxn>
                                  <a:cxn ang="0">
                                    <a:pos x="66" y="66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0" y="60"/>
                                  </a:cxn>
                                  <a:cxn ang="0">
                                    <a:pos x="66" y="52"/>
                                  </a:cxn>
                                  <a:cxn ang="0">
                                    <a:pos x="68" y="42"/>
                                  </a:cxn>
                                  <a:cxn ang="0">
                                    <a:pos x="68" y="36"/>
                                  </a:cxn>
                                  <a:cxn ang="0">
                                    <a:pos x="62" y="30"/>
                                  </a:cxn>
                                </a:cxnLst>
                                <a:rect l="0" t="0" r="r" b="b"/>
                                <a:pathLst>
                                  <a:path w="68" h="72">
                                    <a:moveTo>
                                      <a:pt x="62" y="30"/>
                                    </a:moveTo>
                                    <a:lnTo>
                                      <a:pt x="62" y="30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26" y="46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2" y="3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8" name="Freeform 160"/>
                            <wps:cNvSpPr/>
                            <wps:spPr bwMode="auto">
                              <a:xfrm>
                                <a:off x="1629937" y="935847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2" y="4"/>
                                  </a:cxn>
                                  <a:cxn ang="0">
                                    <a:pos x="2" y="4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2" y="4"/>
                                    </a:lnTo>
                                    <a:lnTo>
                                      <a:pt x="2" y="4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9" name="Freeform 161"/>
                            <wps:cNvSpPr/>
                            <wps:spPr bwMode="auto">
                              <a:xfrm>
                                <a:off x="1677562" y="9387048"/>
                                <a:ext cx="25400" cy="285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2" y="18"/>
                                  </a:cxn>
                                  <a:cxn ang="0">
                                    <a:pos x="12" y="18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4" y="2"/>
                                  </a:cxn>
                                  <a:cxn ang="0">
                                    <a:pos x="4" y="2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4" y="4"/>
                                  </a:cxn>
                                  <a:cxn ang="0">
                                    <a:pos x="14" y="4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14"/>
                                  </a:cxn>
                                </a:cxnLst>
                                <a:rect l="0" t="0" r="r" b="b"/>
                                <a:pathLst>
                                  <a:path w="16" h="18">
                                    <a:moveTo>
                                      <a:pt x="16" y="14"/>
                                    </a:moveTo>
                                    <a:lnTo>
                                      <a:pt x="16" y="14"/>
                                    </a:lnTo>
                                    <a:lnTo>
                                      <a:pt x="12" y="18"/>
                                    </a:lnTo>
                                    <a:lnTo>
                                      <a:pt x="12" y="18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4" y="2"/>
                                    </a:lnTo>
                                    <a:lnTo>
                                      <a:pt x="4" y="2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4" y="4"/>
                                    </a:lnTo>
                                    <a:lnTo>
                                      <a:pt x="14" y="4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1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0" name="Freeform 162"/>
                            <wps:cNvSpPr/>
                            <wps:spPr bwMode="auto">
                              <a:xfrm>
                                <a:off x="1601362" y="9466423"/>
                                <a:ext cx="60325" cy="666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2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2"/>
                                  </a:cxn>
                                </a:cxnLst>
                                <a:rect l="0" t="0" r="r" b="b"/>
                                <a:pathLst>
                                  <a:path w="38" h="42">
                                    <a:moveTo>
                                      <a:pt x="32" y="2"/>
                                    </a:moveTo>
                                    <a:lnTo>
                                      <a:pt x="32" y="2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2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1" name="Freeform 163"/>
                            <wps:cNvSpPr/>
                            <wps:spPr bwMode="auto">
                              <a:xfrm>
                                <a:off x="1601362" y="9466423"/>
                                <a:ext cx="60325" cy="666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2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2"/>
                                  </a:cxn>
                                </a:cxnLst>
                                <a:rect l="0" t="0" r="r" b="b"/>
                                <a:pathLst>
                                  <a:path w="38" h="42">
                                    <a:moveTo>
                                      <a:pt x="32" y="2"/>
                                    </a:moveTo>
                                    <a:lnTo>
                                      <a:pt x="32" y="2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2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2" name="Freeform 164"/>
                            <wps:cNvSpPr/>
                            <wps:spPr bwMode="auto">
                              <a:xfrm>
                                <a:off x="1674387" y="9250523"/>
                                <a:ext cx="60325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22"/>
                                  </a:cxn>
                                  <a:cxn ang="0">
                                    <a:pos x="16" y="2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16" y="22"/>
                                  </a:cxn>
                                </a:cxnLst>
                                <a:rect l="0" t="0" r="r" b="b"/>
                                <a:pathLst>
                                  <a:path w="38" h="40">
                                    <a:moveTo>
                                      <a:pt x="16" y="22"/>
                                    </a:moveTo>
                                    <a:lnTo>
                                      <a:pt x="16" y="2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16" y="2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3" name="Freeform 165"/>
                            <wps:cNvSpPr/>
                            <wps:spPr bwMode="auto">
                              <a:xfrm>
                                <a:off x="1674387" y="9250523"/>
                                <a:ext cx="60325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22"/>
                                  </a:cxn>
                                  <a:cxn ang="0">
                                    <a:pos x="16" y="2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16" y="22"/>
                                  </a:cxn>
                                </a:cxnLst>
                                <a:rect l="0" t="0" r="r" b="b"/>
                                <a:pathLst>
                                  <a:path w="38" h="40">
                                    <a:moveTo>
                                      <a:pt x="16" y="22"/>
                                    </a:moveTo>
                                    <a:lnTo>
                                      <a:pt x="16" y="2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16" y="2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34" name="Group 51"/>
                          <wpg:cNvGrpSpPr/>
                          <wpg:grpSpPr>
                            <a:xfrm>
                              <a:off x="3365632" y="8236626"/>
                              <a:ext cx="475199" cy="445499"/>
                              <a:chOff x="3365632" y="8236626"/>
                              <a:chExt cx="406400" cy="381000"/>
                            </a:xfrm>
                            <a:grpFill/>
                          </wpg:grpSpPr>
                          <wps:wsp>
                            <wps:cNvPr id="335" name="Freeform 20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65632" y="8236626"/>
                                <a:ext cx="406400" cy="381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4" y="4"/>
                                  </a:cxn>
                                  <a:cxn ang="0">
                                    <a:pos x="198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16"/>
                                  </a:cxn>
                                  <a:cxn ang="0">
                                    <a:pos x="2" y="226"/>
                                  </a:cxn>
                                  <a:cxn ang="0">
                                    <a:pos x="14" y="238"/>
                                  </a:cxn>
                                  <a:cxn ang="0">
                                    <a:pos x="232" y="240"/>
                                  </a:cxn>
                                  <a:cxn ang="0">
                                    <a:pos x="242" y="238"/>
                                  </a:cxn>
                                  <a:cxn ang="0">
                                    <a:pos x="254" y="226"/>
                                  </a:cxn>
                                  <a:cxn ang="0">
                                    <a:pos x="256" y="64"/>
                                  </a:cxn>
                                  <a:cxn ang="0">
                                    <a:pos x="254" y="58"/>
                                  </a:cxn>
                                  <a:cxn ang="0">
                                    <a:pos x="240" y="216"/>
                                  </a:cxn>
                                  <a:cxn ang="0">
                                    <a:pos x="240" y="220"/>
                                  </a:cxn>
                                  <a:cxn ang="0">
                                    <a:pos x="236" y="224"/>
                                  </a:cxn>
                                  <a:cxn ang="0">
                                    <a:pos x="24" y="224"/>
                                  </a:cxn>
                                  <a:cxn ang="0">
                                    <a:pos x="20" y="224"/>
                                  </a:cxn>
                                  <a:cxn ang="0">
                                    <a:pos x="16" y="220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84" y="48"/>
                                  </a:cxn>
                                  <a:cxn ang="0">
                                    <a:pos x="186" y="58"/>
                                  </a:cxn>
                                  <a:cxn ang="0">
                                    <a:pos x="198" y="70"/>
                                  </a:cxn>
                                  <a:cxn ang="0">
                                    <a:pos x="216" y="72"/>
                                  </a:cxn>
                                  <a:cxn ang="0">
                                    <a:pos x="240" y="216"/>
                                  </a:cxn>
                                  <a:cxn ang="0">
                                    <a:pos x="208" y="64"/>
                                  </a:cxn>
                                  <a:cxn ang="0">
                                    <a:pos x="202" y="62"/>
                                  </a:cxn>
                                  <a:cxn ang="0">
                                    <a:pos x="194" y="54"/>
                                  </a:cxn>
                                  <a:cxn ang="0">
                                    <a:pos x="192" y="48"/>
                                  </a:cxn>
                                  <a:cxn ang="0">
                                    <a:pos x="240" y="64"/>
                                  </a:cxn>
                                </a:cxnLst>
                                <a:rect l="0" t="0" r="r" b="b"/>
                                <a:pathLst>
                                  <a:path w="256" h="240">
                                    <a:moveTo>
                                      <a:pt x="252" y="52"/>
                                    </a:moveTo>
                                    <a:lnTo>
                                      <a:pt x="204" y="4"/>
                                    </a:lnTo>
                                    <a:lnTo>
                                      <a:pt x="204" y="4"/>
                                    </a:lnTo>
                                    <a:lnTo>
                                      <a:pt x="198" y="2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2" y="226"/>
                                    </a:lnTo>
                                    <a:lnTo>
                                      <a:pt x="8" y="232"/>
                                    </a:lnTo>
                                    <a:lnTo>
                                      <a:pt x="14" y="238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32" y="240"/>
                                    </a:lnTo>
                                    <a:lnTo>
                                      <a:pt x="232" y="240"/>
                                    </a:lnTo>
                                    <a:lnTo>
                                      <a:pt x="242" y="238"/>
                                    </a:lnTo>
                                    <a:lnTo>
                                      <a:pt x="248" y="232"/>
                                    </a:lnTo>
                                    <a:lnTo>
                                      <a:pt x="254" y="226"/>
                                    </a:lnTo>
                                    <a:lnTo>
                                      <a:pt x="256" y="216"/>
                                    </a:lnTo>
                                    <a:lnTo>
                                      <a:pt x="256" y="64"/>
                                    </a:lnTo>
                                    <a:lnTo>
                                      <a:pt x="256" y="64"/>
                                    </a:lnTo>
                                    <a:lnTo>
                                      <a:pt x="254" y="58"/>
                                    </a:lnTo>
                                    <a:lnTo>
                                      <a:pt x="252" y="52"/>
                                    </a:lnTo>
                                    <a:close/>
                                    <a:moveTo>
                                      <a:pt x="240" y="216"/>
                                    </a:moveTo>
                                    <a:lnTo>
                                      <a:pt x="240" y="216"/>
                                    </a:lnTo>
                                    <a:lnTo>
                                      <a:pt x="240" y="220"/>
                                    </a:lnTo>
                                    <a:lnTo>
                                      <a:pt x="238" y="222"/>
                                    </a:lnTo>
                                    <a:lnTo>
                                      <a:pt x="236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20" y="224"/>
                                    </a:lnTo>
                                    <a:lnTo>
                                      <a:pt x="18" y="222"/>
                                    </a:lnTo>
                                    <a:lnTo>
                                      <a:pt x="16" y="220"/>
                                    </a:lnTo>
                                    <a:lnTo>
                                      <a:pt x="16" y="2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6" y="58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8" y="70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16" y="72"/>
                                    </a:lnTo>
                                    <a:lnTo>
                                      <a:pt x="240" y="72"/>
                                    </a:lnTo>
                                    <a:lnTo>
                                      <a:pt x="240" y="216"/>
                                    </a:lnTo>
                                    <a:close/>
                                    <a:moveTo>
                                      <a:pt x="216" y="64"/>
                                    </a:moveTo>
                                    <a:lnTo>
                                      <a:pt x="208" y="64"/>
                                    </a:lnTo>
                                    <a:lnTo>
                                      <a:pt x="208" y="64"/>
                                    </a:lnTo>
                                    <a:lnTo>
                                      <a:pt x="202" y="62"/>
                                    </a:lnTo>
                                    <a:lnTo>
                                      <a:pt x="196" y="60"/>
                                    </a:lnTo>
                                    <a:lnTo>
                                      <a:pt x="194" y="54"/>
                                    </a:lnTo>
                                    <a:lnTo>
                                      <a:pt x="192" y="48"/>
                                    </a:lnTo>
                                    <a:lnTo>
                                      <a:pt x="192" y="48"/>
                                    </a:lnTo>
                                    <a:lnTo>
                                      <a:pt x="192" y="16"/>
                                    </a:lnTo>
                                    <a:lnTo>
                                      <a:pt x="240" y="64"/>
                                    </a:lnTo>
                                    <a:lnTo>
                                      <a:pt x="216" y="6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6" name="Freeform 212"/>
                            <wps:cNvSpPr/>
                            <wps:spPr bwMode="auto">
                              <a:xfrm>
                                <a:off x="3556132" y="83128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7" name="Freeform 213"/>
                            <wps:cNvSpPr/>
                            <wps:spPr bwMode="auto">
                              <a:xfrm>
                                <a:off x="3556132" y="83128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8" name="Freeform 214"/>
                            <wps:cNvSpPr/>
                            <wps:spPr bwMode="auto">
                              <a:xfrm>
                                <a:off x="3556132" y="83509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9" name="Freeform 215"/>
                            <wps:cNvSpPr/>
                            <wps:spPr bwMode="auto">
                              <a:xfrm>
                                <a:off x="3556132" y="83509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0" name="Freeform 216"/>
                            <wps:cNvSpPr/>
                            <wps:spPr bwMode="auto">
                              <a:xfrm>
                                <a:off x="3556132" y="8389026"/>
                                <a:ext cx="1651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2" y="6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2" y="2"/>
                                  </a:cxn>
                                  <a:cxn ang="0">
                                    <a:pos x="100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</a:cxnLst>
                                <a:rect l="0" t="0" r="r" b="b"/>
                                <a:pathLst>
                                  <a:path w="104" h="8">
                                    <a:moveTo>
                                      <a:pt x="0" y="4"/>
                                    </a:move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2" y="6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1" name="Freeform 217"/>
                            <wps:cNvSpPr/>
                            <wps:spPr bwMode="auto">
                              <a:xfrm>
                                <a:off x="3556132" y="8389026"/>
                                <a:ext cx="1651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2" y="6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2" y="2"/>
                                  </a:cxn>
                                  <a:cxn ang="0">
                                    <a:pos x="100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</a:cxnLst>
                                <a:rect l="0" t="0" r="r" b="b"/>
                                <a:pathLst>
                                  <a:path w="104" h="8">
                                    <a:moveTo>
                                      <a:pt x="0" y="4"/>
                                    </a:move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2" y="6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2" name="Freeform 218"/>
                            <wps:cNvSpPr/>
                            <wps:spPr bwMode="auto">
                              <a:xfrm>
                                <a:off x="3416432" y="84652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3" name="Freeform 219"/>
                            <wps:cNvSpPr/>
                            <wps:spPr bwMode="auto">
                              <a:xfrm>
                                <a:off x="3416432" y="84652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4" name="Freeform 220"/>
                            <wps:cNvSpPr/>
                            <wps:spPr bwMode="auto">
                              <a:xfrm>
                                <a:off x="3416432" y="85033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5" name="Freeform 221"/>
                            <wps:cNvSpPr/>
                            <wps:spPr bwMode="auto">
                              <a:xfrm>
                                <a:off x="3416432" y="85033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6" name="Freeform 222"/>
                            <wps:cNvSpPr/>
                            <wps:spPr bwMode="auto">
                              <a:xfrm>
                                <a:off x="3416432" y="85414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7" name="Freeform 223"/>
                            <wps:cNvSpPr/>
                            <wps:spPr bwMode="auto">
                              <a:xfrm>
                                <a:off x="3416432" y="85414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8" name="Freeform 224"/>
                            <wps:cNvSpPr/>
                            <wps:spPr bwMode="auto">
                              <a:xfrm>
                                <a:off x="3416432" y="84271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9" name="Freeform 225"/>
                            <wps:cNvSpPr/>
                            <wps:spPr bwMode="auto">
                              <a:xfrm>
                                <a:off x="3416432" y="84271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0" name="Freeform 22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16432" y="8300126"/>
                                <a:ext cx="1143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8" y="64"/>
                                  </a:cxn>
                                  <a:cxn ang="0">
                                    <a:pos x="70" y="62"/>
                                  </a:cxn>
                                  <a:cxn ang="0">
                                    <a:pos x="72" y="60"/>
                                  </a:cxn>
                                  <a:cxn ang="0">
                                    <a:pos x="72" y="56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60"/>
                                  </a:cxn>
                                  <a:cxn ang="0">
                                    <a:pos x="2" y="62"/>
                                  </a:cxn>
                                  <a:cxn ang="0">
                                    <a:pos x="4" y="64"/>
                                  </a:cxn>
                                  <a:cxn ang="0">
                                    <a:pos x="8" y="6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5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16"/>
                                  </a:cxn>
                                </a:cxnLst>
                                <a:rect l="0" t="0" r="r" b="b"/>
                                <a:pathLst>
                                  <a:path w="72" h="64">
                                    <a:moveTo>
                                      <a:pt x="8" y="64"/>
                                    </a:move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8" y="64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2" y="60"/>
                                    </a:lnTo>
                                    <a:lnTo>
                                      <a:pt x="72" y="56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60"/>
                                    </a:lnTo>
                                    <a:lnTo>
                                      <a:pt x="2" y="62"/>
                                    </a:lnTo>
                                    <a:lnTo>
                                      <a:pt x="4" y="64"/>
                                    </a:lnTo>
                                    <a:lnTo>
                                      <a:pt x="8" y="64"/>
                                    </a:lnTo>
                                    <a:close/>
                                    <a:moveTo>
                                      <a:pt x="16" y="16"/>
                                    </a:moveTo>
                                    <a:lnTo>
                                      <a:pt x="56" y="16"/>
                                    </a:lnTo>
                                    <a:lnTo>
                                      <a:pt x="5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51" name="Group 68"/>
                          <wpg:cNvGrpSpPr/>
                          <wpg:grpSpPr>
                            <a:xfrm>
                              <a:off x="2430084" y="8236626"/>
                              <a:ext cx="445499" cy="475199"/>
                              <a:chOff x="2430084" y="8236626"/>
                              <a:chExt cx="381000" cy="406400"/>
                            </a:xfrm>
                            <a:grpFill/>
                          </wpg:grpSpPr>
                          <wps:wsp>
                            <wps:cNvPr id="352" name="Freeform 2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30084" y="8236626"/>
                                <a:ext cx="381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8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0" y="230"/>
                                  </a:cxn>
                                  <a:cxn ang="0">
                                    <a:pos x="2" y="236"/>
                                  </a:cxn>
                                  <a:cxn ang="0">
                                    <a:pos x="10" y="246"/>
                                  </a:cxn>
                                  <a:cxn ang="0">
                                    <a:pos x="20" y="254"/>
                                  </a:cxn>
                                  <a:cxn ang="0">
                                    <a:pos x="26" y="256"/>
                                  </a:cxn>
                                  <a:cxn ang="0">
                                    <a:pos x="32" y="256"/>
                                  </a:cxn>
                                  <a:cxn ang="0">
                                    <a:pos x="208" y="256"/>
                                  </a:cxn>
                                  <a:cxn ang="0">
                                    <a:pos x="208" y="256"/>
                                  </a:cxn>
                                  <a:cxn ang="0">
                                    <a:pos x="214" y="256"/>
                                  </a:cxn>
                                  <a:cxn ang="0">
                                    <a:pos x="220" y="254"/>
                                  </a:cxn>
                                  <a:cxn ang="0">
                                    <a:pos x="230" y="246"/>
                                  </a:cxn>
                                  <a:cxn ang="0">
                                    <a:pos x="238" y="236"/>
                                  </a:cxn>
                                  <a:cxn ang="0">
                                    <a:pos x="240" y="230"/>
                                  </a:cxn>
                                  <a:cxn ang="0">
                                    <a:pos x="240" y="224"/>
                                  </a:cxn>
                                  <a:cxn ang="0">
                                    <a:pos x="240" y="32"/>
                                  </a:cxn>
                                  <a:cxn ang="0">
                                    <a:pos x="240" y="32"/>
                                  </a:cxn>
                                  <a:cxn ang="0">
                                    <a:pos x="240" y="26"/>
                                  </a:cxn>
                                  <a:cxn ang="0">
                                    <a:pos x="238" y="20"/>
                                  </a:cxn>
                                  <a:cxn ang="0">
                                    <a:pos x="230" y="10"/>
                                  </a:cxn>
                                  <a:cxn ang="0">
                                    <a:pos x="220" y="2"/>
                                  </a:cxn>
                                  <a:cxn ang="0">
                                    <a:pos x="214" y="0"/>
                                  </a:cxn>
                                  <a:cxn ang="0">
                                    <a:pos x="208" y="0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2" y="230"/>
                                  </a:cxn>
                                  <a:cxn ang="0">
                                    <a:pos x="220" y="236"/>
                                  </a:cxn>
                                  <a:cxn ang="0">
                                    <a:pos x="214" y="238"/>
                                  </a:cxn>
                                  <a:cxn ang="0">
                                    <a:pos x="208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26" y="238"/>
                                  </a:cxn>
                                  <a:cxn ang="0">
                                    <a:pos x="20" y="236"/>
                                  </a:cxn>
                                  <a:cxn ang="0">
                                    <a:pos x="18" y="230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8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8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14" y="18"/>
                                  </a:cxn>
                                  <a:cxn ang="0">
                                    <a:pos x="220" y="20"/>
                                  </a:cxn>
                                  <a:cxn ang="0">
                                    <a:pos x="222" y="26"/>
                                  </a:cxn>
                                  <a:cxn ang="0">
                                    <a:pos x="224" y="32"/>
                                  </a:cxn>
                                  <a:cxn ang="0">
                                    <a:pos x="224" y="224"/>
                                  </a:cxn>
                                </a:cxnLst>
                                <a:rect l="0" t="0" r="r" b="b"/>
                                <a:pathLst>
                                  <a:path w="240" h="256">
                                    <a:moveTo>
                                      <a:pt x="208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30"/>
                                    </a:lnTo>
                                    <a:lnTo>
                                      <a:pt x="2" y="236"/>
                                    </a:lnTo>
                                    <a:lnTo>
                                      <a:pt x="10" y="246"/>
                                    </a:lnTo>
                                    <a:lnTo>
                                      <a:pt x="20" y="254"/>
                                    </a:lnTo>
                                    <a:lnTo>
                                      <a:pt x="26" y="256"/>
                                    </a:lnTo>
                                    <a:lnTo>
                                      <a:pt x="32" y="256"/>
                                    </a:lnTo>
                                    <a:lnTo>
                                      <a:pt x="208" y="256"/>
                                    </a:lnTo>
                                    <a:lnTo>
                                      <a:pt x="208" y="256"/>
                                    </a:lnTo>
                                    <a:lnTo>
                                      <a:pt x="214" y="256"/>
                                    </a:lnTo>
                                    <a:lnTo>
                                      <a:pt x="220" y="254"/>
                                    </a:lnTo>
                                    <a:lnTo>
                                      <a:pt x="230" y="246"/>
                                    </a:lnTo>
                                    <a:lnTo>
                                      <a:pt x="238" y="236"/>
                                    </a:lnTo>
                                    <a:lnTo>
                                      <a:pt x="240" y="230"/>
                                    </a:lnTo>
                                    <a:lnTo>
                                      <a:pt x="240" y="224"/>
                                    </a:lnTo>
                                    <a:lnTo>
                                      <a:pt x="240" y="32"/>
                                    </a:lnTo>
                                    <a:lnTo>
                                      <a:pt x="240" y="32"/>
                                    </a:lnTo>
                                    <a:lnTo>
                                      <a:pt x="240" y="26"/>
                                    </a:lnTo>
                                    <a:lnTo>
                                      <a:pt x="238" y="20"/>
                                    </a:lnTo>
                                    <a:lnTo>
                                      <a:pt x="230" y="10"/>
                                    </a:lnTo>
                                    <a:lnTo>
                                      <a:pt x="220" y="2"/>
                                    </a:lnTo>
                                    <a:lnTo>
                                      <a:pt x="214" y="0"/>
                                    </a:lnTo>
                                    <a:lnTo>
                                      <a:pt x="208" y="0"/>
                                    </a:lnTo>
                                    <a:close/>
                                    <a:moveTo>
                                      <a:pt x="224" y="224"/>
                                    </a:moveTo>
                                    <a:lnTo>
                                      <a:pt x="224" y="224"/>
                                    </a:lnTo>
                                    <a:lnTo>
                                      <a:pt x="222" y="230"/>
                                    </a:lnTo>
                                    <a:lnTo>
                                      <a:pt x="220" y="236"/>
                                    </a:lnTo>
                                    <a:lnTo>
                                      <a:pt x="214" y="238"/>
                                    </a:lnTo>
                                    <a:lnTo>
                                      <a:pt x="208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26" y="238"/>
                                    </a:lnTo>
                                    <a:lnTo>
                                      <a:pt x="20" y="236"/>
                                    </a:lnTo>
                                    <a:lnTo>
                                      <a:pt x="18" y="230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8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8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14" y="18"/>
                                    </a:lnTo>
                                    <a:lnTo>
                                      <a:pt x="220" y="20"/>
                                    </a:lnTo>
                                    <a:lnTo>
                                      <a:pt x="222" y="26"/>
                                    </a:lnTo>
                                    <a:lnTo>
                                      <a:pt x="224" y="32"/>
                                    </a:lnTo>
                                    <a:lnTo>
                                      <a:pt x="224" y="22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3" name="Freeform 2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80884" y="8287426"/>
                                <a:ext cx="279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56"/>
                                  </a:cxn>
                                  <a:cxn ang="0">
                                    <a:pos x="2" y="158"/>
                                  </a:cxn>
                                  <a:cxn ang="0">
                                    <a:pos x="4" y="160"/>
                                  </a:cxn>
                                  <a:cxn ang="0">
                                    <a:pos x="8" y="160"/>
                                  </a:cxn>
                                  <a:cxn ang="0">
                                    <a:pos x="168" y="160"/>
                                  </a:cxn>
                                  <a:cxn ang="0">
                                    <a:pos x="168" y="160"/>
                                  </a:cxn>
                                  <a:cxn ang="0">
                                    <a:pos x="172" y="160"/>
                                  </a:cxn>
                                  <a:cxn ang="0">
                                    <a:pos x="174" y="158"/>
                                  </a:cxn>
                                  <a:cxn ang="0">
                                    <a:pos x="176" y="156"/>
                                  </a:cxn>
                                  <a:cxn ang="0">
                                    <a:pos x="176" y="152"/>
                                  </a:cxn>
                                  <a:cxn ang="0">
                                    <a:pos x="176" y="8"/>
                                  </a:cxn>
                                  <a:cxn ang="0">
                                    <a:pos x="176" y="8"/>
                                  </a:cxn>
                                  <a:cxn ang="0">
                                    <a:pos x="176" y="4"/>
                                  </a:cxn>
                                  <a:cxn ang="0">
                                    <a:pos x="174" y="2"/>
                                  </a:cxn>
                                  <a:cxn ang="0">
                                    <a:pos x="172" y="0"/>
                                  </a:cxn>
                                  <a:cxn ang="0">
                                    <a:pos x="168" y="0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68" y="118"/>
                                  </a:cxn>
                                  <a:cxn ang="0">
                                    <a:pos x="142" y="90"/>
                                  </a:cxn>
                                  <a:cxn ang="0">
                                    <a:pos x="142" y="90"/>
                                  </a:cxn>
                                  <a:cxn ang="0">
                                    <a:pos x="140" y="88"/>
                                  </a:cxn>
                                  <a:cxn ang="0">
                                    <a:pos x="136" y="88"/>
                                  </a:cxn>
                                  <a:cxn ang="0">
                                    <a:pos x="136" y="88"/>
                                  </a:cxn>
                                  <a:cxn ang="0">
                                    <a:pos x="132" y="88"/>
                                  </a:cxn>
                                  <a:cxn ang="0">
                                    <a:pos x="130" y="90"/>
                                  </a:cxn>
                                  <a:cxn ang="0">
                                    <a:pos x="110" y="114"/>
                                  </a:cxn>
                                  <a:cxn ang="0">
                                    <a:pos x="46" y="42"/>
                                  </a:cxn>
                                  <a:cxn ang="0">
                                    <a:pos x="46" y="42"/>
                                  </a:cxn>
                                  <a:cxn ang="0">
                                    <a:pos x="44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36" y="40"/>
                                  </a:cxn>
                                  <a:cxn ang="0">
                                    <a:pos x="34" y="42"/>
                                  </a:cxn>
                                  <a:cxn ang="0">
                                    <a:pos x="8" y="7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8" y="84"/>
                                  </a:cxn>
                                  <a:cxn ang="0">
                                    <a:pos x="40" y="48"/>
                                  </a:cxn>
                                  <a:cxn ang="0">
                                    <a:pos x="104" y="122"/>
                                  </a:cxn>
                                  <a:cxn ang="0">
                                    <a:pos x="110" y="126"/>
                                  </a:cxn>
                                  <a:cxn ang="0">
                                    <a:pos x="132" y="152"/>
                                  </a:cxn>
                                  <a:cxn ang="0">
                                    <a:pos x="8" y="152"/>
                                  </a:cxn>
                                  <a:cxn ang="0">
                                    <a:pos x="8" y="84"/>
                                  </a:cxn>
                                  <a:cxn ang="0">
                                    <a:pos x="142" y="152"/>
                                  </a:cxn>
                                  <a:cxn ang="0">
                                    <a:pos x="114" y="120"/>
                                  </a:cxn>
                                  <a:cxn ang="0">
                                    <a:pos x="136" y="96"/>
                                  </a:cxn>
                                  <a:cxn ang="0">
                                    <a:pos x="168" y="132"/>
                                  </a:cxn>
                                  <a:cxn ang="0">
                                    <a:pos x="168" y="152"/>
                                  </a:cxn>
                                  <a:cxn ang="0">
                                    <a:pos x="142" y="152"/>
                                  </a:cxn>
                                </a:cxnLst>
                                <a:rect l="0" t="0" r="r" b="b"/>
                                <a:pathLst>
                                  <a:path w="176" h="160">
                                    <a:moveTo>
                                      <a:pt x="16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2" y="158"/>
                                    </a:lnTo>
                                    <a:lnTo>
                                      <a:pt x="4" y="160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168" y="160"/>
                                    </a:lnTo>
                                    <a:lnTo>
                                      <a:pt x="168" y="160"/>
                                    </a:lnTo>
                                    <a:lnTo>
                                      <a:pt x="172" y="160"/>
                                    </a:lnTo>
                                    <a:lnTo>
                                      <a:pt x="174" y="158"/>
                                    </a:lnTo>
                                    <a:lnTo>
                                      <a:pt x="176" y="156"/>
                                    </a:lnTo>
                                    <a:lnTo>
                                      <a:pt x="176" y="152"/>
                                    </a:lnTo>
                                    <a:lnTo>
                                      <a:pt x="176" y="8"/>
                                    </a:lnTo>
                                    <a:lnTo>
                                      <a:pt x="176" y="8"/>
                                    </a:lnTo>
                                    <a:lnTo>
                                      <a:pt x="176" y="4"/>
                                    </a:lnTo>
                                    <a:lnTo>
                                      <a:pt x="174" y="2"/>
                                    </a:lnTo>
                                    <a:lnTo>
                                      <a:pt x="172" y="0"/>
                                    </a:lnTo>
                                    <a:lnTo>
                                      <a:pt x="168" y="0"/>
                                    </a:lnTo>
                                    <a:close/>
                                    <a:moveTo>
                                      <a:pt x="168" y="8"/>
                                    </a:moveTo>
                                    <a:lnTo>
                                      <a:pt x="168" y="118"/>
                                    </a:lnTo>
                                    <a:lnTo>
                                      <a:pt x="142" y="90"/>
                                    </a:lnTo>
                                    <a:lnTo>
                                      <a:pt x="142" y="90"/>
                                    </a:lnTo>
                                    <a:lnTo>
                                      <a:pt x="140" y="88"/>
                                    </a:lnTo>
                                    <a:lnTo>
                                      <a:pt x="136" y="88"/>
                                    </a:lnTo>
                                    <a:lnTo>
                                      <a:pt x="136" y="88"/>
                                    </a:lnTo>
                                    <a:lnTo>
                                      <a:pt x="132" y="88"/>
                                    </a:lnTo>
                                    <a:lnTo>
                                      <a:pt x="130" y="90"/>
                                    </a:lnTo>
                                    <a:lnTo>
                                      <a:pt x="110" y="114"/>
                                    </a:lnTo>
                                    <a:lnTo>
                                      <a:pt x="46" y="42"/>
                                    </a:lnTo>
                                    <a:lnTo>
                                      <a:pt x="46" y="42"/>
                                    </a:lnTo>
                                    <a:lnTo>
                                      <a:pt x="44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6" y="40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8" y="7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168" y="8"/>
                                    </a:lnTo>
                                    <a:close/>
                                    <a:moveTo>
                                      <a:pt x="8" y="84"/>
                                    </a:moveTo>
                                    <a:lnTo>
                                      <a:pt x="40" y="48"/>
                                    </a:lnTo>
                                    <a:lnTo>
                                      <a:pt x="104" y="122"/>
                                    </a:lnTo>
                                    <a:lnTo>
                                      <a:pt x="110" y="126"/>
                                    </a:lnTo>
                                    <a:lnTo>
                                      <a:pt x="132" y="152"/>
                                    </a:lnTo>
                                    <a:lnTo>
                                      <a:pt x="8" y="152"/>
                                    </a:lnTo>
                                    <a:lnTo>
                                      <a:pt x="8" y="84"/>
                                    </a:lnTo>
                                    <a:close/>
                                    <a:moveTo>
                                      <a:pt x="142" y="152"/>
                                    </a:moveTo>
                                    <a:lnTo>
                                      <a:pt x="114" y="120"/>
                                    </a:lnTo>
                                    <a:lnTo>
                                      <a:pt x="136" y="96"/>
                                    </a:lnTo>
                                    <a:lnTo>
                                      <a:pt x="168" y="132"/>
                                    </a:lnTo>
                                    <a:lnTo>
                                      <a:pt x="168" y="152"/>
                                    </a:lnTo>
                                    <a:lnTo>
                                      <a:pt x="142" y="15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4" name="Freeform 23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633284" y="8325526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48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34" y="46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6" y="3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6" y="14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8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38" y="30"/>
                                  </a:cxn>
                                  <a:cxn ang="0">
                                    <a:pos x="36" y="36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18" y="38"/>
                                  </a:cxn>
                                  <a:cxn ang="0">
                                    <a:pos x="12" y="36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24" y="8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24" y="48"/>
                                    </a:moveTo>
                                    <a:lnTo>
                                      <a:pt x="24" y="48"/>
                                    </a:lnTo>
                                    <a:lnTo>
                                      <a:pt x="34" y="46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6" y="3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6" y="14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4" y="48"/>
                                    </a:lnTo>
                                    <a:close/>
                                    <a:moveTo>
                                      <a:pt x="24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8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38" y="30"/>
                                    </a:lnTo>
                                    <a:lnTo>
                                      <a:pt x="36" y="36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18" y="38"/>
                                    </a:lnTo>
                                    <a:lnTo>
                                      <a:pt x="12" y="36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2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55" name="Group 72"/>
                          <wpg:cNvGrpSpPr/>
                          <wpg:grpSpPr>
                            <a:xfrm>
                              <a:off x="1464837" y="8236626"/>
                              <a:ext cx="475199" cy="475199"/>
                              <a:chOff x="1464837" y="8236626"/>
                              <a:chExt cx="406400" cy="406400"/>
                            </a:xfrm>
                            <a:grpFill/>
                          </wpg:grpSpPr>
                          <wps:wsp>
                            <wps:cNvPr id="356" name="Freeform 24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64837" y="8236626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8" y="82"/>
                                  </a:cxn>
                                  <a:cxn ang="0">
                                    <a:pos x="168" y="54"/>
                                  </a:cxn>
                                  <a:cxn ang="0">
                                    <a:pos x="160" y="24"/>
                                  </a:cxn>
                                  <a:cxn ang="0">
                                    <a:pos x="136" y="2"/>
                                  </a:cxn>
                                  <a:cxn ang="0">
                                    <a:pos x="112" y="6"/>
                                  </a:cxn>
                                  <a:cxn ang="0">
                                    <a:pos x="102" y="38"/>
                                  </a:cxn>
                                  <a:cxn ang="0">
                                    <a:pos x="82" y="76"/>
                                  </a:cxn>
                                  <a:cxn ang="0">
                                    <a:pos x="64" y="86"/>
                                  </a:cxn>
                                  <a:cxn ang="0">
                                    <a:pos x="24" y="80"/>
                                  </a:cxn>
                                  <a:cxn ang="0">
                                    <a:pos x="2" y="94"/>
                                  </a:cxn>
                                  <a:cxn ang="0">
                                    <a:pos x="2" y="242"/>
                                  </a:cxn>
                                  <a:cxn ang="0">
                                    <a:pos x="48" y="256"/>
                                  </a:cxn>
                                  <a:cxn ang="0">
                                    <a:pos x="66" y="248"/>
                                  </a:cxn>
                                  <a:cxn ang="0">
                                    <a:pos x="70" y="242"/>
                                  </a:cxn>
                                  <a:cxn ang="0">
                                    <a:pos x="72" y="242"/>
                                  </a:cxn>
                                  <a:cxn ang="0">
                                    <a:pos x="136" y="256"/>
                                  </a:cxn>
                                  <a:cxn ang="0">
                                    <a:pos x="206" y="256"/>
                                  </a:cxn>
                                  <a:cxn ang="0">
                                    <a:pos x="224" y="240"/>
                                  </a:cxn>
                                  <a:cxn ang="0">
                                    <a:pos x="228" y="218"/>
                                  </a:cxn>
                                  <a:cxn ang="0">
                                    <a:pos x="242" y="198"/>
                                  </a:cxn>
                                  <a:cxn ang="0">
                                    <a:pos x="242" y="176"/>
                                  </a:cxn>
                                  <a:cxn ang="0">
                                    <a:pos x="252" y="144"/>
                                  </a:cxn>
                                  <a:cxn ang="0">
                                    <a:pos x="256" y="116"/>
                                  </a:cxn>
                                  <a:cxn ang="0">
                                    <a:pos x="256" y="112"/>
                                  </a:cxn>
                                  <a:cxn ang="0">
                                    <a:pos x="234" y="84"/>
                                  </a:cxn>
                                  <a:cxn ang="0">
                                    <a:pos x="54" y="238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18" y="98"/>
                                  </a:cxn>
                                  <a:cxn ang="0">
                                    <a:pos x="48" y="96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240" y="120"/>
                                  </a:cxn>
                                  <a:cxn ang="0">
                                    <a:pos x="208" y="128"/>
                                  </a:cxn>
                                  <a:cxn ang="0">
                                    <a:pos x="204" y="132"/>
                                  </a:cxn>
                                  <a:cxn ang="0">
                                    <a:pos x="224" y="136"/>
                                  </a:cxn>
                                  <a:cxn ang="0">
                                    <a:pos x="236" y="150"/>
                                  </a:cxn>
                                  <a:cxn ang="0">
                                    <a:pos x="228" y="166"/>
                                  </a:cxn>
                                  <a:cxn ang="0">
                                    <a:pos x="198" y="170"/>
                                  </a:cxn>
                                  <a:cxn ang="0">
                                    <a:pos x="200" y="176"/>
                                  </a:cxn>
                                  <a:cxn ang="0">
                                    <a:pos x="226" y="182"/>
                                  </a:cxn>
                                  <a:cxn ang="0">
                                    <a:pos x="224" y="198"/>
                                  </a:cxn>
                                  <a:cxn ang="0">
                                    <a:pos x="192" y="208"/>
                                  </a:cxn>
                                  <a:cxn ang="0">
                                    <a:pos x="188" y="212"/>
                                  </a:cxn>
                                  <a:cxn ang="0">
                                    <a:pos x="204" y="216"/>
                                  </a:cxn>
                                  <a:cxn ang="0">
                                    <a:pos x="212" y="228"/>
                                  </a:cxn>
                                  <a:cxn ang="0">
                                    <a:pos x="206" y="238"/>
                                  </a:cxn>
                                  <a:cxn ang="0">
                                    <a:pos x="136" y="240"/>
                                  </a:cxn>
                                  <a:cxn ang="0">
                                    <a:pos x="70" y="226"/>
                                  </a:cxn>
                                  <a:cxn ang="0">
                                    <a:pos x="64" y="218"/>
                                  </a:cxn>
                                  <a:cxn ang="0">
                                    <a:pos x="70" y="100"/>
                                  </a:cxn>
                                  <a:cxn ang="0">
                                    <a:pos x="84" y="94"/>
                                  </a:cxn>
                                  <a:cxn ang="0">
                                    <a:pos x="114" y="56"/>
                                  </a:cxn>
                                  <a:cxn ang="0">
                                    <a:pos x="120" y="24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48" y="40"/>
                                  </a:cxn>
                                  <a:cxn ang="0">
                                    <a:pos x="150" y="74"/>
                                  </a:cxn>
                                  <a:cxn ang="0">
                                    <a:pos x="226" y="98"/>
                                  </a:cxn>
                                  <a:cxn ang="0">
                                    <a:pos x="238" y="106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4" y="84"/>
                                    </a:moveTo>
                                    <a:lnTo>
                                      <a:pt x="234" y="84"/>
                                    </a:lnTo>
                                    <a:lnTo>
                                      <a:pt x="224" y="82"/>
                                    </a:lnTo>
                                    <a:lnTo>
                                      <a:pt x="208" y="82"/>
                                    </a:lnTo>
                                    <a:lnTo>
                                      <a:pt x="166" y="80"/>
                                    </a:lnTo>
                                    <a:lnTo>
                                      <a:pt x="166" y="80"/>
                                    </a:lnTo>
                                    <a:lnTo>
                                      <a:pt x="168" y="68"/>
                                    </a:lnTo>
                                    <a:lnTo>
                                      <a:pt x="168" y="54"/>
                                    </a:lnTo>
                                    <a:lnTo>
                                      <a:pt x="168" y="54"/>
                                    </a:lnTo>
                                    <a:lnTo>
                                      <a:pt x="166" y="44"/>
                                    </a:lnTo>
                                    <a:lnTo>
                                      <a:pt x="164" y="34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54" y="16"/>
                                    </a:lnTo>
                                    <a:lnTo>
                                      <a:pt x="148" y="10"/>
                                    </a:lnTo>
                                    <a:lnTo>
                                      <a:pt x="142" y="4"/>
                                    </a:lnTo>
                                    <a:lnTo>
                                      <a:pt x="136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18" y="2"/>
                                    </a:lnTo>
                                    <a:lnTo>
                                      <a:pt x="112" y="6"/>
                                    </a:lnTo>
                                    <a:lnTo>
                                      <a:pt x="106" y="14"/>
                                    </a:lnTo>
                                    <a:lnTo>
                                      <a:pt x="104" y="24"/>
                                    </a:lnTo>
                                    <a:lnTo>
                                      <a:pt x="104" y="24"/>
                                    </a:lnTo>
                                    <a:lnTo>
                                      <a:pt x="102" y="38"/>
                                    </a:lnTo>
                                    <a:lnTo>
                                      <a:pt x="98" y="54"/>
                                    </a:lnTo>
                                    <a:lnTo>
                                      <a:pt x="94" y="62"/>
                                    </a:lnTo>
                                    <a:lnTo>
                                      <a:pt x="88" y="70"/>
                                    </a:lnTo>
                                    <a:lnTo>
                                      <a:pt x="82" y="76"/>
                                    </a:lnTo>
                                    <a:lnTo>
                                      <a:pt x="72" y="82"/>
                                    </a:lnTo>
                                    <a:lnTo>
                                      <a:pt x="72" y="82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56" y="82"/>
                                    </a:lnTo>
                                    <a:lnTo>
                                      <a:pt x="48" y="80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14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2" y="94"/>
                                    </a:lnTo>
                                    <a:lnTo>
                                      <a:pt x="0" y="104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4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54" y="254"/>
                                    </a:lnTo>
                                    <a:lnTo>
                                      <a:pt x="60" y="252"/>
                                    </a:lnTo>
                                    <a:lnTo>
                                      <a:pt x="66" y="248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104" y="250"/>
                                    </a:lnTo>
                                    <a:lnTo>
                                      <a:pt x="104" y="250"/>
                                    </a:lnTo>
                                    <a:lnTo>
                                      <a:pt x="122" y="254"/>
                                    </a:lnTo>
                                    <a:lnTo>
                                      <a:pt x="136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96" y="256"/>
                                    </a:lnTo>
                                    <a:lnTo>
                                      <a:pt x="196" y="256"/>
                                    </a:lnTo>
                                    <a:lnTo>
                                      <a:pt x="206" y="256"/>
                                    </a:lnTo>
                                    <a:lnTo>
                                      <a:pt x="214" y="252"/>
                                    </a:lnTo>
                                    <a:lnTo>
                                      <a:pt x="220" y="248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228" y="232"/>
                                    </a:lnTo>
                                    <a:lnTo>
                                      <a:pt x="228" y="232"/>
                                    </a:lnTo>
                                    <a:lnTo>
                                      <a:pt x="230" y="226"/>
                                    </a:lnTo>
                                    <a:lnTo>
                                      <a:pt x="228" y="218"/>
                                    </a:lnTo>
                                    <a:lnTo>
                                      <a:pt x="228" y="218"/>
                                    </a:lnTo>
                                    <a:lnTo>
                                      <a:pt x="234" y="212"/>
                                    </a:lnTo>
                                    <a:lnTo>
                                      <a:pt x="238" y="208"/>
                                    </a:lnTo>
                                    <a:lnTo>
                                      <a:pt x="242" y="198"/>
                                    </a:lnTo>
                                    <a:lnTo>
                                      <a:pt x="242" y="198"/>
                                    </a:lnTo>
                                    <a:lnTo>
                                      <a:pt x="244" y="184"/>
                                    </a:lnTo>
                                    <a:lnTo>
                                      <a:pt x="242" y="176"/>
                                    </a:lnTo>
                                    <a:lnTo>
                                      <a:pt x="242" y="176"/>
                                    </a:lnTo>
                                    <a:lnTo>
                                      <a:pt x="248" y="166"/>
                                    </a:lnTo>
                                    <a:lnTo>
                                      <a:pt x="252" y="154"/>
                                    </a:lnTo>
                                    <a:lnTo>
                                      <a:pt x="252" y="154"/>
                                    </a:lnTo>
                                    <a:lnTo>
                                      <a:pt x="252" y="144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54" y="12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4" y="104"/>
                                    </a:lnTo>
                                    <a:lnTo>
                                      <a:pt x="250" y="96"/>
                                    </a:lnTo>
                                    <a:lnTo>
                                      <a:pt x="244" y="88"/>
                                    </a:lnTo>
                                    <a:lnTo>
                                      <a:pt x="234" y="84"/>
                                    </a:lnTo>
                                    <a:close/>
                                    <a:moveTo>
                                      <a:pt x="56" y="232"/>
                                    </a:moveTo>
                                    <a:lnTo>
                                      <a:pt x="56" y="232"/>
                                    </a:lnTo>
                                    <a:lnTo>
                                      <a:pt x="56" y="236"/>
                                    </a:lnTo>
                                    <a:lnTo>
                                      <a:pt x="54" y="238"/>
                                    </a:lnTo>
                                    <a:lnTo>
                                      <a:pt x="52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6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104"/>
                                    </a:lnTo>
                                    <a:lnTo>
                                      <a:pt x="16" y="104"/>
                                    </a:lnTo>
                                    <a:lnTo>
                                      <a:pt x="16" y="100"/>
                                    </a:lnTo>
                                    <a:lnTo>
                                      <a:pt x="18" y="98"/>
                                    </a:lnTo>
                                    <a:lnTo>
                                      <a:pt x="20" y="96"/>
                                    </a:lnTo>
                                    <a:lnTo>
                                      <a:pt x="24" y="96"/>
                                    </a:lnTo>
                                    <a:lnTo>
                                      <a:pt x="48" y="96"/>
                                    </a:lnTo>
                                    <a:lnTo>
                                      <a:pt x="48" y="96"/>
                                    </a:lnTo>
                                    <a:lnTo>
                                      <a:pt x="52" y="96"/>
                                    </a:lnTo>
                                    <a:lnTo>
                                      <a:pt x="54" y="98"/>
                                    </a:lnTo>
                                    <a:lnTo>
                                      <a:pt x="56" y="100"/>
                                    </a:lnTo>
                                    <a:lnTo>
                                      <a:pt x="56" y="104"/>
                                    </a:lnTo>
                                    <a:lnTo>
                                      <a:pt x="56" y="232"/>
                                    </a:lnTo>
                                    <a:close/>
                                    <a:moveTo>
                                      <a:pt x="240" y="116"/>
                                    </a:moveTo>
                                    <a:lnTo>
                                      <a:pt x="240" y="116"/>
                                    </a:lnTo>
                                    <a:lnTo>
                                      <a:pt x="240" y="120"/>
                                    </a:lnTo>
                                    <a:lnTo>
                                      <a:pt x="238" y="124"/>
                                    </a:lnTo>
                                    <a:lnTo>
                                      <a:pt x="232" y="126"/>
                                    </a:lnTo>
                                    <a:lnTo>
                                      <a:pt x="224" y="128"/>
                                    </a:lnTo>
                                    <a:lnTo>
                                      <a:pt x="208" y="128"/>
                                    </a:lnTo>
                                    <a:lnTo>
                                      <a:pt x="208" y="128"/>
                                    </a:lnTo>
                                    <a:lnTo>
                                      <a:pt x="206" y="130"/>
                                    </a:lnTo>
                                    <a:lnTo>
                                      <a:pt x="204" y="132"/>
                                    </a:lnTo>
                                    <a:lnTo>
                                      <a:pt x="204" y="132"/>
                                    </a:lnTo>
                                    <a:lnTo>
                                      <a:pt x="206" y="134"/>
                                    </a:lnTo>
                                    <a:lnTo>
                                      <a:pt x="208" y="136"/>
                                    </a:lnTo>
                                    <a:lnTo>
                                      <a:pt x="224" y="136"/>
                                    </a:lnTo>
                                    <a:lnTo>
                                      <a:pt x="224" y="136"/>
                                    </a:lnTo>
                                    <a:lnTo>
                                      <a:pt x="230" y="138"/>
                                    </a:lnTo>
                                    <a:lnTo>
                                      <a:pt x="234" y="142"/>
                                    </a:lnTo>
                                    <a:lnTo>
                                      <a:pt x="236" y="146"/>
                                    </a:lnTo>
                                    <a:lnTo>
                                      <a:pt x="236" y="150"/>
                                    </a:lnTo>
                                    <a:lnTo>
                                      <a:pt x="236" y="150"/>
                                    </a:lnTo>
                                    <a:lnTo>
                                      <a:pt x="236" y="156"/>
                                    </a:lnTo>
                                    <a:lnTo>
                                      <a:pt x="232" y="162"/>
                                    </a:lnTo>
                                    <a:lnTo>
                                      <a:pt x="228" y="166"/>
                                    </a:lnTo>
                                    <a:lnTo>
                                      <a:pt x="220" y="168"/>
                                    </a:lnTo>
                                    <a:lnTo>
                                      <a:pt x="200" y="168"/>
                                    </a:lnTo>
                                    <a:lnTo>
                                      <a:pt x="200" y="168"/>
                                    </a:lnTo>
                                    <a:lnTo>
                                      <a:pt x="198" y="170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198" y="174"/>
                                    </a:lnTo>
                                    <a:lnTo>
                                      <a:pt x="200" y="176"/>
                                    </a:lnTo>
                                    <a:lnTo>
                                      <a:pt x="216" y="176"/>
                                    </a:lnTo>
                                    <a:lnTo>
                                      <a:pt x="216" y="176"/>
                                    </a:lnTo>
                                    <a:lnTo>
                                      <a:pt x="224" y="178"/>
                                    </a:lnTo>
                                    <a:lnTo>
                                      <a:pt x="226" y="182"/>
                                    </a:lnTo>
                                    <a:lnTo>
                                      <a:pt x="228" y="188"/>
                                    </a:lnTo>
                                    <a:lnTo>
                                      <a:pt x="226" y="192"/>
                                    </a:lnTo>
                                    <a:lnTo>
                                      <a:pt x="226" y="192"/>
                                    </a:lnTo>
                                    <a:lnTo>
                                      <a:pt x="224" y="198"/>
                                    </a:lnTo>
                                    <a:lnTo>
                                      <a:pt x="220" y="204"/>
                                    </a:lnTo>
                                    <a:lnTo>
                                      <a:pt x="216" y="206"/>
                                    </a:lnTo>
                                    <a:lnTo>
                                      <a:pt x="206" y="208"/>
                                    </a:lnTo>
                                    <a:lnTo>
                                      <a:pt x="192" y="208"/>
                                    </a:lnTo>
                                    <a:lnTo>
                                      <a:pt x="192" y="208"/>
                                    </a:lnTo>
                                    <a:lnTo>
                                      <a:pt x="190" y="210"/>
                                    </a:lnTo>
                                    <a:lnTo>
                                      <a:pt x="188" y="212"/>
                                    </a:lnTo>
                                    <a:lnTo>
                                      <a:pt x="188" y="212"/>
                                    </a:lnTo>
                                    <a:lnTo>
                                      <a:pt x="190" y="214"/>
                                    </a:lnTo>
                                    <a:lnTo>
                                      <a:pt x="192" y="216"/>
                                    </a:lnTo>
                                    <a:lnTo>
                                      <a:pt x="204" y="216"/>
                                    </a:lnTo>
                                    <a:lnTo>
                                      <a:pt x="204" y="216"/>
                                    </a:lnTo>
                                    <a:lnTo>
                                      <a:pt x="210" y="218"/>
                                    </a:lnTo>
                                    <a:lnTo>
                                      <a:pt x="212" y="220"/>
                                    </a:lnTo>
                                    <a:lnTo>
                                      <a:pt x="214" y="224"/>
                                    </a:lnTo>
                                    <a:lnTo>
                                      <a:pt x="212" y="228"/>
                                    </a:lnTo>
                                    <a:lnTo>
                                      <a:pt x="212" y="228"/>
                                    </a:lnTo>
                                    <a:lnTo>
                                      <a:pt x="210" y="234"/>
                                    </a:lnTo>
                                    <a:lnTo>
                                      <a:pt x="210" y="234"/>
                                    </a:lnTo>
                                    <a:lnTo>
                                      <a:pt x="206" y="238"/>
                                    </a:lnTo>
                                    <a:lnTo>
                                      <a:pt x="196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136" y="240"/>
                                    </a:lnTo>
                                    <a:lnTo>
                                      <a:pt x="122" y="238"/>
                                    </a:lnTo>
                                    <a:lnTo>
                                      <a:pt x="108" y="234"/>
                                    </a:lnTo>
                                    <a:lnTo>
                                      <a:pt x="108" y="234"/>
                                    </a:lnTo>
                                    <a:lnTo>
                                      <a:pt x="70" y="226"/>
                                    </a:lnTo>
                                    <a:lnTo>
                                      <a:pt x="70" y="226"/>
                                    </a:lnTo>
                                    <a:lnTo>
                                      <a:pt x="68" y="224"/>
                                    </a:lnTo>
                                    <a:lnTo>
                                      <a:pt x="66" y="222"/>
                                    </a:lnTo>
                                    <a:lnTo>
                                      <a:pt x="64" y="218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6" y="104"/>
                                    </a:lnTo>
                                    <a:lnTo>
                                      <a:pt x="70" y="100"/>
                                    </a:lnTo>
                                    <a:lnTo>
                                      <a:pt x="70" y="100"/>
                                    </a:lnTo>
                                    <a:lnTo>
                                      <a:pt x="72" y="100"/>
                                    </a:lnTo>
                                    <a:lnTo>
                                      <a:pt x="72" y="100"/>
                                    </a:lnTo>
                                    <a:lnTo>
                                      <a:pt x="84" y="94"/>
                                    </a:lnTo>
                                    <a:lnTo>
                                      <a:pt x="94" y="86"/>
                                    </a:lnTo>
                                    <a:lnTo>
                                      <a:pt x="104" y="76"/>
                                    </a:lnTo>
                                    <a:lnTo>
                                      <a:pt x="110" y="66"/>
                                    </a:lnTo>
                                    <a:lnTo>
                                      <a:pt x="114" y="56"/>
                                    </a:lnTo>
                                    <a:lnTo>
                                      <a:pt x="118" y="46"/>
                                    </a:lnTo>
                                    <a:lnTo>
                                      <a:pt x="120" y="3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22" y="18"/>
                                    </a:lnTo>
                                    <a:lnTo>
                                      <a:pt x="124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32" y="16"/>
                                    </a:lnTo>
                                    <a:lnTo>
                                      <a:pt x="136" y="18"/>
                                    </a:lnTo>
                                    <a:lnTo>
                                      <a:pt x="142" y="28"/>
                                    </a:lnTo>
                                    <a:lnTo>
                                      <a:pt x="148" y="40"/>
                                    </a:lnTo>
                                    <a:lnTo>
                                      <a:pt x="150" y="46"/>
                                    </a:lnTo>
                                    <a:lnTo>
                                      <a:pt x="152" y="54"/>
                                    </a:lnTo>
                                    <a:lnTo>
                                      <a:pt x="152" y="54"/>
                                    </a:lnTo>
                                    <a:lnTo>
                                      <a:pt x="150" y="74"/>
                                    </a:lnTo>
                                    <a:lnTo>
                                      <a:pt x="144" y="96"/>
                                    </a:lnTo>
                                    <a:lnTo>
                                      <a:pt x="144" y="96"/>
                                    </a:lnTo>
                                    <a:lnTo>
                                      <a:pt x="214" y="96"/>
                                    </a:lnTo>
                                    <a:lnTo>
                                      <a:pt x="226" y="98"/>
                                    </a:lnTo>
                                    <a:lnTo>
                                      <a:pt x="230" y="98"/>
                                    </a:lnTo>
                                    <a:lnTo>
                                      <a:pt x="230" y="98"/>
                                    </a:lnTo>
                                    <a:lnTo>
                                      <a:pt x="236" y="102"/>
                                    </a:lnTo>
                                    <a:lnTo>
                                      <a:pt x="238" y="106"/>
                                    </a:lnTo>
                                    <a:lnTo>
                                      <a:pt x="240" y="112"/>
                                    </a:lnTo>
                                    <a:lnTo>
                                      <a:pt x="240" y="112"/>
                                    </a:lnTo>
                                    <a:lnTo>
                                      <a:pt x="240" y="1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7" name="Freeform 24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502937" y="8566826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2" y="16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0"/>
                                    </a:move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  <a:close/>
                                    <a:moveTo>
                                      <a:pt x="12" y="16"/>
                                    </a:moveTo>
                                    <a:lnTo>
                                      <a:pt x="12" y="16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2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8" name="Freeform 245"/>
                            <wps:cNvSpPr/>
                            <wps:spPr bwMode="auto">
                              <a:xfrm>
                                <a:off x="1502937" y="8566826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0"/>
                                    </a:move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9" name="Freeform 246"/>
                            <wps:cNvSpPr/>
                            <wps:spPr bwMode="auto">
                              <a:xfrm>
                                <a:off x="1515637" y="8579526"/>
                                <a:ext cx="127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6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8" h="8">
                                    <a:moveTo>
                                      <a:pt x="4" y="8"/>
                                    </a:move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6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60" name="Group 77"/>
                          <wpg:cNvGrpSpPr/>
                          <wpg:grpSpPr>
                            <a:xfrm>
                              <a:off x="2444943" y="9187046"/>
                              <a:ext cx="415800" cy="475200"/>
                              <a:chOff x="2444936" y="9187023"/>
                              <a:chExt cx="355600" cy="406400"/>
                            </a:xfrm>
                            <a:grpFill/>
                          </wpg:grpSpPr>
                          <wps:wsp>
                            <wps:cNvPr id="361" name="Freeform 78"/>
                            <wps:cNvSpPr/>
                            <wps:spPr bwMode="auto">
                              <a:xfrm>
                                <a:off x="2724336" y="95045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2" name="Freeform 79"/>
                            <wps:cNvSpPr/>
                            <wps:spPr bwMode="auto">
                              <a:xfrm>
                                <a:off x="2724336" y="95045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3" name="Freeform 80"/>
                            <wps:cNvSpPr/>
                            <wps:spPr bwMode="auto">
                              <a:xfrm>
                                <a:off x="2724336" y="94283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4" name="Freeform 81"/>
                            <wps:cNvSpPr/>
                            <wps:spPr bwMode="auto">
                              <a:xfrm>
                                <a:off x="2724336" y="94283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5" name="Freeform 82"/>
                            <wps:cNvSpPr/>
                            <wps:spPr bwMode="auto">
                              <a:xfrm>
                                <a:off x="2724336" y="93521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6" name="Freeform 83"/>
                            <wps:cNvSpPr/>
                            <wps:spPr bwMode="auto">
                              <a:xfrm>
                                <a:off x="2724336" y="93521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7" name="Freeform 14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44936" y="9187023"/>
                                <a:ext cx="3556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2" y="4"/>
                                  </a:cxn>
                                  <a:cxn ang="0">
                                    <a:pos x="10" y="28"/>
                                  </a:cxn>
                                  <a:cxn ang="0">
                                    <a:pos x="0" y="204"/>
                                  </a:cxn>
                                  <a:cxn ang="0">
                                    <a:pos x="10" y="228"/>
                                  </a:cxn>
                                  <a:cxn ang="0">
                                    <a:pos x="72" y="252"/>
                                  </a:cxn>
                                  <a:cxn ang="0">
                                    <a:pos x="132" y="256"/>
                                  </a:cxn>
                                  <a:cxn ang="0">
                                    <a:pos x="202" y="236"/>
                                  </a:cxn>
                                  <a:cxn ang="0">
                                    <a:pos x="224" y="204"/>
                                  </a:cxn>
                                  <a:cxn ang="0">
                                    <a:pos x="222" y="40"/>
                                  </a:cxn>
                                  <a:cxn ang="0">
                                    <a:pos x="172" y="8"/>
                                  </a:cxn>
                                  <a:cxn ang="0">
                                    <a:pos x="208" y="204"/>
                                  </a:cxn>
                                  <a:cxn ang="0">
                                    <a:pos x="192" y="224"/>
                                  </a:cxn>
                                  <a:cxn ang="0">
                                    <a:pos x="132" y="240"/>
                                  </a:cxn>
                                  <a:cxn ang="0">
                                    <a:pos x="74" y="238"/>
                                  </a:cxn>
                                  <a:cxn ang="0">
                                    <a:pos x="24" y="218"/>
                                  </a:cxn>
                                  <a:cxn ang="0">
                                    <a:pos x="16" y="174"/>
                                  </a:cxn>
                                  <a:cxn ang="0">
                                    <a:pos x="56" y="194"/>
                                  </a:cxn>
                                  <a:cxn ang="0">
                                    <a:pos x="142" y="198"/>
                                  </a:cxn>
                                  <a:cxn ang="0">
                                    <a:pos x="200" y="180"/>
                                  </a:cxn>
                                  <a:cxn ang="0">
                                    <a:pos x="208" y="156"/>
                                  </a:cxn>
                                  <a:cxn ang="0">
                                    <a:pos x="206" y="164"/>
                                  </a:cxn>
                                  <a:cxn ang="0">
                                    <a:pos x="166" y="186"/>
                                  </a:cxn>
                                  <a:cxn ang="0">
                                    <a:pos x="112" y="192"/>
                                  </a:cxn>
                                  <a:cxn ang="0">
                                    <a:pos x="44" y="182"/>
                                  </a:cxn>
                                  <a:cxn ang="0">
                                    <a:pos x="16" y="156"/>
                                  </a:cxn>
                                  <a:cxn ang="0">
                                    <a:pos x="16" y="126"/>
                                  </a:cxn>
                                  <a:cxn ang="0">
                                    <a:pos x="44" y="142"/>
                                  </a:cxn>
                                  <a:cxn ang="0">
                                    <a:pos x="112" y="152"/>
                                  </a:cxn>
                                  <a:cxn ang="0">
                                    <a:pos x="192" y="138"/>
                                  </a:cxn>
                                  <a:cxn ang="0">
                                    <a:pos x="208" y="108"/>
                                  </a:cxn>
                                  <a:cxn ang="0">
                                    <a:pos x="208" y="108"/>
                                  </a:cxn>
                                  <a:cxn ang="0">
                                    <a:pos x="180" y="134"/>
                                  </a:cxn>
                                  <a:cxn ang="0">
                                    <a:pos x="112" y="144"/>
                                  </a:cxn>
                                  <a:cxn ang="0">
                                    <a:pos x="58" y="138"/>
                                  </a:cxn>
                                  <a:cxn ang="0">
                                    <a:pos x="18" y="116"/>
                                  </a:cxn>
                                  <a:cxn ang="0">
                                    <a:pos x="16" y="108"/>
                                  </a:cxn>
                                  <a:cxn ang="0">
                                    <a:pos x="34" y="90"/>
                                  </a:cxn>
                                  <a:cxn ang="0">
                                    <a:pos x="112" y="104"/>
                                  </a:cxn>
                                  <a:cxn ang="0">
                                    <a:pos x="200" y="86"/>
                                  </a:cxn>
                                  <a:cxn ang="0">
                                    <a:pos x="112" y="88"/>
                                  </a:cxn>
                                  <a:cxn ang="0">
                                    <a:pos x="44" y="78"/>
                                  </a:cxn>
                                  <a:cxn ang="0">
                                    <a:pos x="16" y="52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92" y="16"/>
                                  </a:cxn>
                                  <a:cxn ang="0">
                                    <a:pos x="150" y="18"/>
                                  </a:cxn>
                                  <a:cxn ang="0">
                                    <a:pos x="200" y="38"/>
                                  </a:cxn>
                                  <a:cxn ang="0">
                                    <a:pos x="206" y="60"/>
                                  </a:cxn>
                                  <a:cxn ang="0">
                                    <a:pos x="166" y="82"/>
                                  </a:cxn>
                                </a:cxnLst>
                                <a:rect l="0" t="0" r="r" b="b"/>
                                <a:pathLst>
                                  <a:path w="224" h="256">
                                    <a:moveTo>
                                      <a:pt x="112" y="0"/>
                                    </a:moveTo>
                                    <a:lnTo>
                                      <a:pt x="112" y="0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52" y="8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" y="40"/>
                                    </a:lnTo>
                                    <a:lnTo>
                                      <a:pt x="0" y="46"/>
                                    </a:lnTo>
                                    <a:lnTo>
                                      <a:pt x="0" y="52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10"/>
                                    </a:lnTo>
                                    <a:lnTo>
                                      <a:pt x="2" y="216"/>
                                    </a:lnTo>
                                    <a:lnTo>
                                      <a:pt x="10" y="228"/>
                                    </a:lnTo>
                                    <a:lnTo>
                                      <a:pt x="22" y="236"/>
                                    </a:lnTo>
                                    <a:lnTo>
                                      <a:pt x="36" y="244"/>
                                    </a:lnTo>
                                    <a:lnTo>
                                      <a:pt x="52" y="248"/>
                                    </a:lnTo>
                                    <a:lnTo>
                                      <a:pt x="72" y="252"/>
                                    </a:lnTo>
                                    <a:lnTo>
                                      <a:pt x="9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32" y="256"/>
                                    </a:lnTo>
                                    <a:lnTo>
                                      <a:pt x="152" y="252"/>
                                    </a:lnTo>
                                    <a:lnTo>
                                      <a:pt x="172" y="248"/>
                                    </a:lnTo>
                                    <a:lnTo>
                                      <a:pt x="188" y="244"/>
                                    </a:lnTo>
                                    <a:lnTo>
                                      <a:pt x="202" y="236"/>
                                    </a:lnTo>
                                    <a:lnTo>
                                      <a:pt x="214" y="228"/>
                                    </a:lnTo>
                                    <a:lnTo>
                                      <a:pt x="222" y="216"/>
                                    </a:lnTo>
                                    <a:lnTo>
                                      <a:pt x="224" y="210"/>
                                    </a:lnTo>
                                    <a:lnTo>
                                      <a:pt x="224" y="204"/>
                                    </a:lnTo>
                                    <a:lnTo>
                                      <a:pt x="224" y="52"/>
                                    </a:lnTo>
                                    <a:lnTo>
                                      <a:pt x="224" y="52"/>
                                    </a:lnTo>
                                    <a:lnTo>
                                      <a:pt x="224" y="46"/>
                                    </a:lnTo>
                                    <a:lnTo>
                                      <a:pt x="222" y="40"/>
                                    </a:lnTo>
                                    <a:lnTo>
                                      <a:pt x="214" y="28"/>
                                    </a:lnTo>
                                    <a:lnTo>
                                      <a:pt x="202" y="20"/>
                                    </a:lnTo>
                                    <a:lnTo>
                                      <a:pt x="188" y="12"/>
                                    </a:lnTo>
                                    <a:lnTo>
                                      <a:pt x="172" y="8"/>
                                    </a:lnTo>
                                    <a:lnTo>
                                      <a:pt x="152" y="4"/>
                                    </a:lnTo>
                                    <a:lnTo>
                                      <a:pt x="132" y="0"/>
                                    </a:lnTo>
                                    <a:lnTo>
                                      <a:pt x="112" y="0"/>
                                    </a:lnTo>
                                    <a:close/>
                                    <a:moveTo>
                                      <a:pt x="208" y="204"/>
                                    </a:moveTo>
                                    <a:lnTo>
                                      <a:pt x="208" y="204"/>
                                    </a:lnTo>
                                    <a:lnTo>
                                      <a:pt x="206" y="212"/>
                                    </a:lnTo>
                                    <a:lnTo>
                                      <a:pt x="200" y="218"/>
                                    </a:lnTo>
                                    <a:lnTo>
                                      <a:pt x="192" y="224"/>
                                    </a:lnTo>
                                    <a:lnTo>
                                      <a:pt x="180" y="230"/>
                                    </a:lnTo>
                                    <a:lnTo>
                                      <a:pt x="166" y="234"/>
                                    </a:lnTo>
                                    <a:lnTo>
                                      <a:pt x="150" y="238"/>
                                    </a:lnTo>
                                    <a:lnTo>
                                      <a:pt x="132" y="240"/>
                                    </a:lnTo>
                                    <a:lnTo>
                                      <a:pt x="112" y="240"/>
                                    </a:lnTo>
                                    <a:lnTo>
                                      <a:pt x="112" y="240"/>
                                    </a:lnTo>
                                    <a:lnTo>
                                      <a:pt x="92" y="240"/>
                                    </a:lnTo>
                                    <a:lnTo>
                                      <a:pt x="74" y="238"/>
                                    </a:lnTo>
                                    <a:lnTo>
                                      <a:pt x="58" y="234"/>
                                    </a:lnTo>
                                    <a:lnTo>
                                      <a:pt x="44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4" y="218"/>
                                    </a:lnTo>
                                    <a:lnTo>
                                      <a:pt x="18" y="212"/>
                                    </a:lnTo>
                                    <a:lnTo>
                                      <a:pt x="16" y="204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24" y="180"/>
                                    </a:lnTo>
                                    <a:lnTo>
                                      <a:pt x="32" y="186"/>
                                    </a:lnTo>
                                    <a:lnTo>
                                      <a:pt x="44" y="190"/>
                                    </a:lnTo>
                                    <a:lnTo>
                                      <a:pt x="56" y="194"/>
                                    </a:lnTo>
                                    <a:lnTo>
                                      <a:pt x="82" y="198"/>
                                    </a:lnTo>
                                    <a:lnTo>
                                      <a:pt x="112" y="200"/>
                                    </a:lnTo>
                                    <a:lnTo>
                                      <a:pt x="112" y="200"/>
                                    </a:lnTo>
                                    <a:lnTo>
                                      <a:pt x="142" y="198"/>
                                    </a:lnTo>
                                    <a:lnTo>
                                      <a:pt x="168" y="194"/>
                                    </a:lnTo>
                                    <a:lnTo>
                                      <a:pt x="180" y="190"/>
                                    </a:lnTo>
                                    <a:lnTo>
                                      <a:pt x="192" y="186"/>
                                    </a:lnTo>
                                    <a:lnTo>
                                      <a:pt x="200" y="180"/>
                                    </a:lnTo>
                                    <a:lnTo>
                                      <a:pt x="208" y="174"/>
                                    </a:lnTo>
                                    <a:lnTo>
                                      <a:pt x="208" y="204"/>
                                    </a:lnTo>
                                    <a:close/>
                                    <a:moveTo>
                                      <a:pt x="208" y="156"/>
                                    </a:move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6" y="164"/>
                                    </a:lnTo>
                                    <a:lnTo>
                                      <a:pt x="200" y="170"/>
                                    </a:lnTo>
                                    <a:lnTo>
                                      <a:pt x="192" y="176"/>
                                    </a:lnTo>
                                    <a:lnTo>
                                      <a:pt x="180" y="182"/>
                                    </a:lnTo>
                                    <a:lnTo>
                                      <a:pt x="166" y="186"/>
                                    </a:lnTo>
                                    <a:lnTo>
                                      <a:pt x="150" y="190"/>
                                    </a:lnTo>
                                    <a:lnTo>
                                      <a:pt x="132" y="192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92" y="192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58" y="186"/>
                                    </a:lnTo>
                                    <a:lnTo>
                                      <a:pt x="44" y="182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18" y="164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26"/>
                                    </a:lnTo>
                                    <a:lnTo>
                                      <a:pt x="16" y="126"/>
                                    </a:lnTo>
                                    <a:lnTo>
                                      <a:pt x="24" y="132"/>
                                    </a:lnTo>
                                    <a:lnTo>
                                      <a:pt x="32" y="138"/>
                                    </a:lnTo>
                                    <a:lnTo>
                                      <a:pt x="44" y="142"/>
                                    </a:lnTo>
                                    <a:lnTo>
                                      <a:pt x="56" y="146"/>
                                    </a:lnTo>
                                    <a:lnTo>
                                      <a:pt x="82" y="150"/>
                                    </a:lnTo>
                                    <a:lnTo>
                                      <a:pt x="112" y="152"/>
                                    </a:lnTo>
                                    <a:lnTo>
                                      <a:pt x="112" y="152"/>
                                    </a:lnTo>
                                    <a:lnTo>
                                      <a:pt x="142" y="150"/>
                                    </a:lnTo>
                                    <a:lnTo>
                                      <a:pt x="168" y="146"/>
                                    </a:lnTo>
                                    <a:lnTo>
                                      <a:pt x="180" y="142"/>
                                    </a:lnTo>
                                    <a:lnTo>
                                      <a:pt x="192" y="138"/>
                                    </a:lnTo>
                                    <a:lnTo>
                                      <a:pt x="200" y="132"/>
                                    </a:lnTo>
                                    <a:lnTo>
                                      <a:pt x="208" y="126"/>
                                    </a:lnTo>
                                    <a:lnTo>
                                      <a:pt x="208" y="156"/>
                                    </a:lnTo>
                                    <a:close/>
                                    <a:moveTo>
                                      <a:pt x="208" y="108"/>
                                    </a:move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6" y="116"/>
                                    </a:lnTo>
                                    <a:lnTo>
                                      <a:pt x="200" y="122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80" y="134"/>
                                    </a:lnTo>
                                    <a:lnTo>
                                      <a:pt x="166" y="138"/>
                                    </a:lnTo>
                                    <a:lnTo>
                                      <a:pt x="150" y="142"/>
                                    </a:lnTo>
                                    <a:lnTo>
                                      <a:pt x="132" y="144"/>
                                    </a:lnTo>
                                    <a:lnTo>
                                      <a:pt x="112" y="144"/>
                                    </a:lnTo>
                                    <a:lnTo>
                                      <a:pt x="112" y="144"/>
                                    </a:lnTo>
                                    <a:lnTo>
                                      <a:pt x="92" y="144"/>
                                    </a:lnTo>
                                    <a:lnTo>
                                      <a:pt x="74" y="142"/>
                                    </a:lnTo>
                                    <a:lnTo>
                                      <a:pt x="58" y="138"/>
                                    </a:lnTo>
                                    <a:lnTo>
                                      <a:pt x="44" y="134"/>
                                    </a:lnTo>
                                    <a:lnTo>
                                      <a:pt x="32" y="128"/>
                                    </a:lnTo>
                                    <a:lnTo>
                                      <a:pt x="24" y="122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24" y="86"/>
                                    </a:lnTo>
                                    <a:lnTo>
                                      <a:pt x="34" y="90"/>
                                    </a:lnTo>
                                    <a:lnTo>
                                      <a:pt x="58" y="98"/>
                                    </a:lnTo>
                                    <a:lnTo>
                                      <a:pt x="84" y="102"/>
                                    </a:lnTo>
                                    <a:lnTo>
                                      <a:pt x="112" y="104"/>
                                    </a:lnTo>
                                    <a:lnTo>
                                      <a:pt x="112" y="104"/>
                                    </a:lnTo>
                                    <a:lnTo>
                                      <a:pt x="140" y="102"/>
                                    </a:lnTo>
                                    <a:lnTo>
                                      <a:pt x="166" y="98"/>
                                    </a:lnTo>
                                    <a:lnTo>
                                      <a:pt x="190" y="90"/>
                                    </a:lnTo>
                                    <a:lnTo>
                                      <a:pt x="200" y="86"/>
                                    </a:lnTo>
                                    <a:lnTo>
                                      <a:pt x="208" y="80"/>
                                    </a:lnTo>
                                    <a:lnTo>
                                      <a:pt x="208" y="108"/>
                                    </a:lnTo>
                                    <a:close/>
                                    <a:moveTo>
                                      <a:pt x="112" y="88"/>
                                    </a:moveTo>
                                    <a:lnTo>
                                      <a:pt x="112" y="88"/>
                                    </a:lnTo>
                                    <a:lnTo>
                                      <a:pt x="92" y="88"/>
                                    </a:lnTo>
                                    <a:lnTo>
                                      <a:pt x="74" y="86"/>
                                    </a:lnTo>
                                    <a:lnTo>
                                      <a:pt x="58" y="82"/>
                                    </a:lnTo>
                                    <a:lnTo>
                                      <a:pt x="44" y="78"/>
                                    </a:lnTo>
                                    <a:lnTo>
                                      <a:pt x="32" y="72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18" y="60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8" y="44"/>
                                    </a:lnTo>
                                    <a:lnTo>
                                      <a:pt x="24" y="38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44" y="26"/>
                                    </a:lnTo>
                                    <a:lnTo>
                                      <a:pt x="58" y="22"/>
                                    </a:lnTo>
                                    <a:lnTo>
                                      <a:pt x="74" y="18"/>
                                    </a:lnTo>
                                    <a:lnTo>
                                      <a:pt x="92" y="16"/>
                                    </a:lnTo>
                                    <a:lnTo>
                                      <a:pt x="112" y="16"/>
                                    </a:lnTo>
                                    <a:lnTo>
                                      <a:pt x="112" y="16"/>
                                    </a:lnTo>
                                    <a:lnTo>
                                      <a:pt x="132" y="16"/>
                                    </a:lnTo>
                                    <a:lnTo>
                                      <a:pt x="150" y="18"/>
                                    </a:lnTo>
                                    <a:lnTo>
                                      <a:pt x="166" y="22"/>
                                    </a:lnTo>
                                    <a:lnTo>
                                      <a:pt x="180" y="26"/>
                                    </a:lnTo>
                                    <a:lnTo>
                                      <a:pt x="192" y="32"/>
                                    </a:lnTo>
                                    <a:lnTo>
                                      <a:pt x="200" y="38"/>
                                    </a:lnTo>
                                    <a:lnTo>
                                      <a:pt x="206" y="44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6" y="60"/>
                                    </a:lnTo>
                                    <a:lnTo>
                                      <a:pt x="200" y="66"/>
                                    </a:lnTo>
                                    <a:lnTo>
                                      <a:pt x="192" y="72"/>
                                    </a:lnTo>
                                    <a:lnTo>
                                      <a:pt x="180" y="78"/>
                                    </a:lnTo>
                                    <a:lnTo>
                                      <a:pt x="166" y="82"/>
                                    </a:lnTo>
                                    <a:lnTo>
                                      <a:pt x="150" y="86"/>
                                    </a:lnTo>
                                    <a:lnTo>
                                      <a:pt x="132" y="88"/>
                                    </a:lnTo>
                                    <a:lnTo>
                                      <a:pt x="112" y="8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68" name="Group 85"/>
                          <wpg:cNvGrpSpPr/>
                          <wpg:grpSpPr>
                            <a:xfrm>
                              <a:off x="5229315" y="8206946"/>
                              <a:ext cx="475200" cy="475200"/>
                              <a:chOff x="5229302" y="8206926"/>
                              <a:chExt cx="406400" cy="406400"/>
                            </a:xfrm>
                            <a:grpFill/>
                          </wpg:grpSpPr>
                          <wps:wsp>
                            <wps:cNvPr id="369" name="Freeform 11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407102" y="8410126"/>
                                <a:ext cx="63500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" y="40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8" y="38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28" y="2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2" y="12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2" y="28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</a:cxnLst>
                                <a:rect l="0" t="0" r="r" b="b"/>
                                <a:pathLst>
                                  <a:path w="40" h="40">
                                    <a:moveTo>
                                      <a:pt x="20" y="40"/>
                                    </a:moveTo>
                                    <a:lnTo>
                                      <a:pt x="20" y="40"/>
                                    </a:lnTo>
                                    <a:lnTo>
                                      <a:pt x="28" y="38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28" y="2"/>
                                    </a:lnTo>
                                    <a:lnTo>
                                      <a:pt x="20" y="0"/>
                                    </a:lnTo>
                                    <a:lnTo>
                                      <a:pt x="20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2" y="12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20" y="40"/>
                                    </a:lnTo>
                                    <a:close/>
                                    <a:moveTo>
                                      <a:pt x="20" y="8"/>
                                    </a:moveTo>
                                    <a:lnTo>
                                      <a:pt x="20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0" y="32"/>
                                    </a:lnTo>
                                    <a:lnTo>
                                      <a:pt x="20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0" name="Freeform 11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572202" y="8206926"/>
                                <a:ext cx="63500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" y="0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2" y="12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2" y="28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8" y="38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28" y="2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20" y="32"/>
                                  </a:cxn>
                                </a:cxnLst>
                                <a:rect l="0" t="0" r="r" b="b"/>
                                <a:pathLst>
                                  <a:path w="40" h="40">
                                    <a:moveTo>
                                      <a:pt x="20" y="0"/>
                                    </a:moveTo>
                                    <a:lnTo>
                                      <a:pt x="20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2" y="12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20" y="40"/>
                                    </a:lnTo>
                                    <a:lnTo>
                                      <a:pt x="20" y="40"/>
                                    </a:lnTo>
                                    <a:lnTo>
                                      <a:pt x="28" y="38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28" y="2"/>
                                    </a:lnTo>
                                    <a:lnTo>
                                      <a:pt x="20" y="0"/>
                                    </a:lnTo>
                                    <a:close/>
                                    <a:moveTo>
                                      <a:pt x="20" y="32"/>
                                    </a:moveTo>
                                    <a:lnTo>
                                      <a:pt x="20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0" y="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1" name="Freeform 11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30902" y="8397426"/>
                                <a:ext cx="50800" cy="50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2"/>
                                  </a:cxn>
                                  <a:cxn ang="0">
                                    <a:pos x="4" y="28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30" y="2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2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20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6" y="8"/>
                                  </a:cxn>
                                </a:cxnLst>
                                <a:rect l="0" t="0" r="r" b="b"/>
                                <a:pathLst>
                                  <a:path w="32" h="32">
                                    <a:moveTo>
                                      <a:pt x="0" y="16"/>
                                    </a:moveTo>
                                    <a:lnTo>
                                      <a:pt x="0" y="16"/>
                                    </a:lnTo>
                                    <a:lnTo>
                                      <a:pt x="2" y="22"/>
                                    </a:lnTo>
                                    <a:lnTo>
                                      <a:pt x="4" y="28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30" y="2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close/>
                                    <a:moveTo>
                                      <a:pt x="16" y="8"/>
                                    </a:move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2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0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6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2" name="Freeform 119"/>
                            <wps:cNvSpPr/>
                            <wps:spPr bwMode="auto">
                              <a:xfrm>
                                <a:off x="5381702" y="84863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3" name="Freeform 121"/>
                            <wps:cNvSpPr/>
                            <wps:spPr bwMode="auto">
                              <a:xfrm>
                                <a:off x="5584902" y="82958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4" name="Freeform 10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29302" y="8245026"/>
                                <a:ext cx="371475" cy="368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6" y="6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144" y="2"/>
                                  </a:cxn>
                                  <a:cxn ang="0">
                                    <a:pos x="126" y="18"/>
                                  </a:cxn>
                                  <a:cxn ang="0">
                                    <a:pos x="122" y="24"/>
                                  </a:cxn>
                                  <a:cxn ang="0">
                                    <a:pos x="120" y="32"/>
                                  </a:cxn>
                                  <a:cxn ang="0">
                                    <a:pos x="122" y="42"/>
                                  </a:cxn>
                                  <a:cxn ang="0">
                                    <a:pos x="14" y="86"/>
                                  </a:cxn>
                                  <a:cxn ang="0">
                                    <a:pos x="6" y="92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108" y="224"/>
                                  </a:cxn>
                                  <a:cxn ang="0">
                                    <a:pos x="116" y="230"/>
                                  </a:cxn>
                                  <a:cxn ang="0">
                                    <a:pos x="126" y="232"/>
                                  </a:cxn>
                                  <a:cxn ang="0">
                                    <a:pos x="126" y="232"/>
                                  </a:cxn>
                                  <a:cxn ang="0">
                                    <a:pos x="130" y="232"/>
                                  </a:cxn>
                                  <a:cxn ang="0">
                                    <a:pos x="142" y="226"/>
                                  </a:cxn>
                                  <a:cxn ang="0">
                                    <a:pos x="148" y="216"/>
                                  </a:cxn>
                                  <a:cxn ang="0">
                                    <a:pos x="190" y="110"/>
                                  </a:cxn>
                                  <a:cxn ang="0">
                                    <a:pos x="202" y="114"/>
                                  </a:cxn>
                                  <a:cxn ang="0">
                                    <a:pos x="210" y="112"/>
                                  </a:cxn>
                                  <a:cxn ang="0">
                                    <a:pos x="228" y="96"/>
                                  </a:cxn>
                                  <a:cxn ang="0">
                                    <a:pos x="232" y="90"/>
                                  </a:cxn>
                                  <a:cxn ang="0">
                                    <a:pos x="234" y="82"/>
                                  </a:cxn>
                                  <a:cxn ang="0">
                                    <a:pos x="228" y="68"/>
                                  </a:cxn>
                                  <a:cxn ang="0">
                                    <a:pos x="134" y="210"/>
                                  </a:cxn>
                                  <a:cxn ang="0">
                                    <a:pos x="130" y="214"/>
                                  </a:cxn>
                                  <a:cxn ang="0">
                                    <a:pos x="128" y="216"/>
                                  </a:cxn>
                                  <a:cxn ang="0">
                                    <a:pos x="126" y="216"/>
                                  </a:cxn>
                                  <a:cxn ang="0">
                                    <a:pos x="18" y="112"/>
                                  </a:cxn>
                                  <a:cxn ang="0">
                                    <a:pos x="16" y="110"/>
                                  </a:cxn>
                                  <a:cxn ang="0">
                                    <a:pos x="16" y="106"/>
                                  </a:cxn>
                                  <a:cxn ang="0">
                                    <a:pos x="20" y="100"/>
                                  </a:cxn>
                                  <a:cxn ang="0">
                                    <a:pos x="70" y="80"/>
                                  </a:cxn>
                                  <a:cxn ang="0">
                                    <a:pos x="96" y="86"/>
                                  </a:cxn>
                                  <a:cxn ang="0">
                                    <a:pos x="134" y="92"/>
                                  </a:cxn>
                                  <a:cxn ang="0">
                                    <a:pos x="158" y="104"/>
                                  </a:cxn>
                                  <a:cxn ang="0">
                                    <a:pos x="134" y="210"/>
                                  </a:cxn>
                                  <a:cxn ang="0">
                                    <a:pos x="204" y="96"/>
                                  </a:cxn>
                                  <a:cxn ang="0">
                                    <a:pos x="202" y="98"/>
                                  </a:cxn>
                                  <a:cxn ang="0">
                                    <a:pos x="184" y="82"/>
                                  </a:cxn>
                                  <a:cxn ang="0">
                                    <a:pos x="174" y="108"/>
                                  </a:cxn>
                                  <a:cxn ang="0">
                                    <a:pos x="166" y="100"/>
                                  </a:cxn>
                                  <a:cxn ang="0">
                                    <a:pos x="138" y="86"/>
                                  </a:cxn>
                                  <a:cxn ang="0">
                                    <a:pos x="104" y="78"/>
                                  </a:cxn>
                                  <a:cxn ang="0">
                                    <a:pos x="82" y="76"/>
                                  </a:cxn>
                                  <a:cxn ang="0">
                                    <a:pos x="138" y="34"/>
                                  </a:cxn>
                                  <a:cxn ang="0">
                                    <a:pos x="136" y="32"/>
                                  </a:cxn>
                                  <a:cxn ang="0">
                                    <a:pos x="148" y="18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216" y="78"/>
                                  </a:cxn>
                                  <a:cxn ang="0">
                                    <a:pos x="218" y="82"/>
                                  </a:cxn>
                                </a:cxnLst>
                                <a:rect l="0" t="0" r="r" b="b"/>
                                <a:pathLst>
                                  <a:path w="234" h="232">
                                    <a:moveTo>
                                      <a:pt x="166" y="6"/>
                                    </a:moveTo>
                                    <a:lnTo>
                                      <a:pt x="166" y="6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144" y="2"/>
                                    </a:lnTo>
                                    <a:lnTo>
                                      <a:pt x="138" y="6"/>
                                    </a:lnTo>
                                    <a:lnTo>
                                      <a:pt x="126" y="18"/>
                                    </a:lnTo>
                                    <a:lnTo>
                                      <a:pt x="126" y="18"/>
                                    </a:lnTo>
                                    <a:lnTo>
                                      <a:pt x="122" y="24"/>
                                    </a:lnTo>
                                    <a:lnTo>
                                      <a:pt x="120" y="32"/>
                                    </a:lnTo>
                                    <a:lnTo>
                                      <a:pt x="120" y="32"/>
                                    </a:lnTo>
                                    <a:lnTo>
                                      <a:pt x="120" y="36"/>
                                    </a:lnTo>
                                    <a:lnTo>
                                      <a:pt x="122" y="42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6" y="92"/>
                                    </a:lnTo>
                                    <a:lnTo>
                                      <a:pt x="2" y="98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8"/>
                                    </a:lnTo>
                                    <a:lnTo>
                                      <a:pt x="2" y="114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4"/>
                                    </a:lnTo>
                                    <a:lnTo>
                                      <a:pt x="108" y="224"/>
                                    </a:lnTo>
                                    <a:lnTo>
                                      <a:pt x="108" y="224"/>
                                    </a:lnTo>
                                    <a:lnTo>
                                      <a:pt x="116" y="230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30" y="232"/>
                                    </a:lnTo>
                                    <a:lnTo>
                                      <a:pt x="130" y="232"/>
                                    </a:lnTo>
                                    <a:lnTo>
                                      <a:pt x="136" y="230"/>
                                    </a:lnTo>
                                    <a:lnTo>
                                      <a:pt x="142" y="226"/>
                                    </a:lnTo>
                                    <a:lnTo>
                                      <a:pt x="146" y="222"/>
                                    </a:lnTo>
                                    <a:lnTo>
                                      <a:pt x="148" y="216"/>
                                    </a:lnTo>
                                    <a:lnTo>
                                      <a:pt x="190" y="110"/>
                                    </a:lnTo>
                                    <a:lnTo>
                                      <a:pt x="190" y="110"/>
                                    </a:lnTo>
                                    <a:lnTo>
                                      <a:pt x="196" y="112"/>
                                    </a:lnTo>
                                    <a:lnTo>
                                      <a:pt x="202" y="114"/>
                                    </a:lnTo>
                                    <a:lnTo>
                                      <a:pt x="202" y="114"/>
                                    </a:lnTo>
                                    <a:lnTo>
                                      <a:pt x="210" y="112"/>
                                    </a:lnTo>
                                    <a:lnTo>
                                      <a:pt x="216" y="108"/>
                                    </a:lnTo>
                                    <a:lnTo>
                                      <a:pt x="228" y="96"/>
                                    </a:lnTo>
                                    <a:lnTo>
                                      <a:pt x="228" y="96"/>
                                    </a:lnTo>
                                    <a:lnTo>
                                      <a:pt x="232" y="90"/>
                                    </a:lnTo>
                                    <a:lnTo>
                                      <a:pt x="234" y="82"/>
                                    </a:lnTo>
                                    <a:lnTo>
                                      <a:pt x="234" y="82"/>
                                    </a:lnTo>
                                    <a:lnTo>
                                      <a:pt x="232" y="74"/>
                                    </a:lnTo>
                                    <a:lnTo>
                                      <a:pt x="228" y="68"/>
                                    </a:lnTo>
                                    <a:lnTo>
                                      <a:pt x="166" y="6"/>
                                    </a:lnTo>
                                    <a:close/>
                                    <a:moveTo>
                                      <a:pt x="134" y="210"/>
                                    </a:moveTo>
                                    <a:lnTo>
                                      <a:pt x="134" y="210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28" y="216"/>
                                    </a:lnTo>
                                    <a:lnTo>
                                      <a:pt x="128" y="216"/>
                                    </a:lnTo>
                                    <a:lnTo>
                                      <a:pt x="126" y="216"/>
                                    </a:lnTo>
                                    <a:lnTo>
                                      <a:pt x="126" y="216"/>
                                    </a:lnTo>
                                    <a:lnTo>
                                      <a:pt x="120" y="214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16" y="110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8" y="102"/>
                                    </a:lnTo>
                                    <a:lnTo>
                                      <a:pt x="20" y="100"/>
                                    </a:lnTo>
                                    <a:lnTo>
                                      <a:pt x="70" y="80"/>
                                    </a:lnTo>
                                    <a:lnTo>
                                      <a:pt x="70" y="80"/>
                                    </a:lnTo>
                                    <a:lnTo>
                                      <a:pt x="84" y="84"/>
                                    </a:lnTo>
                                    <a:lnTo>
                                      <a:pt x="96" y="86"/>
                                    </a:lnTo>
                                    <a:lnTo>
                                      <a:pt x="120" y="88"/>
                                    </a:lnTo>
                                    <a:lnTo>
                                      <a:pt x="134" y="92"/>
                                    </a:lnTo>
                                    <a:lnTo>
                                      <a:pt x="146" y="98"/>
                                    </a:lnTo>
                                    <a:lnTo>
                                      <a:pt x="158" y="104"/>
                                    </a:lnTo>
                                    <a:lnTo>
                                      <a:pt x="172" y="116"/>
                                    </a:lnTo>
                                    <a:lnTo>
                                      <a:pt x="134" y="210"/>
                                    </a:lnTo>
                                    <a:close/>
                                    <a:moveTo>
                                      <a:pt x="216" y="84"/>
                                    </a:moveTo>
                                    <a:lnTo>
                                      <a:pt x="204" y="96"/>
                                    </a:lnTo>
                                    <a:lnTo>
                                      <a:pt x="204" y="96"/>
                                    </a:lnTo>
                                    <a:lnTo>
                                      <a:pt x="202" y="98"/>
                                    </a:lnTo>
                                    <a:lnTo>
                                      <a:pt x="198" y="96"/>
                                    </a:lnTo>
                                    <a:lnTo>
                                      <a:pt x="184" y="82"/>
                                    </a:lnTo>
                                    <a:lnTo>
                                      <a:pt x="174" y="110"/>
                                    </a:lnTo>
                                    <a:lnTo>
                                      <a:pt x="174" y="108"/>
                                    </a:lnTo>
                                    <a:lnTo>
                                      <a:pt x="174" y="108"/>
                                    </a:lnTo>
                                    <a:lnTo>
                                      <a:pt x="166" y="100"/>
                                    </a:lnTo>
                                    <a:lnTo>
                                      <a:pt x="156" y="94"/>
                                    </a:lnTo>
                                    <a:lnTo>
                                      <a:pt x="138" y="86"/>
                                    </a:lnTo>
                                    <a:lnTo>
                                      <a:pt x="120" y="80"/>
                                    </a:lnTo>
                                    <a:lnTo>
                                      <a:pt x="104" y="78"/>
                                    </a:lnTo>
                                    <a:lnTo>
                                      <a:pt x="104" y="78"/>
                                    </a:lnTo>
                                    <a:lnTo>
                                      <a:pt x="82" y="76"/>
                                    </a:lnTo>
                                    <a:lnTo>
                                      <a:pt x="150" y="48"/>
                                    </a:lnTo>
                                    <a:lnTo>
                                      <a:pt x="138" y="34"/>
                                    </a:lnTo>
                                    <a:lnTo>
                                      <a:pt x="138" y="34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38" y="28"/>
                                    </a:lnTo>
                                    <a:lnTo>
                                      <a:pt x="148" y="18"/>
                                    </a:lnTo>
                                    <a:lnTo>
                                      <a:pt x="148" y="18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4" y="18"/>
                                    </a:lnTo>
                                    <a:lnTo>
                                      <a:pt x="216" y="78"/>
                                    </a:lnTo>
                                    <a:lnTo>
                                      <a:pt x="216" y="78"/>
                                    </a:lnTo>
                                    <a:lnTo>
                                      <a:pt x="218" y="82"/>
                                    </a:lnTo>
                                    <a:lnTo>
                                      <a:pt x="216" y="8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375" name="Freeform 247"/>
                          <wps:cNvSpPr>
                            <a:spLocks noEditPoints="1"/>
                          </wps:cNvSpPr>
                          <wps:spPr bwMode="auto">
                            <a:xfrm>
                              <a:off x="514439" y="8310876"/>
                              <a:ext cx="475199" cy="31184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2" y="0"/>
                                </a:cxn>
                                <a:cxn ang="0">
                                  <a:pos x="26" y="0"/>
                                </a:cxn>
                                <a:cxn ang="0">
                                  <a:pos x="10" y="10"/>
                                </a:cxn>
                                <a:cxn ang="0">
                                  <a:pos x="0" y="26"/>
                                </a:cxn>
                                <a:cxn ang="0">
                                  <a:pos x="0" y="136"/>
                                </a:cxn>
                                <a:cxn ang="0">
                                  <a:pos x="0" y="142"/>
                                </a:cxn>
                                <a:cxn ang="0">
                                  <a:pos x="10" y="158"/>
                                </a:cxn>
                                <a:cxn ang="0">
                                  <a:pos x="26" y="168"/>
                                </a:cxn>
                                <a:cxn ang="0">
                                  <a:pos x="224" y="168"/>
                                </a:cxn>
                                <a:cxn ang="0">
                                  <a:pos x="230" y="168"/>
                                </a:cxn>
                                <a:cxn ang="0">
                                  <a:pos x="246" y="158"/>
                                </a:cxn>
                                <a:cxn ang="0">
                                  <a:pos x="256" y="142"/>
                                </a:cxn>
                                <a:cxn ang="0">
                                  <a:pos x="256" y="32"/>
                                </a:cxn>
                                <a:cxn ang="0">
                                  <a:pos x="256" y="26"/>
                                </a:cxn>
                                <a:cxn ang="0">
                                  <a:pos x="246" y="10"/>
                                </a:cxn>
                                <a:cxn ang="0">
                                  <a:pos x="230" y="0"/>
                                </a:cxn>
                                <a:cxn ang="0">
                                  <a:pos x="16" y="42"/>
                                </a:cxn>
                                <a:cxn ang="0">
                                  <a:pos x="16" y="126"/>
                                </a:cxn>
                                <a:cxn ang="0">
                                  <a:pos x="240" y="136"/>
                                </a:cxn>
                                <a:cxn ang="0">
                                  <a:pos x="238" y="142"/>
                                </a:cxn>
                                <a:cxn ang="0">
                                  <a:pos x="230" y="150"/>
                                </a:cxn>
                                <a:cxn ang="0">
                                  <a:pos x="32" y="152"/>
                                </a:cxn>
                                <a:cxn ang="0">
                                  <a:pos x="26" y="150"/>
                                </a:cxn>
                                <a:cxn ang="0">
                                  <a:pos x="18" y="142"/>
                                </a:cxn>
                                <a:cxn ang="0">
                                  <a:pos x="78" y="88"/>
                                </a:cxn>
                                <a:cxn ang="0">
                                  <a:pos x="114" y="116"/>
                                </a:cxn>
                                <a:cxn ang="0">
                                  <a:pos x="128" y="120"/>
                                </a:cxn>
                                <a:cxn ang="0">
                                  <a:pos x="136" y="118"/>
                                </a:cxn>
                                <a:cxn ang="0">
                                  <a:pos x="178" y="88"/>
                                </a:cxn>
                                <a:cxn ang="0">
                                  <a:pos x="240" y="126"/>
                                </a:cxn>
                                <a:cxn ang="0">
                                  <a:pos x="240" y="42"/>
                                </a:cxn>
                                <a:cxn ang="0">
                                  <a:pos x="138" y="108"/>
                                </a:cxn>
                                <a:cxn ang="0">
                                  <a:pos x="134" y="112"/>
                                </a:cxn>
                                <a:cxn ang="0">
                                  <a:pos x="128" y="112"/>
                                </a:cxn>
                                <a:cxn ang="0">
                                  <a:pos x="118" y="108"/>
                                </a:cxn>
                                <a:cxn ang="0">
                                  <a:pos x="78" y="78"/>
                                </a:cxn>
                                <a:cxn ang="0">
                                  <a:pos x="16" y="32"/>
                                </a:cxn>
                                <a:cxn ang="0">
                                  <a:pos x="18" y="26"/>
                                </a:cxn>
                                <a:cxn ang="0">
                                  <a:pos x="26" y="18"/>
                                </a:cxn>
                                <a:cxn ang="0">
                                  <a:pos x="224" y="16"/>
                                </a:cxn>
                                <a:cxn ang="0">
                                  <a:pos x="230" y="18"/>
                                </a:cxn>
                                <a:cxn ang="0">
                                  <a:pos x="238" y="26"/>
                                </a:cxn>
                                <a:cxn ang="0">
                                  <a:pos x="138" y="108"/>
                                </a:cxn>
                              </a:cxnLst>
                              <a:rect l="0" t="0" r="r" b="b"/>
                              <a:pathLst>
                                <a:path w="256" h="168">
                                  <a:moveTo>
                                    <a:pt x="224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20" y="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2" y="20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0" y="136"/>
                                  </a:lnTo>
                                  <a:lnTo>
                                    <a:pt x="0" y="136"/>
                                  </a:lnTo>
                                  <a:lnTo>
                                    <a:pt x="0" y="142"/>
                                  </a:lnTo>
                                  <a:lnTo>
                                    <a:pt x="2" y="148"/>
                                  </a:lnTo>
                                  <a:lnTo>
                                    <a:pt x="10" y="158"/>
                                  </a:lnTo>
                                  <a:lnTo>
                                    <a:pt x="20" y="166"/>
                                  </a:lnTo>
                                  <a:lnTo>
                                    <a:pt x="26" y="168"/>
                                  </a:lnTo>
                                  <a:lnTo>
                                    <a:pt x="32" y="168"/>
                                  </a:lnTo>
                                  <a:lnTo>
                                    <a:pt x="224" y="168"/>
                                  </a:lnTo>
                                  <a:lnTo>
                                    <a:pt x="224" y="168"/>
                                  </a:lnTo>
                                  <a:lnTo>
                                    <a:pt x="230" y="168"/>
                                  </a:lnTo>
                                  <a:lnTo>
                                    <a:pt x="236" y="166"/>
                                  </a:lnTo>
                                  <a:lnTo>
                                    <a:pt x="246" y="158"/>
                                  </a:lnTo>
                                  <a:lnTo>
                                    <a:pt x="254" y="148"/>
                                  </a:lnTo>
                                  <a:lnTo>
                                    <a:pt x="256" y="142"/>
                                  </a:lnTo>
                                  <a:lnTo>
                                    <a:pt x="256" y="136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26"/>
                                  </a:lnTo>
                                  <a:lnTo>
                                    <a:pt x="254" y="20"/>
                                  </a:lnTo>
                                  <a:lnTo>
                                    <a:pt x="246" y="10"/>
                                  </a:lnTo>
                                  <a:lnTo>
                                    <a:pt x="236" y="2"/>
                                  </a:lnTo>
                                  <a:lnTo>
                                    <a:pt x="230" y="0"/>
                                  </a:lnTo>
                                  <a:lnTo>
                                    <a:pt x="224" y="0"/>
                                  </a:lnTo>
                                  <a:close/>
                                  <a:moveTo>
                                    <a:pt x="16" y="42"/>
                                  </a:moveTo>
                                  <a:lnTo>
                                    <a:pt x="72" y="84"/>
                                  </a:lnTo>
                                  <a:lnTo>
                                    <a:pt x="16" y="126"/>
                                  </a:lnTo>
                                  <a:lnTo>
                                    <a:pt x="16" y="42"/>
                                  </a:lnTo>
                                  <a:close/>
                                  <a:moveTo>
                                    <a:pt x="240" y="136"/>
                                  </a:moveTo>
                                  <a:lnTo>
                                    <a:pt x="240" y="136"/>
                                  </a:lnTo>
                                  <a:lnTo>
                                    <a:pt x="238" y="142"/>
                                  </a:lnTo>
                                  <a:lnTo>
                                    <a:pt x="236" y="148"/>
                                  </a:lnTo>
                                  <a:lnTo>
                                    <a:pt x="230" y="150"/>
                                  </a:lnTo>
                                  <a:lnTo>
                                    <a:pt x="224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26" y="150"/>
                                  </a:lnTo>
                                  <a:lnTo>
                                    <a:pt x="20" y="148"/>
                                  </a:lnTo>
                                  <a:lnTo>
                                    <a:pt x="18" y="142"/>
                                  </a:lnTo>
                                  <a:lnTo>
                                    <a:pt x="16" y="136"/>
                                  </a:lnTo>
                                  <a:lnTo>
                                    <a:pt x="78" y="88"/>
                                  </a:lnTo>
                                  <a:lnTo>
                                    <a:pt x="114" y="116"/>
                                  </a:lnTo>
                                  <a:lnTo>
                                    <a:pt x="114" y="116"/>
                                  </a:lnTo>
                                  <a:lnTo>
                                    <a:pt x="120" y="118"/>
                                  </a:lnTo>
                                  <a:lnTo>
                                    <a:pt x="128" y="120"/>
                                  </a:lnTo>
                                  <a:lnTo>
                                    <a:pt x="128" y="120"/>
                                  </a:lnTo>
                                  <a:lnTo>
                                    <a:pt x="136" y="118"/>
                                  </a:lnTo>
                                  <a:lnTo>
                                    <a:pt x="142" y="116"/>
                                  </a:lnTo>
                                  <a:lnTo>
                                    <a:pt x="178" y="88"/>
                                  </a:lnTo>
                                  <a:lnTo>
                                    <a:pt x="240" y="136"/>
                                  </a:lnTo>
                                  <a:close/>
                                  <a:moveTo>
                                    <a:pt x="240" y="126"/>
                                  </a:moveTo>
                                  <a:lnTo>
                                    <a:pt x="184" y="84"/>
                                  </a:lnTo>
                                  <a:lnTo>
                                    <a:pt x="240" y="42"/>
                                  </a:lnTo>
                                  <a:lnTo>
                                    <a:pt x="240" y="126"/>
                                  </a:lnTo>
                                  <a:close/>
                                  <a:moveTo>
                                    <a:pt x="138" y="108"/>
                                  </a:moveTo>
                                  <a:lnTo>
                                    <a:pt x="138" y="108"/>
                                  </a:lnTo>
                                  <a:lnTo>
                                    <a:pt x="134" y="112"/>
                                  </a:lnTo>
                                  <a:lnTo>
                                    <a:pt x="128" y="112"/>
                                  </a:lnTo>
                                  <a:lnTo>
                                    <a:pt x="128" y="112"/>
                                  </a:lnTo>
                                  <a:lnTo>
                                    <a:pt x="122" y="112"/>
                                  </a:lnTo>
                                  <a:lnTo>
                                    <a:pt x="118" y="108"/>
                                  </a:lnTo>
                                  <a:lnTo>
                                    <a:pt x="86" y="84"/>
                                  </a:lnTo>
                                  <a:lnTo>
                                    <a:pt x="78" y="78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8" y="26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32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30" y="18"/>
                                  </a:lnTo>
                                  <a:lnTo>
                                    <a:pt x="236" y="20"/>
                                  </a:lnTo>
                                  <a:lnTo>
                                    <a:pt x="238" y="26"/>
                                  </a:lnTo>
                                  <a:lnTo>
                                    <a:pt x="240" y="32"/>
                                  </a:lnTo>
                                  <a:lnTo>
                                    <a:pt x="138" y="1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376" name="Freeform 138"/>
                          <wps:cNvSpPr>
                            <a:spLocks noEditPoints="1"/>
                          </wps:cNvSpPr>
                          <wps:spPr bwMode="auto">
                            <a:xfrm>
                              <a:off x="3365632" y="9187023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6" y="0"/>
                                </a:cxn>
                                <a:cxn ang="0">
                                  <a:pos x="238" y="0"/>
                                </a:cxn>
                                <a:cxn ang="0">
                                  <a:pos x="96" y="26"/>
                                </a:cxn>
                                <a:cxn ang="0">
                                  <a:pos x="88" y="40"/>
                                </a:cxn>
                                <a:cxn ang="0">
                                  <a:pos x="88" y="178"/>
                                </a:cxn>
                                <a:cxn ang="0">
                                  <a:pos x="74" y="170"/>
                                </a:cxn>
                                <a:cxn ang="0">
                                  <a:pos x="58" y="168"/>
                                </a:cxn>
                                <a:cxn ang="0">
                                  <a:pos x="38" y="172"/>
                                </a:cxn>
                                <a:cxn ang="0">
                                  <a:pos x="10" y="190"/>
                                </a:cxn>
                                <a:cxn ang="0">
                                  <a:pos x="2" y="206"/>
                                </a:cxn>
                                <a:cxn ang="0">
                                  <a:pos x="2" y="230"/>
                                </a:cxn>
                                <a:cxn ang="0">
                                  <a:pos x="18" y="248"/>
                                </a:cxn>
                                <a:cxn ang="0">
                                  <a:pos x="46" y="256"/>
                                </a:cxn>
                                <a:cxn ang="0">
                                  <a:pos x="66" y="252"/>
                                </a:cxn>
                                <a:cxn ang="0">
                                  <a:pos x="94" y="234"/>
                                </a:cxn>
                                <a:cxn ang="0">
                                  <a:pos x="102" y="216"/>
                                </a:cxn>
                                <a:cxn ang="0">
                                  <a:pos x="104" y="80"/>
                                </a:cxn>
                                <a:cxn ang="0">
                                  <a:pos x="240" y="56"/>
                                </a:cxn>
                                <a:cxn ang="0">
                                  <a:pos x="234" y="150"/>
                                </a:cxn>
                                <a:cxn ang="0">
                                  <a:pos x="210" y="144"/>
                                </a:cxn>
                                <a:cxn ang="0">
                                  <a:pos x="190" y="148"/>
                                </a:cxn>
                                <a:cxn ang="0">
                                  <a:pos x="170" y="158"/>
                                </a:cxn>
                                <a:cxn ang="0">
                                  <a:pos x="156" y="176"/>
                                </a:cxn>
                                <a:cxn ang="0">
                                  <a:pos x="152" y="198"/>
                                </a:cxn>
                                <a:cxn ang="0">
                                  <a:pos x="160" y="216"/>
                                </a:cxn>
                                <a:cxn ang="0">
                                  <a:pos x="198" y="232"/>
                                </a:cxn>
                                <a:cxn ang="0">
                                  <a:pos x="218" y="228"/>
                                </a:cxn>
                                <a:cxn ang="0">
                                  <a:pos x="238" y="218"/>
                                </a:cxn>
                                <a:cxn ang="0">
                                  <a:pos x="252" y="200"/>
                                </a:cxn>
                                <a:cxn ang="0">
                                  <a:pos x="256" y="184"/>
                                </a:cxn>
                                <a:cxn ang="0">
                                  <a:pos x="256" y="16"/>
                                </a:cxn>
                                <a:cxn ang="0">
                                  <a:pos x="250" y="4"/>
                                </a:cxn>
                                <a:cxn ang="0">
                                  <a:pos x="48" y="240"/>
                                </a:cxn>
                                <a:cxn ang="0">
                                  <a:pos x="20" y="228"/>
                                </a:cxn>
                                <a:cxn ang="0">
                                  <a:pos x="16" y="218"/>
                                </a:cxn>
                                <a:cxn ang="0">
                                  <a:pos x="20" y="202"/>
                                </a:cxn>
                                <a:cxn ang="0">
                                  <a:pos x="42" y="186"/>
                                </a:cxn>
                                <a:cxn ang="0">
                                  <a:pos x="76" y="188"/>
                                </a:cxn>
                                <a:cxn ang="0">
                                  <a:pos x="86" y="200"/>
                                </a:cxn>
                                <a:cxn ang="0">
                                  <a:pos x="88" y="212"/>
                                </a:cxn>
                                <a:cxn ang="0">
                                  <a:pos x="74" y="230"/>
                                </a:cxn>
                                <a:cxn ang="0">
                                  <a:pos x="214" y="214"/>
                                </a:cxn>
                                <a:cxn ang="0">
                                  <a:pos x="176" y="208"/>
                                </a:cxn>
                                <a:cxn ang="0">
                                  <a:pos x="168" y="200"/>
                                </a:cxn>
                                <a:cxn ang="0">
                                  <a:pos x="170" y="184"/>
                                </a:cxn>
                                <a:cxn ang="0">
                                  <a:pos x="194" y="162"/>
                                </a:cxn>
                                <a:cxn ang="0">
                                  <a:pos x="222" y="162"/>
                                </a:cxn>
                                <a:cxn ang="0">
                                  <a:pos x="236" y="172"/>
                                </a:cxn>
                                <a:cxn ang="0">
                                  <a:pos x="240" y="182"/>
                                </a:cxn>
                                <a:cxn ang="0">
                                  <a:pos x="234" y="198"/>
                                </a:cxn>
                                <a:cxn ang="0">
                                  <a:pos x="240" y="40"/>
                                </a:cxn>
                                <a:cxn ang="0">
                                  <a:pos x="104" y="40"/>
                                </a:cxn>
                                <a:cxn ang="0">
                                  <a:pos x="240" y="40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0" y="4"/>
                                  </a:moveTo>
                                  <a:lnTo>
                                    <a:pt x="250" y="4"/>
                                  </a:lnTo>
                                  <a:lnTo>
                                    <a:pt x="246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38" y="0"/>
                                  </a:lnTo>
                                  <a:lnTo>
                                    <a:pt x="102" y="24"/>
                                  </a:lnTo>
                                  <a:lnTo>
                                    <a:pt x="102" y="24"/>
                                  </a:lnTo>
                                  <a:lnTo>
                                    <a:pt x="96" y="26"/>
                                  </a:lnTo>
                                  <a:lnTo>
                                    <a:pt x="92" y="30"/>
                                  </a:lnTo>
                                  <a:lnTo>
                                    <a:pt x="88" y="34"/>
                                  </a:lnTo>
                                  <a:lnTo>
                                    <a:pt x="88" y="40"/>
                                  </a:lnTo>
                                  <a:lnTo>
                                    <a:pt x="88" y="56"/>
                                  </a:lnTo>
                                  <a:lnTo>
                                    <a:pt x="88" y="64"/>
                                  </a:lnTo>
                                  <a:lnTo>
                                    <a:pt x="88" y="178"/>
                                  </a:lnTo>
                                  <a:lnTo>
                                    <a:pt x="88" y="178"/>
                                  </a:lnTo>
                                  <a:lnTo>
                                    <a:pt x="82" y="174"/>
                                  </a:lnTo>
                                  <a:lnTo>
                                    <a:pt x="74" y="170"/>
                                  </a:lnTo>
                                  <a:lnTo>
                                    <a:pt x="66" y="168"/>
                                  </a:lnTo>
                                  <a:lnTo>
                                    <a:pt x="58" y="168"/>
                                  </a:lnTo>
                                  <a:lnTo>
                                    <a:pt x="58" y="168"/>
                                  </a:lnTo>
                                  <a:lnTo>
                                    <a:pt x="48" y="168"/>
                                  </a:lnTo>
                                  <a:lnTo>
                                    <a:pt x="38" y="172"/>
                                  </a:lnTo>
                                  <a:lnTo>
                                    <a:pt x="38" y="172"/>
                                  </a:lnTo>
                                  <a:lnTo>
                                    <a:pt x="26" y="176"/>
                                  </a:lnTo>
                                  <a:lnTo>
                                    <a:pt x="18" y="182"/>
                                  </a:lnTo>
                                  <a:lnTo>
                                    <a:pt x="10" y="190"/>
                                  </a:lnTo>
                                  <a:lnTo>
                                    <a:pt x="4" y="200"/>
                                  </a:lnTo>
                                  <a:lnTo>
                                    <a:pt x="4" y="200"/>
                                  </a:lnTo>
                                  <a:lnTo>
                                    <a:pt x="2" y="206"/>
                                  </a:lnTo>
                                  <a:lnTo>
                                    <a:pt x="0" y="214"/>
                                  </a:lnTo>
                                  <a:lnTo>
                                    <a:pt x="0" y="222"/>
                                  </a:lnTo>
                                  <a:lnTo>
                                    <a:pt x="2" y="230"/>
                                  </a:lnTo>
                                  <a:lnTo>
                                    <a:pt x="2" y="230"/>
                                  </a:lnTo>
                                  <a:lnTo>
                                    <a:pt x="8" y="240"/>
                                  </a:lnTo>
                                  <a:lnTo>
                                    <a:pt x="18" y="248"/>
                                  </a:lnTo>
                                  <a:lnTo>
                                    <a:pt x="32" y="254"/>
                                  </a:lnTo>
                                  <a:lnTo>
                                    <a:pt x="46" y="256"/>
                                  </a:lnTo>
                                  <a:lnTo>
                                    <a:pt x="46" y="256"/>
                                  </a:lnTo>
                                  <a:lnTo>
                                    <a:pt x="56" y="256"/>
                                  </a:lnTo>
                                  <a:lnTo>
                                    <a:pt x="66" y="252"/>
                                  </a:lnTo>
                                  <a:lnTo>
                                    <a:pt x="66" y="252"/>
                                  </a:lnTo>
                                  <a:lnTo>
                                    <a:pt x="78" y="248"/>
                                  </a:lnTo>
                                  <a:lnTo>
                                    <a:pt x="86" y="242"/>
                                  </a:lnTo>
                                  <a:lnTo>
                                    <a:pt x="94" y="234"/>
                                  </a:lnTo>
                                  <a:lnTo>
                                    <a:pt x="100" y="224"/>
                                  </a:lnTo>
                                  <a:lnTo>
                                    <a:pt x="100" y="224"/>
                                  </a:lnTo>
                                  <a:lnTo>
                                    <a:pt x="102" y="216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80"/>
                                  </a:lnTo>
                                  <a:lnTo>
                                    <a:pt x="104" y="80"/>
                                  </a:lnTo>
                                  <a:lnTo>
                                    <a:pt x="106" y="80"/>
                                  </a:lnTo>
                                  <a:lnTo>
                                    <a:pt x="240" y="56"/>
                                  </a:lnTo>
                                  <a:lnTo>
                                    <a:pt x="240" y="154"/>
                                  </a:lnTo>
                                  <a:lnTo>
                                    <a:pt x="240" y="154"/>
                                  </a:lnTo>
                                  <a:lnTo>
                                    <a:pt x="234" y="150"/>
                                  </a:lnTo>
                                  <a:lnTo>
                                    <a:pt x="226" y="146"/>
                                  </a:lnTo>
                                  <a:lnTo>
                                    <a:pt x="218" y="144"/>
                                  </a:lnTo>
                                  <a:lnTo>
                                    <a:pt x="210" y="144"/>
                                  </a:lnTo>
                                  <a:lnTo>
                                    <a:pt x="210" y="144"/>
                                  </a:lnTo>
                                  <a:lnTo>
                                    <a:pt x="200" y="144"/>
                                  </a:lnTo>
                                  <a:lnTo>
                                    <a:pt x="190" y="148"/>
                                  </a:lnTo>
                                  <a:lnTo>
                                    <a:pt x="190" y="148"/>
                                  </a:lnTo>
                                  <a:lnTo>
                                    <a:pt x="178" y="152"/>
                                  </a:lnTo>
                                  <a:lnTo>
                                    <a:pt x="170" y="158"/>
                                  </a:lnTo>
                                  <a:lnTo>
                                    <a:pt x="162" y="166"/>
                                  </a:lnTo>
                                  <a:lnTo>
                                    <a:pt x="156" y="176"/>
                                  </a:lnTo>
                                  <a:lnTo>
                                    <a:pt x="156" y="176"/>
                                  </a:lnTo>
                                  <a:lnTo>
                                    <a:pt x="154" y="182"/>
                                  </a:lnTo>
                                  <a:lnTo>
                                    <a:pt x="152" y="190"/>
                                  </a:lnTo>
                                  <a:lnTo>
                                    <a:pt x="152" y="198"/>
                                  </a:lnTo>
                                  <a:lnTo>
                                    <a:pt x="154" y="206"/>
                                  </a:lnTo>
                                  <a:lnTo>
                                    <a:pt x="154" y="206"/>
                                  </a:lnTo>
                                  <a:lnTo>
                                    <a:pt x="160" y="216"/>
                                  </a:lnTo>
                                  <a:lnTo>
                                    <a:pt x="170" y="224"/>
                                  </a:lnTo>
                                  <a:lnTo>
                                    <a:pt x="184" y="230"/>
                                  </a:lnTo>
                                  <a:lnTo>
                                    <a:pt x="198" y="232"/>
                                  </a:lnTo>
                                  <a:lnTo>
                                    <a:pt x="198" y="232"/>
                                  </a:lnTo>
                                  <a:lnTo>
                                    <a:pt x="208" y="232"/>
                                  </a:lnTo>
                                  <a:lnTo>
                                    <a:pt x="218" y="228"/>
                                  </a:lnTo>
                                  <a:lnTo>
                                    <a:pt x="218" y="228"/>
                                  </a:lnTo>
                                  <a:lnTo>
                                    <a:pt x="230" y="224"/>
                                  </a:lnTo>
                                  <a:lnTo>
                                    <a:pt x="238" y="218"/>
                                  </a:lnTo>
                                  <a:lnTo>
                                    <a:pt x="246" y="210"/>
                                  </a:lnTo>
                                  <a:lnTo>
                                    <a:pt x="252" y="200"/>
                                  </a:lnTo>
                                  <a:lnTo>
                                    <a:pt x="252" y="200"/>
                                  </a:lnTo>
                                  <a:lnTo>
                                    <a:pt x="254" y="192"/>
                                  </a:lnTo>
                                  <a:lnTo>
                                    <a:pt x="256" y="184"/>
                                  </a:lnTo>
                                  <a:lnTo>
                                    <a:pt x="256" y="184"/>
                                  </a:lnTo>
                                  <a:lnTo>
                                    <a:pt x="256" y="40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16"/>
                                  </a:lnTo>
                                  <a:lnTo>
                                    <a:pt x="256" y="16"/>
                                  </a:lnTo>
                                  <a:lnTo>
                                    <a:pt x="254" y="10"/>
                                  </a:lnTo>
                                  <a:lnTo>
                                    <a:pt x="250" y="4"/>
                                  </a:lnTo>
                                  <a:close/>
                                  <a:moveTo>
                                    <a:pt x="62" y="238"/>
                                  </a:moveTo>
                                  <a:lnTo>
                                    <a:pt x="62" y="238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34" y="238"/>
                                  </a:lnTo>
                                  <a:lnTo>
                                    <a:pt x="24" y="232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18" y="224"/>
                                  </a:lnTo>
                                  <a:lnTo>
                                    <a:pt x="18" y="224"/>
                                  </a:lnTo>
                                  <a:lnTo>
                                    <a:pt x="16" y="218"/>
                                  </a:lnTo>
                                  <a:lnTo>
                                    <a:pt x="16" y="212"/>
                                  </a:lnTo>
                                  <a:lnTo>
                                    <a:pt x="18" y="208"/>
                                  </a:lnTo>
                                  <a:lnTo>
                                    <a:pt x="20" y="202"/>
                                  </a:lnTo>
                                  <a:lnTo>
                                    <a:pt x="30" y="194"/>
                                  </a:lnTo>
                                  <a:lnTo>
                                    <a:pt x="42" y="186"/>
                                  </a:lnTo>
                                  <a:lnTo>
                                    <a:pt x="42" y="186"/>
                                  </a:lnTo>
                                  <a:lnTo>
                                    <a:pt x="56" y="184"/>
                                  </a:lnTo>
                                  <a:lnTo>
                                    <a:pt x="70" y="186"/>
                                  </a:lnTo>
                                  <a:lnTo>
                                    <a:pt x="76" y="188"/>
                                  </a:lnTo>
                                  <a:lnTo>
                                    <a:pt x="80" y="192"/>
                                  </a:lnTo>
                                  <a:lnTo>
                                    <a:pt x="84" y="196"/>
                                  </a:lnTo>
                                  <a:lnTo>
                                    <a:pt x="86" y="200"/>
                                  </a:lnTo>
                                  <a:lnTo>
                                    <a:pt x="86" y="200"/>
                                  </a:lnTo>
                                  <a:lnTo>
                                    <a:pt x="88" y="206"/>
                                  </a:lnTo>
                                  <a:lnTo>
                                    <a:pt x="88" y="212"/>
                                  </a:lnTo>
                                  <a:lnTo>
                                    <a:pt x="86" y="216"/>
                                  </a:lnTo>
                                  <a:lnTo>
                                    <a:pt x="84" y="222"/>
                                  </a:lnTo>
                                  <a:lnTo>
                                    <a:pt x="74" y="230"/>
                                  </a:lnTo>
                                  <a:lnTo>
                                    <a:pt x="62" y="238"/>
                                  </a:lnTo>
                                  <a:close/>
                                  <a:moveTo>
                                    <a:pt x="214" y="214"/>
                                  </a:moveTo>
                                  <a:lnTo>
                                    <a:pt x="214" y="214"/>
                                  </a:lnTo>
                                  <a:lnTo>
                                    <a:pt x="198" y="216"/>
                                  </a:lnTo>
                                  <a:lnTo>
                                    <a:pt x="186" y="214"/>
                                  </a:lnTo>
                                  <a:lnTo>
                                    <a:pt x="176" y="208"/>
                                  </a:lnTo>
                                  <a:lnTo>
                                    <a:pt x="172" y="204"/>
                                  </a:lnTo>
                                  <a:lnTo>
                                    <a:pt x="168" y="200"/>
                                  </a:lnTo>
                                  <a:lnTo>
                                    <a:pt x="168" y="200"/>
                                  </a:lnTo>
                                  <a:lnTo>
                                    <a:pt x="168" y="194"/>
                                  </a:lnTo>
                                  <a:lnTo>
                                    <a:pt x="168" y="188"/>
                                  </a:lnTo>
                                  <a:lnTo>
                                    <a:pt x="170" y="184"/>
                                  </a:lnTo>
                                  <a:lnTo>
                                    <a:pt x="172" y="178"/>
                                  </a:lnTo>
                                  <a:lnTo>
                                    <a:pt x="182" y="170"/>
                                  </a:lnTo>
                                  <a:lnTo>
                                    <a:pt x="194" y="162"/>
                                  </a:lnTo>
                                  <a:lnTo>
                                    <a:pt x="194" y="162"/>
                                  </a:lnTo>
                                  <a:lnTo>
                                    <a:pt x="208" y="160"/>
                                  </a:lnTo>
                                  <a:lnTo>
                                    <a:pt x="222" y="162"/>
                                  </a:lnTo>
                                  <a:lnTo>
                                    <a:pt x="228" y="164"/>
                                  </a:lnTo>
                                  <a:lnTo>
                                    <a:pt x="232" y="168"/>
                                  </a:lnTo>
                                  <a:lnTo>
                                    <a:pt x="236" y="172"/>
                                  </a:lnTo>
                                  <a:lnTo>
                                    <a:pt x="238" y="176"/>
                                  </a:lnTo>
                                  <a:lnTo>
                                    <a:pt x="238" y="176"/>
                                  </a:lnTo>
                                  <a:lnTo>
                                    <a:pt x="240" y="182"/>
                                  </a:lnTo>
                                  <a:lnTo>
                                    <a:pt x="240" y="188"/>
                                  </a:lnTo>
                                  <a:lnTo>
                                    <a:pt x="238" y="192"/>
                                  </a:lnTo>
                                  <a:lnTo>
                                    <a:pt x="234" y="198"/>
                                  </a:lnTo>
                                  <a:lnTo>
                                    <a:pt x="226" y="206"/>
                                  </a:lnTo>
                                  <a:lnTo>
                                    <a:pt x="214" y="214"/>
                                  </a:lnTo>
                                  <a:close/>
                                  <a:moveTo>
                                    <a:pt x="240" y="40"/>
                                  </a:moveTo>
                                  <a:lnTo>
                                    <a:pt x="104" y="64"/>
                                  </a:lnTo>
                                  <a:lnTo>
                                    <a:pt x="104" y="56"/>
                                  </a:lnTo>
                                  <a:lnTo>
                                    <a:pt x="104" y="40"/>
                                  </a:lnTo>
                                  <a:lnTo>
                                    <a:pt x="240" y="16"/>
                                  </a:lnTo>
                                  <a:lnTo>
                                    <a:pt x="240" y="32"/>
                                  </a:lnTo>
                                  <a:lnTo>
                                    <a:pt x="240" y="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377" name="Group 117"/>
                          <wpg:cNvGrpSpPr/>
                          <wpg:grpSpPr>
                            <a:xfrm>
                              <a:off x="6142575" y="8206905"/>
                              <a:ext cx="475199" cy="475198"/>
                              <a:chOff x="6142575" y="8206926"/>
                              <a:chExt cx="406400" cy="406400"/>
                            </a:xfrm>
                            <a:grpFill/>
                          </wpg:grpSpPr>
                          <wps:wsp>
                            <wps:cNvPr id="378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42575" y="8359326"/>
                                <a:ext cx="406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14" y="66"/>
                                  </a:cxn>
                                  <a:cxn ang="0">
                                    <a:pos x="256" y="42"/>
                                  </a:cxn>
                                  <a:cxn ang="0">
                                    <a:pos x="254" y="34"/>
                                  </a:cxn>
                                  <a:cxn ang="0">
                                    <a:pos x="208" y="52"/>
                                  </a:cxn>
                                  <a:cxn ang="0">
                                    <a:pos x="186" y="22"/>
                                  </a:cxn>
                                  <a:cxn ang="0">
                                    <a:pos x="142" y="0"/>
                                  </a:cxn>
                                  <a:cxn ang="0">
                                    <a:pos x="98" y="6"/>
                                  </a:cxn>
                                  <a:cxn ang="0">
                                    <a:pos x="52" y="44"/>
                                  </a:cxn>
                                  <a:cxn ang="0">
                                    <a:pos x="20" y="72"/>
                                  </a:cxn>
                                  <a:cxn ang="0">
                                    <a:pos x="0" y="92"/>
                                  </a:cxn>
                                  <a:cxn ang="0">
                                    <a:pos x="32" y="134"/>
                                  </a:cxn>
                                  <a:cxn ang="0">
                                    <a:pos x="38" y="154"/>
                                  </a:cxn>
                                  <a:cxn ang="0">
                                    <a:pos x="204" y="160"/>
                                  </a:cxn>
                                  <a:cxn ang="0">
                                    <a:pos x="224" y="140"/>
                                  </a:cxn>
                                  <a:cxn ang="0">
                                    <a:pos x="254" y="98"/>
                                  </a:cxn>
                                  <a:cxn ang="0">
                                    <a:pos x="250" y="78"/>
                                  </a:cxn>
                                  <a:cxn ang="0">
                                    <a:pos x="202" y="72"/>
                                  </a:cxn>
                                  <a:cxn ang="0">
                                    <a:pos x="128" y="8"/>
                                  </a:cxn>
                                  <a:cxn ang="0">
                                    <a:pos x="162" y="16"/>
                                  </a:cxn>
                                  <a:cxn ang="0">
                                    <a:pos x="196" y="44"/>
                                  </a:cxn>
                                  <a:cxn ang="0">
                                    <a:pos x="188" y="50"/>
                                  </a:cxn>
                                  <a:cxn ang="0">
                                    <a:pos x="158" y="22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82" y="32"/>
                                  </a:cxn>
                                  <a:cxn ang="0">
                                    <a:pos x="58" y="72"/>
                                  </a:cxn>
                                  <a:cxn ang="0">
                                    <a:pos x="60" y="46"/>
                                  </a:cxn>
                                  <a:cxn ang="0">
                                    <a:pos x="100" y="12"/>
                                  </a:cxn>
                                  <a:cxn ang="0">
                                    <a:pos x="164" y="72"/>
                                  </a:cxn>
                                  <a:cxn ang="0">
                                    <a:pos x="128" y="48"/>
                                  </a:cxn>
                                  <a:cxn ang="0">
                                    <a:pos x="98" y="62"/>
                                  </a:cxn>
                                  <a:cxn ang="0">
                                    <a:pos x="90" y="60"/>
                                  </a:cxn>
                                  <a:cxn ang="0">
                                    <a:pos x="128" y="40"/>
                                  </a:cxn>
                                  <a:cxn ang="0">
                                    <a:pos x="164" y="58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00" y="72"/>
                                  </a:cxn>
                                  <a:cxn ang="0">
                                    <a:pos x="120" y="58"/>
                                  </a:cxn>
                                  <a:cxn ang="0">
                                    <a:pos x="144" y="60"/>
                                  </a:cxn>
                                  <a:cxn ang="0">
                                    <a:pos x="146" y="72"/>
                                  </a:cxn>
                                  <a:cxn ang="0">
                                    <a:pos x="128" y="32"/>
                                  </a:cxn>
                                  <a:cxn ang="0">
                                    <a:pos x="94" y="44"/>
                                  </a:cxn>
                                  <a:cxn ang="0">
                                    <a:pos x="74" y="72"/>
                                  </a:cxn>
                                  <a:cxn ang="0">
                                    <a:pos x="74" y="52"/>
                                  </a:cxn>
                                  <a:cxn ang="0">
                                    <a:pos x="106" y="28"/>
                                  </a:cxn>
                                  <a:cxn ang="0">
                                    <a:pos x="138" y="24"/>
                                  </a:cxn>
                                  <a:cxn ang="0">
                                    <a:pos x="170" y="40"/>
                                  </a:cxn>
                                  <a:cxn ang="0">
                                    <a:pos x="180" y="66"/>
                                  </a:cxn>
                                  <a:cxn ang="0">
                                    <a:pos x="144" y="34"/>
                                  </a:cxn>
                                  <a:cxn ang="0">
                                    <a:pos x="208" y="140"/>
                                  </a:cxn>
                                  <a:cxn ang="0">
                                    <a:pos x="52" y="144"/>
                                  </a:cxn>
                                  <a:cxn ang="0">
                                    <a:pos x="48" y="128"/>
                                  </a:cxn>
                                  <a:cxn ang="0">
                                    <a:pos x="20" y="88"/>
                                  </a:cxn>
                                  <a:cxn ang="0">
                                    <a:pos x="64" y="88"/>
                                  </a:cxn>
                                  <a:cxn ang="0">
                                    <a:pos x="96" y="88"/>
                                  </a:cxn>
                                  <a:cxn ang="0">
                                    <a:pos x="168" y="88"/>
                                  </a:cxn>
                                  <a:cxn ang="0">
                                    <a:pos x="200" y="88"/>
                                  </a:cxn>
                                  <a:cxn ang="0">
                                    <a:pos x="236" y="88"/>
                                  </a:cxn>
                                </a:cxnLst>
                                <a:rect l="0" t="0" r="r" b="b"/>
                                <a:pathLst>
                                  <a:path w="256" h="160">
                                    <a:moveTo>
                                      <a:pt x="236" y="72"/>
                                    </a:moveTo>
                                    <a:lnTo>
                                      <a:pt x="214" y="72"/>
                                    </a:lnTo>
                                    <a:lnTo>
                                      <a:pt x="214" y="72"/>
                                    </a:lnTo>
                                    <a:lnTo>
                                      <a:pt x="214" y="66"/>
                                    </a:lnTo>
                                    <a:lnTo>
                                      <a:pt x="252" y="48"/>
                                    </a:lnTo>
                                    <a:lnTo>
                                      <a:pt x="252" y="48"/>
                                    </a:lnTo>
                                    <a:lnTo>
                                      <a:pt x="254" y="46"/>
                                    </a:lnTo>
                                    <a:lnTo>
                                      <a:pt x="256" y="42"/>
                                    </a:lnTo>
                                    <a:lnTo>
                                      <a:pt x="256" y="40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54" y="34"/>
                                    </a:lnTo>
                                    <a:lnTo>
                                      <a:pt x="250" y="32"/>
                                    </a:lnTo>
                                    <a:lnTo>
                                      <a:pt x="248" y="32"/>
                                    </a:lnTo>
                                    <a:lnTo>
                                      <a:pt x="244" y="3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2" y="40"/>
                                    </a:lnTo>
                                    <a:lnTo>
                                      <a:pt x="194" y="30"/>
                                    </a:lnTo>
                                    <a:lnTo>
                                      <a:pt x="186" y="22"/>
                                    </a:lnTo>
                                    <a:lnTo>
                                      <a:pt x="176" y="14"/>
                                    </a:lnTo>
                                    <a:lnTo>
                                      <a:pt x="166" y="8"/>
                                    </a:lnTo>
                                    <a:lnTo>
                                      <a:pt x="154" y="4"/>
                                    </a:lnTo>
                                    <a:lnTo>
                                      <a:pt x="142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12" y="2"/>
                                    </a:lnTo>
                                    <a:lnTo>
                                      <a:pt x="98" y="6"/>
                                    </a:lnTo>
                                    <a:lnTo>
                                      <a:pt x="84" y="12"/>
                                    </a:lnTo>
                                    <a:lnTo>
                                      <a:pt x="72" y="20"/>
                                    </a:lnTo>
                                    <a:lnTo>
                                      <a:pt x="60" y="32"/>
                                    </a:lnTo>
                                    <a:lnTo>
                                      <a:pt x="52" y="44"/>
                                    </a:lnTo>
                                    <a:lnTo>
                                      <a:pt x="46" y="58"/>
                                    </a:lnTo>
                                    <a:lnTo>
                                      <a:pt x="42" y="72"/>
                                    </a:lnTo>
                                    <a:lnTo>
                                      <a:pt x="20" y="72"/>
                                    </a:lnTo>
                                    <a:lnTo>
                                      <a:pt x="20" y="72"/>
                                    </a:lnTo>
                                    <a:lnTo>
                                      <a:pt x="12" y="74"/>
                                    </a:lnTo>
                                    <a:lnTo>
                                      <a:pt x="6" y="78"/>
                                    </a:lnTo>
                                    <a:lnTo>
                                      <a:pt x="2" y="84"/>
                                    </a:lnTo>
                                    <a:lnTo>
                                      <a:pt x="0" y="92"/>
                                    </a:lnTo>
                                    <a:lnTo>
                                      <a:pt x="0" y="92"/>
                                    </a:lnTo>
                                    <a:lnTo>
                                      <a:pt x="2" y="98"/>
                                    </a:lnTo>
                                    <a:lnTo>
                                      <a:pt x="4" y="102"/>
                                    </a:lnTo>
                                    <a:lnTo>
                                      <a:pt x="32" y="134"/>
                                    </a:lnTo>
                                    <a:lnTo>
                                      <a:pt x="32" y="140"/>
                                    </a:lnTo>
                                    <a:lnTo>
                                      <a:pt x="32" y="140"/>
                                    </a:lnTo>
                                    <a:lnTo>
                                      <a:pt x="34" y="148"/>
                                    </a:lnTo>
                                    <a:lnTo>
                                      <a:pt x="38" y="154"/>
                                    </a:lnTo>
                                    <a:lnTo>
                                      <a:pt x="44" y="158"/>
                                    </a:lnTo>
                                    <a:lnTo>
                                      <a:pt x="52" y="160"/>
                                    </a:lnTo>
                                    <a:lnTo>
                                      <a:pt x="204" y="160"/>
                                    </a:lnTo>
                                    <a:lnTo>
                                      <a:pt x="204" y="160"/>
                                    </a:lnTo>
                                    <a:lnTo>
                                      <a:pt x="212" y="158"/>
                                    </a:lnTo>
                                    <a:lnTo>
                                      <a:pt x="218" y="154"/>
                                    </a:lnTo>
                                    <a:lnTo>
                                      <a:pt x="222" y="148"/>
                                    </a:lnTo>
                                    <a:lnTo>
                                      <a:pt x="224" y="140"/>
                                    </a:lnTo>
                                    <a:lnTo>
                                      <a:pt x="224" y="134"/>
                                    </a:lnTo>
                                    <a:lnTo>
                                      <a:pt x="252" y="102"/>
                                    </a:lnTo>
                                    <a:lnTo>
                                      <a:pt x="252" y="102"/>
                                    </a:lnTo>
                                    <a:lnTo>
                                      <a:pt x="254" y="98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0" y="78"/>
                                    </a:lnTo>
                                    <a:lnTo>
                                      <a:pt x="244" y="74"/>
                                    </a:lnTo>
                                    <a:lnTo>
                                      <a:pt x="236" y="72"/>
                                    </a:lnTo>
                                    <a:close/>
                                    <a:moveTo>
                                      <a:pt x="206" y="72"/>
                                    </a:moveTo>
                                    <a:lnTo>
                                      <a:pt x="202" y="72"/>
                                    </a:lnTo>
                                    <a:lnTo>
                                      <a:pt x="206" y="70"/>
                                    </a:lnTo>
                                    <a:lnTo>
                                      <a:pt x="206" y="70"/>
                                    </a:lnTo>
                                    <a:lnTo>
                                      <a:pt x="206" y="72"/>
                                    </a:lnTo>
                                    <a:close/>
                                    <a:moveTo>
                                      <a:pt x="128" y="8"/>
                                    </a:moveTo>
                                    <a:lnTo>
                                      <a:pt x="128" y="8"/>
                                    </a:lnTo>
                                    <a:lnTo>
                                      <a:pt x="140" y="8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62" y="16"/>
                                    </a:lnTo>
                                    <a:lnTo>
                                      <a:pt x="172" y="22"/>
                                    </a:lnTo>
                                    <a:lnTo>
                                      <a:pt x="180" y="28"/>
                                    </a:lnTo>
                                    <a:lnTo>
                                      <a:pt x="188" y="36"/>
                                    </a:lnTo>
                                    <a:lnTo>
                                      <a:pt x="196" y="44"/>
                                    </a:lnTo>
                                    <a:lnTo>
                                      <a:pt x="200" y="54"/>
                                    </a:lnTo>
                                    <a:lnTo>
                                      <a:pt x="194" y="58"/>
                                    </a:lnTo>
                                    <a:lnTo>
                                      <a:pt x="194" y="58"/>
                                    </a:lnTo>
                                    <a:lnTo>
                                      <a:pt x="188" y="50"/>
                                    </a:lnTo>
                                    <a:lnTo>
                                      <a:pt x="182" y="42"/>
                                    </a:lnTo>
                                    <a:lnTo>
                                      <a:pt x="176" y="34"/>
                                    </a:lnTo>
                                    <a:lnTo>
                                      <a:pt x="168" y="28"/>
                                    </a:lnTo>
                                    <a:lnTo>
                                      <a:pt x="158" y="22"/>
                                    </a:lnTo>
                                    <a:lnTo>
                                      <a:pt x="148" y="20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16" y="18"/>
                                    </a:lnTo>
                                    <a:lnTo>
                                      <a:pt x="104" y="20"/>
                                    </a:lnTo>
                                    <a:lnTo>
                                      <a:pt x="92" y="26"/>
                                    </a:lnTo>
                                    <a:lnTo>
                                      <a:pt x="82" y="32"/>
                                    </a:lnTo>
                                    <a:lnTo>
                                      <a:pt x="74" y="40"/>
                                    </a:lnTo>
                                    <a:lnTo>
                                      <a:pt x="68" y="50"/>
                                    </a:lnTo>
                                    <a:lnTo>
                                      <a:pt x="62" y="60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50" y="72"/>
                                    </a:lnTo>
                                    <a:lnTo>
                                      <a:pt x="50" y="72"/>
                                    </a:lnTo>
                                    <a:lnTo>
                                      <a:pt x="54" y="58"/>
                                    </a:lnTo>
                                    <a:lnTo>
                                      <a:pt x="60" y="4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78" y="26"/>
                                    </a:lnTo>
                                    <a:lnTo>
                                      <a:pt x="88" y="18"/>
                                    </a:lnTo>
                                    <a:lnTo>
                                      <a:pt x="100" y="12"/>
                                    </a:lnTo>
                                    <a:lnTo>
                                      <a:pt x="114" y="10"/>
                                    </a:lnTo>
                                    <a:lnTo>
                                      <a:pt x="128" y="8"/>
                                    </a:lnTo>
                                    <a:close/>
                                    <a:moveTo>
                                      <a:pt x="164" y="72"/>
                                    </a:moveTo>
                                    <a:lnTo>
                                      <a:pt x="164" y="72"/>
                                    </a:lnTo>
                                    <a:lnTo>
                                      <a:pt x="158" y="62"/>
                                    </a:lnTo>
                                    <a:lnTo>
                                      <a:pt x="150" y="54"/>
                                    </a:lnTo>
                                    <a:lnTo>
                                      <a:pt x="140" y="50"/>
                                    </a:lnTo>
                                    <a:lnTo>
                                      <a:pt x="128" y="48"/>
                                    </a:lnTo>
                                    <a:lnTo>
                                      <a:pt x="128" y="48"/>
                                    </a:lnTo>
                                    <a:lnTo>
                                      <a:pt x="116" y="50"/>
                                    </a:lnTo>
                                    <a:lnTo>
                                      <a:pt x="106" y="54"/>
                                    </a:lnTo>
                                    <a:lnTo>
                                      <a:pt x="98" y="62"/>
                                    </a:lnTo>
                                    <a:lnTo>
                                      <a:pt x="92" y="72"/>
                                    </a:lnTo>
                                    <a:lnTo>
                                      <a:pt x="82" y="72"/>
                                    </a:lnTo>
                                    <a:lnTo>
                                      <a:pt x="82" y="72"/>
                                    </a:lnTo>
                                    <a:lnTo>
                                      <a:pt x="90" y="60"/>
                                    </a:lnTo>
                                    <a:lnTo>
                                      <a:pt x="100" y="50"/>
                                    </a:lnTo>
                                    <a:lnTo>
                                      <a:pt x="114" y="42"/>
                                    </a:lnTo>
                                    <a:lnTo>
                                      <a:pt x="120" y="40"/>
                                    </a:lnTo>
                                    <a:lnTo>
                                      <a:pt x="128" y="40"/>
                                    </a:lnTo>
                                    <a:lnTo>
                                      <a:pt x="128" y="40"/>
                                    </a:lnTo>
                                    <a:lnTo>
                                      <a:pt x="142" y="42"/>
                                    </a:lnTo>
                                    <a:lnTo>
                                      <a:pt x="154" y="48"/>
                                    </a:lnTo>
                                    <a:lnTo>
                                      <a:pt x="164" y="58"/>
                                    </a:lnTo>
                                    <a:lnTo>
                                      <a:pt x="172" y="70"/>
                                    </a:lnTo>
                                    <a:lnTo>
                                      <a:pt x="166" y="72"/>
                                    </a:lnTo>
                                    <a:lnTo>
                                      <a:pt x="164" y="72"/>
                                    </a:lnTo>
                                    <a:close/>
                                    <a:moveTo>
                                      <a:pt x="128" y="64"/>
                                    </a:moveTo>
                                    <a:lnTo>
                                      <a:pt x="128" y="64"/>
                                    </a:lnTo>
                                    <a:lnTo>
                                      <a:pt x="118" y="66"/>
                                    </a:lnTo>
                                    <a:lnTo>
                                      <a:pt x="110" y="72"/>
                                    </a:lnTo>
                                    <a:lnTo>
                                      <a:pt x="100" y="72"/>
                                    </a:lnTo>
                                    <a:lnTo>
                                      <a:pt x="100" y="72"/>
                                    </a:lnTo>
                                    <a:lnTo>
                                      <a:pt x="106" y="66"/>
                                    </a:lnTo>
                                    <a:lnTo>
                                      <a:pt x="112" y="60"/>
                                    </a:lnTo>
                                    <a:lnTo>
                                      <a:pt x="120" y="58"/>
                                    </a:lnTo>
                                    <a:lnTo>
                                      <a:pt x="128" y="56"/>
                                    </a:lnTo>
                                    <a:lnTo>
                                      <a:pt x="128" y="56"/>
                                    </a:lnTo>
                                    <a:lnTo>
                                      <a:pt x="136" y="58"/>
                                    </a:lnTo>
                                    <a:lnTo>
                                      <a:pt x="144" y="60"/>
                                    </a:lnTo>
                                    <a:lnTo>
                                      <a:pt x="150" y="66"/>
                                    </a:lnTo>
                                    <a:lnTo>
                                      <a:pt x="156" y="72"/>
                                    </a:lnTo>
                                    <a:lnTo>
                                      <a:pt x="146" y="72"/>
                                    </a:lnTo>
                                    <a:lnTo>
                                      <a:pt x="146" y="72"/>
                                    </a:lnTo>
                                    <a:lnTo>
                                      <a:pt x="138" y="66"/>
                                    </a:lnTo>
                                    <a:lnTo>
                                      <a:pt x="128" y="64"/>
                                    </a:lnTo>
                                    <a:close/>
                                    <a:moveTo>
                                      <a:pt x="128" y="32"/>
                                    </a:moveTo>
                                    <a:lnTo>
                                      <a:pt x="128" y="32"/>
                                    </a:lnTo>
                                    <a:lnTo>
                                      <a:pt x="118" y="32"/>
                                    </a:lnTo>
                                    <a:lnTo>
                                      <a:pt x="110" y="36"/>
                                    </a:lnTo>
                                    <a:lnTo>
                                      <a:pt x="102" y="38"/>
                                    </a:lnTo>
                                    <a:lnTo>
                                      <a:pt x="94" y="44"/>
                                    </a:lnTo>
                                    <a:lnTo>
                                      <a:pt x="88" y="50"/>
                                    </a:lnTo>
                                    <a:lnTo>
                                      <a:pt x="82" y="56"/>
                                    </a:lnTo>
                                    <a:lnTo>
                                      <a:pt x="78" y="64"/>
                                    </a:lnTo>
                                    <a:lnTo>
                                      <a:pt x="74" y="72"/>
                                    </a:lnTo>
                                    <a:lnTo>
                                      <a:pt x="66" y="72"/>
                                    </a:lnTo>
                                    <a:lnTo>
                                      <a:pt x="66" y="72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4" y="52"/>
                                    </a:lnTo>
                                    <a:lnTo>
                                      <a:pt x="80" y="44"/>
                                    </a:lnTo>
                                    <a:lnTo>
                                      <a:pt x="88" y="38"/>
                                    </a:lnTo>
                                    <a:lnTo>
                                      <a:pt x="98" y="32"/>
                                    </a:lnTo>
                                    <a:lnTo>
                                      <a:pt x="106" y="28"/>
                                    </a:lnTo>
                                    <a:lnTo>
                                      <a:pt x="118" y="24"/>
                                    </a:lnTo>
                                    <a:lnTo>
                                      <a:pt x="128" y="24"/>
                                    </a:lnTo>
                                    <a:lnTo>
                                      <a:pt x="128" y="24"/>
                                    </a:lnTo>
                                    <a:lnTo>
                                      <a:pt x="138" y="24"/>
                                    </a:lnTo>
                                    <a:lnTo>
                                      <a:pt x="146" y="26"/>
                                    </a:lnTo>
                                    <a:lnTo>
                                      <a:pt x="156" y="30"/>
                                    </a:lnTo>
                                    <a:lnTo>
                                      <a:pt x="164" y="34"/>
                                    </a:lnTo>
                                    <a:lnTo>
                                      <a:pt x="170" y="40"/>
                                    </a:lnTo>
                                    <a:lnTo>
                                      <a:pt x="176" y="46"/>
                                    </a:lnTo>
                                    <a:lnTo>
                                      <a:pt x="182" y="54"/>
                                    </a:lnTo>
                                    <a:lnTo>
                                      <a:pt x="186" y="62"/>
                                    </a:lnTo>
                                    <a:lnTo>
                                      <a:pt x="180" y="66"/>
                                    </a:lnTo>
                                    <a:lnTo>
                                      <a:pt x="180" y="66"/>
                                    </a:lnTo>
                                    <a:lnTo>
                                      <a:pt x="170" y="52"/>
                                    </a:lnTo>
                                    <a:lnTo>
                                      <a:pt x="158" y="42"/>
                                    </a:lnTo>
                                    <a:lnTo>
                                      <a:pt x="144" y="34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28" y="32"/>
                                    </a:lnTo>
                                    <a:close/>
                                    <a:moveTo>
                                      <a:pt x="208" y="128"/>
                                    </a:moveTo>
                                    <a:lnTo>
                                      <a:pt x="208" y="140"/>
                                    </a:lnTo>
                                    <a:lnTo>
                                      <a:pt x="208" y="140"/>
                                    </a:lnTo>
                                    <a:lnTo>
                                      <a:pt x="206" y="142"/>
                                    </a:lnTo>
                                    <a:lnTo>
                                      <a:pt x="204" y="144"/>
                                    </a:lnTo>
                                    <a:lnTo>
                                      <a:pt x="52" y="144"/>
                                    </a:lnTo>
                                    <a:lnTo>
                                      <a:pt x="52" y="144"/>
                                    </a:lnTo>
                                    <a:lnTo>
                                      <a:pt x="50" y="142"/>
                                    </a:lnTo>
                                    <a:lnTo>
                                      <a:pt x="48" y="140"/>
                                    </a:lnTo>
                                    <a:lnTo>
                                      <a:pt x="48" y="128"/>
                                    </a:lnTo>
                                    <a:lnTo>
                                      <a:pt x="16" y="92"/>
                                    </a:lnTo>
                                    <a:lnTo>
                                      <a:pt x="16" y="92"/>
                                    </a:lnTo>
                                    <a:lnTo>
                                      <a:pt x="18" y="90"/>
                                    </a:lnTo>
                                    <a:lnTo>
                                      <a:pt x="20" y="88"/>
                                    </a:lnTo>
                                    <a:lnTo>
                                      <a:pt x="40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56" y="88"/>
                                    </a:lnTo>
                                    <a:lnTo>
                                      <a:pt x="64" y="88"/>
                                    </a:lnTo>
                                    <a:lnTo>
                                      <a:pt x="72" y="88"/>
                                    </a:lnTo>
                                    <a:lnTo>
                                      <a:pt x="80" y="88"/>
                                    </a:lnTo>
                                    <a:lnTo>
                                      <a:pt x="88" y="88"/>
                                    </a:lnTo>
                                    <a:lnTo>
                                      <a:pt x="96" y="88"/>
                                    </a:lnTo>
                                    <a:lnTo>
                                      <a:pt x="104" y="88"/>
                                    </a:lnTo>
                                    <a:lnTo>
                                      <a:pt x="152" y="88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68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84" y="88"/>
                                    </a:lnTo>
                                    <a:lnTo>
                                      <a:pt x="192" y="88"/>
                                    </a:lnTo>
                                    <a:lnTo>
                                      <a:pt x="200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6" y="88"/>
                                    </a:lnTo>
                                    <a:lnTo>
                                      <a:pt x="236" y="88"/>
                                    </a:lnTo>
                                    <a:lnTo>
                                      <a:pt x="236" y="88"/>
                                    </a:lnTo>
                                    <a:lnTo>
                                      <a:pt x="238" y="90"/>
                                    </a:lnTo>
                                    <a:lnTo>
                                      <a:pt x="240" y="92"/>
                                    </a:lnTo>
                                    <a:lnTo>
                                      <a:pt x="208" y="12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9" name="Freeform 100"/>
                            <wps:cNvSpPr/>
                            <wps:spPr bwMode="auto">
                              <a:xfrm>
                                <a:off x="6241000" y="8264076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8" y="58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42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8" y="58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4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0" name="Freeform 102"/>
                            <wps:cNvSpPr/>
                            <wps:spPr bwMode="auto">
                              <a:xfrm>
                                <a:off x="6396575" y="8260901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8" y="60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6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10" y="12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8" y="60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6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10" y="12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1" name="Freeform 104"/>
                            <wps:cNvSpPr/>
                            <wps:spPr bwMode="auto">
                              <a:xfrm>
                                <a:off x="6329900" y="8206926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8" y="60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12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42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8" y="60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12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4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82" name="Group 122"/>
                          <wpg:cNvGrpSpPr/>
                          <wpg:grpSpPr>
                            <a:xfrm>
                              <a:off x="6142590" y="9172196"/>
                              <a:ext cx="475200" cy="460350"/>
                              <a:chOff x="6142575" y="9172173"/>
                              <a:chExt cx="406400" cy="393700"/>
                            </a:xfrm>
                            <a:grpFill/>
                          </wpg:grpSpPr>
                          <wps:wsp>
                            <wps:cNvPr id="383" name="Freeform 49"/>
                            <wps:cNvSpPr/>
                            <wps:spPr bwMode="auto">
                              <a:xfrm>
                                <a:off x="6345775" y="9388073"/>
                                <a:ext cx="50800" cy="50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2"/>
                                  </a:cxn>
                                  <a:cxn ang="0">
                                    <a:pos x="4" y="28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30" y="2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32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2" y="22"/>
                                    </a:lnTo>
                                    <a:lnTo>
                                      <a:pt x="4" y="28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30" y="2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4" name="Freeform 5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42575" y="9172173"/>
                                <a:ext cx="406400" cy="393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32" y="48"/>
                                  </a:cxn>
                                  <a:cxn ang="0">
                                    <a:pos x="232" y="24"/>
                                  </a:cxn>
                                  <a:cxn ang="0">
                                    <a:pos x="218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26" y="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0" y="212"/>
                                  </a:cxn>
                                  <a:cxn ang="0">
                                    <a:pos x="12" y="236"/>
                                  </a:cxn>
                                  <a:cxn ang="0">
                                    <a:pos x="36" y="248"/>
                                  </a:cxn>
                                  <a:cxn ang="0">
                                    <a:pos x="188" y="248"/>
                                  </a:cxn>
                                  <a:cxn ang="0">
                                    <a:pos x="212" y="240"/>
                                  </a:cxn>
                                  <a:cxn ang="0">
                                    <a:pos x="228" y="222"/>
                                  </a:cxn>
                                  <a:cxn ang="0">
                                    <a:pos x="232" y="192"/>
                                  </a:cxn>
                                  <a:cxn ang="0">
                                    <a:pos x="242" y="182"/>
                                  </a:cxn>
                                  <a:cxn ang="0">
                                    <a:pos x="256" y="144"/>
                                  </a:cxn>
                                  <a:cxn ang="0">
                                    <a:pos x="242" y="106"/>
                                  </a:cxn>
                                  <a:cxn ang="0">
                                    <a:pos x="176" y="16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16" y="24"/>
                                  </a:cxn>
                                  <a:cxn ang="0">
                                    <a:pos x="216" y="74"/>
                                  </a:cxn>
                                  <a:cxn ang="0">
                                    <a:pos x="208" y="72"/>
                                  </a:cxn>
                                  <a:cxn ang="0">
                                    <a:pos x="208" y="32"/>
                                  </a:cxn>
                                  <a:cxn ang="0">
                                    <a:pos x="206" y="26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6" y="2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18" y="54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200" y="56"/>
                                  </a:cxn>
                                  <a:cxn ang="0">
                                    <a:pos x="200" y="48"/>
                                  </a:cxn>
                                  <a:cxn ang="0">
                                    <a:pos x="200" y="72"/>
                                  </a:cxn>
                                  <a:cxn ang="0">
                                    <a:pos x="44" y="72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216" y="204"/>
                                  </a:cxn>
                                  <a:cxn ang="0">
                                    <a:pos x="198" y="230"/>
                                  </a:cxn>
                                  <a:cxn ang="0">
                                    <a:pos x="44" y="232"/>
                                  </a:cxn>
                                  <a:cxn ang="0">
                                    <a:pos x="18" y="214"/>
                                  </a:cxn>
                                  <a:cxn ang="0">
                                    <a:pos x="16" y="78"/>
                                  </a:cxn>
                                  <a:cxn ang="0">
                                    <a:pos x="36" y="88"/>
                                  </a:cxn>
                                  <a:cxn ang="0">
                                    <a:pos x="208" y="88"/>
                                  </a:cxn>
                                  <a:cxn ang="0">
                                    <a:pos x="214" y="90"/>
                                  </a:cxn>
                                  <a:cxn ang="0">
                                    <a:pos x="216" y="112"/>
                                  </a:cxn>
                                  <a:cxn ang="0">
                                    <a:pos x="136" y="112"/>
                                  </a:cxn>
                                  <a:cxn ang="0">
                                    <a:pos x="116" y="124"/>
                                  </a:cxn>
                                  <a:cxn ang="0">
                                    <a:pos x="104" y="144"/>
                                  </a:cxn>
                                  <a:cxn ang="0">
                                    <a:pos x="104" y="160"/>
                                  </a:cxn>
                                  <a:cxn ang="0">
                                    <a:pos x="116" y="180"/>
                                  </a:cxn>
                                  <a:cxn ang="0">
                                    <a:pos x="136" y="192"/>
                                  </a:cxn>
                                  <a:cxn ang="0">
                                    <a:pos x="216" y="204"/>
                                  </a:cxn>
                                  <a:cxn ang="0">
                                    <a:pos x="144" y="176"/>
                                  </a:cxn>
                                  <a:cxn ang="0">
                                    <a:pos x="122" y="162"/>
                                  </a:cxn>
                                  <a:cxn ang="0">
                                    <a:pos x="122" y="142"/>
                                  </a:cxn>
                                  <a:cxn ang="0">
                                    <a:pos x="144" y="128"/>
                                  </a:cxn>
                                  <a:cxn ang="0">
                                    <a:pos x="224" y="126"/>
                                  </a:cxn>
                                  <a:cxn ang="0">
                                    <a:pos x="230" y="118"/>
                                  </a:cxn>
                                  <a:cxn ang="0">
                                    <a:pos x="232" y="118"/>
                                  </a:cxn>
                                  <a:cxn ang="0">
                                    <a:pos x="240" y="144"/>
                                  </a:cxn>
                                  <a:cxn ang="0">
                                    <a:pos x="232" y="170"/>
                                  </a:cxn>
                                </a:cxnLst>
                                <a:rect l="0" t="0" r="r" b="b"/>
                                <a:pathLst>
                                  <a:path w="256" h="248">
                                    <a:moveTo>
                                      <a:pt x="232" y="96"/>
                                    </a:moveTo>
                                    <a:lnTo>
                                      <a:pt x="232" y="96"/>
                                    </a:lnTo>
                                    <a:lnTo>
                                      <a:pt x="232" y="48"/>
                                    </a:lnTo>
                                    <a:lnTo>
                                      <a:pt x="232" y="44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30" y="14"/>
                                    </a:lnTo>
                                    <a:lnTo>
                                      <a:pt x="224" y="8"/>
                                    </a:lnTo>
                                    <a:lnTo>
                                      <a:pt x="218" y="2"/>
                                    </a:lnTo>
                                    <a:lnTo>
                                      <a:pt x="208" y="0"/>
                                    </a:lnTo>
                                    <a:lnTo>
                                      <a:pt x="176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6" y="0"/>
                                    </a:lnTo>
                                    <a:lnTo>
                                      <a:pt x="26" y="4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4" y="2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12"/>
                                    </a:lnTo>
                                    <a:lnTo>
                                      <a:pt x="4" y="222"/>
                                    </a:lnTo>
                                    <a:lnTo>
                                      <a:pt x="8" y="228"/>
                                    </a:lnTo>
                                    <a:lnTo>
                                      <a:pt x="12" y="236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26" y="244"/>
                                    </a:lnTo>
                                    <a:lnTo>
                                      <a:pt x="36" y="248"/>
                                    </a:lnTo>
                                    <a:lnTo>
                                      <a:pt x="44" y="248"/>
                                    </a:lnTo>
                                    <a:lnTo>
                                      <a:pt x="188" y="248"/>
                                    </a:lnTo>
                                    <a:lnTo>
                                      <a:pt x="188" y="248"/>
                                    </a:lnTo>
                                    <a:lnTo>
                                      <a:pt x="196" y="248"/>
                                    </a:lnTo>
                                    <a:lnTo>
                                      <a:pt x="206" y="244"/>
                                    </a:lnTo>
                                    <a:lnTo>
                                      <a:pt x="212" y="240"/>
                                    </a:lnTo>
                                    <a:lnTo>
                                      <a:pt x="220" y="236"/>
                                    </a:lnTo>
                                    <a:lnTo>
                                      <a:pt x="224" y="228"/>
                                    </a:lnTo>
                                    <a:lnTo>
                                      <a:pt x="228" y="222"/>
                                    </a:lnTo>
                                    <a:lnTo>
                                      <a:pt x="232" y="212"/>
                                    </a:lnTo>
                                    <a:lnTo>
                                      <a:pt x="232" y="204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42" y="182"/>
                                    </a:lnTo>
                                    <a:lnTo>
                                      <a:pt x="250" y="170"/>
                                    </a:lnTo>
                                    <a:lnTo>
                                      <a:pt x="254" y="158"/>
                                    </a:lnTo>
                                    <a:lnTo>
                                      <a:pt x="256" y="144"/>
                                    </a:lnTo>
                                    <a:lnTo>
                                      <a:pt x="254" y="130"/>
                                    </a:lnTo>
                                    <a:lnTo>
                                      <a:pt x="250" y="118"/>
                                    </a:lnTo>
                                    <a:lnTo>
                                      <a:pt x="242" y="106"/>
                                    </a:lnTo>
                                    <a:lnTo>
                                      <a:pt x="232" y="96"/>
                                    </a:lnTo>
                                    <a:close/>
                                    <a:moveTo>
                                      <a:pt x="44" y="16"/>
                                    </a:moveTo>
                                    <a:lnTo>
                                      <a:pt x="176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12" y="16"/>
                                    </a:lnTo>
                                    <a:lnTo>
                                      <a:pt x="214" y="18"/>
                                    </a:lnTo>
                                    <a:lnTo>
                                      <a:pt x="216" y="20"/>
                                    </a:lnTo>
                                    <a:lnTo>
                                      <a:pt x="216" y="24"/>
                                    </a:lnTo>
                                    <a:lnTo>
                                      <a:pt x="216" y="44"/>
                                    </a:lnTo>
                                    <a:lnTo>
                                      <a:pt x="216" y="48"/>
                                    </a:lnTo>
                                    <a:lnTo>
                                      <a:pt x="216" y="74"/>
                                    </a:lnTo>
                                    <a:lnTo>
                                      <a:pt x="216" y="74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08" y="64"/>
                                    </a:lnTo>
                                    <a:lnTo>
                                      <a:pt x="208" y="48"/>
                                    </a:lnTo>
                                    <a:lnTo>
                                      <a:pt x="208" y="32"/>
                                    </a:lnTo>
                                    <a:lnTo>
                                      <a:pt x="208" y="32"/>
                                    </a:lnTo>
                                    <a:lnTo>
                                      <a:pt x="208" y="28"/>
                                    </a:lnTo>
                                    <a:lnTo>
                                      <a:pt x="206" y="26"/>
                                    </a:lnTo>
                                    <a:lnTo>
                                      <a:pt x="204" y="24"/>
                                    </a:lnTo>
                                    <a:lnTo>
                                      <a:pt x="200" y="2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4"/>
                                    </a:lnTo>
                                    <a:lnTo>
                                      <a:pt x="26" y="26"/>
                                    </a:lnTo>
                                    <a:lnTo>
                                      <a:pt x="24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54"/>
                                    </a:lnTo>
                                    <a:lnTo>
                                      <a:pt x="16" y="44"/>
                                    </a:lnTo>
                                    <a:lnTo>
                                      <a:pt x="16" y="44"/>
                                    </a:lnTo>
                                    <a:lnTo>
                                      <a:pt x="18" y="34"/>
                                    </a:lnTo>
                                    <a:lnTo>
                                      <a:pt x="24" y="24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44" y="16"/>
                                    </a:lnTo>
                                    <a:close/>
                                    <a:moveTo>
                                      <a:pt x="200" y="40"/>
                                    </a:moveTo>
                                    <a:lnTo>
                                      <a:pt x="32" y="40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200" y="32"/>
                                    </a:lnTo>
                                    <a:lnTo>
                                      <a:pt x="200" y="40"/>
                                    </a:lnTo>
                                    <a:close/>
                                    <a:moveTo>
                                      <a:pt x="200" y="56"/>
                                    </a:moveTo>
                                    <a:lnTo>
                                      <a:pt x="32" y="56"/>
                                    </a:lnTo>
                                    <a:lnTo>
                                      <a:pt x="32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0" y="56"/>
                                    </a:lnTo>
                                    <a:close/>
                                    <a:moveTo>
                                      <a:pt x="200" y="64"/>
                                    </a:moveTo>
                                    <a:lnTo>
                                      <a:pt x="200" y="72"/>
                                    </a:lnTo>
                                    <a:lnTo>
                                      <a:pt x="176" y="72"/>
                                    </a:lnTo>
                                    <a:lnTo>
                                      <a:pt x="44" y="72"/>
                                    </a:lnTo>
                                    <a:lnTo>
                                      <a:pt x="44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200" y="64"/>
                                    </a:lnTo>
                                    <a:close/>
                                    <a:moveTo>
                                      <a:pt x="216" y="204"/>
                                    </a:moveTo>
                                    <a:lnTo>
                                      <a:pt x="216" y="204"/>
                                    </a:lnTo>
                                    <a:lnTo>
                                      <a:pt x="214" y="214"/>
                                    </a:lnTo>
                                    <a:lnTo>
                                      <a:pt x="208" y="224"/>
                                    </a:lnTo>
                                    <a:lnTo>
                                      <a:pt x="198" y="230"/>
                                    </a:lnTo>
                                    <a:lnTo>
                                      <a:pt x="188" y="232"/>
                                    </a:lnTo>
                                    <a:lnTo>
                                      <a:pt x="44" y="232"/>
                                    </a:lnTo>
                                    <a:lnTo>
                                      <a:pt x="44" y="232"/>
                                    </a:lnTo>
                                    <a:lnTo>
                                      <a:pt x="34" y="230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18" y="214"/>
                                    </a:lnTo>
                                    <a:lnTo>
                                      <a:pt x="16" y="204"/>
                                    </a:lnTo>
                                    <a:lnTo>
                                      <a:pt x="16" y="78"/>
                                    </a:lnTo>
                                    <a:lnTo>
                                      <a:pt x="16" y="78"/>
                                    </a:lnTo>
                                    <a:lnTo>
                                      <a:pt x="22" y="82"/>
                                    </a:lnTo>
                                    <a:lnTo>
                                      <a:pt x="28" y="86"/>
                                    </a:lnTo>
                                    <a:lnTo>
                                      <a:pt x="36" y="88"/>
                                    </a:lnTo>
                                    <a:lnTo>
                                      <a:pt x="44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2" y="88"/>
                                    </a:lnTo>
                                    <a:lnTo>
                                      <a:pt x="214" y="90"/>
                                    </a:lnTo>
                                    <a:lnTo>
                                      <a:pt x="216" y="92"/>
                                    </a:lnTo>
                                    <a:lnTo>
                                      <a:pt x="216" y="96"/>
                                    </a:lnTo>
                                    <a:lnTo>
                                      <a:pt x="216" y="112"/>
                                    </a:lnTo>
                                    <a:lnTo>
                                      <a:pt x="144" y="112"/>
                                    </a:lnTo>
                                    <a:lnTo>
                                      <a:pt x="144" y="112"/>
                                    </a:lnTo>
                                    <a:lnTo>
                                      <a:pt x="136" y="112"/>
                                    </a:lnTo>
                                    <a:lnTo>
                                      <a:pt x="128" y="116"/>
                                    </a:lnTo>
                                    <a:lnTo>
                                      <a:pt x="122" y="118"/>
                                    </a:lnTo>
                                    <a:lnTo>
                                      <a:pt x="116" y="124"/>
                                    </a:lnTo>
                                    <a:lnTo>
                                      <a:pt x="110" y="130"/>
                                    </a:lnTo>
                                    <a:lnTo>
                                      <a:pt x="108" y="136"/>
                                    </a:lnTo>
                                    <a:lnTo>
                                      <a:pt x="104" y="144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104" y="160"/>
                                    </a:lnTo>
                                    <a:lnTo>
                                      <a:pt x="108" y="168"/>
                                    </a:lnTo>
                                    <a:lnTo>
                                      <a:pt x="110" y="174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22" y="186"/>
                                    </a:lnTo>
                                    <a:lnTo>
                                      <a:pt x="128" y="188"/>
                                    </a:lnTo>
                                    <a:lnTo>
                                      <a:pt x="136" y="192"/>
                                    </a:lnTo>
                                    <a:lnTo>
                                      <a:pt x="144" y="192"/>
                                    </a:lnTo>
                                    <a:lnTo>
                                      <a:pt x="216" y="192"/>
                                    </a:lnTo>
                                    <a:lnTo>
                                      <a:pt x="216" y="204"/>
                                    </a:lnTo>
                                    <a:close/>
                                    <a:moveTo>
                                      <a:pt x="226" y="176"/>
                                    </a:moveTo>
                                    <a:lnTo>
                                      <a:pt x="144" y="176"/>
                                    </a:lnTo>
                                    <a:lnTo>
                                      <a:pt x="144" y="176"/>
                                    </a:lnTo>
                                    <a:lnTo>
                                      <a:pt x="134" y="174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22" y="162"/>
                                    </a:lnTo>
                                    <a:lnTo>
                                      <a:pt x="120" y="152"/>
                                    </a:lnTo>
                                    <a:lnTo>
                                      <a:pt x="120" y="152"/>
                                    </a:lnTo>
                                    <a:lnTo>
                                      <a:pt x="122" y="142"/>
                                    </a:lnTo>
                                    <a:lnTo>
                                      <a:pt x="128" y="136"/>
                                    </a:lnTo>
                                    <a:lnTo>
                                      <a:pt x="134" y="130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216" y="128"/>
                                    </a:lnTo>
                                    <a:lnTo>
                                      <a:pt x="216" y="128"/>
                                    </a:lnTo>
                                    <a:lnTo>
                                      <a:pt x="224" y="126"/>
                                    </a:lnTo>
                                    <a:lnTo>
                                      <a:pt x="228" y="122"/>
                                    </a:lnTo>
                                    <a:lnTo>
                                      <a:pt x="228" y="122"/>
                                    </a:lnTo>
                                    <a:lnTo>
                                      <a:pt x="230" y="118"/>
                                    </a:lnTo>
                                    <a:lnTo>
                                      <a:pt x="230" y="118"/>
                                    </a:lnTo>
                                    <a:lnTo>
                                      <a:pt x="232" y="118"/>
                                    </a:lnTo>
                                    <a:lnTo>
                                      <a:pt x="232" y="118"/>
                                    </a:lnTo>
                                    <a:lnTo>
                                      <a:pt x="238" y="130"/>
                                    </a:lnTo>
                                    <a:lnTo>
                                      <a:pt x="240" y="144"/>
                                    </a:lnTo>
                                    <a:lnTo>
                                      <a:pt x="240" y="144"/>
                                    </a:lnTo>
                                    <a:lnTo>
                                      <a:pt x="240" y="154"/>
                                    </a:lnTo>
                                    <a:lnTo>
                                      <a:pt x="236" y="162"/>
                                    </a:lnTo>
                                    <a:lnTo>
                                      <a:pt x="232" y="170"/>
                                    </a:lnTo>
                                    <a:lnTo>
                                      <a:pt x="226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85" name="Group 125"/>
                          <wpg:cNvGrpSpPr/>
                          <wpg:grpSpPr>
                            <a:xfrm>
                              <a:off x="4405146" y="8236646"/>
                              <a:ext cx="326700" cy="475200"/>
                              <a:chOff x="4405130" y="8236626"/>
                              <a:chExt cx="279400" cy="406400"/>
                            </a:xfrm>
                            <a:grpFill/>
                          </wpg:grpSpPr>
                          <wps:wsp>
                            <wps:cNvPr id="386" name="Freeform 186"/>
                            <wps:cNvSpPr/>
                            <wps:spPr bwMode="auto">
                              <a:xfrm>
                                <a:off x="4519430" y="83509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7" name="Freeform 188"/>
                            <wps:cNvSpPr/>
                            <wps:spPr bwMode="auto">
                              <a:xfrm>
                                <a:off x="4519430" y="85033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8" name="Freeform 190"/>
                            <wps:cNvSpPr/>
                            <wps:spPr bwMode="auto">
                              <a:xfrm>
                                <a:off x="4443230" y="84271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9" name="Freeform 192"/>
                            <wps:cNvSpPr/>
                            <wps:spPr bwMode="auto">
                              <a:xfrm>
                                <a:off x="4595630" y="84271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0" y="8"/>
                                    </a:move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0" name="Freeform 194"/>
                            <wps:cNvSpPr/>
                            <wps:spPr bwMode="auto">
                              <a:xfrm>
                                <a:off x="4465455" y="848110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0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6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6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6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6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1" name="Freeform 196"/>
                            <wps:cNvSpPr/>
                            <wps:spPr bwMode="auto">
                              <a:xfrm>
                                <a:off x="4465455" y="837315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6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6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6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6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6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6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2" name="Freeform 198"/>
                            <wps:cNvSpPr/>
                            <wps:spPr bwMode="auto">
                              <a:xfrm>
                                <a:off x="4573405" y="848110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0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0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0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3" name="Freeform 20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05130" y="8236626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112"/>
                                  </a:cxn>
                                  <a:cxn ang="0">
                                    <a:pos x="158" y="112"/>
                                  </a:cxn>
                                  <a:cxn ang="0">
                                    <a:pos x="152" y="92"/>
                                  </a:cxn>
                                  <a:cxn ang="0">
                                    <a:pos x="140" y="76"/>
                                  </a:cxn>
                                  <a:cxn ang="0">
                                    <a:pos x="128" y="14"/>
                                  </a:cxn>
                                  <a:cxn ang="0">
                                    <a:pos x="124" y="4"/>
                                  </a:cxn>
                                  <a:cxn ang="0">
                                    <a:pos x="112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22" y="74"/>
                                  </a:cxn>
                                  <a:cxn ang="0">
                                    <a:pos x="6" y="98"/>
                                  </a:cxn>
                                  <a:cxn ang="0">
                                    <a:pos x="0" y="128"/>
                                  </a:cxn>
                                  <a:cxn ang="0">
                                    <a:pos x="2" y="144"/>
                                  </a:cxn>
                                  <a:cxn ang="0">
                                    <a:pos x="12" y="170"/>
                                  </a:cxn>
                                  <a:cxn ang="0">
                                    <a:pos x="32" y="242"/>
                                  </a:cxn>
                                  <a:cxn ang="0">
                                    <a:pos x="34" y="248"/>
                                  </a:cxn>
                                  <a:cxn ang="0">
                                    <a:pos x="42" y="256"/>
                                  </a:cxn>
                                  <a:cxn ang="0">
                                    <a:pos x="112" y="256"/>
                                  </a:cxn>
                                  <a:cxn ang="0">
                                    <a:pos x="118" y="256"/>
                                  </a:cxn>
                                  <a:cxn ang="0">
                                    <a:pos x="126" y="248"/>
                                  </a:cxn>
                                  <a:cxn ang="0">
                                    <a:pos x="140" y="182"/>
                                  </a:cxn>
                                  <a:cxn ang="0">
                                    <a:pos x="146" y="174"/>
                                  </a:cxn>
                                  <a:cxn ang="0">
                                    <a:pos x="156" y="154"/>
                                  </a:cxn>
                                  <a:cxn ang="0">
                                    <a:pos x="158" y="144"/>
                                  </a:cxn>
                                  <a:cxn ang="0">
                                    <a:pos x="160" y="144"/>
                                  </a:cxn>
                                  <a:cxn ang="0">
                                    <a:pos x="172" y="140"/>
                                  </a:cxn>
                                  <a:cxn ang="0">
                                    <a:pos x="176" y="128"/>
                                  </a:cxn>
                                  <a:cxn ang="0">
                                    <a:pos x="174" y="122"/>
                                  </a:cxn>
                                  <a:cxn ang="0">
                                    <a:pos x="166" y="114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120" y="60"/>
                                  </a:cxn>
                                  <a:cxn ang="0">
                                    <a:pos x="112" y="54"/>
                                  </a:cxn>
                                  <a:cxn ang="0">
                                    <a:pos x="92" y="48"/>
                                  </a:cxn>
                                  <a:cxn ang="0">
                                    <a:pos x="80" y="48"/>
                                  </a:cxn>
                                  <a:cxn ang="0">
                                    <a:pos x="60" y="50"/>
                                  </a:cxn>
                                  <a:cxn ang="0">
                                    <a:pos x="40" y="60"/>
                                  </a:cxn>
                                  <a:cxn ang="0">
                                    <a:pos x="112" y="240"/>
                                  </a:cxn>
                                  <a:cxn ang="0">
                                    <a:pos x="40" y="196"/>
                                  </a:cxn>
                                  <a:cxn ang="0">
                                    <a:pos x="50" y="202"/>
                                  </a:cxn>
                                  <a:cxn ang="0">
                                    <a:pos x="70" y="208"/>
                                  </a:cxn>
                                  <a:cxn ang="0">
                                    <a:pos x="80" y="208"/>
                                  </a:cxn>
                                  <a:cxn ang="0">
                                    <a:pos x="102" y="206"/>
                                  </a:cxn>
                                  <a:cxn ang="0">
                                    <a:pos x="120" y="196"/>
                                  </a:cxn>
                                  <a:cxn ang="0">
                                    <a:pos x="80" y="192"/>
                                  </a:cxn>
                                  <a:cxn ang="0">
                                    <a:pos x="68" y="190"/>
                                  </a:cxn>
                                  <a:cxn ang="0">
                                    <a:pos x="44" y="182"/>
                                  </a:cxn>
                                  <a:cxn ang="0">
                                    <a:pos x="26" y="164"/>
                                  </a:cxn>
                                  <a:cxn ang="0">
                                    <a:pos x="18" y="140"/>
                                  </a:cxn>
                                  <a:cxn ang="0">
                                    <a:pos x="16" y="128"/>
                                  </a:cxn>
                                  <a:cxn ang="0">
                                    <a:pos x="22" y="104"/>
                                  </a:cxn>
                                  <a:cxn ang="0">
                                    <a:pos x="34" y="82"/>
                                  </a:cxn>
                                  <a:cxn ang="0">
                                    <a:pos x="56" y="70"/>
                                  </a:cxn>
                                  <a:cxn ang="0">
                                    <a:pos x="80" y="64"/>
                                  </a:cxn>
                                  <a:cxn ang="0">
                                    <a:pos x="92" y="66"/>
                                  </a:cxn>
                                  <a:cxn ang="0">
                                    <a:pos x="116" y="74"/>
                                  </a:cxn>
                                  <a:cxn ang="0">
                                    <a:pos x="134" y="92"/>
                                  </a:cxn>
                                  <a:cxn ang="0">
                                    <a:pos x="142" y="116"/>
                                  </a:cxn>
                                  <a:cxn ang="0">
                                    <a:pos x="144" y="128"/>
                                  </a:cxn>
                                  <a:cxn ang="0">
                                    <a:pos x="138" y="152"/>
                                  </a:cxn>
                                  <a:cxn ang="0">
                                    <a:pos x="126" y="174"/>
                                  </a:cxn>
                                  <a:cxn ang="0">
                                    <a:pos x="104" y="186"/>
                                  </a:cxn>
                                  <a:cxn ang="0">
                                    <a:pos x="80" y="192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160" y="112"/>
                                    </a:moveTo>
                                    <a:lnTo>
                                      <a:pt x="160" y="112"/>
                                    </a:lnTo>
                                    <a:lnTo>
                                      <a:pt x="158" y="112"/>
                                    </a:lnTo>
                                    <a:lnTo>
                                      <a:pt x="158" y="112"/>
                                    </a:lnTo>
                                    <a:lnTo>
                                      <a:pt x="156" y="102"/>
                                    </a:lnTo>
                                    <a:lnTo>
                                      <a:pt x="152" y="92"/>
                                    </a:lnTo>
                                    <a:lnTo>
                                      <a:pt x="146" y="84"/>
                                    </a:lnTo>
                                    <a:lnTo>
                                      <a:pt x="140" y="76"/>
                                    </a:lnTo>
                                    <a:lnTo>
                                      <a:pt x="128" y="14"/>
                                    </a:lnTo>
                                    <a:lnTo>
                                      <a:pt x="128" y="14"/>
                                    </a:lnTo>
                                    <a:lnTo>
                                      <a:pt x="126" y="8"/>
                                    </a:lnTo>
                                    <a:lnTo>
                                      <a:pt x="124" y="4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2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22" y="74"/>
                                    </a:lnTo>
                                    <a:lnTo>
                                      <a:pt x="22" y="74"/>
                                    </a:lnTo>
                                    <a:lnTo>
                                      <a:pt x="12" y="86"/>
                                    </a:lnTo>
                                    <a:lnTo>
                                      <a:pt x="6" y="98"/>
                                    </a:lnTo>
                                    <a:lnTo>
                                      <a:pt x="2" y="112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2" y="144"/>
                                    </a:lnTo>
                                    <a:lnTo>
                                      <a:pt x="6" y="158"/>
                                    </a:lnTo>
                                    <a:lnTo>
                                      <a:pt x="12" y="170"/>
                                    </a:lnTo>
                                    <a:lnTo>
                                      <a:pt x="20" y="182"/>
                                    </a:lnTo>
                                    <a:lnTo>
                                      <a:pt x="32" y="242"/>
                                    </a:lnTo>
                                    <a:lnTo>
                                      <a:pt x="32" y="242"/>
                                    </a:lnTo>
                                    <a:lnTo>
                                      <a:pt x="34" y="248"/>
                                    </a:lnTo>
                                    <a:lnTo>
                                      <a:pt x="38" y="252"/>
                                    </a:lnTo>
                                    <a:lnTo>
                                      <a:pt x="42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8" y="256"/>
                                    </a:lnTo>
                                    <a:lnTo>
                                      <a:pt x="122" y="252"/>
                                    </a:lnTo>
                                    <a:lnTo>
                                      <a:pt x="126" y="248"/>
                                    </a:lnTo>
                                    <a:lnTo>
                                      <a:pt x="128" y="242"/>
                                    </a:lnTo>
                                    <a:lnTo>
                                      <a:pt x="140" y="182"/>
                                    </a:lnTo>
                                    <a:lnTo>
                                      <a:pt x="140" y="182"/>
                                    </a:lnTo>
                                    <a:lnTo>
                                      <a:pt x="146" y="174"/>
                                    </a:lnTo>
                                    <a:lnTo>
                                      <a:pt x="152" y="164"/>
                                    </a:lnTo>
                                    <a:lnTo>
                                      <a:pt x="156" y="154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60" y="144"/>
                                    </a:lnTo>
                                    <a:lnTo>
                                      <a:pt x="160" y="144"/>
                                    </a:lnTo>
                                    <a:lnTo>
                                      <a:pt x="166" y="142"/>
                                    </a:lnTo>
                                    <a:lnTo>
                                      <a:pt x="172" y="140"/>
                                    </a:lnTo>
                                    <a:lnTo>
                                      <a:pt x="174" y="134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4" y="122"/>
                                    </a:lnTo>
                                    <a:lnTo>
                                      <a:pt x="172" y="116"/>
                                    </a:lnTo>
                                    <a:lnTo>
                                      <a:pt x="166" y="114"/>
                                    </a:lnTo>
                                    <a:lnTo>
                                      <a:pt x="160" y="112"/>
                                    </a:lnTo>
                                    <a:close/>
                                    <a:moveTo>
                                      <a:pt x="48" y="16"/>
                                    </a:moveTo>
                                    <a:lnTo>
                                      <a:pt x="112" y="16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12" y="54"/>
                                    </a:lnTo>
                                    <a:lnTo>
                                      <a:pt x="102" y="50"/>
                                    </a:lnTo>
                                    <a:lnTo>
                                      <a:pt x="92" y="48"/>
                                    </a:lnTo>
                                    <a:lnTo>
                                      <a:pt x="80" y="48"/>
                                    </a:lnTo>
                                    <a:lnTo>
                                      <a:pt x="80" y="48"/>
                                    </a:lnTo>
                                    <a:lnTo>
                                      <a:pt x="70" y="48"/>
                                    </a:lnTo>
                                    <a:lnTo>
                                      <a:pt x="60" y="50"/>
                                    </a:lnTo>
                                    <a:lnTo>
                                      <a:pt x="50" y="54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8" y="16"/>
                                    </a:lnTo>
                                    <a:close/>
                                    <a:moveTo>
                                      <a:pt x="112" y="240"/>
                                    </a:moveTo>
                                    <a:lnTo>
                                      <a:pt x="48" y="240"/>
                                    </a:lnTo>
                                    <a:lnTo>
                                      <a:pt x="40" y="196"/>
                                    </a:lnTo>
                                    <a:lnTo>
                                      <a:pt x="40" y="196"/>
                                    </a:lnTo>
                                    <a:lnTo>
                                      <a:pt x="50" y="202"/>
                                    </a:lnTo>
                                    <a:lnTo>
                                      <a:pt x="58" y="206"/>
                                    </a:lnTo>
                                    <a:lnTo>
                                      <a:pt x="70" y="208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90" y="208"/>
                                    </a:lnTo>
                                    <a:lnTo>
                                      <a:pt x="102" y="206"/>
                                    </a:lnTo>
                                    <a:lnTo>
                                      <a:pt x="110" y="202"/>
                                    </a:lnTo>
                                    <a:lnTo>
                                      <a:pt x="120" y="196"/>
                                    </a:lnTo>
                                    <a:lnTo>
                                      <a:pt x="112" y="240"/>
                                    </a:lnTo>
                                    <a:close/>
                                    <a:moveTo>
                                      <a:pt x="80" y="192"/>
                                    </a:moveTo>
                                    <a:lnTo>
                                      <a:pt x="80" y="192"/>
                                    </a:lnTo>
                                    <a:lnTo>
                                      <a:pt x="68" y="190"/>
                                    </a:lnTo>
                                    <a:lnTo>
                                      <a:pt x="56" y="186"/>
                                    </a:lnTo>
                                    <a:lnTo>
                                      <a:pt x="44" y="182"/>
                                    </a:lnTo>
                                    <a:lnTo>
                                      <a:pt x="34" y="174"/>
                                    </a:lnTo>
                                    <a:lnTo>
                                      <a:pt x="26" y="164"/>
                                    </a:lnTo>
                                    <a:lnTo>
                                      <a:pt x="22" y="152"/>
                                    </a:lnTo>
                                    <a:lnTo>
                                      <a:pt x="18" y="140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22" y="104"/>
                                    </a:lnTo>
                                    <a:lnTo>
                                      <a:pt x="26" y="92"/>
                                    </a:lnTo>
                                    <a:lnTo>
                                      <a:pt x="34" y="82"/>
                                    </a:lnTo>
                                    <a:lnTo>
                                      <a:pt x="44" y="74"/>
                                    </a:lnTo>
                                    <a:lnTo>
                                      <a:pt x="56" y="70"/>
                                    </a:lnTo>
                                    <a:lnTo>
                                      <a:pt x="68" y="66"/>
                                    </a:lnTo>
                                    <a:lnTo>
                                      <a:pt x="80" y="64"/>
                                    </a:lnTo>
                                    <a:lnTo>
                                      <a:pt x="80" y="64"/>
                                    </a:lnTo>
                                    <a:lnTo>
                                      <a:pt x="92" y="66"/>
                                    </a:lnTo>
                                    <a:lnTo>
                                      <a:pt x="104" y="70"/>
                                    </a:lnTo>
                                    <a:lnTo>
                                      <a:pt x="116" y="74"/>
                                    </a:lnTo>
                                    <a:lnTo>
                                      <a:pt x="126" y="82"/>
                                    </a:lnTo>
                                    <a:lnTo>
                                      <a:pt x="134" y="92"/>
                                    </a:lnTo>
                                    <a:lnTo>
                                      <a:pt x="138" y="104"/>
                                    </a:lnTo>
                                    <a:lnTo>
                                      <a:pt x="142" y="116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142" y="140"/>
                                    </a:lnTo>
                                    <a:lnTo>
                                      <a:pt x="138" y="152"/>
                                    </a:lnTo>
                                    <a:lnTo>
                                      <a:pt x="134" y="164"/>
                                    </a:lnTo>
                                    <a:lnTo>
                                      <a:pt x="126" y="174"/>
                                    </a:lnTo>
                                    <a:lnTo>
                                      <a:pt x="116" y="182"/>
                                    </a:lnTo>
                                    <a:lnTo>
                                      <a:pt x="104" y="186"/>
                                    </a:lnTo>
                                    <a:lnTo>
                                      <a:pt x="92" y="190"/>
                                    </a:lnTo>
                                    <a:lnTo>
                                      <a:pt x="8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4" name="Freeform 206"/>
                            <wps:cNvSpPr/>
                            <wps:spPr bwMode="auto">
                              <a:xfrm>
                                <a:off x="4519430" y="8376326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6" y="0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2" y="46"/>
                                  </a:cxn>
                                  <a:cxn ang="0">
                                    <a:pos x="2" y="46"/>
                                  </a:cxn>
                                  <a:cxn ang="0">
                                    <a:pos x="4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10" y="48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46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4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10" y="48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4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95" name="Group 135"/>
                          <wpg:cNvGrpSpPr/>
                          <wpg:grpSpPr>
                            <a:xfrm>
                              <a:off x="514440" y="9187023"/>
                              <a:ext cx="475200" cy="475199"/>
                              <a:chOff x="514439" y="9187023"/>
                              <a:chExt cx="406400" cy="406400"/>
                            </a:xfrm>
                            <a:grpFill/>
                          </wpg:grpSpPr>
                          <wps:wsp>
                            <wps:cNvPr id="396" name="Freeform 16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144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4" y="98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112"/>
                                  </a:cxn>
                                  <a:cxn ang="0">
                                    <a:pos x="78" y="90"/>
                                  </a:cxn>
                                  <a:cxn ang="0">
                                    <a:pos x="78" y="70"/>
                                  </a:cxn>
                                  <a:cxn ang="0">
                                    <a:pos x="64" y="48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120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62" y="86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54" y="100"/>
                                  </a:cxn>
                                  <a:cxn ang="0">
                                    <a:pos x="48" y="102"/>
                                  </a:cxn>
                                  <a:cxn ang="0">
                                    <a:pos x="32" y="102"/>
                                  </a:cxn>
                                  <a:cxn ang="0">
                                    <a:pos x="26" y="100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18" y="86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20" y="66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40" y="5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54" y="60"/>
                                  </a:cxn>
                                  <a:cxn ang="0">
                                    <a:pos x="60" y="66"/>
                                  </a:cxn>
                                  <a:cxn ang="0">
                                    <a:pos x="62" y="72"/>
                                  </a:cxn>
                                  <a:cxn ang="0">
                                    <a:pos x="62" y="74"/>
                                  </a:cxn>
                                  <a:cxn ang="0">
                                    <a:pos x="62" y="86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48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4" y="62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4" y="98"/>
                                    </a:lnTo>
                                    <a:lnTo>
                                      <a:pt x="10" y="106"/>
                                    </a:lnTo>
                                    <a:lnTo>
                                      <a:pt x="16" y="11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70" y="106"/>
                                    </a:lnTo>
                                    <a:lnTo>
                                      <a:pt x="76" y="98"/>
                                    </a:lnTo>
                                    <a:lnTo>
                                      <a:pt x="78" y="9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78" y="70"/>
                                    </a:lnTo>
                                    <a:lnTo>
                                      <a:pt x="76" y="62"/>
                                    </a:lnTo>
                                    <a:lnTo>
                                      <a:pt x="70" y="54"/>
                                    </a:lnTo>
                                    <a:lnTo>
                                      <a:pt x="64" y="48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86"/>
                                    </a:moveTo>
                                    <a:lnTo>
                                      <a:pt x="62" y="86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2" y="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7" name="Freeform 17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938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4" y="98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112"/>
                                  </a:cxn>
                                  <a:cxn ang="0">
                                    <a:pos x="78" y="90"/>
                                  </a:cxn>
                                  <a:cxn ang="0">
                                    <a:pos x="78" y="70"/>
                                  </a:cxn>
                                  <a:cxn ang="0">
                                    <a:pos x="64" y="48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120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62" y="86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54" y="100"/>
                                  </a:cxn>
                                  <a:cxn ang="0">
                                    <a:pos x="48" y="102"/>
                                  </a:cxn>
                                  <a:cxn ang="0">
                                    <a:pos x="32" y="102"/>
                                  </a:cxn>
                                  <a:cxn ang="0">
                                    <a:pos x="26" y="100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18" y="86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20" y="66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40" y="5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54" y="60"/>
                                  </a:cxn>
                                  <a:cxn ang="0">
                                    <a:pos x="60" y="66"/>
                                  </a:cxn>
                                  <a:cxn ang="0">
                                    <a:pos x="62" y="72"/>
                                  </a:cxn>
                                  <a:cxn ang="0">
                                    <a:pos x="62" y="74"/>
                                  </a:cxn>
                                  <a:cxn ang="0">
                                    <a:pos x="62" y="86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48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4" y="62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4" y="98"/>
                                    </a:lnTo>
                                    <a:lnTo>
                                      <a:pt x="10" y="106"/>
                                    </a:lnTo>
                                    <a:lnTo>
                                      <a:pt x="16" y="11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70" y="106"/>
                                    </a:lnTo>
                                    <a:lnTo>
                                      <a:pt x="76" y="98"/>
                                    </a:lnTo>
                                    <a:lnTo>
                                      <a:pt x="78" y="9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78" y="70"/>
                                    </a:lnTo>
                                    <a:lnTo>
                                      <a:pt x="76" y="62"/>
                                    </a:lnTo>
                                    <a:lnTo>
                                      <a:pt x="70" y="54"/>
                                    </a:lnTo>
                                    <a:lnTo>
                                      <a:pt x="64" y="48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86"/>
                                    </a:moveTo>
                                    <a:lnTo>
                                      <a:pt x="62" y="86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2" y="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8" name="Freeform 1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541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150"/>
                                  </a:cxn>
                                  <a:cxn ang="0">
                                    <a:pos x="0" y="176"/>
                                  </a:cxn>
                                  <a:cxn ang="0">
                                    <a:pos x="4" y="194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208"/>
                                  </a:cxn>
                                  <a:cxn ang="0">
                                    <a:pos x="78" y="186"/>
                                  </a:cxn>
                                  <a:cxn ang="0">
                                    <a:pos x="78" y="166"/>
                                  </a:cxn>
                                  <a:cxn ang="0">
                                    <a:pos x="64" y="144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136"/>
                                  </a:cxn>
                                  <a:cxn ang="0">
                                    <a:pos x="40" y="136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216"/>
                                  </a:cxn>
                                  <a:cxn ang="0">
                                    <a:pos x="48" y="216"/>
                                  </a:cxn>
                                  <a:cxn ang="0">
                                    <a:pos x="62" y="182"/>
                                  </a:cxn>
                                  <a:cxn ang="0">
                                    <a:pos x="60" y="190"/>
                                  </a:cxn>
                                  <a:cxn ang="0">
                                    <a:pos x="60" y="190"/>
                                  </a:cxn>
                                  <a:cxn ang="0">
                                    <a:pos x="54" y="196"/>
                                  </a:cxn>
                                  <a:cxn ang="0">
                                    <a:pos x="48" y="198"/>
                                  </a:cxn>
                                  <a:cxn ang="0">
                                    <a:pos x="32" y="198"/>
                                  </a:cxn>
                                  <a:cxn ang="0">
                                    <a:pos x="26" y="196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18" y="182"/>
                                  </a:cxn>
                                  <a:cxn ang="0">
                                    <a:pos x="16" y="176"/>
                                  </a:cxn>
                                  <a:cxn ang="0">
                                    <a:pos x="18" y="168"/>
                                  </a:cxn>
                                  <a:cxn ang="0">
                                    <a:pos x="20" y="162"/>
                                  </a:cxn>
                                  <a:cxn ang="0">
                                    <a:pos x="26" y="156"/>
                                  </a:cxn>
                                  <a:cxn ang="0">
                                    <a:pos x="26" y="156"/>
                                  </a:cxn>
                                  <a:cxn ang="0">
                                    <a:pos x="40" y="152"/>
                                  </a:cxn>
                                  <a:cxn ang="0">
                                    <a:pos x="48" y="154"/>
                                  </a:cxn>
                                  <a:cxn ang="0">
                                    <a:pos x="54" y="156"/>
                                  </a:cxn>
                                  <a:cxn ang="0">
                                    <a:pos x="60" y="162"/>
                                  </a:cxn>
                                  <a:cxn ang="0">
                                    <a:pos x="62" y="168"/>
                                  </a:cxn>
                                  <a:cxn ang="0">
                                    <a:pos x="62" y="170"/>
                                  </a:cxn>
                                  <a:cxn ang="0">
                                    <a:pos x="62" y="182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144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144"/>
                                    </a:lnTo>
                                    <a:lnTo>
                                      <a:pt x="16" y="144"/>
                                    </a:lnTo>
                                    <a:lnTo>
                                      <a:pt x="10" y="150"/>
                                    </a:lnTo>
                                    <a:lnTo>
                                      <a:pt x="4" y="158"/>
                                    </a:lnTo>
                                    <a:lnTo>
                                      <a:pt x="2" y="16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2" y="186"/>
                                    </a:lnTo>
                                    <a:lnTo>
                                      <a:pt x="4" y="194"/>
                                    </a:lnTo>
                                    <a:lnTo>
                                      <a:pt x="10" y="202"/>
                                    </a:lnTo>
                                    <a:lnTo>
                                      <a:pt x="16" y="208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70" y="202"/>
                                    </a:lnTo>
                                    <a:lnTo>
                                      <a:pt x="76" y="194"/>
                                    </a:lnTo>
                                    <a:lnTo>
                                      <a:pt x="78" y="186"/>
                                    </a:lnTo>
                                    <a:lnTo>
                                      <a:pt x="80" y="176"/>
                                    </a:lnTo>
                                    <a:lnTo>
                                      <a:pt x="80" y="176"/>
                                    </a:lnTo>
                                    <a:lnTo>
                                      <a:pt x="78" y="166"/>
                                    </a:lnTo>
                                    <a:lnTo>
                                      <a:pt x="76" y="158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64" y="144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136"/>
                                    </a:lnTo>
                                    <a:lnTo>
                                      <a:pt x="48" y="136"/>
                                    </a:lnTo>
                                    <a:lnTo>
                                      <a:pt x="40" y="136"/>
                                    </a:lnTo>
                                    <a:lnTo>
                                      <a:pt x="40" y="136"/>
                                    </a:lnTo>
                                    <a:lnTo>
                                      <a:pt x="32" y="136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8" y="216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182"/>
                                    </a:moveTo>
                                    <a:lnTo>
                                      <a:pt x="62" y="182"/>
                                    </a:lnTo>
                                    <a:lnTo>
                                      <a:pt x="62" y="184"/>
                                    </a:lnTo>
                                    <a:lnTo>
                                      <a:pt x="62" y="184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48" y="198"/>
                                    </a:lnTo>
                                    <a:lnTo>
                                      <a:pt x="48" y="198"/>
                                    </a:lnTo>
                                    <a:lnTo>
                                      <a:pt x="40" y="200"/>
                                    </a:lnTo>
                                    <a:lnTo>
                                      <a:pt x="40" y="200"/>
                                    </a:lnTo>
                                    <a:lnTo>
                                      <a:pt x="32" y="198"/>
                                    </a:lnTo>
                                    <a:lnTo>
                                      <a:pt x="32" y="198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18" y="168"/>
                                    </a:lnTo>
                                    <a:lnTo>
                                      <a:pt x="18" y="168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32" y="154"/>
                                    </a:lnTo>
                                    <a:lnTo>
                                      <a:pt x="32" y="154"/>
                                    </a:lnTo>
                                    <a:lnTo>
                                      <a:pt x="40" y="152"/>
                                    </a:lnTo>
                                    <a:lnTo>
                                      <a:pt x="40" y="152"/>
                                    </a:lnTo>
                                    <a:lnTo>
                                      <a:pt x="48" y="154"/>
                                    </a:lnTo>
                                    <a:lnTo>
                                      <a:pt x="48" y="154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2" y="168"/>
                                    </a:lnTo>
                                    <a:lnTo>
                                      <a:pt x="62" y="168"/>
                                    </a:lnTo>
                                    <a:lnTo>
                                      <a:pt x="62" y="170"/>
                                    </a:lnTo>
                                    <a:lnTo>
                                      <a:pt x="62" y="170"/>
                                    </a:lnTo>
                                    <a:lnTo>
                                      <a:pt x="64" y="176"/>
                                    </a:lnTo>
                                    <a:lnTo>
                                      <a:pt x="64" y="176"/>
                                    </a:lnTo>
                                    <a:lnTo>
                                      <a:pt x="62" y="18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99" name="Group 139"/>
                          <wpg:cNvGrpSpPr/>
                          <wpg:grpSpPr>
                            <a:xfrm>
                              <a:off x="5333252" y="7286229"/>
                              <a:ext cx="326699" cy="475199"/>
                              <a:chOff x="5333252" y="7286229"/>
                              <a:chExt cx="279400" cy="406400"/>
                            </a:xfrm>
                            <a:grpFill/>
                          </wpg:grpSpPr>
                          <wps:wsp>
                            <wps:cNvPr id="400" name="Freeform 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33252" y="7286229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2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32"/>
                                  </a:cxn>
                                  <a:cxn ang="0">
                                    <a:pos x="0" y="232"/>
                                  </a:cxn>
                                  <a:cxn ang="0">
                                    <a:pos x="2" y="242"/>
                                  </a:cxn>
                                  <a:cxn ang="0">
                                    <a:pos x="8" y="248"/>
                                  </a:cxn>
                                  <a:cxn ang="0">
                                    <a:pos x="14" y="254"/>
                                  </a:cxn>
                                  <a:cxn ang="0">
                                    <a:pos x="24" y="256"/>
                                  </a:cxn>
                                  <a:cxn ang="0">
                                    <a:pos x="152" y="256"/>
                                  </a:cxn>
                                  <a:cxn ang="0">
                                    <a:pos x="152" y="256"/>
                                  </a:cxn>
                                  <a:cxn ang="0">
                                    <a:pos x="162" y="254"/>
                                  </a:cxn>
                                  <a:cxn ang="0">
                                    <a:pos x="168" y="248"/>
                                  </a:cxn>
                                  <a:cxn ang="0">
                                    <a:pos x="174" y="242"/>
                                  </a:cxn>
                                  <a:cxn ang="0">
                                    <a:pos x="176" y="232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4" y="14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62" y="2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36"/>
                                  </a:cxn>
                                  <a:cxn ang="0">
                                    <a:pos x="158" y="238"/>
                                  </a:cxn>
                                  <a:cxn ang="0">
                                    <a:pos x="156" y="240"/>
                                  </a:cxn>
                                  <a:cxn ang="0">
                                    <a:pos x="152" y="240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20" y="240"/>
                                  </a:cxn>
                                  <a:cxn ang="0">
                                    <a:pos x="18" y="238"/>
                                  </a:cxn>
                                  <a:cxn ang="0">
                                    <a:pos x="16" y="236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16" y="216"/>
                                  </a:cxn>
                                  <a:cxn ang="0">
                                    <a:pos x="160" y="216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08"/>
                                  </a:cxn>
                                  <a:cxn ang="0">
                                    <a:pos x="16" y="20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0" y="48"/>
                                  </a:cxn>
                                  <a:cxn ang="0">
                                    <a:pos x="160" y="208"/>
                                  </a:cxn>
                                  <a:cxn ang="0">
                                    <a:pos x="160" y="40"/>
                                  </a:cxn>
                                  <a:cxn ang="0">
                                    <a:pos x="16" y="40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6" y="16"/>
                                  </a:cxn>
                                  <a:cxn ang="0">
                                    <a:pos x="158" y="18"/>
                                  </a:cxn>
                                  <a:cxn ang="0">
                                    <a:pos x="160" y="20"/>
                                  </a:cxn>
                                  <a:cxn ang="0">
                                    <a:pos x="160" y="24"/>
                                  </a:cxn>
                                  <a:cxn ang="0">
                                    <a:pos x="160" y="40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152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4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62" y="254"/>
                                    </a:lnTo>
                                    <a:lnTo>
                                      <a:pt x="168" y="248"/>
                                    </a:lnTo>
                                    <a:lnTo>
                                      <a:pt x="174" y="242"/>
                                    </a:lnTo>
                                    <a:lnTo>
                                      <a:pt x="176" y="232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4" y="14"/>
                                    </a:lnTo>
                                    <a:lnTo>
                                      <a:pt x="168" y="8"/>
                                    </a:lnTo>
                                    <a:lnTo>
                                      <a:pt x="162" y="2"/>
                                    </a:lnTo>
                                    <a:lnTo>
                                      <a:pt x="152" y="0"/>
                                    </a:lnTo>
                                    <a:close/>
                                    <a:moveTo>
                                      <a:pt x="160" y="232"/>
                                    </a:moveTo>
                                    <a:lnTo>
                                      <a:pt x="160" y="232"/>
                                    </a:lnTo>
                                    <a:lnTo>
                                      <a:pt x="160" y="236"/>
                                    </a:lnTo>
                                    <a:lnTo>
                                      <a:pt x="158" y="238"/>
                                    </a:lnTo>
                                    <a:lnTo>
                                      <a:pt x="156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6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16"/>
                                    </a:lnTo>
                                    <a:lnTo>
                                      <a:pt x="160" y="216"/>
                                    </a:lnTo>
                                    <a:lnTo>
                                      <a:pt x="160" y="232"/>
                                    </a:lnTo>
                                    <a:close/>
                                    <a:moveTo>
                                      <a:pt x="160" y="208"/>
                                    </a:moveTo>
                                    <a:lnTo>
                                      <a:pt x="16" y="20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0" y="48"/>
                                    </a:lnTo>
                                    <a:lnTo>
                                      <a:pt x="160" y="208"/>
                                    </a:lnTo>
                                    <a:close/>
                                    <a:moveTo>
                                      <a:pt x="160" y="40"/>
                                    </a:moveTo>
                                    <a:lnTo>
                                      <a:pt x="16" y="40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6" y="16"/>
                                    </a:lnTo>
                                    <a:lnTo>
                                      <a:pt x="158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60" y="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1" name="Freeform 10"/>
                            <wps:cNvSpPr/>
                            <wps:spPr bwMode="auto">
                              <a:xfrm>
                                <a:off x="5447552" y="7324329"/>
                                <a:ext cx="50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2" y="4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32" y="4"/>
                                    </a:moveTo>
                                    <a:lnTo>
                                      <a:pt x="32" y="4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2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2" name="Freeform 11"/>
                            <wps:cNvSpPr/>
                            <wps:spPr bwMode="auto">
                              <a:xfrm>
                                <a:off x="5447552" y="7324329"/>
                                <a:ext cx="50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2" y="4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32" y="4"/>
                                    </a:moveTo>
                                    <a:lnTo>
                                      <a:pt x="32" y="4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2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3" name="Freeform 12"/>
                            <wps:cNvSpPr/>
                            <wps:spPr bwMode="auto">
                              <a:xfrm>
                                <a:off x="5460252" y="7641829"/>
                                <a:ext cx="254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6" y="4"/>
                                  </a:cxn>
                                </a:cxnLst>
                                <a:rect l="0" t="0" r="r" b="b"/>
                                <a:pathLst>
                                  <a:path w="16" h="8">
                                    <a:moveTo>
                                      <a:pt x="16" y="4"/>
                                    </a:moveTo>
                                    <a:lnTo>
                                      <a:pt x="16" y="4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6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4" name="Freeform 13"/>
                            <wps:cNvSpPr/>
                            <wps:spPr bwMode="auto">
                              <a:xfrm>
                                <a:off x="5460252" y="7641829"/>
                                <a:ext cx="254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6" y="4"/>
                                  </a:cxn>
                                </a:cxnLst>
                                <a:rect l="0" t="0" r="r" b="b"/>
                                <a:pathLst>
                                  <a:path w="16" h="8">
                                    <a:moveTo>
                                      <a:pt x="16" y="4"/>
                                    </a:moveTo>
                                    <a:lnTo>
                                      <a:pt x="16" y="4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6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05" name="Group 145"/>
                          <wpg:cNvGrpSpPr/>
                          <wpg:grpSpPr>
                            <a:xfrm>
                              <a:off x="2407815" y="7315951"/>
                              <a:ext cx="475200" cy="415800"/>
                              <a:chOff x="2407809" y="7315930"/>
                              <a:chExt cx="406400" cy="355600"/>
                            </a:xfrm>
                            <a:grpFill/>
                          </wpg:grpSpPr>
                          <wps:wsp>
                            <wps:cNvPr id="406" name="Freeform 27"/>
                            <wps:cNvSpPr/>
                            <wps:spPr bwMode="auto">
                              <a:xfrm>
                                <a:off x="2471309" y="7379430"/>
                                <a:ext cx="1460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54" y="4"/>
                                  </a:cxn>
                                  <a:cxn ang="0">
                                    <a:pos x="40" y="10"/>
                                  </a:cxn>
                                  <a:cxn ang="0">
                                    <a:pos x="26" y="16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4" y="38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32" y="22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58" y="12"/>
                                  </a:cxn>
                                  <a:cxn ang="0">
                                    <a:pos x="72" y="10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90" y="6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88" y="0"/>
                                  </a:cxn>
                                </a:cxnLst>
                                <a:rect l="0" t="0" r="r" b="b"/>
                                <a:pathLst>
                                  <a:path w="92" h="60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4"/>
                                    </a:lnTo>
                                    <a:lnTo>
                                      <a:pt x="40" y="10"/>
                                    </a:lnTo>
                                    <a:lnTo>
                                      <a:pt x="26" y="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4" y="38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32" y="22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58" y="12"/>
                                    </a:lnTo>
                                    <a:lnTo>
                                      <a:pt x="72" y="10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90" y="6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7" name="Freeform 28"/>
                            <wps:cNvSpPr/>
                            <wps:spPr bwMode="auto">
                              <a:xfrm>
                                <a:off x="2471309" y="7379430"/>
                                <a:ext cx="1460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54" y="4"/>
                                  </a:cxn>
                                  <a:cxn ang="0">
                                    <a:pos x="40" y="10"/>
                                  </a:cxn>
                                  <a:cxn ang="0">
                                    <a:pos x="26" y="16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4" y="38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32" y="22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58" y="12"/>
                                  </a:cxn>
                                  <a:cxn ang="0">
                                    <a:pos x="72" y="10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90" y="6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88" y="0"/>
                                  </a:cxn>
                                </a:cxnLst>
                                <a:rect l="0" t="0" r="r" b="b"/>
                                <a:pathLst>
                                  <a:path w="92" h="60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4"/>
                                    </a:lnTo>
                                    <a:lnTo>
                                      <a:pt x="40" y="10"/>
                                    </a:lnTo>
                                    <a:lnTo>
                                      <a:pt x="26" y="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4" y="38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32" y="22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58" y="12"/>
                                    </a:lnTo>
                                    <a:lnTo>
                                      <a:pt x="72" y="10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90" y="6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8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7315930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8" y="0"/>
                                  </a:cxn>
                                  <a:cxn ang="0">
                                    <a:pos x="78" y="8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10" y="58"/>
                                  </a:cxn>
                                  <a:cxn ang="0">
                                    <a:pos x="2" y="76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8" y="132"/>
                                  </a:cxn>
                                  <a:cxn ang="0">
                                    <a:pos x="24" y="152"/>
                                  </a:cxn>
                                  <a:cxn ang="0">
                                    <a:pos x="44" y="168"/>
                                  </a:cxn>
                                  <a:cxn ang="0">
                                    <a:pos x="56" y="176"/>
                                  </a:cxn>
                                  <a:cxn ang="0">
                                    <a:pos x="56" y="176"/>
                                  </a:cxn>
                                  <a:cxn ang="0">
                                    <a:pos x="50" y="198"/>
                                  </a:cxn>
                                  <a:cxn ang="0">
                                    <a:pos x="40" y="214"/>
                                  </a:cxn>
                                  <a:cxn ang="0">
                                    <a:pos x="40" y="216"/>
                                  </a:cxn>
                                  <a:cxn ang="0">
                                    <a:pos x="42" y="222"/>
                                  </a:cxn>
                                  <a:cxn ang="0">
                                    <a:pos x="48" y="224"/>
                                  </a:cxn>
                                  <a:cxn ang="0">
                                    <a:pos x="50" y="224"/>
                                  </a:cxn>
                                  <a:cxn ang="0">
                                    <a:pos x="68" y="218"/>
                                  </a:cxn>
                                  <a:cxn ang="0">
                                    <a:pos x="96" y="198"/>
                                  </a:cxn>
                                  <a:cxn ang="0">
                                    <a:pos x="104" y="190"/>
                                  </a:cxn>
                                  <a:cxn ang="0">
                                    <a:pos x="128" y="192"/>
                                  </a:cxn>
                                  <a:cxn ang="0">
                                    <a:pos x="178" y="184"/>
                                  </a:cxn>
                                  <a:cxn ang="0">
                                    <a:pos x="218" y="164"/>
                                  </a:cxn>
                                  <a:cxn ang="0">
                                    <a:pos x="246" y="134"/>
                                  </a:cxn>
                                  <a:cxn ang="0">
                                    <a:pos x="254" y="116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6" y="86"/>
                                  </a:cxn>
                                  <a:cxn ang="0">
                                    <a:pos x="250" y="68"/>
                                  </a:cxn>
                                  <a:cxn ang="0">
                                    <a:pos x="234" y="42"/>
                                  </a:cxn>
                                  <a:cxn ang="0">
                                    <a:pos x="200" y="16"/>
                                  </a:cxn>
                                  <a:cxn ang="0">
                                    <a:pos x="154" y="2"/>
                                  </a:cxn>
                                  <a:cxn ang="0">
                                    <a:pos x="128" y="176"/>
                                  </a:cxn>
                                  <a:cxn ang="0">
                                    <a:pos x="106" y="174"/>
                                  </a:cxn>
                                  <a:cxn ang="0">
                                    <a:pos x="104" y="174"/>
                                  </a:cxn>
                                  <a:cxn ang="0">
                                    <a:pos x="96" y="176"/>
                                  </a:cxn>
                                  <a:cxn ang="0">
                                    <a:pos x="90" y="180"/>
                                  </a:cxn>
                                  <a:cxn ang="0">
                                    <a:pos x="66" y="200"/>
                                  </a:cxn>
                                  <a:cxn ang="0">
                                    <a:pos x="70" y="190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70" y="168"/>
                                  </a:cxn>
                                  <a:cxn ang="0">
                                    <a:pos x="64" y="162"/>
                                  </a:cxn>
                                  <a:cxn ang="0">
                                    <a:pos x="52" y="156"/>
                                  </a:cxn>
                                  <a:cxn ang="0">
                                    <a:pos x="36" y="140"/>
                                  </a:cxn>
                                  <a:cxn ang="0">
                                    <a:pos x="24" y="124"/>
                                  </a:cxn>
                                  <a:cxn ang="0">
                                    <a:pos x="16" y="106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4" y="64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84" y="22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50" y="18"/>
                                  </a:cxn>
                                  <a:cxn ang="0">
                                    <a:pos x="190" y="30"/>
                                  </a:cxn>
                                  <a:cxn ang="0">
                                    <a:pos x="220" y="52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2" y="128"/>
                                  </a:cxn>
                                  <a:cxn ang="0">
                                    <a:pos x="208" y="152"/>
                                  </a:cxn>
                                  <a:cxn ang="0">
                                    <a:pos x="172" y="170"/>
                                  </a:cxn>
                                  <a:cxn ang="0">
                                    <a:pos x="128" y="176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128" y="0"/>
                                    </a:moveTo>
                                    <a:lnTo>
                                      <a:pt x="128" y="0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78" y="8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22" y="42"/>
                                    </a:lnTo>
                                    <a:lnTo>
                                      <a:pt x="10" y="58"/>
                                    </a:lnTo>
                                    <a:lnTo>
                                      <a:pt x="6" y="68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0" y="8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32"/>
                                    </a:lnTo>
                                    <a:lnTo>
                                      <a:pt x="16" y="142"/>
                                    </a:lnTo>
                                    <a:lnTo>
                                      <a:pt x="24" y="152"/>
                                    </a:lnTo>
                                    <a:lnTo>
                                      <a:pt x="34" y="160"/>
                                    </a:lnTo>
                                    <a:lnTo>
                                      <a:pt x="44" y="168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4" y="186"/>
                                    </a:lnTo>
                                    <a:lnTo>
                                      <a:pt x="50" y="198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2" y="222"/>
                                    </a:lnTo>
                                    <a:lnTo>
                                      <a:pt x="48" y="224"/>
                                    </a:lnTo>
                                    <a:lnTo>
                                      <a:pt x="48" y="224"/>
                                    </a:lnTo>
                                    <a:lnTo>
                                      <a:pt x="50" y="224"/>
                                    </a:lnTo>
                                    <a:lnTo>
                                      <a:pt x="50" y="224"/>
                                    </a:lnTo>
                                    <a:lnTo>
                                      <a:pt x="58" y="222"/>
                                    </a:lnTo>
                                    <a:lnTo>
                                      <a:pt x="68" y="218"/>
                                    </a:lnTo>
                                    <a:lnTo>
                                      <a:pt x="84" y="208"/>
                                    </a:lnTo>
                                    <a:lnTo>
                                      <a:pt x="96" y="198"/>
                                    </a:lnTo>
                                    <a:lnTo>
                                      <a:pt x="104" y="190"/>
                                    </a:lnTo>
                                    <a:lnTo>
                                      <a:pt x="104" y="190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54" y="190"/>
                                    </a:lnTo>
                                    <a:lnTo>
                                      <a:pt x="178" y="184"/>
                                    </a:lnTo>
                                    <a:lnTo>
                                      <a:pt x="200" y="176"/>
                                    </a:lnTo>
                                    <a:lnTo>
                                      <a:pt x="218" y="164"/>
                                    </a:lnTo>
                                    <a:lnTo>
                                      <a:pt x="234" y="150"/>
                                    </a:lnTo>
                                    <a:lnTo>
                                      <a:pt x="246" y="134"/>
                                    </a:lnTo>
                                    <a:lnTo>
                                      <a:pt x="250" y="124"/>
                                    </a:lnTo>
                                    <a:lnTo>
                                      <a:pt x="254" y="116"/>
                                    </a:lnTo>
                                    <a:lnTo>
                                      <a:pt x="256" y="10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8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0" y="68"/>
                                    </a:lnTo>
                                    <a:lnTo>
                                      <a:pt x="246" y="58"/>
                                    </a:lnTo>
                                    <a:lnTo>
                                      <a:pt x="234" y="42"/>
                                    </a:lnTo>
                                    <a:lnTo>
                                      <a:pt x="218" y="28"/>
                                    </a:lnTo>
                                    <a:lnTo>
                                      <a:pt x="200" y="16"/>
                                    </a:lnTo>
                                    <a:lnTo>
                                      <a:pt x="178" y="8"/>
                                    </a:lnTo>
                                    <a:lnTo>
                                      <a:pt x="154" y="2"/>
                                    </a:lnTo>
                                    <a:lnTo>
                                      <a:pt x="128" y="0"/>
                                    </a:lnTo>
                                    <a:close/>
                                    <a:moveTo>
                                      <a:pt x="128" y="176"/>
                                    </a:moveTo>
                                    <a:lnTo>
                                      <a:pt x="128" y="176"/>
                                    </a:lnTo>
                                    <a:lnTo>
                                      <a:pt x="106" y="174"/>
                                    </a:lnTo>
                                    <a:lnTo>
                                      <a:pt x="106" y="174"/>
                                    </a:lnTo>
                                    <a:lnTo>
                                      <a:pt x="104" y="174"/>
                                    </a:lnTo>
                                    <a:lnTo>
                                      <a:pt x="104" y="174"/>
                                    </a:lnTo>
                                    <a:lnTo>
                                      <a:pt x="96" y="176"/>
                                    </a:lnTo>
                                    <a:lnTo>
                                      <a:pt x="90" y="180"/>
                                    </a:lnTo>
                                    <a:lnTo>
                                      <a:pt x="90" y="180"/>
                                    </a:lnTo>
                                    <a:lnTo>
                                      <a:pt x="82" y="190"/>
                                    </a:lnTo>
                                    <a:lnTo>
                                      <a:pt x="66" y="200"/>
                                    </a:lnTo>
                                    <a:lnTo>
                                      <a:pt x="66" y="200"/>
                                    </a:lnTo>
                                    <a:lnTo>
                                      <a:pt x="70" y="190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2"/>
                                    </a:lnTo>
                                    <a:lnTo>
                                      <a:pt x="70" y="168"/>
                                    </a:lnTo>
                                    <a:lnTo>
                                      <a:pt x="66" y="164"/>
                                    </a:lnTo>
                                    <a:lnTo>
                                      <a:pt x="64" y="162"/>
                                    </a:lnTo>
                                    <a:lnTo>
                                      <a:pt x="64" y="162"/>
                                    </a:lnTo>
                                    <a:lnTo>
                                      <a:pt x="52" y="156"/>
                                    </a:lnTo>
                                    <a:lnTo>
                                      <a:pt x="44" y="148"/>
                                    </a:lnTo>
                                    <a:lnTo>
                                      <a:pt x="36" y="140"/>
                                    </a:lnTo>
                                    <a:lnTo>
                                      <a:pt x="28" y="132"/>
                                    </a:lnTo>
                                    <a:lnTo>
                                      <a:pt x="24" y="124"/>
                                    </a:lnTo>
                                    <a:lnTo>
                                      <a:pt x="20" y="114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36" y="52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66" y="30"/>
                                    </a:lnTo>
                                    <a:lnTo>
                                      <a:pt x="84" y="22"/>
                                    </a:lnTo>
                                    <a:lnTo>
                                      <a:pt x="106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50" y="18"/>
                                    </a:lnTo>
                                    <a:lnTo>
                                      <a:pt x="172" y="22"/>
                                    </a:lnTo>
                                    <a:lnTo>
                                      <a:pt x="190" y="30"/>
                                    </a:lnTo>
                                    <a:lnTo>
                                      <a:pt x="208" y="40"/>
                                    </a:lnTo>
                                    <a:lnTo>
                                      <a:pt x="220" y="52"/>
                                    </a:lnTo>
                                    <a:lnTo>
                                      <a:pt x="232" y="64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12"/>
                                    </a:lnTo>
                                    <a:lnTo>
                                      <a:pt x="232" y="128"/>
                                    </a:lnTo>
                                    <a:lnTo>
                                      <a:pt x="220" y="140"/>
                                    </a:lnTo>
                                    <a:lnTo>
                                      <a:pt x="208" y="152"/>
                                    </a:lnTo>
                                    <a:lnTo>
                                      <a:pt x="190" y="162"/>
                                    </a:lnTo>
                                    <a:lnTo>
                                      <a:pt x="172" y="170"/>
                                    </a:lnTo>
                                    <a:lnTo>
                                      <a:pt x="150" y="174"/>
                                    </a:lnTo>
                                    <a:lnTo>
                                      <a:pt x="128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09" name="Group 149"/>
                          <wpg:cNvGrpSpPr/>
                          <wpg:grpSpPr>
                            <a:xfrm>
                              <a:off x="1457412" y="7375330"/>
                              <a:ext cx="475199" cy="296999"/>
                              <a:chOff x="1457412" y="7375330"/>
                              <a:chExt cx="406400" cy="254000"/>
                            </a:xfrm>
                            <a:grpFill/>
                          </wpg:grpSpPr>
                          <wps:wsp>
                            <wps:cNvPr id="410" name="Freeform 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57412" y="7375330"/>
                                <a:ext cx="406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78"/>
                                  </a:cxn>
                                  <a:cxn ang="0">
                                    <a:pos x="256" y="78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32" y="46"/>
                                  </a:cxn>
                                  <a:cxn ang="0">
                                    <a:pos x="202" y="22"/>
                                  </a:cxn>
                                  <a:cxn ang="0">
                                    <a:pos x="166" y="6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08" y="2"/>
                                  </a:cxn>
                                  <a:cxn ang="0">
                                    <a:pos x="70" y="12"/>
                                  </a:cxn>
                                  <a:cxn ang="0">
                                    <a:pos x="38" y="32"/>
                                  </a:cxn>
                                  <a:cxn ang="0">
                                    <a:pos x="10" y="60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0" y="78"/>
                                  </a:cxn>
                                  <a:cxn ang="0">
                                    <a:pos x="0" y="78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2"/>
                                  </a:cxn>
                                  <a:cxn ang="0">
                                    <a:pos x="0" y="82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22" y="114"/>
                                  </a:cxn>
                                  <a:cxn ang="0">
                                    <a:pos x="54" y="138"/>
                                  </a:cxn>
                                  <a:cxn ang="0">
                                    <a:pos x="88" y="154"/>
                                  </a:cxn>
                                  <a:cxn ang="0">
                                    <a:pos x="128" y="160"/>
                                  </a:cxn>
                                  <a:cxn ang="0">
                                    <a:pos x="148" y="158"/>
                                  </a:cxn>
                                  <a:cxn ang="0">
                                    <a:pos x="186" y="148"/>
                                  </a:cxn>
                                  <a:cxn ang="0">
                                    <a:pos x="218" y="128"/>
                                  </a:cxn>
                                  <a:cxn ang="0">
                                    <a:pos x="244" y="100"/>
                                  </a:cxn>
                                  <a:cxn ang="0">
                                    <a:pos x="254" y="84"/>
                                  </a:cxn>
                                  <a:cxn ang="0">
                                    <a:pos x="254" y="84"/>
                                  </a:cxn>
                                  <a:cxn ang="0">
                                    <a:pos x="256" y="82"/>
                                  </a:cxn>
                                  <a:cxn ang="0">
                                    <a:pos x="256" y="82"/>
                                  </a:cxn>
                                  <a:cxn ang="0">
                                    <a:pos x="256" y="80"/>
                                  </a:cxn>
                                  <a:cxn ang="0">
                                    <a:pos x="128" y="144"/>
                                  </a:cxn>
                                  <a:cxn ang="0">
                                    <a:pos x="112" y="142"/>
                                  </a:cxn>
                                  <a:cxn ang="0">
                                    <a:pos x="78" y="134"/>
                                  </a:cxn>
                                  <a:cxn ang="0">
                                    <a:pos x="50" y="118"/>
                                  </a:cxn>
                                  <a:cxn ang="0">
                                    <a:pos x="26" y="94"/>
                                  </a:cxn>
                                  <a:cxn ang="0">
                                    <a:pos x="18" y="80"/>
                                  </a:cxn>
                                  <a:cxn ang="0">
                                    <a:pos x="38" y="54"/>
                                  </a:cxn>
                                  <a:cxn ang="0">
                                    <a:pos x="64" y="34"/>
                                  </a:cxn>
                                  <a:cxn ang="0">
                                    <a:pos x="94" y="20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44" y="18"/>
                                  </a:cxn>
                                  <a:cxn ang="0">
                                    <a:pos x="176" y="26"/>
                                  </a:cxn>
                                  <a:cxn ang="0">
                                    <a:pos x="206" y="42"/>
                                  </a:cxn>
                                  <a:cxn ang="0">
                                    <a:pos x="230" y="66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18" y="106"/>
                                  </a:cxn>
                                  <a:cxn ang="0">
                                    <a:pos x="192" y="126"/>
                                  </a:cxn>
                                  <a:cxn ang="0">
                                    <a:pos x="160" y="140"/>
                                  </a:cxn>
                                  <a:cxn ang="0">
                                    <a:pos x="128" y="144"/>
                                  </a:cxn>
                                </a:cxnLst>
                                <a:rect l="0" t="0" r="r" b="b"/>
                                <a:pathLst>
                                  <a:path w="256" h="160">
                                    <a:moveTo>
                                      <a:pt x="256" y="78"/>
                                    </a:moveTo>
                                    <a:lnTo>
                                      <a:pt x="256" y="78"/>
                                    </a:lnTo>
                                    <a:lnTo>
                                      <a:pt x="256" y="78"/>
                                    </a:lnTo>
                                    <a:lnTo>
                                      <a:pt x="256" y="78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44" y="60"/>
                                    </a:lnTo>
                                    <a:lnTo>
                                      <a:pt x="232" y="46"/>
                                    </a:lnTo>
                                    <a:lnTo>
                                      <a:pt x="218" y="32"/>
                                    </a:lnTo>
                                    <a:lnTo>
                                      <a:pt x="202" y="22"/>
                                    </a:lnTo>
                                    <a:lnTo>
                                      <a:pt x="186" y="12"/>
                                    </a:lnTo>
                                    <a:lnTo>
                                      <a:pt x="166" y="6"/>
                                    </a:lnTo>
                                    <a:lnTo>
                                      <a:pt x="148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08" y="2"/>
                                    </a:lnTo>
                                    <a:lnTo>
                                      <a:pt x="88" y="6"/>
                                    </a:lnTo>
                                    <a:lnTo>
                                      <a:pt x="70" y="12"/>
                                    </a:lnTo>
                                    <a:lnTo>
                                      <a:pt x="54" y="22"/>
                                    </a:lnTo>
                                    <a:lnTo>
                                      <a:pt x="38" y="32"/>
                                    </a:lnTo>
                                    <a:lnTo>
                                      <a:pt x="22" y="46"/>
                                    </a:lnTo>
                                    <a:lnTo>
                                      <a:pt x="10" y="60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10" y="100"/>
                                    </a:lnTo>
                                    <a:lnTo>
                                      <a:pt x="22" y="114"/>
                                    </a:lnTo>
                                    <a:lnTo>
                                      <a:pt x="38" y="128"/>
                                    </a:lnTo>
                                    <a:lnTo>
                                      <a:pt x="54" y="138"/>
                                    </a:lnTo>
                                    <a:lnTo>
                                      <a:pt x="70" y="148"/>
                                    </a:lnTo>
                                    <a:lnTo>
                                      <a:pt x="88" y="154"/>
                                    </a:lnTo>
                                    <a:lnTo>
                                      <a:pt x="108" y="158"/>
                                    </a:lnTo>
                                    <a:lnTo>
                                      <a:pt x="128" y="160"/>
                                    </a:lnTo>
                                    <a:lnTo>
                                      <a:pt x="128" y="160"/>
                                    </a:lnTo>
                                    <a:lnTo>
                                      <a:pt x="148" y="158"/>
                                    </a:lnTo>
                                    <a:lnTo>
                                      <a:pt x="166" y="154"/>
                                    </a:lnTo>
                                    <a:lnTo>
                                      <a:pt x="186" y="148"/>
                                    </a:lnTo>
                                    <a:lnTo>
                                      <a:pt x="202" y="138"/>
                                    </a:lnTo>
                                    <a:lnTo>
                                      <a:pt x="218" y="128"/>
                                    </a:lnTo>
                                    <a:lnTo>
                                      <a:pt x="232" y="114"/>
                                    </a:lnTo>
                                    <a:lnTo>
                                      <a:pt x="244" y="100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78"/>
                                    </a:lnTo>
                                    <a:close/>
                                    <a:moveTo>
                                      <a:pt x="128" y="144"/>
                                    </a:moveTo>
                                    <a:lnTo>
                                      <a:pt x="128" y="144"/>
                                    </a:lnTo>
                                    <a:lnTo>
                                      <a:pt x="112" y="142"/>
                                    </a:lnTo>
                                    <a:lnTo>
                                      <a:pt x="94" y="140"/>
                                    </a:lnTo>
                                    <a:lnTo>
                                      <a:pt x="78" y="134"/>
                                    </a:lnTo>
                                    <a:lnTo>
                                      <a:pt x="64" y="126"/>
                                    </a:lnTo>
                                    <a:lnTo>
                                      <a:pt x="50" y="118"/>
                                    </a:lnTo>
                                    <a:lnTo>
                                      <a:pt x="38" y="106"/>
                                    </a:lnTo>
                                    <a:lnTo>
                                      <a:pt x="26" y="94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8" y="54"/>
                                    </a:lnTo>
                                    <a:lnTo>
                                      <a:pt x="50" y="42"/>
                                    </a:lnTo>
                                    <a:lnTo>
                                      <a:pt x="64" y="34"/>
                                    </a:lnTo>
                                    <a:lnTo>
                                      <a:pt x="78" y="26"/>
                                    </a:lnTo>
                                    <a:lnTo>
                                      <a:pt x="94" y="20"/>
                                    </a:lnTo>
                                    <a:lnTo>
                                      <a:pt x="112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44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76" y="26"/>
                                    </a:lnTo>
                                    <a:lnTo>
                                      <a:pt x="192" y="34"/>
                                    </a:lnTo>
                                    <a:lnTo>
                                      <a:pt x="206" y="42"/>
                                    </a:lnTo>
                                    <a:lnTo>
                                      <a:pt x="218" y="54"/>
                                    </a:lnTo>
                                    <a:lnTo>
                                      <a:pt x="230" y="66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30" y="94"/>
                                    </a:lnTo>
                                    <a:lnTo>
                                      <a:pt x="218" y="106"/>
                                    </a:lnTo>
                                    <a:lnTo>
                                      <a:pt x="206" y="118"/>
                                    </a:lnTo>
                                    <a:lnTo>
                                      <a:pt x="192" y="126"/>
                                    </a:lnTo>
                                    <a:lnTo>
                                      <a:pt x="176" y="134"/>
                                    </a:lnTo>
                                    <a:lnTo>
                                      <a:pt x="160" y="140"/>
                                    </a:lnTo>
                                    <a:lnTo>
                                      <a:pt x="144" y="142"/>
                                    </a:lnTo>
                                    <a:lnTo>
                                      <a:pt x="128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1" name="Freeform 35"/>
                            <wps:cNvSpPr/>
                            <wps:spPr bwMode="auto">
                              <a:xfrm>
                                <a:off x="1609812" y="7451530"/>
                                <a:ext cx="57150" cy="571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32" y="0"/>
                                  </a:cxn>
                                </a:cxnLst>
                                <a:rect l="0" t="0" r="r" b="b"/>
                                <a:pathLst>
                                  <a:path w="36" h="36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2" name="Freeform 3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571712" y="7413430"/>
                                <a:ext cx="177800" cy="177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68"/>
                                  </a:cxn>
                                  <a:cxn ang="0">
                                    <a:pos x="10" y="88"/>
                                  </a:cxn>
                                  <a:cxn ang="0">
                                    <a:pos x="24" y="102"/>
                                  </a:cxn>
                                  <a:cxn ang="0">
                                    <a:pos x="44" y="110"/>
                                  </a:cxn>
                                  <a:cxn ang="0">
                                    <a:pos x="56" y="112"/>
                                  </a:cxn>
                                  <a:cxn ang="0">
                                    <a:pos x="78" y="108"/>
                                  </a:cxn>
                                  <a:cxn ang="0">
                                    <a:pos x="96" y="96"/>
                                  </a:cxn>
                                  <a:cxn ang="0">
                                    <a:pos x="108" y="78"/>
                                  </a:cxn>
                                  <a:cxn ang="0">
                                    <a:pos x="112" y="56"/>
                                  </a:cxn>
                                  <a:cxn ang="0">
                                    <a:pos x="110" y="44"/>
                                  </a:cxn>
                                  <a:cxn ang="0">
                                    <a:pos x="102" y="24"/>
                                  </a:cxn>
                                  <a:cxn ang="0">
                                    <a:pos x="86" y="10"/>
                                  </a:cxn>
                                  <a:cxn ang="0">
                                    <a:pos x="66" y="2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46" y="102"/>
                                  </a:cxn>
                                  <a:cxn ang="0">
                                    <a:pos x="28" y="96"/>
                                  </a:cxn>
                                  <a:cxn ang="0">
                                    <a:pos x="16" y="82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66" y="8"/>
                                  </a:cxn>
                                  <a:cxn ang="0">
                                    <a:pos x="82" y="16"/>
                                  </a:cxn>
                                  <a:cxn ang="0">
                                    <a:pos x="96" y="30"/>
                                  </a:cxn>
                                  <a:cxn ang="0">
                                    <a:pos x="102" y="46"/>
                                  </a:cxn>
                                  <a:cxn ang="0">
                                    <a:pos x="104" y="56"/>
                                  </a:cxn>
                                  <a:cxn ang="0">
                                    <a:pos x="100" y="74"/>
                                  </a:cxn>
                                  <a:cxn ang="0">
                                    <a:pos x="90" y="90"/>
                                  </a:cxn>
                                  <a:cxn ang="0">
                                    <a:pos x="74" y="100"/>
                                  </a:cxn>
                                  <a:cxn ang="0">
                                    <a:pos x="56" y="104"/>
                                  </a:cxn>
                                </a:cxnLst>
                                <a:rect l="0" t="0" r="r" b="b"/>
                                <a:pathLst>
                                  <a:path w="112" h="112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68"/>
                                    </a:lnTo>
                                    <a:lnTo>
                                      <a:pt x="4" y="78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24" y="102"/>
                                    </a:lnTo>
                                    <a:lnTo>
                                      <a:pt x="34" y="108"/>
                                    </a:lnTo>
                                    <a:lnTo>
                                      <a:pt x="44" y="110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66" y="110"/>
                                    </a:lnTo>
                                    <a:lnTo>
                                      <a:pt x="78" y="108"/>
                                    </a:lnTo>
                                    <a:lnTo>
                                      <a:pt x="86" y="102"/>
                                    </a:lnTo>
                                    <a:lnTo>
                                      <a:pt x="96" y="96"/>
                                    </a:lnTo>
                                    <a:lnTo>
                                      <a:pt x="102" y="88"/>
                                    </a:lnTo>
                                    <a:lnTo>
                                      <a:pt x="108" y="78"/>
                                    </a:lnTo>
                                    <a:lnTo>
                                      <a:pt x="110" y="68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0" y="44"/>
                                    </a:lnTo>
                                    <a:lnTo>
                                      <a:pt x="108" y="34"/>
                                    </a:lnTo>
                                    <a:lnTo>
                                      <a:pt x="102" y="24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86" y="10"/>
                                    </a:lnTo>
                                    <a:lnTo>
                                      <a:pt x="78" y="4"/>
                                    </a:lnTo>
                                    <a:lnTo>
                                      <a:pt x="66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56" y="104"/>
                                    </a:moveTo>
                                    <a:lnTo>
                                      <a:pt x="56" y="104"/>
                                    </a:lnTo>
                                    <a:lnTo>
                                      <a:pt x="46" y="102"/>
                                    </a:lnTo>
                                    <a:lnTo>
                                      <a:pt x="36" y="100"/>
                                    </a:lnTo>
                                    <a:lnTo>
                                      <a:pt x="28" y="96"/>
                                    </a:lnTo>
                                    <a:lnTo>
                                      <a:pt x="22" y="90"/>
                                    </a:lnTo>
                                    <a:lnTo>
                                      <a:pt x="16" y="82"/>
                                    </a:lnTo>
                                    <a:lnTo>
                                      <a:pt x="12" y="74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8" y="16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66" y="8"/>
                                    </a:lnTo>
                                    <a:lnTo>
                                      <a:pt x="74" y="12"/>
                                    </a:lnTo>
                                    <a:lnTo>
                                      <a:pt x="82" y="16"/>
                                    </a:lnTo>
                                    <a:lnTo>
                                      <a:pt x="90" y="22"/>
                                    </a:lnTo>
                                    <a:lnTo>
                                      <a:pt x="96" y="30"/>
                                    </a:lnTo>
                                    <a:lnTo>
                                      <a:pt x="100" y="38"/>
                                    </a:lnTo>
                                    <a:lnTo>
                                      <a:pt x="102" y="46"/>
                                    </a:lnTo>
                                    <a:lnTo>
                                      <a:pt x="104" y="56"/>
                                    </a:lnTo>
                                    <a:lnTo>
                                      <a:pt x="104" y="56"/>
                                    </a:lnTo>
                                    <a:lnTo>
                                      <a:pt x="102" y="66"/>
                                    </a:lnTo>
                                    <a:lnTo>
                                      <a:pt x="100" y="74"/>
                                    </a:lnTo>
                                    <a:lnTo>
                                      <a:pt x="96" y="82"/>
                                    </a:lnTo>
                                    <a:lnTo>
                                      <a:pt x="90" y="90"/>
                                    </a:lnTo>
                                    <a:lnTo>
                                      <a:pt x="82" y="96"/>
                                    </a:lnTo>
                                    <a:lnTo>
                                      <a:pt x="74" y="100"/>
                                    </a:lnTo>
                                    <a:lnTo>
                                      <a:pt x="66" y="102"/>
                                    </a:lnTo>
                                    <a:lnTo>
                                      <a:pt x="56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3" name="Group 153"/>
                          <wpg:cNvGrpSpPr/>
                          <wpg:grpSpPr>
                            <a:xfrm>
                              <a:off x="566417" y="7286247"/>
                              <a:ext cx="356400" cy="475200"/>
                              <a:chOff x="566415" y="7286229"/>
                              <a:chExt cx="304800" cy="406400"/>
                            </a:xfrm>
                            <a:grpFill/>
                          </wpg:grpSpPr>
                          <wps:wsp>
                            <wps:cNvPr id="414" name="Freeform 4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42615" y="7359254"/>
                                <a:ext cx="152400" cy="152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96"/>
                                  </a:cxn>
                                  <a:cxn ang="0">
                                    <a:pos x="66" y="92"/>
                                  </a:cxn>
                                  <a:cxn ang="0">
                                    <a:pos x="82" y="82"/>
                                  </a:cxn>
                                  <a:cxn ang="0">
                                    <a:pos x="92" y="66"/>
                                  </a:cxn>
                                  <a:cxn ang="0">
                                    <a:pos x="96" y="48"/>
                                  </a:cxn>
                                  <a:cxn ang="0">
                                    <a:pos x="96" y="38"/>
                                  </a:cxn>
                                  <a:cxn ang="0">
                                    <a:pos x="88" y="22"/>
                                  </a:cxn>
                                  <a:cxn ang="0">
                                    <a:pos x="74" y="8"/>
                                  </a:cxn>
                                  <a:cxn ang="0">
                                    <a:pos x="5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58"/>
                                  </a:cxn>
                                  <a:cxn ang="0">
                                    <a:pos x="8" y="74"/>
                                  </a:cxn>
                                  <a:cxn ang="0">
                                    <a:pos x="22" y="88"/>
                                  </a:cxn>
                                  <a:cxn ang="0">
                                    <a:pos x="38" y="94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70" y="14"/>
                                  </a:cxn>
                                  <a:cxn ang="0">
                                    <a:pos x="82" y="26"/>
                                  </a:cxn>
                                  <a:cxn ang="0">
                                    <a:pos x="88" y="40"/>
                                  </a:cxn>
                                  <a:cxn ang="0">
                                    <a:pos x="88" y="48"/>
                                  </a:cxn>
                                  <a:cxn ang="0">
                                    <a:pos x="84" y="64"/>
                                  </a:cxn>
                                  <a:cxn ang="0">
                                    <a:pos x="76" y="76"/>
                                  </a:cxn>
                                  <a:cxn ang="0">
                                    <a:pos x="64" y="84"/>
                                  </a:cxn>
                                  <a:cxn ang="0">
                                    <a:pos x="48" y="88"/>
                                  </a:cxn>
                                  <a:cxn ang="0">
                                    <a:pos x="40" y="88"/>
                                  </a:cxn>
                                  <a:cxn ang="0">
                                    <a:pos x="26" y="82"/>
                                  </a:cxn>
                                  <a:cxn ang="0">
                                    <a:pos x="14" y="70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8" y="8"/>
                                  </a:cxn>
                                </a:cxnLst>
                                <a:rect l="0" t="0" r="r" b="b"/>
                                <a:pathLst>
                                  <a:path w="96" h="96">
                                    <a:moveTo>
                                      <a:pt x="48" y="96"/>
                                    </a:moveTo>
                                    <a:lnTo>
                                      <a:pt x="48" y="96"/>
                                    </a:lnTo>
                                    <a:lnTo>
                                      <a:pt x="58" y="94"/>
                                    </a:lnTo>
                                    <a:lnTo>
                                      <a:pt x="66" y="92"/>
                                    </a:lnTo>
                                    <a:lnTo>
                                      <a:pt x="74" y="88"/>
                                    </a:lnTo>
                                    <a:lnTo>
                                      <a:pt x="82" y="82"/>
                                    </a:lnTo>
                                    <a:lnTo>
                                      <a:pt x="88" y="74"/>
                                    </a:lnTo>
                                    <a:lnTo>
                                      <a:pt x="92" y="66"/>
                                    </a:lnTo>
                                    <a:lnTo>
                                      <a:pt x="96" y="58"/>
                                    </a:lnTo>
                                    <a:lnTo>
                                      <a:pt x="96" y="48"/>
                                    </a:lnTo>
                                    <a:lnTo>
                                      <a:pt x="96" y="48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92" y="30"/>
                                    </a:lnTo>
                                    <a:lnTo>
                                      <a:pt x="88" y="22"/>
                                    </a:lnTo>
                                    <a:lnTo>
                                      <a:pt x="82" y="14"/>
                                    </a:lnTo>
                                    <a:lnTo>
                                      <a:pt x="74" y="8"/>
                                    </a:lnTo>
                                    <a:lnTo>
                                      <a:pt x="66" y="4"/>
                                    </a:lnTo>
                                    <a:lnTo>
                                      <a:pt x="5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58"/>
                                    </a:lnTo>
                                    <a:lnTo>
                                      <a:pt x="4" y="66"/>
                                    </a:lnTo>
                                    <a:lnTo>
                                      <a:pt x="8" y="74"/>
                                    </a:lnTo>
                                    <a:lnTo>
                                      <a:pt x="14" y="82"/>
                                    </a:lnTo>
                                    <a:lnTo>
                                      <a:pt x="22" y="88"/>
                                    </a:lnTo>
                                    <a:lnTo>
                                      <a:pt x="30" y="92"/>
                                    </a:lnTo>
                                    <a:lnTo>
                                      <a:pt x="38" y="94"/>
                                    </a:lnTo>
                                    <a:lnTo>
                                      <a:pt x="48" y="96"/>
                                    </a:lnTo>
                                    <a:close/>
                                    <a:moveTo>
                                      <a:pt x="48" y="8"/>
                                    </a:moveTo>
                                    <a:lnTo>
                                      <a:pt x="48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64" y="12"/>
                                    </a:lnTo>
                                    <a:lnTo>
                                      <a:pt x="70" y="14"/>
                                    </a:lnTo>
                                    <a:lnTo>
                                      <a:pt x="76" y="20"/>
                                    </a:lnTo>
                                    <a:lnTo>
                                      <a:pt x="82" y="26"/>
                                    </a:lnTo>
                                    <a:lnTo>
                                      <a:pt x="84" y="32"/>
                                    </a:lnTo>
                                    <a:lnTo>
                                      <a:pt x="88" y="40"/>
                                    </a:lnTo>
                                    <a:lnTo>
                                      <a:pt x="88" y="48"/>
                                    </a:lnTo>
                                    <a:lnTo>
                                      <a:pt x="88" y="48"/>
                                    </a:lnTo>
                                    <a:lnTo>
                                      <a:pt x="88" y="56"/>
                                    </a:lnTo>
                                    <a:lnTo>
                                      <a:pt x="84" y="64"/>
                                    </a:lnTo>
                                    <a:lnTo>
                                      <a:pt x="82" y="7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70" y="82"/>
                                    </a:lnTo>
                                    <a:lnTo>
                                      <a:pt x="64" y="84"/>
                                    </a:lnTo>
                                    <a:lnTo>
                                      <a:pt x="56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40" y="88"/>
                                    </a:lnTo>
                                    <a:lnTo>
                                      <a:pt x="32" y="84"/>
                                    </a:lnTo>
                                    <a:lnTo>
                                      <a:pt x="26" y="82"/>
                                    </a:lnTo>
                                    <a:lnTo>
                                      <a:pt x="20" y="76"/>
                                    </a:lnTo>
                                    <a:lnTo>
                                      <a:pt x="14" y="70"/>
                                    </a:lnTo>
                                    <a:lnTo>
                                      <a:pt x="12" y="64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5" name="Freeform 4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66415" y="7286229"/>
                                <a:ext cx="3048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96" y="0"/>
                                  </a:cxn>
                                  <a:cxn ang="0">
                                    <a:pos x="58" y="8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8" y="58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18" y="158"/>
                                  </a:cxn>
                                  <a:cxn ang="0">
                                    <a:pos x="42" y="198"/>
                                  </a:cxn>
                                  <a:cxn ang="0">
                                    <a:pos x="82" y="250"/>
                                  </a:cxn>
                                  <a:cxn ang="0">
                                    <a:pos x="86" y="252"/>
                                  </a:cxn>
                                  <a:cxn ang="0">
                                    <a:pos x="96" y="256"/>
                                  </a:cxn>
                                  <a:cxn ang="0">
                                    <a:pos x="96" y="256"/>
                                  </a:cxn>
                                  <a:cxn ang="0">
                                    <a:pos x="106" y="252"/>
                                  </a:cxn>
                                  <a:cxn ang="0">
                                    <a:pos x="108" y="250"/>
                                  </a:cxn>
                                  <a:cxn ang="0">
                                    <a:pos x="150" y="198"/>
                                  </a:cxn>
                                  <a:cxn ang="0">
                                    <a:pos x="174" y="158"/>
                                  </a:cxn>
                                  <a:cxn ang="0">
                                    <a:pos x="190" y="118"/>
                                  </a:cxn>
                                  <a:cxn ang="0">
                                    <a:pos x="192" y="96"/>
                                  </a:cxn>
                                  <a:cxn ang="0">
                                    <a:pos x="184" y="58"/>
                                  </a:cxn>
                                  <a:cxn ang="0">
                                    <a:pos x="164" y="28"/>
                                  </a:cxn>
                                  <a:cxn ang="0">
                                    <a:pos x="134" y="8"/>
                                  </a:cxn>
                                  <a:cxn ang="0">
                                    <a:pos x="96" y="0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94" y="238"/>
                                  </a:cxn>
                                  <a:cxn ang="0">
                                    <a:pos x="56" y="192"/>
                                  </a:cxn>
                                  <a:cxn ang="0">
                                    <a:pos x="34" y="156"/>
                                  </a:cxn>
                                  <a:cxn ang="0">
                                    <a:pos x="18" y="116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2" y="64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64" y="22"/>
                                  </a:cxn>
                                  <a:cxn ang="0">
                                    <a:pos x="96" y="16"/>
                                  </a:cxn>
                                  <a:cxn ang="0">
                                    <a:pos x="112" y="18"/>
                                  </a:cxn>
                                  <a:cxn ang="0">
                                    <a:pos x="140" y="30"/>
                                  </a:cxn>
                                  <a:cxn ang="0">
                                    <a:pos x="162" y="52"/>
                                  </a:cxn>
                                  <a:cxn ang="0">
                                    <a:pos x="174" y="80"/>
                                  </a:cxn>
                                  <a:cxn ang="0">
                                    <a:pos x="176" y="96"/>
                                  </a:cxn>
                                  <a:cxn ang="0">
                                    <a:pos x="168" y="136"/>
                                  </a:cxn>
                                  <a:cxn ang="0">
                                    <a:pos x="148" y="174"/>
                                  </a:cxn>
                                  <a:cxn ang="0">
                                    <a:pos x="122" y="210"/>
                                  </a:cxn>
                                </a:cxnLst>
                                <a:rect l="0" t="0" r="r" b="b"/>
                                <a:pathLst>
                                  <a:path w="192" h="256">
                                    <a:moveTo>
                                      <a:pt x="96" y="0"/>
                                    </a:moveTo>
                                    <a:lnTo>
                                      <a:pt x="96" y="0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58" y="8"/>
                                    </a:lnTo>
                                    <a:lnTo>
                                      <a:pt x="42" y="16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16" y="42"/>
                                    </a:lnTo>
                                    <a:lnTo>
                                      <a:pt x="8" y="58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8" y="138"/>
                                    </a:lnTo>
                                    <a:lnTo>
                                      <a:pt x="18" y="158"/>
                                    </a:lnTo>
                                    <a:lnTo>
                                      <a:pt x="28" y="178"/>
                                    </a:lnTo>
                                    <a:lnTo>
                                      <a:pt x="42" y="198"/>
                                    </a:lnTo>
                                    <a:lnTo>
                                      <a:pt x="56" y="216"/>
                                    </a:lnTo>
                                    <a:lnTo>
                                      <a:pt x="82" y="250"/>
                                    </a:lnTo>
                                    <a:lnTo>
                                      <a:pt x="82" y="250"/>
                                    </a:lnTo>
                                    <a:lnTo>
                                      <a:pt x="86" y="252"/>
                                    </a:lnTo>
                                    <a:lnTo>
                                      <a:pt x="90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102" y="256"/>
                                    </a:lnTo>
                                    <a:lnTo>
                                      <a:pt x="106" y="252"/>
                                    </a:lnTo>
                                    <a:lnTo>
                                      <a:pt x="108" y="250"/>
                                    </a:lnTo>
                                    <a:lnTo>
                                      <a:pt x="108" y="250"/>
                                    </a:lnTo>
                                    <a:lnTo>
                                      <a:pt x="136" y="216"/>
                                    </a:lnTo>
                                    <a:lnTo>
                                      <a:pt x="150" y="198"/>
                                    </a:lnTo>
                                    <a:lnTo>
                                      <a:pt x="164" y="178"/>
                                    </a:lnTo>
                                    <a:lnTo>
                                      <a:pt x="174" y="158"/>
                                    </a:lnTo>
                                    <a:lnTo>
                                      <a:pt x="184" y="138"/>
                                    </a:lnTo>
                                    <a:lnTo>
                                      <a:pt x="190" y="118"/>
                                    </a:lnTo>
                                    <a:lnTo>
                                      <a:pt x="192" y="96"/>
                                    </a:lnTo>
                                    <a:lnTo>
                                      <a:pt x="192" y="96"/>
                                    </a:lnTo>
                                    <a:lnTo>
                                      <a:pt x="190" y="76"/>
                                    </a:lnTo>
                                    <a:lnTo>
                                      <a:pt x="184" y="58"/>
                                    </a:lnTo>
                                    <a:lnTo>
                                      <a:pt x="176" y="42"/>
                                    </a:lnTo>
                                    <a:lnTo>
                                      <a:pt x="164" y="28"/>
                                    </a:lnTo>
                                    <a:lnTo>
                                      <a:pt x="150" y="16"/>
                                    </a:lnTo>
                                    <a:lnTo>
                                      <a:pt x="134" y="8"/>
                                    </a:lnTo>
                                    <a:lnTo>
                                      <a:pt x="116" y="2"/>
                                    </a:lnTo>
                                    <a:lnTo>
                                      <a:pt x="96" y="0"/>
                                    </a:lnTo>
                                    <a:close/>
                                    <a:moveTo>
                                      <a:pt x="96" y="240"/>
                                    </a:moveTo>
                                    <a:lnTo>
                                      <a:pt x="96" y="240"/>
                                    </a:lnTo>
                                    <a:lnTo>
                                      <a:pt x="96" y="240"/>
                                    </a:lnTo>
                                    <a:lnTo>
                                      <a:pt x="96" y="240"/>
                                    </a:lnTo>
                                    <a:lnTo>
                                      <a:pt x="94" y="238"/>
                                    </a:lnTo>
                                    <a:lnTo>
                                      <a:pt x="94" y="238"/>
                                    </a:lnTo>
                                    <a:lnTo>
                                      <a:pt x="70" y="210"/>
                                    </a:lnTo>
                                    <a:lnTo>
                                      <a:pt x="56" y="192"/>
                                    </a:lnTo>
                                    <a:lnTo>
                                      <a:pt x="44" y="174"/>
                                    </a:lnTo>
                                    <a:lnTo>
                                      <a:pt x="34" y="156"/>
                                    </a:lnTo>
                                    <a:lnTo>
                                      <a:pt x="24" y="136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2" y="64"/>
                                    </a:lnTo>
                                    <a:lnTo>
                                      <a:pt x="30" y="52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52" y="30"/>
                                    </a:lnTo>
                                    <a:lnTo>
                                      <a:pt x="64" y="22"/>
                                    </a:lnTo>
                                    <a:lnTo>
                                      <a:pt x="80" y="18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112" y="18"/>
                                    </a:lnTo>
                                    <a:lnTo>
                                      <a:pt x="128" y="22"/>
                                    </a:lnTo>
                                    <a:lnTo>
                                      <a:pt x="140" y="30"/>
                                    </a:lnTo>
                                    <a:lnTo>
                                      <a:pt x="152" y="40"/>
                                    </a:lnTo>
                                    <a:lnTo>
                                      <a:pt x="162" y="52"/>
                                    </a:lnTo>
                                    <a:lnTo>
                                      <a:pt x="170" y="64"/>
                                    </a:lnTo>
                                    <a:lnTo>
                                      <a:pt x="174" y="80"/>
                                    </a:lnTo>
                                    <a:lnTo>
                                      <a:pt x="176" y="96"/>
                                    </a:lnTo>
                                    <a:lnTo>
                                      <a:pt x="176" y="96"/>
                                    </a:lnTo>
                                    <a:lnTo>
                                      <a:pt x="174" y="116"/>
                                    </a:lnTo>
                                    <a:lnTo>
                                      <a:pt x="168" y="136"/>
                                    </a:lnTo>
                                    <a:lnTo>
                                      <a:pt x="158" y="156"/>
                                    </a:lnTo>
                                    <a:lnTo>
                                      <a:pt x="148" y="174"/>
                                    </a:lnTo>
                                    <a:lnTo>
                                      <a:pt x="134" y="192"/>
                                    </a:lnTo>
                                    <a:lnTo>
                                      <a:pt x="122" y="210"/>
                                    </a:lnTo>
                                    <a:lnTo>
                                      <a:pt x="96" y="2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6" name="Group 156"/>
                          <wpg:cNvGrpSpPr/>
                          <wpg:grpSpPr>
                            <a:xfrm>
                              <a:off x="5259000" y="6365514"/>
                              <a:ext cx="475199" cy="445498"/>
                              <a:chOff x="5259000" y="6365531"/>
                              <a:chExt cx="406400" cy="381000"/>
                            </a:xfrm>
                            <a:grpFill/>
                          </wpg:grpSpPr>
                          <wps:wsp>
                            <wps:cNvPr id="417" name="Freeform 4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09800" y="6416331"/>
                                <a:ext cx="304800" cy="203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0"/>
                                  </a:cxn>
                                  <a:cxn ang="0">
                                    <a:pos x="0" y="120"/>
                                  </a:cxn>
                                  <a:cxn ang="0">
                                    <a:pos x="0" y="124"/>
                                  </a:cxn>
                                  <a:cxn ang="0">
                                    <a:pos x="2" y="126"/>
                                  </a:cxn>
                                  <a:cxn ang="0">
                                    <a:pos x="4" y="128"/>
                                  </a:cxn>
                                  <a:cxn ang="0">
                                    <a:pos x="8" y="128"/>
                                  </a:cxn>
                                  <a:cxn ang="0">
                                    <a:pos x="184" y="128"/>
                                  </a:cxn>
                                  <a:cxn ang="0">
                                    <a:pos x="184" y="128"/>
                                  </a:cxn>
                                  <a:cxn ang="0">
                                    <a:pos x="188" y="128"/>
                                  </a:cxn>
                                  <a:cxn ang="0">
                                    <a:pos x="190" y="126"/>
                                  </a:cxn>
                                  <a:cxn ang="0">
                                    <a:pos x="192" y="124"/>
                                  </a:cxn>
                                  <a:cxn ang="0">
                                    <a:pos x="192" y="120"/>
                                  </a:cxn>
                                  <a:cxn ang="0">
                                    <a:pos x="192" y="8"/>
                                  </a:cxn>
                                  <a:cxn ang="0">
                                    <a:pos x="192" y="8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  <a:cxn ang="0">
                                    <a:pos x="184" y="0"/>
                                  </a:cxn>
                                  <a:cxn ang="0">
                                    <a:pos x="18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184" y="8"/>
                                  </a:cxn>
                                  <a:cxn ang="0">
                                    <a:pos x="184" y="120"/>
                                  </a:cxn>
                                </a:cxnLst>
                                <a:rect l="0" t="0" r="r" b="b"/>
                                <a:pathLst>
                                  <a:path w="192" h="128">
                                    <a:moveTo>
                                      <a:pt x="184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0"/>
                                    </a:lnTo>
                                    <a:lnTo>
                                      <a:pt x="0" y="120"/>
                                    </a:lnTo>
                                    <a:lnTo>
                                      <a:pt x="0" y="124"/>
                                    </a:lnTo>
                                    <a:lnTo>
                                      <a:pt x="2" y="126"/>
                                    </a:lnTo>
                                    <a:lnTo>
                                      <a:pt x="4" y="128"/>
                                    </a:lnTo>
                                    <a:lnTo>
                                      <a:pt x="8" y="128"/>
                                    </a:lnTo>
                                    <a:lnTo>
                                      <a:pt x="184" y="128"/>
                                    </a:lnTo>
                                    <a:lnTo>
                                      <a:pt x="184" y="128"/>
                                    </a:lnTo>
                                    <a:lnTo>
                                      <a:pt x="188" y="128"/>
                                    </a:lnTo>
                                    <a:lnTo>
                                      <a:pt x="190" y="126"/>
                                    </a:lnTo>
                                    <a:lnTo>
                                      <a:pt x="192" y="124"/>
                                    </a:lnTo>
                                    <a:lnTo>
                                      <a:pt x="192" y="120"/>
                                    </a:lnTo>
                                    <a:lnTo>
                                      <a:pt x="192" y="8"/>
                                    </a:lnTo>
                                    <a:lnTo>
                                      <a:pt x="192" y="8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lnTo>
                                      <a:pt x="184" y="0"/>
                                    </a:lnTo>
                                    <a:close/>
                                    <a:moveTo>
                                      <a:pt x="184" y="120"/>
                                    </a:moveTo>
                                    <a:lnTo>
                                      <a:pt x="8" y="120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184" y="8"/>
                                    </a:lnTo>
                                    <a:lnTo>
                                      <a:pt x="184" y="12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8" name="Freeform 4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59000" y="6365531"/>
                                <a:ext cx="406400" cy="381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184"/>
                                  </a:cxn>
                                  <a:cxn ang="0">
                                    <a:pos x="2" y="194"/>
                                  </a:cxn>
                                  <a:cxn ang="0">
                                    <a:pos x="14" y="206"/>
                                  </a:cxn>
                                  <a:cxn ang="0">
                                    <a:pos x="104" y="208"/>
                                  </a:cxn>
                                  <a:cxn ang="0">
                                    <a:pos x="54" y="224"/>
                                  </a:cxn>
                                  <a:cxn ang="0">
                                    <a:pos x="50" y="228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50" y="238"/>
                                  </a:cxn>
                                  <a:cxn ang="0">
                                    <a:pos x="56" y="240"/>
                                  </a:cxn>
                                  <a:cxn ang="0">
                                    <a:pos x="200" y="240"/>
                                  </a:cxn>
                                  <a:cxn ang="0">
                                    <a:pos x="206" y="238"/>
                                  </a:cxn>
                                  <a:cxn ang="0">
                                    <a:pos x="208" y="232"/>
                                  </a:cxn>
                                  <a:cxn ang="0">
                                    <a:pos x="206" y="228"/>
                                  </a:cxn>
                                  <a:cxn ang="0">
                                    <a:pos x="152" y="218"/>
                                  </a:cxn>
                                  <a:cxn ang="0">
                                    <a:pos x="232" y="208"/>
                                  </a:cxn>
                                  <a:cxn ang="0">
                                    <a:pos x="242" y="206"/>
                                  </a:cxn>
                                  <a:cxn ang="0">
                                    <a:pos x="254" y="194"/>
                                  </a:cxn>
                                  <a:cxn ang="0">
                                    <a:pos x="256" y="24"/>
                                  </a:cxn>
                                  <a:cxn ang="0">
                                    <a:pos x="254" y="14"/>
                                  </a:cxn>
                                  <a:cxn ang="0">
                                    <a:pos x="242" y="2"/>
                                  </a:cxn>
                                  <a:cxn ang="0">
                                    <a:pos x="240" y="184"/>
                                  </a:cxn>
                                  <a:cxn ang="0">
                                    <a:pos x="240" y="188"/>
                                  </a:cxn>
                                  <a:cxn ang="0">
                                    <a:pos x="236" y="192"/>
                                  </a:cxn>
                                  <a:cxn ang="0">
                                    <a:pos x="160" y="192"/>
                                  </a:cxn>
                                  <a:cxn ang="0">
                                    <a:pos x="24" y="192"/>
                                  </a:cxn>
                                  <a:cxn ang="0">
                                    <a:pos x="20" y="192"/>
                                  </a:cxn>
                                  <a:cxn ang="0">
                                    <a:pos x="16" y="188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232" y="16"/>
                                  </a:cxn>
                                  <a:cxn ang="0">
                                    <a:pos x="236" y="16"/>
                                  </a:cxn>
                                  <a:cxn ang="0">
                                    <a:pos x="240" y="20"/>
                                  </a:cxn>
                                  <a:cxn ang="0">
                                    <a:pos x="240" y="184"/>
                                  </a:cxn>
                                </a:cxnLst>
                                <a:rect l="0" t="0" r="r" b="b"/>
                                <a:pathLst>
                                  <a:path w="256" h="240">
                                    <a:moveTo>
                                      <a:pt x="232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2" y="194"/>
                                    </a:lnTo>
                                    <a:lnTo>
                                      <a:pt x="8" y="200"/>
                                    </a:lnTo>
                                    <a:lnTo>
                                      <a:pt x="14" y="206"/>
                                    </a:lnTo>
                                    <a:lnTo>
                                      <a:pt x="24" y="208"/>
                                    </a:lnTo>
                                    <a:lnTo>
                                      <a:pt x="104" y="208"/>
                                    </a:lnTo>
                                    <a:lnTo>
                                      <a:pt x="104" y="218"/>
                                    </a:lnTo>
                                    <a:lnTo>
                                      <a:pt x="54" y="224"/>
                                    </a:lnTo>
                                    <a:lnTo>
                                      <a:pt x="54" y="224"/>
                                    </a:lnTo>
                                    <a:lnTo>
                                      <a:pt x="50" y="228"/>
                                    </a:lnTo>
                                    <a:lnTo>
                                      <a:pt x="48" y="232"/>
                                    </a:ln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50" y="238"/>
                                    </a:lnTo>
                                    <a:lnTo>
                                      <a:pt x="52" y="240"/>
                                    </a:lnTo>
                                    <a:lnTo>
                                      <a:pt x="56" y="240"/>
                                    </a:lnTo>
                                    <a:lnTo>
                                      <a:pt x="200" y="240"/>
                                    </a:lnTo>
                                    <a:lnTo>
                                      <a:pt x="200" y="240"/>
                                    </a:lnTo>
                                    <a:lnTo>
                                      <a:pt x="204" y="240"/>
                                    </a:lnTo>
                                    <a:lnTo>
                                      <a:pt x="206" y="238"/>
                                    </a:lnTo>
                                    <a:lnTo>
                                      <a:pt x="208" y="236"/>
                                    </a:lnTo>
                                    <a:lnTo>
                                      <a:pt x="208" y="232"/>
                                    </a:lnTo>
                                    <a:lnTo>
                                      <a:pt x="208" y="232"/>
                                    </a:lnTo>
                                    <a:lnTo>
                                      <a:pt x="206" y="228"/>
                                    </a:lnTo>
                                    <a:lnTo>
                                      <a:pt x="202" y="224"/>
                                    </a:lnTo>
                                    <a:lnTo>
                                      <a:pt x="152" y="218"/>
                                    </a:lnTo>
                                    <a:lnTo>
                                      <a:pt x="152" y="208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42" y="206"/>
                                    </a:lnTo>
                                    <a:lnTo>
                                      <a:pt x="248" y="200"/>
                                    </a:lnTo>
                                    <a:lnTo>
                                      <a:pt x="254" y="194"/>
                                    </a:lnTo>
                                    <a:lnTo>
                                      <a:pt x="256" y="18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4" y="14"/>
                                    </a:lnTo>
                                    <a:lnTo>
                                      <a:pt x="248" y="8"/>
                                    </a:lnTo>
                                    <a:lnTo>
                                      <a:pt x="242" y="2"/>
                                    </a:lnTo>
                                    <a:lnTo>
                                      <a:pt x="232" y="0"/>
                                    </a:lnTo>
                                    <a:close/>
                                    <a:moveTo>
                                      <a:pt x="240" y="184"/>
                                    </a:moveTo>
                                    <a:lnTo>
                                      <a:pt x="240" y="184"/>
                                    </a:lnTo>
                                    <a:lnTo>
                                      <a:pt x="240" y="188"/>
                                    </a:lnTo>
                                    <a:lnTo>
                                      <a:pt x="238" y="190"/>
                                    </a:lnTo>
                                    <a:lnTo>
                                      <a:pt x="236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24" y="192"/>
                                    </a:lnTo>
                                    <a:lnTo>
                                      <a:pt x="24" y="192"/>
                                    </a:lnTo>
                                    <a:lnTo>
                                      <a:pt x="20" y="192"/>
                                    </a:lnTo>
                                    <a:lnTo>
                                      <a:pt x="18" y="190"/>
                                    </a:lnTo>
                                    <a:lnTo>
                                      <a:pt x="16" y="188"/>
                                    </a:lnTo>
                                    <a:lnTo>
                                      <a:pt x="16" y="18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6" y="16"/>
                                    </a:lnTo>
                                    <a:lnTo>
                                      <a:pt x="238" y="18"/>
                                    </a:lnTo>
                                    <a:lnTo>
                                      <a:pt x="240" y="20"/>
                                    </a:lnTo>
                                    <a:lnTo>
                                      <a:pt x="240" y="24"/>
                                    </a:lnTo>
                                    <a:lnTo>
                                      <a:pt x="240" y="18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9" name="Group 159"/>
                          <wpg:cNvGrpSpPr/>
                          <wpg:grpSpPr>
                            <a:xfrm>
                              <a:off x="3432457" y="6335832"/>
                              <a:ext cx="326699" cy="475199"/>
                              <a:chOff x="3432457" y="6335832"/>
                              <a:chExt cx="279400" cy="406400"/>
                            </a:xfrm>
                            <a:grpFill/>
                          </wpg:grpSpPr>
                          <wps:wsp>
                            <wps:cNvPr id="420" name="Freeform 6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32457" y="6335832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54" y="6"/>
                                  </a:cxn>
                                  <a:cxn ang="0">
                                    <a:pos x="26" y="26"/>
                                  </a:cxn>
                                  <a:cxn ang="0">
                                    <a:pos x="6" y="54"/>
                                  </a:cxn>
                                  <a:cxn ang="0">
                                    <a:pos x="0" y="88"/>
                                  </a:cxn>
                                  <a:cxn ang="0">
                                    <a:pos x="2" y="100"/>
                                  </a:cxn>
                                  <a:cxn ang="0">
                                    <a:pos x="16" y="138"/>
                                  </a:cxn>
                                  <a:cxn ang="0">
                                    <a:pos x="40" y="184"/>
                                  </a:cxn>
                                  <a:cxn ang="0">
                                    <a:pos x="50" y="214"/>
                                  </a:cxn>
                                  <a:cxn ang="0">
                                    <a:pos x="62" y="246"/>
                                  </a:cxn>
                                  <a:cxn ang="0">
                                    <a:pos x="76" y="254"/>
                                  </a:cxn>
                                  <a:cxn ang="0">
                                    <a:pos x="88" y="256"/>
                                  </a:cxn>
                                  <a:cxn ang="0">
                                    <a:pos x="108" y="252"/>
                                  </a:cxn>
                                  <a:cxn ang="0">
                                    <a:pos x="118" y="238"/>
                                  </a:cxn>
                                  <a:cxn ang="0">
                                    <a:pos x="136" y="184"/>
                                  </a:cxn>
                                  <a:cxn ang="0">
                                    <a:pos x="146" y="162"/>
                                  </a:cxn>
                                  <a:cxn ang="0">
                                    <a:pos x="172" y="112"/>
                                  </a:cxn>
                                  <a:cxn ang="0">
                                    <a:pos x="176" y="88"/>
                                  </a:cxn>
                                  <a:cxn ang="0">
                                    <a:pos x="174" y="70"/>
                                  </a:cxn>
                                  <a:cxn ang="0">
                                    <a:pos x="160" y="38"/>
                                  </a:cxn>
                                  <a:cxn ang="0">
                                    <a:pos x="138" y="16"/>
                                  </a:cxn>
                                  <a:cxn ang="0">
                                    <a:pos x="106" y="2"/>
                                  </a:cxn>
                                  <a:cxn ang="0">
                                    <a:pos x="108" y="218"/>
                                  </a:cxn>
                                  <a:cxn ang="0">
                                    <a:pos x="70" y="222"/>
                                  </a:cxn>
                                  <a:cxn ang="0">
                                    <a:pos x="64" y="208"/>
                                  </a:cxn>
                                  <a:cxn ang="0">
                                    <a:pos x="114" y="200"/>
                                  </a:cxn>
                                  <a:cxn ang="0">
                                    <a:pos x="112" y="208"/>
                                  </a:cxn>
                                  <a:cxn ang="0">
                                    <a:pos x="108" y="218"/>
                                  </a:cxn>
                                  <a:cxn ang="0">
                                    <a:pos x="62" y="200"/>
                                  </a:cxn>
                                  <a:cxn ang="0">
                                    <a:pos x="120" y="184"/>
                                  </a:cxn>
                                  <a:cxn ang="0">
                                    <a:pos x="116" y="192"/>
                                  </a:cxn>
                                  <a:cxn ang="0">
                                    <a:pos x="88" y="240"/>
                                  </a:cxn>
                                  <a:cxn ang="0">
                                    <a:pos x="82" y="240"/>
                                  </a:cxn>
                                  <a:cxn ang="0">
                                    <a:pos x="76" y="236"/>
                                  </a:cxn>
                                  <a:cxn ang="0">
                                    <a:pos x="106" y="226"/>
                                  </a:cxn>
                                  <a:cxn ang="0">
                                    <a:pos x="102" y="234"/>
                                  </a:cxn>
                                  <a:cxn ang="0">
                                    <a:pos x="94" y="240"/>
                                  </a:cxn>
                                  <a:cxn ang="0">
                                    <a:pos x="126" y="168"/>
                                  </a:cxn>
                                  <a:cxn ang="0">
                                    <a:pos x="50" y="168"/>
                                  </a:cxn>
                                  <a:cxn ang="0">
                                    <a:pos x="38" y="142"/>
                                  </a:cxn>
                                  <a:cxn ang="0">
                                    <a:pos x="18" y="100"/>
                                  </a:cxn>
                                  <a:cxn ang="0">
                                    <a:pos x="16" y="88"/>
                                  </a:cxn>
                                  <a:cxn ang="0">
                                    <a:pos x="22" y="60"/>
                                  </a:cxn>
                                  <a:cxn ang="0">
                                    <a:pos x="38" y="38"/>
                                  </a:cxn>
                                  <a:cxn ang="0">
                                    <a:pos x="60" y="22"/>
                                  </a:cxn>
                                  <a:cxn ang="0">
                                    <a:pos x="88" y="16"/>
                                  </a:cxn>
                                  <a:cxn ang="0">
                                    <a:pos x="102" y="18"/>
                                  </a:cxn>
                                  <a:cxn ang="0">
                                    <a:pos x="128" y="28"/>
                                  </a:cxn>
                                  <a:cxn ang="0">
                                    <a:pos x="148" y="48"/>
                                  </a:cxn>
                                  <a:cxn ang="0">
                                    <a:pos x="158" y="74"/>
                                  </a:cxn>
                                  <a:cxn ang="0">
                                    <a:pos x="160" y="88"/>
                                  </a:cxn>
                                  <a:cxn ang="0">
                                    <a:pos x="154" y="114"/>
                                  </a:cxn>
                                  <a:cxn ang="0">
                                    <a:pos x="138" y="142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6"/>
                                    </a:lnTo>
                                    <a:lnTo>
                                      <a:pt x="38" y="16"/>
                                    </a:lnTo>
                                    <a:lnTo>
                                      <a:pt x="26" y="26"/>
                                    </a:lnTo>
                                    <a:lnTo>
                                      <a:pt x="16" y="38"/>
                                    </a:lnTo>
                                    <a:lnTo>
                                      <a:pt x="6" y="54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2" y="100"/>
                                    </a:lnTo>
                                    <a:lnTo>
                                      <a:pt x="4" y="112"/>
                                    </a:lnTo>
                                    <a:lnTo>
                                      <a:pt x="16" y="138"/>
                                    </a:lnTo>
                                    <a:lnTo>
                                      <a:pt x="30" y="162"/>
                                    </a:lnTo>
                                    <a:lnTo>
                                      <a:pt x="40" y="184"/>
                                    </a:lnTo>
                                    <a:lnTo>
                                      <a:pt x="40" y="184"/>
                                    </a:lnTo>
                                    <a:lnTo>
                                      <a:pt x="50" y="214"/>
                                    </a:lnTo>
                                    <a:lnTo>
                                      <a:pt x="58" y="238"/>
                                    </a:lnTo>
                                    <a:lnTo>
                                      <a:pt x="62" y="246"/>
                                    </a:lnTo>
                                    <a:lnTo>
                                      <a:pt x="68" y="252"/>
                                    </a:lnTo>
                                    <a:lnTo>
                                      <a:pt x="76" y="254"/>
                                    </a:lnTo>
                                    <a:lnTo>
                                      <a:pt x="88" y="256"/>
                                    </a:lnTo>
                                    <a:lnTo>
                                      <a:pt x="88" y="256"/>
                                    </a:lnTo>
                                    <a:lnTo>
                                      <a:pt x="100" y="254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14" y="246"/>
                                    </a:lnTo>
                                    <a:lnTo>
                                      <a:pt x="118" y="238"/>
                                    </a:lnTo>
                                    <a:lnTo>
                                      <a:pt x="126" y="214"/>
                                    </a:lnTo>
                                    <a:lnTo>
                                      <a:pt x="136" y="184"/>
                                    </a:lnTo>
                                    <a:lnTo>
                                      <a:pt x="136" y="184"/>
                                    </a:lnTo>
                                    <a:lnTo>
                                      <a:pt x="146" y="162"/>
                                    </a:lnTo>
                                    <a:lnTo>
                                      <a:pt x="160" y="138"/>
                                    </a:lnTo>
                                    <a:lnTo>
                                      <a:pt x="172" y="112"/>
                                    </a:lnTo>
                                    <a:lnTo>
                                      <a:pt x="174" y="100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74" y="70"/>
                                    </a:lnTo>
                                    <a:lnTo>
                                      <a:pt x="170" y="54"/>
                                    </a:lnTo>
                                    <a:lnTo>
                                      <a:pt x="160" y="38"/>
                                    </a:lnTo>
                                    <a:lnTo>
                                      <a:pt x="150" y="26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22" y="6"/>
                                    </a:lnTo>
                                    <a:lnTo>
                                      <a:pt x="106" y="2"/>
                                    </a:lnTo>
                                    <a:lnTo>
                                      <a:pt x="88" y="0"/>
                                    </a:lnTo>
                                    <a:close/>
                                    <a:moveTo>
                                      <a:pt x="108" y="218"/>
                                    </a:moveTo>
                                    <a:lnTo>
                                      <a:pt x="70" y="222"/>
                                    </a:lnTo>
                                    <a:lnTo>
                                      <a:pt x="70" y="222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6"/>
                                    </a:lnTo>
                                    <a:lnTo>
                                      <a:pt x="114" y="200"/>
                                    </a:lnTo>
                                    <a:lnTo>
                                      <a:pt x="114" y="200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08" y="218"/>
                                    </a:lnTo>
                                    <a:close/>
                                    <a:moveTo>
                                      <a:pt x="62" y="200"/>
                                    </a:moveTo>
                                    <a:lnTo>
                                      <a:pt x="62" y="200"/>
                                    </a:lnTo>
                                    <a:lnTo>
                                      <a:pt x="56" y="184"/>
                                    </a:lnTo>
                                    <a:lnTo>
                                      <a:pt x="120" y="184"/>
                                    </a:lnTo>
                                    <a:lnTo>
                                      <a:pt x="120" y="184"/>
                                    </a:lnTo>
                                    <a:lnTo>
                                      <a:pt x="116" y="192"/>
                                    </a:lnTo>
                                    <a:lnTo>
                                      <a:pt x="62" y="200"/>
                                    </a:lnTo>
                                    <a:close/>
                                    <a:moveTo>
                                      <a:pt x="88" y="240"/>
                                    </a:moveTo>
                                    <a:lnTo>
                                      <a:pt x="88" y="240"/>
                                    </a:lnTo>
                                    <a:lnTo>
                                      <a:pt x="82" y="240"/>
                                    </a:lnTo>
                                    <a:lnTo>
                                      <a:pt x="78" y="238"/>
                                    </a:lnTo>
                                    <a:lnTo>
                                      <a:pt x="76" y="236"/>
                                    </a:lnTo>
                                    <a:lnTo>
                                      <a:pt x="72" y="230"/>
                                    </a:lnTo>
                                    <a:lnTo>
                                      <a:pt x="106" y="226"/>
                                    </a:lnTo>
                                    <a:lnTo>
                                      <a:pt x="106" y="226"/>
                                    </a:lnTo>
                                    <a:lnTo>
                                      <a:pt x="102" y="234"/>
                                    </a:lnTo>
                                    <a:lnTo>
                                      <a:pt x="98" y="238"/>
                                    </a:lnTo>
                                    <a:lnTo>
                                      <a:pt x="94" y="240"/>
                                    </a:lnTo>
                                    <a:lnTo>
                                      <a:pt x="88" y="240"/>
                                    </a:lnTo>
                                    <a:close/>
                                    <a:moveTo>
                                      <a:pt x="126" y="168"/>
                                    </a:moveTo>
                                    <a:lnTo>
                                      <a:pt x="50" y="168"/>
                                    </a:lnTo>
                                    <a:lnTo>
                                      <a:pt x="50" y="168"/>
                                    </a:lnTo>
                                    <a:lnTo>
                                      <a:pt x="38" y="142"/>
                                    </a:lnTo>
                                    <a:lnTo>
                                      <a:pt x="38" y="142"/>
                                    </a:lnTo>
                                    <a:lnTo>
                                      <a:pt x="22" y="114"/>
                                    </a:lnTo>
                                    <a:lnTo>
                                      <a:pt x="18" y="100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22" y="60"/>
                                    </a:lnTo>
                                    <a:lnTo>
                                      <a:pt x="28" y="48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48" y="28"/>
                                    </a:lnTo>
                                    <a:lnTo>
                                      <a:pt x="60" y="22"/>
                                    </a:lnTo>
                                    <a:lnTo>
                                      <a:pt x="74" y="18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102" y="18"/>
                                    </a:lnTo>
                                    <a:lnTo>
                                      <a:pt x="116" y="22"/>
                                    </a:lnTo>
                                    <a:lnTo>
                                      <a:pt x="128" y="28"/>
                                    </a:lnTo>
                                    <a:lnTo>
                                      <a:pt x="138" y="38"/>
                                    </a:lnTo>
                                    <a:lnTo>
                                      <a:pt x="148" y="48"/>
                                    </a:lnTo>
                                    <a:lnTo>
                                      <a:pt x="154" y="60"/>
                                    </a:lnTo>
                                    <a:lnTo>
                                      <a:pt x="158" y="74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58" y="100"/>
                                    </a:lnTo>
                                    <a:lnTo>
                                      <a:pt x="154" y="114"/>
                                    </a:lnTo>
                                    <a:lnTo>
                                      <a:pt x="138" y="142"/>
                                    </a:lnTo>
                                    <a:lnTo>
                                      <a:pt x="138" y="142"/>
                                    </a:lnTo>
                                    <a:lnTo>
                                      <a:pt x="126" y="16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1" name="Freeform 66"/>
                            <wps:cNvSpPr/>
                            <wps:spPr bwMode="auto">
                              <a:xfrm>
                                <a:off x="3495957" y="6399332"/>
                                <a:ext cx="82550" cy="825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22" y="8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8" y="22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2" y="50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6" y="5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4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4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0" y="6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52" h="52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6" y="50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50" y="6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2" name="Freeform 67"/>
                            <wps:cNvSpPr/>
                            <wps:spPr bwMode="auto">
                              <a:xfrm>
                                <a:off x="3495957" y="6399332"/>
                                <a:ext cx="82550" cy="825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22" y="8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8" y="22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2" y="50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6" y="5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4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4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0" y="6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52" h="52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6" y="50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50" y="6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23" name="Group 163"/>
                          <wpg:cNvGrpSpPr/>
                          <wpg:grpSpPr>
                            <a:xfrm>
                              <a:off x="507015" y="6395233"/>
                              <a:ext cx="475199" cy="356399"/>
                              <a:chOff x="507015" y="6395233"/>
                              <a:chExt cx="406400" cy="304800"/>
                            </a:xfrm>
                            <a:grpFill/>
                          </wpg:grpSpPr>
                          <wps:wsp>
                            <wps:cNvPr id="424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07015" y="6395233"/>
                                <a:ext cx="406400" cy="304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2" y="80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06" y="8"/>
                                  </a:cxn>
                                  <a:cxn ang="0">
                                    <a:pos x="200" y="4"/>
                                  </a:cxn>
                                  <a:cxn ang="0">
                                    <a:pos x="192" y="2"/>
                                  </a:cxn>
                                  <a:cxn ang="0">
                                    <a:pos x="18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160"/>
                                  </a:cxn>
                                  <a:cxn ang="0">
                                    <a:pos x="0" y="160"/>
                                  </a:cxn>
                                  <a:cxn ang="0">
                                    <a:pos x="0" y="166"/>
                                  </a:cxn>
                                  <a:cxn ang="0">
                                    <a:pos x="2" y="172"/>
                                  </a:cxn>
                                  <a:cxn ang="0">
                                    <a:pos x="10" y="182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26" y="192"/>
                                  </a:cxn>
                                  <a:cxn ang="0">
                                    <a:pos x="32" y="192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92" y="190"/>
                                  </a:cxn>
                                  <a:cxn ang="0">
                                    <a:pos x="200" y="188"/>
                                  </a:cxn>
                                  <a:cxn ang="0">
                                    <a:pos x="206" y="184"/>
                                  </a:cxn>
                                  <a:cxn ang="0">
                                    <a:pos x="212" y="176"/>
                                  </a:cxn>
                                  <a:cxn ang="0">
                                    <a:pos x="252" y="112"/>
                                  </a:cxn>
                                  <a:cxn ang="0">
                                    <a:pos x="252" y="112"/>
                                  </a:cxn>
                                  <a:cxn ang="0">
                                    <a:pos x="254" y="104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4" y="88"/>
                                  </a:cxn>
                                  <a:cxn ang="0">
                                    <a:pos x="252" y="80"/>
                                  </a:cxn>
                                  <a:cxn ang="0">
                                    <a:pos x="238" y="104"/>
                                  </a:cxn>
                                  <a:cxn ang="0">
                                    <a:pos x="198" y="168"/>
                                  </a:cxn>
                                  <a:cxn ang="0">
                                    <a:pos x="198" y="168"/>
                                  </a:cxn>
                                  <a:cxn ang="0">
                                    <a:pos x="192" y="174"/>
                                  </a:cxn>
                                  <a:cxn ang="0">
                                    <a:pos x="184" y="176"/>
                                  </a:cxn>
                                  <a:cxn ang="0">
                                    <a:pos x="32" y="176"/>
                                  </a:cxn>
                                  <a:cxn ang="0">
                                    <a:pos x="32" y="176"/>
                                  </a:cxn>
                                  <a:cxn ang="0">
                                    <a:pos x="26" y="174"/>
                                  </a:cxn>
                                  <a:cxn ang="0">
                                    <a:pos x="20" y="172"/>
                                  </a:cxn>
                                  <a:cxn ang="0">
                                    <a:pos x="18" y="166"/>
                                  </a:cxn>
                                  <a:cxn ang="0">
                                    <a:pos x="16" y="16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8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8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92" y="18"/>
                                  </a:cxn>
                                  <a:cxn ang="0">
                                    <a:pos x="198" y="24"/>
                                  </a:cxn>
                                  <a:cxn ang="0">
                                    <a:pos x="238" y="88"/>
                                  </a:cxn>
                                  <a:cxn ang="0">
                                    <a:pos x="238" y="88"/>
                                  </a:cxn>
                                  <a:cxn ang="0">
                                    <a:pos x="240" y="92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40" y="100"/>
                                  </a:cxn>
                                  <a:cxn ang="0">
                                    <a:pos x="238" y="104"/>
                                  </a:cxn>
                                </a:cxnLst>
                                <a:rect l="0" t="0" r="r" b="b"/>
                                <a:pathLst>
                                  <a:path w="256" h="192">
                                    <a:moveTo>
                                      <a:pt x="252" y="80"/>
                                    </a:moveTo>
                                    <a:lnTo>
                                      <a:pt x="212" y="16"/>
                                    </a:lnTo>
                                    <a:lnTo>
                                      <a:pt x="212" y="16"/>
                                    </a:lnTo>
                                    <a:lnTo>
                                      <a:pt x="206" y="8"/>
                                    </a:lnTo>
                                    <a:lnTo>
                                      <a:pt x="200" y="4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66"/>
                                    </a:lnTo>
                                    <a:lnTo>
                                      <a:pt x="2" y="172"/>
                                    </a:lnTo>
                                    <a:lnTo>
                                      <a:pt x="10" y="182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6" y="192"/>
                                    </a:lnTo>
                                    <a:lnTo>
                                      <a:pt x="32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92" y="190"/>
                                    </a:lnTo>
                                    <a:lnTo>
                                      <a:pt x="200" y="188"/>
                                    </a:lnTo>
                                    <a:lnTo>
                                      <a:pt x="206" y="184"/>
                                    </a:lnTo>
                                    <a:lnTo>
                                      <a:pt x="212" y="176"/>
                                    </a:lnTo>
                                    <a:lnTo>
                                      <a:pt x="252" y="112"/>
                                    </a:lnTo>
                                    <a:lnTo>
                                      <a:pt x="252" y="112"/>
                                    </a:lnTo>
                                    <a:lnTo>
                                      <a:pt x="254" y="104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88"/>
                                    </a:lnTo>
                                    <a:lnTo>
                                      <a:pt x="252" y="80"/>
                                    </a:lnTo>
                                    <a:close/>
                                    <a:moveTo>
                                      <a:pt x="238" y="104"/>
                                    </a:moveTo>
                                    <a:lnTo>
                                      <a:pt x="198" y="168"/>
                                    </a:lnTo>
                                    <a:lnTo>
                                      <a:pt x="198" y="168"/>
                                    </a:lnTo>
                                    <a:lnTo>
                                      <a:pt x="192" y="174"/>
                                    </a:lnTo>
                                    <a:lnTo>
                                      <a:pt x="184" y="176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26" y="174"/>
                                    </a:lnTo>
                                    <a:lnTo>
                                      <a:pt x="20" y="172"/>
                                    </a:lnTo>
                                    <a:lnTo>
                                      <a:pt x="18" y="166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8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8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92" y="18"/>
                                    </a:lnTo>
                                    <a:lnTo>
                                      <a:pt x="198" y="24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40" y="92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100"/>
                                    </a:lnTo>
                                    <a:lnTo>
                                      <a:pt x="238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5" name="Freeform 9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1015" y="6509533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34" y="46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6" y="3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6" y="14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18" y="38"/>
                                  </a:cxn>
                                  <a:cxn ang="0">
                                    <a:pos x="12" y="36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8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38" y="30"/>
                                  </a:cxn>
                                  <a:cxn ang="0">
                                    <a:pos x="36" y="36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24" y="40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24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34" y="46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6" y="3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6" y="14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24" y="0"/>
                                    </a:lnTo>
                                    <a:close/>
                                    <a:moveTo>
                                      <a:pt x="24" y="40"/>
                                    </a:moveTo>
                                    <a:lnTo>
                                      <a:pt x="24" y="40"/>
                                    </a:lnTo>
                                    <a:lnTo>
                                      <a:pt x="18" y="38"/>
                                    </a:lnTo>
                                    <a:lnTo>
                                      <a:pt x="12" y="36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8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38" y="30"/>
                                    </a:lnTo>
                                    <a:lnTo>
                                      <a:pt x="36" y="36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24" y="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26" name="Group 166"/>
                          <wpg:cNvGrpSpPr/>
                          <wpg:grpSpPr>
                            <a:xfrm>
                              <a:off x="4308604" y="5385435"/>
                              <a:ext cx="475199" cy="475199"/>
                              <a:chOff x="4308604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27" name="Freeform 10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308604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14" y="86"/>
                                  </a:cxn>
                                  <a:cxn ang="0">
                                    <a:pos x="230" y="54"/>
                                  </a:cxn>
                                  <a:cxn ang="0">
                                    <a:pos x="210" y="30"/>
                                  </a:cxn>
                                  <a:cxn ang="0">
                                    <a:pos x="194" y="26"/>
                                  </a:cxn>
                                  <a:cxn ang="0">
                                    <a:pos x="160" y="38"/>
                                  </a:cxn>
                                  <a:cxn ang="0">
                                    <a:pos x="150" y="4"/>
                                  </a:cxn>
                                  <a:cxn ang="0">
                                    <a:pos x="118" y="0"/>
                                  </a:cxn>
                                  <a:cxn ang="0">
                                    <a:pos x="102" y="12"/>
                                  </a:cxn>
                                  <a:cxn ang="0">
                                    <a:pos x="66" y="28"/>
                                  </a:cxn>
                                  <a:cxn ang="0">
                                    <a:pos x="56" y="26"/>
                                  </a:cxn>
                                  <a:cxn ang="0">
                                    <a:pos x="30" y="46"/>
                                  </a:cxn>
                                  <a:cxn ang="0">
                                    <a:pos x="28" y="66"/>
                                  </a:cxn>
                                  <a:cxn ang="0">
                                    <a:pos x="12" y="10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44"/>
                                  </a:cxn>
                                  <a:cxn ang="0">
                                    <a:pos x="38" y="160"/>
                                  </a:cxn>
                                  <a:cxn ang="0">
                                    <a:pos x="28" y="190"/>
                                  </a:cxn>
                                  <a:cxn ang="0">
                                    <a:pos x="30" y="210"/>
                                  </a:cxn>
                                  <a:cxn ang="0">
                                    <a:pos x="56" y="230"/>
                                  </a:cxn>
                                  <a:cxn ang="0">
                                    <a:pos x="86" y="214"/>
                                  </a:cxn>
                                  <a:cxn ang="0">
                                    <a:pos x="102" y="244"/>
                                  </a:cxn>
                                  <a:cxn ang="0">
                                    <a:pos x="118" y="256"/>
                                  </a:cxn>
                                  <a:cxn ang="0">
                                    <a:pos x="150" y="252"/>
                                  </a:cxn>
                                  <a:cxn ang="0">
                                    <a:pos x="160" y="218"/>
                                  </a:cxn>
                                  <a:cxn ang="0">
                                    <a:pos x="194" y="230"/>
                                  </a:cxn>
                                  <a:cxn ang="0">
                                    <a:pos x="210" y="226"/>
                                  </a:cxn>
                                  <a:cxn ang="0">
                                    <a:pos x="230" y="202"/>
                                  </a:cxn>
                                  <a:cxn ang="0">
                                    <a:pos x="214" y="170"/>
                                  </a:cxn>
                                  <a:cxn ang="0">
                                    <a:pos x="248" y="152"/>
                                  </a:cxn>
                                  <a:cxn ang="0">
                                    <a:pos x="256" y="118"/>
                                  </a:cxn>
                                  <a:cxn ang="0">
                                    <a:pos x="248" y="104"/>
                                  </a:cxn>
                                  <a:cxn ang="0">
                                    <a:pos x="208" y="148"/>
                                  </a:cxn>
                                  <a:cxn ang="0">
                                    <a:pos x="200" y="162"/>
                                  </a:cxn>
                                  <a:cxn ang="0">
                                    <a:pos x="200" y="214"/>
                                  </a:cxn>
                                  <a:cxn ang="0">
                                    <a:pos x="170" y="198"/>
                                  </a:cxn>
                                  <a:cxn ang="0">
                                    <a:pos x="154" y="204"/>
                                  </a:cxn>
                                  <a:cxn ang="0">
                                    <a:pos x="138" y="240"/>
                                  </a:cxn>
                                  <a:cxn ang="0">
                                    <a:pos x="108" y="208"/>
                                  </a:cxn>
                                  <a:cxn ang="0">
                                    <a:pos x="94" y="200"/>
                                  </a:cxn>
                                  <a:cxn ang="0">
                                    <a:pos x="78" y="202"/>
                                  </a:cxn>
                                  <a:cxn ang="0">
                                    <a:pos x="54" y="178"/>
                                  </a:cxn>
                                  <a:cxn ang="0">
                                    <a:pos x="52" y="154"/>
                                  </a:cxn>
                                  <a:cxn ang="0">
                                    <a:pos x="16" y="138"/>
                                  </a:cxn>
                                  <a:cxn ang="0">
                                    <a:pos x="48" y="108"/>
                                  </a:cxn>
                                  <a:cxn ang="0">
                                    <a:pos x="56" y="94"/>
                                  </a:cxn>
                                  <a:cxn ang="0">
                                    <a:pos x="56" y="42"/>
                                  </a:cxn>
                                  <a:cxn ang="0">
                                    <a:pos x="86" y="58"/>
                                  </a:cxn>
                                  <a:cxn ang="0">
                                    <a:pos x="102" y="52"/>
                                  </a:cxn>
                                  <a:cxn ang="0">
                                    <a:pos x="118" y="16"/>
                                  </a:cxn>
                                  <a:cxn ang="0">
                                    <a:pos x="148" y="48"/>
                                  </a:cxn>
                                  <a:cxn ang="0">
                                    <a:pos x="162" y="56"/>
                                  </a:cxn>
                                  <a:cxn ang="0">
                                    <a:pos x="178" y="54"/>
                                  </a:cxn>
                                  <a:cxn ang="0">
                                    <a:pos x="202" y="78"/>
                                  </a:cxn>
                                  <a:cxn ang="0">
                                    <a:pos x="204" y="102"/>
                                  </a:cxn>
                                  <a:cxn ang="0">
                                    <a:pos x="240" y="11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44" y="102"/>
                                    </a:moveTo>
                                    <a:lnTo>
                                      <a:pt x="218" y="96"/>
                                    </a:lnTo>
                                    <a:lnTo>
                                      <a:pt x="218" y="96"/>
                                    </a:lnTo>
                                    <a:lnTo>
                                      <a:pt x="214" y="86"/>
                                    </a:lnTo>
                                    <a:lnTo>
                                      <a:pt x="228" y="66"/>
                                    </a:lnTo>
                                    <a:lnTo>
                                      <a:pt x="228" y="66"/>
                                    </a:lnTo>
                                    <a:lnTo>
                                      <a:pt x="230" y="60"/>
                                    </a:lnTo>
                                    <a:lnTo>
                                      <a:pt x="230" y="54"/>
                                    </a:lnTo>
                                    <a:lnTo>
                                      <a:pt x="230" y="50"/>
                                    </a:lnTo>
                                    <a:lnTo>
                                      <a:pt x="226" y="46"/>
                                    </a:lnTo>
                                    <a:lnTo>
                                      <a:pt x="210" y="30"/>
                                    </a:lnTo>
                                    <a:lnTo>
                                      <a:pt x="210" y="30"/>
                                    </a:lnTo>
                                    <a:lnTo>
                                      <a:pt x="206" y="26"/>
                                    </a:lnTo>
                                    <a:lnTo>
                                      <a:pt x="200" y="26"/>
                                    </a:lnTo>
                                    <a:lnTo>
                                      <a:pt x="200" y="26"/>
                                    </a:lnTo>
                                    <a:lnTo>
                                      <a:pt x="194" y="26"/>
                                    </a:lnTo>
                                    <a:lnTo>
                                      <a:pt x="190" y="28"/>
                                    </a:lnTo>
                                    <a:lnTo>
                                      <a:pt x="170" y="42"/>
                                    </a:lnTo>
                                    <a:lnTo>
                                      <a:pt x="170" y="42"/>
                                    </a:lnTo>
                                    <a:lnTo>
                                      <a:pt x="160" y="38"/>
                                    </a:lnTo>
                                    <a:lnTo>
                                      <a:pt x="154" y="12"/>
                                    </a:lnTo>
                                    <a:lnTo>
                                      <a:pt x="154" y="12"/>
                                    </a:lnTo>
                                    <a:lnTo>
                                      <a:pt x="152" y="8"/>
                                    </a:lnTo>
                                    <a:lnTo>
                                      <a:pt x="150" y="4"/>
                                    </a:lnTo>
                                    <a:lnTo>
                                      <a:pt x="144" y="0"/>
                                    </a:lnTo>
                                    <a:lnTo>
                                      <a:pt x="138" y="0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2" y="0"/>
                                    </a:lnTo>
                                    <a:lnTo>
                                      <a:pt x="106" y="4"/>
                                    </a:lnTo>
                                    <a:lnTo>
                                      <a:pt x="104" y="8"/>
                                    </a:lnTo>
                                    <a:lnTo>
                                      <a:pt x="102" y="12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86" y="42"/>
                                    </a:lnTo>
                                    <a:lnTo>
                                      <a:pt x="66" y="28"/>
                                    </a:lnTo>
                                    <a:lnTo>
                                      <a:pt x="66" y="28"/>
                                    </a:lnTo>
                                    <a:lnTo>
                                      <a:pt x="62" y="26"/>
                                    </a:lnTo>
                                    <a:lnTo>
                                      <a:pt x="56" y="26"/>
                                    </a:lnTo>
                                    <a:lnTo>
                                      <a:pt x="56" y="26"/>
                                    </a:lnTo>
                                    <a:lnTo>
                                      <a:pt x="50" y="26"/>
                                    </a:lnTo>
                                    <a:lnTo>
                                      <a:pt x="46" y="30"/>
                                    </a:lnTo>
                                    <a:lnTo>
                                      <a:pt x="30" y="46"/>
                                    </a:lnTo>
                                    <a:lnTo>
                                      <a:pt x="30" y="46"/>
                                    </a:lnTo>
                                    <a:lnTo>
                                      <a:pt x="26" y="50"/>
                                    </a:lnTo>
                                    <a:lnTo>
                                      <a:pt x="26" y="54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8" y="66"/>
                                    </a:lnTo>
                                    <a:lnTo>
                                      <a:pt x="42" y="86"/>
                                    </a:lnTo>
                                    <a:lnTo>
                                      <a:pt x="42" y="86"/>
                                    </a:lnTo>
                                    <a:lnTo>
                                      <a:pt x="38" y="96"/>
                                    </a:lnTo>
                                    <a:lnTo>
                                      <a:pt x="12" y="102"/>
                                    </a:lnTo>
                                    <a:lnTo>
                                      <a:pt x="12" y="102"/>
                                    </a:lnTo>
                                    <a:lnTo>
                                      <a:pt x="8" y="104"/>
                                    </a:lnTo>
                                    <a:lnTo>
                                      <a:pt x="4" y="106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8"/>
                                    </a:lnTo>
                                    <a:lnTo>
                                      <a:pt x="0" y="138"/>
                                    </a:lnTo>
                                    <a:lnTo>
                                      <a:pt x="0" y="138"/>
                                    </a:lnTo>
                                    <a:lnTo>
                                      <a:pt x="0" y="144"/>
                                    </a:lnTo>
                                    <a:lnTo>
                                      <a:pt x="4" y="150"/>
                                    </a:lnTo>
                                    <a:lnTo>
                                      <a:pt x="8" y="152"/>
                                    </a:lnTo>
                                    <a:lnTo>
                                      <a:pt x="12" y="154"/>
                                    </a:lnTo>
                                    <a:lnTo>
                                      <a:pt x="38" y="160"/>
                                    </a:lnTo>
                                    <a:lnTo>
                                      <a:pt x="38" y="160"/>
                                    </a:lnTo>
                                    <a:lnTo>
                                      <a:pt x="42" y="170"/>
                                    </a:lnTo>
                                    <a:lnTo>
                                      <a:pt x="28" y="190"/>
                                    </a:lnTo>
                                    <a:lnTo>
                                      <a:pt x="28" y="190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202"/>
                                    </a:lnTo>
                                    <a:lnTo>
                                      <a:pt x="26" y="206"/>
                                    </a:lnTo>
                                    <a:lnTo>
                                      <a:pt x="30" y="210"/>
                                    </a:lnTo>
                                    <a:lnTo>
                                      <a:pt x="46" y="226"/>
                                    </a:lnTo>
                                    <a:lnTo>
                                      <a:pt x="46" y="226"/>
                                    </a:lnTo>
                                    <a:lnTo>
                                      <a:pt x="50" y="230"/>
                                    </a:lnTo>
                                    <a:lnTo>
                                      <a:pt x="56" y="230"/>
                                    </a:lnTo>
                                    <a:lnTo>
                                      <a:pt x="56" y="230"/>
                                    </a:lnTo>
                                    <a:lnTo>
                                      <a:pt x="62" y="230"/>
                                    </a:lnTo>
                                    <a:lnTo>
                                      <a:pt x="66" y="228"/>
                                    </a:lnTo>
                                    <a:lnTo>
                                      <a:pt x="86" y="214"/>
                                    </a:lnTo>
                                    <a:lnTo>
                                      <a:pt x="86" y="214"/>
                                    </a:lnTo>
                                    <a:lnTo>
                                      <a:pt x="96" y="218"/>
                                    </a:lnTo>
                                    <a:lnTo>
                                      <a:pt x="102" y="244"/>
                                    </a:lnTo>
                                    <a:lnTo>
                                      <a:pt x="102" y="244"/>
                                    </a:lnTo>
                                    <a:lnTo>
                                      <a:pt x="104" y="248"/>
                                    </a:lnTo>
                                    <a:lnTo>
                                      <a:pt x="106" y="252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8" y="256"/>
                                    </a:lnTo>
                                    <a:lnTo>
                                      <a:pt x="138" y="256"/>
                                    </a:lnTo>
                                    <a:lnTo>
                                      <a:pt x="138" y="256"/>
                                    </a:lnTo>
                                    <a:lnTo>
                                      <a:pt x="144" y="256"/>
                                    </a:lnTo>
                                    <a:lnTo>
                                      <a:pt x="150" y="252"/>
                                    </a:lnTo>
                                    <a:lnTo>
                                      <a:pt x="152" y="248"/>
                                    </a:lnTo>
                                    <a:lnTo>
                                      <a:pt x="154" y="244"/>
                                    </a:lnTo>
                                    <a:lnTo>
                                      <a:pt x="160" y="218"/>
                                    </a:lnTo>
                                    <a:lnTo>
                                      <a:pt x="160" y="218"/>
                                    </a:lnTo>
                                    <a:lnTo>
                                      <a:pt x="170" y="214"/>
                                    </a:lnTo>
                                    <a:lnTo>
                                      <a:pt x="190" y="228"/>
                                    </a:lnTo>
                                    <a:lnTo>
                                      <a:pt x="190" y="228"/>
                                    </a:lnTo>
                                    <a:lnTo>
                                      <a:pt x="194" y="230"/>
                                    </a:lnTo>
                                    <a:lnTo>
                                      <a:pt x="200" y="230"/>
                                    </a:lnTo>
                                    <a:lnTo>
                                      <a:pt x="200" y="230"/>
                                    </a:lnTo>
                                    <a:lnTo>
                                      <a:pt x="206" y="230"/>
                                    </a:lnTo>
                                    <a:lnTo>
                                      <a:pt x="210" y="226"/>
                                    </a:lnTo>
                                    <a:lnTo>
                                      <a:pt x="226" y="210"/>
                                    </a:lnTo>
                                    <a:lnTo>
                                      <a:pt x="226" y="210"/>
                                    </a:lnTo>
                                    <a:lnTo>
                                      <a:pt x="230" y="206"/>
                                    </a:lnTo>
                                    <a:lnTo>
                                      <a:pt x="230" y="202"/>
                                    </a:lnTo>
                                    <a:lnTo>
                                      <a:pt x="230" y="196"/>
                                    </a:lnTo>
                                    <a:lnTo>
                                      <a:pt x="228" y="190"/>
                                    </a:lnTo>
                                    <a:lnTo>
                                      <a:pt x="214" y="170"/>
                                    </a:lnTo>
                                    <a:lnTo>
                                      <a:pt x="214" y="170"/>
                                    </a:lnTo>
                                    <a:lnTo>
                                      <a:pt x="218" y="160"/>
                                    </a:lnTo>
                                    <a:lnTo>
                                      <a:pt x="244" y="154"/>
                                    </a:lnTo>
                                    <a:lnTo>
                                      <a:pt x="244" y="154"/>
                                    </a:lnTo>
                                    <a:lnTo>
                                      <a:pt x="248" y="152"/>
                                    </a:lnTo>
                                    <a:lnTo>
                                      <a:pt x="252" y="150"/>
                                    </a:lnTo>
                                    <a:lnTo>
                                      <a:pt x="256" y="144"/>
                                    </a:lnTo>
                                    <a:lnTo>
                                      <a:pt x="256" y="138"/>
                                    </a:lnTo>
                                    <a:lnTo>
                                      <a:pt x="256" y="118"/>
                                    </a:lnTo>
                                    <a:lnTo>
                                      <a:pt x="256" y="118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2" y="106"/>
                                    </a:lnTo>
                                    <a:lnTo>
                                      <a:pt x="248" y="104"/>
                                    </a:lnTo>
                                    <a:lnTo>
                                      <a:pt x="244" y="102"/>
                                    </a:lnTo>
                                    <a:close/>
                                    <a:moveTo>
                                      <a:pt x="216" y="144"/>
                                    </a:moveTo>
                                    <a:lnTo>
                                      <a:pt x="216" y="144"/>
                                    </a:lnTo>
                                    <a:lnTo>
                                      <a:pt x="208" y="148"/>
                                    </a:lnTo>
                                    <a:lnTo>
                                      <a:pt x="204" y="154"/>
                                    </a:lnTo>
                                    <a:lnTo>
                                      <a:pt x="204" y="154"/>
                                    </a:lnTo>
                                    <a:lnTo>
                                      <a:pt x="200" y="162"/>
                                    </a:lnTo>
                                    <a:lnTo>
                                      <a:pt x="200" y="162"/>
                                    </a:lnTo>
                                    <a:lnTo>
                                      <a:pt x="198" y="170"/>
                                    </a:lnTo>
                                    <a:lnTo>
                                      <a:pt x="202" y="178"/>
                                    </a:lnTo>
                                    <a:lnTo>
                                      <a:pt x="214" y="200"/>
                                    </a:lnTo>
                                    <a:lnTo>
                                      <a:pt x="200" y="214"/>
                                    </a:lnTo>
                                    <a:lnTo>
                                      <a:pt x="178" y="202"/>
                                    </a:lnTo>
                                    <a:lnTo>
                                      <a:pt x="178" y="202"/>
                                    </a:lnTo>
                                    <a:lnTo>
                                      <a:pt x="174" y="198"/>
                                    </a:lnTo>
                                    <a:lnTo>
                                      <a:pt x="170" y="198"/>
                                    </a:lnTo>
                                    <a:lnTo>
                                      <a:pt x="170" y="198"/>
                                    </a:lnTo>
                                    <a:lnTo>
                                      <a:pt x="162" y="200"/>
                                    </a:lnTo>
                                    <a:lnTo>
                                      <a:pt x="162" y="200"/>
                                    </a:lnTo>
                                    <a:lnTo>
                                      <a:pt x="154" y="204"/>
                                    </a:lnTo>
                                    <a:lnTo>
                                      <a:pt x="154" y="204"/>
                                    </a:lnTo>
                                    <a:lnTo>
                                      <a:pt x="148" y="208"/>
                                    </a:lnTo>
                                    <a:lnTo>
                                      <a:pt x="144" y="216"/>
                                    </a:lnTo>
                                    <a:lnTo>
                                      <a:pt x="138" y="240"/>
                                    </a:lnTo>
                                    <a:lnTo>
                                      <a:pt x="118" y="240"/>
                                    </a:lnTo>
                                    <a:lnTo>
                                      <a:pt x="112" y="216"/>
                                    </a:lnTo>
                                    <a:lnTo>
                                      <a:pt x="112" y="216"/>
                                    </a:lnTo>
                                    <a:lnTo>
                                      <a:pt x="108" y="208"/>
                                    </a:lnTo>
                                    <a:lnTo>
                                      <a:pt x="102" y="204"/>
                                    </a:lnTo>
                                    <a:lnTo>
                                      <a:pt x="102" y="204"/>
                                    </a:lnTo>
                                    <a:lnTo>
                                      <a:pt x="94" y="200"/>
                                    </a:lnTo>
                                    <a:lnTo>
                                      <a:pt x="94" y="200"/>
                                    </a:lnTo>
                                    <a:lnTo>
                                      <a:pt x="86" y="198"/>
                                    </a:lnTo>
                                    <a:lnTo>
                                      <a:pt x="86" y="198"/>
                                    </a:lnTo>
                                    <a:lnTo>
                                      <a:pt x="82" y="198"/>
                                    </a:lnTo>
                                    <a:lnTo>
                                      <a:pt x="78" y="202"/>
                                    </a:lnTo>
                                    <a:lnTo>
                                      <a:pt x="56" y="214"/>
                                    </a:lnTo>
                                    <a:lnTo>
                                      <a:pt x="42" y="200"/>
                                    </a:lnTo>
                                    <a:lnTo>
                                      <a:pt x="54" y="178"/>
                                    </a:lnTo>
                                    <a:lnTo>
                                      <a:pt x="54" y="178"/>
                                    </a:lnTo>
                                    <a:lnTo>
                                      <a:pt x="58" y="170"/>
                                    </a:lnTo>
                                    <a:lnTo>
                                      <a:pt x="56" y="162"/>
                                    </a:lnTo>
                                    <a:lnTo>
                                      <a:pt x="56" y="162"/>
                                    </a:lnTo>
                                    <a:lnTo>
                                      <a:pt x="52" y="154"/>
                                    </a:lnTo>
                                    <a:lnTo>
                                      <a:pt x="52" y="154"/>
                                    </a:lnTo>
                                    <a:lnTo>
                                      <a:pt x="48" y="148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16" y="138"/>
                                    </a:lnTo>
                                    <a:lnTo>
                                      <a:pt x="16" y="118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8" y="108"/>
                                    </a:lnTo>
                                    <a:lnTo>
                                      <a:pt x="52" y="102"/>
                                    </a:lnTo>
                                    <a:lnTo>
                                      <a:pt x="52" y="102"/>
                                    </a:lnTo>
                                    <a:lnTo>
                                      <a:pt x="56" y="94"/>
                                    </a:lnTo>
                                    <a:lnTo>
                                      <a:pt x="56" y="94"/>
                                    </a:lnTo>
                                    <a:lnTo>
                                      <a:pt x="58" y="86"/>
                                    </a:lnTo>
                                    <a:lnTo>
                                      <a:pt x="54" y="78"/>
                                    </a:lnTo>
                                    <a:lnTo>
                                      <a:pt x="42" y="56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78" y="54"/>
                                    </a:lnTo>
                                    <a:lnTo>
                                      <a:pt x="78" y="54"/>
                                    </a:lnTo>
                                    <a:lnTo>
                                      <a:pt x="82" y="58"/>
                                    </a:lnTo>
                                    <a:lnTo>
                                      <a:pt x="86" y="58"/>
                                    </a:lnTo>
                                    <a:lnTo>
                                      <a:pt x="86" y="58"/>
                                    </a:lnTo>
                                    <a:lnTo>
                                      <a:pt x="94" y="56"/>
                                    </a:lnTo>
                                    <a:lnTo>
                                      <a:pt x="94" y="56"/>
                                    </a:lnTo>
                                    <a:lnTo>
                                      <a:pt x="102" y="52"/>
                                    </a:lnTo>
                                    <a:lnTo>
                                      <a:pt x="102" y="52"/>
                                    </a:lnTo>
                                    <a:lnTo>
                                      <a:pt x="108" y="48"/>
                                    </a:lnTo>
                                    <a:lnTo>
                                      <a:pt x="112" y="40"/>
                                    </a:lnTo>
                                    <a:lnTo>
                                      <a:pt x="118" y="16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44" y="40"/>
                                    </a:lnTo>
                                    <a:lnTo>
                                      <a:pt x="144" y="40"/>
                                    </a:lnTo>
                                    <a:lnTo>
                                      <a:pt x="148" y="48"/>
                                    </a:lnTo>
                                    <a:lnTo>
                                      <a:pt x="154" y="52"/>
                                    </a:lnTo>
                                    <a:lnTo>
                                      <a:pt x="154" y="52"/>
                                    </a:lnTo>
                                    <a:lnTo>
                                      <a:pt x="162" y="56"/>
                                    </a:lnTo>
                                    <a:lnTo>
                                      <a:pt x="162" y="56"/>
                                    </a:lnTo>
                                    <a:lnTo>
                                      <a:pt x="170" y="58"/>
                                    </a:lnTo>
                                    <a:lnTo>
                                      <a:pt x="170" y="58"/>
                                    </a:lnTo>
                                    <a:lnTo>
                                      <a:pt x="174" y="58"/>
                                    </a:lnTo>
                                    <a:lnTo>
                                      <a:pt x="178" y="54"/>
                                    </a:lnTo>
                                    <a:lnTo>
                                      <a:pt x="200" y="42"/>
                                    </a:lnTo>
                                    <a:lnTo>
                                      <a:pt x="214" y="56"/>
                                    </a:lnTo>
                                    <a:lnTo>
                                      <a:pt x="202" y="78"/>
                                    </a:lnTo>
                                    <a:lnTo>
                                      <a:pt x="202" y="78"/>
                                    </a:lnTo>
                                    <a:lnTo>
                                      <a:pt x="198" y="86"/>
                                    </a:lnTo>
                                    <a:lnTo>
                                      <a:pt x="200" y="94"/>
                                    </a:lnTo>
                                    <a:lnTo>
                                      <a:pt x="200" y="94"/>
                                    </a:lnTo>
                                    <a:lnTo>
                                      <a:pt x="204" y="102"/>
                                    </a:lnTo>
                                    <a:lnTo>
                                      <a:pt x="204" y="102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16" y="112"/>
                                    </a:lnTo>
                                    <a:lnTo>
                                      <a:pt x="240" y="118"/>
                                    </a:lnTo>
                                    <a:lnTo>
                                      <a:pt x="240" y="138"/>
                                    </a:lnTo>
                                    <a:lnTo>
                                      <a:pt x="216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8" name="Freeform 10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22904" y="5499735"/>
                                <a:ext cx="177800" cy="177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68"/>
                                  </a:cxn>
                                  <a:cxn ang="0">
                                    <a:pos x="10" y="88"/>
                                  </a:cxn>
                                  <a:cxn ang="0">
                                    <a:pos x="24" y="102"/>
                                  </a:cxn>
                                  <a:cxn ang="0">
                                    <a:pos x="44" y="110"/>
                                  </a:cxn>
                                  <a:cxn ang="0">
                                    <a:pos x="56" y="112"/>
                                  </a:cxn>
                                  <a:cxn ang="0">
                                    <a:pos x="78" y="108"/>
                                  </a:cxn>
                                  <a:cxn ang="0">
                                    <a:pos x="96" y="96"/>
                                  </a:cxn>
                                  <a:cxn ang="0">
                                    <a:pos x="108" y="78"/>
                                  </a:cxn>
                                  <a:cxn ang="0">
                                    <a:pos x="112" y="56"/>
                                  </a:cxn>
                                  <a:cxn ang="0">
                                    <a:pos x="110" y="44"/>
                                  </a:cxn>
                                  <a:cxn ang="0">
                                    <a:pos x="102" y="24"/>
                                  </a:cxn>
                                  <a:cxn ang="0">
                                    <a:pos x="88" y="10"/>
                                  </a:cxn>
                                  <a:cxn ang="0">
                                    <a:pos x="68" y="2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46" y="104"/>
                                  </a:cxn>
                                  <a:cxn ang="0">
                                    <a:pos x="28" y="96"/>
                                  </a:cxn>
                                  <a:cxn ang="0">
                                    <a:pos x="16" y="84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36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6" y="10"/>
                                  </a:cxn>
                                  <a:cxn ang="0">
                                    <a:pos x="56" y="6"/>
                                  </a:cxn>
                                  <a:cxn ang="0">
                                    <a:pos x="66" y="8"/>
                                  </a:cxn>
                                  <a:cxn ang="0">
                                    <a:pos x="84" y="16"/>
                                  </a:cxn>
                                  <a:cxn ang="0">
                                    <a:pos x="96" y="28"/>
                                  </a:cxn>
                                  <a:cxn ang="0">
                                    <a:pos x="104" y="46"/>
                                  </a:cxn>
                                  <a:cxn ang="0">
                                    <a:pos x="106" y="56"/>
                                  </a:cxn>
                                  <a:cxn ang="0">
                                    <a:pos x="102" y="76"/>
                                  </a:cxn>
                                  <a:cxn ang="0">
                                    <a:pos x="90" y="90"/>
                                  </a:cxn>
                                  <a:cxn ang="0">
                                    <a:pos x="76" y="102"/>
                                  </a:cxn>
                                  <a:cxn ang="0">
                                    <a:pos x="56" y="104"/>
                                  </a:cxn>
                                </a:cxnLst>
                                <a:rect l="0" t="0" r="r" b="b"/>
                                <a:pathLst>
                                  <a:path w="112" h="112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68"/>
                                    </a:lnTo>
                                    <a:lnTo>
                                      <a:pt x="4" y="78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24" y="102"/>
                                    </a:lnTo>
                                    <a:lnTo>
                                      <a:pt x="34" y="108"/>
                                    </a:lnTo>
                                    <a:lnTo>
                                      <a:pt x="44" y="110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68" y="110"/>
                                    </a:lnTo>
                                    <a:lnTo>
                                      <a:pt x="78" y="108"/>
                                    </a:lnTo>
                                    <a:lnTo>
                                      <a:pt x="88" y="102"/>
                                    </a:lnTo>
                                    <a:lnTo>
                                      <a:pt x="96" y="96"/>
                                    </a:lnTo>
                                    <a:lnTo>
                                      <a:pt x="102" y="88"/>
                                    </a:lnTo>
                                    <a:lnTo>
                                      <a:pt x="108" y="78"/>
                                    </a:lnTo>
                                    <a:lnTo>
                                      <a:pt x="110" y="68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0" y="44"/>
                                    </a:lnTo>
                                    <a:lnTo>
                                      <a:pt x="108" y="34"/>
                                    </a:lnTo>
                                    <a:lnTo>
                                      <a:pt x="102" y="24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88" y="10"/>
                                    </a:lnTo>
                                    <a:lnTo>
                                      <a:pt x="78" y="4"/>
                                    </a:lnTo>
                                    <a:lnTo>
                                      <a:pt x="68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56" y="104"/>
                                    </a:moveTo>
                                    <a:lnTo>
                                      <a:pt x="56" y="104"/>
                                    </a:lnTo>
                                    <a:lnTo>
                                      <a:pt x="46" y="104"/>
                                    </a:lnTo>
                                    <a:lnTo>
                                      <a:pt x="36" y="102"/>
                                    </a:lnTo>
                                    <a:lnTo>
                                      <a:pt x="28" y="96"/>
                                    </a:lnTo>
                                    <a:lnTo>
                                      <a:pt x="22" y="90"/>
                                    </a:lnTo>
                                    <a:lnTo>
                                      <a:pt x="16" y="84"/>
                                    </a:lnTo>
                                    <a:lnTo>
                                      <a:pt x="10" y="76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0" y="36"/>
                                    </a:lnTo>
                                    <a:lnTo>
                                      <a:pt x="16" y="28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8" y="16"/>
                                    </a:lnTo>
                                    <a:lnTo>
                                      <a:pt x="36" y="10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6"/>
                                    </a:lnTo>
                                    <a:lnTo>
                                      <a:pt x="56" y="6"/>
                                    </a:lnTo>
                                    <a:lnTo>
                                      <a:pt x="66" y="8"/>
                                    </a:lnTo>
                                    <a:lnTo>
                                      <a:pt x="76" y="10"/>
                                    </a:lnTo>
                                    <a:lnTo>
                                      <a:pt x="84" y="16"/>
                                    </a:lnTo>
                                    <a:lnTo>
                                      <a:pt x="90" y="22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102" y="36"/>
                                    </a:lnTo>
                                    <a:lnTo>
                                      <a:pt x="104" y="46"/>
                                    </a:lnTo>
                                    <a:lnTo>
                                      <a:pt x="106" y="56"/>
                                    </a:lnTo>
                                    <a:lnTo>
                                      <a:pt x="106" y="56"/>
                                    </a:lnTo>
                                    <a:lnTo>
                                      <a:pt x="104" y="66"/>
                                    </a:lnTo>
                                    <a:lnTo>
                                      <a:pt x="102" y="76"/>
                                    </a:lnTo>
                                    <a:lnTo>
                                      <a:pt x="96" y="84"/>
                                    </a:lnTo>
                                    <a:lnTo>
                                      <a:pt x="90" y="90"/>
                                    </a:lnTo>
                                    <a:lnTo>
                                      <a:pt x="84" y="96"/>
                                    </a:lnTo>
                                    <a:lnTo>
                                      <a:pt x="76" y="102"/>
                                    </a:lnTo>
                                    <a:lnTo>
                                      <a:pt x="66" y="104"/>
                                    </a:lnTo>
                                    <a:lnTo>
                                      <a:pt x="56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9" name="Freeform 11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61004" y="5537835"/>
                                <a:ext cx="1016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20" y="62"/>
                                  </a:cxn>
                                  <a:cxn ang="0">
                                    <a:pos x="26" y="64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38" y="64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54" y="54"/>
                                  </a:cxn>
                                  <a:cxn ang="0">
                                    <a:pos x="62" y="44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4" y="32"/>
                                  </a:cxn>
                                  <a:cxn ang="0">
                                    <a:pos x="64" y="32"/>
                                  </a:cxn>
                                  <a:cxn ang="0">
                                    <a:pos x="64" y="26"/>
                                  </a:cxn>
                                  <a:cxn ang="0">
                                    <a:pos x="62" y="20"/>
                                  </a:cxn>
                                  <a:cxn ang="0">
                                    <a:pos x="54" y="1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56"/>
                                  </a:cxn>
                                  <a:cxn ang="0">
                                    <a:pos x="32" y="56"/>
                                  </a:cxn>
                                  <a:cxn ang="0">
                                    <a:pos x="22" y="54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0" y="4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42" y="10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54" y="22"/>
                                  </a:cxn>
                                  <a:cxn ang="0">
                                    <a:pos x="56" y="32"/>
                                  </a:cxn>
                                  <a:cxn ang="0">
                                    <a:pos x="56" y="32"/>
                                  </a:cxn>
                                  <a:cxn ang="0">
                                    <a:pos x="54" y="42"/>
                                  </a:cxn>
                                  <a:cxn ang="0">
                                    <a:pos x="48" y="48"/>
                                  </a:cxn>
                                  <a:cxn ang="0">
                                    <a:pos x="42" y="54"/>
                                  </a:cxn>
                                  <a:cxn ang="0">
                                    <a:pos x="32" y="56"/>
                                  </a:cxn>
                                </a:cxnLst>
                                <a:rect l="0" t="0" r="r" b="b"/>
                                <a:pathLst>
                                  <a:path w="64" h="64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20" y="62"/>
                                    </a:lnTo>
                                    <a:lnTo>
                                      <a:pt x="26" y="64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38" y="64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54" y="54"/>
                                    </a:lnTo>
                                    <a:lnTo>
                                      <a:pt x="62" y="44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26"/>
                                    </a:lnTo>
                                    <a:lnTo>
                                      <a:pt x="62" y="20"/>
                                    </a:lnTo>
                                    <a:lnTo>
                                      <a:pt x="54" y="1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  <a:moveTo>
                                      <a:pt x="32" y="56"/>
                                    </a:moveTo>
                                    <a:lnTo>
                                      <a:pt x="32" y="56"/>
                                    </a:lnTo>
                                    <a:lnTo>
                                      <a:pt x="22" y="5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4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42" y="10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54" y="22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54" y="42"/>
                                    </a:lnTo>
                                    <a:lnTo>
                                      <a:pt x="48" y="48"/>
                                    </a:lnTo>
                                    <a:lnTo>
                                      <a:pt x="42" y="54"/>
                                    </a:lnTo>
                                    <a:lnTo>
                                      <a:pt x="32" y="5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30" name="Group 170"/>
                          <wpg:cNvGrpSpPr/>
                          <wpg:grpSpPr>
                            <a:xfrm>
                              <a:off x="3358206" y="5385435"/>
                              <a:ext cx="475199" cy="475199"/>
                              <a:chOff x="3358206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31" name="Freeform 11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58206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0"/>
                                  </a:cxn>
                                  <a:cxn ang="0">
                                    <a:pos x="122" y="8"/>
                                  </a:cxn>
                                  <a:cxn ang="0">
                                    <a:pos x="92" y="28"/>
                                  </a:cxn>
                                  <a:cxn ang="0">
                                    <a:pos x="72" y="58"/>
                                  </a:cxn>
                                  <a:cxn ang="0">
                                    <a:pos x="64" y="96"/>
                                  </a:cxn>
                                  <a:cxn ang="0">
                                    <a:pos x="64" y="108"/>
                                  </a:cxn>
                                  <a:cxn ang="0">
                                    <a:pos x="70" y="130"/>
                                  </a:cxn>
                                  <a:cxn ang="0">
                                    <a:pos x="8" y="208"/>
                                  </a:cxn>
                                  <a:cxn ang="0">
                                    <a:pos x="8" y="208"/>
                                  </a:cxn>
                                  <a:cxn ang="0">
                                    <a:pos x="0" y="228"/>
                                  </a:cxn>
                                  <a:cxn ang="0">
                                    <a:pos x="2" y="238"/>
                                  </a:cxn>
                                  <a:cxn ang="0">
                                    <a:pos x="18" y="254"/>
                                  </a:cxn>
                                  <a:cxn ang="0">
                                    <a:pos x="28" y="256"/>
                                  </a:cxn>
                                  <a:cxn ang="0">
                                    <a:pos x="48" y="248"/>
                                  </a:cxn>
                                  <a:cxn ang="0">
                                    <a:pos x="116" y="180"/>
                                  </a:cxn>
                                  <a:cxn ang="0">
                                    <a:pos x="126" y="186"/>
                                  </a:cxn>
                                  <a:cxn ang="0">
                                    <a:pos x="148" y="192"/>
                                  </a:cxn>
                                  <a:cxn ang="0">
                                    <a:pos x="160" y="192"/>
                                  </a:cxn>
                                  <a:cxn ang="0">
                                    <a:pos x="198" y="184"/>
                                  </a:cxn>
                                  <a:cxn ang="0">
                                    <a:pos x="228" y="164"/>
                                  </a:cxn>
                                  <a:cxn ang="0">
                                    <a:pos x="248" y="134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40" y="42"/>
                                  </a:cxn>
                                  <a:cxn ang="0">
                                    <a:pos x="214" y="1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38" y="238"/>
                                  </a:cxn>
                                  <a:cxn ang="0">
                                    <a:pos x="34" y="240"/>
                                  </a:cxn>
                                  <a:cxn ang="0">
                                    <a:pos x="28" y="242"/>
                                  </a:cxn>
                                  <a:cxn ang="0">
                                    <a:pos x="18" y="238"/>
                                  </a:cxn>
                                  <a:cxn ang="0">
                                    <a:pos x="14" y="228"/>
                                  </a:cxn>
                                  <a:cxn ang="0">
                                    <a:pos x="16" y="222"/>
                                  </a:cxn>
                                  <a:cxn ang="0">
                                    <a:pos x="18" y="218"/>
                                  </a:cxn>
                                  <a:cxn ang="0">
                                    <a:pos x="82" y="154"/>
                                  </a:cxn>
                                  <a:cxn ang="0">
                                    <a:pos x="102" y="174"/>
                                  </a:cxn>
                                  <a:cxn ang="0">
                                    <a:pos x="160" y="176"/>
                                  </a:cxn>
                                  <a:cxn ang="0">
                                    <a:pos x="144" y="174"/>
                                  </a:cxn>
                                  <a:cxn ang="0">
                                    <a:pos x="116" y="162"/>
                                  </a:cxn>
                                  <a:cxn ang="0">
                                    <a:pos x="94" y="140"/>
                                  </a:cxn>
                                  <a:cxn ang="0">
                                    <a:pos x="82" y="112"/>
                                  </a:cxn>
                                  <a:cxn ang="0">
                                    <a:pos x="80" y="96"/>
                                  </a:cxn>
                                  <a:cxn ang="0">
                                    <a:pos x="86" y="64"/>
                                  </a:cxn>
                                  <a:cxn ang="0">
                                    <a:pos x="104" y="40"/>
                                  </a:cxn>
                                  <a:cxn ang="0">
                                    <a:pos x="128" y="22"/>
                                  </a:cxn>
                                  <a:cxn ang="0">
                                    <a:pos x="160" y="16"/>
                                  </a:cxn>
                                  <a:cxn ang="0">
                                    <a:pos x="176" y="18"/>
                                  </a:cxn>
                                  <a:cxn ang="0">
                                    <a:pos x="204" y="30"/>
                                  </a:cxn>
                                  <a:cxn ang="0">
                                    <a:pos x="226" y="52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4" y="128"/>
                                  </a:cxn>
                                  <a:cxn ang="0">
                                    <a:pos x="216" y="152"/>
                                  </a:cxn>
                                  <a:cxn ang="0">
                                    <a:pos x="192" y="170"/>
                                  </a:cxn>
                                  <a:cxn ang="0">
                                    <a:pos x="160" y="176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160" y="0"/>
                                    </a:moveTo>
                                    <a:lnTo>
                                      <a:pt x="160" y="0"/>
                                    </a:lnTo>
                                    <a:lnTo>
                                      <a:pt x="140" y="2"/>
                                    </a:lnTo>
                                    <a:lnTo>
                                      <a:pt x="122" y="8"/>
                                    </a:lnTo>
                                    <a:lnTo>
                                      <a:pt x="106" y="16"/>
                                    </a:lnTo>
                                    <a:lnTo>
                                      <a:pt x="92" y="28"/>
                                    </a:lnTo>
                                    <a:lnTo>
                                      <a:pt x="80" y="42"/>
                                    </a:lnTo>
                                    <a:lnTo>
                                      <a:pt x="72" y="58"/>
                                    </a:lnTo>
                                    <a:lnTo>
                                      <a:pt x="66" y="76"/>
                                    </a:lnTo>
                                    <a:lnTo>
                                      <a:pt x="64" y="96"/>
                                    </a:lnTo>
                                    <a:lnTo>
                                      <a:pt x="64" y="96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6" y="120"/>
                                    </a:lnTo>
                                    <a:lnTo>
                                      <a:pt x="70" y="130"/>
                                    </a:lnTo>
                                    <a:lnTo>
                                      <a:pt x="76" y="140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2" y="216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2" y="238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8" y="254"/>
                                    </a:lnTo>
                                    <a:lnTo>
                                      <a:pt x="28" y="256"/>
                                    </a:lnTo>
                                    <a:lnTo>
                                      <a:pt x="28" y="256"/>
                                    </a:lnTo>
                                    <a:lnTo>
                                      <a:pt x="40" y="254"/>
                                    </a:lnTo>
                                    <a:lnTo>
                                      <a:pt x="48" y="248"/>
                                    </a:lnTo>
                                    <a:lnTo>
                                      <a:pt x="48" y="248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26" y="186"/>
                                    </a:lnTo>
                                    <a:lnTo>
                                      <a:pt x="136" y="190"/>
                                    </a:lnTo>
                                    <a:lnTo>
                                      <a:pt x="148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180" y="190"/>
                                    </a:lnTo>
                                    <a:lnTo>
                                      <a:pt x="198" y="184"/>
                                    </a:lnTo>
                                    <a:lnTo>
                                      <a:pt x="214" y="176"/>
                                    </a:lnTo>
                                    <a:lnTo>
                                      <a:pt x="228" y="164"/>
                                    </a:lnTo>
                                    <a:lnTo>
                                      <a:pt x="240" y="150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54" y="11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48" y="58"/>
                                    </a:lnTo>
                                    <a:lnTo>
                                      <a:pt x="240" y="42"/>
                                    </a:lnTo>
                                    <a:lnTo>
                                      <a:pt x="228" y="28"/>
                                    </a:lnTo>
                                    <a:lnTo>
                                      <a:pt x="214" y="16"/>
                                    </a:lnTo>
                                    <a:lnTo>
                                      <a:pt x="198" y="8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0" y="0"/>
                                    </a:lnTo>
                                    <a:close/>
                                    <a:moveTo>
                                      <a:pt x="38" y="238"/>
                                    </a:moveTo>
                                    <a:lnTo>
                                      <a:pt x="38" y="238"/>
                                    </a:lnTo>
                                    <a:lnTo>
                                      <a:pt x="34" y="240"/>
                                    </a:lnTo>
                                    <a:lnTo>
                                      <a:pt x="28" y="242"/>
                                    </a:lnTo>
                                    <a:lnTo>
                                      <a:pt x="28" y="242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4"/>
                                    </a:lnTo>
                                    <a:lnTo>
                                      <a:pt x="14" y="228"/>
                                    </a:lnTo>
                                    <a:lnTo>
                                      <a:pt x="14" y="228"/>
                                    </a:lnTo>
                                    <a:lnTo>
                                      <a:pt x="16" y="222"/>
                                    </a:lnTo>
                                    <a:lnTo>
                                      <a:pt x="18" y="218"/>
                                    </a:lnTo>
                                    <a:lnTo>
                                      <a:pt x="18" y="218"/>
                                    </a:lnTo>
                                    <a:lnTo>
                                      <a:pt x="82" y="154"/>
                                    </a:lnTo>
                                    <a:lnTo>
                                      <a:pt x="82" y="154"/>
                                    </a:lnTo>
                                    <a:lnTo>
                                      <a:pt x="92" y="164"/>
                                    </a:lnTo>
                                    <a:lnTo>
                                      <a:pt x="102" y="174"/>
                                    </a:lnTo>
                                    <a:lnTo>
                                      <a:pt x="38" y="238"/>
                                    </a:lnTo>
                                    <a:close/>
                                    <a:moveTo>
                                      <a:pt x="160" y="176"/>
                                    </a:moveTo>
                                    <a:lnTo>
                                      <a:pt x="160" y="176"/>
                                    </a:lnTo>
                                    <a:lnTo>
                                      <a:pt x="144" y="174"/>
                                    </a:lnTo>
                                    <a:lnTo>
                                      <a:pt x="128" y="170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94" y="140"/>
                                    </a:lnTo>
                                    <a:lnTo>
                                      <a:pt x="86" y="128"/>
                                    </a:lnTo>
                                    <a:lnTo>
                                      <a:pt x="82" y="112"/>
                                    </a:lnTo>
                                    <a:lnTo>
                                      <a:pt x="80" y="96"/>
                                    </a:lnTo>
                                    <a:lnTo>
                                      <a:pt x="80" y="96"/>
                                    </a:lnTo>
                                    <a:lnTo>
                                      <a:pt x="82" y="80"/>
                                    </a:lnTo>
                                    <a:lnTo>
                                      <a:pt x="86" y="64"/>
                                    </a:lnTo>
                                    <a:lnTo>
                                      <a:pt x="94" y="52"/>
                                    </a:lnTo>
                                    <a:lnTo>
                                      <a:pt x="104" y="40"/>
                                    </a:lnTo>
                                    <a:lnTo>
                                      <a:pt x="116" y="30"/>
                                    </a:lnTo>
                                    <a:lnTo>
                                      <a:pt x="128" y="22"/>
                                    </a:lnTo>
                                    <a:lnTo>
                                      <a:pt x="144" y="18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76" y="18"/>
                                    </a:lnTo>
                                    <a:lnTo>
                                      <a:pt x="192" y="22"/>
                                    </a:lnTo>
                                    <a:lnTo>
                                      <a:pt x="204" y="30"/>
                                    </a:lnTo>
                                    <a:lnTo>
                                      <a:pt x="216" y="40"/>
                                    </a:lnTo>
                                    <a:lnTo>
                                      <a:pt x="226" y="52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12"/>
                                    </a:lnTo>
                                    <a:lnTo>
                                      <a:pt x="234" y="128"/>
                                    </a:lnTo>
                                    <a:lnTo>
                                      <a:pt x="226" y="140"/>
                                    </a:lnTo>
                                    <a:lnTo>
                                      <a:pt x="216" y="152"/>
                                    </a:lnTo>
                                    <a:lnTo>
                                      <a:pt x="204" y="162"/>
                                    </a:lnTo>
                                    <a:lnTo>
                                      <a:pt x="192" y="170"/>
                                    </a:lnTo>
                                    <a:lnTo>
                                      <a:pt x="176" y="174"/>
                                    </a:lnTo>
                                    <a:lnTo>
                                      <a:pt x="160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2" name="Freeform 119"/>
                            <wps:cNvSpPr/>
                            <wps:spPr bwMode="auto">
                              <a:xfrm>
                                <a:off x="3523306" y="5448935"/>
                                <a:ext cx="952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16" y="3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0" y="16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8" y="6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58" y="2"/>
                                  </a:cxn>
                                  <a:cxn ang="0">
                                    <a:pos x="56" y="0"/>
                                  </a:cxn>
                                </a:cxnLst>
                                <a:rect l="0" t="0" r="r" b="b"/>
                                <a:pathLst>
                                  <a:path w="60" h="60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30" y="16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8" y="6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3" name="Freeform 120"/>
                            <wps:cNvSpPr/>
                            <wps:spPr bwMode="auto">
                              <a:xfrm>
                                <a:off x="3523306" y="5448935"/>
                                <a:ext cx="952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16" y="3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0" y="16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8" y="6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58" y="2"/>
                                  </a:cxn>
                                  <a:cxn ang="0">
                                    <a:pos x="56" y="0"/>
                                  </a:cxn>
                                </a:cxnLst>
                                <a:rect l="0" t="0" r="r" b="b"/>
                                <a:pathLst>
                                  <a:path w="60" h="60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30" y="16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8" y="6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34" name="Freeform 141"/>
                          <wps:cNvSpPr>
                            <a:spLocks noEditPoints="1"/>
                          </wps:cNvSpPr>
                          <wps:spPr bwMode="auto">
                            <a:xfrm>
                              <a:off x="5259000" y="4509289"/>
                              <a:ext cx="475199" cy="3266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32" y="8"/>
                                </a:cxn>
                                <a:cxn ang="0">
                                  <a:pos x="226" y="10"/>
                                </a:cxn>
                                <a:cxn ang="0">
                                  <a:pos x="200" y="34"/>
                                </a:cxn>
                                <a:cxn ang="0">
                                  <a:pos x="200" y="24"/>
                                </a:cxn>
                                <a:cxn ang="0">
                                  <a:pos x="192" y="8"/>
                                </a:cxn>
                                <a:cxn ang="0">
                                  <a:pos x="176" y="0"/>
                                </a:cxn>
                                <a:cxn ang="0">
                                  <a:pos x="24" y="0"/>
                                </a:cxn>
                                <a:cxn ang="0">
                                  <a:pos x="8" y="8"/>
                                </a:cxn>
                                <a:cxn ang="0">
                                  <a:pos x="0" y="24"/>
                                </a:cxn>
                                <a:cxn ang="0">
                                  <a:pos x="0" y="152"/>
                                </a:cxn>
                                <a:cxn ang="0">
                                  <a:pos x="2" y="162"/>
                                </a:cxn>
                                <a:cxn ang="0">
                                  <a:pos x="14" y="174"/>
                                </a:cxn>
                                <a:cxn ang="0">
                                  <a:pos x="176" y="176"/>
                                </a:cxn>
                                <a:cxn ang="0">
                                  <a:pos x="186" y="174"/>
                                </a:cxn>
                                <a:cxn ang="0">
                                  <a:pos x="198" y="162"/>
                                </a:cxn>
                                <a:cxn ang="0">
                                  <a:pos x="200" y="142"/>
                                </a:cxn>
                                <a:cxn ang="0">
                                  <a:pos x="222" y="164"/>
                                </a:cxn>
                                <a:cxn ang="0">
                                  <a:pos x="232" y="168"/>
                                </a:cxn>
                                <a:cxn ang="0">
                                  <a:pos x="240" y="168"/>
                                </a:cxn>
                                <a:cxn ang="0">
                                  <a:pos x="252" y="164"/>
                                </a:cxn>
                                <a:cxn ang="0">
                                  <a:pos x="256" y="152"/>
                                </a:cxn>
                                <a:cxn ang="0">
                                  <a:pos x="256" y="24"/>
                                </a:cxn>
                                <a:cxn ang="0">
                                  <a:pos x="252" y="12"/>
                                </a:cxn>
                                <a:cxn ang="0">
                                  <a:pos x="240" y="8"/>
                                </a:cxn>
                                <a:cxn ang="0">
                                  <a:pos x="24" y="160"/>
                                </a:cxn>
                                <a:cxn ang="0">
                                  <a:pos x="18" y="158"/>
                                </a:cxn>
                                <a:cxn ang="0">
                                  <a:pos x="16" y="152"/>
                                </a:cxn>
                                <a:cxn ang="0">
                                  <a:pos x="16" y="24"/>
                                </a:cxn>
                                <a:cxn ang="0">
                                  <a:pos x="18" y="18"/>
                                </a:cxn>
                                <a:cxn ang="0">
                                  <a:pos x="24" y="16"/>
                                </a:cxn>
                                <a:cxn ang="0">
                                  <a:pos x="176" y="16"/>
                                </a:cxn>
                                <a:cxn ang="0">
                                  <a:pos x="182" y="18"/>
                                </a:cxn>
                                <a:cxn ang="0">
                                  <a:pos x="184" y="24"/>
                                </a:cxn>
                                <a:cxn ang="0">
                                  <a:pos x="184" y="152"/>
                                </a:cxn>
                                <a:cxn ang="0">
                                  <a:pos x="182" y="158"/>
                                </a:cxn>
                                <a:cxn ang="0">
                                  <a:pos x="176" y="160"/>
                                </a:cxn>
                                <a:cxn ang="0">
                                  <a:pos x="240" y="152"/>
                                </a:cxn>
                                <a:cxn ang="0">
                                  <a:pos x="232" y="152"/>
                                </a:cxn>
                                <a:cxn ang="0">
                                  <a:pos x="200" y="120"/>
                                </a:cxn>
                                <a:cxn ang="0">
                                  <a:pos x="192" y="64"/>
                                </a:cxn>
                                <a:cxn ang="0">
                                  <a:pos x="232" y="24"/>
                                </a:cxn>
                                <a:cxn ang="0">
                                  <a:pos x="240" y="152"/>
                                </a:cxn>
                              </a:cxnLst>
                              <a:rect l="0" t="0" r="r" b="b"/>
                              <a:pathLst>
                                <a:path w="256" h="176">
                                  <a:moveTo>
                                    <a:pt x="240" y="8"/>
                                  </a:moveTo>
                                  <a:lnTo>
                                    <a:pt x="232" y="8"/>
                                  </a:lnTo>
                                  <a:lnTo>
                                    <a:pt x="232" y="8"/>
                                  </a:lnTo>
                                  <a:lnTo>
                                    <a:pt x="226" y="10"/>
                                  </a:lnTo>
                                  <a:lnTo>
                                    <a:pt x="222" y="12"/>
                                  </a:lnTo>
                                  <a:lnTo>
                                    <a:pt x="200" y="34"/>
                                  </a:lnTo>
                                  <a:lnTo>
                                    <a:pt x="200" y="24"/>
                                  </a:lnTo>
                                  <a:lnTo>
                                    <a:pt x="200" y="24"/>
                                  </a:lnTo>
                                  <a:lnTo>
                                    <a:pt x="198" y="14"/>
                                  </a:lnTo>
                                  <a:lnTo>
                                    <a:pt x="192" y="8"/>
                                  </a:lnTo>
                                  <a:lnTo>
                                    <a:pt x="186" y="2"/>
                                  </a:lnTo>
                                  <a:lnTo>
                                    <a:pt x="176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8" y="8"/>
                                  </a:lnTo>
                                  <a:lnTo>
                                    <a:pt x="2" y="14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8" y="168"/>
                                  </a:lnTo>
                                  <a:lnTo>
                                    <a:pt x="14" y="174"/>
                                  </a:lnTo>
                                  <a:lnTo>
                                    <a:pt x="24" y="176"/>
                                  </a:lnTo>
                                  <a:lnTo>
                                    <a:pt x="176" y="176"/>
                                  </a:lnTo>
                                  <a:lnTo>
                                    <a:pt x="176" y="176"/>
                                  </a:lnTo>
                                  <a:lnTo>
                                    <a:pt x="186" y="174"/>
                                  </a:lnTo>
                                  <a:lnTo>
                                    <a:pt x="192" y="168"/>
                                  </a:lnTo>
                                  <a:lnTo>
                                    <a:pt x="198" y="162"/>
                                  </a:lnTo>
                                  <a:lnTo>
                                    <a:pt x="200" y="152"/>
                                  </a:lnTo>
                                  <a:lnTo>
                                    <a:pt x="200" y="142"/>
                                  </a:lnTo>
                                  <a:lnTo>
                                    <a:pt x="222" y="164"/>
                                  </a:lnTo>
                                  <a:lnTo>
                                    <a:pt x="222" y="164"/>
                                  </a:lnTo>
                                  <a:lnTo>
                                    <a:pt x="226" y="168"/>
                                  </a:lnTo>
                                  <a:lnTo>
                                    <a:pt x="232" y="168"/>
                                  </a:lnTo>
                                  <a:lnTo>
                                    <a:pt x="240" y="168"/>
                                  </a:lnTo>
                                  <a:lnTo>
                                    <a:pt x="240" y="168"/>
                                  </a:lnTo>
                                  <a:lnTo>
                                    <a:pt x="246" y="166"/>
                                  </a:lnTo>
                                  <a:lnTo>
                                    <a:pt x="252" y="164"/>
                                  </a:lnTo>
                                  <a:lnTo>
                                    <a:pt x="254" y="158"/>
                                  </a:lnTo>
                                  <a:lnTo>
                                    <a:pt x="256" y="152"/>
                                  </a:lnTo>
                                  <a:lnTo>
                                    <a:pt x="256" y="24"/>
                                  </a:lnTo>
                                  <a:lnTo>
                                    <a:pt x="256" y="24"/>
                                  </a:lnTo>
                                  <a:lnTo>
                                    <a:pt x="254" y="18"/>
                                  </a:lnTo>
                                  <a:lnTo>
                                    <a:pt x="252" y="12"/>
                                  </a:lnTo>
                                  <a:lnTo>
                                    <a:pt x="246" y="10"/>
                                  </a:lnTo>
                                  <a:lnTo>
                                    <a:pt x="240" y="8"/>
                                  </a:lnTo>
                                  <a:close/>
                                  <a:moveTo>
                                    <a:pt x="24" y="160"/>
                                  </a:moveTo>
                                  <a:lnTo>
                                    <a:pt x="24" y="160"/>
                                  </a:lnTo>
                                  <a:lnTo>
                                    <a:pt x="20" y="160"/>
                                  </a:lnTo>
                                  <a:lnTo>
                                    <a:pt x="18" y="158"/>
                                  </a:lnTo>
                                  <a:lnTo>
                                    <a:pt x="16" y="156"/>
                                  </a:lnTo>
                                  <a:lnTo>
                                    <a:pt x="16" y="152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6" y="20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6"/>
                                  </a:lnTo>
                                  <a:lnTo>
                                    <a:pt x="24" y="16"/>
                                  </a:lnTo>
                                  <a:lnTo>
                                    <a:pt x="176" y="16"/>
                                  </a:lnTo>
                                  <a:lnTo>
                                    <a:pt x="176" y="16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82" y="18"/>
                                  </a:lnTo>
                                  <a:lnTo>
                                    <a:pt x="184" y="20"/>
                                  </a:lnTo>
                                  <a:lnTo>
                                    <a:pt x="184" y="24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6"/>
                                  </a:lnTo>
                                  <a:lnTo>
                                    <a:pt x="182" y="158"/>
                                  </a:lnTo>
                                  <a:lnTo>
                                    <a:pt x="180" y="160"/>
                                  </a:lnTo>
                                  <a:lnTo>
                                    <a:pt x="176" y="160"/>
                                  </a:lnTo>
                                  <a:lnTo>
                                    <a:pt x="24" y="160"/>
                                  </a:lnTo>
                                  <a:close/>
                                  <a:moveTo>
                                    <a:pt x="240" y="152"/>
                                  </a:moveTo>
                                  <a:lnTo>
                                    <a:pt x="232" y="152"/>
                                  </a:lnTo>
                                  <a:lnTo>
                                    <a:pt x="232" y="152"/>
                                  </a:lnTo>
                                  <a:lnTo>
                                    <a:pt x="200" y="120"/>
                                  </a:lnTo>
                                  <a:lnTo>
                                    <a:pt x="200" y="120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192" y="64"/>
                                  </a:lnTo>
                                  <a:lnTo>
                                    <a:pt x="232" y="24"/>
                                  </a:lnTo>
                                  <a:lnTo>
                                    <a:pt x="232" y="24"/>
                                  </a:lnTo>
                                  <a:lnTo>
                                    <a:pt x="240" y="24"/>
                                  </a:lnTo>
                                  <a:lnTo>
                                    <a:pt x="240" y="15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35" name="Group 175"/>
                          <wpg:cNvGrpSpPr/>
                          <wpg:grpSpPr>
                            <a:xfrm>
                              <a:off x="2407803" y="4494439"/>
                              <a:ext cx="475198" cy="371249"/>
                              <a:chOff x="2407809" y="4494439"/>
                              <a:chExt cx="406400" cy="317500"/>
                            </a:xfrm>
                            <a:grpFill/>
                          </wpg:grpSpPr>
                          <wps:wsp>
                            <wps:cNvPr id="436" name="Freeform 15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58609" y="4542064"/>
                                <a:ext cx="254000" cy="2063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46" y="6"/>
                                  </a:cxn>
                                  <a:cxn ang="0">
                                    <a:pos x="146" y="6"/>
                                  </a:cxn>
                                  <a:cxn ang="0">
                                    <a:pos x="112" y="2"/>
                                  </a:cxn>
                                  <a:cxn ang="0">
                                    <a:pos x="80" y="0"/>
                                  </a:cxn>
                                  <a:cxn ang="0">
                                    <a:pos x="80" y="0"/>
                                  </a:cxn>
                                  <a:cxn ang="0">
                                    <a:pos x="48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2" y="38"/>
                                  </a:cxn>
                                  <a:cxn ang="0">
                                    <a:pos x="0" y="66"/>
                                  </a:cxn>
                                  <a:cxn ang="0">
                                    <a:pos x="2" y="92"/>
                                  </a:cxn>
                                  <a:cxn ang="0">
                                    <a:pos x="8" y="118"/>
                                  </a:cxn>
                                  <a:cxn ang="0">
                                    <a:pos x="8" y="118"/>
                                  </a:cxn>
                                  <a:cxn ang="0">
                                    <a:pos x="10" y="122"/>
                                  </a:cxn>
                                  <a:cxn ang="0">
                                    <a:pos x="14" y="124"/>
                                  </a:cxn>
                                  <a:cxn ang="0">
                                    <a:pos x="14" y="124"/>
                                  </a:cxn>
                                  <a:cxn ang="0">
                                    <a:pos x="48" y="128"/>
                                  </a:cxn>
                                  <a:cxn ang="0">
                                    <a:pos x="80" y="130"/>
                                  </a:cxn>
                                  <a:cxn ang="0">
                                    <a:pos x="80" y="130"/>
                                  </a:cxn>
                                  <a:cxn ang="0">
                                    <a:pos x="112" y="128"/>
                                  </a:cxn>
                                  <a:cxn ang="0">
                                    <a:pos x="146" y="124"/>
                                  </a:cxn>
                                  <a:cxn ang="0">
                                    <a:pos x="146" y="124"/>
                                  </a:cxn>
                                  <a:cxn ang="0">
                                    <a:pos x="148" y="122"/>
                                  </a:cxn>
                                  <a:cxn ang="0">
                                    <a:pos x="152" y="118"/>
                                  </a:cxn>
                                  <a:cxn ang="0">
                                    <a:pos x="152" y="118"/>
                                  </a:cxn>
                                  <a:cxn ang="0">
                                    <a:pos x="158" y="92"/>
                                  </a:cxn>
                                  <a:cxn ang="0">
                                    <a:pos x="160" y="66"/>
                                  </a:cxn>
                                  <a:cxn ang="0">
                                    <a:pos x="158" y="38"/>
                                  </a:cxn>
                                  <a:cxn ang="0">
                                    <a:pos x="152" y="12"/>
                                  </a:cxn>
                                  <a:cxn ang="0">
                                    <a:pos x="152" y="12"/>
                                  </a:cxn>
                                  <a:cxn ang="0">
                                    <a:pos x="148" y="8"/>
                                  </a:cxn>
                                  <a:cxn ang="0">
                                    <a:pos x="146" y="6"/>
                                  </a:cxn>
                                  <a:cxn ang="0">
                                    <a:pos x="144" y="116"/>
                                  </a:cxn>
                                  <a:cxn ang="0">
                                    <a:pos x="144" y="116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80" y="122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16" y="116"/>
                                  </a:cxn>
                                  <a:cxn ang="0">
                                    <a:pos x="16" y="116"/>
                                  </a:cxn>
                                  <a:cxn ang="0">
                                    <a:pos x="10" y="90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10" y="40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48" y="10"/>
                                  </a:cxn>
                                  <a:cxn ang="0">
                                    <a:pos x="80" y="8"/>
                                  </a:cxn>
                                  <a:cxn ang="0">
                                    <a:pos x="112" y="10"/>
                                  </a:cxn>
                                  <a:cxn ang="0">
                                    <a:pos x="144" y="14"/>
                                  </a:cxn>
                                  <a:cxn ang="0">
                                    <a:pos x="144" y="14"/>
                                  </a:cxn>
                                  <a:cxn ang="0">
                                    <a:pos x="150" y="40"/>
                                  </a:cxn>
                                  <a:cxn ang="0">
                                    <a:pos x="152" y="66"/>
                                  </a:cxn>
                                  <a:cxn ang="0">
                                    <a:pos x="150" y="90"/>
                                  </a:cxn>
                                  <a:cxn ang="0">
                                    <a:pos x="144" y="116"/>
                                  </a:cxn>
                                </a:cxnLst>
                                <a:rect l="0" t="0" r="r" b="b"/>
                                <a:pathLst>
                                  <a:path w="160" h="130">
                                    <a:moveTo>
                                      <a:pt x="146" y="6"/>
                                    </a:moveTo>
                                    <a:lnTo>
                                      <a:pt x="146" y="6"/>
                                    </a:lnTo>
                                    <a:lnTo>
                                      <a:pt x="112" y="2"/>
                                    </a:lnTo>
                                    <a:lnTo>
                                      <a:pt x="80" y="0"/>
                                    </a:lnTo>
                                    <a:lnTo>
                                      <a:pt x="80" y="0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0" y="66"/>
                                    </a:lnTo>
                                    <a:lnTo>
                                      <a:pt x="2" y="92"/>
                                    </a:lnTo>
                                    <a:lnTo>
                                      <a:pt x="8" y="118"/>
                                    </a:lnTo>
                                    <a:lnTo>
                                      <a:pt x="8" y="118"/>
                                    </a:lnTo>
                                    <a:lnTo>
                                      <a:pt x="10" y="122"/>
                                    </a:lnTo>
                                    <a:lnTo>
                                      <a:pt x="14" y="124"/>
                                    </a:lnTo>
                                    <a:lnTo>
                                      <a:pt x="14" y="124"/>
                                    </a:lnTo>
                                    <a:lnTo>
                                      <a:pt x="48" y="128"/>
                                    </a:lnTo>
                                    <a:lnTo>
                                      <a:pt x="80" y="130"/>
                                    </a:lnTo>
                                    <a:lnTo>
                                      <a:pt x="80" y="130"/>
                                    </a:lnTo>
                                    <a:lnTo>
                                      <a:pt x="112" y="128"/>
                                    </a:lnTo>
                                    <a:lnTo>
                                      <a:pt x="146" y="124"/>
                                    </a:lnTo>
                                    <a:lnTo>
                                      <a:pt x="146" y="124"/>
                                    </a:lnTo>
                                    <a:lnTo>
                                      <a:pt x="148" y="122"/>
                                    </a:lnTo>
                                    <a:lnTo>
                                      <a:pt x="152" y="118"/>
                                    </a:lnTo>
                                    <a:lnTo>
                                      <a:pt x="152" y="118"/>
                                    </a:lnTo>
                                    <a:lnTo>
                                      <a:pt x="158" y="92"/>
                                    </a:lnTo>
                                    <a:lnTo>
                                      <a:pt x="160" y="66"/>
                                    </a:lnTo>
                                    <a:lnTo>
                                      <a:pt x="158" y="38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48" y="8"/>
                                    </a:lnTo>
                                    <a:lnTo>
                                      <a:pt x="146" y="6"/>
                                    </a:lnTo>
                                    <a:close/>
                                    <a:moveTo>
                                      <a:pt x="144" y="116"/>
                                    </a:moveTo>
                                    <a:lnTo>
                                      <a:pt x="144" y="116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80" y="122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16" y="116"/>
                                    </a:lnTo>
                                    <a:lnTo>
                                      <a:pt x="16" y="116"/>
                                    </a:lnTo>
                                    <a:lnTo>
                                      <a:pt x="10" y="90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10" y="40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48" y="10"/>
                                    </a:lnTo>
                                    <a:lnTo>
                                      <a:pt x="80" y="8"/>
                                    </a:lnTo>
                                    <a:lnTo>
                                      <a:pt x="112" y="10"/>
                                    </a:lnTo>
                                    <a:lnTo>
                                      <a:pt x="144" y="14"/>
                                    </a:lnTo>
                                    <a:lnTo>
                                      <a:pt x="144" y="14"/>
                                    </a:lnTo>
                                    <a:lnTo>
                                      <a:pt x="150" y="40"/>
                                    </a:lnTo>
                                    <a:lnTo>
                                      <a:pt x="152" y="66"/>
                                    </a:lnTo>
                                    <a:lnTo>
                                      <a:pt x="150" y="90"/>
                                    </a:lnTo>
                                    <a:lnTo>
                                      <a:pt x="144" y="1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7" name="Freeform 16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4494439"/>
                                <a:ext cx="406400" cy="317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6" y="18"/>
                                  </a:cxn>
                                  <a:cxn ang="0">
                                    <a:pos x="242" y="10"/>
                                  </a:cxn>
                                  <a:cxn ang="0">
                                    <a:pos x="234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22" y="6"/>
                                  </a:cxn>
                                  <a:cxn ang="0">
                                    <a:pos x="18" y="8"/>
                                  </a:cxn>
                                  <a:cxn ang="0">
                                    <a:pos x="12" y="1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10" y="174"/>
                                  </a:cxn>
                                  <a:cxn ang="0">
                                    <a:pos x="12" y="178"/>
                                  </a:cxn>
                                  <a:cxn ang="0">
                                    <a:pos x="18" y="184"/>
                                  </a:cxn>
                                  <a:cxn ang="0">
                                    <a:pos x="22" y="186"/>
                                  </a:cxn>
                                  <a:cxn ang="0">
                                    <a:pos x="74" y="190"/>
                                  </a:cxn>
                                  <a:cxn ang="0">
                                    <a:pos x="72" y="192"/>
                                  </a:cxn>
                                  <a:cxn ang="0">
                                    <a:pos x="76" y="196"/>
                                  </a:cxn>
                                  <a:cxn ang="0">
                                    <a:pos x="106" y="200"/>
                                  </a:cxn>
                                  <a:cxn ang="0">
                                    <a:pos x="128" y="200"/>
                                  </a:cxn>
                                  <a:cxn ang="0">
                                    <a:pos x="168" y="198"/>
                                  </a:cxn>
                                  <a:cxn ang="0">
                                    <a:pos x="182" y="194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82" y="190"/>
                                  </a:cxn>
                                  <a:cxn ang="0">
                                    <a:pos x="234" y="186"/>
                                  </a:cxn>
                                  <a:cxn ang="0">
                                    <a:pos x="242" y="182"/>
                                  </a:cxn>
                                  <a:cxn ang="0">
                                    <a:pos x="246" y="174"/>
                                  </a:cxn>
                                  <a:cxn ang="0">
                                    <a:pos x="254" y="134"/>
                                  </a:cxn>
                                  <a:cxn ang="0">
                                    <a:pos x="254" y="58"/>
                                  </a:cxn>
                                  <a:cxn ang="0">
                                    <a:pos x="232" y="170"/>
                                  </a:cxn>
                                  <a:cxn ang="0">
                                    <a:pos x="180" y="174"/>
                                  </a:cxn>
                                  <a:cxn ang="0">
                                    <a:pos x="76" y="174"/>
                                  </a:cxn>
                                  <a:cxn ang="0">
                                    <a:pos x="24" y="170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4" y="22"/>
                                  </a:cxn>
                                  <a:cxn ang="0">
                                    <a:pos x="76" y="18"/>
                                  </a:cxn>
                                  <a:cxn ang="0">
                                    <a:pos x="180" y="18"/>
                                  </a:cxn>
                                  <a:cxn ang="0">
                                    <a:pos x="232" y="22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2" y="170"/>
                                  </a:cxn>
                                </a:cxnLst>
                                <a:rect l="0" t="0" r="r" b="b"/>
                                <a:pathLst>
                                  <a:path w="256" h="200">
                                    <a:moveTo>
                                      <a:pt x="246" y="18"/>
                                    </a:moveTo>
                                    <a:lnTo>
                                      <a:pt x="246" y="18"/>
                                    </a:lnTo>
                                    <a:lnTo>
                                      <a:pt x="244" y="14"/>
                                    </a:lnTo>
                                    <a:lnTo>
                                      <a:pt x="242" y="10"/>
                                    </a:lnTo>
                                    <a:lnTo>
                                      <a:pt x="238" y="8"/>
                                    </a:lnTo>
                                    <a:lnTo>
                                      <a:pt x="234" y="6"/>
                                    </a:lnTo>
                                    <a:lnTo>
                                      <a:pt x="234" y="6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22" y="6"/>
                                    </a:lnTo>
                                    <a:lnTo>
                                      <a:pt x="22" y="6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2" y="1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34"/>
                                    </a:lnTo>
                                    <a:lnTo>
                                      <a:pt x="10" y="174"/>
                                    </a:lnTo>
                                    <a:lnTo>
                                      <a:pt x="10" y="174"/>
                                    </a:lnTo>
                                    <a:lnTo>
                                      <a:pt x="12" y="178"/>
                                    </a:lnTo>
                                    <a:lnTo>
                                      <a:pt x="14" y="182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22" y="186"/>
                                    </a:lnTo>
                                    <a:lnTo>
                                      <a:pt x="22" y="186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72" y="192"/>
                                    </a:lnTo>
                                    <a:lnTo>
                                      <a:pt x="72" y="192"/>
                                    </a:lnTo>
                                    <a:lnTo>
                                      <a:pt x="74" y="194"/>
                                    </a:lnTo>
                                    <a:lnTo>
                                      <a:pt x="76" y="196"/>
                                    </a:lnTo>
                                    <a:lnTo>
                                      <a:pt x="88" y="198"/>
                                    </a:lnTo>
                                    <a:lnTo>
                                      <a:pt x="106" y="200"/>
                                    </a:lnTo>
                                    <a:lnTo>
                                      <a:pt x="128" y="200"/>
                                    </a:lnTo>
                                    <a:lnTo>
                                      <a:pt x="128" y="200"/>
                                    </a:lnTo>
                                    <a:lnTo>
                                      <a:pt x="150" y="200"/>
                                    </a:lnTo>
                                    <a:lnTo>
                                      <a:pt x="168" y="198"/>
                                    </a:lnTo>
                                    <a:lnTo>
                                      <a:pt x="180" y="196"/>
                                    </a:lnTo>
                                    <a:lnTo>
                                      <a:pt x="182" y="194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2" y="190"/>
                                    </a:lnTo>
                                    <a:lnTo>
                                      <a:pt x="182" y="190"/>
                                    </a:lnTo>
                                    <a:lnTo>
                                      <a:pt x="234" y="186"/>
                                    </a:lnTo>
                                    <a:lnTo>
                                      <a:pt x="234" y="186"/>
                                    </a:lnTo>
                                    <a:lnTo>
                                      <a:pt x="238" y="184"/>
                                    </a:lnTo>
                                    <a:lnTo>
                                      <a:pt x="242" y="182"/>
                                    </a:lnTo>
                                    <a:lnTo>
                                      <a:pt x="244" y="178"/>
                                    </a:lnTo>
                                    <a:lnTo>
                                      <a:pt x="246" y="174"/>
                                    </a:lnTo>
                                    <a:lnTo>
                                      <a:pt x="246" y="174"/>
                                    </a:lnTo>
                                    <a:lnTo>
                                      <a:pt x="254" y="134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58"/>
                                    </a:lnTo>
                                    <a:lnTo>
                                      <a:pt x="246" y="18"/>
                                    </a:lnTo>
                                    <a:close/>
                                    <a:moveTo>
                                      <a:pt x="232" y="170"/>
                                    </a:moveTo>
                                    <a:lnTo>
                                      <a:pt x="232" y="170"/>
                                    </a:lnTo>
                                    <a:lnTo>
                                      <a:pt x="180" y="174"/>
                                    </a:lnTo>
                                    <a:lnTo>
                                      <a:pt x="128" y="176"/>
                                    </a:lnTo>
                                    <a:lnTo>
                                      <a:pt x="76" y="174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18" y="132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60"/>
                                    </a:lnTo>
                                    <a:lnTo>
                                      <a:pt x="24" y="22"/>
                                    </a:lnTo>
                                    <a:lnTo>
                                      <a:pt x="24" y="22"/>
                                    </a:lnTo>
                                    <a:lnTo>
                                      <a:pt x="76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80" y="18"/>
                                    </a:lnTo>
                                    <a:lnTo>
                                      <a:pt x="232" y="22"/>
                                    </a:lnTo>
                                    <a:lnTo>
                                      <a:pt x="232" y="22"/>
                                    </a:lnTo>
                                    <a:lnTo>
                                      <a:pt x="238" y="6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32"/>
                                    </a:lnTo>
                                    <a:lnTo>
                                      <a:pt x="232" y="17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8" name="Freeform 16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725309" y="4557939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24"/>
                                    </a:move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close/>
                                    <a:moveTo>
                                      <a:pt x="12" y="8"/>
                                    </a:moveTo>
                                    <a:lnTo>
                                      <a:pt x="12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9" name="Freeform 166"/>
                            <wps:cNvSpPr/>
                            <wps:spPr bwMode="auto">
                              <a:xfrm>
                                <a:off x="2712609" y="4723039"/>
                                <a:ext cx="50800" cy="18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0" name="Freeform 168"/>
                            <wps:cNvSpPr/>
                            <wps:spPr bwMode="auto">
                              <a:xfrm>
                                <a:off x="2725309" y="4684939"/>
                                <a:ext cx="50800" cy="18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1" name="Freeform 170"/>
                            <wps:cNvSpPr/>
                            <wps:spPr bwMode="auto">
                              <a:xfrm>
                                <a:off x="2725309" y="4646839"/>
                                <a:ext cx="50800" cy="2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2" name="Freeform 172"/>
                            <wps:cNvSpPr/>
                            <wps:spPr bwMode="auto">
                              <a:xfrm>
                                <a:off x="2509409" y="4592864"/>
                                <a:ext cx="76200" cy="539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4" y="0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8"/>
                                  </a:cxn>
                                  <a:cxn ang="0">
                                    <a:pos x="0" y="30"/>
                                  </a:cxn>
                                  <a:cxn ang="0">
                                    <a:pos x="0" y="30"/>
                                  </a:cxn>
                                  <a:cxn ang="0">
                                    <a:pos x="2" y="32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6" y="32"/>
                                  </a:cxn>
                                  <a:cxn ang="0">
                                    <a:pos x="8" y="30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</a:cxnLst>
                                <a:rect l="0" t="0" r="r" b="b"/>
                                <a:pathLst>
                                  <a:path w="48" h="34">
                                    <a:moveTo>
                                      <a:pt x="44" y="0"/>
                                    </a:move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8"/>
                                    </a:lnTo>
                                    <a:lnTo>
                                      <a:pt x="0" y="30"/>
                                    </a:lnTo>
                                    <a:lnTo>
                                      <a:pt x="0" y="30"/>
                                    </a:lnTo>
                                    <a:lnTo>
                                      <a:pt x="2" y="32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6" y="32"/>
                                    </a:lnTo>
                                    <a:lnTo>
                                      <a:pt x="8" y="30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43" name="Group 183"/>
                          <wpg:cNvGrpSpPr/>
                          <wpg:grpSpPr>
                            <a:xfrm>
                              <a:off x="1457412" y="4464738"/>
                              <a:ext cx="475199" cy="415799"/>
                              <a:chOff x="1457412" y="4464738"/>
                              <a:chExt cx="406400" cy="355600"/>
                            </a:xfrm>
                            <a:grpFill/>
                          </wpg:grpSpPr>
                          <wps:wsp>
                            <wps:cNvPr id="444" name="Freeform 17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57412" y="4464738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34" y="22"/>
                                  </a:cxn>
                                  <a:cxn ang="0">
                                    <a:pos x="210" y="6"/>
                                  </a:cxn>
                                  <a:cxn ang="0">
                                    <a:pos x="182" y="0"/>
                                  </a:cxn>
                                  <a:cxn ang="0">
                                    <a:pos x="154" y="4"/>
                                  </a:cxn>
                                  <a:cxn ang="0">
                                    <a:pos x="128" y="20"/>
                                  </a:cxn>
                                  <a:cxn ang="0">
                                    <a:pos x="116" y="10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60" y="2"/>
                                  </a:cxn>
                                  <a:cxn ang="0">
                                    <a:pos x="34" y="12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6" y="48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6" y="104"/>
                                  </a:cxn>
                                  <a:cxn ang="0">
                                    <a:pos x="22" y="130"/>
                                  </a:cxn>
                                  <a:cxn ang="0">
                                    <a:pos x="110" y="216"/>
                                  </a:cxn>
                                  <a:cxn ang="0">
                                    <a:pos x="118" y="222"/>
                                  </a:cxn>
                                  <a:cxn ang="0">
                                    <a:pos x="138" y="222"/>
                                  </a:cxn>
                                  <a:cxn ang="0">
                                    <a:pos x="146" y="216"/>
                                  </a:cxn>
                                  <a:cxn ang="0">
                                    <a:pos x="234" y="130"/>
                                  </a:cxn>
                                  <a:cxn ang="0">
                                    <a:pos x="250" y="104"/>
                                  </a:cxn>
                                  <a:cxn ang="0">
                                    <a:pos x="256" y="76"/>
                                  </a:cxn>
                                  <a:cxn ang="0">
                                    <a:pos x="250" y="48"/>
                                  </a:cxn>
                                  <a:cxn ang="0">
                                    <a:pos x="234" y="22"/>
                                  </a:cxn>
                                  <a:cxn ang="0">
                                    <a:pos x="134" y="206"/>
                                  </a:cxn>
                                  <a:cxn ang="0">
                                    <a:pos x="132" y="208"/>
                                  </a:cxn>
                                  <a:cxn ang="0">
                                    <a:pos x="124" y="208"/>
                                  </a:cxn>
                                  <a:cxn ang="0">
                                    <a:pos x="34" y="118"/>
                                  </a:cxn>
                                  <a:cxn ang="0">
                                    <a:pos x="26" y="108"/>
                                  </a:cxn>
                                  <a:cxn ang="0">
                                    <a:pos x="18" y="88"/>
                                  </a:cxn>
                                  <a:cxn ang="0">
                                    <a:pos x="18" y="64"/>
                                  </a:cxn>
                                  <a:cxn ang="0">
                                    <a:pos x="26" y="42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54" y="20"/>
                                  </a:cxn>
                                  <a:cxn ang="0">
                                    <a:pos x="76" y="16"/>
                                  </a:cxn>
                                  <a:cxn ang="0">
                                    <a:pos x="98" y="20"/>
                                  </a:cxn>
                                  <a:cxn ang="0">
                                    <a:pos x="118" y="32"/>
                                  </a:cxn>
                                  <a:cxn ang="0">
                                    <a:pos x="138" y="32"/>
                                  </a:cxn>
                                  <a:cxn ang="0">
                                    <a:pos x="148" y="24"/>
                                  </a:cxn>
                                  <a:cxn ang="0">
                                    <a:pos x="170" y="16"/>
                                  </a:cxn>
                                  <a:cxn ang="0">
                                    <a:pos x="192" y="18"/>
                                  </a:cxn>
                                  <a:cxn ang="0">
                                    <a:pos x="212" y="26"/>
                                  </a:cxn>
                                  <a:cxn ang="0">
                                    <a:pos x="222" y="34"/>
                                  </a:cxn>
                                  <a:cxn ang="0">
                                    <a:pos x="236" y="54"/>
                                  </a:cxn>
                                  <a:cxn ang="0">
                                    <a:pos x="240" y="76"/>
                                  </a:cxn>
                                  <a:cxn ang="0">
                                    <a:pos x="236" y="98"/>
                                  </a:cxn>
                                  <a:cxn ang="0">
                                    <a:pos x="222" y="118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234" y="22"/>
                                    </a:moveTo>
                                    <a:lnTo>
                                      <a:pt x="234" y="22"/>
                                    </a:lnTo>
                                    <a:lnTo>
                                      <a:pt x="222" y="12"/>
                                    </a:lnTo>
                                    <a:lnTo>
                                      <a:pt x="210" y="6"/>
                                    </a:lnTo>
                                    <a:lnTo>
                                      <a:pt x="196" y="2"/>
                                    </a:lnTo>
                                    <a:lnTo>
                                      <a:pt x="182" y="0"/>
                                    </a:lnTo>
                                    <a:lnTo>
                                      <a:pt x="166" y="2"/>
                                    </a:lnTo>
                                    <a:lnTo>
                                      <a:pt x="154" y="4"/>
                                    </a:lnTo>
                                    <a:lnTo>
                                      <a:pt x="140" y="10"/>
                                    </a:lnTo>
                                    <a:lnTo>
                                      <a:pt x="128" y="20"/>
                                    </a:lnTo>
                                    <a:lnTo>
                                      <a:pt x="128" y="20"/>
                                    </a:lnTo>
                                    <a:lnTo>
                                      <a:pt x="116" y="10"/>
                                    </a:lnTo>
                                    <a:lnTo>
                                      <a:pt x="10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74" y="0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34" y="12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12" y="34"/>
                                    </a:lnTo>
                                    <a:lnTo>
                                      <a:pt x="6" y="48"/>
                                    </a:lnTo>
                                    <a:lnTo>
                                      <a:pt x="2" y="62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6" y="104"/>
                                    </a:lnTo>
                                    <a:lnTo>
                                      <a:pt x="12" y="118"/>
                                    </a:lnTo>
                                    <a:lnTo>
                                      <a:pt x="22" y="130"/>
                                    </a:lnTo>
                                    <a:lnTo>
                                      <a:pt x="22" y="130"/>
                                    </a:lnTo>
                                    <a:lnTo>
                                      <a:pt x="110" y="216"/>
                                    </a:lnTo>
                                    <a:lnTo>
                                      <a:pt x="110" y="216"/>
                                    </a:lnTo>
                                    <a:lnTo>
                                      <a:pt x="118" y="222"/>
                                    </a:lnTo>
                                    <a:lnTo>
                                      <a:pt x="128" y="224"/>
                                    </a:lnTo>
                                    <a:lnTo>
                                      <a:pt x="138" y="222"/>
                                    </a:lnTo>
                                    <a:lnTo>
                                      <a:pt x="146" y="216"/>
                                    </a:lnTo>
                                    <a:lnTo>
                                      <a:pt x="146" y="216"/>
                                    </a:lnTo>
                                    <a:lnTo>
                                      <a:pt x="234" y="130"/>
                                    </a:lnTo>
                                    <a:lnTo>
                                      <a:pt x="234" y="130"/>
                                    </a:lnTo>
                                    <a:lnTo>
                                      <a:pt x="244" y="118"/>
                                    </a:lnTo>
                                    <a:lnTo>
                                      <a:pt x="250" y="104"/>
                                    </a:lnTo>
                                    <a:lnTo>
                                      <a:pt x="254" y="90"/>
                                    </a:lnTo>
                                    <a:lnTo>
                                      <a:pt x="256" y="76"/>
                                    </a:lnTo>
                                    <a:lnTo>
                                      <a:pt x="254" y="62"/>
                                    </a:lnTo>
                                    <a:lnTo>
                                      <a:pt x="250" y="48"/>
                                    </a:lnTo>
                                    <a:lnTo>
                                      <a:pt x="244" y="34"/>
                                    </a:lnTo>
                                    <a:lnTo>
                                      <a:pt x="234" y="22"/>
                                    </a:lnTo>
                                    <a:close/>
                                    <a:moveTo>
                                      <a:pt x="222" y="118"/>
                                    </a:moveTo>
                                    <a:lnTo>
                                      <a:pt x="134" y="206"/>
                                    </a:lnTo>
                                    <a:lnTo>
                                      <a:pt x="134" y="206"/>
                                    </a:lnTo>
                                    <a:lnTo>
                                      <a:pt x="132" y="208"/>
                                    </a:lnTo>
                                    <a:lnTo>
                                      <a:pt x="128" y="208"/>
                                    </a:lnTo>
                                    <a:lnTo>
                                      <a:pt x="124" y="208"/>
                                    </a:lnTo>
                                    <a:lnTo>
                                      <a:pt x="122" y="206"/>
                                    </a:lnTo>
                                    <a:lnTo>
                                      <a:pt x="34" y="118"/>
                                    </a:lnTo>
                                    <a:lnTo>
                                      <a:pt x="34" y="118"/>
                                    </a:lnTo>
                                    <a:lnTo>
                                      <a:pt x="26" y="108"/>
                                    </a:lnTo>
                                    <a:lnTo>
                                      <a:pt x="20" y="9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6" y="76"/>
                                    </a:lnTo>
                                    <a:lnTo>
                                      <a:pt x="18" y="64"/>
                                    </a:lnTo>
                                    <a:lnTo>
                                      <a:pt x="20" y="54"/>
                                    </a:lnTo>
                                    <a:lnTo>
                                      <a:pt x="26" y="42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42" y="26"/>
                                    </a:lnTo>
                                    <a:lnTo>
                                      <a:pt x="54" y="20"/>
                                    </a:lnTo>
                                    <a:lnTo>
                                      <a:pt x="64" y="18"/>
                                    </a:lnTo>
                                    <a:lnTo>
                                      <a:pt x="76" y="16"/>
                                    </a:lnTo>
                                    <a:lnTo>
                                      <a:pt x="86" y="16"/>
                                    </a:lnTo>
                                    <a:lnTo>
                                      <a:pt x="98" y="20"/>
                                    </a:lnTo>
                                    <a:lnTo>
                                      <a:pt x="108" y="24"/>
                                    </a:lnTo>
                                    <a:lnTo>
                                      <a:pt x="118" y="32"/>
                                    </a:lnTo>
                                    <a:lnTo>
                                      <a:pt x="128" y="42"/>
                                    </a:lnTo>
                                    <a:lnTo>
                                      <a:pt x="138" y="32"/>
                                    </a:lnTo>
                                    <a:lnTo>
                                      <a:pt x="138" y="32"/>
                                    </a:lnTo>
                                    <a:lnTo>
                                      <a:pt x="148" y="24"/>
                                    </a:lnTo>
                                    <a:lnTo>
                                      <a:pt x="158" y="20"/>
                                    </a:lnTo>
                                    <a:lnTo>
                                      <a:pt x="170" y="16"/>
                                    </a:lnTo>
                                    <a:lnTo>
                                      <a:pt x="180" y="16"/>
                                    </a:lnTo>
                                    <a:lnTo>
                                      <a:pt x="192" y="18"/>
                                    </a:lnTo>
                                    <a:lnTo>
                                      <a:pt x="202" y="20"/>
                                    </a:lnTo>
                                    <a:lnTo>
                                      <a:pt x="212" y="26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30" y="42"/>
                                    </a:lnTo>
                                    <a:lnTo>
                                      <a:pt x="236" y="54"/>
                                    </a:lnTo>
                                    <a:lnTo>
                                      <a:pt x="238" y="64"/>
                                    </a:lnTo>
                                    <a:lnTo>
                                      <a:pt x="240" y="76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36" y="98"/>
                                    </a:lnTo>
                                    <a:lnTo>
                                      <a:pt x="230" y="108"/>
                                    </a:lnTo>
                                    <a:lnTo>
                                      <a:pt x="222" y="11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5" name="Freeform 177"/>
                            <wps:cNvSpPr/>
                            <wps:spPr bwMode="auto">
                              <a:xfrm>
                                <a:off x="1520912" y="4528238"/>
                                <a:ext cx="60325" cy="6032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6" y="14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2" y="36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6" y="36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6" y="2"/>
                                  </a:cxn>
                                  <a:cxn ang="0">
                                    <a:pos x="34" y="0"/>
                                  </a:cxn>
                                </a:cxnLst>
                                <a:rect l="0" t="0" r="r" b="b"/>
                                <a:pathLst>
                                  <a:path w="38" h="38">
                                    <a:moveTo>
                                      <a:pt x="34" y="0"/>
                                    </a:move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6" y="14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2" y="36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6" y="36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2"/>
                                    </a:lnTo>
                                    <a:lnTo>
                                      <a:pt x="34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6" name="Freeform 178"/>
                            <wps:cNvSpPr/>
                            <wps:spPr bwMode="auto">
                              <a:xfrm>
                                <a:off x="1520912" y="4528238"/>
                                <a:ext cx="60325" cy="6032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6" y="14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2" y="36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6" y="36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6" y="2"/>
                                  </a:cxn>
                                  <a:cxn ang="0">
                                    <a:pos x="34" y="0"/>
                                  </a:cxn>
                                </a:cxnLst>
                                <a:rect l="0" t="0" r="r" b="b"/>
                                <a:pathLst>
                                  <a:path w="38" h="38">
                                    <a:moveTo>
                                      <a:pt x="34" y="0"/>
                                    </a:move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6" y="14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2" y="36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6" y="36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2"/>
                                    </a:lnTo>
                                    <a:lnTo>
                                      <a:pt x="34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47" name="Freeform 127"/>
                          <wps:cNvSpPr>
                            <a:spLocks noEditPoints="1"/>
                          </wps:cNvSpPr>
                          <wps:spPr bwMode="auto">
                            <a:xfrm>
                              <a:off x="1457412" y="5385435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2" y="222"/>
                                </a:cxn>
                                <a:cxn ang="0">
                                  <a:pos x="174" y="198"/>
                                </a:cxn>
                                <a:cxn ang="0">
                                  <a:pos x="194" y="164"/>
                                </a:cxn>
                                <a:cxn ang="0">
                                  <a:pos x="206" y="132"/>
                                </a:cxn>
                                <a:cxn ang="0">
                                  <a:pos x="206" y="82"/>
                                </a:cxn>
                                <a:cxn ang="0">
                                  <a:pos x="192" y="40"/>
                                </a:cxn>
                                <a:cxn ang="0">
                                  <a:pos x="174" y="16"/>
                                </a:cxn>
                                <a:cxn ang="0">
                                  <a:pos x="128" y="0"/>
                                </a:cxn>
                                <a:cxn ang="0">
                                  <a:pos x="96" y="6"/>
                                </a:cxn>
                                <a:cxn ang="0">
                                  <a:pos x="72" y="28"/>
                                </a:cxn>
                                <a:cxn ang="0">
                                  <a:pos x="52" y="68"/>
                                </a:cxn>
                                <a:cxn ang="0">
                                  <a:pos x="48" y="110"/>
                                </a:cxn>
                                <a:cxn ang="0">
                                  <a:pos x="56" y="146"/>
                                </a:cxn>
                                <a:cxn ang="0">
                                  <a:pos x="82" y="198"/>
                                </a:cxn>
                                <a:cxn ang="0">
                                  <a:pos x="28" y="216"/>
                                </a:cxn>
                                <a:cxn ang="0">
                                  <a:pos x="8" y="226"/>
                                </a:cxn>
                                <a:cxn ang="0">
                                  <a:pos x="0" y="240"/>
                                </a:cxn>
                                <a:cxn ang="0">
                                  <a:pos x="2" y="250"/>
                                </a:cxn>
                                <a:cxn ang="0">
                                  <a:pos x="16" y="256"/>
                                </a:cxn>
                                <a:cxn ang="0">
                                  <a:pos x="246" y="256"/>
                                </a:cxn>
                                <a:cxn ang="0">
                                  <a:pos x="256" y="244"/>
                                </a:cxn>
                                <a:cxn ang="0">
                                  <a:pos x="256" y="234"/>
                                </a:cxn>
                                <a:cxn ang="0">
                                  <a:pos x="162" y="188"/>
                                </a:cxn>
                                <a:cxn ang="0">
                                  <a:pos x="152" y="198"/>
                                </a:cxn>
                                <a:cxn ang="0">
                                  <a:pos x="128" y="206"/>
                                </a:cxn>
                                <a:cxn ang="0">
                                  <a:pos x="104" y="198"/>
                                </a:cxn>
                                <a:cxn ang="0">
                                  <a:pos x="94" y="188"/>
                                </a:cxn>
                                <a:cxn ang="0">
                                  <a:pos x="74" y="152"/>
                                </a:cxn>
                                <a:cxn ang="0">
                                  <a:pos x="64" y="112"/>
                                </a:cxn>
                                <a:cxn ang="0">
                                  <a:pos x="66" y="86"/>
                                </a:cxn>
                                <a:cxn ang="0">
                                  <a:pos x="76" y="48"/>
                                </a:cxn>
                                <a:cxn ang="0">
                                  <a:pos x="102" y="22"/>
                                </a:cxn>
                                <a:cxn ang="0">
                                  <a:pos x="128" y="16"/>
                                </a:cxn>
                                <a:cxn ang="0">
                                  <a:pos x="164" y="30"/>
                                </a:cxn>
                                <a:cxn ang="0">
                                  <a:pos x="184" y="60"/>
                                </a:cxn>
                                <a:cxn ang="0">
                                  <a:pos x="190" y="86"/>
                                </a:cxn>
                                <a:cxn ang="0">
                                  <a:pos x="190" y="126"/>
                                </a:cxn>
                                <a:cxn ang="0">
                                  <a:pos x="176" y="164"/>
                                </a:cxn>
                                <a:cxn ang="0">
                                  <a:pos x="16" y="240"/>
                                </a:cxn>
                                <a:cxn ang="0">
                                  <a:pos x="58" y="220"/>
                                </a:cxn>
                                <a:cxn ang="0">
                                  <a:pos x="104" y="208"/>
                                </a:cxn>
                                <a:cxn ang="0">
                                  <a:pos x="128" y="216"/>
                                </a:cxn>
                                <a:cxn ang="0">
                                  <a:pos x="172" y="212"/>
                                </a:cxn>
                                <a:cxn ang="0">
                                  <a:pos x="220" y="230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48" y="226"/>
                                  </a:moveTo>
                                  <a:lnTo>
                                    <a:pt x="248" y="226"/>
                                  </a:lnTo>
                                  <a:lnTo>
                                    <a:pt x="242" y="222"/>
                                  </a:lnTo>
                                  <a:lnTo>
                                    <a:pt x="228" y="216"/>
                                  </a:lnTo>
                                  <a:lnTo>
                                    <a:pt x="204" y="206"/>
                                  </a:lnTo>
                                  <a:lnTo>
                                    <a:pt x="174" y="198"/>
                                  </a:lnTo>
                                  <a:lnTo>
                                    <a:pt x="174" y="198"/>
                                  </a:lnTo>
                                  <a:lnTo>
                                    <a:pt x="186" y="180"/>
                                  </a:lnTo>
                                  <a:lnTo>
                                    <a:pt x="194" y="164"/>
                                  </a:lnTo>
                                  <a:lnTo>
                                    <a:pt x="200" y="146"/>
                                  </a:lnTo>
                                  <a:lnTo>
                                    <a:pt x="206" y="132"/>
                                  </a:lnTo>
                                  <a:lnTo>
                                    <a:pt x="206" y="132"/>
                                  </a:lnTo>
                                  <a:lnTo>
                                    <a:pt x="208" y="110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06" y="82"/>
                                  </a:lnTo>
                                  <a:lnTo>
                                    <a:pt x="204" y="68"/>
                                  </a:lnTo>
                                  <a:lnTo>
                                    <a:pt x="198" y="52"/>
                                  </a:lnTo>
                                  <a:lnTo>
                                    <a:pt x="192" y="40"/>
                                  </a:lnTo>
                                  <a:lnTo>
                                    <a:pt x="184" y="28"/>
                                  </a:lnTo>
                                  <a:lnTo>
                                    <a:pt x="184" y="28"/>
                                  </a:lnTo>
                                  <a:lnTo>
                                    <a:pt x="174" y="16"/>
                                  </a:lnTo>
                                  <a:lnTo>
                                    <a:pt x="160" y="6"/>
                                  </a:lnTo>
                                  <a:lnTo>
                                    <a:pt x="144" y="2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12" y="2"/>
                                  </a:lnTo>
                                  <a:lnTo>
                                    <a:pt x="96" y="6"/>
                                  </a:lnTo>
                                  <a:lnTo>
                                    <a:pt x="82" y="16"/>
                                  </a:lnTo>
                                  <a:lnTo>
                                    <a:pt x="72" y="28"/>
                                  </a:lnTo>
                                  <a:lnTo>
                                    <a:pt x="72" y="28"/>
                                  </a:lnTo>
                                  <a:lnTo>
                                    <a:pt x="64" y="40"/>
                                  </a:lnTo>
                                  <a:lnTo>
                                    <a:pt x="58" y="52"/>
                                  </a:lnTo>
                                  <a:lnTo>
                                    <a:pt x="52" y="68"/>
                                  </a:lnTo>
                                  <a:lnTo>
                                    <a:pt x="50" y="82"/>
                                  </a:lnTo>
                                  <a:lnTo>
                                    <a:pt x="48" y="96"/>
                                  </a:lnTo>
                                  <a:lnTo>
                                    <a:pt x="48" y="110"/>
                                  </a:lnTo>
                                  <a:lnTo>
                                    <a:pt x="50" y="132"/>
                                  </a:lnTo>
                                  <a:lnTo>
                                    <a:pt x="50" y="132"/>
                                  </a:lnTo>
                                  <a:lnTo>
                                    <a:pt x="56" y="146"/>
                                  </a:lnTo>
                                  <a:lnTo>
                                    <a:pt x="62" y="164"/>
                                  </a:lnTo>
                                  <a:lnTo>
                                    <a:pt x="70" y="180"/>
                                  </a:lnTo>
                                  <a:lnTo>
                                    <a:pt x="82" y="198"/>
                                  </a:lnTo>
                                  <a:lnTo>
                                    <a:pt x="82" y="198"/>
                                  </a:lnTo>
                                  <a:lnTo>
                                    <a:pt x="52" y="206"/>
                                  </a:lnTo>
                                  <a:lnTo>
                                    <a:pt x="28" y="216"/>
                                  </a:lnTo>
                                  <a:lnTo>
                                    <a:pt x="14" y="222"/>
                                  </a:lnTo>
                                  <a:lnTo>
                                    <a:pt x="8" y="226"/>
                                  </a:lnTo>
                                  <a:lnTo>
                                    <a:pt x="8" y="226"/>
                                  </a:lnTo>
                                  <a:lnTo>
                                    <a:pt x="4" y="230"/>
                                  </a:lnTo>
                                  <a:lnTo>
                                    <a:pt x="0" y="234"/>
                                  </a:lnTo>
                                  <a:lnTo>
                                    <a:pt x="0" y="240"/>
                                  </a:lnTo>
                                  <a:lnTo>
                                    <a:pt x="0" y="244"/>
                                  </a:lnTo>
                                  <a:lnTo>
                                    <a:pt x="0" y="244"/>
                                  </a:lnTo>
                                  <a:lnTo>
                                    <a:pt x="2" y="250"/>
                                  </a:lnTo>
                                  <a:lnTo>
                                    <a:pt x="6" y="252"/>
                                  </a:lnTo>
                                  <a:lnTo>
                                    <a:pt x="10" y="256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240" y="256"/>
                                  </a:lnTo>
                                  <a:lnTo>
                                    <a:pt x="240" y="256"/>
                                  </a:lnTo>
                                  <a:lnTo>
                                    <a:pt x="246" y="256"/>
                                  </a:lnTo>
                                  <a:lnTo>
                                    <a:pt x="250" y="252"/>
                                  </a:lnTo>
                                  <a:lnTo>
                                    <a:pt x="254" y="250"/>
                                  </a:lnTo>
                                  <a:lnTo>
                                    <a:pt x="256" y="244"/>
                                  </a:lnTo>
                                  <a:lnTo>
                                    <a:pt x="256" y="244"/>
                                  </a:lnTo>
                                  <a:lnTo>
                                    <a:pt x="256" y="240"/>
                                  </a:lnTo>
                                  <a:lnTo>
                                    <a:pt x="256" y="234"/>
                                  </a:lnTo>
                                  <a:lnTo>
                                    <a:pt x="252" y="230"/>
                                  </a:lnTo>
                                  <a:lnTo>
                                    <a:pt x="248" y="226"/>
                                  </a:lnTo>
                                  <a:close/>
                                  <a:moveTo>
                                    <a:pt x="162" y="188"/>
                                  </a:moveTo>
                                  <a:lnTo>
                                    <a:pt x="160" y="190"/>
                                  </a:lnTo>
                                  <a:lnTo>
                                    <a:pt x="160" y="190"/>
                                  </a:lnTo>
                                  <a:lnTo>
                                    <a:pt x="152" y="198"/>
                                  </a:lnTo>
                                  <a:lnTo>
                                    <a:pt x="144" y="202"/>
                                  </a:lnTo>
                                  <a:lnTo>
                                    <a:pt x="136" y="206"/>
                                  </a:lnTo>
                                  <a:lnTo>
                                    <a:pt x="128" y="206"/>
                                  </a:lnTo>
                                  <a:lnTo>
                                    <a:pt x="120" y="206"/>
                                  </a:lnTo>
                                  <a:lnTo>
                                    <a:pt x="112" y="202"/>
                                  </a:lnTo>
                                  <a:lnTo>
                                    <a:pt x="104" y="198"/>
                                  </a:lnTo>
                                  <a:lnTo>
                                    <a:pt x="96" y="190"/>
                                  </a:lnTo>
                                  <a:lnTo>
                                    <a:pt x="94" y="188"/>
                                  </a:lnTo>
                                  <a:lnTo>
                                    <a:pt x="94" y="188"/>
                                  </a:lnTo>
                                  <a:lnTo>
                                    <a:pt x="86" y="176"/>
                                  </a:lnTo>
                                  <a:lnTo>
                                    <a:pt x="80" y="164"/>
                                  </a:lnTo>
                                  <a:lnTo>
                                    <a:pt x="74" y="152"/>
                                  </a:lnTo>
                                  <a:lnTo>
                                    <a:pt x="70" y="140"/>
                                  </a:lnTo>
                                  <a:lnTo>
                                    <a:pt x="66" y="126"/>
                                  </a:lnTo>
                                  <a:lnTo>
                                    <a:pt x="64" y="112"/>
                                  </a:lnTo>
                                  <a:lnTo>
                                    <a:pt x="64" y="100"/>
                                  </a:lnTo>
                                  <a:lnTo>
                                    <a:pt x="66" y="86"/>
                                  </a:lnTo>
                                  <a:lnTo>
                                    <a:pt x="66" y="86"/>
                                  </a:lnTo>
                                  <a:lnTo>
                                    <a:pt x="68" y="74"/>
                                  </a:lnTo>
                                  <a:lnTo>
                                    <a:pt x="72" y="60"/>
                                  </a:lnTo>
                                  <a:lnTo>
                                    <a:pt x="76" y="48"/>
                                  </a:lnTo>
                                  <a:lnTo>
                                    <a:pt x="84" y="38"/>
                                  </a:lnTo>
                                  <a:lnTo>
                                    <a:pt x="92" y="30"/>
                                  </a:lnTo>
                                  <a:lnTo>
                                    <a:pt x="102" y="22"/>
                                  </a:lnTo>
                                  <a:lnTo>
                                    <a:pt x="114" y="18"/>
                                  </a:lnTo>
                                  <a:lnTo>
                                    <a:pt x="128" y="16"/>
                                  </a:lnTo>
                                  <a:lnTo>
                                    <a:pt x="128" y="16"/>
                                  </a:lnTo>
                                  <a:lnTo>
                                    <a:pt x="142" y="18"/>
                                  </a:lnTo>
                                  <a:lnTo>
                                    <a:pt x="154" y="22"/>
                                  </a:lnTo>
                                  <a:lnTo>
                                    <a:pt x="164" y="30"/>
                                  </a:lnTo>
                                  <a:lnTo>
                                    <a:pt x="172" y="38"/>
                                  </a:lnTo>
                                  <a:lnTo>
                                    <a:pt x="180" y="48"/>
                                  </a:lnTo>
                                  <a:lnTo>
                                    <a:pt x="184" y="60"/>
                                  </a:lnTo>
                                  <a:lnTo>
                                    <a:pt x="188" y="74"/>
                                  </a:lnTo>
                                  <a:lnTo>
                                    <a:pt x="190" y="86"/>
                                  </a:lnTo>
                                  <a:lnTo>
                                    <a:pt x="190" y="86"/>
                                  </a:lnTo>
                                  <a:lnTo>
                                    <a:pt x="192" y="100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190" y="126"/>
                                  </a:lnTo>
                                  <a:lnTo>
                                    <a:pt x="186" y="140"/>
                                  </a:lnTo>
                                  <a:lnTo>
                                    <a:pt x="182" y="152"/>
                                  </a:lnTo>
                                  <a:lnTo>
                                    <a:pt x="176" y="164"/>
                                  </a:lnTo>
                                  <a:lnTo>
                                    <a:pt x="170" y="176"/>
                                  </a:lnTo>
                                  <a:lnTo>
                                    <a:pt x="162" y="188"/>
                                  </a:lnTo>
                                  <a:close/>
                                  <a:moveTo>
                                    <a:pt x="16" y="240"/>
                                  </a:moveTo>
                                  <a:lnTo>
                                    <a:pt x="16" y="240"/>
                                  </a:lnTo>
                                  <a:lnTo>
                                    <a:pt x="36" y="230"/>
                                  </a:lnTo>
                                  <a:lnTo>
                                    <a:pt x="58" y="220"/>
                                  </a:lnTo>
                                  <a:lnTo>
                                    <a:pt x="84" y="212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16" y="214"/>
                                  </a:lnTo>
                                  <a:lnTo>
                                    <a:pt x="128" y="216"/>
                                  </a:lnTo>
                                  <a:lnTo>
                                    <a:pt x="128" y="216"/>
                                  </a:lnTo>
                                  <a:lnTo>
                                    <a:pt x="140" y="214"/>
                                  </a:lnTo>
                                  <a:lnTo>
                                    <a:pt x="152" y="208"/>
                                  </a:lnTo>
                                  <a:lnTo>
                                    <a:pt x="172" y="212"/>
                                  </a:lnTo>
                                  <a:lnTo>
                                    <a:pt x="172" y="212"/>
                                  </a:lnTo>
                                  <a:lnTo>
                                    <a:pt x="198" y="220"/>
                                  </a:lnTo>
                                  <a:lnTo>
                                    <a:pt x="220" y="230"/>
                                  </a:lnTo>
                                  <a:lnTo>
                                    <a:pt x="240" y="240"/>
                                  </a:lnTo>
                                  <a:lnTo>
                                    <a:pt x="16" y="2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48" name="Group 188"/>
                          <wpg:cNvGrpSpPr/>
                          <wpg:grpSpPr>
                            <a:xfrm>
                              <a:off x="5259013" y="5429986"/>
                              <a:ext cx="475200" cy="400948"/>
                              <a:chOff x="5259000" y="5429986"/>
                              <a:chExt cx="406400" cy="342900"/>
                            </a:xfrm>
                            <a:grpFill/>
                          </wpg:grpSpPr>
                          <wps:wsp>
                            <wps:cNvPr id="449" name="Freeform 9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60600" y="5518886"/>
                                <a:ext cx="203200" cy="203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0"/>
                                  </a:cxn>
                                  <a:cxn ang="0">
                                    <a:pos x="40" y="6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2" y="76"/>
                                  </a:cxn>
                                  <a:cxn ang="0">
                                    <a:pos x="10" y="100"/>
                                  </a:cxn>
                                  <a:cxn ang="0">
                                    <a:pos x="28" y="118"/>
                                  </a:cxn>
                                  <a:cxn ang="0">
                                    <a:pos x="52" y="126"/>
                                  </a:cxn>
                                  <a:cxn ang="0">
                                    <a:pos x="64" y="128"/>
                                  </a:cxn>
                                  <a:cxn ang="0">
                                    <a:pos x="88" y="122"/>
                                  </a:cxn>
                                  <a:cxn ang="0">
                                    <a:pos x="110" y="110"/>
                                  </a:cxn>
                                  <a:cxn ang="0">
                                    <a:pos x="122" y="88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26" y="52"/>
                                  </a:cxn>
                                  <a:cxn ang="0">
                                    <a:pos x="118" y="28"/>
                                  </a:cxn>
                                  <a:cxn ang="0">
                                    <a:pos x="100" y="10"/>
                                  </a:cxn>
                                  <a:cxn ang="0">
                                    <a:pos x="76" y="2"/>
                                  </a:cxn>
                                  <a:cxn ang="0">
                                    <a:pos x="100" y="96"/>
                                  </a:cxn>
                                  <a:cxn ang="0">
                                    <a:pos x="94" y="102"/>
                                  </a:cxn>
                                  <a:cxn ang="0">
                                    <a:pos x="76" y="110"/>
                                  </a:cxn>
                                  <a:cxn ang="0">
                                    <a:pos x="58" y="112"/>
                                  </a:cxn>
                                  <a:cxn ang="0">
                                    <a:pos x="40" y="106"/>
                                  </a:cxn>
                                  <a:cxn ang="0">
                                    <a:pos x="32" y="100"/>
                                  </a:cxn>
                                  <a:cxn ang="0">
                                    <a:pos x="22" y="86"/>
                                  </a:cxn>
                                  <a:cxn ang="0">
                                    <a:pos x="16" y="68"/>
                                  </a:cxn>
                                  <a:cxn ang="0">
                                    <a:pos x="18" y="50"/>
                                  </a:cxn>
                                  <a:cxn ang="0">
                                    <a:pos x="28" y="32"/>
                                  </a:cxn>
                                  <a:cxn ang="0">
                                    <a:pos x="34" y="26"/>
                                  </a:cxn>
                                  <a:cxn ang="0">
                                    <a:pos x="52" y="18"/>
                                  </a:cxn>
                                  <a:cxn ang="0">
                                    <a:pos x="70" y="16"/>
                                  </a:cxn>
                                  <a:cxn ang="0">
                                    <a:pos x="88" y="22"/>
                                  </a:cxn>
                                  <a:cxn ang="0">
                                    <a:pos x="96" y="28"/>
                                  </a:cxn>
                                  <a:cxn ang="0">
                                    <a:pos x="106" y="42"/>
                                  </a:cxn>
                                  <a:cxn ang="0">
                                    <a:pos x="112" y="60"/>
                                  </a:cxn>
                                  <a:cxn ang="0">
                                    <a:pos x="110" y="78"/>
                                  </a:cxn>
                                  <a:cxn ang="0">
                                    <a:pos x="100" y="96"/>
                                  </a:cxn>
                                </a:cxnLst>
                                <a:rect l="0" t="0" r="r" b="b"/>
                                <a:pathLst>
                                  <a:path w="128" h="128">
                                    <a:moveTo>
                                      <a:pt x="64" y="0"/>
                                    </a:moveTo>
                                    <a:lnTo>
                                      <a:pt x="64" y="0"/>
                                    </a:lnTo>
                                    <a:lnTo>
                                      <a:pt x="52" y="2"/>
                                    </a:lnTo>
                                    <a:lnTo>
                                      <a:pt x="40" y="6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" y="52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6" y="88"/>
                                    </a:lnTo>
                                    <a:lnTo>
                                      <a:pt x="10" y="100"/>
                                    </a:lnTo>
                                    <a:lnTo>
                                      <a:pt x="18" y="110"/>
                                    </a:lnTo>
                                    <a:lnTo>
                                      <a:pt x="28" y="118"/>
                                    </a:lnTo>
                                    <a:lnTo>
                                      <a:pt x="40" y="122"/>
                                    </a:lnTo>
                                    <a:lnTo>
                                      <a:pt x="52" y="126"/>
                                    </a:lnTo>
                                    <a:lnTo>
                                      <a:pt x="64" y="128"/>
                                    </a:lnTo>
                                    <a:lnTo>
                                      <a:pt x="64" y="128"/>
                                    </a:lnTo>
                                    <a:lnTo>
                                      <a:pt x="76" y="126"/>
                                    </a:lnTo>
                                    <a:lnTo>
                                      <a:pt x="88" y="122"/>
                                    </a:lnTo>
                                    <a:lnTo>
                                      <a:pt x="100" y="118"/>
                                    </a:lnTo>
                                    <a:lnTo>
                                      <a:pt x="110" y="110"/>
                                    </a:lnTo>
                                    <a:lnTo>
                                      <a:pt x="118" y="100"/>
                                    </a:lnTo>
                                    <a:lnTo>
                                      <a:pt x="122" y="88"/>
                                    </a:lnTo>
                                    <a:lnTo>
                                      <a:pt x="126" y="76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6" y="52"/>
                                    </a:lnTo>
                                    <a:lnTo>
                                      <a:pt x="122" y="40"/>
                                    </a:lnTo>
                                    <a:lnTo>
                                      <a:pt x="118" y="28"/>
                                    </a:lnTo>
                                    <a:lnTo>
                                      <a:pt x="110" y="18"/>
                                    </a:lnTo>
                                    <a:lnTo>
                                      <a:pt x="100" y="10"/>
                                    </a:lnTo>
                                    <a:lnTo>
                                      <a:pt x="88" y="6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64" y="0"/>
                                    </a:lnTo>
                                    <a:close/>
                                    <a:moveTo>
                                      <a:pt x="100" y="96"/>
                                    </a:moveTo>
                                    <a:lnTo>
                                      <a:pt x="100" y="96"/>
                                    </a:lnTo>
                                    <a:lnTo>
                                      <a:pt x="94" y="102"/>
                                    </a:lnTo>
                                    <a:lnTo>
                                      <a:pt x="86" y="106"/>
                                    </a:lnTo>
                                    <a:lnTo>
                                      <a:pt x="76" y="110"/>
                                    </a:lnTo>
                                    <a:lnTo>
                                      <a:pt x="68" y="112"/>
                                    </a:lnTo>
                                    <a:lnTo>
                                      <a:pt x="58" y="112"/>
                                    </a:lnTo>
                                    <a:lnTo>
                                      <a:pt x="50" y="110"/>
                                    </a:lnTo>
                                    <a:lnTo>
                                      <a:pt x="40" y="106"/>
                                    </a:lnTo>
                                    <a:lnTo>
                                      <a:pt x="32" y="100"/>
                                    </a:lnTo>
                                    <a:lnTo>
                                      <a:pt x="32" y="100"/>
                                    </a:lnTo>
                                    <a:lnTo>
                                      <a:pt x="26" y="94"/>
                                    </a:lnTo>
                                    <a:lnTo>
                                      <a:pt x="22" y="86"/>
                                    </a:lnTo>
                                    <a:lnTo>
                                      <a:pt x="18" y="76"/>
                                    </a:lnTo>
                                    <a:lnTo>
                                      <a:pt x="16" y="68"/>
                                    </a:lnTo>
                                    <a:lnTo>
                                      <a:pt x="16" y="58"/>
                                    </a:lnTo>
                                    <a:lnTo>
                                      <a:pt x="18" y="50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28" y="32"/>
                                    </a:lnTo>
                                    <a:lnTo>
                                      <a:pt x="28" y="32"/>
                                    </a:lnTo>
                                    <a:lnTo>
                                      <a:pt x="34" y="26"/>
                                    </a:lnTo>
                                    <a:lnTo>
                                      <a:pt x="42" y="22"/>
                                    </a:lnTo>
                                    <a:lnTo>
                                      <a:pt x="52" y="18"/>
                                    </a:lnTo>
                                    <a:lnTo>
                                      <a:pt x="60" y="16"/>
                                    </a:lnTo>
                                    <a:lnTo>
                                      <a:pt x="70" y="16"/>
                                    </a:lnTo>
                                    <a:lnTo>
                                      <a:pt x="78" y="18"/>
                                    </a:lnTo>
                                    <a:lnTo>
                                      <a:pt x="88" y="22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102" y="34"/>
                                    </a:lnTo>
                                    <a:lnTo>
                                      <a:pt x="106" y="42"/>
                                    </a:lnTo>
                                    <a:lnTo>
                                      <a:pt x="110" y="52"/>
                                    </a:lnTo>
                                    <a:lnTo>
                                      <a:pt x="112" y="60"/>
                                    </a:lnTo>
                                    <a:lnTo>
                                      <a:pt x="112" y="70"/>
                                    </a:lnTo>
                                    <a:lnTo>
                                      <a:pt x="110" y="78"/>
                                    </a:lnTo>
                                    <a:lnTo>
                                      <a:pt x="106" y="88"/>
                                    </a:lnTo>
                                    <a:lnTo>
                                      <a:pt x="100" y="9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0" name="Freeform 101"/>
                            <wps:cNvSpPr/>
                            <wps:spPr bwMode="auto">
                              <a:xfrm>
                                <a:off x="5411400" y="5569686"/>
                                <a:ext cx="57150" cy="571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32" y="0"/>
                                  </a:cxn>
                                </a:cxnLst>
                                <a:rect l="0" t="0" r="r" b="b"/>
                                <a:pathLst>
                                  <a:path w="36" h="36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1" name="Freeform 10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59000" y="5429986"/>
                                <a:ext cx="406400" cy="3429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2" y="42"/>
                                  </a:cxn>
                                  <a:cxn ang="0">
                                    <a:pos x="190" y="16"/>
                                  </a:cxn>
                                  <a:cxn ang="0">
                                    <a:pos x="182" y="4"/>
                                  </a:cxn>
                                  <a:cxn ang="0">
                                    <a:pos x="16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4" y="4"/>
                                  </a:cxn>
                                  <a:cxn ang="0">
                                    <a:pos x="66" y="16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12" y="52"/>
                                  </a:cxn>
                                  <a:cxn ang="0">
                                    <a:pos x="2" y="64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2" y="202"/>
                                  </a:cxn>
                                  <a:cxn ang="0">
                                    <a:pos x="14" y="214"/>
                                  </a:cxn>
                                  <a:cxn ang="0">
                                    <a:pos x="232" y="216"/>
                                  </a:cxn>
                                  <a:cxn ang="0">
                                    <a:pos x="242" y="214"/>
                                  </a:cxn>
                                  <a:cxn ang="0">
                                    <a:pos x="254" y="202"/>
                                  </a:cxn>
                                  <a:cxn ang="0">
                                    <a:pos x="256" y="72"/>
                                  </a:cxn>
                                  <a:cxn ang="0">
                                    <a:pos x="254" y="64"/>
                                  </a:cxn>
                                  <a:cxn ang="0">
                                    <a:pos x="244" y="5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40" y="196"/>
                                  </a:cxn>
                                  <a:cxn ang="0">
                                    <a:pos x="236" y="200"/>
                                  </a:cxn>
                                  <a:cxn ang="0">
                                    <a:pos x="24" y="200"/>
                                  </a:cxn>
                                  <a:cxn ang="0">
                                    <a:pos x="20" y="200"/>
                                  </a:cxn>
                                  <a:cxn ang="0">
                                    <a:pos x="16" y="196"/>
                                  </a:cxn>
                                  <a:cxn ang="0">
                                    <a:pos x="16" y="72"/>
                                  </a:cxn>
                                  <a:cxn ang="0">
                                    <a:pos x="18" y="66"/>
                                  </a:cxn>
                                  <a:cxn ang="0">
                                    <a:pos x="66" y="56"/>
                                  </a:cxn>
                                  <a:cxn ang="0">
                                    <a:pos x="80" y="22"/>
                                  </a:cxn>
                                  <a:cxn ang="0">
                                    <a:pos x="88" y="16"/>
                                  </a:cxn>
                                  <a:cxn ang="0">
                                    <a:pos x="168" y="16"/>
                                  </a:cxn>
                                  <a:cxn ang="0">
                                    <a:pos x="176" y="22"/>
                                  </a:cxn>
                                  <a:cxn ang="0">
                                    <a:pos x="234" y="64"/>
                                  </a:cxn>
                                  <a:cxn ang="0">
                                    <a:pos x="238" y="66"/>
                                  </a:cxn>
                                  <a:cxn ang="0">
                                    <a:pos x="240" y="192"/>
                                  </a:cxn>
                                </a:cxnLst>
                                <a:rect l="0" t="0" r="r" b="b"/>
                                <a:pathLst>
                                  <a:path w="256" h="216">
                                    <a:moveTo>
                                      <a:pt x="236" y="48"/>
                                    </a:moveTo>
                                    <a:lnTo>
                                      <a:pt x="202" y="42"/>
                                    </a:lnTo>
                                    <a:lnTo>
                                      <a:pt x="190" y="16"/>
                                    </a:lnTo>
                                    <a:lnTo>
                                      <a:pt x="190" y="16"/>
                                    </a:lnTo>
                                    <a:lnTo>
                                      <a:pt x="186" y="8"/>
                                    </a:lnTo>
                                    <a:lnTo>
                                      <a:pt x="182" y="4"/>
                                    </a:lnTo>
                                    <a:lnTo>
                                      <a:pt x="176" y="2"/>
                                    </a:lnTo>
                                    <a:lnTo>
                                      <a:pt x="168" y="0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80" y="2"/>
                                    </a:lnTo>
                                    <a:lnTo>
                                      <a:pt x="74" y="4"/>
                                    </a:lnTo>
                                    <a:lnTo>
                                      <a:pt x="70" y="8"/>
                                    </a:lnTo>
                                    <a:lnTo>
                                      <a:pt x="66" y="16"/>
                                    </a:lnTo>
                                    <a:lnTo>
                                      <a:pt x="54" y="42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12" y="52"/>
                                    </a:lnTo>
                                    <a:lnTo>
                                      <a:pt x="6" y="56"/>
                                    </a:lnTo>
                                    <a:lnTo>
                                      <a:pt x="2" y="64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2" y="202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14" y="214"/>
                                    </a:lnTo>
                                    <a:lnTo>
                                      <a:pt x="24" y="216"/>
                                    </a:lnTo>
                                    <a:lnTo>
                                      <a:pt x="232" y="216"/>
                                    </a:lnTo>
                                    <a:lnTo>
                                      <a:pt x="232" y="216"/>
                                    </a:lnTo>
                                    <a:lnTo>
                                      <a:pt x="242" y="214"/>
                                    </a:lnTo>
                                    <a:lnTo>
                                      <a:pt x="248" y="208"/>
                                    </a:lnTo>
                                    <a:lnTo>
                                      <a:pt x="254" y="202"/>
                                    </a:lnTo>
                                    <a:lnTo>
                                      <a:pt x="256" y="192"/>
                                    </a:lnTo>
                                    <a:lnTo>
                                      <a:pt x="256" y="72"/>
                                    </a:lnTo>
                                    <a:lnTo>
                                      <a:pt x="256" y="72"/>
                                    </a:lnTo>
                                    <a:lnTo>
                                      <a:pt x="254" y="64"/>
                                    </a:lnTo>
                                    <a:lnTo>
                                      <a:pt x="250" y="56"/>
                                    </a:lnTo>
                                    <a:lnTo>
                                      <a:pt x="244" y="52"/>
                                    </a:lnTo>
                                    <a:lnTo>
                                      <a:pt x="236" y="48"/>
                                    </a:lnTo>
                                    <a:close/>
                                    <a:moveTo>
                                      <a:pt x="240" y="192"/>
                                    </a:moveTo>
                                    <a:lnTo>
                                      <a:pt x="240" y="192"/>
                                    </a:lnTo>
                                    <a:lnTo>
                                      <a:pt x="240" y="196"/>
                                    </a:lnTo>
                                    <a:lnTo>
                                      <a:pt x="238" y="198"/>
                                    </a:lnTo>
                                    <a:lnTo>
                                      <a:pt x="236" y="200"/>
                                    </a:lnTo>
                                    <a:lnTo>
                                      <a:pt x="232" y="200"/>
                                    </a:lnTo>
                                    <a:lnTo>
                                      <a:pt x="24" y="200"/>
                                    </a:lnTo>
                                    <a:lnTo>
                                      <a:pt x="24" y="200"/>
                                    </a:lnTo>
                                    <a:lnTo>
                                      <a:pt x="20" y="200"/>
                                    </a:lnTo>
                                    <a:lnTo>
                                      <a:pt x="18" y="198"/>
                                    </a:lnTo>
                                    <a:lnTo>
                                      <a:pt x="16" y="196"/>
                                    </a:lnTo>
                                    <a:lnTo>
                                      <a:pt x="16" y="19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8" y="66"/>
                                    </a:lnTo>
                                    <a:lnTo>
                                      <a:pt x="22" y="64"/>
                                    </a:lnTo>
                                    <a:lnTo>
                                      <a:pt x="66" y="56"/>
                                    </a:lnTo>
                                    <a:lnTo>
                                      <a:pt x="80" y="22"/>
                                    </a:lnTo>
                                    <a:lnTo>
                                      <a:pt x="80" y="22"/>
                                    </a:lnTo>
                                    <a:lnTo>
                                      <a:pt x="84" y="18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168" y="16"/>
                                    </a:lnTo>
                                    <a:lnTo>
                                      <a:pt x="168" y="16"/>
                                    </a:lnTo>
                                    <a:lnTo>
                                      <a:pt x="172" y="18"/>
                                    </a:lnTo>
                                    <a:lnTo>
                                      <a:pt x="176" y="22"/>
                                    </a:lnTo>
                                    <a:lnTo>
                                      <a:pt x="190" y="56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8" y="66"/>
                                    </a:lnTo>
                                    <a:lnTo>
                                      <a:pt x="240" y="72"/>
                                    </a:lnTo>
                                    <a:lnTo>
                                      <a:pt x="24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52" name="Group 192"/>
                          <wpg:cNvGrpSpPr/>
                          <wpg:grpSpPr>
                            <a:xfrm>
                              <a:off x="4308615" y="4435049"/>
                              <a:ext cx="475200" cy="475200"/>
                              <a:chOff x="4308604" y="4435038"/>
                              <a:chExt cx="406400" cy="406400"/>
                            </a:xfrm>
                            <a:grpFill/>
                          </wpg:grpSpPr>
                          <wps:wsp>
                            <wps:cNvPr id="453" name="Freeform 145"/>
                            <wps:cNvSpPr/>
                            <wps:spPr bwMode="auto">
                              <a:xfrm>
                                <a:off x="4530854" y="4485838"/>
                                <a:ext cx="133350" cy="1333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6" y="80"/>
                                  </a:cxn>
                                  <a:cxn ang="0">
                                    <a:pos x="76" y="80"/>
                                  </a:cxn>
                                  <a:cxn ang="0">
                                    <a:pos x="76" y="80"/>
                                  </a:cxn>
                                  <a:cxn ang="0">
                                    <a:pos x="78" y="82"/>
                                  </a:cxn>
                                  <a:cxn ang="0">
                                    <a:pos x="80" y="84"/>
                                  </a:cxn>
                                  <a:cxn ang="0">
                                    <a:pos x="80" y="84"/>
                                  </a:cxn>
                                  <a:cxn ang="0">
                                    <a:pos x="82" y="82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2" y="64"/>
                                  </a:cxn>
                                  <a:cxn ang="0">
                                    <a:pos x="78" y="48"/>
                                  </a:cxn>
                                  <a:cxn ang="0">
                                    <a:pos x="70" y="36"/>
                                  </a:cxn>
                                  <a:cxn ang="0">
                                    <a:pos x="60" y="24"/>
                                  </a:cxn>
                                  <a:cxn ang="0">
                                    <a:pos x="48" y="14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44" y="20"/>
                                  </a:cxn>
                                  <a:cxn ang="0">
                                    <a:pos x="54" y="30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70" y="52"/>
                                  </a:cxn>
                                  <a:cxn ang="0">
                                    <a:pos x="74" y="66"/>
                                  </a:cxn>
                                  <a:cxn ang="0">
                                    <a:pos x="76" y="80"/>
                                  </a:cxn>
                                </a:cxnLst>
                                <a:rect l="0" t="0" r="r" b="b"/>
                                <a:pathLst>
                                  <a:path w="84" h="84">
                                    <a:moveTo>
                                      <a:pt x="76" y="80"/>
                                    </a:moveTo>
                                    <a:lnTo>
                                      <a:pt x="76" y="80"/>
                                    </a:lnTo>
                                    <a:lnTo>
                                      <a:pt x="76" y="80"/>
                                    </a:lnTo>
                                    <a:lnTo>
                                      <a:pt x="78" y="82"/>
                                    </a:lnTo>
                                    <a:lnTo>
                                      <a:pt x="80" y="84"/>
                                    </a:lnTo>
                                    <a:lnTo>
                                      <a:pt x="80" y="84"/>
                                    </a:lnTo>
                                    <a:lnTo>
                                      <a:pt x="82" y="82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2" y="64"/>
                                    </a:lnTo>
                                    <a:lnTo>
                                      <a:pt x="78" y="48"/>
                                    </a:lnTo>
                                    <a:lnTo>
                                      <a:pt x="70" y="36"/>
                                    </a:lnTo>
                                    <a:lnTo>
                                      <a:pt x="60" y="24"/>
                                    </a:lnTo>
                                    <a:lnTo>
                                      <a:pt x="48" y="14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44" y="20"/>
                                    </a:lnTo>
                                    <a:lnTo>
                                      <a:pt x="54" y="30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70" y="52"/>
                                    </a:lnTo>
                                    <a:lnTo>
                                      <a:pt x="74" y="66"/>
                                    </a:lnTo>
                                    <a:lnTo>
                                      <a:pt x="76" y="8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4" name="Freeform 14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308604" y="4435038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2" y="8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0" y="6"/>
                                  </a:cxn>
                                  <a:cxn ang="0">
                                    <a:pos x="34" y="16"/>
                                  </a:cxn>
                                  <a:cxn ang="0">
                                    <a:pos x="32" y="134"/>
                                  </a:cxn>
                                  <a:cxn ang="0">
                                    <a:pos x="8" y="160"/>
                                  </a:cxn>
                                  <a:cxn ang="0">
                                    <a:pos x="0" y="176"/>
                                  </a:cxn>
                                  <a:cxn ang="0">
                                    <a:pos x="8" y="192"/>
                                  </a:cxn>
                                  <a:cxn ang="0">
                                    <a:pos x="64" y="248"/>
                                  </a:cxn>
                                  <a:cxn ang="0">
                                    <a:pos x="80" y="256"/>
                                  </a:cxn>
                                  <a:cxn ang="0">
                                    <a:pos x="90" y="254"/>
                                  </a:cxn>
                                  <a:cxn ang="0">
                                    <a:pos x="122" y="224"/>
                                  </a:cxn>
                                  <a:cxn ang="0">
                                    <a:pos x="232" y="224"/>
                                  </a:cxn>
                                  <a:cxn ang="0">
                                    <a:pos x="246" y="220"/>
                                  </a:cxn>
                                  <a:cxn ang="0">
                                    <a:pos x="254" y="210"/>
                                  </a:cxn>
                                  <a:cxn ang="0">
                                    <a:pos x="256" y="202"/>
                                  </a:cxn>
                                  <a:cxn ang="0">
                                    <a:pos x="254" y="18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86" y="238"/>
                                  </a:cxn>
                                  <a:cxn ang="0">
                                    <a:pos x="82" y="240"/>
                                  </a:cxn>
                                  <a:cxn ang="0">
                                    <a:pos x="80" y="240"/>
                                  </a:cxn>
                                  <a:cxn ang="0">
                                    <a:pos x="74" y="238"/>
                                  </a:cxn>
                                  <a:cxn ang="0">
                                    <a:pos x="18" y="182"/>
                                  </a:cxn>
                                  <a:cxn ang="0">
                                    <a:pos x="16" y="176"/>
                                  </a:cxn>
                                  <a:cxn ang="0">
                                    <a:pos x="16" y="174"/>
                                  </a:cxn>
                                  <a:cxn ang="0">
                                    <a:pos x="44" y="146"/>
                                  </a:cxn>
                                  <a:cxn ang="0">
                                    <a:pos x="44" y="146"/>
                                  </a:cxn>
                                  <a:cxn ang="0">
                                    <a:pos x="110" y="212"/>
                                  </a:cxn>
                                  <a:cxn ang="0">
                                    <a:pos x="122" y="208"/>
                                  </a:cxn>
                                  <a:cxn ang="0">
                                    <a:pos x="118" y="208"/>
                                  </a:cxn>
                                  <a:cxn ang="0">
                                    <a:pos x="48" y="138"/>
                                  </a:cxn>
                                  <a:cxn ang="0">
                                    <a:pos x="48" y="38"/>
                                  </a:cxn>
                                  <a:cxn ang="0">
                                    <a:pos x="122" y="208"/>
                                  </a:cxn>
                                  <a:cxn ang="0">
                                    <a:pos x="240" y="204"/>
                                  </a:cxn>
                                  <a:cxn ang="0">
                                    <a:pos x="232" y="208"/>
                                  </a:cxn>
                                  <a:cxn ang="0">
                                    <a:pos x="48" y="26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52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60" y="16"/>
                                  </a:cxn>
                                  <a:cxn ang="0">
                                    <a:pos x="238" y="194"/>
                                  </a:cxn>
                                  <a:cxn ang="0">
                                    <a:pos x="240" y="19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72" y="8"/>
                                    </a:moveTo>
                                    <a:lnTo>
                                      <a:pt x="72" y="8"/>
                                    </a:lnTo>
                                    <a:lnTo>
                                      <a:pt x="66" y="2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0" y="6"/>
                                    </a:lnTo>
                                    <a:lnTo>
                                      <a:pt x="36" y="10"/>
                                    </a:lnTo>
                                    <a:lnTo>
                                      <a:pt x="34" y="16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134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2" y="16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2" y="186"/>
                                    </a:lnTo>
                                    <a:lnTo>
                                      <a:pt x="8" y="192"/>
                                    </a:lnTo>
                                    <a:lnTo>
                                      <a:pt x="64" y="248"/>
                                    </a:lnTo>
                                    <a:lnTo>
                                      <a:pt x="64" y="248"/>
                                    </a:lnTo>
                                    <a:lnTo>
                                      <a:pt x="70" y="254"/>
                                    </a:lnTo>
                                    <a:lnTo>
                                      <a:pt x="80" y="256"/>
                                    </a:lnTo>
                                    <a:lnTo>
                                      <a:pt x="80" y="256"/>
                                    </a:lnTo>
                                    <a:lnTo>
                                      <a:pt x="90" y="254"/>
                                    </a:lnTo>
                                    <a:lnTo>
                                      <a:pt x="96" y="248"/>
                                    </a:lnTo>
                                    <a:lnTo>
                                      <a:pt x="122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40" y="222"/>
                                    </a:lnTo>
                                    <a:lnTo>
                                      <a:pt x="246" y="220"/>
                                    </a:lnTo>
                                    <a:lnTo>
                                      <a:pt x="250" y="216"/>
                                    </a:lnTo>
                                    <a:lnTo>
                                      <a:pt x="254" y="210"/>
                                    </a:lnTo>
                                    <a:lnTo>
                                      <a:pt x="254" y="210"/>
                                    </a:lnTo>
                                    <a:lnTo>
                                      <a:pt x="256" y="202"/>
                                    </a:lnTo>
                                    <a:lnTo>
                                      <a:pt x="256" y="196"/>
                                    </a:lnTo>
                                    <a:lnTo>
                                      <a:pt x="254" y="188"/>
                                    </a:lnTo>
                                    <a:lnTo>
                                      <a:pt x="248" y="184"/>
                                    </a:lnTo>
                                    <a:lnTo>
                                      <a:pt x="72" y="8"/>
                                    </a:lnTo>
                                    <a:close/>
                                    <a:moveTo>
                                      <a:pt x="110" y="212"/>
                                    </a:moveTo>
                                    <a:lnTo>
                                      <a:pt x="86" y="238"/>
                                    </a:lnTo>
                                    <a:lnTo>
                                      <a:pt x="86" y="238"/>
                                    </a:lnTo>
                                    <a:lnTo>
                                      <a:pt x="82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78" y="240"/>
                                    </a:lnTo>
                                    <a:lnTo>
                                      <a:pt x="74" y="238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6" y="178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110" y="212"/>
                                    </a:lnTo>
                                    <a:lnTo>
                                      <a:pt x="110" y="212"/>
                                    </a:lnTo>
                                    <a:lnTo>
                                      <a:pt x="110" y="212"/>
                                    </a:lnTo>
                                    <a:close/>
                                    <a:moveTo>
                                      <a:pt x="122" y="208"/>
                                    </a:moveTo>
                                    <a:lnTo>
                                      <a:pt x="122" y="208"/>
                                    </a:lnTo>
                                    <a:lnTo>
                                      <a:pt x="118" y="208"/>
                                    </a:lnTo>
                                    <a:lnTo>
                                      <a:pt x="48" y="138"/>
                                    </a:lnTo>
                                    <a:lnTo>
                                      <a:pt x="48" y="138"/>
                                    </a:lnTo>
                                    <a:lnTo>
                                      <a:pt x="48" y="134"/>
                                    </a:lnTo>
                                    <a:lnTo>
                                      <a:pt x="48" y="38"/>
                                    </a:lnTo>
                                    <a:lnTo>
                                      <a:pt x="218" y="208"/>
                                    </a:lnTo>
                                    <a:lnTo>
                                      <a:pt x="122" y="208"/>
                                    </a:lnTo>
                                    <a:close/>
                                    <a:moveTo>
                                      <a:pt x="240" y="204"/>
                                    </a:moveTo>
                                    <a:lnTo>
                                      <a:pt x="240" y="204"/>
                                    </a:lnTo>
                                    <a:lnTo>
                                      <a:pt x="236" y="206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30" y="208"/>
                                    </a:lnTo>
                                    <a:lnTo>
                                      <a:pt x="48" y="26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50" y="20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60" y="16"/>
                                    </a:lnTo>
                                    <a:lnTo>
                                      <a:pt x="62" y="18"/>
                                    </a:lnTo>
                                    <a:lnTo>
                                      <a:pt x="238" y="194"/>
                                    </a:lnTo>
                                    <a:lnTo>
                                      <a:pt x="238" y="194"/>
                                    </a:lnTo>
                                    <a:lnTo>
                                      <a:pt x="240" y="198"/>
                                    </a:lnTo>
                                    <a:lnTo>
                                      <a:pt x="240" y="2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5" name="Freeform 152"/>
                            <wps:cNvSpPr/>
                            <wps:spPr bwMode="auto">
                              <a:xfrm>
                                <a:off x="4524504" y="4435038"/>
                                <a:ext cx="1905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28" y="18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62" y="32"/>
                                  </a:cxn>
                                  <a:cxn ang="0">
                                    <a:pos x="76" y="44"/>
                                  </a:cxn>
                                  <a:cxn ang="0">
                                    <a:pos x="88" y="58"/>
                                  </a:cxn>
                                  <a:cxn ang="0">
                                    <a:pos x="96" y="74"/>
                                  </a:cxn>
                                  <a:cxn ang="0">
                                    <a:pos x="102" y="9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6"/>
                                  </a:cxn>
                                  <a:cxn ang="0">
                                    <a:pos x="106" y="118"/>
                                  </a:cxn>
                                  <a:cxn ang="0">
                                    <a:pos x="108" y="120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116" y="120"/>
                                  </a:cxn>
                                  <a:cxn ang="0">
                                    <a:pos x="118" y="118"/>
                                  </a:cxn>
                                  <a:cxn ang="0">
                                    <a:pos x="120" y="116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18" y="90"/>
                                  </a:cxn>
                                  <a:cxn ang="0">
                                    <a:pos x="112" y="68"/>
                                  </a:cxn>
                                  <a:cxn ang="0">
                                    <a:pos x="100" y="50"/>
                                  </a:cxn>
                                  <a:cxn ang="0">
                                    <a:pos x="88" y="32"/>
                                  </a:cxn>
                                  <a:cxn ang="0">
                                    <a:pos x="70" y="20"/>
                                  </a:cxn>
                                  <a:cxn ang="0">
                                    <a:pos x="52" y="8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20" h="120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28" y="18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62" y="32"/>
                                    </a:lnTo>
                                    <a:lnTo>
                                      <a:pt x="76" y="44"/>
                                    </a:lnTo>
                                    <a:lnTo>
                                      <a:pt x="88" y="58"/>
                                    </a:lnTo>
                                    <a:lnTo>
                                      <a:pt x="96" y="74"/>
                                    </a:lnTo>
                                    <a:lnTo>
                                      <a:pt x="102" y="9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6"/>
                                    </a:lnTo>
                                    <a:lnTo>
                                      <a:pt x="106" y="118"/>
                                    </a:lnTo>
                                    <a:lnTo>
                                      <a:pt x="108" y="120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116" y="120"/>
                                    </a:lnTo>
                                    <a:lnTo>
                                      <a:pt x="118" y="118"/>
                                    </a:lnTo>
                                    <a:lnTo>
                                      <a:pt x="120" y="116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18" y="90"/>
                                    </a:lnTo>
                                    <a:lnTo>
                                      <a:pt x="112" y="68"/>
                                    </a:lnTo>
                                    <a:lnTo>
                                      <a:pt x="100" y="50"/>
                                    </a:lnTo>
                                    <a:lnTo>
                                      <a:pt x="88" y="32"/>
                                    </a:lnTo>
                                    <a:lnTo>
                                      <a:pt x="70" y="20"/>
                                    </a:lnTo>
                                    <a:lnTo>
                                      <a:pt x="52" y="8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56" name="Freeform 179"/>
                          <wps:cNvSpPr>
                            <a:spLocks noEditPoints="1"/>
                          </wps:cNvSpPr>
                          <wps:spPr bwMode="auto">
                            <a:xfrm>
                              <a:off x="507015" y="4494439"/>
                              <a:ext cx="475199" cy="34154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4" y="52"/>
                                </a:cxn>
                                <a:cxn ang="0">
                                  <a:pos x="184" y="18"/>
                                </a:cxn>
                                <a:cxn ang="0">
                                  <a:pos x="150" y="2"/>
                                </a:cxn>
                                <a:cxn ang="0">
                                  <a:pos x="126" y="0"/>
                                </a:cxn>
                                <a:cxn ang="0">
                                  <a:pos x="96" y="12"/>
                                </a:cxn>
                                <a:cxn ang="0">
                                  <a:pos x="76" y="32"/>
                                </a:cxn>
                                <a:cxn ang="0">
                                  <a:pos x="60" y="40"/>
                                </a:cxn>
                                <a:cxn ang="0">
                                  <a:pos x="46" y="42"/>
                                </a:cxn>
                                <a:cxn ang="0">
                                  <a:pos x="30" y="56"/>
                                </a:cxn>
                                <a:cxn ang="0">
                                  <a:pos x="24" y="76"/>
                                </a:cxn>
                                <a:cxn ang="0">
                                  <a:pos x="26" y="88"/>
                                </a:cxn>
                                <a:cxn ang="0">
                                  <a:pos x="2" y="118"/>
                                </a:cxn>
                                <a:cxn ang="0">
                                  <a:pos x="2" y="142"/>
                                </a:cxn>
                                <a:cxn ang="0">
                                  <a:pos x="16" y="168"/>
                                </a:cxn>
                                <a:cxn ang="0">
                                  <a:pos x="42" y="182"/>
                                </a:cxn>
                                <a:cxn ang="0">
                                  <a:pos x="196" y="184"/>
                                </a:cxn>
                                <a:cxn ang="0">
                                  <a:pos x="208" y="182"/>
                                </a:cxn>
                                <a:cxn ang="0">
                                  <a:pos x="238" y="166"/>
                                </a:cxn>
                                <a:cxn ang="0">
                                  <a:pos x="254" y="136"/>
                                </a:cxn>
                                <a:cxn ang="0">
                                  <a:pos x="256" y="114"/>
                                </a:cxn>
                                <a:cxn ang="0">
                                  <a:pos x="242" y="86"/>
                                </a:cxn>
                                <a:cxn ang="0">
                                  <a:pos x="218" y="68"/>
                                </a:cxn>
                                <a:cxn ang="0">
                                  <a:pos x="196" y="168"/>
                                </a:cxn>
                                <a:cxn ang="0">
                                  <a:pos x="44" y="168"/>
                                </a:cxn>
                                <a:cxn ang="0">
                                  <a:pos x="26" y="158"/>
                                </a:cxn>
                                <a:cxn ang="0">
                                  <a:pos x="16" y="140"/>
                                </a:cxn>
                                <a:cxn ang="0">
                                  <a:pos x="18" y="122"/>
                                </a:cxn>
                                <a:cxn ang="0">
                                  <a:pos x="34" y="102"/>
                                </a:cxn>
                                <a:cxn ang="0">
                                  <a:pos x="44" y="94"/>
                                </a:cxn>
                                <a:cxn ang="0">
                                  <a:pos x="42" y="82"/>
                                </a:cxn>
                                <a:cxn ang="0">
                                  <a:pos x="42" y="68"/>
                                </a:cxn>
                                <a:cxn ang="0">
                                  <a:pos x="60" y="56"/>
                                </a:cxn>
                                <a:cxn ang="0">
                                  <a:pos x="70" y="58"/>
                                </a:cxn>
                                <a:cxn ang="0">
                                  <a:pos x="80" y="58"/>
                                </a:cxn>
                                <a:cxn ang="0">
                                  <a:pos x="86" y="48"/>
                                </a:cxn>
                                <a:cxn ang="0">
                                  <a:pos x="120" y="18"/>
                                </a:cxn>
                                <a:cxn ang="0">
                                  <a:pos x="146" y="16"/>
                                </a:cxn>
                                <a:cxn ang="0">
                                  <a:pos x="174" y="30"/>
                                </a:cxn>
                                <a:cxn ang="0">
                                  <a:pos x="190" y="56"/>
                                </a:cxn>
                                <a:cxn ang="0">
                                  <a:pos x="192" y="74"/>
                                </a:cxn>
                                <a:cxn ang="0">
                                  <a:pos x="204" y="80"/>
                                </a:cxn>
                                <a:cxn ang="0">
                                  <a:pos x="218" y="86"/>
                                </a:cxn>
                                <a:cxn ang="0">
                                  <a:pos x="234" y="102"/>
                                </a:cxn>
                                <a:cxn ang="0">
                                  <a:pos x="240" y="124"/>
                                </a:cxn>
                                <a:cxn ang="0">
                                  <a:pos x="236" y="142"/>
                                </a:cxn>
                                <a:cxn ang="0">
                                  <a:pos x="220" y="160"/>
                                </a:cxn>
                                <a:cxn ang="0">
                                  <a:pos x="196" y="168"/>
                                </a:cxn>
                              </a:cxnLst>
                              <a:rect l="0" t="0" r="r" b="b"/>
                              <a:pathLst>
                                <a:path w="256" h="184">
                                  <a:moveTo>
                                    <a:pt x="208" y="66"/>
                                  </a:moveTo>
                                  <a:lnTo>
                                    <a:pt x="208" y="66"/>
                                  </a:lnTo>
                                  <a:lnTo>
                                    <a:pt x="204" y="52"/>
                                  </a:lnTo>
                                  <a:lnTo>
                                    <a:pt x="200" y="40"/>
                                  </a:lnTo>
                                  <a:lnTo>
                                    <a:pt x="194" y="28"/>
                                  </a:lnTo>
                                  <a:lnTo>
                                    <a:pt x="184" y="18"/>
                                  </a:lnTo>
                                  <a:lnTo>
                                    <a:pt x="174" y="10"/>
                                  </a:lnTo>
                                  <a:lnTo>
                                    <a:pt x="162" y="6"/>
                                  </a:lnTo>
                                  <a:lnTo>
                                    <a:pt x="150" y="2"/>
                                  </a:lnTo>
                                  <a:lnTo>
                                    <a:pt x="136" y="0"/>
                                  </a:lnTo>
                                  <a:lnTo>
                                    <a:pt x="136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16" y="4"/>
                                  </a:lnTo>
                                  <a:lnTo>
                                    <a:pt x="106" y="6"/>
                                  </a:lnTo>
                                  <a:lnTo>
                                    <a:pt x="96" y="12"/>
                                  </a:lnTo>
                                  <a:lnTo>
                                    <a:pt x="88" y="18"/>
                                  </a:lnTo>
                                  <a:lnTo>
                                    <a:pt x="82" y="24"/>
                                  </a:lnTo>
                                  <a:lnTo>
                                    <a:pt x="76" y="32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0" y="40"/>
                                  </a:lnTo>
                                  <a:lnTo>
                                    <a:pt x="60" y="40"/>
                                  </a:lnTo>
                                  <a:lnTo>
                                    <a:pt x="52" y="40"/>
                                  </a:lnTo>
                                  <a:lnTo>
                                    <a:pt x="46" y="42"/>
                                  </a:lnTo>
                                  <a:lnTo>
                                    <a:pt x="40" y="46"/>
                                  </a:lnTo>
                                  <a:lnTo>
                                    <a:pt x="34" y="50"/>
                                  </a:lnTo>
                                  <a:lnTo>
                                    <a:pt x="30" y="56"/>
                                  </a:lnTo>
                                  <a:lnTo>
                                    <a:pt x="26" y="62"/>
                                  </a:lnTo>
                                  <a:lnTo>
                                    <a:pt x="24" y="68"/>
                                  </a:lnTo>
                                  <a:lnTo>
                                    <a:pt x="24" y="76"/>
                                  </a:lnTo>
                                  <a:lnTo>
                                    <a:pt x="24" y="76"/>
                                  </a:lnTo>
                                  <a:lnTo>
                                    <a:pt x="26" y="88"/>
                                  </a:lnTo>
                                  <a:lnTo>
                                    <a:pt x="26" y="88"/>
                                  </a:lnTo>
                                  <a:lnTo>
                                    <a:pt x="16" y="96"/>
                                  </a:lnTo>
                                  <a:lnTo>
                                    <a:pt x="8" y="106"/>
                                  </a:lnTo>
                                  <a:lnTo>
                                    <a:pt x="2" y="118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2" y="142"/>
                                  </a:lnTo>
                                  <a:lnTo>
                                    <a:pt x="4" y="152"/>
                                  </a:lnTo>
                                  <a:lnTo>
                                    <a:pt x="8" y="162"/>
                                  </a:lnTo>
                                  <a:lnTo>
                                    <a:pt x="16" y="168"/>
                                  </a:lnTo>
                                  <a:lnTo>
                                    <a:pt x="22" y="176"/>
                                  </a:lnTo>
                                  <a:lnTo>
                                    <a:pt x="32" y="180"/>
                                  </a:lnTo>
                                  <a:lnTo>
                                    <a:pt x="42" y="182"/>
                                  </a:lnTo>
                                  <a:lnTo>
                                    <a:pt x="52" y="184"/>
                                  </a:lnTo>
                                  <a:lnTo>
                                    <a:pt x="52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208" y="182"/>
                                  </a:lnTo>
                                  <a:lnTo>
                                    <a:pt x="220" y="180"/>
                                  </a:lnTo>
                                  <a:lnTo>
                                    <a:pt x="230" y="174"/>
                                  </a:lnTo>
                                  <a:lnTo>
                                    <a:pt x="238" y="166"/>
                                  </a:lnTo>
                                  <a:lnTo>
                                    <a:pt x="246" y="158"/>
                                  </a:lnTo>
                                  <a:lnTo>
                                    <a:pt x="252" y="148"/>
                                  </a:lnTo>
                                  <a:lnTo>
                                    <a:pt x="254" y="136"/>
                                  </a:lnTo>
                                  <a:lnTo>
                                    <a:pt x="256" y="124"/>
                                  </a:lnTo>
                                  <a:lnTo>
                                    <a:pt x="256" y="124"/>
                                  </a:lnTo>
                                  <a:lnTo>
                                    <a:pt x="256" y="114"/>
                                  </a:lnTo>
                                  <a:lnTo>
                                    <a:pt x="252" y="104"/>
                                  </a:lnTo>
                                  <a:lnTo>
                                    <a:pt x="248" y="94"/>
                                  </a:lnTo>
                                  <a:lnTo>
                                    <a:pt x="242" y="86"/>
                                  </a:lnTo>
                                  <a:lnTo>
                                    <a:pt x="234" y="78"/>
                                  </a:lnTo>
                                  <a:lnTo>
                                    <a:pt x="226" y="72"/>
                                  </a:lnTo>
                                  <a:lnTo>
                                    <a:pt x="218" y="68"/>
                                  </a:lnTo>
                                  <a:lnTo>
                                    <a:pt x="208" y="66"/>
                                  </a:lnTo>
                                  <a:close/>
                                  <a:moveTo>
                                    <a:pt x="196" y="168"/>
                                  </a:moveTo>
                                  <a:lnTo>
                                    <a:pt x="196" y="168"/>
                                  </a:lnTo>
                                  <a:lnTo>
                                    <a:pt x="52" y="168"/>
                                  </a:lnTo>
                                  <a:lnTo>
                                    <a:pt x="52" y="168"/>
                                  </a:lnTo>
                                  <a:lnTo>
                                    <a:pt x="44" y="168"/>
                                  </a:lnTo>
                                  <a:lnTo>
                                    <a:pt x="38" y="166"/>
                                  </a:lnTo>
                                  <a:lnTo>
                                    <a:pt x="32" y="162"/>
                                  </a:lnTo>
                                  <a:lnTo>
                                    <a:pt x="26" y="158"/>
                                  </a:lnTo>
                                  <a:lnTo>
                                    <a:pt x="22" y="152"/>
                                  </a:lnTo>
                                  <a:lnTo>
                                    <a:pt x="18" y="146"/>
                                  </a:lnTo>
                                  <a:lnTo>
                                    <a:pt x="16" y="140"/>
                                  </a:lnTo>
                                  <a:lnTo>
                                    <a:pt x="16" y="132"/>
                                  </a:lnTo>
                                  <a:lnTo>
                                    <a:pt x="16" y="132"/>
                                  </a:lnTo>
                                  <a:lnTo>
                                    <a:pt x="18" y="122"/>
                                  </a:lnTo>
                                  <a:lnTo>
                                    <a:pt x="20" y="114"/>
                                  </a:lnTo>
                                  <a:lnTo>
                                    <a:pt x="26" y="106"/>
                                  </a:lnTo>
                                  <a:lnTo>
                                    <a:pt x="34" y="102"/>
                                  </a:lnTo>
                                  <a:lnTo>
                                    <a:pt x="34" y="102"/>
                                  </a:lnTo>
                                  <a:lnTo>
                                    <a:pt x="40" y="98"/>
                                  </a:lnTo>
                                  <a:lnTo>
                                    <a:pt x="44" y="94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40" y="76"/>
                                  </a:lnTo>
                                  <a:lnTo>
                                    <a:pt x="40" y="76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6" y="62"/>
                                  </a:lnTo>
                                  <a:lnTo>
                                    <a:pt x="52" y="58"/>
                                  </a:lnTo>
                                  <a:lnTo>
                                    <a:pt x="60" y="56"/>
                                  </a:lnTo>
                                  <a:lnTo>
                                    <a:pt x="60" y="56"/>
                                  </a:lnTo>
                                  <a:lnTo>
                                    <a:pt x="64" y="56"/>
                                  </a:lnTo>
                                  <a:lnTo>
                                    <a:pt x="70" y="58"/>
                                  </a:lnTo>
                                  <a:lnTo>
                                    <a:pt x="70" y="58"/>
                                  </a:lnTo>
                                  <a:lnTo>
                                    <a:pt x="76" y="60"/>
                                  </a:lnTo>
                                  <a:lnTo>
                                    <a:pt x="80" y="58"/>
                                  </a:lnTo>
                                  <a:lnTo>
                                    <a:pt x="82" y="54"/>
                                  </a:lnTo>
                                  <a:lnTo>
                                    <a:pt x="86" y="48"/>
                                  </a:lnTo>
                                  <a:lnTo>
                                    <a:pt x="86" y="48"/>
                                  </a:lnTo>
                                  <a:lnTo>
                                    <a:pt x="94" y="36"/>
                                  </a:lnTo>
                                  <a:lnTo>
                                    <a:pt x="106" y="24"/>
                                  </a:lnTo>
                                  <a:lnTo>
                                    <a:pt x="120" y="18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46" y="16"/>
                                  </a:lnTo>
                                  <a:lnTo>
                                    <a:pt x="156" y="20"/>
                                  </a:lnTo>
                                  <a:lnTo>
                                    <a:pt x="166" y="24"/>
                                  </a:lnTo>
                                  <a:lnTo>
                                    <a:pt x="174" y="30"/>
                                  </a:lnTo>
                                  <a:lnTo>
                                    <a:pt x="180" y="38"/>
                                  </a:lnTo>
                                  <a:lnTo>
                                    <a:pt x="186" y="46"/>
                                  </a:lnTo>
                                  <a:lnTo>
                                    <a:pt x="190" y="56"/>
                                  </a:lnTo>
                                  <a:lnTo>
                                    <a:pt x="192" y="66"/>
                                  </a:lnTo>
                                  <a:lnTo>
                                    <a:pt x="192" y="66"/>
                                  </a:lnTo>
                                  <a:lnTo>
                                    <a:pt x="192" y="74"/>
                                  </a:lnTo>
                                  <a:lnTo>
                                    <a:pt x="194" y="78"/>
                                  </a:lnTo>
                                  <a:lnTo>
                                    <a:pt x="198" y="80"/>
                                  </a:lnTo>
                                  <a:lnTo>
                                    <a:pt x="204" y="80"/>
                                  </a:lnTo>
                                  <a:lnTo>
                                    <a:pt x="204" y="80"/>
                                  </a:lnTo>
                                  <a:lnTo>
                                    <a:pt x="212" y="82"/>
                                  </a:lnTo>
                                  <a:lnTo>
                                    <a:pt x="218" y="86"/>
                                  </a:lnTo>
                                  <a:lnTo>
                                    <a:pt x="224" y="90"/>
                                  </a:lnTo>
                                  <a:lnTo>
                                    <a:pt x="230" y="96"/>
                                  </a:lnTo>
                                  <a:lnTo>
                                    <a:pt x="234" y="102"/>
                                  </a:lnTo>
                                  <a:lnTo>
                                    <a:pt x="238" y="108"/>
                                  </a:lnTo>
                                  <a:lnTo>
                                    <a:pt x="240" y="116"/>
                                  </a:lnTo>
                                  <a:lnTo>
                                    <a:pt x="240" y="124"/>
                                  </a:lnTo>
                                  <a:lnTo>
                                    <a:pt x="240" y="124"/>
                                  </a:lnTo>
                                  <a:lnTo>
                                    <a:pt x="240" y="132"/>
                                  </a:lnTo>
                                  <a:lnTo>
                                    <a:pt x="236" y="142"/>
                                  </a:lnTo>
                                  <a:lnTo>
                                    <a:pt x="232" y="148"/>
                                  </a:lnTo>
                                  <a:lnTo>
                                    <a:pt x="228" y="156"/>
                                  </a:lnTo>
                                  <a:lnTo>
                                    <a:pt x="220" y="160"/>
                                  </a:lnTo>
                                  <a:lnTo>
                                    <a:pt x="214" y="164"/>
                                  </a:lnTo>
                                  <a:lnTo>
                                    <a:pt x="204" y="168"/>
                                  </a:lnTo>
                                  <a:lnTo>
                                    <a:pt x="196" y="16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57" name="Group 197"/>
                          <wpg:cNvGrpSpPr/>
                          <wpg:grpSpPr>
                            <a:xfrm>
                              <a:off x="2407809" y="5385435"/>
                              <a:ext cx="475199" cy="475199"/>
                              <a:chOff x="2407809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58" name="Freeform 12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76" y="0"/>
                                  </a:cxn>
                                  <a:cxn ang="0">
                                    <a:pos x="144" y="6"/>
                                  </a:cxn>
                                  <a:cxn ang="0">
                                    <a:pos x="120" y="24"/>
                                  </a:cxn>
                                  <a:cxn ang="0">
                                    <a:pos x="102" y="48"/>
                                  </a:cxn>
                                  <a:cxn ang="0">
                                    <a:pos x="96" y="80"/>
                                  </a:cxn>
                                  <a:cxn ang="0">
                                    <a:pos x="98" y="94"/>
                                  </a:cxn>
                                  <a:cxn ang="0">
                                    <a:pos x="4" y="206"/>
                                  </a:cxn>
                                  <a:cxn ang="0">
                                    <a:pos x="2" y="210"/>
                                  </a:cxn>
                                  <a:cxn ang="0">
                                    <a:pos x="0" y="240"/>
                                  </a:cxn>
                                  <a:cxn ang="0">
                                    <a:pos x="2" y="246"/>
                                  </a:cxn>
                                  <a:cxn ang="0">
                                    <a:pos x="10" y="254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46" y="254"/>
                                  </a:cxn>
                                  <a:cxn ang="0">
                                    <a:pos x="62" y="240"/>
                                  </a:cxn>
                                  <a:cxn ang="0">
                                    <a:pos x="80" y="240"/>
                                  </a:cxn>
                                  <a:cxn ang="0">
                                    <a:pos x="92" y="236"/>
                                  </a:cxn>
                                  <a:cxn ang="0">
                                    <a:pos x="96" y="224"/>
                                  </a:cxn>
                                  <a:cxn ang="0">
                                    <a:pos x="112" y="208"/>
                                  </a:cxn>
                                  <a:cxn ang="0">
                                    <a:pos x="118" y="206"/>
                                  </a:cxn>
                                  <a:cxn ang="0">
                                    <a:pos x="126" y="198"/>
                                  </a:cxn>
                                  <a:cxn ang="0">
                                    <a:pos x="128" y="174"/>
                                  </a:cxn>
                                  <a:cxn ang="0">
                                    <a:pos x="146" y="154"/>
                                  </a:cxn>
                                  <a:cxn ang="0">
                                    <a:pos x="176" y="160"/>
                                  </a:cxn>
                                  <a:cxn ang="0">
                                    <a:pos x="192" y="158"/>
                                  </a:cxn>
                                  <a:cxn ang="0">
                                    <a:pos x="220" y="146"/>
                                  </a:cxn>
                                  <a:cxn ang="0">
                                    <a:pos x="242" y="124"/>
                                  </a:cxn>
                                  <a:cxn ang="0">
                                    <a:pos x="254" y="96"/>
                                  </a:cxn>
                                  <a:cxn ang="0">
                                    <a:pos x="256" y="80"/>
                                  </a:cxn>
                                  <a:cxn ang="0">
                                    <a:pos x="250" y="48"/>
                                  </a:cxn>
                                  <a:cxn ang="0">
                                    <a:pos x="232" y="24"/>
                                  </a:cxn>
                                  <a:cxn ang="0">
                                    <a:pos x="208" y="6"/>
                                  </a:cxn>
                                  <a:cxn ang="0">
                                    <a:pos x="176" y="0"/>
                                  </a:cxn>
                                  <a:cxn ang="0">
                                    <a:pos x="176" y="144"/>
                                  </a:cxn>
                                  <a:cxn ang="0">
                                    <a:pos x="158" y="142"/>
                                  </a:cxn>
                                  <a:cxn ang="0">
                                    <a:pos x="140" y="138"/>
                                  </a:cxn>
                                  <a:cxn ang="0">
                                    <a:pos x="116" y="162"/>
                                  </a:cxn>
                                  <a:cxn ang="0">
                                    <a:pos x="114" y="168"/>
                                  </a:cxn>
                                  <a:cxn ang="0">
                                    <a:pos x="112" y="192"/>
                                  </a:cxn>
                                  <a:cxn ang="0">
                                    <a:pos x="96" y="192"/>
                                  </a:cxn>
                                  <a:cxn ang="0">
                                    <a:pos x="84" y="196"/>
                                  </a:cxn>
                                  <a:cxn ang="0">
                                    <a:pos x="80" y="208"/>
                                  </a:cxn>
                                  <a:cxn ang="0">
                                    <a:pos x="62" y="224"/>
                                  </a:cxn>
                                  <a:cxn ang="0">
                                    <a:pos x="56" y="226"/>
                                  </a:cxn>
                                  <a:cxn ang="0">
                                    <a:pos x="38" y="240"/>
                                  </a:cxn>
                                  <a:cxn ang="0">
                                    <a:pos x="16" y="218"/>
                                  </a:cxn>
                                  <a:cxn ang="0">
                                    <a:pos x="110" y="124"/>
                                  </a:cxn>
                                  <a:cxn ang="0">
                                    <a:pos x="122" y="112"/>
                                  </a:cxn>
                                  <a:cxn ang="0">
                                    <a:pos x="114" y="98"/>
                                  </a:cxn>
                                  <a:cxn ang="0">
                                    <a:pos x="112" y="80"/>
                                  </a:cxn>
                                  <a:cxn ang="0">
                                    <a:pos x="114" y="68"/>
                                  </a:cxn>
                                  <a:cxn ang="0">
                                    <a:pos x="122" y="44"/>
                                  </a:cxn>
                                  <a:cxn ang="0">
                                    <a:pos x="140" y="26"/>
                                  </a:cxn>
                                  <a:cxn ang="0">
                                    <a:pos x="164" y="18"/>
                                  </a:cxn>
                                  <a:cxn ang="0">
                                    <a:pos x="176" y="16"/>
                                  </a:cxn>
                                  <a:cxn ang="0">
                                    <a:pos x="200" y="22"/>
                                  </a:cxn>
                                  <a:cxn ang="0">
                                    <a:pos x="222" y="34"/>
                                  </a:cxn>
                                  <a:cxn ang="0">
                                    <a:pos x="234" y="56"/>
                                  </a:cxn>
                                  <a:cxn ang="0">
                                    <a:pos x="240" y="80"/>
                                  </a:cxn>
                                  <a:cxn ang="0">
                                    <a:pos x="238" y="92"/>
                                  </a:cxn>
                                  <a:cxn ang="0">
                                    <a:pos x="230" y="116"/>
                                  </a:cxn>
                                  <a:cxn ang="0">
                                    <a:pos x="212" y="134"/>
                                  </a:cxn>
                                  <a:cxn ang="0">
                                    <a:pos x="188" y="142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176" y="0"/>
                                    </a:moveTo>
                                    <a:lnTo>
                                      <a:pt x="176" y="0"/>
                                    </a:lnTo>
                                    <a:lnTo>
                                      <a:pt x="160" y="2"/>
                                    </a:lnTo>
                                    <a:lnTo>
                                      <a:pt x="144" y="6"/>
                                    </a:lnTo>
                                    <a:lnTo>
                                      <a:pt x="132" y="1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10" y="36"/>
                                    </a:lnTo>
                                    <a:lnTo>
                                      <a:pt x="102" y="48"/>
                                    </a:lnTo>
                                    <a:lnTo>
                                      <a:pt x="98" y="64"/>
                                    </a:lnTo>
                                    <a:lnTo>
                                      <a:pt x="96" y="80"/>
                                    </a:lnTo>
                                    <a:lnTo>
                                      <a:pt x="96" y="80"/>
                                    </a:lnTo>
                                    <a:lnTo>
                                      <a:pt x="98" y="94"/>
                                    </a:lnTo>
                                    <a:lnTo>
                                      <a:pt x="102" y="110"/>
                                    </a:lnTo>
                                    <a:lnTo>
                                      <a:pt x="4" y="206"/>
                                    </a:lnTo>
                                    <a:lnTo>
                                      <a:pt x="4" y="206"/>
                                    </a:lnTo>
                                    <a:lnTo>
                                      <a:pt x="2" y="210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0" y="240"/>
                                    </a:lnTo>
                                    <a:lnTo>
                                      <a:pt x="0" y="240"/>
                                    </a:lnTo>
                                    <a:lnTo>
                                      <a:pt x="2" y="246"/>
                                    </a:lnTo>
                                    <a:lnTo>
                                      <a:pt x="4" y="252"/>
                                    </a:lnTo>
                                    <a:lnTo>
                                      <a:pt x="10" y="254"/>
                                    </a:lnTo>
                                    <a:lnTo>
                                      <a:pt x="16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6" y="254"/>
                                    </a:lnTo>
                                    <a:lnTo>
                                      <a:pt x="50" y="252"/>
                                    </a:lnTo>
                                    <a:lnTo>
                                      <a:pt x="62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6" y="238"/>
                                    </a:lnTo>
                                    <a:lnTo>
                                      <a:pt x="92" y="236"/>
                                    </a:lnTo>
                                    <a:lnTo>
                                      <a:pt x="94" y="230"/>
                                    </a:lnTo>
                                    <a:lnTo>
                                      <a:pt x="96" y="224"/>
                                    </a:lnTo>
                                    <a:lnTo>
                                      <a:pt x="96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8" y="206"/>
                                    </a:lnTo>
                                    <a:lnTo>
                                      <a:pt x="124" y="204"/>
                                    </a:lnTo>
                                    <a:lnTo>
                                      <a:pt x="126" y="198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28" y="174"/>
                                    </a:lnTo>
                                    <a:lnTo>
                                      <a:pt x="146" y="154"/>
                                    </a:lnTo>
                                    <a:lnTo>
                                      <a:pt x="146" y="154"/>
                                    </a:lnTo>
                                    <a:lnTo>
                                      <a:pt x="162" y="158"/>
                                    </a:lnTo>
                                    <a:lnTo>
                                      <a:pt x="176" y="160"/>
                                    </a:lnTo>
                                    <a:lnTo>
                                      <a:pt x="176" y="160"/>
                                    </a:lnTo>
                                    <a:lnTo>
                                      <a:pt x="192" y="158"/>
                                    </a:lnTo>
                                    <a:lnTo>
                                      <a:pt x="208" y="154"/>
                                    </a:lnTo>
                                    <a:lnTo>
                                      <a:pt x="220" y="146"/>
                                    </a:lnTo>
                                    <a:lnTo>
                                      <a:pt x="232" y="136"/>
                                    </a:lnTo>
                                    <a:lnTo>
                                      <a:pt x="242" y="124"/>
                                    </a:lnTo>
                                    <a:lnTo>
                                      <a:pt x="250" y="112"/>
                                    </a:lnTo>
                                    <a:lnTo>
                                      <a:pt x="254" y="96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4" y="64"/>
                                    </a:lnTo>
                                    <a:lnTo>
                                      <a:pt x="250" y="48"/>
                                    </a:lnTo>
                                    <a:lnTo>
                                      <a:pt x="242" y="36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20" y="14"/>
                                    </a:lnTo>
                                    <a:lnTo>
                                      <a:pt x="208" y="6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76" y="0"/>
                                    </a:lnTo>
                                    <a:close/>
                                    <a:moveTo>
                                      <a:pt x="176" y="144"/>
                                    </a:moveTo>
                                    <a:lnTo>
                                      <a:pt x="176" y="144"/>
                                    </a:lnTo>
                                    <a:lnTo>
                                      <a:pt x="168" y="144"/>
                                    </a:lnTo>
                                    <a:lnTo>
                                      <a:pt x="158" y="142"/>
                                    </a:lnTo>
                                    <a:lnTo>
                                      <a:pt x="144" y="134"/>
                                    </a:lnTo>
                                    <a:lnTo>
                                      <a:pt x="140" y="138"/>
                                    </a:lnTo>
                                    <a:lnTo>
                                      <a:pt x="132" y="146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14" y="168"/>
                                    </a:lnTo>
                                    <a:lnTo>
                                      <a:pt x="112" y="174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90" y="194"/>
                                    </a:lnTo>
                                    <a:lnTo>
                                      <a:pt x="84" y="196"/>
                                    </a:lnTo>
                                    <a:lnTo>
                                      <a:pt x="82" y="202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80" y="224"/>
                                    </a:lnTo>
                                    <a:lnTo>
                                      <a:pt x="62" y="224"/>
                                    </a:lnTo>
                                    <a:lnTo>
                                      <a:pt x="62" y="224"/>
                                    </a:lnTo>
                                    <a:lnTo>
                                      <a:pt x="56" y="226"/>
                                    </a:lnTo>
                                    <a:lnTo>
                                      <a:pt x="50" y="228"/>
                                    </a:lnTo>
                                    <a:lnTo>
                                      <a:pt x="38" y="240"/>
                                    </a:lnTo>
                                    <a:lnTo>
                                      <a:pt x="16" y="240"/>
                                    </a:lnTo>
                                    <a:lnTo>
                                      <a:pt x="16" y="218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22" y="112"/>
                                    </a:lnTo>
                                    <a:lnTo>
                                      <a:pt x="122" y="112"/>
                                    </a:lnTo>
                                    <a:lnTo>
                                      <a:pt x="114" y="98"/>
                                    </a:lnTo>
                                    <a:lnTo>
                                      <a:pt x="112" y="88"/>
                                    </a:lnTo>
                                    <a:lnTo>
                                      <a:pt x="112" y="80"/>
                                    </a:lnTo>
                                    <a:lnTo>
                                      <a:pt x="112" y="80"/>
                                    </a:lnTo>
                                    <a:lnTo>
                                      <a:pt x="114" y="68"/>
                                    </a:lnTo>
                                    <a:lnTo>
                                      <a:pt x="118" y="56"/>
                                    </a:lnTo>
                                    <a:lnTo>
                                      <a:pt x="122" y="44"/>
                                    </a:lnTo>
                                    <a:lnTo>
                                      <a:pt x="130" y="34"/>
                                    </a:lnTo>
                                    <a:lnTo>
                                      <a:pt x="140" y="26"/>
                                    </a:lnTo>
                                    <a:lnTo>
                                      <a:pt x="152" y="22"/>
                                    </a:lnTo>
                                    <a:lnTo>
                                      <a:pt x="164" y="18"/>
                                    </a:lnTo>
                                    <a:lnTo>
                                      <a:pt x="176" y="16"/>
                                    </a:lnTo>
                                    <a:lnTo>
                                      <a:pt x="176" y="16"/>
                                    </a:lnTo>
                                    <a:lnTo>
                                      <a:pt x="188" y="18"/>
                                    </a:lnTo>
                                    <a:lnTo>
                                      <a:pt x="200" y="22"/>
                                    </a:lnTo>
                                    <a:lnTo>
                                      <a:pt x="212" y="26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30" y="44"/>
                                    </a:lnTo>
                                    <a:lnTo>
                                      <a:pt x="234" y="56"/>
                                    </a:lnTo>
                                    <a:lnTo>
                                      <a:pt x="238" y="68"/>
                                    </a:lnTo>
                                    <a:lnTo>
                                      <a:pt x="240" y="80"/>
                                    </a:lnTo>
                                    <a:lnTo>
                                      <a:pt x="240" y="80"/>
                                    </a:lnTo>
                                    <a:lnTo>
                                      <a:pt x="238" y="92"/>
                                    </a:lnTo>
                                    <a:lnTo>
                                      <a:pt x="234" y="104"/>
                                    </a:lnTo>
                                    <a:lnTo>
                                      <a:pt x="230" y="116"/>
                                    </a:lnTo>
                                    <a:lnTo>
                                      <a:pt x="222" y="126"/>
                                    </a:lnTo>
                                    <a:lnTo>
                                      <a:pt x="212" y="134"/>
                                    </a:lnTo>
                                    <a:lnTo>
                                      <a:pt x="200" y="138"/>
                                    </a:lnTo>
                                    <a:lnTo>
                                      <a:pt x="188" y="142"/>
                                    </a:lnTo>
                                    <a:lnTo>
                                      <a:pt x="176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9" name="Freeform 12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661809" y="5436235"/>
                                <a:ext cx="1016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2" y="34"/>
                                  </a:cxn>
                                  <a:cxn ang="0">
                                    <a:pos x="62" y="34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2" y="30"/>
                                  </a:cxn>
                                  <a:cxn ang="0">
                                    <a:pos x="2" y="30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34" y="62"/>
                                  </a:cxn>
                                  <a:cxn ang="0">
                                    <a:pos x="34" y="62"/>
                                  </a:cxn>
                                  <a:cxn ang="0">
                                    <a:pos x="38" y="64"/>
                                  </a:cxn>
                                  <a:cxn ang="0">
                                    <a:pos x="40" y="64"/>
                                  </a:cxn>
                                  <a:cxn ang="0">
                                    <a:pos x="40" y="64"/>
                                  </a:cxn>
                                  <a:cxn ang="0">
                                    <a:pos x="48" y="60"/>
                                  </a:cxn>
                                  <a:cxn ang="0">
                                    <a:pos x="54" y="56"/>
                                  </a:cxn>
                                  <a:cxn ang="0">
                                    <a:pos x="60" y="48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2" y="34"/>
                                  </a:cxn>
                                  <a:cxn ang="0">
                                    <a:pos x="38" y="56"/>
                                  </a:cxn>
                                  <a:cxn ang="0">
                                    <a:pos x="38" y="56"/>
                                  </a:cxn>
                                  <a:cxn ang="0">
                                    <a:pos x="22" y="42"/>
                                  </a:cxn>
                                  <a:cxn ang="0">
                                    <a:pos x="8" y="26"/>
                                  </a:cxn>
                                  <a:cxn ang="0">
                                    <a:pos x="8" y="26"/>
                                  </a:cxn>
                                  <a:cxn ang="0">
                                    <a:pos x="10" y="20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20" y="10"/>
                                  </a:cxn>
                                  <a:cxn ang="0">
                                    <a:pos x="26" y="8"/>
                                  </a:cxn>
                                  <a:cxn ang="0">
                                    <a:pos x="26" y="8"/>
                                  </a:cxn>
                                  <a:cxn ang="0">
                                    <a:pos x="42" y="22"/>
                                  </a:cxn>
                                  <a:cxn ang="0">
                                    <a:pos x="56" y="38"/>
                                  </a:cxn>
                                  <a:cxn ang="0">
                                    <a:pos x="56" y="38"/>
                                  </a:cxn>
                                  <a:cxn ang="0">
                                    <a:pos x="54" y="44"/>
                                  </a:cxn>
                                  <a:cxn ang="0">
                                    <a:pos x="50" y="50"/>
                                  </a:cxn>
                                  <a:cxn ang="0">
                                    <a:pos x="44" y="54"/>
                                  </a:cxn>
                                  <a:cxn ang="0">
                                    <a:pos x="38" y="56"/>
                                  </a:cxn>
                                </a:cxnLst>
                                <a:rect l="0" t="0" r="r" b="b"/>
                                <a:pathLst>
                                  <a:path w="64" h="64">
                                    <a:moveTo>
                                      <a:pt x="62" y="34"/>
                                    </a:moveTo>
                                    <a:lnTo>
                                      <a:pt x="62" y="34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2" y="30"/>
                                    </a:lnTo>
                                    <a:lnTo>
                                      <a:pt x="2" y="30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34" y="62"/>
                                    </a:lnTo>
                                    <a:lnTo>
                                      <a:pt x="34" y="62"/>
                                    </a:lnTo>
                                    <a:lnTo>
                                      <a:pt x="38" y="64"/>
                                    </a:lnTo>
                                    <a:lnTo>
                                      <a:pt x="40" y="64"/>
                                    </a:lnTo>
                                    <a:lnTo>
                                      <a:pt x="40" y="64"/>
                                    </a:lnTo>
                                    <a:lnTo>
                                      <a:pt x="48" y="60"/>
                                    </a:lnTo>
                                    <a:lnTo>
                                      <a:pt x="54" y="56"/>
                                    </a:lnTo>
                                    <a:lnTo>
                                      <a:pt x="60" y="48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2" y="34"/>
                                    </a:lnTo>
                                    <a:close/>
                                    <a:moveTo>
                                      <a:pt x="38" y="56"/>
                                    </a:moveTo>
                                    <a:lnTo>
                                      <a:pt x="38" y="56"/>
                                    </a:lnTo>
                                    <a:lnTo>
                                      <a:pt x="22" y="42"/>
                                    </a:lnTo>
                                    <a:lnTo>
                                      <a:pt x="8" y="26"/>
                                    </a:lnTo>
                                    <a:lnTo>
                                      <a:pt x="8" y="26"/>
                                    </a:lnTo>
                                    <a:lnTo>
                                      <a:pt x="10" y="20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20" y="10"/>
                                    </a:lnTo>
                                    <a:lnTo>
                                      <a:pt x="26" y="8"/>
                                    </a:lnTo>
                                    <a:lnTo>
                                      <a:pt x="26" y="8"/>
                                    </a:lnTo>
                                    <a:lnTo>
                                      <a:pt x="42" y="22"/>
                                    </a:lnTo>
                                    <a:lnTo>
                                      <a:pt x="56" y="38"/>
                                    </a:lnTo>
                                    <a:lnTo>
                                      <a:pt x="56" y="38"/>
                                    </a:lnTo>
                                    <a:lnTo>
                                      <a:pt x="54" y="44"/>
                                    </a:lnTo>
                                    <a:lnTo>
                                      <a:pt x="50" y="50"/>
                                    </a:lnTo>
                                    <a:lnTo>
                                      <a:pt x="44" y="54"/>
                                    </a:lnTo>
                                    <a:lnTo>
                                      <a:pt x="38" y="5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60" name="Freeform 52"/>
                          <wps:cNvSpPr>
                            <a:spLocks noEditPoints="1"/>
                          </wps:cNvSpPr>
                          <wps:spPr bwMode="auto">
                            <a:xfrm>
                              <a:off x="4308604" y="6335832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4" y="12"/>
                                </a:cxn>
                                <a:cxn ang="0">
                                  <a:pos x="188" y="0"/>
                                </a:cxn>
                                <a:cxn ang="0">
                                  <a:pos x="168" y="4"/>
                                </a:cxn>
                                <a:cxn ang="0">
                                  <a:pos x="112" y="54"/>
                                </a:cxn>
                                <a:cxn ang="0">
                                  <a:pos x="110" y="54"/>
                                </a:cxn>
                                <a:cxn ang="0">
                                  <a:pos x="28" y="138"/>
                                </a:cxn>
                                <a:cxn ang="0">
                                  <a:pos x="20" y="152"/>
                                </a:cxn>
                                <a:cxn ang="0">
                                  <a:pos x="0" y="228"/>
                                </a:cxn>
                                <a:cxn ang="0">
                                  <a:pos x="8" y="248"/>
                                </a:cxn>
                                <a:cxn ang="0">
                                  <a:pos x="28" y="256"/>
                                </a:cxn>
                                <a:cxn ang="0">
                                  <a:pos x="106" y="236"/>
                                </a:cxn>
                                <a:cxn ang="0">
                                  <a:pos x="240" y="106"/>
                                </a:cxn>
                                <a:cxn ang="0">
                                  <a:pos x="252" y="86"/>
                                </a:cxn>
                                <a:cxn ang="0">
                                  <a:pos x="254" y="52"/>
                                </a:cxn>
                                <a:cxn ang="0">
                                  <a:pos x="236" y="20"/>
                                </a:cxn>
                                <a:cxn ang="0">
                                  <a:pos x="126" y="180"/>
                                </a:cxn>
                                <a:cxn ang="0">
                                  <a:pos x="198" y="94"/>
                                </a:cxn>
                                <a:cxn ang="0">
                                  <a:pos x="196" y="126"/>
                                </a:cxn>
                                <a:cxn ang="0">
                                  <a:pos x="190" y="134"/>
                                </a:cxn>
                                <a:cxn ang="0">
                                  <a:pos x="128" y="196"/>
                                </a:cxn>
                                <a:cxn ang="0">
                                  <a:pos x="118" y="162"/>
                                </a:cxn>
                                <a:cxn ang="0">
                                  <a:pos x="100" y="142"/>
                                </a:cxn>
                                <a:cxn ang="0">
                                  <a:pos x="168" y="60"/>
                                </a:cxn>
                                <a:cxn ang="0">
                                  <a:pos x="184" y="72"/>
                                </a:cxn>
                                <a:cxn ang="0">
                                  <a:pos x="118" y="162"/>
                                </a:cxn>
                                <a:cxn ang="0">
                                  <a:pos x="72" y="130"/>
                                </a:cxn>
                                <a:cxn ang="0">
                                  <a:pos x="122" y="66"/>
                                </a:cxn>
                                <a:cxn ang="0">
                                  <a:pos x="150" y="56"/>
                                </a:cxn>
                                <a:cxn ang="0">
                                  <a:pos x="34" y="238"/>
                                </a:cxn>
                                <a:cxn ang="0">
                                  <a:pos x="28" y="240"/>
                                </a:cxn>
                                <a:cxn ang="0">
                                  <a:pos x="16" y="232"/>
                                </a:cxn>
                                <a:cxn ang="0">
                                  <a:pos x="16" y="224"/>
                                </a:cxn>
                                <a:cxn ang="0">
                                  <a:pos x="32" y="194"/>
                                </a:cxn>
                                <a:cxn ang="0">
                                  <a:pos x="52" y="204"/>
                                </a:cxn>
                                <a:cxn ang="0">
                                  <a:pos x="60" y="218"/>
                                </a:cxn>
                                <a:cxn ang="0">
                                  <a:pos x="34" y="238"/>
                                </a:cxn>
                                <a:cxn ang="0">
                                  <a:pos x="70" y="222"/>
                                </a:cxn>
                                <a:cxn ang="0">
                                  <a:pos x="58" y="198"/>
                                </a:cxn>
                                <a:cxn ang="0">
                                  <a:pos x="44" y="188"/>
                                </a:cxn>
                                <a:cxn ang="0">
                                  <a:pos x="36" y="156"/>
                                </a:cxn>
                                <a:cxn ang="0">
                                  <a:pos x="38" y="150"/>
                                </a:cxn>
                                <a:cxn ang="0">
                                  <a:pos x="60" y="144"/>
                                </a:cxn>
                                <a:cxn ang="0">
                                  <a:pos x="82" y="150"/>
                                </a:cxn>
                                <a:cxn ang="0">
                                  <a:pos x="96" y="160"/>
                                </a:cxn>
                                <a:cxn ang="0">
                                  <a:pos x="110" y="182"/>
                                </a:cxn>
                                <a:cxn ang="0">
                                  <a:pos x="110" y="206"/>
                                </a:cxn>
                                <a:cxn ang="0">
                                  <a:pos x="104" y="220"/>
                                </a:cxn>
                                <a:cxn ang="0">
                                  <a:pos x="230" y="94"/>
                                </a:cxn>
                                <a:cxn ang="0">
                                  <a:pos x="216" y="102"/>
                                </a:cxn>
                                <a:cxn ang="0">
                                  <a:pos x="210" y="80"/>
                                </a:cxn>
                                <a:cxn ang="0">
                                  <a:pos x="196" y="60"/>
                                </a:cxn>
                                <a:cxn ang="0">
                                  <a:pos x="162" y="42"/>
                                </a:cxn>
                                <a:cxn ang="0">
                                  <a:pos x="162" y="26"/>
                                </a:cxn>
                                <a:cxn ang="0">
                                  <a:pos x="180" y="16"/>
                                </a:cxn>
                                <a:cxn ang="0">
                                  <a:pos x="198" y="18"/>
                                </a:cxn>
                                <a:cxn ang="0">
                                  <a:pos x="224" y="32"/>
                                </a:cxn>
                                <a:cxn ang="0">
                                  <a:pos x="236" y="48"/>
                                </a:cxn>
                                <a:cxn ang="0">
                                  <a:pos x="240" y="66"/>
                                </a:cxn>
                                <a:cxn ang="0">
                                  <a:pos x="234" y="88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36" y="20"/>
                                  </a:moveTo>
                                  <a:lnTo>
                                    <a:pt x="236" y="20"/>
                                  </a:lnTo>
                                  <a:lnTo>
                                    <a:pt x="224" y="12"/>
                                  </a:lnTo>
                                  <a:lnTo>
                                    <a:pt x="212" y="6"/>
                                  </a:lnTo>
                                  <a:lnTo>
                                    <a:pt x="200" y="2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78" y="0"/>
                                  </a:lnTo>
                                  <a:lnTo>
                                    <a:pt x="168" y="4"/>
                                  </a:lnTo>
                                  <a:lnTo>
                                    <a:pt x="158" y="8"/>
                                  </a:lnTo>
                                  <a:lnTo>
                                    <a:pt x="150" y="16"/>
                                  </a:lnTo>
                                  <a:lnTo>
                                    <a:pt x="112" y="54"/>
                                  </a:lnTo>
                                  <a:lnTo>
                                    <a:pt x="112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28" y="138"/>
                                  </a:lnTo>
                                  <a:lnTo>
                                    <a:pt x="28" y="138"/>
                                  </a:lnTo>
                                  <a:lnTo>
                                    <a:pt x="24" y="144"/>
                                  </a:lnTo>
                                  <a:lnTo>
                                    <a:pt x="20" y="152"/>
                                  </a:lnTo>
                                  <a:lnTo>
                                    <a:pt x="2" y="220"/>
                                  </a:lnTo>
                                  <a:lnTo>
                                    <a:pt x="2" y="220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2" y="238"/>
                                  </a:lnTo>
                                  <a:lnTo>
                                    <a:pt x="8" y="248"/>
                                  </a:lnTo>
                                  <a:lnTo>
                                    <a:pt x="18" y="254"/>
                                  </a:lnTo>
                                  <a:lnTo>
                                    <a:pt x="28" y="256"/>
                                  </a:lnTo>
                                  <a:lnTo>
                                    <a:pt x="28" y="256"/>
                                  </a:lnTo>
                                  <a:lnTo>
                                    <a:pt x="38" y="254"/>
                                  </a:lnTo>
                                  <a:lnTo>
                                    <a:pt x="106" y="236"/>
                                  </a:lnTo>
                                  <a:lnTo>
                                    <a:pt x="106" y="236"/>
                                  </a:lnTo>
                                  <a:lnTo>
                                    <a:pt x="112" y="234"/>
                                  </a:lnTo>
                                  <a:lnTo>
                                    <a:pt x="118" y="228"/>
                                  </a:lnTo>
                                  <a:lnTo>
                                    <a:pt x="240" y="106"/>
                                  </a:lnTo>
                                  <a:lnTo>
                                    <a:pt x="240" y="106"/>
                                  </a:lnTo>
                                  <a:lnTo>
                                    <a:pt x="248" y="96"/>
                                  </a:lnTo>
                                  <a:lnTo>
                                    <a:pt x="252" y="86"/>
                                  </a:lnTo>
                                  <a:lnTo>
                                    <a:pt x="256" y="76"/>
                                  </a:lnTo>
                                  <a:lnTo>
                                    <a:pt x="256" y="64"/>
                                  </a:lnTo>
                                  <a:lnTo>
                                    <a:pt x="254" y="52"/>
                                  </a:lnTo>
                                  <a:lnTo>
                                    <a:pt x="250" y="42"/>
                                  </a:lnTo>
                                  <a:lnTo>
                                    <a:pt x="244" y="30"/>
                                  </a:lnTo>
                                  <a:lnTo>
                                    <a:pt x="236" y="20"/>
                                  </a:lnTo>
                                  <a:close/>
                                  <a:moveTo>
                                    <a:pt x="128" y="190"/>
                                  </a:moveTo>
                                  <a:lnTo>
                                    <a:pt x="128" y="190"/>
                                  </a:lnTo>
                                  <a:lnTo>
                                    <a:pt x="126" y="180"/>
                                  </a:lnTo>
                                  <a:lnTo>
                                    <a:pt x="122" y="170"/>
                                  </a:lnTo>
                                  <a:lnTo>
                                    <a:pt x="198" y="94"/>
                                  </a:lnTo>
                                  <a:lnTo>
                                    <a:pt x="198" y="94"/>
                                  </a:lnTo>
                                  <a:lnTo>
                                    <a:pt x="200" y="104"/>
                                  </a:lnTo>
                                  <a:lnTo>
                                    <a:pt x="200" y="116"/>
                                  </a:lnTo>
                                  <a:lnTo>
                                    <a:pt x="196" y="126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0"/>
                                  </a:lnTo>
                                  <a:close/>
                                  <a:moveTo>
                                    <a:pt x="118" y="162"/>
                                  </a:moveTo>
                                  <a:lnTo>
                                    <a:pt x="118" y="162"/>
                                  </a:lnTo>
                                  <a:lnTo>
                                    <a:pt x="108" y="148"/>
                                  </a:lnTo>
                                  <a:lnTo>
                                    <a:pt x="108" y="148"/>
                                  </a:lnTo>
                                  <a:lnTo>
                                    <a:pt x="100" y="142"/>
                                  </a:lnTo>
                                  <a:lnTo>
                                    <a:pt x="92" y="136"/>
                                  </a:lnTo>
                                  <a:lnTo>
                                    <a:pt x="168" y="60"/>
                                  </a:lnTo>
                                  <a:lnTo>
                                    <a:pt x="168" y="60"/>
                                  </a:lnTo>
                                  <a:lnTo>
                                    <a:pt x="176" y="64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90" y="78"/>
                                  </a:lnTo>
                                  <a:lnTo>
                                    <a:pt x="194" y="86"/>
                                  </a:lnTo>
                                  <a:lnTo>
                                    <a:pt x="118" y="162"/>
                                  </a:lnTo>
                                  <a:close/>
                                  <a:moveTo>
                                    <a:pt x="84" y="132"/>
                                  </a:moveTo>
                                  <a:lnTo>
                                    <a:pt x="84" y="132"/>
                                  </a:lnTo>
                                  <a:lnTo>
                                    <a:pt x="72" y="130"/>
                                  </a:lnTo>
                                  <a:lnTo>
                                    <a:pt x="60" y="128"/>
                                  </a:lnTo>
                                  <a:lnTo>
                                    <a:pt x="122" y="66"/>
                                  </a:lnTo>
                                  <a:lnTo>
                                    <a:pt x="122" y="66"/>
                                  </a:lnTo>
                                  <a:lnTo>
                                    <a:pt x="130" y="60"/>
                                  </a:lnTo>
                                  <a:lnTo>
                                    <a:pt x="140" y="56"/>
                                  </a:lnTo>
                                  <a:lnTo>
                                    <a:pt x="150" y="56"/>
                                  </a:lnTo>
                                  <a:lnTo>
                                    <a:pt x="160" y="58"/>
                                  </a:lnTo>
                                  <a:lnTo>
                                    <a:pt x="84" y="132"/>
                                  </a:lnTo>
                                  <a:close/>
                                  <a:moveTo>
                                    <a:pt x="34" y="238"/>
                                  </a:moveTo>
                                  <a:lnTo>
                                    <a:pt x="34" y="238"/>
                                  </a:lnTo>
                                  <a:lnTo>
                                    <a:pt x="28" y="240"/>
                                  </a:lnTo>
                                  <a:lnTo>
                                    <a:pt x="28" y="240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0" y="236"/>
                                  </a:lnTo>
                                  <a:lnTo>
                                    <a:pt x="16" y="232"/>
                                  </a:lnTo>
                                  <a:lnTo>
                                    <a:pt x="16" y="228"/>
                                  </a:lnTo>
                                  <a:lnTo>
                                    <a:pt x="16" y="228"/>
                                  </a:lnTo>
                                  <a:lnTo>
                                    <a:pt x="16" y="224"/>
                                  </a:lnTo>
                                  <a:lnTo>
                                    <a:pt x="26" y="192"/>
                                  </a:lnTo>
                                  <a:lnTo>
                                    <a:pt x="26" y="192"/>
                                  </a:lnTo>
                                  <a:lnTo>
                                    <a:pt x="32" y="194"/>
                                  </a:lnTo>
                                  <a:lnTo>
                                    <a:pt x="40" y="196"/>
                                  </a:lnTo>
                                  <a:lnTo>
                                    <a:pt x="46" y="200"/>
                                  </a:lnTo>
                                  <a:lnTo>
                                    <a:pt x="52" y="204"/>
                                  </a:lnTo>
                                  <a:lnTo>
                                    <a:pt x="52" y="204"/>
                                  </a:lnTo>
                                  <a:lnTo>
                                    <a:pt x="58" y="210"/>
                                  </a:lnTo>
                                  <a:lnTo>
                                    <a:pt x="60" y="218"/>
                                  </a:lnTo>
                                  <a:lnTo>
                                    <a:pt x="62" y="224"/>
                                  </a:lnTo>
                                  <a:lnTo>
                                    <a:pt x="64" y="232"/>
                                  </a:lnTo>
                                  <a:lnTo>
                                    <a:pt x="34" y="238"/>
                                  </a:lnTo>
                                  <a:close/>
                                  <a:moveTo>
                                    <a:pt x="70" y="230"/>
                                  </a:moveTo>
                                  <a:lnTo>
                                    <a:pt x="70" y="230"/>
                                  </a:lnTo>
                                  <a:lnTo>
                                    <a:pt x="70" y="222"/>
                                  </a:lnTo>
                                  <a:lnTo>
                                    <a:pt x="68" y="214"/>
                                  </a:lnTo>
                                  <a:lnTo>
                                    <a:pt x="64" y="206"/>
                                  </a:lnTo>
                                  <a:lnTo>
                                    <a:pt x="58" y="198"/>
                                  </a:lnTo>
                                  <a:lnTo>
                                    <a:pt x="58" y="198"/>
                                  </a:lnTo>
                                  <a:lnTo>
                                    <a:pt x="50" y="192"/>
                                  </a:lnTo>
                                  <a:lnTo>
                                    <a:pt x="44" y="188"/>
                                  </a:lnTo>
                                  <a:lnTo>
                                    <a:pt x="36" y="186"/>
                                  </a:lnTo>
                                  <a:lnTo>
                                    <a:pt x="28" y="184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38" y="150"/>
                                  </a:lnTo>
                                  <a:lnTo>
                                    <a:pt x="38" y="150"/>
                                  </a:lnTo>
                                  <a:lnTo>
                                    <a:pt x="44" y="146"/>
                                  </a:lnTo>
                                  <a:lnTo>
                                    <a:pt x="52" y="144"/>
                                  </a:lnTo>
                                  <a:lnTo>
                                    <a:pt x="60" y="144"/>
                                  </a:lnTo>
                                  <a:lnTo>
                                    <a:pt x="68" y="144"/>
                                  </a:lnTo>
                                  <a:lnTo>
                                    <a:pt x="74" y="146"/>
                                  </a:lnTo>
                                  <a:lnTo>
                                    <a:pt x="82" y="150"/>
                                  </a:lnTo>
                                  <a:lnTo>
                                    <a:pt x="90" y="154"/>
                                  </a:lnTo>
                                  <a:lnTo>
                                    <a:pt x="96" y="160"/>
                                  </a:lnTo>
                                  <a:lnTo>
                                    <a:pt x="96" y="160"/>
                                  </a:lnTo>
                                  <a:lnTo>
                                    <a:pt x="102" y="166"/>
                                  </a:lnTo>
                                  <a:lnTo>
                                    <a:pt x="108" y="174"/>
                                  </a:lnTo>
                                  <a:lnTo>
                                    <a:pt x="110" y="182"/>
                                  </a:lnTo>
                                  <a:lnTo>
                                    <a:pt x="112" y="190"/>
                                  </a:lnTo>
                                  <a:lnTo>
                                    <a:pt x="112" y="198"/>
                                  </a:lnTo>
                                  <a:lnTo>
                                    <a:pt x="110" y="206"/>
                                  </a:lnTo>
                                  <a:lnTo>
                                    <a:pt x="108" y="214"/>
                                  </a:lnTo>
                                  <a:lnTo>
                                    <a:pt x="104" y="220"/>
                                  </a:lnTo>
                                  <a:lnTo>
                                    <a:pt x="104" y="220"/>
                                  </a:lnTo>
                                  <a:lnTo>
                                    <a:pt x="100" y="222"/>
                                  </a:lnTo>
                                  <a:lnTo>
                                    <a:pt x="70" y="230"/>
                                  </a:lnTo>
                                  <a:close/>
                                  <a:moveTo>
                                    <a:pt x="230" y="94"/>
                                  </a:moveTo>
                                  <a:lnTo>
                                    <a:pt x="216" y="108"/>
                                  </a:lnTo>
                                  <a:lnTo>
                                    <a:pt x="216" y="108"/>
                                  </a:lnTo>
                                  <a:lnTo>
                                    <a:pt x="216" y="102"/>
                                  </a:lnTo>
                                  <a:lnTo>
                                    <a:pt x="216" y="102"/>
                                  </a:lnTo>
                                  <a:lnTo>
                                    <a:pt x="214" y="90"/>
                                  </a:lnTo>
                                  <a:lnTo>
                                    <a:pt x="210" y="80"/>
                                  </a:lnTo>
                                  <a:lnTo>
                                    <a:pt x="204" y="70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86" y="52"/>
                                  </a:lnTo>
                                  <a:lnTo>
                                    <a:pt x="174" y="46"/>
                                  </a:lnTo>
                                  <a:lnTo>
                                    <a:pt x="162" y="42"/>
                                  </a:lnTo>
                                  <a:lnTo>
                                    <a:pt x="148" y="40"/>
                                  </a:lnTo>
                                  <a:lnTo>
                                    <a:pt x="162" y="26"/>
                                  </a:lnTo>
                                  <a:lnTo>
                                    <a:pt x="162" y="26"/>
                                  </a:lnTo>
                                  <a:lnTo>
                                    <a:pt x="168" y="22"/>
                                  </a:lnTo>
                                  <a:lnTo>
                                    <a:pt x="174" y="18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88" y="16"/>
                                  </a:lnTo>
                                  <a:lnTo>
                                    <a:pt x="188" y="16"/>
                                  </a:lnTo>
                                  <a:lnTo>
                                    <a:pt x="198" y="18"/>
                                  </a:lnTo>
                                  <a:lnTo>
                                    <a:pt x="206" y="20"/>
                                  </a:lnTo>
                                  <a:lnTo>
                                    <a:pt x="216" y="26"/>
                                  </a:lnTo>
                                  <a:lnTo>
                                    <a:pt x="224" y="32"/>
                                  </a:lnTo>
                                  <a:lnTo>
                                    <a:pt x="224" y="32"/>
                                  </a:lnTo>
                                  <a:lnTo>
                                    <a:pt x="230" y="40"/>
                                  </a:lnTo>
                                  <a:lnTo>
                                    <a:pt x="236" y="48"/>
                                  </a:lnTo>
                                  <a:lnTo>
                                    <a:pt x="238" y="56"/>
                                  </a:lnTo>
                                  <a:lnTo>
                                    <a:pt x="240" y="66"/>
                                  </a:lnTo>
                                  <a:lnTo>
                                    <a:pt x="240" y="66"/>
                                  </a:lnTo>
                                  <a:lnTo>
                                    <a:pt x="240" y="74"/>
                                  </a:lnTo>
                                  <a:lnTo>
                                    <a:pt x="238" y="82"/>
                                  </a:lnTo>
                                  <a:lnTo>
                                    <a:pt x="234" y="88"/>
                                  </a:lnTo>
                                  <a:lnTo>
                                    <a:pt x="230" y="9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461" name="Freeform 154"/>
                          <wps:cNvSpPr>
                            <a:spLocks noEditPoints="1"/>
                          </wps:cNvSpPr>
                          <wps:spPr bwMode="auto">
                            <a:xfrm>
                              <a:off x="3358206" y="4435038"/>
                              <a:ext cx="475199" cy="46034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6" y="92"/>
                                </a:cxn>
                                <a:cxn ang="0">
                                  <a:pos x="250" y="84"/>
                                </a:cxn>
                                <a:cxn ang="0">
                                  <a:pos x="240" y="80"/>
                                </a:cxn>
                                <a:cxn ang="0">
                                  <a:pos x="144" y="10"/>
                                </a:cxn>
                                <a:cxn ang="0">
                                  <a:pos x="142" y="6"/>
                                </a:cxn>
                                <a:cxn ang="0">
                                  <a:pos x="134" y="0"/>
                                </a:cxn>
                                <a:cxn ang="0">
                                  <a:pos x="128" y="0"/>
                                </a:cxn>
                                <a:cxn ang="0">
                                  <a:pos x="118" y="2"/>
                                </a:cxn>
                                <a:cxn ang="0">
                                  <a:pos x="112" y="10"/>
                                </a:cxn>
                                <a:cxn ang="0">
                                  <a:pos x="16" y="80"/>
                                </a:cxn>
                                <a:cxn ang="0">
                                  <a:pos x="10" y="82"/>
                                </a:cxn>
                                <a:cxn ang="0">
                                  <a:pos x="4" y="88"/>
                                </a:cxn>
                                <a:cxn ang="0">
                                  <a:pos x="0" y="92"/>
                                </a:cxn>
                                <a:cxn ang="0">
                                  <a:pos x="0" y="102"/>
                                </a:cxn>
                                <a:cxn ang="0">
                                  <a:pos x="6" y="110"/>
                                </a:cxn>
                                <a:cxn ang="0">
                                  <a:pos x="42" y="228"/>
                                </a:cxn>
                                <a:cxn ang="0">
                                  <a:pos x="42" y="232"/>
                                </a:cxn>
                                <a:cxn ang="0">
                                  <a:pos x="46" y="242"/>
                                </a:cxn>
                                <a:cxn ang="0">
                                  <a:pos x="50" y="244"/>
                                </a:cxn>
                                <a:cxn ang="0">
                                  <a:pos x="60" y="248"/>
                                </a:cxn>
                                <a:cxn ang="0">
                                  <a:pos x="70" y="246"/>
                                </a:cxn>
                                <a:cxn ang="0">
                                  <a:pos x="186" y="246"/>
                                </a:cxn>
                                <a:cxn ang="0">
                                  <a:pos x="196" y="248"/>
                                </a:cxn>
                                <a:cxn ang="0">
                                  <a:pos x="200" y="248"/>
                                </a:cxn>
                                <a:cxn ang="0">
                                  <a:pos x="206" y="244"/>
                                </a:cxn>
                                <a:cxn ang="0">
                                  <a:pos x="212" y="236"/>
                                </a:cxn>
                                <a:cxn ang="0">
                                  <a:pos x="214" y="228"/>
                                </a:cxn>
                                <a:cxn ang="0">
                                  <a:pos x="250" y="110"/>
                                </a:cxn>
                                <a:cxn ang="0">
                                  <a:pos x="254" y="106"/>
                                </a:cxn>
                                <a:cxn ang="0">
                                  <a:pos x="256" y="98"/>
                                </a:cxn>
                                <a:cxn ang="0">
                                  <a:pos x="188" y="146"/>
                                </a:cxn>
                                <a:cxn ang="0">
                                  <a:pos x="184" y="154"/>
                                </a:cxn>
                                <a:cxn ang="0">
                                  <a:pos x="196" y="230"/>
                                </a:cxn>
                                <a:cxn ang="0">
                                  <a:pos x="136" y="198"/>
                                </a:cxn>
                                <a:cxn ang="0">
                                  <a:pos x="128" y="196"/>
                                </a:cxn>
                                <a:cxn ang="0">
                                  <a:pos x="60" y="230"/>
                                </a:cxn>
                                <a:cxn ang="0">
                                  <a:pos x="72" y="162"/>
                                </a:cxn>
                                <a:cxn ang="0">
                                  <a:pos x="68" y="146"/>
                                </a:cxn>
                                <a:cxn ang="0">
                                  <a:pos x="86" y="88"/>
                                </a:cxn>
                                <a:cxn ang="0">
                                  <a:pos x="94" y="84"/>
                                </a:cxn>
                                <a:cxn ang="0">
                                  <a:pos x="128" y="18"/>
                                </a:cxn>
                                <a:cxn ang="0">
                                  <a:pos x="156" y="78"/>
                                </a:cxn>
                                <a:cxn ang="0">
                                  <a:pos x="170" y="88"/>
                                </a:cxn>
                                <a:cxn ang="0">
                                  <a:pos x="188" y="146"/>
                                </a:cxn>
                              </a:cxnLst>
                              <a:rect l="0" t="0" r="r" b="b"/>
                              <a:pathLst>
                                <a:path w="256" h="248">
                                  <a:moveTo>
                                    <a:pt x="256" y="92"/>
                                  </a:moveTo>
                                  <a:lnTo>
                                    <a:pt x="256" y="92"/>
                                  </a:lnTo>
                                  <a:lnTo>
                                    <a:pt x="252" y="88"/>
                                  </a:lnTo>
                                  <a:lnTo>
                                    <a:pt x="250" y="84"/>
                                  </a:lnTo>
                                  <a:lnTo>
                                    <a:pt x="246" y="82"/>
                                  </a:lnTo>
                                  <a:lnTo>
                                    <a:pt x="240" y="80"/>
                                  </a:lnTo>
                                  <a:lnTo>
                                    <a:pt x="174" y="70"/>
                                  </a:lnTo>
                                  <a:lnTo>
                                    <a:pt x="144" y="10"/>
                                  </a:lnTo>
                                  <a:lnTo>
                                    <a:pt x="144" y="10"/>
                                  </a:lnTo>
                                  <a:lnTo>
                                    <a:pt x="142" y="6"/>
                                  </a:lnTo>
                                  <a:lnTo>
                                    <a:pt x="138" y="2"/>
                                  </a:lnTo>
                                  <a:lnTo>
                                    <a:pt x="134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118" y="2"/>
                                  </a:lnTo>
                                  <a:lnTo>
                                    <a:pt x="114" y="6"/>
                                  </a:lnTo>
                                  <a:lnTo>
                                    <a:pt x="112" y="10"/>
                                  </a:lnTo>
                                  <a:lnTo>
                                    <a:pt x="82" y="70"/>
                                  </a:lnTo>
                                  <a:lnTo>
                                    <a:pt x="16" y="80"/>
                                  </a:lnTo>
                                  <a:lnTo>
                                    <a:pt x="16" y="80"/>
                                  </a:lnTo>
                                  <a:lnTo>
                                    <a:pt x="10" y="82"/>
                                  </a:lnTo>
                                  <a:lnTo>
                                    <a:pt x="6" y="84"/>
                                  </a:lnTo>
                                  <a:lnTo>
                                    <a:pt x="4" y="88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0" y="102"/>
                                  </a:lnTo>
                                  <a:lnTo>
                                    <a:pt x="2" y="106"/>
                                  </a:lnTo>
                                  <a:lnTo>
                                    <a:pt x="6" y="110"/>
                                  </a:lnTo>
                                  <a:lnTo>
                                    <a:pt x="54" y="160"/>
                                  </a:lnTo>
                                  <a:lnTo>
                                    <a:pt x="42" y="228"/>
                                  </a:lnTo>
                                  <a:lnTo>
                                    <a:pt x="42" y="228"/>
                                  </a:lnTo>
                                  <a:lnTo>
                                    <a:pt x="42" y="232"/>
                                  </a:lnTo>
                                  <a:lnTo>
                                    <a:pt x="44" y="236"/>
                                  </a:lnTo>
                                  <a:lnTo>
                                    <a:pt x="46" y="242"/>
                                  </a:lnTo>
                                  <a:lnTo>
                                    <a:pt x="50" y="244"/>
                                  </a:lnTo>
                                  <a:lnTo>
                                    <a:pt x="50" y="244"/>
                                  </a:lnTo>
                                  <a:lnTo>
                                    <a:pt x="56" y="248"/>
                                  </a:lnTo>
                                  <a:lnTo>
                                    <a:pt x="60" y="248"/>
                                  </a:lnTo>
                                  <a:lnTo>
                                    <a:pt x="60" y="248"/>
                                  </a:lnTo>
                                  <a:lnTo>
                                    <a:pt x="70" y="246"/>
                                  </a:lnTo>
                                  <a:lnTo>
                                    <a:pt x="128" y="214"/>
                                  </a:lnTo>
                                  <a:lnTo>
                                    <a:pt x="186" y="246"/>
                                  </a:lnTo>
                                  <a:lnTo>
                                    <a:pt x="186" y="246"/>
                                  </a:lnTo>
                                  <a:lnTo>
                                    <a:pt x="196" y="248"/>
                                  </a:lnTo>
                                  <a:lnTo>
                                    <a:pt x="196" y="248"/>
                                  </a:lnTo>
                                  <a:lnTo>
                                    <a:pt x="200" y="248"/>
                                  </a:lnTo>
                                  <a:lnTo>
                                    <a:pt x="206" y="244"/>
                                  </a:lnTo>
                                  <a:lnTo>
                                    <a:pt x="206" y="244"/>
                                  </a:lnTo>
                                  <a:lnTo>
                                    <a:pt x="210" y="242"/>
                                  </a:lnTo>
                                  <a:lnTo>
                                    <a:pt x="212" y="236"/>
                                  </a:lnTo>
                                  <a:lnTo>
                                    <a:pt x="214" y="232"/>
                                  </a:lnTo>
                                  <a:lnTo>
                                    <a:pt x="214" y="228"/>
                                  </a:lnTo>
                                  <a:lnTo>
                                    <a:pt x="202" y="160"/>
                                  </a:lnTo>
                                  <a:lnTo>
                                    <a:pt x="250" y="110"/>
                                  </a:lnTo>
                                  <a:lnTo>
                                    <a:pt x="250" y="110"/>
                                  </a:lnTo>
                                  <a:lnTo>
                                    <a:pt x="254" y="106"/>
                                  </a:lnTo>
                                  <a:lnTo>
                                    <a:pt x="256" y="102"/>
                                  </a:lnTo>
                                  <a:lnTo>
                                    <a:pt x="256" y="98"/>
                                  </a:lnTo>
                                  <a:lnTo>
                                    <a:pt x="256" y="92"/>
                                  </a:lnTo>
                                  <a:close/>
                                  <a:moveTo>
                                    <a:pt x="188" y="146"/>
                                  </a:moveTo>
                                  <a:lnTo>
                                    <a:pt x="188" y="146"/>
                                  </a:lnTo>
                                  <a:lnTo>
                                    <a:pt x="184" y="154"/>
                                  </a:lnTo>
                                  <a:lnTo>
                                    <a:pt x="184" y="162"/>
                                  </a:lnTo>
                                  <a:lnTo>
                                    <a:pt x="196" y="230"/>
                                  </a:lnTo>
                                  <a:lnTo>
                                    <a:pt x="136" y="198"/>
                                  </a:lnTo>
                                  <a:lnTo>
                                    <a:pt x="136" y="198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0" y="198"/>
                                  </a:lnTo>
                                  <a:lnTo>
                                    <a:pt x="60" y="230"/>
                                  </a:lnTo>
                                  <a:lnTo>
                                    <a:pt x="72" y="162"/>
                                  </a:lnTo>
                                  <a:lnTo>
                                    <a:pt x="72" y="162"/>
                                  </a:lnTo>
                                  <a:lnTo>
                                    <a:pt x="72" y="154"/>
                                  </a:lnTo>
                                  <a:lnTo>
                                    <a:pt x="68" y="146"/>
                                  </a:lnTo>
                                  <a:lnTo>
                                    <a:pt x="18" y="98"/>
                                  </a:lnTo>
                                  <a:lnTo>
                                    <a:pt x="86" y="88"/>
                                  </a:lnTo>
                                  <a:lnTo>
                                    <a:pt x="86" y="88"/>
                                  </a:lnTo>
                                  <a:lnTo>
                                    <a:pt x="94" y="84"/>
                                  </a:lnTo>
                                  <a:lnTo>
                                    <a:pt x="100" y="78"/>
                                  </a:lnTo>
                                  <a:lnTo>
                                    <a:pt x="128" y="18"/>
                                  </a:lnTo>
                                  <a:lnTo>
                                    <a:pt x="156" y="78"/>
                                  </a:lnTo>
                                  <a:lnTo>
                                    <a:pt x="156" y="78"/>
                                  </a:lnTo>
                                  <a:lnTo>
                                    <a:pt x="162" y="84"/>
                                  </a:lnTo>
                                  <a:lnTo>
                                    <a:pt x="170" y="88"/>
                                  </a:lnTo>
                                  <a:lnTo>
                                    <a:pt x="238" y="98"/>
                                  </a:lnTo>
                                  <a:lnTo>
                                    <a:pt x="188" y="14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62" name="Group 202"/>
                          <wpg:cNvGrpSpPr/>
                          <wpg:grpSpPr>
                            <a:xfrm>
                              <a:off x="536715" y="5385435"/>
                              <a:ext cx="415799" cy="475199"/>
                              <a:chOff x="536715" y="5385435"/>
                              <a:chExt cx="355600" cy="406400"/>
                            </a:xfrm>
                            <a:grpFill/>
                          </wpg:grpSpPr>
                          <wps:wsp>
                            <wps:cNvPr id="463" name="Freeform 13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6715" y="5385435"/>
                                <a:ext cx="3556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24" y="54"/>
                                  </a:cxn>
                                  <a:cxn ang="0">
                                    <a:pos x="216" y="38"/>
                                  </a:cxn>
                                  <a:cxn ang="0">
                                    <a:pos x="200" y="32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72" y="0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32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8" y="38"/>
                                  </a:cxn>
                                  <a:cxn ang="0">
                                    <a:pos x="0" y="54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72"/>
                                  </a:cxn>
                                  <a:cxn ang="0">
                                    <a:pos x="4" y="84"/>
                                  </a:cxn>
                                  <a:cxn ang="0">
                                    <a:pos x="16" y="88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8" y="236"/>
                                  </a:cxn>
                                  <a:cxn ang="0">
                                    <a:pos x="36" y="254"/>
                                  </a:cxn>
                                  <a:cxn ang="0">
                                    <a:pos x="48" y="256"/>
                                  </a:cxn>
                                  <a:cxn ang="0">
                                    <a:pos x="176" y="256"/>
                                  </a:cxn>
                                  <a:cxn ang="0">
                                    <a:pos x="188" y="254"/>
                                  </a:cxn>
                                  <a:cxn ang="0">
                                    <a:pos x="206" y="236"/>
                                  </a:cxn>
                                  <a:cxn ang="0">
                                    <a:pos x="208" y="224"/>
                                  </a:cxn>
                                  <a:cxn ang="0">
                                    <a:pos x="208" y="88"/>
                                  </a:cxn>
                                  <a:cxn ang="0">
                                    <a:pos x="220" y="84"/>
                                  </a:cxn>
                                  <a:cxn ang="0">
                                    <a:pos x="224" y="72"/>
                                  </a:cxn>
                                  <a:cxn ang="0">
                                    <a:pos x="224" y="54"/>
                                  </a:cxn>
                                  <a:cxn ang="0">
                                    <a:pos x="64" y="24"/>
                                  </a:cxn>
                                  <a:cxn ang="0">
                                    <a:pos x="64" y="20"/>
                                  </a:cxn>
                                  <a:cxn ang="0">
                                    <a:pos x="68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6" y="16"/>
                                  </a:cxn>
                                  <a:cxn ang="0">
                                    <a:pos x="160" y="20"/>
                                  </a:cxn>
                                  <a:cxn ang="0">
                                    <a:pos x="160" y="32"/>
                                  </a:cxn>
                                  <a:cxn ang="0">
                                    <a:pos x="64" y="24"/>
                                  </a:cxn>
                                  <a:cxn ang="0">
                                    <a:pos x="192" y="224"/>
                                  </a:cxn>
                                  <a:cxn ang="0">
                                    <a:pos x="188" y="236"/>
                                  </a:cxn>
                                  <a:cxn ang="0">
                                    <a:pos x="176" y="240"/>
                                  </a:cxn>
                                  <a:cxn ang="0">
                                    <a:pos x="48" y="240"/>
                                  </a:cxn>
                                  <a:cxn ang="0">
                                    <a:pos x="36" y="236"/>
                                  </a:cxn>
                                  <a:cxn ang="0">
                                    <a:pos x="32" y="224"/>
                                  </a:cxn>
                                  <a:cxn ang="0">
                                    <a:pos x="192" y="88"/>
                                  </a:cxn>
                                  <a:cxn ang="0">
                                    <a:pos x="208" y="64"/>
                                  </a:cxn>
                                  <a:cxn ang="0">
                                    <a:pos x="16" y="72"/>
                                  </a:cxn>
                                  <a:cxn ang="0">
                                    <a:pos x="16" y="56"/>
                                  </a:cxn>
                                  <a:cxn ang="0">
                                    <a:pos x="16" y="52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200" y="48"/>
                                  </a:cxn>
                                  <a:cxn ang="0">
                                    <a:pos x="204" y="48"/>
                                  </a:cxn>
                                  <a:cxn ang="0">
                                    <a:pos x="208" y="52"/>
                                  </a:cxn>
                                  <a:cxn ang="0">
                                    <a:pos x="208" y="64"/>
                                  </a:cxn>
                                </a:cxnLst>
                                <a:rect l="0" t="0" r="r" b="b"/>
                                <a:pathLst>
                                  <a:path w="224" h="256">
                                    <a:moveTo>
                                      <a:pt x="224" y="54"/>
                                    </a:moveTo>
                                    <a:lnTo>
                                      <a:pt x="224" y="54"/>
                                    </a:lnTo>
                                    <a:lnTo>
                                      <a:pt x="222" y="46"/>
                                    </a:lnTo>
                                    <a:lnTo>
                                      <a:pt x="216" y="38"/>
                                    </a:lnTo>
                                    <a:lnTo>
                                      <a:pt x="210" y="34"/>
                                    </a:lnTo>
                                    <a:lnTo>
                                      <a:pt x="200" y="32"/>
                                    </a:lnTo>
                                    <a:lnTo>
                                      <a:pt x="176" y="32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4" y="14"/>
                                    </a:lnTo>
                                    <a:lnTo>
                                      <a:pt x="168" y="8"/>
                                    </a:lnTo>
                                    <a:lnTo>
                                      <a:pt x="162" y="2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62" y="2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1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32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14" y="34"/>
                                    </a:lnTo>
                                    <a:lnTo>
                                      <a:pt x="8" y="38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0" y="54"/>
                                    </a:lnTo>
                                    <a:lnTo>
                                      <a:pt x="0" y="5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2" y="78"/>
                                    </a:lnTo>
                                    <a:lnTo>
                                      <a:pt x="4" y="84"/>
                                    </a:lnTo>
                                    <a:lnTo>
                                      <a:pt x="10" y="86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230"/>
                                    </a:lnTo>
                                    <a:lnTo>
                                      <a:pt x="18" y="236"/>
                                    </a:lnTo>
                                    <a:lnTo>
                                      <a:pt x="26" y="246"/>
                                    </a:lnTo>
                                    <a:lnTo>
                                      <a:pt x="36" y="254"/>
                                    </a:lnTo>
                                    <a:lnTo>
                                      <a:pt x="42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176" y="256"/>
                                    </a:lnTo>
                                    <a:lnTo>
                                      <a:pt x="176" y="256"/>
                                    </a:lnTo>
                                    <a:lnTo>
                                      <a:pt x="182" y="256"/>
                                    </a:lnTo>
                                    <a:lnTo>
                                      <a:pt x="188" y="254"/>
                                    </a:lnTo>
                                    <a:lnTo>
                                      <a:pt x="198" y="246"/>
                                    </a:lnTo>
                                    <a:lnTo>
                                      <a:pt x="206" y="236"/>
                                    </a:lnTo>
                                    <a:lnTo>
                                      <a:pt x="208" y="230"/>
                                    </a:lnTo>
                                    <a:lnTo>
                                      <a:pt x="208" y="224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4" y="86"/>
                                    </a:lnTo>
                                    <a:lnTo>
                                      <a:pt x="220" y="84"/>
                                    </a:lnTo>
                                    <a:lnTo>
                                      <a:pt x="222" y="78"/>
                                    </a:lnTo>
                                    <a:lnTo>
                                      <a:pt x="224" y="72"/>
                                    </a:lnTo>
                                    <a:lnTo>
                                      <a:pt x="224" y="64"/>
                                    </a:lnTo>
                                    <a:lnTo>
                                      <a:pt x="224" y="54"/>
                                    </a:lnTo>
                                    <a:lnTo>
                                      <a:pt x="224" y="54"/>
                                    </a:lnTo>
                                    <a:close/>
                                    <a:moveTo>
                                      <a:pt x="64" y="24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0"/>
                                    </a:lnTo>
                                    <a:lnTo>
                                      <a:pt x="66" y="18"/>
                                    </a:lnTo>
                                    <a:lnTo>
                                      <a:pt x="68" y="16"/>
                                    </a:lnTo>
                                    <a:lnTo>
                                      <a:pt x="7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6" y="16"/>
                                    </a:lnTo>
                                    <a:lnTo>
                                      <a:pt x="158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60" y="32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24"/>
                                    </a:lnTo>
                                    <a:close/>
                                    <a:moveTo>
                                      <a:pt x="192" y="224"/>
                                    </a:moveTo>
                                    <a:lnTo>
                                      <a:pt x="192" y="224"/>
                                    </a:lnTo>
                                    <a:lnTo>
                                      <a:pt x="190" y="230"/>
                                    </a:lnTo>
                                    <a:lnTo>
                                      <a:pt x="188" y="236"/>
                                    </a:lnTo>
                                    <a:lnTo>
                                      <a:pt x="182" y="238"/>
                                    </a:lnTo>
                                    <a:lnTo>
                                      <a:pt x="176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42" y="238"/>
                                    </a:lnTo>
                                    <a:lnTo>
                                      <a:pt x="36" y="236"/>
                                    </a:lnTo>
                                    <a:lnTo>
                                      <a:pt x="34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32" y="88"/>
                                    </a:lnTo>
                                    <a:lnTo>
                                      <a:pt x="192" y="88"/>
                                    </a:lnTo>
                                    <a:lnTo>
                                      <a:pt x="192" y="224"/>
                                    </a:lnTo>
                                    <a:close/>
                                    <a:moveTo>
                                      <a:pt x="208" y="64"/>
                                    </a:moveTo>
                                    <a:lnTo>
                                      <a:pt x="208" y="7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8" y="50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4" y="48"/>
                                    </a:lnTo>
                                    <a:lnTo>
                                      <a:pt x="206" y="50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6"/>
                                    </a:lnTo>
                                    <a:lnTo>
                                      <a:pt x="208" y="6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4" name="Freeform 1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29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5" name="Freeform 13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891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6" name="Freeform 13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53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67" name="Group 207"/>
                          <wpg:cNvGrpSpPr/>
                          <wpg:grpSpPr>
                            <a:xfrm>
                              <a:off x="3358206" y="7315930"/>
                              <a:ext cx="475199" cy="415799"/>
                              <a:chOff x="3358206" y="7315930"/>
                              <a:chExt cx="406400" cy="355600"/>
                            </a:xfrm>
                            <a:grpFill/>
                          </wpg:grpSpPr>
                          <wps:wsp>
                            <wps:cNvPr id="468" name="Freeform 2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58206" y="7315930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132"/>
                                  </a:cxn>
                                  <a:cxn ang="0">
                                    <a:pos x="224" y="12"/>
                                  </a:cxn>
                                  <a:cxn ang="0">
                                    <a:pos x="224" y="12"/>
                                  </a:cxn>
                                  <a:cxn ang="0">
                                    <a:pos x="222" y="6"/>
                                  </a:cxn>
                                  <a:cxn ang="0">
                                    <a:pos x="218" y="4"/>
                                  </a:cxn>
                                  <a:cxn ang="0">
                                    <a:pos x="214" y="0"/>
                                  </a:cxn>
                                  <a:cxn ang="0">
                                    <a:pos x="208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2" y="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0" y="132"/>
                                  </a:cxn>
                                  <a:cxn ang="0">
                                    <a:pos x="0" y="132"/>
                                  </a:cxn>
                                  <a:cxn ang="0">
                                    <a:pos x="0" y="136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0" y="198"/>
                                  </a:cxn>
                                  <a:cxn ang="0">
                                    <a:pos x="2" y="204"/>
                                  </a:cxn>
                                  <a:cxn ang="0">
                                    <a:pos x="10" y="214"/>
                                  </a:cxn>
                                  <a:cxn ang="0">
                                    <a:pos x="20" y="222"/>
                                  </a:cxn>
                                  <a:cxn ang="0">
                                    <a:pos x="26" y="224"/>
                                  </a:cxn>
                                  <a:cxn ang="0">
                                    <a:pos x="32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30" y="224"/>
                                  </a:cxn>
                                  <a:cxn ang="0">
                                    <a:pos x="236" y="222"/>
                                  </a:cxn>
                                  <a:cxn ang="0">
                                    <a:pos x="246" y="214"/>
                                  </a:cxn>
                                  <a:cxn ang="0">
                                    <a:pos x="254" y="204"/>
                                  </a:cxn>
                                  <a:cxn ang="0">
                                    <a:pos x="256" y="198"/>
                                  </a:cxn>
                                  <a:cxn ang="0">
                                    <a:pos x="256" y="192"/>
                                  </a:cxn>
                                  <a:cxn ang="0">
                                    <a:pos x="256" y="136"/>
                                  </a:cxn>
                                  <a:cxn ang="0">
                                    <a:pos x="256" y="136"/>
                                  </a:cxn>
                                  <a:cxn ang="0">
                                    <a:pos x="256" y="13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38" y="198"/>
                                  </a:cxn>
                                  <a:cxn ang="0">
                                    <a:pos x="236" y="204"/>
                                  </a:cxn>
                                  <a:cxn ang="0">
                                    <a:pos x="230" y="206"/>
                                  </a:cxn>
                                  <a:cxn ang="0">
                                    <a:pos x="224" y="208"/>
                                  </a:cxn>
                                  <a:cxn ang="0">
                                    <a:pos x="32" y="208"/>
                                  </a:cxn>
                                  <a:cxn ang="0">
                                    <a:pos x="32" y="208"/>
                                  </a:cxn>
                                  <a:cxn ang="0">
                                    <a:pos x="26" y="206"/>
                                  </a:cxn>
                                  <a:cxn ang="0">
                                    <a:pos x="20" y="204"/>
                                  </a:cxn>
                                  <a:cxn ang="0">
                                    <a:pos x="18" y="198"/>
                                  </a:cxn>
                                  <a:cxn ang="0">
                                    <a:pos x="16" y="192"/>
                                  </a:cxn>
                                  <a:cxn ang="0">
                                    <a:pos x="16" y="136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40" y="136"/>
                                  </a:cxn>
                                  <a:cxn ang="0">
                                    <a:pos x="240" y="192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256" y="132"/>
                                    </a:moveTo>
                                    <a:lnTo>
                                      <a:pt x="224" y="12"/>
                                    </a:lnTo>
                                    <a:lnTo>
                                      <a:pt x="224" y="12"/>
                                    </a:lnTo>
                                    <a:lnTo>
                                      <a:pt x="222" y="6"/>
                                    </a:lnTo>
                                    <a:lnTo>
                                      <a:pt x="218" y="4"/>
                                    </a:lnTo>
                                    <a:lnTo>
                                      <a:pt x="214" y="0"/>
                                    </a:lnTo>
                                    <a:lnTo>
                                      <a:pt x="20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2" y="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0" y="132"/>
                                    </a:lnTo>
                                    <a:lnTo>
                                      <a:pt x="0" y="132"/>
                                    </a:lnTo>
                                    <a:lnTo>
                                      <a:pt x="0" y="136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8"/>
                                    </a:lnTo>
                                    <a:lnTo>
                                      <a:pt x="2" y="204"/>
                                    </a:lnTo>
                                    <a:lnTo>
                                      <a:pt x="10" y="214"/>
                                    </a:lnTo>
                                    <a:lnTo>
                                      <a:pt x="20" y="222"/>
                                    </a:lnTo>
                                    <a:lnTo>
                                      <a:pt x="26" y="224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24" y="224"/>
                                    </a:lnTo>
                                    <a:lnTo>
                                      <a:pt x="224" y="224"/>
                                    </a:lnTo>
                                    <a:lnTo>
                                      <a:pt x="230" y="224"/>
                                    </a:lnTo>
                                    <a:lnTo>
                                      <a:pt x="236" y="222"/>
                                    </a:lnTo>
                                    <a:lnTo>
                                      <a:pt x="246" y="214"/>
                                    </a:lnTo>
                                    <a:lnTo>
                                      <a:pt x="254" y="204"/>
                                    </a:lnTo>
                                    <a:lnTo>
                                      <a:pt x="256" y="198"/>
                                    </a:lnTo>
                                    <a:lnTo>
                                      <a:pt x="256" y="192"/>
                                    </a:lnTo>
                                    <a:lnTo>
                                      <a:pt x="256" y="136"/>
                                    </a:lnTo>
                                    <a:lnTo>
                                      <a:pt x="256" y="136"/>
                                    </a:lnTo>
                                    <a:lnTo>
                                      <a:pt x="256" y="132"/>
                                    </a:lnTo>
                                    <a:close/>
                                    <a:moveTo>
                                      <a:pt x="240" y="192"/>
                                    </a:moveTo>
                                    <a:lnTo>
                                      <a:pt x="240" y="192"/>
                                    </a:lnTo>
                                    <a:lnTo>
                                      <a:pt x="238" y="198"/>
                                    </a:lnTo>
                                    <a:lnTo>
                                      <a:pt x="236" y="204"/>
                                    </a:lnTo>
                                    <a:lnTo>
                                      <a:pt x="230" y="206"/>
                                    </a:lnTo>
                                    <a:lnTo>
                                      <a:pt x="224" y="208"/>
                                    </a:lnTo>
                                    <a:lnTo>
                                      <a:pt x="32" y="208"/>
                                    </a:lnTo>
                                    <a:lnTo>
                                      <a:pt x="32" y="208"/>
                                    </a:lnTo>
                                    <a:lnTo>
                                      <a:pt x="26" y="206"/>
                                    </a:lnTo>
                                    <a:lnTo>
                                      <a:pt x="20" y="204"/>
                                    </a:lnTo>
                                    <a:lnTo>
                                      <a:pt x="18" y="198"/>
                                    </a:lnTo>
                                    <a:lnTo>
                                      <a:pt x="16" y="192"/>
                                    </a:lnTo>
                                    <a:lnTo>
                                      <a:pt x="16" y="136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40" y="136"/>
                                    </a:lnTo>
                                    <a:lnTo>
                                      <a:pt x="24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9" name="Freeform 2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05831" y="7366730"/>
                                <a:ext cx="311150" cy="228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0"/>
                                  </a:cxn>
                                  <a:cxn ang="0">
                                    <a:pos x="36" y="0"/>
                                  </a:cxn>
                                  <a:cxn ang="0">
                                    <a:pos x="36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8" y="6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6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40" y="112"/>
                                  </a:cxn>
                                  <a:cxn ang="0">
                                    <a:pos x="46" y="112"/>
                                  </a:cxn>
                                  <a:cxn ang="0">
                                    <a:pos x="56" y="136"/>
                                  </a:cxn>
                                  <a:cxn ang="0">
                                    <a:pos x="56" y="136"/>
                                  </a:cxn>
                                  <a:cxn ang="0">
                                    <a:pos x="60" y="138"/>
                                  </a:cxn>
                                  <a:cxn ang="0">
                                    <a:pos x="62" y="142"/>
                                  </a:cxn>
                                  <a:cxn ang="0">
                                    <a:pos x="66" y="144"/>
                                  </a:cxn>
                                  <a:cxn ang="0">
                                    <a:pos x="70" y="144"/>
                                  </a:cxn>
                                  <a:cxn ang="0">
                                    <a:pos x="126" y="144"/>
                                  </a:cxn>
                                  <a:cxn ang="0">
                                    <a:pos x="126" y="144"/>
                                  </a:cxn>
                                  <a:cxn ang="0">
                                    <a:pos x="130" y="144"/>
                                  </a:cxn>
                                  <a:cxn ang="0">
                                    <a:pos x="134" y="142"/>
                                  </a:cxn>
                                  <a:cxn ang="0">
                                    <a:pos x="136" y="138"/>
                                  </a:cxn>
                                  <a:cxn ang="0">
                                    <a:pos x="140" y="136"/>
                                  </a:cxn>
                                  <a:cxn ang="0">
                                    <a:pos x="150" y="112"/>
                                  </a:cxn>
                                  <a:cxn ang="0">
                                    <a:pos x="156" y="112"/>
                                  </a:cxn>
                                  <a:cxn ang="0">
                                    <a:pos x="164" y="112"/>
                                  </a:cxn>
                                  <a:cxn ang="0">
                                    <a:pos x="188" y="112"/>
                                  </a:cxn>
                                  <a:cxn ang="0">
                                    <a:pos x="188" y="112"/>
                                  </a:cxn>
                                  <a:cxn ang="0">
                                    <a:pos x="192" y="112"/>
                                  </a:cxn>
                                  <a:cxn ang="0">
                                    <a:pos x="194" y="108"/>
                                  </a:cxn>
                                  <a:cxn ang="0">
                                    <a:pos x="194" y="108"/>
                                  </a:cxn>
                                  <a:cxn ang="0">
                                    <a:pos x="196" y="106"/>
                                  </a:cxn>
                                  <a:cxn ang="0">
                                    <a:pos x="196" y="102"/>
                                  </a:cxn>
                                  <a:cxn ang="0">
                                    <a:pos x="168" y="6"/>
                                  </a:cxn>
                                  <a:cxn ang="0">
                                    <a:pos x="168" y="6"/>
                                  </a:cxn>
                                  <a:cxn ang="0">
                                    <a:pos x="164" y="2"/>
                                  </a:cxn>
                                  <a:cxn ang="0">
                                    <a:pos x="160" y="0"/>
                                  </a:cxn>
                                  <a:cxn ang="0">
                                    <a:pos x="164" y="96"/>
                                  </a:cxn>
                                  <a:cxn ang="0">
                                    <a:pos x="150" y="96"/>
                                  </a:cxn>
                                  <a:cxn ang="0">
                                    <a:pos x="150" y="96"/>
                                  </a:cxn>
                                  <a:cxn ang="0">
                                    <a:pos x="146" y="96"/>
                                  </a:cxn>
                                  <a:cxn ang="0">
                                    <a:pos x="142" y="98"/>
                                  </a:cxn>
                                  <a:cxn ang="0">
                                    <a:pos x="140" y="102"/>
                                  </a:cxn>
                                  <a:cxn ang="0">
                                    <a:pos x="136" y="104"/>
                                  </a:cxn>
                                  <a:cxn ang="0">
                                    <a:pos x="126" y="128"/>
                                  </a:cxn>
                                  <a:cxn ang="0">
                                    <a:pos x="70" y="128"/>
                                  </a:cxn>
                                  <a:cxn ang="0">
                                    <a:pos x="60" y="104"/>
                                  </a:cxn>
                                  <a:cxn ang="0">
                                    <a:pos x="60" y="104"/>
                                  </a:cxn>
                                  <a:cxn ang="0">
                                    <a:pos x="56" y="102"/>
                                  </a:cxn>
                                  <a:cxn ang="0">
                                    <a:pos x="54" y="98"/>
                                  </a:cxn>
                                  <a:cxn ang="0">
                                    <a:pos x="50" y="96"/>
                                  </a:cxn>
                                  <a:cxn ang="0">
                                    <a:pos x="46" y="96"/>
                                  </a:cxn>
                                  <a:cxn ang="0">
                                    <a:pos x="32" y="96"/>
                                  </a:cxn>
                                  <a:cxn ang="0">
                                    <a:pos x="12" y="96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160" y="8"/>
                                  </a:cxn>
                                  <a:cxn ang="0">
                                    <a:pos x="184" y="96"/>
                                  </a:cxn>
                                  <a:cxn ang="0">
                                    <a:pos x="164" y="96"/>
                                  </a:cxn>
                                </a:cxnLst>
                                <a:rect l="0" t="0" r="r" b="b"/>
                                <a:pathLst>
                                  <a:path w="196" h="144">
                                    <a:moveTo>
                                      <a:pt x="160" y="0"/>
                                    </a:moveTo>
                                    <a:lnTo>
                                      <a:pt x="36" y="0"/>
                                    </a:lnTo>
                                    <a:lnTo>
                                      <a:pt x="36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8" y="6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6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6" y="112"/>
                                    </a:lnTo>
                                    <a:lnTo>
                                      <a:pt x="56" y="136"/>
                                    </a:lnTo>
                                    <a:lnTo>
                                      <a:pt x="56" y="136"/>
                                    </a:lnTo>
                                    <a:lnTo>
                                      <a:pt x="60" y="138"/>
                                    </a:lnTo>
                                    <a:lnTo>
                                      <a:pt x="62" y="142"/>
                                    </a:lnTo>
                                    <a:lnTo>
                                      <a:pt x="66" y="144"/>
                                    </a:lnTo>
                                    <a:lnTo>
                                      <a:pt x="70" y="144"/>
                                    </a:lnTo>
                                    <a:lnTo>
                                      <a:pt x="126" y="144"/>
                                    </a:lnTo>
                                    <a:lnTo>
                                      <a:pt x="126" y="144"/>
                                    </a:lnTo>
                                    <a:lnTo>
                                      <a:pt x="130" y="144"/>
                                    </a:lnTo>
                                    <a:lnTo>
                                      <a:pt x="134" y="142"/>
                                    </a:lnTo>
                                    <a:lnTo>
                                      <a:pt x="136" y="138"/>
                                    </a:lnTo>
                                    <a:lnTo>
                                      <a:pt x="140" y="136"/>
                                    </a:lnTo>
                                    <a:lnTo>
                                      <a:pt x="150" y="112"/>
                                    </a:lnTo>
                                    <a:lnTo>
                                      <a:pt x="156" y="112"/>
                                    </a:lnTo>
                                    <a:lnTo>
                                      <a:pt x="164" y="112"/>
                                    </a:lnTo>
                                    <a:lnTo>
                                      <a:pt x="188" y="112"/>
                                    </a:lnTo>
                                    <a:lnTo>
                                      <a:pt x="188" y="112"/>
                                    </a:lnTo>
                                    <a:lnTo>
                                      <a:pt x="192" y="112"/>
                                    </a:lnTo>
                                    <a:lnTo>
                                      <a:pt x="194" y="108"/>
                                    </a:lnTo>
                                    <a:lnTo>
                                      <a:pt x="194" y="108"/>
                                    </a:lnTo>
                                    <a:lnTo>
                                      <a:pt x="196" y="106"/>
                                    </a:lnTo>
                                    <a:lnTo>
                                      <a:pt x="196" y="10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4" y="2"/>
                                    </a:lnTo>
                                    <a:lnTo>
                                      <a:pt x="160" y="0"/>
                                    </a:lnTo>
                                    <a:close/>
                                    <a:moveTo>
                                      <a:pt x="164" y="96"/>
                                    </a:moveTo>
                                    <a:lnTo>
                                      <a:pt x="150" y="96"/>
                                    </a:lnTo>
                                    <a:lnTo>
                                      <a:pt x="150" y="96"/>
                                    </a:lnTo>
                                    <a:lnTo>
                                      <a:pt x="146" y="96"/>
                                    </a:lnTo>
                                    <a:lnTo>
                                      <a:pt x="142" y="98"/>
                                    </a:lnTo>
                                    <a:lnTo>
                                      <a:pt x="140" y="102"/>
                                    </a:lnTo>
                                    <a:lnTo>
                                      <a:pt x="136" y="104"/>
                                    </a:lnTo>
                                    <a:lnTo>
                                      <a:pt x="126" y="128"/>
                                    </a:lnTo>
                                    <a:lnTo>
                                      <a:pt x="70" y="128"/>
                                    </a:lnTo>
                                    <a:lnTo>
                                      <a:pt x="60" y="104"/>
                                    </a:lnTo>
                                    <a:lnTo>
                                      <a:pt x="60" y="104"/>
                                    </a:lnTo>
                                    <a:lnTo>
                                      <a:pt x="56" y="102"/>
                                    </a:lnTo>
                                    <a:lnTo>
                                      <a:pt x="54" y="98"/>
                                    </a:lnTo>
                                    <a:lnTo>
                                      <a:pt x="50" y="96"/>
                                    </a:lnTo>
                                    <a:lnTo>
                                      <a:pt x="46" y="96"/>
                                    </a:lnTo>
                                    <a:lnTo>
                                      <a:pt x="32" y="96"/>
                                    </a:lnTo>
                                    <a:lnTo>
                                      <a:pt x="12" y="96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160" y="8"/>
                                    </a:lnTo>
                                    <a:lnTo>
                                      <a:pt x="184" y="96"/>
                                    </a:lnTo>
                                    <a:lnTo>
                                      <a:pt x="164" y="9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70" name="Group 210"/>
                          <wpg:cNvGrpSpPr/>
                          <wpg:grpSpPr>
                            <a:xfrm>
                              <a:off x="2467210" y="6335832"/>
                              <a:ext cx="356399" cy="475199"/>
                              <a:chOff x="2467210" y="6335832"/>
                              <a:chExt cx="304800" cy="406400"/>
                            </a:xfrm>
                            <a:grpFill/>
                          </wpg:grpSpPr>
                          <wps:wsp>
                            <wps:cNvPr id="471" name="Freeform 6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67210" y="6335832"/>
                                <a:ext cx="3048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8" y="72"/>
                                  </a:cxn>
                                  <a:cxn ang="0">
                                    <a:pos x="156" y="32"/>
                                  </a:cxn>
                                  <a:cxn ang="0">
                                    <a:pos x="124" y="6"/>
                                  </a:cxn>
                                  <a:cxn ang="0">
                                    <a:pos x="96" y="0"/>
                                  </a:cxn>
                                  <a:cxn ang="0">
                                    <a:pos x="56" y="12"/>
                                  </a:cxn>
                                  <a:cxn ang="0">
                                    <a:pos x="30" y="44"/>
                                  </a:cxn>
                                  <a:cxn ang="0">
                                    <a:pos x="24" y="104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84"/>
                                  </a:cxn>
                                  <a:cxn ang="0">
                                    <a:pos x="6" y="212"/>
                                  </a:cxn>
                                  <a:cxn ang="0">
                                    <a:pos x="32" y="244"/>
                                  </a:cxn>
                                  <a:cxn ang="0">
                                    <a:pos x="72" y="256"/>
                                  </a:cxn>
                                  <a:cxn ang="0">
                                    <a:pos x="134" y="254"/>
                                  </a:cxn>
                                  <a:cxn ang="0">
                                    <a:pos x="170" y="234"/>
                                  </a:cxn>
                                  <a:cxn ang="0">
                                    <a:pos x="190" y="198"/>
                                  </a:cxn>
                                  <a:cxn ang="0">
                                    <a:pos x="192" y="160"/>
                                  </a:cxn>
                                  <a:cxn ang="0">
                                    <a:pos x="192" y="128"/>
                                  </a:cxn>
                                  <a:cxn ang="0">
                                    <a:pos x="178" y="106"/>
                                  </a:cxn>
                                  <a:cxn ang="0">
                                    <a:pos x="40" y="72"/>
                                  </a:cxn>
                                  <a:cxn ang="0">
                                    <a:pos x="50" y="40"/>
                                  </a:cxn>
                                  <a:cxn ang="0">
                                    <a:pos x="74" y="20"/>
                                  </a:cxn>
                                  <a:cxn ang="0">
                                    <a:pos x="96" y="16"/>
                                  </a:cxn>
                                  <a:cxn ang="0">
                                    <a:pos x="128" y="26"/>
                                  </a:cxn>
                                  <a:cxn ang="0">
                                    <a:pos x="148" y="50"/>
                                  </a:cxn>
                                  <a:cxn ang="0">
                                    <a:pos x="152" y="104"/>
                                  </a:cxn>
                                  <a:cxn ang="0">
                                    <a:pos x="136" y="72"/>
                                  </a:cxn>
                                  <a:cxn ang="0">
                                    <a:pos x="130" y="50"/>
                                  </a:cxn>
                                  <a:cxn ang="0">
                                    <a:pos x="112" y="36"/>
                                  </a:cxn>
                                  <a:cxn ang="0">
                                    <a:pos x="96" y="32"/>
                                  </a:cxn>
                                  <a:cxn ang="0">
                                    <a:pos x="74" y="38"/>
                                  </a:cxn>
                                  <a:cxn ang="0">
                                    <a:pos x="60" y="56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128" y="72"/>
                                  </a:cxn>
                                  <a:cxn ang="0">
                                    <a:pos x="64" y="104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74" y="50"/>
                                  </a:cxn>
                                  <a:cxn ang="0">
                                    <a:pos x="96" y="40"/>
                                  </a:cxn>
                                  <a:cxn ang="0">
                                    <a:pos x="108" y="42"/>
                                  </a:cxn>
                                  <a:cxn ang="0">
                                    <a:pos x="128" y="66"/>
                                  </a:cxn>
                                  <a:cxn ang="0">
                                    <a:pos x="176" y="160"/>
                                  </a:cxn>
                                  <a:cxn ang="0">
                                    <a:pos x="176" y="184"/>
                                  </a:cxn>
                                  <a:cxn ang="0">
                                    <a:pos x="166" y="216"/>
                                  </a:cxn>
                                  <a:cxn ang="0">
                                    <a:pos x="142" y="236"/>
                                  </a:cxn>
                                  <a:cxn ang="0">
                                    <a:pos x="72" y="240"/>
                                  </a:cxn>
                                  <a:cxn ang="0">
                                    <a:pos x="50" y="236"/>
                                  </a:cxn>
                                  <a:cxn ang="0">
                                    <a:pos x="26" y="216"/>
                                  </a:cxn>
                                  <a:cxn ang="0">
                                    <a:pos x="16" y="184"/>
                                  </a:cxn>
                                  <a:cxn ang="0">
                                    <a:pos x="16" y="152"/>
                                  </a:cxn>
                                  <a:cxn ang="0">
                                    <a:pos x="16" y="124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168" y="120"/>
                                  </a:cxn>
                                  <a:cxn ang="0">
                                    <a:pos x="174" y="122"/>
                                  </a:cxn>
                                  <a:cxn ang="0">
                                    <a:pos x="176" y="152"/>
                                  </a:cxn>
                                </a:cxnLst>
                                <a:rect l="0" t="0" r="r" b="b"/>
                                <a:pathLst>
                                  <a:path w="192" h="256">
                                    <a:moveTo>
                                      <a:pt x="168" y="104"/>
                                    </a:moveTo>
                                    <a:lnTo>
                                      <a:pt x="168" y="72"/>
                                    </a:lnTo>
                                    <a:lnTo>
                                      <a:pt x="168" y="72"/>
                                    </a:lnTo>
                                    <a:lnTo>
                                      <a:pt x="166" y="58"/>
                                    </a:lnTo>
                                    <a:lnTo>
                                      <a:pt x="162" y="44"/>
                                    </a:lnTo>
                                    <a:lnTo>
                                      <a:pt x="156" y="32"/>
                                    </a:lnTo>
                                    <a:lnTo>
                                      <a:pt x="146" y="22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4" y="6"/>
                                    </a:lnTo>
                                    <a:lnTo>
                                      <a:pt x="110" y="2"/>
                                    </a:lnTo>
                                    <a:lnTo>
                                      <a:pt x="96" y="0"/>
                                    </a:lnTo>
                                    <a:lnTo>
                                      <a:pt x="96" y="0"/>
                                    </a:lnTo>
                                    <a:lnTo>
                                      <a:pt x="82" y="2"/>
                                    </a:lnTo>
                                    <a:lnTo>
                                      <a:pt x="68" y="6"/>
                                    </a:lnTo>
                                    <a:lnTo>
                                      <a:pt x="56" y="12"/>
                                    </a:lnTo>
                                    <a:lnTo>
                                      <a:pt x="46" y="22"/>
                                    </a:lnTo>
                                    <a:lnTo>
                                      <a:pt x="36" y="32"/>
                                    </a:lnTo>
                                    <a:lnTo>
                                      <a:pt x="30" y="44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24" y="104"/>
                                    </a:lnTo>
                                    <a:lnTo>
                                      <a:pt x="24" y="104"/>
                                    </a:lnTo>
                                    <a:lnTo>
                                      <a:pt x="14" y="106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2" y="198"/>
                                    </a:lnTo>
                                    <a:lnTo>
                                      <a:pt x="6" y="212"/>
                                    </a:lnTo>
                                    <a:lnTo>
                                      <a:pt x="12" y="224"/>
                                    </a:lnTo>
                                    <a:lnTo>
                                      <a:pt x="22" y="234"/>
                                    </a:lnTo>
                                    <a:lnTo>
                                      <a:pt x="32" y="244"/>
                                    </a:lnTo>
                                    <a:lnTo>
                                      <a:pt x="44" y="250"/>
                                    </a:lnTo>
                                    <a:lnTo>
                                      <a:pt x="58" y="254"/>
                                    </a:lnTo>
                                    <a:lnTo>
                                      <a:pt x="72" y="256"/>
                                    </a:lnTo>
                                    <a:lnTo>
                                      <a:pt x="120" y="256"/>
                                    </a:lnTo>
                                    <a:lnTo>
                                      <a:pt x="120" y="256"/>
                                    </a:lnTo>
                                    <a:lnTo>
                                      <a:pt x="134" y="254"/>
                                    </a:lnTo>
                                    <a:lnTo>
                                      <a:pt x="148" y="250"/>
                                    </a:lnTo>
                                    <a:lnTo>
                                      <a:pt x="160" y="244"/>
                                    </a:lnTo>
                                    <a:lnTo>
                                      <a:pt x="170" y="234"/>
                                    </a:lnTo>
                                    <a:lnTo>
                                      <a:pt x="180" y="224"/>
                                    </a:lnTo>
                                    <a:lnTo>
                                      <a:pt x="186" y="212"/>
                                    </a:lnTo>
                                    <a:lnTo>
                                      <a:pt x="190" y="198"/>
                                    </a:lnTo>
                                    <a:lnTo>
                                      <a:pt x="192" y="184"/>
                                    </a:lnTo>
                                    <a:lnTo>
                                      <a:pt x="192" y="176"/>
                                    </a:lnTo>
                                    <a:lnTo>
                                      <a:pt x="192" y="160"/>
                                    </a:lnTo>
                                    <a:lnTo>
                                      <a:pt x="192" y="152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90" y="118"/>
                                    </a:lnTo>
                                    <a:lnTo>
                                      <a:pt x="184" y="112"/>
                                    </a:lnTo>
                                    <a:lnTo>
                                      <a:pt x="178" y="106"/>
                                    </a:lnTo>
                                    <a:lnTo>
                                      <a:pt x="168" y="104"/>
                                    </a:lnTo>
                                    <a:close/>
                                    <a:moveTo>
                                      <a:pt x="40" y="72"/>
                                    </a:moveTo>
                                    <a:lnTo>
                                      <a:pt x="40" y="72"/>
                                    </a:lnTo>
                                    <a:lnTo>
                                      <a:pt x="42" y="60"/>
                                    </a:lnTo>
                                    <a:lnTo>
                                      <a:pt x="44" y="50"/>
                                    </a:lnTo>
                                    <a:lnTo>
                                      <a:pt x="50" y="40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64" y="26"/>
                                    </a:lnTo>
                                    <a:lnTo>
                                      <a:pt x="74" y="20"/>
                                    </a:lnTo>
                                    <a:lnTo>
                                      <a:pt x="84" y="18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108" y="18"/>
                                    </a:lnTo>
                                    <a:lnTo>
                                      <a:pt x="118" y="20"/>
                                    </a:lnTo>
                                    <a:lnTo>
                                      <a:pt x="128" y="26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42" y="40"/>
                                    </a:lnTo>
                                    <a:lnTo>
                                      <a:pt x="148" y="50"/>
                                    </a:lnTo>
                                    <a:lnTo>
                                      <a:pt x="150" y="60"/>
                                    </a:lnTo>
                                    <a:lnTo>
                                      <a:pt x="152" y="72"/>
                                    </a:lnTo>
                                    <a:lnTo>
                                      <a:pt x="152" y="104"/>
                                    </a:lnTo>
                                    <a:lnTo>
                                      <a:pt x="136" y="104"/>
                                    </a:lnTo>
                                    <a:lnTo>
                                      <a:pt x="136" y="72"/>
                                    </a:lnTo>
                                    <a:lnTo>
                                      <a:pt x="136" y="72"/>
                                    </a:lnTo>
                                    <a:lnTo>
                                      <a:pt x="136" y="64"/>
                                    </a:lnTo>
                                    <a:lnTo>
                                      <a:pt x="132" y="56"/>
                                    </a:lnTo>
                                    <a:lnTo>
                                      <a:pt x="130" y="50"/>
                                    </a:lnTo>
                                    <a:lnTo>
                                      <a:pt x="124" y="44"/>
                                    </a:lnTo>
                                    <a:lnTo>
                                      <a:pt x="118" y="38"/>
                                    </a:lnTo>
                                    <a:lnTo>
                                      <a:pt x="112" y="36"/>
                                    </a:lnTo>
                                    <a:lnTo>
                                      <a:pt x="104" y="32"/>
                                    </a:lnTo>
                                    <a:lnTo>
                                      <a:pt x="96" y="32"/>
                                    </a:lnTo>
                                    <a:lnTo>
                                      <a:pt x="96" y="32"/>
                                    </a:lnTo>
                                    <a:lnTo>
                                      <a:pt x="88" y="32"/>
                                    </a:lnTo>
                                    <a:lnTo>
                                      <a:pt x="80" y="36"/>
                                    </a:lnTo>
                                    <a:lnTo>
                                      <a:pt x="74" y="38"/>
                                    </a:lnTo>
                                    <a:lnTo>
                                      <a:pt x="68" y="44"/>
                                    </a:lnTo>
                                    <a:lnTo>
                                      <a:pt x="62" y="50"/>
                                    </a:lnTo>
                                    <a:lnTo>
                                      <a:pt x="60" y="56"/>
                                    </a:lnTo>
                                    <a:lnTo>
                                      <a:pt x="56" y="64"/>
                                    </a:lnTo>
                                    <a:lnTo>
                                      <a:pt x="56" y="72"/>
                                    </a:lnTo>
                                    <a:lnTo>
                                      <a:pt x="56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72"/>
                                    </a:lnTo>
                                    <a:close/>
                                    <a:moveTo>
                                      <a:pt x="128" y="72"/>
                                    </a:moveTo>
                                    <a:lnTo>
                                      <a:pt x="128" y="72"/>
                                    </a:lnTo>
                                    <a:lnTo>
                                      <a:pt x="128" y="104"/>
                                    </a:lnTo>
                                    <a:lnTo>
                                      <a:pt x="64" y="104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66"/>
                                    </a:lnTo>
                                    <a:lnTo>
                                      <a:pt x="66" y="60"/>
                                    </a:lnTo>
                                    <a:lnTo>
                                      <a:pt x="74" y="50"/>
                                    </a:lnTo>
                                    <a:lnTo>
                                      <a:pt x="84" y="42"/>
                                    </a:lnTo>
                                    <a:lnTo>
                                      <a:pt x="90" y="40"/>
                                    </a:lnTo>
                                    <a:lnTo>
                                      <a:pt x="96" y="40"/>
                                    </a:lnTo>
                                    <a:lnTo>
                                      <a:pt x="96" y="40"/>
                                    </a:lnTo>
                                    <a:lnTo>
                                      <a:pt x="102" y="40"/>
                                    </a:lnTo>
                                    <a:lnTo>
                                      <a:pt x="108" y="42"/>
                                    </a:lnTo>
                                    <a:lnTo>
                                      <a:pt x="118" y="50"/>
                                    </a:lnTo>
                                    <a:lnTo>
                                      <a:pt x="126" y="60"/>
                                    </a:lnTo>
                                    <a:lnTo>
                                      <a:pt x="128" y="66"/>
                                    </a:lnTo>
                                    <a:lnTo>
                                      <a:pt x="128" y="72"/>
                                    </a:lnTo>
                                    <a:close/>
                                    <a:moveTo>
                                      <a:pt x="176" y="152"/>
                                    </a:moveTo>
                                    <a:lnTo>
                                      <a:pt x="176" y="160"/>
                                    </a:lnTo>
                                    <a:lnTo>
                                      <a:pt x="176" y="176"/>
                                    </a:lnTo>
                                    <a:lnTo>
                                      <a:pt x="176" y="184"/>
                                    </a:lnTo>
                                    <a:lnTo>
                                      <a:pt x="176" y="184"/>
                                    </a:lnTo>
                                    <a:lnTo>
                                      <a:pt x="174" y="196"/>
                                    </a:lnTo>
                                    <a:lnTo>
                                      <a:pt x="172" y="206"/>
                                    </a:lnTo>
                                    <a:lnTo>
                                      <a:pt x="166" y="216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52" y="230"/>
                                    </a:lnTo>
                                    <a:lnTo>
                                      <a:pt x="142" y="236"/>
                                    </a:lnTo>
                                    <a:lnTo>
                                      <a:pt x="132" y="238"/>
                                    </a:lnTo>
                                    <a:lnTo>
                                      <a:pt x="120" y="240"/>
                                    </a:lnTo>
                                    <a:lnTo>
                                      <a:pt x="72" y="240"/>
                                    </a:lnTo>
                                    <a:lnTo>
                                      <a:pt x="72" y="240"/>
                                    </a:lnTo>
                                    <a:lnTo>
                                      <a:pt x="60" y="238"/>
                                    </a:lnTo>
                                    <a:lnTo>
                                      <a:pt x="50" y="236"/>
                                    </a:lnTo>
                                    <a:lnTo>
                                      <a:pt x="40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6" y="216"/>
                                    </a:lnTo>
                                    <a:lnTo>
                                      <a:pt x="20" y="206"/>
                                    </a:lnTo>
                                    <a:lnTo>
                                      <a:pt x="18" y="196"/>
                                    </a:lnTo>
                                    <a:lnTo>
                                      <a:pt x="16" y="184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152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4"/>
                                    </a:lnTo>
                                    <a:lnTo>
                                      <a:pt x="18" y="122"/>
                                    </a:lnTo>
                                    <a:lnTo>
                                      <a:pt x="20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152" y="120"/>
                                    </a:lnTo>
                                    <a:lnTo>
                                      <a:pt x="168" y="120"/>
                                    </a:lnTo>
                                    <a:lnTo>
                                      <a:pt x="168" y="120"/>
                                    </a:lnTo>
                                    <a:lnTo>
                                      <a:pt x="172" y="120"/>
                                    </a:lnTo>
                                    <a:lnTo>
                                      <a:pt x="174" y="122"/>
                                    </a:lnTo>
                                    <a:lnTo>
                                      <a:pt x="176" y="124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6" y="15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72" name="Freeform 73"/>
                            <wps:cNvSpPr/>
                            <wps:spPr bwMode="auto">
                              <a:xfrm>
                                <a:off x="2594210" y="6577132"/>
                                <a:ext cx="508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6"/>
                                  </a:cxn>
                                  <a:cxn ang="0">
                                    <a:pos x="6" y="38"/>
                                  </a:cxn>
                                  <a:cxn ang="0">
                                    <a:pos x="6" y="38"/>
                                  </a:cxn>
                                  <a:cxn ang="0">
                                    <a:pos x="10" y="44"/>
                                  </a:cxn>
                                  <a:cxn ang="0">
                                    <a:pos x="12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22" y="44"/>
                                  </a:cxn>
                                  <a:cxn ang="0">
                                    <a:pos x="26" y="38"/>
                                  </a:cxn>
                                  <a:cxn ang="0">
                                    <a:pos x="26" y="38"/>
                                  </a:cxn>
                                  <a:cxn ang="0">
                                    <a:pos x="30" y="2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48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2" y="26"/>
                                    </a:lnTo>
                                    <a:lnTo>
                                      <a:pt x="6" y="38"/>
                                    </a:lnTo>
                                    <a:lnTo>
                                      <a:pt x="6" y="38"/>
                                    </a:lnTo>
                                    <a:lnTo>
                                      <a:pt x="10" y="44"/>
                                    </a:lnTo>
                                    <a:lnTo>
                                      <a:pt x="12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2" y="44"/>
                                    </a:lnTo>
                                    <a:lnTo>
                                      <a:pt x="26" y="38"/>
                                    </a:lnTo>
                                    <a:lnTo>
                                      <a:pt x="26" y="38"/>
                                    </a:lnTo>
                                    <a:lnTo>
                                      <a:pt x="30" y="2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73" name="Freeform 75"/>
                          <wps:cNvSpPr>
                            <a:spLocks noEditPoints="1"/>
                          </wps:cNvSpPr>
                          <wps:spPr bwMode="auto">
                            <a:xfrm>
                              <a:off x="1457412" y="6424933"/>
                              <a:ext cx="475199" cy="3563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0" y="4"/>
                                </a:cxn>
                                <a:cxn ang="0">
                                  <a:pos x="206" y="2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50" y="2"/>
                                </a:cxn>
                                <a:cxn ang="0">
                                  <a:pos x="4" y="46"/>
                                </a:cxn>
                                <a:cxn ang="0">
                                  <a:pos x="2" y="50"/>
                                </a:cxn>
                                <a:cxn ang="0">
                                  <a:pos x="0" y="56"/>
                                </a:cxn>
                                <a:cxn ang="0">
                                  <a:pos x="4" y="68"/>
                                </a:cxn>
                                <a:cxn ang="0">
                                  <a:pos x="116" y="186"/>
                                </a:cxn>
                                <a:cxn ang="0">
                                  <a:pos x="128" y="192"/>
                                </a:cxn>
                                <a:cxn ang="0">
                                  <a:pos x="134" y="190"/>
                                </a:cxn>
                                <a:cxn ang="0">
                                  <a:pos x="252" y="68"/>
                                </a:cxn>
                                <a:cxn ang="0">
                                  <a:pos x="256" y="62"/>
                                </a:cxn>
                                <a:cxn ang="0">
                                  <a:pos x="256" y="56"/>
                                </a:cxn>
                                <a:cxn ang="0">
                                  <a:pos x="252" y="46"/>
                                </a:cxn>
                                <a:cxn ang="0">
                                  <a:pos x="110" y="56"/>
                                </a:cxn>
                                <a:cxn ang="0">
                                  <a:pos x="146" y="56"/>
                                </a:cxn>
                                <a:cxn ang="0">
                                  <a:pos x="156" y="18"/>
                                </a:cxn>
                                <a:cxn ang="0">
                                  <a:pos x="152" y="50"/>
                                </a:cxn>
                                <a:cxn ang="0">
                                  <a:pos x="104" y="50"/>
                                </a:cxn>
                                <a:cxn ang="0">
                                  <a:pos x="100" y="18"/>
                                </a:cxn>
                                <a:cxn ang="0">
                                  <a:pos x="104" y="50"/>
                                </a:cxn>
                                <a:cxn ang="0">
                                  <a:pos x="128" y="164"/>
                                </a:cxn>
                                <a:cxn ang="0">
                                  <a:pos x="148" y="64"/>
                                </a:cxn>
                                <a:cxn ang="0">
                                  <a:pos x="196" y="64"/>
                                </a:cxn>
                                <a:cxn ang="0">
                                  <a:pos x="156" y="64"/>
                                </a:cxn>
                                <a:cxn ang="0">
                                  <a:pos x="178" y="40"/>
                                </a:cxn>
                                <a:cxn ang="0">
                                  <a:pos x="158" y="56"/>
                                </a:cxn>
                                <a:cxn ang="0">
                                  <a:pos x="194" y="16"/>
                                </a:cxn>
                                <a:cxn ang="0">
                                  <a:pos x="166" y="16"/>
                                </a:cxn>
                                <a:cxn ang="0">
                                  <a:pos x="110" y="16"/>
                                </a:cxn>
                                <a:cxn ang="0">
                                  <a:pos x="128" y="30"/>
                                </a:cxn>
                                <a:cxn ang="0">
                                  <a:pos x="62" y="16"/>
                                </a:cxn>
                                <a:cxn ang="0">
                                  <a:pos x="78" y="28"/>
                                </a:cxn>
                                <a:cxn ang="0">
                                  <a:pos x="98" y="56"/>
                                </a:cxn>
                                <a:cxn ang="0">
                                  <a:pos x="78" y="40"/>
                                </a:cxn>
                                <a:cxn ang="0">
                                  <a:pos x="120" y="162"/>
                                </a:cxn>
                                <a:cxn ang="0">
                                  <a:pos x="100" y="64"/>
                                </a:cxn>
                                <a:cxn ang="0">
                                  <a:pos x="22" y="64"/>
                                </a:cxn>
                                <a:cxn ang="0">
                                  <a:pos x="102" y="148"/>
                                </a:cxn>
                                <a:cxn ang="0">
                                  <a:pos x="234" y="64"/>
                                </a:cxn>
                                <a:cxn ang="0">
                                  <a:pos x="204" y="64"/>
                                </a:cxn>
                                <a:cxn ang="0">
                                  <a:pos x="184" y="34"/>
                                </a:cxn>
                                <a:cxn ang="0">
                                  <a:pos x="240" y="56"/>
                                </a:cxn>
                                <a:cxn ang="0">
                                  <a:pos x="54" y="20"/>
                                </a:cxn>
                                <a:cxn ang="0">
                                  <a:pos x="50" y="56"/>
                                </a:cxn>
                                <a:cxn ang="0">
                                  <a:pos x="54" y="20"/>
                                </a:cxn>
                              </a:cxnLst>
                              <a:rect l="0" t="0" r="r" b="b"/>
                              <a:pathLst>
                                <a:path w="256" h="192">
                                  <a:moveTo>
                                    <a:pt x="252" y="46"/>
                                  </a:moveTo>
                                  <a:lnTo>
                                    <a:pt x="210" y="4"/>
                                  </a:lnTo>
                                  <a:lnTo>
                                    <a:pt x="210" y="4"/>
                                  </a:lnTo>
                                  <a:lnTo>
                                    <a:pt x="206" y="2"/>
                                  </a:lnTo>
                                  <a:lnTo>
                                    <a:pt x="200" y="0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50" y="2"/>
                                  </a:lnTo>
                                  <a:lnTo>
                                    <a:pt x="46" y="4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2" y="50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2" y="62"/>
                                  </a:lnTo>
                                  <a:lnTo>
                                    <a:pt x="4" y="68"/>
                                  </a:lnTo>
                                  <a:lnTo>
                                    <a:pt x="116" y="186"/>
                                  </a:lnTo>
                                  <a:lnTo>
                                    <a:pt x="116" y="186"/>
                                  </a:lnTo>
                                  <a:lnTo>
                                    <a:pt x="122" y="190"/>
                                  </a:lnTo>
                                  <a:lnTo>
                                    <a:pt x="128" y="192"/>
                                  </a:lnTo>
                                  <a:lnTo>
                                    <a:pt x="128" y="192"/>
                                  </a:lnTo>
                                  <a:lnTo>
                                    <a:pt x="134" y="190"/>
                                  </a:lnTo>
                                  <a:lnTo>
                                    <a:pt x="140" y="186"/>
                                  </a:lnTo>
                                  <a:lnTo>
                                    <a:pt x="252" y="68"/>
                                  </a:lnTo>
                                  <a:lnTo>
                                    <a:pt x="252" y="68"/>
                                  </a:lnTo>
                                  <a:lnTo>
                                    <a:pt x="256" y="62"/>
                                  </a:lnTo>
                                  <a:lnTo>
                                    <a:pt x="256" y="56"/>
                                  </a:lnTo>
                                  <a:lnTo>
                                    <a:pt x="256" y="56"/>
                                  </a:lnTo>
                                  <a:lnTo>
                                    <a:pt x="254" y="50"/>
                                  </a:lnTo>
                                  <a:lnTo>
                                    <a:pt x="252" y="46"/>
                                  </a:lnTo>
                                  <a:close/>
                                  <a:moveTo>
                                    <a:pt x="146" y="56"/>
                                  </a:moveTo>
                                  <a:lnTo>
                                    <a:pt x="110" y="56"/>
                                  </a:lnTo>
                                  <a:lnTo>
                                    <a:pt x="128" y="42"/>
                                  </a:lnTo>
                                  <a:lnTo>
                                    <a:pt x="146" y="56"/>
                                  </a:lnTo>
                                  <a:close/>
                                  <a:moveTo>
                                    <a:pt x="134" y="36"/>
                                  </a:moveTo>
                                  <a:lnTo>
                                    <a:pt x="156" y="18"/>
                                  </a:lnTo>
                                  <a:lnTo>
                                    <a:pt x="172" y="34"/>
                                  </a:lnTo>
                                  <a:lnTo>
                                    <a:pt x="152" y="50"/>
                                  </a:lnTo>
                                  <a:lnTo>
                                    <a:pt x="134" y="36"/>
                                  </a:lnTo>
                                  <a:close/>
                                  <a:moveTo>
                                    <a:pt x="104" y="50"/>
                                  </a:moveTo>
                                  <a:lnTo>
                                    <a:pt x="84" y="34"/>
                                  </a:lnTo>
                                  <a:lnTo>
                                    <a:pt x="100" y="18"/>
                                  </a:lnTo>
                                  <a:lnTo>
                                    <a:pt x="122" y="36"/>
                                  </a:lnTo>
                                  <a:lnTo>
                                    <a:pt x="104" y="50"/>
                                  </a:lnTo>
                                  <a:close/>
                                  <a:moveTo>
                                    <a:pt x="148" y="64"/>
                                  </a:moveTo>
                                  <a:lnTo>
                                    <a:pt x="128" y="164"/>
                                  </a:lnTo>
                                  <a:lnTo>
                                    <a:pt x="108" y="64"/>
                                  </a:lnTo>
                                  <a:lnTo>
                                    <a:pt x="148" y="64"/>
                                  </a:lnTo>
                                  <a:close/>
                                  <a:moveTo>
                                    <a:pt x="156" y="64"/>
                                  </a:moveTo>
                                  <a:lnTo>
                                    <a:pt x="196" y="64"/>
                                  </a:lnTo>
                                  <a:lnTo>
                                    <a:pt x="136" y="162"/>
                                  </a:lnTo>
                                  <a:lnTo>
                                    <a:pt x="156" y="64"/>
                                  </a:lnTo>
                                  <a:close/>
                                  <a:moveTo>
                                    <a:pt x="158" y="56"/>
                                  </a:moveTo>
                                  <a:lnTo>
                                    <a:pt x="178" y="40"/>
                                  </a:lnTo>
                                  <a:lnTo>
                                    <a:pt x="194" y="56"/>
                                  </a:lnTo>
                                  <a:lnTo>
                                    <a:pt x="158" y="56"/>
                                  </a:lnTo>
                                  <a:close/>
                                  <a:moveTo>
                                    <a:pt x="166" y="16"/>
                                  </a:moveTo>
                                  <a:lnTo>
                                    <a:pt x="194" y="16"/>
                                  </a:lnTo>
                                  <a:lnTo>
                                    <a:pt x="178" y="28"/>
                                  </a:lnTo>
                                  <a:lnTo>
                                    <a:pt x="166" y="16"/>
                                  </a:lnTo>
                                  <a:close/>
                                  <a:moveTo>
                                    <a:pt x="128" y="30"/>
                                  </a:moveTo>
                                  <a:lnTo>
                                    <a:pt x="110" y="16"/>
                                  </a:lnTo>
                                  <a:lnTo>
                                    <a:pt x="146" y="16"/>
                                  </a:lnTo>
                                  <a:lnTo>
                                    <a:pt x="128" y="30"/>
                                  </a:lnTo>
                                  <a:close/>
                                  <a:moveTo>
                                    <a:pt x="78" y="28"/>
                                  </a:moveTo>
                                  <a:lnTo>
                                    <a:pt x="62" y="16"/>
                                  </a:lnTo>
                                  <a:lnTo>
                                    <a:pt x="90" y="16"/>
                                  </a:lnTo>
                                  <a:lnTo>
                                    <a:pt x="78" y="28"/>
                                  </a:lnTo>
                                  <a:close/>
                                  <a:moveTo>
                                    <a:pt x="78" y="40"/>
                                  </a:moveTo>
                                  <a:lnTo>
                                    <a:pt x="98" y="56"/>
                                  </a:lnTo>
                                  <a:lnTo>
                                    <a:pt x="62" y="56"/>
                                  </a:lnTo>
                                  <a:lnTo>
                                    <a:pt x="78" y="40"/>
                                  </a:lnTo>
                                  <a:close/>
                                  <a:moveTo>
                                    <a:pt x="100" y="64"/>
                                  </a:moveTo>
                                  <a:lnTo>
                                    <a:pt x="120" y="162"/>
                                  </a:lnTo>
                                  <a:lnTo>
                                    <a:pt x="60" y="64"/>
                                  </a:lnTo>
                                  <a:lnTo>
                                    <a:pt x="100" y="64"/>
                                  </a:lnTo>
                                  <a:close/>
                                  <a:moveTo>
                                    <a:pt x="102" y="148"/>
                                  </a:moveTo>
                                  <a:lnTo>
                                    <a:pt x="22" y="64"/>
                                  </a:lnTo>
                                  <a:lnTo>
                                    <a:pt x="52" y="64"/>
                                  </a:lnTo>
                                  <a:lnTo>
                                    <a:pt x="102" y="148"/>
                                  </a:lnTo>
                                  <a:close/>
                                  <a:moveTo>
                                    <a:pt x="204" y="64"/>
                                  </a:moveTo>
                                  <a:lnTo>
                                    <a:pt x="234" y="64"/>
                                  </a:lnTo>
                                  <a:lnTo>
                                    <a:pt x="154" y="148"/>
                                  </a:lnTo>
                                  <a:lnTo>
                                    <a:pt x="204" y="64"/>
                                  </a:lnTo>
                                  <a:close/>
                                  <a:moveTo>
                                    <a:pt x="206" y="56"/>
                                  </a:moveTo>
                                  <a:lnTo>
                                    <a:pt x="184" y="34"/>
                                  </a:lnTo>
                                  <a:lnTo>
                                    <a:pt x="202" y="20"/>
                                  </a:lnTo>
                                  <a:lnTo>
                                    <a:pt x="240" y="56"/>
                                  </a:lnTo>
                                  <a:lnTo>
                                    <a:pt x="206" y="56"/>
                                  </a:lnTo>
                                  <a:close/>
                                  <a:moveTo>
                                    <a:pt x="54" y="20"/>
                                  </a:moveTo>
                                  <a:lnTo>
                                    <a:pt x="72" y="34"/>
                                  </a:lnTo>
                                  <a:lnTo>
                                    <a:pt x="50" y="56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54" y="2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474" name="Freeform 14"/>
                          <wps:cNvSpPr>
                            <a:spLocks noEditPoints="1"/>
                          </wps:cNvSpPr>
                          <wps:spPr bwMode="auto">
                            <a:xfrm>
                              <a:off x="4338304" y="7286229"/>
                              <a:ext cx="4157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0" y="10"/>
                                </a:cxn>
                                <a:cxn ang="0">
                                  <a:pos x="196" y="6"/>
                                </a:cxn>
                                <a:cxn ang="0">
                                  <a:pos x="188" y="0"/>
                                </a:cxn>
                                <a:cxn ang="0">
                                  <a:pos x="40" y="0"/>
                                </a:cxn>
                                <a:cxn ang="0">
                                  <a:pos x="36" y="0"/>
                                </a:cxn>
                                <a:cxn ang="0">
                                  <a:pos x="28" y="6"/>
                                </a:cxn>
                                <a:cxn ang="0">
                                  <a:pos x="16" y="40"/>
                                </a:cxn>
                                <a:cxn ang="0">
                                  <a:pos x="10" y="42"/>
                                </a:cxn>
                                <a:cxn ang="0">
                                  <a:pos x="2" y="50"/>
                                </a:cxn>
                                <a:cxn ang="0">
                                  <a:pos x="0" y="80"/>
                                </a:cxn>
                                <a:cxn ang="0">
                                  <a:pos x="2" y="86"/>
                                </a:cxn>
                                <a:cxn ang="0">
                                  <a:pos x="10" y="94"/>
                                </a:cxn>
                                <a:cxn ang="0">
                                  <a:pos x="24" y="96"/>
                                </a:cxn>
                                <a:cxn ang="0">
                                  <a:pos x="24" y="98"/>
                                </a:cxn>
                                <a:cxn ang="0">
                                  <a:pos x="40" y="242"/>
                                </a:cxn>
                                <a:cxn ang="0">
                                  <a:pos x="46" y="252"/>
                                </a:cxn>
                                <a:cxn ang="0">
                                  <a:pos x="56" y="256"/>
                                </a:cxn>
                                <a:cxn ang="0">
                                  <a:pos x="168" y="256"/>
                                </a:cxn>
                                <a:cxn ang="0">
                                  <a:pos x="178" y="252"/>
                                </a:cxn>
                                <a:cxn ang="0">
                                  <a:pos x="184" y="242"/>
                                </a:cxn>
                                <a:cxn ang="0">
                                  <a:pos x="200" y="98"/>
                                </a:cxn>
                                <a:cxn ang="0">
                                  <a:pos x="208" y="96"/>
                                </a:cxn>
                                <a:cxn ang="0">
                                  <a:pos x="214" y="94"/>
                                </a:cxn>
                                <a:cxn ang="0">
                                  <a:pos x="222" y="86"/>
                                </a:cxn>
                                <a:cxn ang="0">
                                  <a:pos x="224" y="56"/>
                                </a:cxn>
                                <a:cxn ang="0">
                                  <a:pos x="222" y="50"/>
                                </a:cxn>
                                <a:cxn ang="0">
                                  <a:pos x="214" y="42"/>
                                </a:cxn>
                                <a:cxn ang="0">
                                  <a:pos x="40" y="16"/>
                                </a:cxn>
                                <a:cxn ang="0">
                                  <a:pos x="192" y="40"/>
                                </a:cxn>
                                <a:cxn ang="0">
                                  <a:pos x="40" y="16"/>
                                </a:cxn>
                                <a:cxn ang="0">
                                  <a:pos x="54" y="216"/>
                                </a:cxn>
                                <a:cxn ang="0">
                                  <a:pos x="168" y="240"/>
                                </a:cxn>
                                <a:cxn ang="0">
                                  <a:pos x="172" y="208"/>
                                </a:cxn>
                                <a:cxn ang="0">
                                  <a:pos x="44" y="128"/>
                                </a:cxn>
                                <a:cxn ang="0">
                                  <a:pos x="172" y="208"/>
                                </a:cxn>
                                <a:cxn ang="0">
                                  <a:pos x="42" y="120"/>
                                </a:cxn>
                                <a:cxn ang="0">
                                  <a:pos x="184" y="96"/>
                                </a:cxn>
                                <a:cxn ang="0">
                                  <a:pos x="208" y="80"/>
                                </a:cxn>
                                <a:cxn ang="0">
                                  <a:pos x="16" y="56"/>
                                </a:cxn>
                                <a:cxn ang="0">
                                  <a:pos x="208" y="80"/>
                                </a:cxn>
                              </a:cxnLst>
                              <a:rect l="0" t="0" r="r" b="b"/>
                              <a:pathLst>
                                <a:path w="224" h="256">
                                  <a:moveTo>
                                    <a:pt x="208" y="40"/>
                                  </a:moveTo>
                                  <a:lnTo>
                                    <a:pt x="200" y="10"/>
                                  </a:lnTo>
                                  <a:lnTo>
                                    <a:pt x="200" y="10"/>
                                  </a:lnTo>
                                  <a:lnTo>
                                    <a:pt x="196" y="6"/>
                                  </a:lnTo>
                                  <a:lnTo>
                                    <a:pt x="194" y="4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84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6"/>
                                  </a:lnTo>
                                  <a:lnTo>
                                    <a:pt x="24" y="10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10" y="42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2" y="50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2" y="86"/>
                                  </a:lnTo>
                                  <a:lnTo>
                                    <a:pt x="4" y="92"/>
                                  </a:lnTo>
                                  <a:lnTo>
                                    <a:pt x="10" y="94"/>
                                  </a:lnTo>
                                  <a:lnTo>
                                    <a:pt x="16" y="96"/>
                                  </a:lnTo>
                                  <a:lnTo>
                                    <a:pt x="24" y="96"/>
                                  </a:lnTo>
                                  <a:lnTo>
                                    <a:pt x="24" y="96"/>
                                  </a:lnTo>
                                  <a:lnTo>
                                    <a:pt x="24" y="98"/>
                                  </a:lnTo>
                                  <a:lnTo>
                                    <a:pt x="40" y="242"/>
                                  </a:lnTo>
                                  <a:lnTo>
                                    <a:pt x="40" y="242"/>
                                  </a:lnTo>
                                  <a:lnTo>
                                    <a:pt x="42" y="248"/>
                                  </a:lnTo>
                                  <a:lnTo>
                                    <a:pt x="46" y="252"/>
                                  </a:lnTo>
                                  <a:lnTo>
                                    <a:pt x="50" y="254"/>
                                  </a:lnTo>
                                  <a:lnTo>
                                    <a:pt x="56" y="256"/>
                                  </a:lnTo>
                                  <a:lnTo>
                                    <a:pt x="168" y="256"/>
                                  </a:lnTo>
                                  <a:lnTo>
                                    <a:pt x="168" y="256"/>
                                  </a:lnTo>
                                  <a:lnTo>
                                    <a:pt x="174" y="254"/>
                                  </a:lnTo>
                                  <a:lnTo>
                                    <a:pt x="178" y="252"/>
                                  </a:lnTo>
                                  <a:lnTo>
                                    <a:pt x="182" y="248"/>
                                  </a:lnTo>
                                  <a:lnTo>
                                    <a:pt x="184" y="242"/>
                                  </a:lnTo>
                                  <a:lnTo>
                                    <a:pt x="200" y="98"/>
                                  </a:lnTo>
                                  <a:lnTo>
                                    <a:pt x="200" y="98"/>
                                  </a:lnTo>
                                  <a:lnTo>
                                    <a:pt x="200" y="96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14" y="94"/>
                                  </a:lnTo>
                                  <a:lnTo>
                                    <a:pt x="220" y="92"/>
                                  </a:lnTo>
                                  <a:lnTo>
                                    <a:pt x="222" y="86"/>
                                  </a:lnTo>
                                  <a:lnTo>
                                    <a:pt x="224" y="80"/>
                                  </a:lnTo>
                                  <a:lnTo>
                                    <a:pt x="224" y="56"/>
                                  </a:lnTo>
                                  <a:lnTo>
                                    <a:pt x="224" y="56"/>
                                  </a:lnTo>
                                  <a:lnTo>
                                    <a:pt x="222" y="50"/>
                                  </a:lnTo>
                                  <a:lnTo>
                                    <a:pt x="220" y="46"/>
                                  </a:lnTo>
                                  <a:lnTo>
                                    <a:pt x="214" y="42"/>
                                  </a:lnTo>
                                  <a:lnTo>
                                    <a:pt x="208" y="40"/>
                                  </a:lnTo>
                                  <a:close/>
                                  <a:moveTo>
                                    <a:pt x="40" y="16"/>
                                  </a:moveTo>
                                  <a:lnTo>
                                    <a:pt x="184" y="16"/>
                                  </a:lnTo>
                                  <a:lnTo>
                                    <a:pt x="192" y="40"/>
                                  </a:lnTo>
                                  <a:lnTo>
                                    <a:pt x="32" y="40"/>
                                  </a:lnTo>
                                  <a:lnTo>
                                    <a:pt x="40" y="16"/>
                                  </a:lnTo>
                                  <a:close/>
                                  <a:moveTo>
                                    <a:pt x="56" y="240"/>
                                  </a:moveTo>
                                  <a:lnTo>
                                    <a:pt x="54" y="216"/>
                                  </a:lnTo>
                                  <a:lnTo>
                                    <a:pt x="170" y="216"/>
                                  </a:lnTo>
                                  <a:lnTo>
                                    <a:pt x="168" y="240"/>
                                  </a:lnTo>
                                  <a:lnTo>
                                    <a:pt x="56" y="240"/>
                                  </a:lnTo>
                                  <a:close/>
                                  <a:moveTo>
                                    <a:pt x="172" y="208"/>
                                  </a:moveTo>
                                  <a:lnTo>
                                    <a:pt x="52" y="208"/>
                                  </a:lnTo>
                                  <a:lnTo>
                                    <a:pt x="44" y="128"/>
                                  </a:lnTo>
                                  <a:lnTo>
                                    <a:pt x="180" y="128"/>
                                  </a:lnTo>
                                  <a:lnTo>
                                    <a:pt x="172" y="208"/>
                                  </a:lnTo>
                                  <a:close/>
                                  <a:moveTo>
                                    <a:pt x="182" y="120"/>
                                  </a:moveTo>
                                  <a:lnTo>
                                    <a:pt x="42" y="120"/>
                                  </a:lnTo>
                                  <a:lnTo>
                                    <a:pt x="40" y="96"/>
                                  </a:lnTo>
                                  <a:lnTo>
                                    <a:pt x="184" y="96"/>
                                  </a:lnTo>
                                  <a:lnTo>
                                    <a:pt x="182" y="120"/>
                                  </a:lnTo>
                                  <a:close/>
                                  <a:moveTo>
                                    <a:pt x="208" y="80"/>
                                  </a:moveTo>
                                  <a:lnTo>
                                    <a:pt x="16" y="80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208" y="56"/>
                                  </a:lnTo>
                                  <a:lnTo>
                                    <a:pt x="208" y="8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86" o:spid="_x0000_s1026" o:spt="203" style="position:absolute;left:0pt;margin-left:-19.85pt;margin-top:-21.15pt;height:843.65pt;width:595.25pt;z-index:251683840;mso-width-relative:page;mso-height-relative:page;" coordsize="7559675,10714500" o:gfxdata="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">
                <o:lock v:ext="edit" aspectratio="f"/>
                <v:shape id="_x0000_s1026" o:spid="_x0000_s1026" o:spt="75" type="#_x0000_t75" style="position:absolute;left:0;top:0;height:10714500;width:7559675;" filled="f" o:preferrelative="t" stroked="f" coordsize="21600,21600" o:gfxdata="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8DD1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  <v:group id="_x0000_s1026" o:spid="_x0000_s1026" o:spt="203" style="position:absolute;left:507015;top:4435036;height:5617380;width:6566899;" coordorigin="507015,4435038" coordsize="6110775,5227208" o:gfxdata="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R+cyx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71" o:spid="_x0000_s1026" o:spt="100" style="position:absolute;left:6114610;top:7286229;height:475199;width:475199;" filled="t" stroked="f" coordsize="256,256" o:gfxdata="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HAFHL4A&#10;AADcAAAADwAAAAAAAAABACAAAAAiAAAAZHJzL2Rvd25yZXYueG1sUEsBAhQAFAAAAAgAh07iQDMv&#10;BZ47AAAAOQAAABAAAAAAAAAAAQAgAAAADQEAAGRycy9zaGFwZXhtbC54bWxQSwUGAAAAAAYABgBb&#10;AQAAtwMAAAAA&#10;" path="m252,90l228,58,228,58,224,54,224,16,224,16,222,10,220,4,214,2,208,0,48,0,48,0,42,2,36,4,34,10,32,16,32,54,32,54,28,58,4,90,4,90,2,96,0,104,0,112,0,112,2,122,8,128,14,134,24,136,24,240,24,240,26,246,28,252,34,254,40,256,216,256,216,256,222,254,228,252,230,246,232,240,232,136,232,136,242,134,248,128,254,122,256,112,256,104,256,104,254,96,252,90xm208,16l208,48,48,48,48,16,208,16xm82,120l48,120,80,64,98,64,82,120xm106,64l124,64,124,120,90,120,106,64xm132,64l150,64,166,120,132,120,132,64xm158,64l176,64,208,120,174,120,158,64xm16,112l16,104,16,104,18,100,42,68,42,68,44,64,48,64,70,64,38,120,24,120,24,120,20,120,18,118,16,116,16,112xm160,240l100,240,100,160,160,160,160,240xm216,240l168,240,168,160,168,160,168,156,166,154,164,152,160,152,100,152,100,152,96,152,94,154,92,156,92,160,92,240,40,240,40,136,216,136,216,240xm240,112l240,112,240,116,238,118,236,120,232,120,218,120,186,64,208,64,208,64,212,64,214,68,238,100,238,100,240,104,240,112xe">
                    <v:path o:connectlocs="228,58;224,16;214,2;48,0;34,10;32,54;4,90;0,112;8,128;24,240;28,252;216,256;228,252;232,136;248,128;256,104;252,90;48,48;82,120;98,64;124,64;106,64;166,120;158,64;174,120;16,104;42,68;48,64;24,120;18,118;160,240;160,160;168,240;168,156;160,152;96,152;92,160;40,136;240,112;238,118;218,120;208,64;238,100;240,112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81" o:spid="_x0000_s1026" o:spt="100" style="position:absolute;left:6114610;top:5385435;height:475199;width:475199;" filled="t" stroked="f" coordsize="256,256" o:gfxdata="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ygh74A&#10;AADcAAAADwAAAAAAAAABACAAAAAiAAAAZHJzL2Rvd25yZXYueG1sUEsBAhQAFAAAAAgAh07iQDMv&#10;BZ47AAAAOQAAABAAAAAAAAAAAQAgAAAADQEAAGRycy9zaGFwZXhtbC54bWxQSwUGAAAAAAYABgBb&#10;AQAAtwMAAAAA&#10;" path="m252,2l252,2,248,0,248,0,244,2,4,162,4,162,0,164,0,168,0,168,2,172,6,176,68,200,98,252,98,252,100,254,104,256,104,256,104,256,108,254,110,252,128,224,206,256,206,256,208,256,208,256,212,254,212,254,214,252,216,250,256,10,256,10,256,4,252,2xm26,166l210,42,76,186,76,186,74,186,26,166xm82,192l82,192,82,192,234,30,104,232,82,192xm202,236l134,210,134,210,128,208,234,46,202,236xe">
                    <v:path o:connectlocs="252,2;252,2;248,0;248,0;244,2;4,162;4,162;0,164;0,168;0,168;2,172;6,176;68,200;98,252;98,252;100,254;104,256;104,256;104,256;108,254;110,252;128,224;206,256;206,256;208,256;208,256;212,254;212,254;214,252;216,250;256,10;256,10;256,4;252,2;26,166;210,42;76,186;76,186;74,186;26,166;82,192;82,192;82,192;234,30;104,232;82,192;202,236;134,210;134,210;128,208;234,46;202,236" o:connectangles="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96" o:spid="_x0000_s1026" o:spt="203" style="position:absolute;left:6114610;top:6365532;height:415799;width:475199;" coordorigin="6114610,6365532" coordsize="406400,355600" o:gfxdata="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Bjm8p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23" o:spid="_x0000_s1026" o:spt="100" style="position:absolute;left:6114610;top:6365532;height:292100;width:406400;" filled="t" stroked="f" coordsize="256,184" o:gfxdata="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qA1m/&#10;AAAA3AAAAA8AAAAAAAAAAQAgAAAAIgAAAGRycy9kb3ducmV2LnhtbFBLAQIUABQAAAAIAIdO4kAz&#10;LwWeOwAAADkAAAAQAAAAAAAAAAEAIAAAAA4BAABkcnMvc2hhcGV4bWwueG1sUEsFBgAAAAAGAAYA&#10;WwEAALgDAAAAAA==&#10;" path="m256,48l256,48,254,40,250,34,244,28,238,24,134,0,134,0,128,0,128,0,122,0,18,24,18,24,12,28,6,34,2,40,0,48,0,48,2,56,6,62,12,68,18,72,40,76,40,144,40,144,42,152,44,160,52,166,60,172,72,176,88,180,106,184,128,184,128,184,150,184,168,180,184,176,196,172,204,166,212,160,214,152,216,144,216,76,238,72,238,72,244,68,250,62,254,56,256,48xm200,144l200,144,198,148,196,152,190,156,182,160,172,162,160,166,144,168,128,168,128,168,112,168,96,166,84,162,74,160,66,156,60,152,58,148,56,144,56,80,122,96,122,96,128,96,128,96,134,96,200,80,200,144xm130,80l130,80,128,80,128,80,126,80,22,56,22,56,18,52,16,48,16,48,18,44,22,40,126,16,126,16,128,16,128,16,130,16,234,40,234,40,238,44,240,48,240,48,238,52,234,56,130,80xe">
                      <v:path o:connectlocs="256,48;250,34;238,24;134,0;128,0;18,24;12,28;2,40;0,48;6,62;18,72;40,144;42,152;52,166;72,176;106,184;128,184;168,180;196,172;212,160;216,144;238,72;244,68;254,56;200,144;198,148;190,156;172,162;144,168;128,168;96,166;74,160;60,152;56,144;122,96;128,96;134,96;200,144;130,80;128,80;22,56;18,52;16,48;22,40;126,16;128,16;234,40;238,44;240,48;234,56" o:connectangles="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7" o:spid="_x0000_s1026" o:spt="100" style="position:absolute;left:6482910;top:6492532;height:139700;width:25400;" filled="t" stroked="f" coordsize="16,88" o:gfxdata="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Nd0y8AAAA&#10;3AAAAA8AAAAAAAAAAQAgAAAAIgAAAGRycy9kb3ducmV2LnhtbFBLAQIUABQAAAAIAIdO4kAzLwWe&#10;OwAAADkAAAAQAAAAAAAAAAEAIAAAAAsBAABkcnMvc2hhcGV4bWwueG1sUEsFBgAAAAAGAAYAWwEA&#10;ALUDAAAAAA==&#10;" path="m0,8l0,80,0,80,0,84,2,86,4,88,8,88,8,88,12,88,14,86,16,84,16,80,16,8,16,8,16,4,14,2,12,0,8,0,8,0,4,0,2,2,0,4,0,8xe">
                      <v:path o:connectlocs="0,8;0,80;0,80;0,84;2,86;4,88;8,88;8,88;12,88;14,86;16,84;16,80;16,8;16,8;16,4;14,2;12,0;8,0;8,0;4,0;2,2;0,4;0,8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9" o:spid="_x0000_s1026" o:spt="100" style="position:absolute;left:6470210;top:6644932;height:76200;width:50800;" filled="t" stroked="f" coordsize="32,48" o:gfxdata="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08AL4A&#10;AADcAAAADwAAAAAAAAABACAAAAAiAAAAZHJzL2Rvd25yZXYueG1sUEsBAhQAFAAAAAgAh07iQDMv&#10;BZ47AAAAOQAAABAAAAAAAAAAAQAgAAAADQEAAGRycy9zaGFwZXhtbC54bWxQSwUGAAAAAAYABgBb&#10;AQAAtwMAAAAA&#10;" path="m16,0l16,0,12,2,10,4,4,12,2,24,0,32,0,32,2,38,4,44,10,46,16,48,16,48,22,46,28,44,30,38,32,32,32,32,30,24,28,12,22,4,20,2,16,0xe">
                      <v:path o:connectlocs="16,0;16,0;12,2;10,4;4,12;2,24;0,32;0,32;2,38;4,44;10,46;16,48;16,48;22,46;28,44;30,38;32,32;32,32;30,24;28,12;22,4;20,2;16,0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00" o:spid="_x0000_s1026" o:spt="203" style="position:absolute;left:6114610;top:4435038;height:475199;width:475199;" coordorigin="6114610,4435038" coordsize="406400,406400" o:gfxdata="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w2Us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253" o:spid="_x0000_s1026" o:spt="100" style="position:absolute;left:6114610;top:4435038;height:406400;width:406400;" filled="t" stroked="f" coordsize="256,256" o:gfxdata="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tSXbb4A&#10;AADcAAAADwAAAAAAAAABACAAAAAiAAAAZHJzL2Rvd25yZXYueG1sUEsBAhQAFAAAAAgAh07iQDMv&#10;BZ47AAAAOQAAABAAAAAAAAAAAQAgAAAADQEAAGRycy9zaGFwZXhtbC54bWxQSwUGAAAAAAYABgBb&#10;AQAAtwMAAAAA&#10;" path="m232,0l56,0,56,0,46,2,40,8,34,14,32,24,32,40,24,40,24,40,14,42,8,48,2,54,0,64,0,224,0,224,0,230,2,236,10,246,20,254,26,256,32,256,224,256,224,256,230,256,236,254,246,246,254,236,256,230,256,224,256,24,256,24,254,14,248,8,242,2,232,0xm240,224l240,224,238,230,236,236,230,238,224,240,32,240,32,240,26,238,20,236,18,230,16,224,16,64,16,64,16,60,18,58,20,56,24,56,32,56,32,216,32,216,32,220,34,222,36,224,40,224,40,224,44,224,46,222,48,220,48,216,48,24,48,24,48,20,50,18,52,16,56,16,232,16,232,16,236,16,238,18,240,20,240,24,240,224xe">
                      <v:path o:connectlocs="56,0;46,2;34,14;32,40;24,40;8,48;0,64;0,224;2,236;20,254;32,256;224,256;236,254;254,236;256,224;256,24;248,8;232,0;240,224;236,236;224,240;32,240;20,236;16,224;16,64;18,58;24,56;32,216;32,220;36,224;40,224;46,222;48,216;48,24;50,18;56,16;232,16;238,18;240,24" o:connectangles="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56" o:spid="_x0000_s1026" o:spt="100" style="position:absolute;left:6355910;top:4587438;height:12700;width:114300;" filled="t" stroked="f" coordsize="72,8" o:gfxdata="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5nY+LgAAADcAAAA&#10;DwAAAAAAAAABACAAAAAiAAAAZHJzL2Rvd25yZXYueG1sUEsBAhQAFAAAAAgAh07iQDMvBZ47AAAA&#10;OQAAABAAAAAAAAAAAQAgAAAABwEAAGRycy9zaGFwZXhtbC54bWxQSwUGAAAAAAYABgBbAQAAsQMA&#10;AAAA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58" o:spid="_x0000_s1026" o:spt="100" style="position:absolute;left:6355910;top:4549338;height:12700;width:114300;" filled="t" stroked="f" coordsize="72,8" o:gfxdata="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VfWO8AAAA&#10;3AAAAA8AAAAAAAAAAQAgAAAAIgAAAGRycy9kb3ducmV2LnhtbFBLAQIUABQAAAAIAIdO4kAzLwWe&#10;OwAAADkAAAAQAAAAAAAAAAEAIAAAAAsBAABkcnMvc2hhcGV4bWwueG1sUEsFBgAAAAAGAAYAWwEA&#10;ALUDAAAAAA==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0" o:spid="_x0000_s1026" o:spt="100" style="position:absolute;left:6355910;top:4511238;height:12700;width:114300;" filled="t" stroked="f" coordsize="72,8" o:gfxdata="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B+MUvQAA&#10;ANwAAAAPAAAAAAAAAAEAIAAAACIAAABkcnMvZG93bnJldi54bWxQSwECFAAUAAAACACHTuJAMy8F&#10;njsAAAA5AAAAEAAAAAAAAAABACAAAAAMAQAAZHJzL3NoYXBleG1sLnhtbFBLBQYAAAAABgAGAFsB&#10;AAC2AwAAAAA=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2" o:spid="_x0000_s1026" o:spt="100" style="position:absolute;left:6216210;top:4777938;height:12700;width:114300;" filled="t" stroked="f" coordsize="72,8" o:gfxdata="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LRo+8AAAA&#10;3AAAAA8AAAAAAAAAAQAgAAAAIgAAAGRycy9kb3ducmV2LnhtbFBLAQIUABQAAAAIAIdO4kAzLwWe&#10;OwAAADkAAAAQAAAAAAAAAAEAIAAAAAsBAABkcnMvc2hhcGV4bWwueG1sUEsFBgAAAAAGAAYAWwEA&#10;ALUDAAAAAA=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4" o:spid="_x0000_s1026" o:spt="100" style="position:absolute;left:6216210;top:4739838;height:12700;width:114300;" filled="t" stroked="f" coordsize="72,8" o:gfxdata="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ot77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6" o:spid="_x0000_s1026" o:spt="100" style="position:absolute;left:6216210;top:4701738;height:12700;width:114300;" filled="t" stroked="f" coordsize="72,8" o:gfxdata="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7ntg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8" o:spid="_x0000_s1026" o:spt="100" style="position:absolute;left:6355910;top:4777938;height:12700;width:114300;" filled="t" stroked="f" coordsize="72,8" o:gfxdata="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POUX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0" o:spid="_x0000_s1026" o:spt="100" style="position:absolute;left:6355910;top:4739838;height:12700;width:114300;" filled="t" stroked="f" coordsize="72,8" o:gfxdata="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cECM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2" o:spid="_x0000_s1026" o:spt="100" style="position:absolute;left:6355910;top:4701738;height:12700;width:114300;" filled="t" stroked="f" coordsize="72,8" o:gfxdata="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e/U/rgAAADcAAAA&#10;DwAAAAAAAAABACAAAAAiAAAAZHJzL2Rvd25yZXYueG1sUEsBAhQAFAAAAAgAh07iQDMvBZ47AAAA&#10;OQAAABAAAAAAAAAAAQAgAAAABwEAAGRycy9zaGFwZXhtbC54bWxQSwUGAAAAAAYABgBbAQAAsQMA&#10;AAAA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4" o:spid="_x0000_s1026" o:spt="100" style="position:absolute;left:6216210;top:4625538;height:12700;width:254000;" filled="t" stroked="f" coordsize="160,8" o:gfxdata="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CrDKb4A&#10;AADcAAAADwAAAAAAAAABACAAAAAiAAAAZHJzL2Rvd25yZXYueG1sUEsBAhQAFAAAAAgAh07iQDMv&#10;BZ47AAAAOQAAABAAAAAAAAAAAQAgAAAADQEAAGRycy9zaGFwZXhtbC54bWxQSwUGAAAAAAYABgBb&#10;AQAAtwMAAAAA&#10;" path="m156,0l4,0,4,0,2,2,0,4,0,4,2,6,4,8,156,8,156,8,158,6,160,4,160,4,158,2,156,0xe">
                      <v:path o:connectlocs="156,0;4,0;4,0;2,2;0,4;0,4;2,6;4,8;156,8;156,8;158,6;160,4;160,4;158,2;156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6" o:spid="_x0000_s1026" o:spt="100" style="position:absolute;left:6216210;top:4663638;height:12700;width:254000;" filled="t" stroked="f" coordsize="160,8" o:gfxdata="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Mn8absAAADc&#10;AAAADwAAAAAAAAABACAAAAAiAAAAZHJzL2Rvd25yZXYueG1sUEsBAhQAFAAAAAgAh07iQDMvBZ47&#10;AAAAOQAAABAAAAAAAAAAAQAgAAAACgEAAGRycy9zaGFwZXhtbC54bWxQSwUGAAAAAAYABgBbAQAA&#10;tAMAAAAA&#10;" path="m156,0l4,0,4,0,2,2,0,4,0,4,2,6,4,8,156,8,156,8,158,6,160,4,160,4,158,2,156,0xe">
                      <v:path o:connectlocs="156,0;4,0;4,0;2,2;0,4;0,4;2,6;4,8;156,8;156,8;158,6;160,4;160,4;158,2;156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8" o:spid="_x0000_s1026" o:spt="100" style="position:absolute;left:6216210;top:4485838;height:114300;width:114300;" filled="t" stroked="f" coordsize="72,72" o:gfxdata="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ER3D7sAAADc&#10;AAAADwAAAAAAAAABACAAAAAiAAAAZHJzL2Rvd25yZXYueG1sUEsBAhQAFAAAAAgAh07iQDMvBZ47&#10;AAAAOQAAABAAAAAAAAAAAQAgAAAACgEAAGRycy9zaGFwZXhtbC54bWxQSwUGAAAAAAYABgBbAQAA&#10;tAMAAAAA&#10;" path="m8,72l64,72,64,72,68,72,70,70,72,68,72,64,72,8,72,8,72,4,70,2,68,0,64,0,8,0,8,0,4,0,2,2,0,4,0,8,0,64,0,64,0,68,2,70,4,72,8,72xm16,16l56,16,56,56,16,56,16,16xe">
                      <v:path o:connectlocs="8,72;64,72;64,72;68,72;70,70;72,68;72,64;72,8;72,8;72,4;70,2;68,0;64,0;8,0;8,0;4,0;2,2;0,4;0,8;0,64;0,64;0,68;2,70;4,72;8,72;16,16;56,16;56,56;16,56;16,16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2" o:spid="_x0000_s1026" o:spt="203" style="position:absolute;left:5229302;top:9157323;height:475199;width:475199;" coordorigin="5229302,9157323" coordsize="406400,406400" o:gfxdata="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GV4B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59" o:spid="_x0000_s1026" o:spt="100" style="position:absolute;left:5229302;top:9157323;height:406400;width:406400;" filled="t" stroked="f" coordsize="256,256" o:gfxdata="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OrEC/&#10;AAAA3AAAAA8AAAAAAAAAAQAgAAAAIgAAAGRycy9kb3ducmV2LnhtbFBLAQIUABQAAAAIAIdO4kAz&#10;LwWeOwAAADkAAAAQAAAAAAAAAAEAIAAAAA4BAABkcnMvc2hhcGV4bWwueG1sUEsFBgAAAAAGAAYA&#10;WwEAALgDAAAAAA==&#10;" path="m234,24l200,24,200,8,200,8,200,4,198,2,196,0,192,0,192,0,188,0,186,2,184,4,184,8,184,24,136,24,136,8,136,8,136,4,134,2,132,0,128,0,128,0,124,0,122,2,120,4,120,8,120,24,72,24,72,8,72,8,72,4,70,2,68,0,64,0,64,0,60,0,58,2,56,4,56,8,56,24,22,24,22,24,14,26,6,30,2,38,0,46,0,234,0,234,2,242,6,250,14,254,22,256,234,256,234,256,242,254,250,250,254,242,256,234,256,46,256,46,254,38,250,30,242,26,234,24xm240,234l240,234,238,238,234,240,22,240,22,240,18,238,16,234,16,46,16,46,18,42,22,40,56,40,56,56,56,56,56,60,58,62,60,64,64,64,64,64,68,64,70,62,72,60,72,56,72,40,120,40,120,56,120,56,120,60,122,62,124,64,128,64,128,64,132,64,134,62,136,60,136,56,136,40,184,40,184,56,184,56,184,60,186,62,188,64,192,64,192,64,196,64,198,62,200,60,200,56,200,40,234,40,234,40,238,42,240,46,240,234xe">
                      <v:path o:connectlocs="200,24;200,8;198,2;192,0;188,0;184,4;184,24;136,8;136,4;132,0;128,0;122,2;120,8;72,24;72,8;70,2;64,0;60,0;56,4;56,24;22,24;6,30;0,46;0,234;6,250;22,256;234,256;250,250;256,234;256,46;250,30;234,24;240,234;234,240;22,240;16,234;16,46;22,40;56,56;56,60;60,64;64,64;70,62;72,56;120,40;120,56;122,62;128,64;132,64;136,60;136,40;184,56;184,60;188,64;192,64;198,62;200,56;234,40;238,42;240,234" o:connectangles="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rect id="Rectangle 62" o:spid="_x0000_s1026" o:spt="1" style="position:absolute;left:5318202;top:9309723;height:38100;width:50800;" filled="t" stroked="f" coordsize="21600,21600" o:gfxdata="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rbLi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3" o:spid="_x0000_s1026" o:spt="1" style="position:absolute;left:5318202;top:9373223;height:38100;width:50800;" filled="t" stroked="f" coordsize="21600,21600" o:gfxdata="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nySO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4" o:spid="_x0000_s1026" o:spt="1" style="position:absolute;left:5318202;top:9436723;height:38100;width:50800;" filled="t" stroked="f" coordsize="21600,21600" o:gfxdata="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7VXVL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5" o:spid="_x0000_s1026" o:spt="1" style="position:absolute;left:5407102;top:9436723;height:38100;width:50800;" filled="t" stroked="f" coordsize="21600,21600" o:gfxdata="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Pnyz7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6" o:spid="_x0000_s1026" o:spt="1" style="position:absolute;left:5407102;top:9373223;height:38100;width:50800;" filled="t" stroked="f" coordsize="21600,21600" o:gfxdata="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mZr2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7" o:spid="_x0000_s1026" o:spt="1" style="position:absolute;left:5407102;top:9309723;height:38100;width:50800;" filled="t" stroked="f" coordsize="21600,21600" o:gfxdata="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qwya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8" o:spid="_x0000_s1026" o:spt="1" style="position:absolute;left:5496002;top:9436723;height:38100;width:50800;" filled="t" stroked="f" coordsize="21600,21600" o:gfxdata="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XygBrsAAADc&#10;AAAADwAAAAAAAAABACAAAAAiAAAAZHJzL2Rvd25yZXYueG1sUEsBAhQAFAAAAAgAh07iQDMvBZ47&#10;AAAAOQAAABAAAAAAAAAAAQAgAAAACgEAAGRycy9zaGFwZXhtbC54bWxQSwUGAAAAAAYABgBbAQAA&#10;tA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9" o:spid="_x0000_s1026" o:spt="1" style="position:absolute;left:5496002;top:9373223;height:38100;width:50800;" filled="t" stroked="f" coordsize="21600,21600" o:gfxdata="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AFnb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70" o:spid="_x0000_s1026" o:spt="1" style="position:absolute;left:5496002;top:9309723;height:38100;width:50800;" filled="t" stroked="f" coordsize="21600,21600" o:gfxdata="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Kb6r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</v:group>
                  <v:shape id="Freeform 131" o:spid="_x0000_s1026" o:spt="100" style="position:absolute;left:4316029;top:9187023;height:475199;width:475199;" filled="t" stroked="f" coordsize="256,256" o:gfxdata="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mJm/b4A&#10;AADcAAAADwAAAAAAAAABACAAAAAiAAAAZHJzL2Rvd25yZXYueG1sUEsBAhQAFAAAAAgAh07iQDMv&#10;BZ47AAAAOQAAABAAAAAAAAAAAQAgAAAADQEAAGRycy9zaGFwZXhtbC54bWxQSwUGAAAAAAYABgBb&#10;AQAAtwMAAAAA&#10;" path="m200,0l200,0,188,2,178,8,170,16,162,28,162,28,162,28,150,46,136,60,130,66,122,68,114,72,106,72,100,72,66,72,32,72,32,72,26,72,20,76,14,78,10,84,6,90,2,96,0,104,0,112,0,112,0,120,2,128,6,134,10,140,14,146,20,148,26,152,32,152,32,152,38,154,44,156,46,162,48,168,48,240,48,240,50,246,52,252,58,254,64,256,96,256,96,256,102,254,108,252,110,246,112,240,112,232,112,232,110,226,108,222,106,220,104,216,104,160,104,160,104,160,104,160,106,156,106,156,106,156,106,156,108,154,108,154,108,154,108,154,108,154,108,154,110,152,110,152,118,154,124,156,138,166,150,178,162,196,162,196,162,196,170,208,178,216,188,222,200,224,200,224,206,224,212,222,224,214,234,204,242,188,248,172,252,152,256,132,256,112,256,112,256,92,252,72,248,52,242,36,234,20,224,10,212,2,206,0,200,0xm160,112l160,112,162,88,184,88,184,88,190,90,196,96,198,102,200,112,200,112,198,122,196,128,190,134,184,136,162,136,162,136,160,112xm16,112l16,112,18,102,20,96,26,90,32,88,88,88,88,88,82,98,80,112,80,112,82,126,88,136,32,136,32,136,26,134,20,128,18,122,16,112xm96,240l64,240,64,168,64,168,62,160,60,152,66,152,66,152,90,152,90,152,88,160,88,216,88,216,88,222,90,226,94,232,94,232,96,234,96,240xm106,136l104,136,104,136,104,136,98,134,92,128,90,122,88,112,88,112,90,102,92,96,98,90,104,88,106,88,106,88,116,86,128,84,138,78,148,72,148,72,144,92,144,112,144,112,144,132,148,152,148,152,138,146,128,140,116,138,106,136xm200,208l200,208,194,206,188,204,184,198,178,192,170,174,164,152,184,152,184,152,190,152,196,148,202,146,206,140,210,134,214,128,216,120,216,112,216,112,216,104,214,96,210,90,206,84,202,78,196,76,190,72,184,72,164,72,164,72,170,50,178,32,184,26,188,20,194,18,200,16,200,16,208,18,216,24,222,32,228,44,234,58,236,74,240,92,240,112,240,112,240,132,236,150,234,166,228,180,222,192,216,200,208,206,200,208xe">
                    <v:path o:connectlocs="178,8;162,28;122,68;66,72;20,76;2,96;0,120;14,146;32,152;48,168;52,252;96,256;112,240;108,222;104,160;106,156;108,154;108,154;124,156;162,196;188,222;212,222;248,172;256,112;242,36;206,0;162,88;196,96;198,122;162,136;16,112;32,88;80,112;32,136;18,122;64,168;66,152;88,160;90,226;96,240;104,136;88,112;98,90;116,86;148,72;144,132;128,140;200,208;178,192;184,152;206,140;216,112;210,90;190,72;170,50;194,18;216,24;236,74;240,132;222,192" o:connectangles="0,0,0,0,0,0,0,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40" o:spid="_x0000_s1026" o:spt="203" style="position:absolute;left:1464837;top:9187023;height:475199;width:475199;" coordorigin="1464837,9187023" coordsize="406400,406400" o:gfxdata="UEsDBAoAAAAAAIdO4kAAAAAAAAAAAAAAAAAEAAAAZHJzL1BLAwQUAAAACACHTuJAFNCpU7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Xz2QJ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0KlT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55" o:spid="_x0000_s1026" o:spt="100" style="position:absolute;left:1464837;top:9187023;height:406400;width:406400;" filled="t" stroked="f" coordsize="256,256" o:gfxdata="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dbEr4A&#10;AADcAAAADwAAAAAAAAABACAAAAAiAAAAZHJzL2Rvd25yZXYueG1sUEsBAhQAFAAAAAgAh07iQDMv&#10;BZ47AAAAOQAAABAAAAAAAAAAAQAgAAAADQEAAGRycy9zaGFwZXhtbC54bWxQSwUGAAAAAAYABgBb&#10;AQAAtwMAAAAA&#10;" path="m252,84l172,4,172,4,164,0,156,0,156,0,152,2,148,4,148,4,144,12,144,12,138,28,126,42,126,42,116,52,104,60,80,74,80,74,52,90,40,100,28,110,28,110,18,120,12,132,6,144,0,156,0,156,0,164,4,172,84,252,84,252,92,256,100,256,100,256,108,252,108,252,112,244,112,244,118,228,130,214,130,214,140,204,152,196,176,182,176,182,204,166,216,156,228,146,228,146,238,136,244,124,250,112,256,100,256,100,256,92,252,84xm96,240l96,240,16,160,16,160,22,148,28,136,36,126,44,116,66,102,88,88,110,74,132,60,140,50,148,40,154,28,160,16,160,16,240,96,240,96,234,108,228,120,220,130,212,140,190,154,168,168,146,182,124,196,116,206,108,216,102,228,96,240xe">
                      <v:path o:connectlocs="172,4;164,0;156,0;148,4;144,12;138,28;126,42;104,60;80,74;40,100;28,110;12,132;0,156;0,164;84,252;92,256;100,256;108,252;112,244;130,214;140,204;176,182;204,166;228,146;238,136;250,112;256,100;252,84;96,240;16,160;28,136;44,116;88,88;132,60;148,40;160,16;240,96;234,108;220,130;190,154;146,182;116,206;102,228" o:connectangles="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8" o:spid="_x0000_s1026" o:spt="100" style="position:absolute;left:1614062;top:9329898;height:114300;width:107950;" filled="t" stroked="f" coordsize="68,72" o:gfxdata="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D5DO/&#10;AAAA3AAAAA8AAAAAAAAAAQAgAAAAIgAAAGRycy9kb3ducmV2LnhtbFBLAQIUABQAAAAIAIdO4kAz&#10;LwWeOwAAADkAAAAQAAAAAAAAAAEAIAAAAA4BAABkcnMvc2hhcGV4bWwueG1sUEsFBgAAAAAGAAYA&#10;WwEAALgDAAAAAA==&#10;" path="m62,30l62,30,54,24,54,24,46,24,46,24,38,26,38,26,30,30,30,30,18,14,18,14,24,12,24,12,28,12,28,12,34,14,34,14,36,12,36,12,38,10,38,10,38,4,38,4,34,2,30,0,30,0,24,2,24,2,16,4,16,4,10,8,10,8,10,6,10,6,8,6,8,6,4,6,4,6,4,10,4,10,6,12,6,12,6,12,6,12,2,20,2,20,0,28,0,28,0,36,0,36,4,44,4,44,10,46,18,48,18,48,26,46,34,42,34,42,48,58,48,58,44,62,44,62,40,60,40,60,36,60,36,60,32,58,32,58,30,56,30,56,26,58,26,58,24,62,24,62,26,66,26,66,32,70,32,70,38,72,38,72,48,72,48,72,56,66,56,66,60,70,60,70,62,70,62,70,64,68,64,68,66,66,66,66,64,64,64,64,60,60,60,60,66,52,66,52,68,42,68,42,68,36,68,36,62,30xm18,34l18,34,14,34,12,32,12,32,10,30,10,30,10,26,10,26,12,22,12,22,14,18,14,18,26,32,26,32,18,34xm56,50l56,50,52,54,52,54,40,40,40,40,44,38,44,38,48,36,48,36,52,38,52,38,54,40,54,40,56,42,56,42,56,46,56,46,56,50xe">
                      <v:path o:connectlocs="54,24;46,24;30,30;18,14;28,12;34,14;38,10;38,4;30,0;16,4;10,8;8,6;4,6;6,12;6,12;0,28;0,36;10,46;26,46;48,58;44,62;36,60;32,58;26,58;24,62;32,70;38,72;56,66;60,70;64,68;66,66;60,60;66,52;68,36;18,34;12,32;10,30;12,22;14,18;18,34;52,54;40,40;48,36;52,38;56,42;56,46" o:connectangles="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9" o:spid="_x0000_s1026" o:spt="100" style="position:absolute;left:1614062;top:9329898;height:114300;width:107950;" filled="t" stroked="f" coordsize="68,72" o:gfxdata="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J5kr4A&#10;AADcAAAADwAAAAAAAAABACAAAAAiAAAAZHJzL2Rvd25yZXYueG1sUEsBAhQAFAAAAAgAh07iQDMv&#10;BZ47AAAAOQAAABAAAAAAAAAAAQAgAAAADQEAAGRycy9zaGFwZXhtbC54bWxQSwUGAAAAAAYABgBb&#10;AQAAtwMAAAAA&#10;" path="m62,30l62,30,54,24,54,24,46,24,46,24,38,26,38,26,30,30,30,30,18,14,18,14,24,12,24,12,28,12,28,12,34,14,34,14,36,12,36,12,38,10,38,10,38,4,38,4,34,2,30,0,30,0,24,2,24,2,16,4,16,4,10,8,10,8,10,6,10,6,8,6,8,6,4,6,4,6,4,10,4,10,6,12,6,12,6,12,6,12,2,20,2,20,0,28,0,28,0,36,0,36,4,44,4,44,10,46,18,48,18,48,26,46,34,42,34,42,48,58,48,58,44,62,44,62,40,60,40,60,36,60,36,60,32,58,32,58,30,56,30,56,26,58,26,58,24,62,24,62,26,66,26,66,32,70,32,70,38,72,38,72,48,72,48,72,56,66,56,66,60,70,60,70,62,70,62,70,64,68,64,68,66,66,66,66,64,64,64,64,60,60,60,60,66,52,66,52,68,42,68,42,68,36,68,36,62,30e">
                      <v:path o:connectlocs="62,30;54,24;46,24;38,26;30,30;18,14;24,12;28,12;34,14;36,12;38,10;38,4;30,0;24,2;16,4;10,8;10,6;8,6;4,6;4,10;6,12;6,12;2,20;0,28;0,36;4,44;10,46;18,48;34,42;48,58;44,62;40,60;36,60;32,58;30,56;26,58;24,62;26,66;32,70;38,72;48,72;56,66;60,70;62,70;64,68;66,66;64,64;60,60;66,52;68,42;68,36;62,30" o:connectangles="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0" o:spid="_x0000_s1026" o:spt="100" style="position:absolute;left:1629937;top:9358473;height:25400;width:25400;" filled="t" stroked="f" coordsize="16,16" o:gfxdata="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0Vk+vQAA&#10;ANwAAAAPAAAAAAAAAAEAIAAAACIAAABkcnMvZG93bnJldi54bWxQSwECFAAUAAAACACHTuJAMy8F&#10;njsAAAA5AAAAEAAAAAAAAAABACAAAAAMAQAAZHJzL3NoYXBleG1sLnhtbFBLBQYAAAAABgAGAFsB&#10;AAC2AwAAAAA=&#10;" path="m8,16l8,16,4,16,2,14,2,14,0,12,0,12,0,8,0,8,2,4,2,4,4,0,4,0,16,14,16,14,8,16e">
                      <v:path o:connectlocs="8,16;8,16;4,16;2,14;2,14;0,12;0,12;0,8;0,8;2,4;2,4;4,0;4,0;16,14;16,14;8,16" o:connectangles="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1" o:spid="_x0000_s1026" o:spt="100" style="position:absolute;left:1677562;top:9387048;height:28575;width:25400;" filled="t" stroked="f" coordsize="16,18" o:gfxdata="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cjf4vQAA&#10;ANwAAAAPAAAAAAAAAAEAIAAAACIAAABkcnMvZG93bnJldi54bWxQSwECFAAUAAAACACHTuJAMy8F&#10;njsAAAA5AAAAEAAAAAAAAAABACAAAAAMAQAAZHJzL3NoYXBleG1sLnhtbFBLBQYAAAAABgAGAFsB&#10;AAC2AwAAAAA=&#10;" path="m16,14l16,14,12,18,12,18,0,4,0,4,4,2,4,2,8,0,8,0,12,2,12,2,14,4,14,4,16,6,16,6,16,10,16,10,16,14e">
                      <v:path o:connectlocs="16,14;16,14;12,18;12,18;0,4;0,4;4,2;4,2;8,0;8,0;12,2;12,2;14,4;14,4;16,6;16,6;16,10;16,10;16,14" o:connectangles="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2" o:spid="_x0000_s1026" o:spt="100" style="position:absolute;left:1601362;top:9466423;height:66675;width:60325;" filled="t" stroked="f" coordsize="38,42" o:gfxdata="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lTxZrsAAADc&#10;AAAADwAAAAAAAAABACAAAAAiAAAAZHJzL2Rvd25yZXYueG1sUEsBAhQAFAAAAAgAh07iQDMvBZ47&#10;AAAAOQAAABAAAAAAAAAAAQAgAAAACgEAAGRycy9zaGFwZXhtbC54bWxQSwUGAAAAAAYABgBbAQAA&#10;tAMAAAAA&#10;" path="m32,2l32,2,32,2,18,14,18,14,6,28,0,34,0,34,0,34,0,38,0,40,0,40,4,42,6,40,6,40,6,40,12,32,12,32,22,20,22,20,36,8,36,8,36,8,38,8,38,8,38,4,38,2,38,2,34,0,32,2xe">
                      <v:path o:connectlocs="32,2;32,2;32,2;18,14;18,14;6,28;0,34;0,34;0,34;0,38;0,40;0,40;4,42;6,40;6,40;6,40;12,32;12,32;22,20;22,20;36,8;36,8;36,8;38,8;38,8;38,4;38,2;38,2;34,0;32,2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3" o:spid="_x0000_s1026" o:spt="100" style="position:absolute;left:1601362;top:9466423;height:66675;width:60325;" filled="t" stroked="f" coordsize="38,42" o:gfxdata="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bjFtvQAA&#10;ANwAAAAPAAAAAAAAAAEAIAAAACIAAABkcnMvZG93bnJldi54bWxQSwECFAAUAAAACACHTuJAMy8F&#10;njsAAAA5AAAAEAAAAAAAAAABACAAAAAMAQAAZHJzL3NoYXBleG1sLnhtbFBLBQYAAAAABgAGAFsB&#10;AAC2AwAAAAA=&#10;" path="m32,2l32,2,32,2,18,14,18,14,6,28,0,34,0,34,0,34,0,38,0,40,0,40,4,42,6,40,6,40,6,40,12,32,12,32,22,20,22,20,36,8,36,8,36,8,38,8,38,8,38,4,38,2,38,2,34,0,32,2e">
                      <v:path o:connectlocs="32,2;32,2;32,2;18,14;18,14;6,28;0,34;0,34;0,34;0,38;0,40;0,40;4,42;6,40;6,40;6,40;12,32;12,32;22,20;22,20;36,8;36,8;36,8;38,8;38,8;38,4;38,2;38,2;34,0;32,2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4" o:spid="_x0000_s1026" o:spt="100" style="position:absolute;left:1674387;top:9250523;height:63500;width:60325;" filled="t" stroked="f" coordsize="38,40" o:gfxdata="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RCps&#10;wAAAANwAAAAPAAAAAAAAAAEAIAAAACIAAABkcnMvZG93bnJldi54bWxQSwECFAAUAAAACACHTuJA&#10;My8FnjsAAAA5AAAAEAAAAAAAAAABACAAAAAPAQAAZHJzL3NoYXBleG1sLnhtbFBLBQYAAAAABgAG&#10;AFsBAAC5AwAAAAA=&#10;" path="m16,22l16,22,2,34,2,34,0,34,0,34,0,36,0,40,0,40,4,40,6,40,6,40,6,40,20,28,20,28,32,14,38,6,38,6,38,6,38,4,38,0,38,0,34,0,32,0,32,0,32,2,26,10,26,10,16,22xe">
                      <v:path o:connectlocs="16,22;16,22;2,34;2,34;0,34;0,34;0,36;0,40;0,40;4,40;6,40;6,40;6,40;20,28;20,28;32,14;38,6;38,6;38,6;38,4;38,0;38,0;34,0;32,0;32,0;32,2;26,10;26,10;16,22" o:connectangles="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5" o:spid="_x0000_s1026" o:spt="100" style="position:absolute;left:1674387;top:9250523;height:63500;width:60325;" filled="t" stroked="f" coordsize="38,40" o:gfxdata="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v+wK/&#10;AAAA3AAAAA8AAAAAAAAAAQAgAAAAIgAAAGRycy9kb3ducmV2LnhtbFBLAQIUABQAAAAIAIdO4kAz&#10;LwWeOwAAADkAAAAQAAAAAAAAAAEAIAAAAA4BAABkcnMvc2hhcGV4bWwueG1sUEsFBgAAAAAGAAYA&#10;WwEAALgDAAAAAA==&#10;" path="m16,22l16,22,2,34,2,34,0,34,0,34,0,36,0,40,0,40,4,40,6,40,6,40,6,40,20,28,20,28,32,14,38,6,38,6,38,6,38,4,38,0,38,0,34,0,32,0,32,0,32,2,26,10,26,10,16,22e">
                      <v:path o:connectlocs="16,22;16,22;2,34;2,34;0,34;0,34;0,36;0,40;0,40;4,40;6,40;6,40;6,40;20,28;20,28;32,14;38,6;38,6;38,6;38,4;38,0;38,0;34,0;32,0;32,0;32,2;26,10;26,10;16,22" o:connectangles="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51" o:spid="_x0000_s1026" o:spt="203" style="position:absolute;left:3365632;top:8236626;height:445499;width:475199;" coordorigin="3365632,8236626" coordsize="406400,381000" o:gfxdata="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EJP46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208" o:spid="_x0000_s1026" o:spt="100" style="position:absolute;left:3365632;top:8236626;height:381000;width:406400;" filled="t" stroked="f" coordsize="256,240" o:gfxdata="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8qo4vQAA&#10;ANwAAAAPAAAAAAAAAAEAIAAAACIAAABkcnMvZG93bnJldi54bWxQSwECFAAUAAAACACHTuJAMy8F&#10;njsAAAA5AAAAEAAAAAAAAAABACAAAAAMAQAAZHJzL3NoYXBleG1sLnhtbFBLBQYAAAAABgAGAFsB&#10;AAC2AwAAAAA=&#10;" path="m252,52l204,4,204,4,198,2,192,0,24,0,24,0,14,2,8,8,2,14,0,24,0,216,0,216,2,226,8,232,14,238,24,240,232,240,232,240,242,238,248,232,254,226,256,216,256,64,256,64,254,58,252,52xm240,216l240,216,240,220,238,222,236,224,232,224,24,224,24,224,20,224,18,222,16,220,16,216,16,24,16,24,16,20,18,18,20,16,24,16,184,16,184,48,184,48,184,48,186,58,192,64,198,70,208,72,216,72,240,72,240,216xm216,64l208,64,208,64,202,62,196,60,194,54,192,48,192,48,192,16,240,64,216,64xe">
                      <v:path o:connectlocs="204,4;198,2;24,0;14,2;2,14;0,216;2,226;14,238;232,240;242,238;254,226;256,64;254,58;240,216;240,220;236,224;24,224;20,224;16,220;16,24;16,20;20,16;184,16;184,48;186,58;198,70;216,72;240,216;208,64;202,62;194,54;192,48;240,64" o:connectangles="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2" o:spid="_x0000_s1026" o:spt="100" style="position:absolute;left:3556132;top:8312826;height:12700;width:76200;" filled="t" stroked="f" coordsize="48,8" o:gfxdata="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2MacXLgAAADcAAAA&#10;DwAAAAAAAAABACAAAAAiAAAAZHJzL2Rvd25yZXYueG1sUEsBAhQAFAAAAAgAh07iQDMvBZ47AAAA&#10;OQAAABAAAAAAAAAAAQAgAAAABwEAAGRycy9zaGFwZXhtbC54bWxQSwUGAAAAAAYABgBbAQAAsQMA&#10;AAAA&#10;" path="m4,8l44,8,44,8,46,6,48,4,48,4,46,2,44,0,4,0,4,0,2,2,0,4,0,4,2,6,4,8x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3" o:spid="_x0000_s1026" o:spt="100" style="position:absolute;left:3556132;top:8312826;height:12700;width:76200;" filled="t" stroked="f" coordsize="48,8" o:gfxdata="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TFB8&#10;wAAAANwAAAAPAAAAAAAAAAEAIAAAACIAAABkcnMvZG93bnJldi54bWxQSwECFAAUAAAACACHTuJA&#10;My8FnjsAAAA5AAAAEAAAAAAAAAABACAAAAAPAQAAZHJzL3NoYXBleG1sLnhtbFBLBQYAAAAABgAG&#10;AFsBAAC5AwAAAAA=&#10;" path="m4,8l44,8,44,8,46,6,48,4,48,4,46,2,44,0,4,0,4,0,2,2,0,4,0,4,2,6,4,8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4" o:spid="_x0000_s1026" o:spt="100" style="position:absolute;left:3556132;top:8350926;height:12700;width:76200;" filled="t" stroked="f" coordsize="48,8" o:gfxdata="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xhWttbUAAADcAAAADwAA&#10;AAAAAAABACAAAAAiAAAAZHJzL2Rvd25yZXYueG1sUEsBAhQAFAAAAAgAh07iQDMvBZ47AAAAOQAA&#10;ABAAAAAAAAAAAQAgAAAABAEAAGRycy9zaGFwZXhtbC54bWxQSwUGAAAAAAYABgBbAQAArgMAAAAA&#10;" path="m4,8l44,8,44,8,46,6,48,4,48,4,46,2,44,0,4,0,4,0,2,2,0,4,0,4,2,6,4,8x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5" o:spid="_x0000_s1026" o:spt="100" style="position:absolute;left:3556132;top:8350926;height:12700;width:76200;" filled="t" stroked="f" coordsize="48,8" o:gfxdata="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fYZW/&#10;AAAA3AAAAA8AAAAAAAAAAQAgAAAAIgAAAGRycy9kb3ducmV2LnhtbFBLAQIUABQAAAAIAIdO4kAz&#10;LwWeOwAAADkAAAAQAAAAAAAAAAEAIAAAAA4BAABkcnMvc2hhcGV4bWwueG1sUEsFBgAAAAAGAAYA&#10;WwEAALgDAAAAAA==&#10;" path="m4,8l44,8,44,8,46,6,48,4,48,4,46,2,44,0,4,0,4,0,2,2,0,4,0,4,2,6,4,8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6" o:spid="_x0000_s1026" o:spt="100" style="position:absolute;left:3556132;top:8389026;height:12700;width:165100;" filled="t" stroked="f" coordsize="104,8" o:gfxdata="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nAAlugAAANwA&#10;AAAPAAAAAAAAAAEAIAAAACIAAABkcnMvZG93bnJldi54bWxQSwECFAAUAAAACACHTuJAMy8FnjsA&#10;AAA5AAAAEAAAAAAAAAABACAAAAAJAQAAZHJzL3NoYXBleG1sLnhtbFBLBQYAAAAABgAGAFsBAACz&#10;AwAAAAA=&#10;" path="m0,4l0,4,2,6,4,8,100,8,100,8,102,6,104,4,104,4,102,2,100,0,4,0,4,0,2,2,0,4xe">
                      <v:path o:connectlocs="0,4;0,4;2,6;4,8;100,8;100,8;102,6;104,4;104,4;102,2;100,0;4,0;4,0;2,2;0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7" o:spid="_x0000_s1026" o:spt="100" style="position:absolute;left:3556132;top:8389026;height:12700;width:165100;" filled="t" stroked="f" coordsize="104,8" o:gfxdata="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itiVugAAANwA&#10;AAAPAAAAAAAAAAEAIAAAACIAAABkcnMvZG93bnJldi54bWxQSwECFAAUAAAACACHTuJAMy8FnjsA&#10;AAA5AAAAEAAAAAAAAAABACAAAAAJAQAAZHJzL3NoYXBleG1sLnhtbFBLBQYAAAAABgAGAFsBAACz&#10;AwAAAAA=&#10;" path="m0,4l0,4,2,6,4,8,100,8,100,8,102,6,104,4,104,4,102,2,100,0,4,0,4,0,2,2,0,4e">
                      <v:path o:connectlocs="0,4;0,4;2,6;4,8;100,8;100,8;102,6;104,4;104,4;102,2;100,0;4,0;4,0;2,2;0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8" o:spid="_x0000_s1026" o:spt="100" style="position:absolute;left:3416432;top:8465226;height:12700;width:304800;" filled="t" stroked="f" coordsize="192,8" o:gfxdata="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DigLr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9" o:spid="_x0000_s1026" o:spt="100" style="position:absolute;left:3416432;top:8465226;height:12700;width:304800;" filled="t" stroked="f" coordsize="192,8" o:gfxdata="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bY5k&#10;wAAAANwAAAAPAAAAAAAAAAEAIAAAACIAAABkcnMvZG93bnJldi54bWxQSwECFAAUAAAACACHTuJA&#10;My8FnjsAAAA5AAAAEAAAAAAAAAABACAAAAAPAQAAZHJzL3NoYXBleG1sLnhtbFBLBQYAAAAABgAG&#10;AFsBAAC5AwAAAAA=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0" o:spid="_x0000_s1026" o:spt="100" style="position:absolute;left:3416432;top:8503326;height:12700;width:304800;" filled="t" stroked="f" coordsize="192,8" o:gfxdata="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J2dwb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1" o:spid="_x0000_s1026" o:spt="100" style="position:absolute;left:3416432;top:8503326;height:12700;width:304800;" filled="t" stroked="f" coordsize="192,8" o:gfxdata="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ciz&#10;i8EAAADcAAAADwAAAAAAAAABACAAAAAiAAAAZHJzL2Rvd25yZXYueG1sUEsBAhQAFAAAAAgAh07i&#10;QDMvBZ47AAAAOQAAABAAAAAAAAAAAQAgAAAAEAEAAGRycy9zaGFwZXhtbC54bWxQSwUGAAAAAAYA&#10;BgBbAQAAugMAAAAA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2" o:spid="_x0000_s1026" o:spt="100" style="position:absolute;left:3416432;top:8541426;height:12700;width:304800;" filled="t" stroked="f" coordsize="192,8" o:gfxdata="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OmLb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3" o:spid="_x0000_s1026" o:spt="100" style="position:absolute;left:3416432;top:8541426;height:12700;width:304800;" filled="t" stroked="f" coordsize="192,8" o:gfxdata="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Vohn&#10;wAAAANwAAAAPAAAAAAAAAAEAIAAAACIAAABkcnMvZG93bnJldi54bWxQSwECFAAUAAAACACHTuJA&#10;My8FnjsAAAA5AAAAEAAAAAAAAAABACAAAAAPAQAAZHJzL3NoYXBleG1sLnhtbFBLBQYAAAAABgAG&#10;AFsBAAC5AwAAAAA=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4" o:spid="_x0000_s1026" o:spt="100" style="position:absolute;left:3416432;top:8427126;height:12700;width:304800;" filled="t" stroked="f" coordsize="192,8" o:gfxdata="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0JfEugAAANwA&#10;AAAPAAAAAAAAAAEAIAAAACIAAABkcnMvZG93bnJldi54bWxQSwECFAAUAAAACACHTuJAMy8FnjsA&#10;AAA5AAAAEAAAAAAAAAABACAAAAAJAQAAZHJzL3NoYXBleG1sLnhtbFBLBQYAAAAABgAGAFsBAACz&#10;AwAAAAA=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5" o:spid="_x0000_s1026" o:spt="100" style="position:absolute;left:3416432;top:8427126;height:12700;width:304800;" filled="t" stroked="f" coordsize="192,8" o:gfxdata="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IW5&#10;jsEAAADcAAAADwAAAAAAAAABACAAAAAiAAAAZHJzL2Rvd25yZXYueG1sUEsBAhQAFAAAAAgAh07i&#10;QDMvBZ47AAAAOQAAABAAAAAAAAAAAQAgAAAAEAEAAGRycy9zaGFwZXhtbC54bWxQSwUGAAAAAAYA&#10;BgBbAQAAugMAAAAA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6" o:spid="_x0000_s1026" o:spt="100" style="position:absolute;left:3416432;top:8300126;height:101600;width:114300;" filled="t" stroked="f" coordsize="72,64" o:gfxdata="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Sq1aLsAAADc&#10;AAAADwAAAAAAAAABACAAAAAiAAAAZHJzL2Rvd25yZXYueG1sUEsBAhQAFAAAAAgAh07iQDMvBZ47&#10;AAAAOQAAABAAAAAAAAAAAQAgAAAACgEAAGRycy9zaGFwZXhtbC54bWxQSwUGAAAAAAYABgBbAQAA&#10;tAMAAAAA&#10;" path="m8,64l64,64,64,64,68,64,70,62,72,60,72,56,72,8,72,8,72,4,70,2,68,0,64,0,8,0,8,0,4,0,2,2,0,4,0,8,0,56,0,56,0,60,2,62,4,64,8,64xm16,16l56,16,56,48,16,48,16,16xe">
                      <v:path o:connectlocs="8,64;64,64;64,64;68,64;70,62;72,60;72,56;72,8;72,8;72,4;70,2;68,0;64,0;8,0;8,0;4,0;2,2;0,4;0,8;0,56;0,56;0,60;2,62;4,64;8,64;16,16;56,16;56,48;16,48;16,16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68" o:spid="_x0000_s1026" o:spt="203" style="position:absolute;left:2430084;top:8236626;height:475199;width:445499;" coordorigin="2430084,8236626" coordsize="381000,406400" o:gfxdata="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oXm2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29" o:spid="_x0000_s1026" o:spt="100" style="position:absolute;left:2430084;top:8236626;height:406400;width:381000;" filled="t" stroked="f" coordsize="240,256" o:gfxdata="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h2nu8AAAA&#10;3AAAAA8AAAAAAAAAAQAgAAAAIgAAAGRycy9kb3ducmV2LnhtbFBLAQIUABQAAAAIAIdO4kAzLwWe&#10;OwAAADkAAAAQAAAAAAAAAAEAIAAAAAsBAABkcnMvc2hhcGV4bWwueG1sUEsFBgAAAAAGAAYAWwEA&#10;ALUDAAAAAA==&#10;" path="m208,0l32,0,32,0,26,0,20,2,10,10,2,20,0,26,0,32,0,224,0,224,0,230,2,236,10,246,20,254,26,256,32,256,208,256,208,256,214,256,220,254,230,246,238,236,240,230,240,224,240,32,240,32,240,26,238,20,230,10,220,2,214,0,208,0xm224,224l224,224,222,230,220,236,214,238,208,240,32,240,32,240,26,238,20,236,18,230,16,224,16,32,16,32,18,26,20,20,26,18,32,16,208,16,208,16,214,18,220,20,222,26,224,32,224,224xe">
                      <v:path o:connectlocs="208,0;32,0;32,0;26,0;20,2;10,10;2,20;0,26;0,32;0,224;0,224;0,230;2,236;10,246;20,254;26,256;32,256;208,256;208,256;214,256;220,254;230,246;238,236;240,230;240,224;240,32;240,32;240,26;238,20;230,10;220,2;214,0;208,0;224,224;224,224;222,230;220,236;214,238;208,240;32,240;32,240;26,238;20,236;18,230;16,224;16,32;16,32;18,26;20,20;26,18;32,16;208,16;208,16;214,18;220,20;222,26;224,32;224,224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32" o:spid="_x0000_s1026" o:spt="100" style="position:absolute;left:2480884;top:8287426;height:254000;width:279400;" filled="t" stroked="f" coordsize="176,160" o:gfxdata="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PBNi8AAAA&#10;3AAAAA8AAAAAAAAAAQAgAAAAIgAAAGRycy9kb3ducmV2LnhtbFBLAQIUABQAAAAIAIdO4kAzLwWe&#10;OwAAADkAAAAQAAAAAAAAAAEAIAAAAAsBAABkcnMvc2hhcGV4bWwueG1sUEsFBgAAAAAGAAYAWwEA&#10;ALUDAAAAAA==&#10;" path="m168,0l8,0,8,0,4,0,2,2,0,4,0,8,0,152,0,152,0,156,2,158,4,160,8,160,168,160,168,160,172,160,174,158,176,156,176,152,176,8,176,8,176,4,174,2,172,0,168,0xm168,8l168,118,142,90,142,90,140,88,136,88,136,88,132,88,130,90,110,114,46,42,46,42,44,40,40,40,40,40,36,40,34,42,8,72,8,8,168,8xm8,84l40,48,104,122,110,126,132,152,8,152,8,84xm142,152l114,120,136,96,168,132,168,152,142,152xe">
                      <v:path o:connectlocs="168,0;8,0;8,0;4,0;2,2;0,4;0,8;0,152;0,152;0,156;2,158;4,160;8,160;168,160;168,160;172,160;174,158;176,156;176,152;176,8;176,8;176,4;174,2;172,0;168,0;168,8;168,118;142,90;142,90;140,88;136,88;136,88;132,88;130,90;110,114;46,42;46,42;44,40;40,40;40,40;36,40;34,42;8,72;8,8;168,8;8,84;40,48;104,122;110,126;132,152;8,152;8,84;142,152;114,120;136,96;168,132;168,152;142,152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37" o:spid="_x0000_s1026" o:spt="100" style="position:absolute;left:2633284;top:8325526;height:76200;width:76200;" filled="t" stroked="f" coordsize="48,48" o:gfxdata="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z0N9&#10;wAAAANwAAAAPAAAAAAAAAAEAIAAAACIAAABkcnMvZG93bnJldi54bWxQSwECFAAUAAAACACHTuJA&#10;My8FnjsAAAA5AAAAEAAAAAAAAAABACAAAAAPAQAAZHJzL3NoYXBleG1sLnhtbFBLBQYAAAAABgAG&#10;AFsBAAC5AwAAAAA=&#10;" path="m24,48l24,48,34,46,40,40,46,34,48,24,48,24,46,14,40,8,34,2,24,0,24,0,14,2,8,8,2,14,0,24,0,24,2,34,8,40,14,46,24,48xm24,8l24,8,30,10,36,12,38,18,40,24,40,24,38,30,36,36,30,38,24,40,24,40,18,38,12,36,10,30,8,24,8,24,10,18,12,12,18,10,24,8xe">
                      <v:path o:connectlocs="24,48;24,48;34,46;40,40;46,34;48,24;48,24;46,14;40,8;34,2;24,0;24,0;14,2;8,8;2,14;0,24;0,24;2,34;8,40;14,46;24,48;24,8;24,8;30,10;36,12;38,18;40,24;40,24;38,30;36,36;30,38;24,40;24,40;18,38;12,36;10,30;8,24;8,24;10,18;12,12;18,10;24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72" o:spid="_x0000_s1026" o:spt="203" style="position:absolute;left:1464837;top:8236626;height:475199;width:475199;" coordorigin="1464837,8236626" coordsize="406400,406400" o:gfxdata="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jmn+1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40" o:spid="_x0000_s1026" o:spt="100" style="position:absolute;left:1464837;top:8236626;height:406400;width:406400;" filled="t" stroked="f" coordsize="256,256" o:gfxdata="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hO2GL4A&#10;AADcAAAADwAAAAAAAAABACAAAAAiAAAAZHJzL2Rvd25yZXYueG1sUEsBAhQAFAAAAAgAh07iQDMv&#10;BZ47AAAAOQAAABAAAAAAAAAAAQAgAAAADQEAAGRycy9zaGFwZXhtbC54bWxQSwUGAAAAAAYABgBb&#10;AQAAtwMAAAAA&#10;" path="m234,84l234,84,224,82,208,82,166,80,166,80,168,68,168,54,168,54,166,44,164,34,160,24,154,16,148,10,142,4,136,2,128,0,128,0,118,2,112,6,106,14,104,24,104,24,102,38,98,54,94,62,88,70,82,76,72,82,72,82,64,86,64,86,64,86,56,82,48,80,24,80,24,80,14,82,8,88,2,94,0,104,0,232,0,232,2,242,8,248,14,254,24,256,48,256,48,256,54,254,60,252,66,248,70,242,70,242,70,242,70,242,72,242,72,242,72,242,72,242,104,250,104,250,122,254,136,256,152,256,196,256,196,256,206,256,214,252,220,248,224,240,224,240,228,232,228,232,230,226,228,218,228,218,234,212,238,208,242,198,242,198,244,184,242,176,242,176,248,166,252,154,252,154,252,144,248,134,248,134,254,126,256,116,256,116,256,116,256,112,256,112,254,104,250,96,244,88,234,84xm56,232l56,232,56,236,54,238,52,240,48,240,24,240,24,240,20,240,18,238,16,236,16,232,16,104,16,104,16,100,18,98,20,96,24,96,48,96,48,96,52,96,54,98,56,100,56,104,56,232xm240,116l240,116,240,120,238,124,232,126,224,128,208,128,208,128,206,130,204,132,204,132,206,134,208,136,224,136,224,136,230,138,234,142,236,146,236,150,236,150,236,156,232,162,228,166,220,168,200,168,200,168,198,170,196,172,196,172,198,174,200,176,216,176,216,176,224,178,226,182,228,188,226,192,226,192,224,198,220,204,216,206,206,208,192,208,192,208,190,210,188,212,188,212,190,214,192,216,204,216,204,216,210,218,212,220,214,224,212,228,212,228,210,234,210,234,206,238,196,240,152,240,152,240,136,240,122,238,108,234,108,234,70,226,70,226,68,224,66,222,64,218,64,108,64,108,66,104,70,100,70,100,72,100,72,100,84,94,94,86,104,76,110,66,114,56,118,46,120,34,120,24,120,24,122,18,124,16,128,16,128,16,132,16,136,18,142,28,148,40,150,46,152,54,152,54,150,74,144,96,144,96,214,96,226,98,230,98,230,98,236,102,238,106,240,112,240,112,240,116xe">
                      <v:path o:connectlocs="208,82;168,54;160,24;136,2;112,6;102,38;82,76;64,86;24,80;2,94;2,242;48,256;66,248;70,242;72,242;136,256;206,256;224,240;228,218;242,198;242,176;252,144;256,116;256,112;234,84;54,238;24,240;16,232;18,98;48,96;56,104;240,120;208,128;204,132;224,136;236,150;228,166;198,170;200,176;226,182;224,198;192,208;188,212;204,216;212,228;206,238;136,240;70,226;64,218;70,100;84,94;114,56;120,24;128,16;148,40;150,74;226,98;238,106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4" o:spid="_x0000_s1026" o:spt="100" style="position:absolute;left:1502937;top:8566826;height:38100;width:38100;" filled="t" stroked="f" coordsize="24,24" o:gfxdata="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AWM+/&#10;AAAA3AAAAA8AAAAAAAAAAQAgAAAAIgAAAGRycy9kb3ducmV2LnhtbFBLAQIUABQAAAAIAIdO4kAz&#10;LwWeOwAAADkAAAAQAAAAAAAAAAEAIAAAAA4BAABkcnMvc2hhcGV4bWwueG1sUEsFBgAAAAAGAAYA&#10;WwEAALgDAAAAAA==&#10;" path="m12,0l12,0,8,0,4,4,0,8,0,12,0,12,0,16,4,20,8,24,12,24,12,24,16,24,20,20,24,16,24,12,24,12,24,8,20,4,16,0,12,0xm12,16l12,16,10,14,8,12,8,12,10,10,12,8,12,8,14,10,16,12,16,12,14,14,12,16xe">
                      <v:path o:connectlocs="12,0;12,0;8,0;4,4;0,8;0,12;0,12;0,16;4,20;8,24;12,24;12,24;16,24;20,20;24,16;24,12;24,12;24,8;20,4;16,0;12,0;12,16;12,16;10,14;8,12;8,12;10,10;12,8;12,8;14,10;16,12;16,12;14,14;12,16" o:connectangles="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5" o:spid="_x0000_s1026" o:spt="100" style="position:absolute;left:1502937;top:8566826;height:38100;width:38100;" filled="t" stroked="f" coordsize="24,24" o:gfxdata="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5yWG8AAAA&#10;3AAAAA8AAAAAAAAAAQAgAAAAIgAAAGRycy9kb3ducmV2LnhtbFBLAQIUABQAAAAIAIdO4kAzLwWe&#10;OwAAADkAAAAQAAAAAAAAAAEAIAAAAAsBAABkcnMvc2hhcGV4bWwueG1sUEsFBgAAAAAGAAYAWwEA&#10;ALUDAAAAAA==&#10;" path="m12,0l12,0,8,0,4,4,0,8,0,12,0,12,0,16,4,20,8,24,12,24,12,24,16,24,20,20,24,16,24,12,24,12,24,8,20,4,16,0,12,0e">
                      <v:path o:connectlocs="12,0;12,0;8,0;4,4;0,8;0,12;0,12;0,16;4,20;8,24;12,24;12,24;16,24;20,20;24,16;24,12;24,12;24,8;20,4;16,0;12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6" o:spid="_x0000_s1026" o:spt="100" style="position:absolute;left:1515637;top:8579526;height:12700;width:12700;" filled="t" stroked="f" coordsize="8,8" o:gfxdata="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qRmr4A&#10;AADcAAAADwAAAAAAAAABACAAAAAiAAAAZHJzL2Rvd25yZXYueG1sUEsBAhQAFAAAAAgAh07iQDMv&#10;BZ47AAAAOQAAABAAAAAAAAAAAQAgAAAADQEAAGRycy9zaGFwZXhtbC54bWxQSwUGAAAAAAYABgBb&#10;AQAAtwMAAAAA&#10;" path="m4,8l4,8,2,6,0,4,0,4,2,2,4,0,4,0,6,2,8,4,8,4,6,6,4,8e">
                      <v:path o:connectlocs="4,8;4,8;2,6;0,4;0,4;2,2;4,0;4,0;6,2;8,4;8,4;6,6;4,8" o:connectangles="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77" o:spid="_x0000_s1026" o:spt="203" style="position:absolute;left:2444943;top:9187046;height:475200;width:415800;" coordorigin="2444936,9187023" coordsize="355600,406400" o:gfxdata="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9gRaQ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78" o:spid="_x0000_s1026" o:spt="100" style="position:absolute;left:2724336;top:9504523;height:25400;width:25400;" filled="t" stroked="f" coordsize="16,16" o:gfxdata="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iC6b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79" o:spid="_x0000_s1026" o:spt="100" style="position:absolute;left:2724336;top:9504523;height:25400;width:25400;" filled="t" stroked="f" coordsize="16,16" o:gfxdata="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U9cU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0" o:spid="_x0000_s1026" o:spt="100" style="position:absolute;left:2724336;top:9428323;height:25400;width:25400;" filled="t" stroked="f" coordsize="16,16" o:gfxdata="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a5Bb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1" o:spid="_x0000_s1026" o:spt="100" style="position:absolute;left:2724336;top:9428323;height:25400;width:25400;" filled="t" stroked="f" coordsize="16,16" o:gfxdata="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9ur7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2" o:spid="_x0000_s1026" o:spt="100" style="position:absolute;left:2724336;top:9352123;height:25400;width:25400;" filled="t" stroked="f" coordsize="16,16" o:gfxdata="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OE6r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3" o:spid="_x0000_s1026" o:spt="100" style="position:absolute;left:2724336;top:9352123;height:25400;width:25400;" filled="t" stroked="f" coordsize="16,16" o:gfxdata="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aNEX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43" o:spid="_x0000_s1026" o:spt="100" style="position:absolute;left:2444936;top:9187023;height:406400;width:355600;" filled="t" stroked="f" coordsize="224,256" o:gfxdata="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qaQL4A&#10;AADcAAAADwAAAAAAAAABACAAAAAiAAAAZHJzL2Rvd25yZXYueG1sUEsBAhQAFAAAAAgAh07iQDMv&#10;BZ47AAAAOQAAABAAAAAAAAAAAQAgAAAADQEAAGRycy9zaGFwZXhtbC54bWxQSwUGAAAAAAYABgBb&#10;AQAAtwMAAAAA&#10;" path="m112,0l112,0,92,0,72,4,52,8,36,12,22,20,10,28,2,40,0,46,0,52,0,204,0,204,0,210,2,216,10,228,22,236,36,244,52,248,72,252,92,256,112,256,112,256,132,256,152,252,172,248,188,244,202,236,214,228,222,216,224,210,224,204,224,52,224,52,224,46,222,40,214,28,202,20,188,12,172,8,152,4,132,0,112,0xm208,204l208,204,206,212,200,218,192,224,180,230,166,234,150,238,132,240,112,240,112,240,92,240,74,238,58,234,44,230,32,224,24,218,18,212,16,204,16,174,16,174,24,180,32,186,44,190,56,194,82,198,112,200,112,200,142,198,168,194,180,190,192,186,200,180,208,174,208,204xm208,156l208,156,208,156,208,156,208,156,206,164,200,170,192,176,180,182,166,186,150,190,132,192,112,192,112,192,92,192,74,190,58,186,44,182,32,176,24,170,18,164,16,156,16,156,16,156,16,156,16,126,16,126,24,132,32,138,44,142,56,146,82,150,112,152,112,152,142,150,168,146,180,142,192,138,200,132,208,126,208,156xm208,108l208,108,208,108,208,108,208,108,206,116,200,122,192,128,180,134,166,138,150,142,132,144,112,144,112,144,92,144,74,142,58,138,44,134,32,128,24,122,18,116,16,108,16,108,16,108,16,108,16,80,16,80,24,86,34,90,58,98,84,102,112,104,112,104,140,102,166,98,190,90,200,86,208,80,208,108xm112,88l112,88,92,88,74,86,58,82,44,78,32,72,24,66,18,60,16,52,16,52,18,44,24,38,32,32,44,26,58,22,74,18,92,16,112,16,112,16,132,16,150,18,166,22,180,26,192,32,200,38,206,44,208,52,208,52,206,60,200,66,192,72,180,78,166,82,150,86,132,88,112,88xe">
                      <v:path o:connectlocs="72,4;10,28;0,204;10,228;72,252;132,256;202,236;224,204;222,40;172,8;208,204;192,224;132,240;74,238;24,218;16,174;56,194;142,198;200,180;208,156;206,164;166,186;112,192;44,182;16,156;16,126;44,142;112,152;192,138;208,108;208,108;180,134;112,144;58,138;18,116;16,108;34,90;112,104;200,86;112,88;44,78;16,52;32,32;92,16;150,18;200,38;206,60;166,82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85" o:spid="_x0000_s1026" o:spt="203" style="position:absolute;left:5229315;top:8206946;height:475200;width:475200;" coordorigin="5229302,8206926" coordsize="406400,406400" o:gfxdata="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D9xqW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110" o:spid="_x0000_s1026" o:spt="100" style="position:absolute;left:5407102;top:8410126;height:63500;width:63500;" filled="t" stroked="f" coordsize="40,40" o:gfxdata="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rH5W/&#10;AAAA3AAAAA8AAAAAAAAAAQAgAAAAIgAAAGRycy9kb3ducmV2LnhtbFBLAQIUABQAAAAIAIdO4kAz&#10;LwWeOwAAADkAAAAQAAAAAAAAAAEAIAAAAA4BAABkcnMvc2hhcGV4bWwueG1sUEsFBgAAAAAGAAYA&#10;WwEAALgDAAAAAA==&#10;" path="m20,40l20,40,28,38,34,34,38,28,40,20,40,20,38,12,34,6,28,2,20,0,20,0,12,2,6,6,2,12,0,20,0,20,2,28,6,34,12,38,20,40xm20,8l20,8,24,8,28,12,32,16,32,20,32,20,32,24,28,28,24,32,20,32,20,32,16,32,12,28,8,24,8,20,8,20,8,16,12,12,16,8,20,8xe">
                      <v:path o:connectlocs="20,40;20,40;28,38;34,34;38,28;40,20;40,20;38,12;34,6;28,2;20,0;20,0;12,2;6,6;2,12;0,20;0,20;2,28;6,34;12,38;20,40;20,8;20,8;24,8;28,12;32,16;32,20;32,20;32,24;28,28;24,32;20,32;20,32;16,32;12,28;8,24;8,20;8,20;8,16;12,12;16,8;20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3" o:spid="_x0000_s1026" o:spt="100" style="position:absolute;left:5572202;top:8206926;height:63500;width:63500;" filled="t" stroked="f" coordsize="40,40" o:gfxdata="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IINW8AAAA&#10;3AAAAA8AAAAAAAAAAQAgAAAAIgAAAGRycy9kb3ducmV2LnhtbFBLAQIUABQAAAAIAIdO4kAzLwWe&#10;OwAAADkAAAAQAAAAAAAAAAEAIAAAAAsBAABkcnMvc2hhcGV4bWwueG1sUEsFBgAAAAAGAAYAWwEA&#10;ALUDAAAAAA==&#10;" path="m20,0l20,0,12,2,6,6,2,12,0,20,0,20,2,28,6,34,12,38,20,40,20,40,28,38,34,34,38,28,40,20,40,20,38,12,34,6,28,2,20,0xm20,32l20,32,16,32,12,28,8,24,8,20,8,20,8,16,12,12,16,8,20,8,20,8,24,8,28,12,32,16,32,20,32,20,32,24,28,28,24,32,20,32xe">
                      <v:path o:connectlocs="20,0;20,0;12,2;6,6;2,12;0,20;0,20;2,28;6,34;12,38;20,40;20,40;28,38;34,34;38,28;40,20;40,20;38,12;34,6;28,2;20,0;20,32;20,32;16,32;12,28;8,24;8,20;8,20;8,16;12,12;16,8;20,8;20,8;24,8;28,12;32,16;32,20;32,20;32,24;28,28;24,32;20,32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6" o:spid="_x0000_s1026" o:spt="100" style="position:absolute;left:5330902;top:8397426;height:50800;width:50800;" filled="t" stroked="f" coordsize="32,32" o:gfxdata="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inAK/&#10;AAAA3AAAAA8AAAAAAAAAAQAgAAAAIgAAAGRycy9kb3ducmV2LnhtbFBLAQIUABQAAAAIAIdO4kAz&#10;LwWeOwAAADkAAAAQAAAAAAAAAAEAIAAAAA4BAABkcnMvc2hhcGV4bWwueG1sUEsFBgAAAAAGAAYA&#10;WwEAALgDAAAAAA==&#10;" path="m0,16l0,16,2,22,4,28,10,30,16,32,16,32,22,30,28,28,30,22,32,16,32,16,30,10,28,4,22,2,16,0,16,0,10,2,4,4,2,10,0,16xm16,8l16,8,20,8,22,10,24,12,24,16,24,16,24,20,22,22,20,24,16,24,16,24,12,24,10,22,8,20,8,16,8,16,8,12,10,10,12,8,16,8xe">
                      <v:path o:connectlocs="0,16;0,16;2,22;4,28;10,30;16,32;16,32;22,30;28,28;30,22;32,16;32,16;30,10;28,4;22,2;16,0;16,0;10,2;4,4;2,10;0,16;16,8;16,8;20,8;22,10;24,12;24,16;24,16;24,20;22,22;20,24;16,24;16,24;12,24;10,22;8,20;8,16;8,16;8,12;10,10;12,8;16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9" o:spid="_x0000_s1026" o:spt="100" style="position:absolute;left:5381702;top:8486326;height:25400;width:25400;" filled="t" stroked="f" coordsize="16,16" o:gfxdata="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OKQ7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1" o:spid="_x0000_s1026" o:spt="100" style="position:absolute;left:5584902;top:8295826;height:25400;width:25400;" filled="t" stroked="f" coordsize="16,16" o:gfxdata="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H8v2L4A&#10;AADcAAAADwAAAAAAAAABACAAAAAiAAAAZHJzL2Rvd25yZXYueG1sUEsBAhQAFAAAAAgAh07iQDMv&#10;BZ47AAAAOQAAABAAAAAAAAAAAQAgAAAADQEAAGRycy9zaGFwZXhtbC54bWxQSwUGAAAAAAYABgBb&#10;AQAAtwMAAAAA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6" o:spid="_x0000_s1026" o:spt="100" style="position:absolute;left:5229302;top:8245026;height:368300;width:371475;" filled="t" stroked="f" coordsize="234,232" o:gfxdata="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hNsQ&#10;wAAAANwAAAAPAAAAAAAAAAEAIAAAACIAAABkcnMvZG93bnJldi54bWxQSwECFAAUAAAACACHTuJA&#10;My8FnjsAAAA5AAAAEAAAAAAAAAABACAAAAAPAQAAZHJzL3NoYXBleG1sLnhtbFBLBQYAAAAABgAG&#10;AFsBAAC5AwAAAAA=&#10;" path="m166,6l166,6,158,2,152,0,152,0,144,2,138,6,126,18,126,18,122,24,120,32,120,32,120,36,122,42,14,86,14,86,10,88,6,92,2,98,0,102,0,102,0,108,2,114,4,120,8,124,108,224,108,224,116,230,126,232,126,232,126,232,126,232,130,232,130,232,136,230,142,226,146,222,148,216,190,110,190,110,196,112,202,114,202,114,210,112,216,108,228,96,228,96,232,90,234,82,234,82,232,74,228,68,166,6xm134,210l134,210,130,214,128,216,128,216,126,216,126,216,120,214,18,112,18,112,16,110,16,106,16,106,18,102,20,100,70,80,70,80,84,84,96,86,120,88,134,92,146,98,158,104,172,116,134,210xm216,84l204,96,204,96,202,98,198,96,184,82,174,110,174,108,174,108,166,100,156,94,138,86,120,80,104,78,104,78,82,76,150,48,138,34,138,34,136,32,138,28,148,18,148,18,152,16,154,18,216,78,216,78,218,82,216,84xe">
                      <v:path o:connectlocs="166,6;152,0;144,2;126,18;122,24;120,32;122,42;14,86;6,92;0,102;0,108;4,120;108,224;116,230;126,232;126,232;130,232;142,226;148,216;190,110;202,114;210,112;228,96;232,90;234,82;228,68;134,210;130,214;128,216;126,216;18,112;16,110;16,106;20,100;70,80;96,86;134,92;158,104;134,210;204,96;202,98;184,82;174,108;166,100;138,86;104,78;82,76;138,34;136,32;148,18;152,16;216,78;218,8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247" o:spid="_x0000_s1026" o:spt="100" style="position:absolute;left:514439;top:8310876;height:311849;width:475199;" filled="t" stroked="f" coordsize="256,168" o:gfxdata="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wqpFL4A&#10;AADcAAAADwAAAAAAAAABACAAAAAiAAAAZHJzL2Rvd25yZXYueG1sUEsBAhQAFAAAAAgAh07iQDMv&#10;BZ47AAAAOQAAABAAAAAAAAAAAQAgAAAADQEAAGRycy9zaGFwZXhtbC54bWxQSwUGAAAAAAYABgBb&#10;AQAAtwMAAAAA&#10;" path="m224,0l32,0,32,0,26,0,20,2,10,10,2,20,0,26,0,32,0,136,0,136,0,142,2,148,10,158,20,166,26,168,32,168,224,168,224,168,230,168,236,166,246,158,254,148,256,142,256,136,256,32,256,32,256,26,254,20,246,10,236,2,230,0,224,0xm16,42l72,84,16,126,16,42xm240,136l240,136,238,142,236,148,230,150,224,152,32,152,32,152,26,150,20,148,18,142,16,136,78,88,114,116,114,116,120,118,128,120,128,120,136,118,142,116,178,88,240,136xm240,126l184,84,240,42,240,126xm138,108l138,108,134,112,128,112,128,112,122,112,118,108,86,84,78,78,16,32,16,32,16,32,18,26,20,20,26,18,32,16,224,16,224,16,230,18,236,20,238,26,240,32,138,108xe">
                    <v:path o:connectlocs="32,0;26,0;10,10;0,26;0,136;0,142;10,158;26,168;224,168;230,168;246,158;256,142;256,32;256,26;246,10;230,0;16,42;16,126;240,136;238,142;230,150;32,152;26,150;18,142;78,88;114,116;128,120;136,118;178,88;240,126;240,42;138,108;134,112;128,112;118,108;78,78;16,32;18,26;26,18;224,16;230,18;238,26;138,108" o:connectangles="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38" o:spid="_x0000_s1026" o:spt="100" style="position:absolute;left:3365632;top:9187023;height:475199;width:475199;" filled="t" stroked="f" coordsize="256,256" o:gfxdata="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bqeL4A&#10;AADcAAAADwAAAAAAAAABACAAAAAiAAAAZHJzL2Rvd25yZXYueG1sUEsBAhQAFAAAAAgAh07iQDMv&#10;BZ47AAAAOQAAABAAAAAAAAAAAQAgAAAADQEAAGRycy9zaGFwZXhtbC54bWxQSwUGAAAAAAYABgBb&#10;AQAAtwMAAAAA&#10;" path="m250,4l250,4,246,0,240,0,240,0,238,0,102,24,102,24,96,26,92,30,88,34,88,40,88,56,88,64,88,178,88,178,82,174,74,170,66,168,58,168,58,168,48,168,38,172,38,172,26,176,18,182,10,190,4,200,4,200,2,206,0,214,0,222,2,230,2,230,8,240,18,248,32,254,46,256,46,256,56,256,66,252,66,252,78,248,86,242,94,234,100,224,100,224,102,216,104,208,104,208,104,80,104,80,106,80,240,56,240,154,240,154,234,150,226,146,218,144,210,144,210,144,200,144,190,148,190,148,178,152,170,158,162,166,156,176,156,176,154,182,152,190,152,198,154,206,154,206,160,216,170,224,184,230,198,232,198,232,208,232,218,228,218,228,230,224,238,218,246,210,252,200,252,200,254,192,256,184,256,184,256,40,256,32,256,16,256,16,254,10,250,4xm62,238l62,238,48,240,34,238,24,232,20,228,18,224,18,224,16,218,16,212,18,208,20,202,30,194,42,186,42,186,56,184,70,186,76,188,80,192,84,196,86,200,86,200,88,206,88,212,86,216,84,222,74,230,62,238xm214,214l214,214,198,216,186,214,176,208,172,204,168,200,168,200,168,194,168,188,170,184,172,178,182,170,194,162,194,162,208,160,222,162,228,164,232,168,236,172,238,176,238,176,240,182,240,188,238,192,234,198,226,206,214,214xm240,40l104,64,104,56,104,40,240,16,240,32,240,40xe">
                    <v:path o:connectlocs="246,0;238,0;96,26;88,40;88,178;74,170;58,168;38,172;10,190;2,206;2,230;18,248;46,256;66,252;94,234;102,216;104,80;240,56;234,150;210,144;190,148;170,158;156,176;152,198;160,216;198,232;218,228;238,218;252,200;256,184;256,16;250,4;48,240;20,228;16,218;20,202;42,186;76,188;86,200;88,212;74,230;214,214;176,208;168,200;170,184;194,162;222,162;236,172;240,182;234,198;240,40;104,40;240,40" o:connectangles="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17" o:spid="_x0000_s1026" o:spt="203" style="position:absolute;left:6142575;top:8206905;height:475198;width:475199;" coordorigin="6142575,8206926" coordsize="406400,406400" o:gfxdata="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97EYOc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92" o:spid="_x0000_s1026" o:spt="100" style="position:absolute;left:6142575;top:8359326;height:254000;width:406400;" filled="t" stroked="f" coordsize="256,160" o:gfxdata="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mhYyugAAANwA&#10;AAAPAAAAAAAAAAEAIAAAACIAAABkcnMvZG93bnJldi54bWxQSwECFAAUAAAACACHTuJAMy8FnjsA&#10;AAA5AAAAEAAAAAAAAAABACAAAAAJAQAAZHJzL3NoYXBleG1sLnhtbFBLBQYAAAAABgAGAFsBAACz&#10;AwAAAAA=&#10;" path="m236,72l214,72,214,72,214,66,252,48,252,48,254,46,256,42,256,40,256,36,256,36,254,34,250,32,248,32,244,32,208,52,208,52,202,40,194,30,186,22,176,14,166,8,154,4,142,0,128,0,128,0,112,2,98,6,84,12,72,20,60,32,52,44,46,58,42,72,20,72,20,72,12,74,6,78,2,84,0,92,0,92,2,98,4,102,32,134,32,140,32,140,34,148,38,154,44,158,52,160,204,160,204,160,212,158,218,154,222,148,224,140,224,134,252,102,252,102,254,98,256,92,256,92,254,84,250,78,244,74,236,72xm206,72l202,72,206,70,206,70,206,72xm128,8l128,8,140,8,152,12,162,16,172,22,180,28,188,36,196,44,200,54,194,58,194,58,188,50,182,42,176,34,168,28,158,22,148,20,138,16,128,16,128,16,116,18,104,20,92,26,82,32,74,40,68,50,62,60,58,72,50,72,50,72,54,58,60,46,68,36,78,26,88,18,100,12,114,10,128,8xm164,72l164,72,158,62,150,54,140,50,128,48,128,48,116,50,106,54,98,62,92,72,82,72,82,72,90,60,100,50,114,42,120,40,128,40,128,40,142,42,154,48,164,58,172,70,166,72,164,72xm128,64l128,64,118,66,110,72,100,72,100,72,106,66,112,60,120,58,128,56,128,56,136,58,144,60,150,66,156,72,146,72,146,72,138,66,128,64xm128,32l128,32,118,32,110,36,102,38,94,44,88,50,82,56,78,64,74,72,66,72,66,72,70,62,74,52,80,44,88,38,98,32,106,28,118,24,128,24,128,24,138,24,146,26,156,30,164,34,170,40,176,46,182,54,186,62,180,66,180,66,170,52,158,42,144,34,136,32,128,32xm208,128l208,140,208,140,206,142,204,144,52,144,52,144,50,142,48,140,48,128,16,92,16,92,18,90,20,88,40,88,48,88,56,88,64,88,72,88,80,88,88,88,96,88,104,88,152,88,160,88,168,88,176,88,184,88,192,88,200,88,208,88,216,88,236,88,236,88,238,90,240,92,208,128xe">
                      <v:path o:connectlocs="214,66;256,42;254,34;208,52;186,22;142,0;98,6;52,44;20,72;0,92;32,134;38,154;204,160;224,140;254,98;250,78;202,72;128,8;162,16;196,44;188,50;158,22;128,16;82,32;58,72;60,46;100,12;164,72;128,48;98,62;90,60;128,40;164,58;128,64;100,72;120,58;144,60;146,72;128,32;94,44;74,72;74,52;106,28;138,24;170,40;180,66;144,34;208,140;52,144;48,128;20,88;64,88;96,88;168,88;200,88;236,88" o:connectangles="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0" o:spid="_x0000_s1026" o:spt="100" style="position:absolute;left:6241000;top:8264076;height:95250;width:28575;" filled="t" stroked="f" coordsize="18,60" o:gfxdata="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XER2/&#10;AAAA3AAAAA8AAAAAAAAAAQAgAAAAIgAAAGRycy9kb3ducmV2LnhtbFBLAQIUABQAAAAIAIdO4kAz&#10;LwWeOwAAADkAAAAQAAAAAAAAAAEAIAAAAA4BAABkcnMvc2hhcGV4bWwueG1sUEsFBgAAAAAGAAYA&#10;WwEAALgDAAAAAA==&#10;" path="m2,58l2,58,2,58,2,58,2,58,4,60,6,60,6,60,8,58,10,56,10,56,10,54,10,54,10,54,10,54,8,50,8,44,12,32,12,32,18,18,18,10,16,2,16,2,14,0,12,0,12,0,10,2,8,4,8,4,8,6,8,6,8,6,8,6,8,6,8,6,8,6,10,10,10,16,6,28,6,28,0,42,0,50,2,58,2,58,2,58xe">
                      <v:path o:connectlocs="2,58;2,58;2,58;2,58;2,58;4,60;6,60;6,60;8,58;10,56;10,56;10,54;10,54;10,54;10,54;8,50;8,44;12,32;12,32;18,18;18,10;16,2;16,2;14,0;12,0;12,0;10,2;8,4;8,4;8,6;8,6;8,6;8,6;8,6;8,6;8,6;10,10;10,16;6,28;6,28;0,42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2" o:spid="_x0000_s1026" o:spt="100" style="position:absolute;left:6396575;top:8260901;height:95250;width:28575;" filled="t" stroked="f" coordsize="18,60" o:gfxdata="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PjIp7sAAADc&#10;AAAADwAAAAAAAAABACAAAAAiAAAAZHJzL2Rvd25yZXYueG1sUEsBAhQAFAAAAAgAh07iQDMvBZ47&#10;AAAAOQAAABAAAAAAAAAAAQAgAAAACgEAAGRycy9zaGFwZXhtbC54bWxQSwUGAAAAAAYABgBbAQAA&#10;tAMAAAAA&#10;" path="m2,58l2,58,2,58,2,58,2,58,2,60,4,60,4,60,8,60,8,56,8,56,8,56,8,56,8,56,8,56,8,50,8,44,12,32,12,32,16,18,18,10,16,4,16,4,14,2,12,0,12,0,10,2,8,4,8,4,8,6,8,6,8,6,8,6,8,6,8,6,8,6,10,12,10,18,4,30,4,30,0,44,0,50,2,58,2,58,2,58xe">
                      <v:path o:connectlocs="2,58;2,58;2,58;2,58;2,58;2,60;4,60;4,60;8,60;8,56;8,56;8,56;8,56;8,56;8,56;8,50;8,44;12,32;12,32;16,18;18,10;16,4;16,4;14,2;12,0;12,0;10,2;8,4;8,4;8,6;8,6;8,6;8,6;8,6;8,6;8,6;10,12;10,18;4,30;4,30;0,44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4" o:spid="_x0000_s1026" o:spt="100" style="position:absolute;left:6329900;top:8206926;height:95250;width:28575;" filled="t" stroked="f" coordsize="18,60" o:gfxdata="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7RtPL4A&#10;AADcAAAADwAAAAAAAAABACAAAAAiAAAAZHJzL2Rvd25yZXYueG1sUEsBAhQAFAAAAAgAh07iQDMv&#10;BZ47AAAAOQAAABAAAAAAAAAAAQAgAAAADQEAAGRycy9zaGFwZXhtbC54bWxQSwUGAAAAAAYABgBb&#10;AQAAtwMAAAAA&#10;" path="m2,58l2,58,2,58,2,58,2,58,4,60,6,60,6,60,8,60,10,56,10,56,10,56,10,56,10,56,10,56,8,50,8,44,12,32,12,32,18,18,18,10,16,2,16,2,14,2,12,0,12,0,10,2,8,4,8,4,10,6,10,6,10,6,10,6,10,6,10,6,10,6,10,12,10,16,6,28,6,28,0,42,0,50,2,58,2,58,2,58xe">
                      <v:path o:connectlocs="2,58;2,58;2,58;2,58;2,58;4,60;6,60;6,60;8,60;10,56;10,56;10,56;10,56;10,56;10,56;8,50;8,44;12,32;12,32;18,18;18,10;16,2;16,2;14,2;12,0;12,0;10,2;8,4;8,4;10,6;10,6;10,6;10,6;10,6;10,6;10,6;10,12;10,16;6,28;6,28;0,42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22" o:spid="_x0000_s1026" o:spt="203" style="position:absolute;left:6142590;top:9172196;height:460350;width:475200;" coordorigin="6142575,9172173" coordsize="406400,393700" o:gfxdata="UEsDBAoAAAAAAIdO4kAAAAAAAAAAAAAAAAAEAAAAZHJzL1BLAwQUAAAACACHTuJA0hPLhr0AAADc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HA/gfSYcATl7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0hPLhr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Freeform 49" o:spid="_x0000_s1026" o:spt="100" style="position:absolute;left:6345775;top:9388073;height:50800;width:50800;" filled="t" stroked="f" coordsize="32,32" o:gfxdata="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3tV6/&#10;AAAA3AAAAA8AAAAAAAAAAQAgAAAAIgAAAGRycy9kb3ducmV2LnhtbFBLAQIUABQAAAAIAIdO4kAz&#10;LwWeOwAAADkAAAAQAAAAAAAAAAEAIAAAAA4BAABkcnMvc2hhcGV4bWwueG1sUEsFBgAAAAAGAAYA&#10;WwEAALgDAAAAAA==&#10;" path="m16,0l16,0,10,2,4,4,2,10,0,16,0,16,2,22,4,28,10,30,16,32,16,32,22,30,28,28,30,22,32,16,32,16,30,10,28,4,22,2,16,0xe">
                      <v:path o:connectlocs="16,0;16,0;10,2;4,4;2,10;0,16;0,16;2,22;4,28;10,30;16,32;16,32;22,30;28,28;30,22;32,16;32,16;30,10;28,4;22,2;16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51" o:spid="_x0000_s1026" o:spt="100" style="position:absolute;left:6142575;top:9172173;height:393700;width:406400;" filled="t" stroked="f" coordsize="256,248" o:gfxdata="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99SgvQAA&#10;ANwAAAAPAAAAAAAAAAEAIAAAACIAAABkcnMvZG93bnJldi54bWxQSwECFAAUAAAACACHTuJAMy8F&#10;njsAAAA5AAAAEAAAAAAAAAABACAAAAAMAQAAZHJzL3NoYXBleG1sLnhtbFBLBQYAAAAABgAGAFsB&#10;AAC2AwAAAAA=&#10;" path="m232,96l232,96,232,48,232,44,232,24,232,24,230,14,224,8,218,2,208,0,176,0,44,0,44,0,36,0,26,4,20,8,12,12,8,20,4,26,0,36,0,44,0,204,0,204,0,212,4,222,8,228,12,236,20,240,26,244,36,248,44,248,188,248,188,248,196,248,206,244,212,240,220,236,224,228,228,222,232,212,232,204,232,192,232,192,232,192,242,182,250,170,254,158,256,144,254,130,250,118,242,106,232,96xm44,16l176,16,208,16,208,16,212,16,214,18,216,20,216,24,216,44,216,48,216,74,216,74,208,72,208,72,208,64,208,48,208,32,208,32,208,28,206,26,204,24,200,24,32,24,32,24,28,24,26,26,24,28,24,32,24,48,24,64,24,64,18,54,16,44,16,44,18,34,24,24,34,18,44,16xm200,40l32,40,32,32,200,32,200,40xm200,56l32,56,32,48,200,48,200,56xm200,64l200,72,176,72,44,72,44,72,38,72,32,70,32,64,200,64xm216,204l216,204,214,214,208,224,198,230,188,232,44,232,44,232,34,230,24,224,18,214,16,204,16,78,16,78,22,82,28,86,36,88,44,88,176,88,208,88,208,88,212,88,214,90,216,92,216,96,216,112,144,112,144,112,136,112,128,116,122,118,116,124,110,130,108,136,104,144,104,152,104,152,104,160,108,168,110,174,116,180,122,186,128,188,136,192,144,192,216,192,216,204xm226,176l144,176,144,176,134,174,128,168,122,162,120,152,120,152,122,142,128,136,134,130,144,128,216,128,216,128,224,126,228,122,228,122,230,118,230,118,232,118,232,118,238,130,240,144,240,144,240,154,236,162,232,170,226,176xe">
                      <v:path o:connectlocs="232,48;232,24;218,2;44,0;26,4;8,20;0,44;0,212;12,236;36,248;188,248;212,240;228,222;232,192;242,182;256,144;242,106;176,16;212,16;216,24;216,74;208,72;208,32;206,26;32,24;26,26;24,48;18,54;18,34;44,16;32,32;200,56;200,48;200,72;44,72;32,64;216,204;198,230;44,232;18,214;16,78;36,88;208,88;214,90;216,112;136,112;116,124;104,144;104,160;116,180;136,192;216,204;144,176;122,162;122,142;144,128;224,126;230,118;232,118;240,144;232,170" o:connectangles="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25" o:spid="_x0000_s1026" o:spt="203" style="position:absolute;left:4405146;top:8236646;height:475200;width:326700;" coordorigin="4405130,8236626" coordsize="279400,406400" o:gfxdata="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+lPy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86" o:spid="_x0000_s1026" o:spt="100" style="position:absolute;left:4519430;top:8350926;height:25400;width:25400;" filled="t" stroked="f" coordsize="16,16" o:gfxdata="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38Z7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88" o:spid="_x0000_s1026" o:spt="100" style="position:absolute;left:4519430;top:8503326;height:25400;width:25400;" filled="t" stroked="f" coordsize="16,16" o:gfxdata="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6RWfy8AAAA&#10;3AAAAA8AAAAAAAAAAQAgAAAAIgAAAGRycy9kb3ducmV2LnhtbFBLAQIUABQAAAAIAIdO4kAzLwWe&#10;OwAAADkAAAAQAAAAAAAAAAEAIAAAAAsBAABkcnMvc2hhcGV4bWwueG1sUEsFBgAAAAAGAAYAWwEA&#10;ALUDAAAAAA==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0" o:spid="_x0000_s1026" o:spt="100" style="position:absolute;left:4443230;top:8427126;height:25400;width:25400;" filled="t" stroked="f" coordsize="16,16" o:gfxdata="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/Ds2OtwAAANwAAAAP&#10;AAAAAAAAAAEAIAAAACIAAABkcnMvZG93bnJldi54bWxQSwECFAAUAAAACACHTuJAMy8FnjsAAAA5&#10;AAAAEAAAAAAAAAABACAAAAAGAQAAZHJzL3NoYXBleG1sLnhtbFBLBQYAAAAABgAGAFsBAACwAwAA&#10;AAA=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2" o:spid="_x0000_s1026" o:spt="100" style="position:absolute;left:4595630;top:8427126;height:25400;width:25400;" filled="t" stroked="f" coordsize="16,16" o:gfxdata="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QmgVvQAA&#10;ANwAAAAPAAAAAAAAAAEAIAAAACIAAABkcnMvZG93bnJldi54bWxQSwECFAAUAAAACACHTuJAMy8F&#10;njsAAAA5AAAAEAAAAAAAAAABACAAAAAMAQAAZHJzL3NoYXBleG1sLnhtbFBLBQYAAAAABgAGAFsB&#10;AAC2AwAAAAA=&#10;" path="m0,8l0,8,0,12,2,14,4,16,8,16,8,16,12,16,14,14,16,12,16,8,16,8,16,4,14,2,12,0,8,0,8,0,4,0,2,2,0,4,0,8xe">
                      <v:path o:connectlocs="0,8;0,8;0,12;2,14;4,16;8,16;8,16;12,16;14,14;16,12;16,8;16,8;16,4;14,2;12,0;8,0;8,0;4,0;2,2;0,4;0,8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4" o:spid="_x0000_s1026" o:spt="100" style="position:absolute;left:4465455;top:8481101;height:25400;width:25400;" filled="t" stroked="f" coordsize="16,16" o:gfxdata="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oVdVugAAANwA&#10;AAAPAAAAAAAAAAEAIAAAACIAAABkcnMvZG93bnJldi54bWxQSwECFAAUAAAACACHTuJAMy8FnjsA&#10;AAA5AAAAEAAAAAAAAAABACAAAAAJAQAAZHJzL3NoYXBleG1sLnhtbFBLBQYAAAAABgAGAFsBAACz&#10;AwAAAAA=&#10;" path="m2,2l2,2,0,4,0,8,0,10,2,14,2,14,6,16,8,16,12,16,14,14,14,14,16,10,16,8,16,4,14,2,14,2,12,0,8,0,6,0,2,2xe">
                      <v:path o:connectlocs="2,2;2,2;0,4;0,8;0,10;2,14;2,14;6,16;8,16;12,16;14,14;14,14;16,10;16,8;16,4;14,2;14,2;12,0;8,0;6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6" o:spid="_x0000_s1026" o:spt="100" style="position:absolute;left:4465455;top:8373151;height:25400;width:25400;" filled="t" stroked="f" coordsize="16,16" o:gfxdata="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7fLOvQAA&#10;ANwAAAAPAAAAAAAAAAEAIAAAACIAAABkcnMvZG93bnJldi54bWxQSwECFAAUAAAACACHTuJAMy8F&#10;njsAAAA5AAAAEAAAAAAAAAABACAAAAAMAQAAZHJzL3NoYXBleG1sLnhtbFBLBQYAAAAABgAGAFsB&#10;AAC2AwAAAAA=&#10;" path="m2,2l2,2,0,6,0,8,0,12,2,14,2,14,6,16,8,16,12,16,14,14,14,14,16,12,16,8,16,6,14,2,14,2,12,0,8,0,6,0,2,2xe">
                      <v:path o:connectlocs="2,2;2,2;0,6;0,8;0,12;2,14;2,14;6,16;8,16;12,16;14,14;14,14;16,12;16,8;16,6;14,2;14,2;12,0;8,0;6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8" o:spid="_x0000_s1026" o:spt="100" style="position:absolute;left:4573405;top:8481101;height:25400;width:25400;" filled="t" stroked="f" coordsize="16,16" o:gfxdata="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z9sub4A&#10;AADcAAAADwAAAAAAAAABACAAAAAiAAAAZHJzL2Rvd25yZXYueG1sUEsBAhQAFAAAAAgAh07iQDMv&#10;BZ47AAAAOQAAABAAAAAAAAAAAQAgAAAADQEAAGRycy9zaGFwZXhtbC54bWxQSwUGAAAAAAYABgBb&#10;AQAAtwMAAAAA&#10;" path="m2,2l2,2,0,4,0,8,0,10,2,14,2,14,4,16,8,16,10,16,14,14,14,14,16,10,16,8,16,4,14,2,14,2,10,0,8,0,4,0,2,2xe">
                      <v:path o:connectlocs="2,2;2,2;0,4;0,8;0,10;2,14;2,14;4,16;8,16;10,16;14,14;14,14;16,10;16,8;16,4;14,2;14,2;10,0;8,0;4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00" o:spid="_x0000_s1026" o:spt="100" style="position:absolute;left:4405130;top:8236626;height:406400;width:279400;" filled="t" stroked="f" coordsize="176,256" o:gfxdata="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69G74A&#10;AADcAAAADwAAAAAAAAABACAAAAAiAAAAZHJzL2Rvd25yZXYueG1sUEsBAhQAFAAAAAgAh07iQDMv&#10;BZ47AAAAOQAAABAAAAAAAAAAAQAgAAAADQEAAGRycy9zaGFwZXhtbC54bWxQSwUGAAAAAAYABgBb&#10;AQAAtwMAAAAA&#10;" path="m160,112l160,112,158,112,158,112,156,102,152,92,146,84,140,76,128,14,128,14,126,8,124,4,118,0,112,0,48,0,48,0,44,0,38,4,36,8,34,14,22,74,22,74,12,86,6,98,2,112,0,128,0,128,2,144,6,158,12,170,20,182,32,242,32,242,34,248,38,252,42,256,48,256,112,256,112,256,118,256,122,252,126,248,128,242,140,182,140,182,146,174,152,164,156,154,158,144,158,144,160,144,160,144,166,142,172,140,174,134,176,128,176,128,174,122,172,116,166,114,160,112xm48,16l112,16,120,60,120,60,112,54,102,50,92,48,80,48,80,48,70,48,60,50,50,54,40,60,48,16xm112,240l48,240,40,196,40,196,50,202,58,206,70,208,80,208,80,208,90,208,102,206,110,202,120,196,112,240xm80,192l80,192,68,190,56,186,44,182,34,174,26,164,22,152,18,140,16,128,16,128,18,116,22,104,26,92,34,82,44,74,56,70,68,66,80,64,80,64,92,66,104,70,116,74,126,82,134,92,138,104,142,116,144,128,144,128,142,140,138,152,134,164,126,174,116,182,104,186,92,190,80,192xe">
                      <v:path o:connectlocs="160,112;158,112;152,92;140,76;128,14;124,4;112,0;48,0;38,4;34,14;22,74;6,98;0,128;2,144;12,170;32,242;34,248;42,256;112,256;118,256;126,248;140,182;146,174;156,154;158,144;160,144;172,140;176,128;174,122;166,114;48,16;120,60;112,54;92,48;80,48;60,50;40,60;112,240;40,196;50,202;70,208;80,208;102,206;120,196;80,192;68,190;44,182;26,164;18,140;16,128;22,104;34,82;56,70;80,64;92,66;116,74;134,92;142,116;144,128;138,152;126,174;104,186;80,192" o:connectangles="0,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06" o:spid="_x0000_s1026" o:spt="100" style="position:absolute;left:4519430;top:8376326;height:76200;width:76200;" filled="t" stroked="f" coordsize="48,48" o:gfxdata="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jHb&#10;osEAAADcAAAADwAAAAAAAAABACAAAAAiAAAAZHJzL2Rvd25yZXYueG1sUEsBAhQAFAAAAAgAh07i&#10;QDMvBZ47AAAAOQAAABAAAAAAAAAAAQAgAAAAEAEAAGRycy9zaGFwZXhtbC54bWxQSwUGAAAAAAYA&#10;BgBbAQAAugMAAAAA&#10;" path="m48,0l48,0,46,0,44,0,2,34,2,34,0,36,0,40,0,40,0,44,2,46,2,46,4,48,8,48,8,48,10,48,14,46,28,28,48,4,48,4,48,2,48,0xe">
                      <v:path o:connectlocs="48,0;48,0;46,0;44,0;2,34;2,34;0,36;0,40;0,40;0,44;2,46;2,46;4,48;8,48;8,48;10,48;14,46;28,28;48,4;48,4;48,2;48,0" o:connectangles="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35" o:spid="_x0000_s1026" o:spt="203" style="position:absolute;left:514440;top:9187023;height:475199;width:475200;" coordorigin="514439,9187023" coordsize="406400,406400" o:gfxdata="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gjxS+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166" o:spid="_x0000_s1026" o:spt="100" style="position:absolute;left:514439;top:9187023;height:406400;width:127000;" filled="t" stroked="f" coordsize="80,256" o:gfxdata="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+fvtvQAA&#10;ANwAAAAPAAAAAAAAAAEAIAAAACIAAABkcnMvZG93bnJldi54bWxQSwECFAAUAAAACACHTuJAMy8F&#10;njsAAAA5AAAAEAAAAAAAAAABACAAAAAMAQAAZHJzL3NoYXBleG1sLnhtbFBLBQYAAAAABgAGAFsB&#10;AAC2AwAAAAA=&#10;" path="m64,48l64,24,64,24,62,14,56,8,50,2,40,0,40,0,30,2,24,8,18,14,16,24,16,48,16,48,10,54,4,62,2,70,0,80,0,80,2,90,4,98,10,106,16,112,16,232,16,232,18,242,24,248,30,254,40,256,40,256,50,254,56,248,62,242,64,232,64,112,64,112,70,106,76,98,78,90,80,80,80,80,78,70,76,62,70,54,64,48xm32,24l32,24,32,20,34,18,36,16,40,16,40,16,44,16,46,18,48,20,48,24,48,40,48,40,40,40,40,40,32,40,32,24xm48,232l48,232,48,236,46,238,44,240,40,240,40,240,36,240,34,238,32,236,32,232,32,120,32,120,40,120,40,120,48,120,48,232xm62,86l62,86,62,88,62,88,60,94,60,94,60,94,60,94,54,100,54,100,54,100,54,100,48,102,48,102,40,104,40,104,32,102,32,102,26,100,26,100,26,100,26,100,20,94,20,94,20,94,20,94,18,88,18,88,18,86,18,86,16,80,16,80,18,74,18,74,18,72,18,72,20,66,20,66,20,66,20,66,26,60,26,60,26,60,26,60,32,58,32,58,40,56,40,56,48,58,48,58,54,60,54,60,54,60,54,60,60,66,60,66,60,66,60,66,62,72,62,72,62,74,62,74,64,80,64,80,62,86xe">
                      <v:path o:connectlocs="64,24;50,2;30,2;16,24;10,54;0,80;4,98;16,232;24,248;40,256;62,242;64,112;78,90;78,70;64,48;32,20;40,16;46,18;48,40;40,40;48,232;46,238;40,240;32,236;32,120;48,120;62,86;60,94;60,94;54,100;48,102;32,102;26,100;20,94;20,94;18,86;16,80;18,72;20,66;26,60;26,60;40,56;48,58;54,60;60,66;62,72;62,74;62,8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1" o:spid="_x0000_s1026" o:spt="100" style="position:absolute;left:793839;top:9187023;height:406400;width:127000;" filled="t" stroked="f" coordsize="80,256" o:gfxdata="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LVedr4A&#10;AADcAAAADwAAAAAAAAABACAAAAAiAAAAZHJzL2Rvd25yZXYueG1sUEsBAhQAFAAAAAgAh07iQDMv&#10;BZ47AAAAOQAAABAAAAAAAAAAAQAgAAAADQEAAGRycy9zaGFwZXhtbC54bWxQSwUGAAAAAAYABgBb&#10;AQAAtwMAAAAA&#10;" path="m64,48l64,24,64,24,62,14,56,8,50,2,40,0,40,0,30,2,24,8,18,14,16,24,16,48,16,48,10,54,4,62,2,70,0,80,0,80,2,90,4,98,10,106,16,112,16,232,16,232,18,242,24,248,30,254,40,256,40,256,50,254,56,248,62,242,64,232,64,112,64,112,70,106,76,98,78,90,80,80,80,80,78,70,76,62,70,54,64,48xm32,24l32,24,32,20,34,18,36,16,40,16,40,16,44,16,46,18,48,20,48,24,48,40,48,40,40,40,40,40,32,40,32,24xm48,232l48,232,48,236,46,238,44,240,40,240,40,240,36,240,34,238,32,236,32,232,32,120,32,120,40,120,40,120,48,120,48,232xm62,86l62,86,62,88,62,88,60,94,60,94,60,94,60,94,54,100,54,100,54,100,54,100,48,102,48,102,40,104,40,104,32,102,32,102,26,100,26,100,26,100,26,100,20,94,20,94,20,94,20,94,18,88,18,88,18,86,18,86,16,80,16,80,18,74,18,74,18,72,18,72,20,66,20,66,20,66,20,66,26,60,26,60,26,60,26,60,32,58,32,58,40,56,40,56,48,58,48,58,54,60,54,60,54,60,54,60,60,66,60,66,60,66,60,66,62,72,62,72,62,74,62,74,64,80,64,80,62,86xe">
                      <v:path o:connectlocs="64,24;50,2;30,2;16,24;10,54;0,80;4,98;16,232;24,248;40,256;62,242;64,112;78,90;78,70;64,48;32,20;40,16;46,18;48,40;40,40;48,232;46,238;40,240;32,236;32,120;48,120;62,86;60,94;60,94;54,100;48,102;32,102;26,100;20,94;20,94;18,86;16,80;18,72;20,66;26,60;26,60;40,56;48,58;54,60;60,66;62,72;62,74;62,8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6" o:spid="_x0000_s1026" o:spt="100" style="position:absolute;left:654139;top:9187023;height:406400;width:127000;" filled="t" stroked="f" coordsize="80,256" o:gfxdata="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SrKBLsAAADc&#10;AAAADwAAAAAAAAABACAAAAAiAAAAZHJzL2Rvd25yZXYueG1sUEsBAhQAFAAAAAgAh07iQDMvBZ47&#10;AAAAOQAAABAAAAAAAAAAAQAgAAAACgEAAGRycy9zaGFwZXhtbC54bWxQSwUGAAAAAAYABgBbAQAA&#10;tAMAAAAA&#10;" path="m64,144l64,24,64,24,62,14,56,8,50,2,40,0,40,0,30,2,24,8,18,14,16,24,16,144,16,144,10,150,4,158,2,166,0,176,0,176,2,186,4,194,10,202,16,208,16,232,16,232,18,242,24,248,30,254,40,256,40,256,50,254,56,248,62,242,64,232,64,208,64,208,70,202,76,194,78,186,80,176,80,176,78,166,76,158,70,150,64,144xm32,24l32,24,32,20,34,18,36,16,40,16,40,16,44,16,46,18,48,20,48,24,48,136,48,136,40,136,40,136,32,136,32,24xm48,232l48,232,48,236,46,238,44,240,40,240,40,240,36,240,34,238,32,236,32,232,32,216,32,216,40,216,40,216,48,216,48,232xm62,182l62,182,62,184,62,184,60,190,60,190,60,190,60,190,54,196,54,196,54,196,54,196,48,198,48,198,40,200,40,200,32,198,32,198,26,196,26,196,26,196,26,196,20,190,20,190,20,190,20,190,18,184,18,184,18,182,18,182,16,176,16,176,18,170,18,170,18,168,18,168,20,162,20,162,20,162,20,162,26,156,26,156,26,156,26,156,32,154,32,154,40,152,40,152,48,154,48,154,54,156,54,156,54,156,54,156,60,162,60,162,60,162,60,162,62,168,62,168,62,170,62,170,64,176,64,176,62,182xe">
                      <v:path o:connectlocs="64,24;50,2;30,2;16,24;10,150;0,176;4,194;16,232;24,248;40,256;62,242;64,208;78,186;78,166;64,144;32,20;40,16;46,18;48,136;40,136;48,232;46,238;40,240;32,236;32,216;48,216;62,182;60,190;60,190;54,196;48,198;32,198;26,196;20,190;20,190;18,182;16,176;18,168;20,162;26,156;26,156;40,152;48,154;54,156;60,162;62,168;62,170;62,182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39" o:spid="_x0000_s1026" o:spt="203" style="position:absolute;left:5333252;top:7286229;height:475199;width:326699;" coordorigin="5333252,7286229" coordsize="279400,406400" o:gfxdata="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Zbs8q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5" o:spid="_x0000_s1026" o:spt="100" style="position:absolute;left:5333252;top:7286229;height:406400;width:279400;" filled="t" stroked="f" coordsize="176,256" o:gfxdata="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Xx7jrsAAADc&#10;AAAADwAAAAAAAAABACAAAAAiAAAAZHJzL2Rvd25yZXYueG1sUEsBAhQAFAAAAAgAh07iQDMvBZ47&#10;AAAAOQAAABAAAAAAAAAAAQAgAAAACgEAAGRycy9zaGFwZXhtbC54bWxQSwUGAAAAAAYABgBbAQAA&#10;tAMAAAAA&#10;" path="m152,0l24,0,24,0,14,2,8,8,2,14,0,24,0,232,0,232,2,242,8,248,14,254,24,256,152,256,152,256,162,254,168,248,174,242,176,232,176,24,176,24,174,14,168,8,162,2,152,0xm160,232l160,232,160,236,158,238,156,240,152,240,24,240,24,240,20,240,18,238,16,236,16,232,16,216,160,216,160,232xm160,208l16,208,16,48,160,48,160,208xm160,40l16,40,16,24,16,24,16,20,18,18,20,16,24,16,152,16,152,16,156,16,158,18,160,20,160,24,160,40xe">
                      <v:path o:connectlocs="152,0;24,0;24,0;14,2;8,8;2,14;0,24;0,232;0,232;2,242;8,248;14,254;24,256;152,256;152,256;162,254;168,248;174,242;176,232;176,24;176,24;174,14;168,8;162,2;152,0;160,232;160,232;160,236;158,238;156,240;152,240;24,240;24,240;20,240;18,238;16,236;16,232;16,216;160,216;160,232;160,208;16,208;16,48;160,48;160,208;160,40;16,40;16,24;16,24;16,20;18,18;20,16;24,16;152,16;152,16;156,16;158,18;160,20;160,24;160,40" o:connectangles="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" o:spid="_x0000_s1026" o:spt="100" style="position:absolute;left:5447552;top:7324329;height:12700;width:50800;" filled="t" stroked="f" coordsize="32,8" o:gfxdata="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3Uab4A&#10;AADcAAAADwAAAAAAAAABACAAAAAiAAAAZHJzL2Rvd25yZXYueG1sUEsBAhQAFAAAAAgAh07iQDMv&#10;BZ47AAAAOQAAABAAAAAAAAAAAQAgAAAADQEAAGRycy9zaGFwZXhtbC54bWxQSwUGAAAAAAYABgBb&#10;AQAAtwMAAAAA&#10;" path="m32,4l32,4,30,6,28,8,4,8,4,8,2,6,0,4,0,4,2,2,4,0,28,0,28,0,30,2,32,4xe">
                      <v:path o:connectlocs="32,4;32,4;30,6;28,8;4,8;4,8;2,6;0,4;0,4;2,2;4,0;28,0;28,0;30,2;32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" o:spid="_x0000_s1026" o:spt="100" style="position:absolute;left:5447552;top:7324329;height:12700;width:50800;" filled="t" stroked="f" coordsize="32,8" o:gfxdata="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NQg174A&#10;AADcAAAADwAAAAAAAAABACAAAAAiAAAAZHJzL2Rvd25yZXYueG1sUEsBAhQAFAAAAAgAh07iQDMv&#10;BZ47AAAAOQAAABAAAAAAAAAAAQAgAAAADQEAAGRycy9zaGFwZXhtbC54bWxQSwUGAAAAAAYABgBb&#10;AQAAtwMAAAAA&#10;" path="m32,4l32,4,30,6,28,8,4,8,4,8,2,6,0,4,0,4,2,2,4,0,28,0,28,0,30,2,32,4e">
                      <v:path o:connectlocs="32,4;32,4;30,6;28,8;4,8;4,8;2,6;0,4;0,4;2,2;4,0;28,0;28,0;30,2;32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" o:spid="_x0000_s1026" o:spt="100" style="position:absolute;left:5460252;top:7641829;height:12700;width:25400;" filled="t" stroked="f" coordsize="16,8" o:gfxdata="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42HK/&#10;AAAA3AAAAA8AAAAAAAAAAQAgAAAAIgAAAGRycy9kb3ducmV2LnhtbFBLAQIUABQAAAAIAIdO4kAz&#10;LwWeOwAAADkAAAAQAAAAAAAAAAEAIAAAAA4BAABkcnMvc2hhcGV4bWwueG1sUEsFBgAAAAAGAAYA&#10;WwEAALgDAAAAAA==&#10;" path="m16,4l16,4,14,6,12,8,4,8,4,8,2,6,0,4,0,4,2,2,4,0,12,0,12,0,14,2,16,4xe">
                      <v:path o:connectlocs="16,4;16,4;14,6;12,8;4,8;4,8;2,6;0,4;0,4;2,2;4,0;12,0;12,0;14,2;16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" o:spid="_x0000_s1026" o:spt="100" style="position:absolute;left:5460252;top:7641829;height:12700;width:25400;" filled="t" stroked="f" coordsize="16,8" o:gfxdata="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t5GqvQAA&#10;ANwAAAAPAAAAAAAAAAEAIAAAACIAAABkcnMvZG93bnJldi54bWxQSwECFAAUAAAACACHTuJAMy8F&#10;njsAAAA5AAAAEAAAAAAAAAABACAAAAAMAQAAZHJzL3NoYXBleG1sLnhtbFBLBQYAAAAABgAGAFsB&#10;AAC2AwAAAAA=&#10;" path="m16,4l16,4,14,6,12,8,4,8,4,8,2,6,0,4,0,4,2,2,4,0,12,0,12,0,14,2,16,4e">
                      <v:path o:connectlocs="16,4;16,4;14,6;12,8;4,8;4,8;2,6;0,4;0,4;2,2;4,0;12,0;12,0;14,2;16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45" o:spid="_x0000_s1026" o:spt="203" style="position:absolute;left:2407815;top:7315951;height:415800;width:475200;" coordorigin="2407809,7315930" coordsize="406400,355600" o:gfxdata="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wg53N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7" o:spid="_x0000_s1026" o:spt="100" style="position:absolute;left:2471309;top:7379430;height:95250;width:146050;" filled="t" stroked="f" coordsize="92,60" o:gfxdata="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CLEJ&#10;wAAAANwAAAAPAAAAAAAAAAEAIAAAACIAAABkcnMvZG93bnJldi54bWxQSwECFAAUAAAACACHTuJA&#10;My8FnjsAAAA5AAAAEAAAAAAAAAABACAAAAAPAQAAZHJzL3NoYXBleG1sLnhtbFBLBQYAAAAABgAG&#10;AFsBAAC5AwAAAAA=&#10;" path="m88,0l88,0,70,2,54,4,40,10,26,16,16,24,8,34,2,44,0,56,0,56,2,58,4,60,4,60,6,58,8,56,8,56,10,46,14,38,22,30,32,22,44,16,58,12,72,10,88,8,88,8,90,6,92,4,92,4,90,2,88,0xe">
                      <v:path o:connectlocs="88,0;88,0;70,2;54,4;40,10;26,16;16,24;8,34;2,44;0,56;0,56;2,58;4,60;4,60;6,58;8,56;8,56;10,46;14,38;22,30;32,22;44,16;58,12;72,10;88,8;88,8;90,6;92,4;92,4;90,2;8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8" o:spid="_x0000_s1026" o:spt="100" style="position:absolute;left:2471309;top:7379430;height:95250;width:146050;" filled="t" stroked="f" coordsize="92,60" o:gfxdata="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Go2r4A&#10;AADcAAAADwAAAAAAAAABACAAAAAiAAAAZHJzL2Rvd25yZXYueG1sUEsBAhQAFAAAAAgAh07iQDMv&#10;BZ47AAAAOQAAABAAAAAAAAAAAQAgAAAADQEAAGRycy9zaGFwZXhtbC54bWxQSwUGAAAAAAYABgBb&#10;AQAAtwMAAAAA&#10;" path="m88,0l88,0,70,2,54,4,40,10,26,16,16,24,8,34,2,44,0,56,0,56,2,58,4,60,4,60,6,58,8,56,8,56,10,46,14,38,22,30,32,22,44,16,58,12,72,10,88,8,88,8,90,6,92,4,92,4,90,2,88,0e">
                      <v:path o:connectlocs="88,0;88,0;70,2;54,4;40,10;26,16;16,24;8,34;2,44;0,56;0,56;2,58;4,60;4,60;6,58;8,56;8,56;10,46;14,38;22,30;32,22;44,16;58,12;72,10;88,8;88,8;90,6;92,4;92,4;90,2;8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9" o:spid="_x0000_s1026" o:spt="100" style="position:absolute;left:2407809;top:7315930;height:355600;width:406400;" filled="t" stroked="f" coordsize="256,224" o:gfxdata="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Lm5y5AAAA3AAA&#10;AA8AAAAAAAAAAQAgAAAAIgAAAGRycy9kb3ducmV2LnhtbFBLAQIUABQAAAAIAIdO4kAzLwWeOwAA&#10;ADkAAAAQAAAAAAAAAAEAIAAAAAgBAABkcnMvc2hhcGV4bWwueG1sUEsFBgAAAAAGAAYAWwEAALID&#10;AAAAAA==&#10;" path="m128,0l128,0,102,2,78,8,56,16,38,28,22,42,10,58,6,68,2,76,0,86,0,96,0,96,2,108,4,120,8,132,16,142,24,152,34,160,44,168,56,176,56,176,56,176,56,176,54,186,50,198,40,214,40,214,40,214,40,216,40,216,42,222,48,224,48,224,50,224,50,224,58,222,68,218,84,208,96,198,104,190,104,190,128,192,128,192,154,190,178,184,200,176,218,164,234,150,246,134,250,124,254,116,256,106,256,96,256,96,256,86,254,76,250,68,246,58,234,42,218,28,200,16,178,8,154,2,128,0xm128,176l128,176,106,174,106,174,104,174,104,174,96,176,90,180,90,180,82,190,66,200,66,200,70,190,72,176,72,176,72,176,72,176,72,172,70,168,66,164,64,162,64,162,52,156,44,148,36,140,28,132,24,124,20,114,16,106,16,96,16,96,18,80,24,64,36,52,48,40,66,30,84,22,106,18,128,16,128,16,150,18,172,22,190,30,208,40,220,52,232,64,238,80,240,96,240,96,238,112,232,128,220,140,208,152,190,162,172,170,150,174,128,176xe">
                      <v:path o:connectlocs="128,0;78,8;38,28;10,58;2,76;0,96;2,108;8,132;24,152;44,168;56,176;56,176;50,198;40,214;40,216;42,222;48,224;50,224;68,218;96,198;104,190;128,192;178,184;218,164;246,134;254,116;256,96;256,86;250,68;234,42;200,16;154,2;128,176;106,174;104,174;96,176;90,180;66,200;70,190;72,176;72,176;70,168;64,162;52,156;36,140;24,124;16,106;16,96;24,64;48,40;84,22;128,16;150,18;190,30;220,52;238,80;240,96;232,128;208,152;172,170;128,176" o:connectangles="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49" o:spid="_x0000_s1026" o:spt="203" style="position:absolute;left:1457412;top:7375330;height:296999;width:475199;" coordorigin="1457412,7375330" coordsize="406400,254000" o:gfxdata="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xzpfI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32" o:spid="_x0000_s1026" o:spt="100" style="position:absolute;left:1457412;top:7375330;height:254000;width:406400;" filled="t" stroked="f" coordsize="256,160" o:gfxdata="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aZMvG5AAAA3AAA&#10;AA8AAAAAAAAAAQAgAAAAIgAAAGRycy9kb3ducmV2LnhtbFBLAQIUABQAAAAIAIdO4kAzLwWeOwAA&#10;ADkAAAAQAAAAAAAAAAEAIAAAAAgBAABkcnMvc2hhcGV4bWwueG1sUEsFBgAAAAAGAAYAWwEAALID&#10;AAAAAA==&#10;" path="m256,78l256,78,256,78,256,78,254,76,254,76,254,76,254,76,244,60,232,46,218,32,202,22,186,12,166,6,148,2,128,0,128,0,108,2,88,6,70,12,54,22,38,32,22,46,10,60,0,76,0,76,0,76,0,76,0,78,0,78,0,78,0,78,0,80,0,80,0,82,0,82,0,82,0,82,0,84,0,84,0,84,0,84,10,100,22,114,38,128,54,138,70,148,88,154,108,158,128,160,128,160,148,158,166,154,186,148,202,138,218,128,232,114,244,100,254,84,254,84,254,84,254,84,256,82,256,82,256,82,256,82,256,80,256,80,256,78xm128,144l128,144,112,142,94,140,78,134,64,126,50,118,38,106,26,94,18,80,18,80,26,66,38,54,50,42,64,34,78,26,94,20,112,18,128,16,128,16,144,18,160,20,176,26,192,34,206,42,218,54,230,66,238,80,238,80,230,94,218,106,206,118,192,126,176,134,160,140,144,142,128,144xe">
                      <v:path o:connectlocs="256,78;256,78;254,76;254,76;232,46;202,22;166,6;128,0;108,2;70,12;38,32;10,60;0,76;0,76;0,78;0,78;0,80;0,82;0,82;0,84;0,84;22,114;54,138;88,154;128,160;148,158;186,148;218,128;244,100;254,84;254,84;256,82;256,82;256,80;128,144;112,142;78,134;50,118;26,94;18,80;38,54;64,34;94,20;128,16;144,18;176,26;206,42;230,66;238,80;218,106;192,126;160,140;128,144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35" o:spid="_x0000_s1026" o:spt="100" style="position:absolute;left:1609812;top:7451530;height:57150;width:57150;" filled="t" stroked="f" coordsize="36,36" o:gfxdata="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vTRS7sAAADc&#10;AAAADwAAAAAAAAABACAAAAAiAAAAZHJzL2Rvd25yZXYueG1sUEsBAhQAFAAAAAgAh07iQDMvBZ47&#10;AAAAOQAAABAAAAAAAAAAAQAgAAAACgEAAGRycy9zaGFwZXhtbC54bWxQSwUGAAAAAAYABgBbAQAA&#10;tAMAAAAA&#10;" path="m32,0l32,0,32,0,32,0,26,0,20,2,10,10,2,20,0,26,0,32,0,32,2,34,4,36,4,36,6,34,8,32,8,32,10,22,14,14,22,10,32,8,32,8,32,8,34,6,36,4,36,4,34,2,32,0xe">
                      <v:path o:connectlocs="32,0;32,0;32,0;32,0;26,0;20,2;10,10;2,20;0,26;0,32;0,32;2,34;4,36;4,36;6,34;8,32;8,32;10,22;14,14;22,10;32,8;32,8;32,8;34,6;36,4;36,4;34,2;32,0" o:connectangles="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37" o:spid="_x0000_s1026" o:spt="100" style="position:absolute;left:1571712;top:7413430;height:177800;width:177800;" filled="t" stroked="f" coordsize="112,112" o:gfxdata="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+bvC8AAAA&#10;3AAAAA8AAAAAAAAAAQAgAAAAIgAAAGRycy9kb3ducmV2LnhtbFBLAQIUABQAAAAIAIdO4kAzLwWe&#10;OwAAADkAAAAQAAAAAAAAAAEAIAAAAAsBAABkcnMvc2hhcGV4bWwueG1sUEsFBgAAAAAGAAYAWwEA&#10;ALUDAAAAAA==&#10;" path="m56,0l56,0,44,2,34,4,24,10,16,16,10,24,4,34,0,44,0,56,0,56,0,68,4,78,10,88,16,96,24,102,34,108,44,110,56,112,56,112,66,110,78,108,86,102,96,96,102,88,108,78,110,68,112,56,112,56,110,44,108,34,102,24,96,16,86,10,78,4,66,2,56,0xm56,104l56,104,46,102,36,100,28,96,22,90,16,82,12,74,8,66,8,56,8,56,8,46,12,38,16,30,22,22,28,16,36,12,46,8,56,8,56,8,66,8,74,12,82,16,90,22,96,30,100,38,102,46,104,56,104,56,102,66,100,74,96,82,90,90,82,96,74,100,66,102,56,104xe">
                      <v:path o:connectlocs="56,0;34,4;16,16;4,34;0,56;0,68;10,88;24,102;44,110;56,112;78,108;96,96;108,78;112,56;110,44;102,24;86,10;66,2;56,104;46,102;28,96;16,82;8,66;8,56;12,38;22,22;36,12;56,8;66,8;82,16;96,30;102,46;104,56;100,74;90,90;74,100;56,10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3" o:spid="_x0000_s1026" o:spt="203" style="position:absolute;left:566417;top:7286247;height:475200;width:356400;" coordorigin="566415,7286229" coordsize="304800,406400" o:gfxdata="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/zb/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40" o:spid="_x0000_s1026" o:spt="100" style="position:absolute;left:642615;top:7359254;height:152400;width:152400;" filled="t" stroked="f" coordsize="96,96" o:gfxdata="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vB3u/&#10;AAAA3AAAAA8AAAAAAAAAAQAgAAAAIgAAAGRycy9kb3ducmV2LnhtbFBLAQIUABQAAAAIAIdO4kAz&#10;LwWeOwAAADkAAAAQAAAAAAAAAAEAIAAAAA4BAABkcnMvc2hhcGV4bWwueG1sUEsFBgAAAAAGAAYA&#10;WwEAALgDAAAAAA==&#10;" path="m48,96l48,96,58,94,66,92,74,88,82,82,88,74,92,66,96,58,96,48,96,48,96,38,92,30,88,22,82,14,74,8,66,4,58,0,48,0,48,0,38,0,30,4,22,8,14,14,8,22,4,30,0,38,0,48,0,48,0,58,4,66,8,74,14,82,22,88,30,92,38,94,48,96xm48,8l48,8,56,8,64,12,70,14,76,20,82,26,84,32,88,40,88,48,88,48,88,56,84,64,82,70,76,76,70,82,64,84,56,88,48,88,48,88,40,88,32,84,26,82,20,76,14,70,12,64,8,56,8,48,8,48,8,40,12,32,14,26,20,20,26,14,32,12,40,8,48,8xe">
                      <v:path o:connectlocs="48,96;66,92;82,82;92,66;96,48;96,38;88,22;74,8;58,0;48,0;30,4;14,14;4,30;0,48;0,58;8,74;22,88;38,94;48,8;56,8;70,14;82,26;88,40;88,48;84,64;76,76;64,84;48,88;40,88;26,82;14,70;8,56;8,48;12,32;20,20;32,12;48,8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43" o:spid="_x0000_s1026" o:spt="100" style="position:absolute;left:566415;top:7286229;height:406400;width:304800;" filled="t" stroked="f" coordsize="192,256" o:gfxdata="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c+CPLsAAADc&#10;AAAADwAAAAAAAAABACAAAAAiAAAAZHJzL2Rvd25yZXYueG1sUEsBAhQAFAAAAAgAh07iQDMvBZ47&#10;AAAAOQAAABAAAAAAAAAAAQAgAAAACgEAAGRycy9zaGFwZXhtbC54bWxQSwUGAAAAAAYABgBbAQAA&#10;tAMAAAAA&#10;" path="m96,0l96,0,76,2,58,8,42,16,28,28,16,42,8,58,2,76,0,96,0,96,2,118,8,138,18,158,28,178,42,198,56,216,82,250,82,250,86,252,90,256,96,256,96,256,96,256,102,256,106,252,108,250,108,250,136,216,150,198,164,178,174,158,184,138,190,118,192,96,192,96,190,76,184,58,176,42,164,28,150,16,134,8,116,2,96,0xm96,240l96,240,96,240,96,240,94,238,94,238,70,210,56,192,44,174,34,156,24,136,18,116,16,96,16,96,18,80,22,64,30,52,40,40,52,30,64,22,80,18,96,16,96,16,112,18,128,22,140,30,152,40,162,52,170,64,174,80,176,96,176,96,174,116,168,136,158,156,148,174,134,192,122,210,96,240xe">
                      <v:path o:connectlocs="96,0;58,8;28,28;8,58;0,96;2,118;18,158;42,198;82,250;86,252;96,256;96,256;106,252;108,250;150,198;174,158;190,118;192,96;184,58;164,28;134,8;96,0;96,240;96,240;94,238;56,192;34,156;18,116;16,96;22,64;40,40;64,22;96,16;112,18;140,30;162,52;174,80;176,96;168,136;148,174;122,210" o:connectangles="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6" o:spid="_x0000_s1026" o:spt="203" style="position:absolute;left:5259000;top:6365514;height:445498;width:475199;" coordorigin="5259000,6365531" coordsize="406400,381000" o:gfxdata="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FiJVn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46" o:spid="_x0000_s1026" o:spt="100" style="position:absolute;left:5309800;top:6416331;height:203200;width:304800;" filled="t" stroked="f" coordsize="192,128" o:gfxdata="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zbaEvQAA&#10;ANwAAAAPAAAAAAAAAAEAIAAAACIAAABkcnMvZG93bnJldi54bWxQSwECFAAUAAAACACHTuJAMy8F&#10;njsAAAA5AAAAEAAAAAAAAAABACAAAAAMAQAAZHJzL3NoYXBleG1sLnhtbFBLBQYAAAAABgAGAFsB&#10;AAC2AwAAAAA=&#10;" path="m184,0l8,0,8,0,4,0,2,2,0,4,0,8,0,120,0,120,0,124,2,126,4,128,8,128,184,128,184,128,188,128,190,126,192,124,192,120,192,8,192,8,192,4,190,2,188,0,184,0xm184,120l8,120,8,8,184,8,184,120xe">
                      <v:path o:connectlocs="184,0;8,0;8,0;4,0;2,2;0,4;0,8;0,120;0,120;0,124;2,126;4,128;8,128;184,128;184,128;188,128;190,126;192,124;192,120;192,8;192,8;192,4;190,2;188,0;184,0;184,120;8,120;8,8;184,8;184,120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49" o:spid="_x0000_s1026" o:spt="100" style="position:absolute;left:5259000;top:6365531;height:381000;width:406400;" filled="t" stroked="f" coordsize="256,240" o:gfxdata="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zslKO5AAAA3AAA&#10;AA8AAAAAAAAAAQAgAAAAIgAAAGRycy9kb3ducmV2LnhtbFBLAQIUABQAAAAIAIdO4kAzLwWeOwAA&#10;ADkAAAAQAAAAAAAAAAEAIAAAAAgBAABkcnMvc2hhcGV4bWwueG1sUEsFBgAAAAAGAAYAWwEAALID&#10;AAAAAA==&#10;" path="m232,0l24,0,24,0,14,2,8,8,2,14,0,24,0,184,0,184,2,194,8,200,14,206,24,208,104,208,104,218,54,224,54,224,50,228,48,232,48,232,48,236,50,238,52,240,56,240,200,240,200,240,204,240,206,238,208,236,208,232,208,232,206,228,202,224,152,218,152,208,232,208,232,208,242,206,248,200,254,194,256,184,256,24,256,24,254,14,248,8,242,2,232,0xm240,184l240,184,240,188,238,190,236,192,232,192,160,192,96,192,24,192,24,192,20,192,18,190,16,188,16,184,16,24,16,24,16,20,18,18,20,16,24,16,232,16,232,16,236,16,238,18,240,20,240,24,240,184xe">
                      <v:path o:connectlocs="24,0;14,2;2,14;0,184;2,194;14,206;104,208;54,224;50,228;48,232;50,238;56,240;200,240;206,238;208,232;206,228;152,218;232,208;242,206;254,194;256,24;254,14;242,2;240,184;240,188;236,192;160,192;24,192;20,192;16,188;16,24;16,20;20,16;232,16;236,16;240,20;240,18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9" o:spid="_x0000_s1026" o:spt="203" style="position:absolute;left:3432457;top:6335832;height:475199;width:326699;" coordorigin="3432457,6335832" coordsize="279400,406400" o:gfxdata="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0FwEV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60" o:spid="_x0000_s1026" o:spt="100" style="position:absolute;left:3432457;top:6335832;height:406400;width:279400;" filled="t" stroked="f" coordsize="176,256" o:gfxdata="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ySfuugAAANwA&#10;AAAPAAAAAAAAAAEAIAAAACIAAABkcnMvZG93bnJldi54bWxQSwECFAAUAAAACACHTuJAMy8FnjsA&#10;AAA5AAAAEAAAAAAAAAABACAAAAAJAQAAZHJzL3NoYXBleG1sLnhtbFBLBQYAAAAABgAGAFsBAACz&#10;AwAAAAA=&#10;" path="m88,0l88,0,70,2,54,6,38,16,26,26,16,38,6,54,2,70,0,88,0,88,2,100,4,112,16,138,30,162,40,184,40,184,50,214,58,238,62,246,68,252,76,254,88,256,88,256,100,254,108,252,114,246,118,238,126,214,136,184,136,184,146,162,160,138,172,112,174,100,176,88,176,88,174,70,170,54,160,38,150,26,138,16,122,6,106,2,88,0xm108,218l70,222,70,222,64,208,64,208,64,206,114,200,114,200,112,208,112,208,108,218xm62,200l62,200,56,184,120,184,120,184,116,192,62,200xm88,240l88,240,82,240,78,238,76,236,72,230,106,226,106,226,102,234,98,238,94,240,88,240xm126,168l50,168,50,168,38,142,38,142,22,114,18,100,16,88,16,88,18,74,22,60,28,48,38,38,48,28,60,22,74,18,88,16,88,16,102,18,116,22,128,28,138,38,148,48,154,60,158,74,160,88,160,88,158,100,154,114,138,142,138,142,126,168xe">
                      <v:path o:connectlocs="88,0;54,6;26,26;6,54;0,88;2,100;16,138;40,184;50,214;62,246;76,254;88,256;108,252;118,238;136,184;146,162;172,112;176,88;174,70;160,38;138,16;106,2;108,218;70,222;64,208;114,200;112,208;108,218;62,200;120,184;116,192;88,240;82,240;76,236;106,226;102,234;94,240;126,168;50,168;38,142;18,100;16,88;22,60;38,38;60,22;88,16;102,18;128,28;148,48;158,74;160,88;154,114;138,14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66" o:spid="_x0000_s1026" o:spt="100" style="position:absolute;left:3495957;top:6399332;height:82550;width:82550;" filled="t" stroked="f" coordsize="52,52" o:gfxdata="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VA84&#10;wAAAANwAAAAPAAAAAAAAAAEAIAAAACIAAABkcnMvZG93bnJldi54bWxQSwECFAAUAAAACACHTuJA&#10;My8FnjsAAAA5AAAAEAAAAAAAAAABACAAAAAPAQAAZHJzL3NoYXBleG1sLnhtbFBLBQYAAAAABgAG&#10;AFsBAAC5AwAAAAA=&#10;" path="m48,0l48,0,38,0,30,4,22,8,14,14,8,22,4,30,0,38,0,48,0,48,2,50,4,52,4,52,6,50,8,48,8,48,8,40,12,32,14,26,20,20,26,14,32,12,40,8,48,8,48,8,50,6,52,4,52,4,50,2,48,0xe">
                      <v:path o:connectlocs="48,0;48,0;38,0;30,4;22,8;14,14;8,22;4,30;0,38;0,48;0,48;2,50;4,52;4,52;6,50;8,48;8,48;8,40;12,32;14,26;20,20;26,14;32,12;40,8;48,8;48,8;50,6;52,4;52,4;50,2;4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67" o:spid="_x0000_s1026" o:spt="100" style="position:absolute;left:3495957;top:6399332;height:82550;width:82550;" filled="t" stroked="f" coordsize="52,52" o:gfxdata="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LbIwvQAA&#10;ANwAAAAPAAAAAAAAAAEAIAAAACIAAABkcnMvZG93bnJldi54bWxQSwECFAAUAAAACACHTuJAMy8F&#10;njsAAAA5AAAAEAAAAAAAAAABACAAAAAMAQAAZHJzL3NoYXBleG1sLnhtbFBLBQYAAAAABgAGAFsB&#10;AAC2AwAAAAA=&#10;" path="m48,0l48,0,38,0,30,4,22,8,14,14,8,22,4,30,0,38,0,48,0,48,2,50,4,52,4,52,6,50,8,48,8,48,8,40,12,32,14,26,20,20,26,14,32,12,40,8,48,8,48,8,50,6,52,4,52,4,50,2,48,0e">
                      <v:path o:connectlocs="48,0;48,0;38,0;30,4;22,8;14,14;8,22;4,30;0,38;0,48;0,48;2,50;4,52;4,52;6,50;8,48;8,48;8,40;12,32;14,26;20,20;26,14;32,12;40,8;48,8;48,8;50,6;52,4;52,4;50,2;4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63" o:spid="_x0000_s1026" o:spt="203" style="position:absolute;left:507015;top:6395233;height:356399;width:475199;" coordorigin="507015,6395233" coordsize="406400,304800" o:gfxdata="UEsDBAoAAAAAAIdO4kAAAAAAAAAAAAAAAAAEAAAAZHJzL1BLAwQUAAAACACHTuJAW5P8Qr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WL2R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bk/xC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92" o:spid="_x0000_s1026" o:spt="100" style="position:absolute;left:507015;top:6395233;height:304800;width:406400;" filled="t" stroked="f" coordsize="256,192" o:gfxdata="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1Milu/&#10;AAAA3AAAAA8AAAAAAAAAAQAgAAAAIgAAAGRycy9kb3ducmV2LnhtbFBLAQIUABQAAAAIAIdO4kAz&#10;LwWeOwAAADkAAAAQAAAAAAAAAAEAIAAAAA4BAABkcnMvc2hhcGV4bWwueG1sUEsFBgAAAAAGAAYA&#10;WwEAALgDAAAAAA==&#10;" path="m252,80l212,16,212,16,206,8,200,4,192,2,184,0,32,0,32,0,26,0,20,2,10,10,2,20,0,26,0,32,0,160,0,160,0,166,2,172,10,182,20,190,26,192,32,192,184,192,184,192,192,190,200,188,206,184,212,176,252,112,252,112,254,104,256,96,254,88,252,80xm238,104l198,168,198,168,192,174,184,176,32,176,32,176,26,174,20,172,18,166,16,160,16,32,16,32,18,26,20,20,26,18,32,16,184,16,184,16,192,18,198,24,238,88,238,88,240,92,240,96,240,100,238,104xe">
                      <v:path o:connectlocs="252,80;212,16;212,16;206,8;200,4;192,2;184,0;32,0;32,0;26,0;20,2;10,10;2,20;0,26;0,32;0,160;0,160;0,166;2,172;10,182;20,190;26,192;32,192;184,192;184,192;192,190;200,188;206,184;212,176;252,112;252,112;254,104;256,96;254,88;252,80;238,104;198,168;198,168;192,174;184,176;32,176;32,176;26,174;20,172;18,166;16,160;16,32;16,32;18,26;20,20;26,18;32,16;184,16;184,16;192,18;198,24;238,88;238,88;240,92;240,96;240,100;238,104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95" o:spid="_x0000_s1026" o:spt="100" style="position:absolute;left:761015;top:6509533;height:76200;width:76200;" filled="t" stroked="f" coordsize="48,48" o:gfxdata="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vWP6/&#10;AAAA3AAAAA8AAAAAAAAAAQAgAAAAIgAAAGRycy9kb3ducmV2LnhtbFBLAQIUABQAAAAIAIdO4kAz&#10;LwWeOwAAADkAAAAQAAAAAAAAAAEAIAAAAA4BAABkcnMvc2hhcGV4bWwueG1sUEsFBgAAAAAGAAYA&#10;WwEAALgDAAAAAA==&#10;" path="m24,0l24,0,14,2,8,8,2,14,0,24,0,24,2,34,8,40,14,46,24,48,24,48,34,46,40,40,46,34,48,24,48,24,46,14,40,8,34,2,24,0xm24,40l24,40,18,38,12,36,10,30,8,24,8,24,10,18,12,12,18,10,24,8,24,8,30,10,36,12,38,18,40,24,40,24,38,30,36,36,30,38,24,40xe">
                      <v:path o:connectlocs="24,0;24,0;14,2;8,8;2,14;0,24;0,24;2,34;8,40;14,46;24,48;24,48;34,46;40,40;46,34;48,24;48,24;46,14;40,8;34,2;24,0;24,40;24,40;18,38;12,36;10,30;8,24;8,24;10,18;12,12;18,10;24,8;24,8;30,10;36,12;38,18;40,24;40,24;38,30;36,36;30,38;24,40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66" o:spid="_x0000_s1026" o:spt="203" style="position:absolute;left:4308604;top:5385435;height:475199;width:475199;" coordorigin="4308604,5385435" coordsize="406400,406400" o:gfxdata="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S+Rf2s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06" o:spid="_x0000_s1026" o:spt="100" style="position:absolute;left:4308604;top:5385435;height:406400;width:406400;" filled="t" stroked="f" coordsize="256,256" o:gfxdata="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fOtm74A&#10;AADcAAAADwAAAAAAAAABACAAAAAiAAAAZHJzL2Rvd25yZXYueG1sUEsBAhQAFAAAAAgAh07iQDMv&#10;BZ47AAAAOQAAABAAAAAAAAAAAQAgAAAADQEAAGRycy9zaGFwZXhtbC54bWxQSwUGAAAAAAYABgBb&#10;AQAAtwMAAAAA&#10;" path="m244,102l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xm216,144l216,144,208,148,204,154,204,154,200,162,200,162,198,170,202,178,214,200,200,214,178,202,178,202,174,198,170,198,170,198,162,200,162,200,154,204,154,204,148,208,144,216,138,240,118,240,112,216,112,216,108,208,102,204,102,204,94,200,94,200,86,198,86,198,82,198,78,202,56,214,42,200,54,178,54,178,58,170,56,162,56,162,52,154,52,154,48,148,40,144,16,138,16,118,40,112,40,112,48,108,52,102,52,102,56,94,56,94,58,86,54,78,42,56,56,42,78,54,78,54,82,58,86,58,86,58,94,56,94,56,102,52,102,52,108,48,112,40,118,16,138,16,144,40,144,40,148,48,154,52,154,52,162,56,162,56,170,58,170,58,174,58,178,54,200,42,214,56,202,78,202,78,198,86,200,94,200,94,204,102,204,102,208,108,216,112,240,118,240,138,216,144xe">
                      <v:path o:connectlocs="214,86;230,54;210,30;194,26;160,38;150,4;118,0;102,12;66,28;56,26;30,46;28,66;12,102;0,112;0,144;38,160;28,190;30,210;56,230;86,214;102,244;118,256;150,252;160,218;194,230;210,226;230,202;214,170;248,152;256,118;248,104;208,148;200,162;200,214;170,198;154,204;138,240;108,208;94,200;78,202;54,178;52,154;16,138;48,108;56,94;56,42;86,58;102,52;118,16;148,48;162,56;178,54;202,78;204,102;240,118" o:connectangles="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9" o:spid="_x0000_s1026" o:spt="100" style="position:absolute;left:4422904;top:5499735;height:177800;width:177800;" filled="t" stroked="f" coordsize="112,112" o:gfxdata="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W6k6e5AAAA3AAA&#10;AA8AAAAAAAAAAQAgAAAAIgAAAGRycy9kb3ducmV2LnhtbFBLAQIUABQAAAAIAIdO4kAzLwWeOwAA&#10;ADkAAAAQAAAAAAAAAAEAIAAAAAgBAABkcnMvc2hhcGV4bWwueG1sUEsFBgAAAAAGAAYAWwEAALID&#10;AAAAAA==&#10;" path="m56,0l56,0,44,2,34,4,24,10,16,16,10,24,4,34,2,44,0,56,0,56,2,68,4,78,10,88,16,96,24,102,34,108,44,110,56,112,56,112,68,110,78,108,88,102,96,96,102,88,108,78,110,68,112,56,112,56,110,44,108,34,102,24,96,16,88,10,78,4,68,2,56,0xm56,104l56,104,46,104,36,102,28,96,22,90,16,84,10,76,8,66,8,56,8,56,8,46,10,36,16,28,22,22,28,16,36,10,46,8,56,6,56,6,66,8,76,10,84,16,90,22,96,28,102,36,104,46,106,56,106,56,104,66,102,76,96,84,90,90,84,96,76,102,66,104,56,104xe">
                      <v:path o:connectlocs="56,0;34,4;16,16;4,34;0,56;2,68;10,88;24,102;44,110;56,112;78,108;96,96;108,78;112,56;110,44;102,24;88,10;68,2;56,104;46,104;28,96;16,84;8,66;8,56;10,36;22,22;36,10;56,6;66,8;84,16;96,28;104,46;106,56;102,76;90,90;76,102;56,10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2" o:spid="_x0000_s1026" o:spt="100" style="position:absolute;left:4461004;top:5537835;height:101600;width:101600;" filled="t" stroked="f" coordsize="64,64" o:gfxdata="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MvePvQAA&#10;ANwAAAAPAAAAAAAAAAEAIAAAACIAAABkcnMvZG93bnJldi54bWxQSwECFAAUAAAACACHTuJAMy8F&#10;njsAAAA5AAAAEAAAAAAAAAABACAAAAAMAQAAZHJzL3NoYXBleG1sLnhtbFBLBQYAAAAABgAGAFsB&#10;AAC2AwAAAAA=&#10;" path="m32,0l32,0,26,0,20,2,10,10,2,20,0,26,0,32,0,32,0,38,2,44,10,54,20,62,26,64,32,64,32,64,38,64,44,62,54,54,62,44,64,38,64,32,64,32,64,26,62,20,54,10,44,2,38,0,32,0xm32,56l32,56,22,54,16,48,10,42,8,32,8,32,10,22,16,16,22,10,32,8,32,8,42,10,48,16,54,22,56,32,56,32,54,42,48,48,42,54,32,56xe">
                      <v:path o:connectlocs="32,0;32,0;26,0;20,2;10,10;2,20;0,26;0,32;0,32;0,38;2,44;10,54;20,62;26,64;32,64;32,64;38,64;44,62;54,54;62,44;64,38;64,32;64,32;64,26;62,20;54,10;44,2;38,0;32,0;32,56;32,56;22,54;16,48;10,42;8,32;8,32;10,22;16,16;22,10;32,8;32,8;42,10;48,16;54,22;56,32;56,32;54,42;48,48;42,54;32,56" o:connectangles="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70" o:spid="_x0000_s1026" o:spt="203" style="position:absolute;left:3358206;top:5385435;height:475199;width:475199;" coordorigin="3358206,5385435" coordsize="406400,406400" o:gfxdata="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umPTo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115" o:spid="_x0000_s1026" o:spt="100" style="position:absolute;left:3358206;top:5385435;height:406400;width:406400;" filled="t" stroked="f" coordsize="256,256" o:gfxdata="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I8Gqb4A&#10;AADcAAAADwAAAAAAAAABACAAAAAiAAAAZHJzL2Rvd25yZXYueG1sUEsBAhQAFAAAAAgAh07iQDMv&#10;BZ47AAAAOQAAABAAAAAAAAAAAQAgAAAADQEAAGRycy9zaGFwZXhtbC54bWxQSwUGAAAAAAYABgBb&#10;AQAAtwMAAAAA&#10;" path="m160,0l160,0,140,2,122,8,106,16,92,28,80,42,72,58,66,76,64,96,64,96,64,108,66,120,70,130,76,140,8,208,8,208,8,208,2,216,0,228,0,228,2,238,8,248,18,254,28,256,28,256,40,254,48,248,48,248,116,180,116,180,126,186,136,190,148,192,160,192,160,192,180,190,198,184,214,176,228,164,240,150,248,134,254,116,256,96,256,96,254,76,248,58,240,42,228,28,214,16,198,8,180,2,160,0xm38,238l38,238,34,240,28,242,28,242,22,240,18,238,16,234,14,228,14,228,16,222,18,218,18,218,82,154,82,154,92,164,102,174,38,238xm160,176l160,176,144,174,128,170,116,162,104,152,94,140,86,128,82,112,80,96,80,96,82,80,86,64,94,52,104,40,116,30,128,22,144,18,160,16,160,16,176,18,192,22,204,30,216,40,226,52,234,64,238,80,240,96,240,96,238,112,234,128,226,140,216,152,204,162,192,170,176,174,160,176xe">
                      <v:path o:connectlocs="160,0;122,8;92,28;72,58;64,96;64,108;70,130;8,208;8,208;0,228;2,238;18,254;28,256;48,248;116,180;126,186;148,192;160,192;198,184;228,164;248,134;256,96;254,76;240,42;214,16;180,2;38,238;34,240;28,242;18,238;14,228;16,222;18,218;82,154;102,174;160,176;144,174;116,162;94,140;82,112;80,96;86,64;104,40;128,22;160,16;176,18;204,30;226,52;238,80;240,96;234,128;216,152;192,170;160,176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9" o:spid="_x0000_s1026" o:spt="100" style="position:absolute;left:3523306;top:5448935;height:95250;width:95250;" filled="t" stroked="f" coordsize="60,60" o:gfxdata="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Rq7u8AAAA&#10;3AAAAA8AAAAAAAAAAQAgAAAAIgAAAGRycy9kb3ducmV2LnhtbFBLAQIUABQAAAAIAIdO4kAzLwWe&#10;OwAAADkAAAAQAAAAAAAAAAEAIAAAAAsBAABkcnMvc2hhcGV4bWwueG1sUEsFBgAAAAAGAAYAWwEA&#10;ALUDAAAAAA==&#10;" path="m56,0l56,0,44,2,34,4,24,10,16,16,10,24,4,34,2,44,0,56,0,56,2,58,4,60,4,60,6,58,8,56,8,56,8,46,12,38,16,30,22,22,30,16,38,12,46,8,56,8,56,8,58,6,60,4,60,4,58,2,56,0xe">
                      <v:path o:connectlocs="56,0;56,0;44,2;34,4;24,10;16,16;10,24;4,34;2,44;0,56;0,56;2,58;4,60;4,60;6,58;8,56;8,56;8,46;12,38;16,30;22,22;30,16;38,12;46,8;56,8;56,8;58,6;60,4;60,4;58,2;56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0" o:spid="_x0000_s1026" o:spt="100" style="position:absolute;left:3523306;top:5448935;height:95250;width:95250;" filled="t" stroked="f" coordsize="60,60" o:gfxdata="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06Zwe/&#10;AAAA3AAAAA8AAAAAAAAAAQAgAAAAIgAAAGRycy9kb3ducmV2LnhtbFBLAQIUABQAAAAIAIdO4kAz&#10;LwWeOwAAADkAAAAQAAAAAAAAAAEAIAAAAA4BAABkcnMvc2hhcGV4bWwueG1sUEsFBgAAAAAGAAYA&#10;WwEAALgDAAAAAA==&#10;" path="m56,0l56,0,44,2,34,4,24,10,16,16,10,24,4,34,2,44,0,56,0,56,2,58,4,60,4,60,6,58,8,56,8,56,8,46,12,38,16,30,22,22,30,16,38,12,46,8,56,8,56,8,58,6,60,4,60,4,58,2,56,0e">
                      <v:path o:connectlocs="56,0;56,0;44,2;34,4;24,10;16,16;10,24;4,34;2,44;0,56;0,56;2,58;4,60;4,60;6,58;8,56;8,56;8,46;12,38;16,30;22,22;30,16;38,12;46,8;56,8;56,8;58,6;60,4;60,4;58,2;56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41" o:spid="_x0000_s1026" o:spt="100" style="position:absolute;left:5259000;top:4509289;height:326699;width:475199;" filled="t" stroked="f" coordsize="256,176" o:gfxdata="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xzCPS/&#10;AAAA3AAAAA8AAAAAAAAAAQAgAAAAIgAAAGRycy9kb3ducmV2LnhtbFBLAQIUABQAAAAIAIdO4kAz&#10;LwWeOwAAADkAAAAQAAAAAAAAAAEAIAAAAA4BAABkcnMvc2hhcGV4bWwueG1sUEsFBgAAAAAGAAYA&#10;WwEAALgDAAAAAA==&#10;" path="m240,8l232,8,232,8,226,10,222,12,200,34,200,24,200,24,198,14,192,8,186,2,176,0,24,0,24,0,14,2,8,8,2,14,0,24,0,80,0,152,0,152,2,162,8,168,14,174,24,176,176,176,176,176,186,174,192,168,198,162,200,152,200,142,222,164,222,164,226,168,232,168,240,168,240,168,246,166,252,164,254,158,256,152,256,24,256,24,254,18,252,12,246,10,240,8xm24,160l24,160,20,160,18,158,16,156,16,152,16,24,16,24,16,20,18,18,20,16,24,16,176,16,176,16,180,16,182,18,184,20,184,24,184,152,184,152,184,156,182,158,180,160,176,160,24,160xm240,152l232,152,232,152,200,120,200,120,192,112,192,64,232,24,232,24,240,24,240,152xe">
                    <v:path o:connectlocs="232,8;226,10;200,34;200,24;192,8;176,0;24,0;8,8;0,24;0,152;2,162;14,174;176,176;186,174;198,162;200,142;222,164;232,168;240,168;252,164;256,152;256,24;252,12;240,8;24,160;18,158;16,152;16,24;18,18;24,16;176,16;182,18;184,24;184,152;182,158;176,160;240,152;232,152;200,120;192,64;232,24;240,152" o:connectangles="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75" o:spid="_x0000_s1026" o:spt="203" style="position:absolute;left:2407803;top:4494439;height:371249;width:475198;" coordorigin="2407809,4494439" coordsize="406400,317500" o:gfxdata="UEsDBAoAAAAAAIdO4kAAAAAAAAAAAAAAAAAEAAAAZHJzL1BLAwQUAAAACACHTuJAPu9XcM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awmC/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Pu9XcM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57" o:spid="_x0000_s1026" o:spt="100" style="position:absolute;left:2458609;top:4542064;height:206375;width:254000;" filled="t" stroked="f" coordsize="160,130" o:gfxdata="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HCu5vQAA&#10;ANwAAAAPAAAAAAAAAAEAIAAAACIAAABkcnMvZG93bnJldi54bWxQSwECFAAUAAAACACHTuJAMy8F&#10;njsAAAA5AAAAEAAAAAAAAAABACAAAAAMAQAAZHJzL3NoYXBleG1sLnhtbFBLBQYAAAAABgAGAFsB&#10;AAC2AwAAAAA=&#10;" path="m146,6l146,6,112,2,80,0,80,0,48,2,14,6,14,6,10,8,8,12,8,12,2,38,0,66,2,92,8,118,8,118,10,122,14,124,14,124,48,128,80,130,80,130,112,128,146,124,146,124,148,122,152,118,152,118,158,92,160,66,158,38,152,12,152,12,148,8,146,6xm144,116l144,116,112,120,80,122,48,120,16,116,16,116,10,90,8,66,10,40,16,14,16,14,48,10,80,8,112,10,144,14,144,14,150,40,152,66,150,90,144,116xe">
                      <v:path o:connectlocs="146,6;146,6;112,2;80,0;80,0;48,2;14,6;14,6;10,8;8,12;8,12;2,38;0,66;2,92;8,118;8,118;10,122;14,124;14,124;48,128;80,130;80,130;112,128;146,124;146,124;148,122;152,118;152,118;158,92;160,66;158,38;152,12;152,12;148,8;146,6;144,116;144,116;112,120;80,122;48,120;16,116;16,116;10,90;8,66;10,40;16,14;16,14;48,10;80,8;112,10;144,14;144,14;150,40;152,66;150,90;144,116" o:connectangles="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0" o:spid="_x0000_s1026" o:spt="100" style="position:absolute;left:2407809;top:4494439;height:317500;width:406400;" filled="t" stroked="f" coordsize="256,200" o:gfxdata="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VPKW/&#10;AAAA3AAAAA8AAAAAAAAAAQAgAAAAIgAAAGRycy9kb3ducmV2LnhtbFBLAQIUABQAAAAIAIdO4kAz&#10;LwWeOwAAADkAAAAQAAAAAAAAAAEAIAAAAA4BAABkcnMvc2hhcGV4bWwueG1sUEsFBgAAAAAGAAYA&#10;WwEAALgDAAAAAA==&#10;" path="m246,18l246,18,244,14,242,10,238,8,234,6,234,6,180,2,128,0,128,0,76,2,22,6,22,6,18,8,14,10,12,14,10,18,10,18,2,58,0,96,2,134,10,174,10,174,12,178,14,182,18,184,22,186,22,186,74,190,74,190,72,192,72,192,74,194,76,196,88,198,106,200,128,200,128,200,150,200,168,198,180,196,182,194,184,192,184,192,182,190,182,190,234,186,234,186,238,184,242,182,244,178,246,174,246,174,254,134,256,96,254,58,246,18xm232,170l232,170,180,174,128,176,76,174,24,170,24,170,18,132,16,96,18,60,24,22,24,22,76,18,128,16,180,18,232,22,232,22,238,60,240,96,238,132,232,170xe">
                      <v:path o:connectlocs="246,18;242,10;234,6;180,2;128,0;22,6;18,8;12,14;10,18;0,96;10,174;12,178;18,184;22,186;74,190;72,192;76,196;106,200;128,200;168,198;182,194;184,192;182,190;234,186;242,182;246,174;254,134;254,58;232,170;180,174;76,174;24,170;16,96;24,22;76,18;180,18;232,22;240,96;232,170" o:connectangles="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3" o:spid="_x0000_s1026" o:spt="100" style="position:absolute;left:2725309;top:4557939;height:38100;width:38100;" filled="t" stroked="f" coordsize="24,24" o:gfxdata="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auR4vQAA&#10;ANwAAAAPAAAAAAAAAAEAIAAAACIAAABkcnMvZG93bnJldi54bWxQSwECFAAUAAAACACHTuJAMy8F&#10;njsAAAA5AAAAEAAAAAAAAAABACAAAAAMAQAAZHJzL3NoYXBleG1sLnhtbFBLBQYAAAAABgAGAFsB&#10;AAC2AwAAAAA=&#10;" path="m12,24l12,24,16,24,20,20,24,16,24,12,24,12,24,8,20,4,16,0,12,0,12,0,8,0,4,4,0,8,0,12,0,12,0,16,4,20,8,24,12,24xm12,8l12,8,14,10,16,12,16,12,14,14,12,16,12,16,10,14,8,12,8,12,10,10,12,8xe">
                      <v:path o:connectlocs="12,24;12,24;16,24;20,20;24,16;24,12;24,12;24,8;20,4;16,0;12,0;12,0;8,0;4,4;0,8;0,12;0,12;0,16;4,20;8,24;12,24;12,8;12,8;14,10;16,12;16,12;14,14;12,16;12,16;10,14;8,12;8,12;10,10;12,8" o:connectangles="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6" o:spid="_x0000_s1026" o:spt="100" style="position:absolute;left:2712609;top:4723039;height:18000;width:50800;" filled="t" stroked="f" coordsize="32,8" o:gfxdata="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3EtK/&#10;AAAA3AAAAA8AAAAAAAAAAQAgAAAAIgAAAGRycy9kb3ducmV2LnhtbFBLAQIUABQAAAAIAIdO4kAz&#10;LwWeOwAAADkAAAAQAAAAAAAAAAEAIAAAAA4BAABkcnMvc2hhcGV4bWwueG1sUEsFBgAAAAAGAAYA&#10;WwEAALgDAAAAAA==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8" o:spid="_x0000_s1026" o:spt="100" style="position:absolute;left:2725309;top:4684939;height:18000;width:50800;" filled="t" stroked="f" coordsize="32,8" o:gfxdata="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wvIMrsAAADc&#10;AAAADwAAAAAAAAABACAAAAAiAAAAZHJzL2Rvd25yZXYueG1sUEsBAhQAFAAAAAgAh07iQDMvBZ47&#10;AAAAOQAAABAAAAAAAAAAAQAgAAAACgEAAGRycy9zaGFwZXhtbC54bWxQSwUGAAAAAAYABgBbAQAA&#10;tAMAAAAA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0" o:spid="_x0000_s1026" o:spt="100" style="position:absolute;left:2725309;top:4646839;height:21600;width:50800;" filled="t" stroked="f" coordsize="32,8" o:gfxdata="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Edtqb4A&#10;AADcAAAADwAAAAAAAAABACAAAAAiAAAAZHJzL2Rvd25yZXYueG1sUEsBAhQAFAAAAAgAh07iQDMv&#10;BZ47AAAAOQAAABAAAAAAAAAAAQAgAAAADQEAAGRycy9zaGFwZXhtbC54bWxQSwUGAAAAAAYABgBb&#10;AQAAtwMAAAAA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2" o:spid="_x0000_s1026" o:spt="100" style="position:absolute;left:2509409;top:4592864;height:53975;width:76200;" filled="t" stroked="f" coordsize="48,34" o:gfxdata="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5yAyvQAA&#10;ANwAAAAPAAAAAAAAAAEAIAAAACIAAABkcnMvZG93bnJldi54bWxQSwECFAAUAAAACACHTuJAMy8F&#10;njsAAAA5AAAAEAAAAAAAAAABACAAAAAMAQAAZHJzL3NoYXBleG1sLnhtbFBLBQYAAAAABgAGAFsB&#10;AAC2AwAAAAA=&#10;" path="m44,0l8,4,8,4,4,4,2,8,0,30,0,30,2,32,4,34,4,34,6,32,8,30,10,14,10,14,12,12,14,10,44,8,44,8,46,8,48,4,48,4,46,2,44,0xe">
                      <v:path o:connectlocs="44,0;8,4;8,4;4,4;2,8;0,30;0,30;2,32;4,34;4,34;6,32;8,30;10,14;10,14;12,12;14,10;44,8;44,8;46,8;48,4;48,4;46,2;44,0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83" o:spid="_x0000_s1026" o:spt="203" style="position:absolute;left:1457412;top:4464738;height:415799;width:475199;" coordorigin="1457412,4464738" coordsize="406400,355600" o:gfxdata="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ZMGeK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174" o:spid="_x0000_s1026" o:spt="100" style="position:absolute;left:1457412;top:4464738;height:355600;width:406400;" filled="t" stroked="f" coordsize="256,224" o:gfxdata="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csKFm8AAAA&#10;3AAAAA8AAAAAAAAAAQAgAAAAIgAAAGRycy9kb3ducmV2LnhtbFBLAQIUABQAAAAIAIdO4kAzLwWe&#10;OwAAADkAAAAQAAAAAAAAAAEAIAAAAAsBAABkcnMvc2hhcGV4bWwueG1sUEsFBgAAAAAGAAYAWwEA&#10;ALUDAAAAAA==&#10;" path="m234,22l234,22,222,12,210,6,196,2,182,0,166,2,154,4,140,10,128,20,128,20,116,10,102,4,90,2,74,0,60,2,46,6,34,12,22,22,22,22,12,34,6,48,2,62,0,76,2,90,6,104,12,118,22,130,22,130,110,216,110,216,118,222,128,224,138,222,146,216,146,216,234,130,234,130,244,118,250,104,254,90,256,76,254,62,250,48,244,34,234,22xm222,118l134,206,134,206,132,208,128,208,124,208,122,206,34,118,34,118,26,108,20,98,18,88,16,76,18,64,20,54,26,42,34,34,34,34,42,26,54,20,64,18,76,16,86,16,98,20,108,24,118,32,128,42,138,32,138,32,148,24,158,20,170,16,180,16,192,18,202,20,212,26,222,34,222,34,230,42,236,54,238,64,240,76,238,88,236,98,230,108,222,118xe">
                      <v:path o:connectlocs="234,22;210,6;182,0;154,4;128,20;116,10;90,2;60,2;34,12;22,22;6,48;0,76;6,104;22,130;110,216;118,222;138,222;146,216;234,130;250,104;256,76;250,48;234,22;134,206;132,208;124,208;34,118;26,108;18,88;18,64;26,42;34,34;54,20;76,16;98,20;118,32;138,32;148,24;170,16;192,18;212,26;222,34;236,54;240,76;236,98;222,118" o:connectangles="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7" o:spid="_x0000_s1026" o:spt="100" style="position:absolute;left:1520912;top:4528238;height:60325;width:60325;" filled="t" stroked="f" coordsize="38,38" o:gfxdata="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qesOvQAA&#10;ANwAAAAPAAAAAAAAAAEAIAAAACIAAABkcnMvZG93bnJldi54bWxQSwECFAAUAAAACACHTuJAMy8F&#10;njsAAAA5AAAAEAAAAAAAAAABACAAAAAMAQAAZHJzL3NoYXBleG1sLnhtbFBLBQYAAAAABgAGAFsB&#10;AAC2AwAAAAA=&#10;" path="m34,0l34,0,34,0,34,0,28,0,20,2,14,6,10,10,6,14,2,20,0,28,0,34,0,34,2,36,4,38,4,38,6,36,8,34,8,34,8,34,10,24,16,16,24,10,34,8,34,8,34,8,36,6,38,4,38,4,36,2,34,0xe">
                      <v:path o:connectlocs="34,0;34,0;34,0;34,0;28,0;20,2;14,6;10,10;6,14;2,20;0,28;0,34;0,34;2,36;4,38;4,38;6,36;8,34;8,34;8,34;10,24;16,16;24,10;34,8;34,8;34,8;36,6;38,4;38,4;36,2;34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8" o:spid="_x0000_s1026" o:spt="100" style="position:absolute;left:1520912;top:4528238;height:60325;width:60325;" filled="t" stroked="f" coordsize="38,38" o:gfxdata="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XrrkvQAA&#10;ANwAAAAPAAAAAAAAAAEAIAAAACIAAABkcnMvZG93bnJldi54bWxQSwECFAAUAAAACACHTuJAMy8F&#10;njsAAAA5AAAAEAAAAAAAAAABACAAAAAMAQAAZHJzL3NoYXBleG1sLnhtbFBLBQYAAAAABgAGAFsB&#10;AAC2AwAAAAA=&#10;" path="m34,0l34,0,34,0,34,0,28,0,20,2,14,6,10,10,6,14,2,20,0,28,0,34,0,34,2,36,4,38,4,38,6,36,8,34,8,34,8,34,10,24,16,16,24,10,34,8,34,8,34,8,36,6,38,4,38,4,36,2,34,0e">
                      <v:path o:connectlocs="34,0;34,0;34,0;34,0;28,0;20,2;14,6;10,10;6,14;2,20;0,28;0,34;0,34;2,36;4,38;4,38;6,36;8,34;8,34;8,34;10,24;16,16;24,10;34,8;34,8;34,8;36,6;38,4;38,4;36,2;34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27" o:spid="_x0000_s1026" o:spt="100" style="position:absolute;left:1457412;top:5385435;height:475199;width:475199;" filled="t" stroked="f" coordsize="256,256" o:gfxdata="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sSDu/&#10;AAAA3AAAAA8AAAAAAAAAAQAgAAAAIgAAAGRycy9kb3ducmV2LnhtbFBLAQIUABQAAAAIAIdO4kAz&#10;LwWeOwAAADkAAAAQAAAAAAAAAAEAIAAAAA4BAABkcnMvc2hhcGV4bWwueG1sUEsFBgAAAAAGAAYA&#10;WwEAALgDAAAAAA==&#10;" path="m248,226l248,226,242,222,228,216,204,206,174,198,174,198,186,180,194,164,200,146,206,132,206,132,208,110,208,96,206,82,204,68,198,52,192,40,184,28,184,28,174,16,160,6,144,2,128,0,128,0,112,2,96,6,82,16,72,28,72,28,64,40,58,52,52,68,50,82,48,96,48,110,50,132,50,132,56,146,62,164,70,180,82,198,82,198,52,206,28,216,14,222,8,226,8,226,4,230,0,234,0,240,0,244,0,244,2,250,6,252,10,256,16,256,240,256,240,256,246,256,250,252,254,250,256,244,256,244,256,240,256,234,252,230,248,226xm162,188l160,190,160,190,152,198,144,202,136,206,128,206,120,206,112,202,104,198,96,190,94,188,94,188,86,176,80,164,74,152,70,140,66,126,64,112,64,100,66,86,66,86,68,74,72,60,76,48,84,38,92,30,102,22,114,18,128,16,128,16,142,18,154,22,164,30,172,38,180,48,184,60,188,74,190,86,190,86,192,100,192,112,190,126,186,140,182,152,176,164,170,176,162,188xm16,240l16,240,36,230,58,220,84,212,104,208,104,208,116,214,128,216,128,216,140,214,152,208,172,212,172,212,198,220,220,230,240,240,16,240xe">
                    <v:path o:connectlocs="242,222;174,198;194,164;206,132;206,82;192,40;174,16;128,0;96,6;72,28;52,68;48,110;56,146;82,198;28,216;8,226;0,240;2,250;16,256;246,256;256,244;256,234;162,188;152,198;128,206;104,198;94,188;74,152;64,112;66,86;76,48;102,22;128,16;164,30;184,60;190,86;190,126;176,164;16,240;58,220;104,208;128,216;172,212;220,230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88" o:spid="_x0000_s1026" o:spt="203" style="position:absolute;left:5259013;top:5429986;height:400948;width:475200;" coordorigin="5259000,5429986" coordsize="406400,342900" o:gfxdata="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Ijoi5O7AAAA3AAAAA8AAAAAAAAAAQAgAAAAIgAAAGRycy9kb3ducmV2LnhtbFBL&#10;AQIUABQAAAAIAIdO4kAzLwWeOwAAADkAAAAVAAAAAAAAAAEAIAAAAAoBAABkcnMvZ3JvdXBzaGFw&#10;ZXhtbC54bWxQSwUGAAAAAAYABgBgAQAAxwMAAAAA&#10;">
                    <o:lock v:ext="edit" aspectratio="f"/>
                    <v:shape id="Freeform 98" o:spid="_x0000_s1026" o:spt="100" style="position:absolute;left:5360600;top:5518886;height:203200;width:203200;" filled="t" stroked="f" coordsize="128,128" o:gfxdata="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zpsh&#10;wAAAANwAAAAPAAAAAAAAAAEAIAAAACIAAABkcnMvZG93bnJldi54bWxQSwECFAAUAAAACACHTuJA&#10;My8FnjsAAAA5AAAAEAAAAAAAAAABACAAAAAPAQAAZHJzL3NoYXBleG1sLnhtbFBLBQYAAAAABgAG&#10;AFsBAAC5AwAAAAA=&#10;" path="m64,0l64,0,52,2,40,6,28,10,18,18,10,28,6,40,2,52,0,64,0,64,2,76,6,88,10,100,18,110,28,118,40,122,52,126,64,128,64,128,76,126,88,122,100,118,110,110,118,100,122,88,126,76,128,64,128,64,126,52,122,40,118,28,110,18,100,10,88,6,76,2,64,0xm100,96l100,96,94,102,86,106,76,110,68,112,58,112,50,110,40,106,32,100,32,100,26,94,22,86,18,76,16,68,16,58,18,50,22,40,28,32,28,32,34,26,42,22,52,18,60,16,70,16,78,18,88,22,96,28,96,28,102,34,106,42,110,52,112,60,112,70,110,78,106,88,100,96xe">
                      <v:path o:connectlocs="64,0;40,6;18,18;6,40;0,64;2,76;10,100;28,118;52,126;64,128;88,122;110,110;122,88;128,64;126,52;118,28;100,10;76,2;100,96;94,102;76,110;58,112;40,106;32,100;22,86;16,68;18,50;28,32;34,26;52,18;70,16;88,22;96,28;106,42;112,60;110,78;100,96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1" o:spid="_x0000_s1026" o:spt="100" style="position:absolute;left:5411400;top:5569686;height:57150;width:57150;" filled="t" stroked="f" coordsize="36,36" o:gfxdata="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SzRC8AAAA&#10;3AAAAA8AAAAAAAAAAQAgAAAAIgAAAGRycy9kb3ducmV2LnhtbFBLAQIUABQAAAAIAIdO4kAzLwWe&#10;OwAAADkAAAAQAAAAAAAAAAEAIAAAAAsBAABkcnMvc2hhcGV4bWwueG1sUEsFBgAAAAAGAAYAWwEA&#10;ALUDAAAAAA==&#10;" path="m32,0l32,0,26,0,20,2,10,10,2,20,0,26,0,32,0,32,0,32,2,34,4,36,4,36,6,34,8,32,8,32,8,32,10,22,16,16,22,10,32,8,32,8,34,6,36,4,36,4,34,2,32,0xe">
                      <v:path o:connectlocs="32,0;32,0;26,0;20,2;10,10;2,20;0,26;0,32;0,32;0,32;2,34;4,36;4,36;6,34;8,32;8,32;8,32;10,22;16,16;22,10;32,8;32,8;34,6;36,4;36,4;34,2;32,0" o:connectangles="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3" o:spid="_x0000_s1026" o:spt="100" style="position:absolute;left:5259000;top:5429986;height:342900;width:406400;" filled="t" stroked="f" coordsize="256,216" o:gfxdata="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W95VvQAA&#10;ANwAAAAPAAAAAAAAAAEAIAAAACIAAABkcnMvZG93bnJldi54bWxQSwECFAAUAAAACACHTuJAMy8F&#10;njsAAAA5AAAAEAAAAAAAAAABACAAAAAMAQAAZHJzL3NoYXBleG1sLnhtbFBLBQYAAAAABgAGAFsB&#10;AAC2AwAAAAA=&#10;" path="m236,48l202,42,190,16,190,16,186,8,182,4,176,2,168,0,88,0,88,0,80,2,74,4,70,8,66,16,54,42,20,48,20,48,12,52,6,56,2,64,0,72,0,192,0,192,2,202,8,208,14,214,24,216,232,216,232,216,242,214,248,208,254,202,256,192,256,72,256,72,254,64,250,56,244,52,236,48xm240,192l240,192,240,196,238,198,236,200,232,200,24,200,24,200,20,200,18,198,16,196,16,192,16,72,16,72,18,66,22,64,66,56,80,22,80,22,84,18,88,16,168,16,168,16,172,18,176,22,190,56,234,64,234,64,238,66,240,72,240,192xe">
                      <v:path o:connectlocs="202,42;190,16;182,4;168,0;88,0;74,4;66,16;20,48;12,52;2,64;0,192;2,202;14,214;232,216;242,214;254,202;256,72;254,64;244,52;240,192;240,196;236,200;24,200;20,200;16,196;16,72;18,66;66,56;80,22;88,16;168,16;176,22;234,64;238,66;240,192" o:connectangles="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92" o:spid="_x0000_s1026" o:spt="203" style="position:absolute;left:4308615;top:4435049;height:475200;width:475200;" coordorigin="4308604,4435038" coordsize="406400,406400" o:gfxdata="UEsDBAoAAAAAAIdO4kAAAAAAAAAAAAAAAAAEAAAAZHJzL1BLAwQUAAAACACHTuJAbNkqpL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rYg5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s2Sqk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45" o:spid="_x0000_s1026" o:spt="100" style="position:absolute;left:4530854;top:4485838;height:133350;width:133350;" filled="t" stroked="f" coordsize="84,84" o:gfxdata="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QqgS/&#10;AAAA3AAAAA8AAAAAAAAAAQAgAAAAIgAAAGRycy9kb3ducmV2LnhtbFBLAQIUABQAAAAIAIdO4kAz&#10;LwWeOwAAADkAAAAQAAAAAAAAAAEAIAAAAA4BAABkcnMvc2hhcGV4bWwueG1sUEsFBgAAAAAGAAYA&#10;WwEAALgDAAAAAA==&#10;" path="m76,80l76,80,76,80,78,82,80,84,80,84,82,82,84,80,84,80,84,80,84,80,82,64,78,48,70,36,60,24,48,14,36,6,20,2,4,0,4,0,4,0,4,0,2,2,0,4,0,4,2,6,4,8,4,8,4,8,18,10,32,14,44,20,54,30,64,40,70,52,74,66,76,80xe">
                      <v:path o:connectlocs="76,80;76,80;76,80;78,82;80,84;80,84;82,82;84,80;84,80;84,80;84,80;82,64;78,48;70,36;60,24;48,14;36,6;20,2;4,0;4,0;4,0;4,0;2,2;0,4;0,4;2,6;4,8;4,8;4,8;18,10;32,14;44,20;54,30;64,40;70,52;74,66;76,80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47" o:spid="_x0000_s1026" o:spt="100" style="position:absolute;left:4308604;top:4435038;height:406400;width:406400;" filled="t" stroked="f" coordsize="256,256" o:gfxdata="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nQJG/&#10;AAAA3AAAAA8AAAAAAAAAAQAgAAAAIgAAAGRycy9kb3ducmV2LnhtbFBLAQIUABQAAAAIAIdO4kAz&#10;LwWeOwAAADkAAAAQAAAAAAAAAAEAIAAAAA4BAABkcnMvc2hhcGV4bWwueG1sUEsFBgAAAAAGAAYA&#10;WwEAALgDAAAAAA==&#10;" path="m72,8l72,8,66,2,56,0,56,0,46,2,46,2,40,6,36,10,34,16,32,24,32,134,8,160,8,160,2,166,0,176,2,186,8,192,64,248,64,248,70,254,80,256,80,256,90,254,96,248,122,224,232,224,232,224,240,222,246,220,250,216,254,210,254,210,256,202,256,196,254,188,248,184,72,8xm110,212l86,238,86,238,82,240,80,240,80,240,78,240,74,238,18,182,18,182,16,178,16,176,16,176,16,174,18,170,44,146,44,146,44,146,110,212,110,212,110,212xm122,208l122,208,118,208,48,138,48,138,48,134,48,38,218,208,122,208xm240,204l240,204,236,206,232,208,230,208,48,26,48,24,48,24,50,20,52,16,52,16,56,16,56,16,60,16,62,18,238,194,238,194,240,198,240,204xe">
                      <v:path o:connectlocs="72,8;56,0;46,2;40,6;34,16;32,134;8,160;0,176;8,192;64,248;80,256;90,254;122,224;232,224;246,220;254,210;256,202;254,188;72,8;86,238;82,240;80,240;74,238;18,182;16,176;16,174;44,146;44,146;110,212;122,208;118,208;48,138;48,38;122,208;240,204;232,208;48,26;48,24;52,16;56,16;60,16;238,194;240,198" o:connectangles="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2" o:spid="_x0000_s1026" o:spt="100" style="position:absolute;left:4524504;top:4435038;height:190500;width:190500;" filled="t" stroked="f" coordsize="120,120" o:gfxdata="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cC3rr4A&#10;AADcAAAADwAAAAAAAAABACAAAAAiAAAAZHJzL2Rvd25yZXYueG1sUEsBAhQAFAAAAAgAh07iQDMv&#10;BZ47AAAAOQAAABAAAAAAAAAAAQAgAAAADQEAAGRycy9zaGFwZXhtbC54bWxQSwUGAAAAAAYABgBb&#10;AQAAtwMAAAAA&#10;" path="m8,16l8,16,8,16,28,18,46,24,62,32,76,44,88,58,96,74,102,92,104,112,104,112,104,112,104,116,106,118,108,120,112,120,112,120,116,120,118,118,120,116,120,112,120,112,120,112,120,112,118,90,112,68,100,50,88,32,70,20,52,8,30,2,8,0,8,0,8,0,8,0,4,0,2,2,0,4,0,8,0,8,0,12,2,14,4,16,8,16xe">
                      <v:path o:connectlocs="8,16;8,16;8,16;28,18;46,24;62,32;76,44;88,58;96,74;102,92;104,112;104,112;104,112;104,116;106,118;108,120;112,120;112,120;116,120;118,118;120,116;120,112;120,112;120,112;120,112;118,90;112,68;100,50;88,32;70,20;52,8;30,2;8,0;8,0;8,0;8,0;4,0;2,2;0,4;0,8;0,8;0,12;2,14;4,16;8,16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79" o:spid="_x0000_s1026" o:spt="100" style="position:absolute;left:507015;top:4494439;height:341548;width:475199;" filled="t" stroked="f" coordsize="256,184" o:gfxdata="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rlTL4A&#10;AADcAAAADwAAAAAAAAABACAAAAAiAAAAZHJzL2Rvd25yZXYueG1sUEsBAhQAFAAAAAgAh07iQDMv&#10;BZ47AAAAOQAAABAAAAAAAAAAAQAgAAAADQEAAGRycy9zaGFwZXhtbC54bWxQSwUGAAAAAAYABgBb&#10;AQAAtwMAAAAA&#10;" path="m208,66l208,66,204,52,200,40,194,28,184,18,174,10,162,6,150,2,136,0,136,0,126,0,116,4,106,6,96,12,88,18,82,24,76,32,70,42,70,42,60,40,60,40,52,40,46,42,40,46,34,50,30,56,26,62,24,68,24,76,24,76,26,88,26,88,16,96,8,106,2,118,0,132,0,132,2,142,4,152,8,162,16,168,22,176,32,180,42,182,52,184,52,184,196,184,196,184,196,184,208,182,220,180,230,174,238,166,246,158,252,148,254,136,256,124,256,124,256,114,252,104,248,94,242,86,234,78,226,72,218,68,208,66xm196,168l196,168,52,168,52,168,44,168,38,166,32,162,26,158,22,152,18,146,16,140,16,132,16,132,18,122,20,114,26,106,34,102,34,102,40,98,44,94,44,90,42,82,42,82,40,76,40,76,42,68,46,62,52,58,60,56,60,56,64,56,70,58,70,58,76,60,80,58,82,54,86,48,86,48,94,36,106,24,120,18,136,16,136,16,146,16,156,20,166,24,174,30,180,38,186,46,190,56,192,66,192,66,192,74,194,78,198,80,204,80,204,80,212,82,218,86,224,90,230,96,234,102,238,108,240,116,240,124,240,124,240,132,236,142,232,148,228,156,220,160,214,164,204,168,196,168xe">
                    <v:path o:connectlocs="204,52;184,18;150,2;126,0;96,12;76,32;60,40;46,42;30,56;24,76;26,88;2,118;2,142;16,168;42,182;196,184;208,182;238,166;254,136;256,114;242,86;218,68;196,168;44,168;26,158;16,140;18,122;34,102;44,94;42,82;42,68;60,56;70,58;80,58;86,48;120,18;146,16;174,30;190,56;192,74;204,80;218,86;234,102;240,124;236,142;220,160;196,168" o:connectangles="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97" o:spid="_x0000_s1026" o:spt="203" style="position:absolute;left:2407809;top:5385435;height:475199;width:475199;" coordorigin="2407809,5385435" coordsize="406400,406400" o:gfxdata="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fK6JPM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21" o:spid="_x0000_s1026" o:spt="100" style="position:absolute;left:2407809;top:5385435;height:406400;width:406400;" filled="t" stroked="f" coordsize="256,256" o:gfxdata="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GpKlLsAAADc&#10;AAAADwAAAAAAAAABACAAAAAiAAAAZHJzL2Rvd25yZXYueG1sUEsBAhQAFAAAAAgAh07iQDMvBZ47&#10;AAAAOQAAABAAAAAAAAAAAQAgAAAACgEAAGRycy9zaGFwZXhtbC54bWxQSwUGAAAAAAYABgBbAQAA&#10;tAMAAAAA&#10;" path="m176,0l176,0,160,2,144,6,132,14,120,24,110,36,102,48,98,64,96,80,96,80,98,94,102,110,4,206,4,206,2,210,0,216,0,240,0,240,2,246,4,252,10,254,16,256,40,256,40,256,46,254,50,252,62,240,80,240,80,240,86,238,92,236,94,230,96,224,96,208,112,208,112,208,118,206,124,204,126,198,128,192,128,174,146,154,146,154,162,158,176,160,176,160,192,158,208,154,220,146,232,136,242,124,250,112,254,96,256,80,256,80,254,64,250,48,242,36,232,24,220,14,208,6,192,2,176,0xm176,144l176,144,168,144,158,142,144,134,140,138,132,146,116,162,116,162,114,168,112,174,112,192,96,192,96,192,90,194,84,196,82,202,80,208,80,224,62,224,62,224,56,226,50,228,38,240,16,240,16,218,110,124,110,124,110,124,122,112,122,112,114,98,112,88,112,80,112,80,114,68,118,56,122,44,130,34,140,26,152,22,164,18,176,16,176,16,188,18,200,22,212,26,222,34,230,44,234,56,238,68,240,80,240,80,238,92,234,104,230,116,222,126,212,134,200,138,188,142,176,144xe">
                      <v:path o:connectlocs="176,0;144,6;120,24;102,48;96,80;98,94;4,206;2,210;0,240;2,246;10,254;40,256;46,254;62,240;80,240;92,236;96,224;112,208;118,206;126,198;128,174;146,154;176,160;192,158;220,146;242,124;254,96;256,80;250,48;232,24;208,6;176,0;176,144;158,142;140,138;116,162;114,168;112,192;96,192;84,196;80,208;62,224;56,226;38,240;16,218;110,124;122,112;114,98;112,80;114,68;122,44;140,26;164,18;176,16;200,22;222,34;234,56;240,80;238,92;230,116;212,134;188,142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4" o:spid="_x0000_s1026" o:spt="100" style="position:absolute;left:2661809;top:5436235;height:101600;width:101600;" filled="t" stroked="f" coordsize="64,64" o:gfxdata="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NITyvQAA&#10;ANwAAAAPAAAAAAAAAAEAIAAAACIAAABkcnMvZG93bnJldi54bWxQSwECFAAUAAAACACHTuJAMy8F&#10;njsAAAA5AAAAEAAAAAAAAAABACAAAAAMAQAAZHJzL3NoYXBleG1sLnhtbFBLBQYAAAAABgAGAFsB&#10;AAC2AwAAAAA=&#10;" path="m62,34l62,34,48,16,30,2,30,2,26,0,24,0,24,0,16,4,10,10,4,16,0,24,0,24,0,26,0,26,2,30,2,30,16,48,34,62,34,62,38,64,40,64,40,64,48,60,54,56,60,48,64,40,64,40,64,38,64,38,62,34xm38,56l38,56,22,42,8,26,8,26,10,20,14,14,20,10,26,8,26,8,42,22,56,38,56,38,54,44,50,50,44,54,38,56xe">
                      <v:path o:connectlocs="62,34;62,34;48,16;30,2;30,2;26,0;24,0;24,0;16,4;10,10;4,16;0,24;0,24;0,26;0,26;2,30;2,30;16,48;34,62;34,62;38,64;40,64;40,64;48,60;54,56;60,48;64,40;64,40;64,38;64,38;62,34;38,56;38,56;22,42;8,26;8,26;10,20;14,14;20,10;26,8;26,8;42,22;56,38;56,38;54,44;50,50;44,54;38,5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52" o:spid="_x0000_s1026" o:spt="100" style="position:absolute;left:4308604;top:6335832;height:475199;width:475199;" filled="t" stroked="f" coordsize="256,256" o:gfxdata="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CML7sAAADc&#10;AAAADwAAAAAAAAABACAAAAAiAAAAZHJzL2Rvd25yZXYueG1sUEsBAhQAFAAAAAgAh07iQDMvBZ47&#10;AAAAOQAAABAAAAAAAAAAAQAgAAAACgEAAGRycy9zaGFwZXhtbC54bWxQSwUGAAAAAAYABgBbAQAA&#10;tAMAAAAA&#10;" path="m236,20l236,20,224,12,212,6,200,2,188,0,188,0,178,0,168,4,158,8,150,16,112,54,112,54,110,54,110,54,110,54,110,54,28,138,28,138,24,144,20,152,2,220,2,220,0,228,0,228,2,238,8,248,18,254,28,256,28,256,38,254,106,236,106,236,112,234,118,228,240,106,240,106,248,96,252,86,256,76,256,64,254,52,250,42,244,30,236,20xm128,190l128,190,126,180,122,170,198,94,198,94,200,104,200,116,196,126,190,134,190,134,190,134,190,134,128,196,128,196,128,190xm118,162l118,162,108,148,108,148,100,142,92,136,168,60,168,60,176,64,184,72,184,72,190,78,194,86,118,162xm84,132l84,132,72,130,60,128,122,66,122,66,130,60,140,56,150,56,160,58,84,132xm34,238l34,238,28,240,28,240,24,240,20,236,16,232,16,228,16,228,16,224,26,192,26,192,32,194,40,196,46,200,52,204,52,204,58,210,60,218,62,224,64,232,34,238xm70,230l70,230,70,222,68,214,64,206,58,198,58,198,50,192,44,188,36,186,28,184,36,156,36,156,38,150,38,150,44,146,52,144,60,144,68,144,74,146,82,150,90,154,96,160,96,160,102,166,108,174,110,182,112,190,112,198,110,206,108,214,104,220,104,220,100,222,70,230xm230,94l216,108,216,108,216,102,216,102,214,90,210,80,204,70,196,60,196,60,186,52,174,46,162,42,148,40,162,26,162,26,168,22,174,18,180,16,188,16,188,16,198,18,206,20,216,26,224,32,224,32,230,40,236,48,238,56,240,66,240,66,240,74,238,82,234,88,230,94xe">
                    <v:path o:connectlocs="224,12;188,0;168,4;112,54;110,54;28,138;20,152;0,228;8,248;28,256;106,236;240,106;252,86;254,52;236,20;126,180;198,94;196,126;190,134;128,196;118,162;100,142;168,60;184,72;118,162;72,130;122,66;150,56;34,238;28,240;16,232;16,224;32,194;52,204;60,218;34,238;70,222;58,198;44,188;36,156;38,150;60,144;82,150;96,160;110,182;110,206;104,220;230,94;216,102;210,80;196,60;162,42;162,26;180,16;198,18;224,32;236,48;240,66;234,88" o:connectangles="0,0,0,0,0,0,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54" o:spid="_x0000_s1026" o:spt="100" style="position:absolute;left:3358206;top:4435038;height:460349;width:475199;" filled="t" stroked="f" coordsize="256,248" o:gfxdata="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JlynvQAA&#10;ANwAAAAPAAAAAAAAAAEAIAAAACIAAABkcnMvZG93bnJldi54bWxQSwECFAAUAAAACACHTuJAMy8F&#10;njsAAAA5AAAAEAAAAAAAAAABACAAAAAMAQAAZHJzL3NoYXBleG1sLnhtbFBLBQYAAAAABgAGAFsB&#10;AAC2AwAAAAA=&#10;" path="m256,92l256,92,252,88,250,84,246,82,240,80,174,70,144,10,144,10,142,6,138,2,134,0,128,0,128,0,122,0,118,2,114,6,112,10,82,70,16,80,16,80,10,82,6,84,4,88,0,92,0,92,0,98,0,102,2,106,6,110,54,160,42,228,42,228,42,232,44,236,46,242,50,244,50,244,56,248,60,248,60,248,70,246,128,214,186,246,186,246,196,248,196,248,200,248,206,244,206,244,210,242,212,236,214,232,214,228,202,160,250,110,250,110,254,106,256,102,256,98,256,92xm188,146l188,146,184,154,184,162,196,230,136,198,136,198,128,196,128,196,120,198,60,230,72,162,72,162,72,154,68,146,18,98,86,88,86,88,94,84,100,78,128,18,156,78,156,78,162,84,170,88,238,98,188,146xe">
                    <v:path o:connectlocs="256,92;250,84;240,80;144,10;142,6;134,0;128,0;118,2;112,10;16,80;10,82;4,88;0,92;0,102;6,110;42,228;42,232;46,242;50,244;60,248;70,246;186,246;196,248;200,248;206,244;212,236;214,228;250,110;254,106;256,98;188,146;184,154;196,230;136,198;128,196;60,230;72,162;68,146;86,88;94,84;128,18;156,78;170,88;188,146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202" o:spid="_x0000_s1026" o:spt="203" style="position:absolute;left:536715;top:5385435;height:475199;width:415799;" coordorigin="536715,5385435" coordsize="355600,406400" o:gfxdata="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orXgGc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31" o:spid="_x0000_s1026" o:spt="100" style="position:absolute;left:536715;top:5385435;height:406400;width:355600;" filled="t" stroked="f" coordsize="224,256" o:gfxdata="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LUSa/&#10;AAAA3AAAAA8AAAAAAAAAAQAgAAAAIgAAAGRycy9kb3ducmV2LnhtbFBLAQIUABQAAAAIAIdO4kAz&#10;LwWeOwAAADkAAAAQAAAAAAAAAAEAIAAAAA4BAABkcnMvc2hhcGV4bWwueG1sUEsFBgAAAAAGAAYA&#10;WwEAALgDAAAAAA==&#10;" path="m224,54l224,54,222,46,216,38,210,34,200,32,176,32,176,24,176,24,176,24,174,14,168,8,162,2,152,0,72,0,72,0,62,2,56,8,50,14,48,24,48,24,48,32,24,32,24,32,14,34,8,38,2,46,0,54,0,54,0,64,0,72,0,72,2,78,4,84,10,86,16,88,16,224,16,224,16,230,18,236,26,246,36,254,42,256,48,256,176,256,176,256,182,256,188,254,198,246,206,236,208,230,208,224,208,88,208,88,214,86,220,84,222,78,224,72,224,64,224,54,224,54xm64,24l64,24,64,20,66,18,68,16,72,16,152,16,152,16,156,16,158,18,160,20,160,24,160,32,64,32,64,24xm192,224l192,224,190,230,188,236,182,238,176,240,48,240,48,240,42,238,36,236,34,230,32,224,32,88,192,88,192,224xm208,64l208,72,16,72,16,64,16,56,16,56,16,52,18,50,20,48,24,48,200,48,200,48,204,48,206,50,208,52,208,56,208,64xe">
                      <v:path o:connectlocs="224,54;216,38;200,32;176,24;176,24;168,8;152,0;72,0;56,8;48,24;48,32;24,32;8,38;0,54;0,64;0,72;4,84;16,88;16,224;18,236;36,254;48,256;176,256;188,254;206,236;208,224;208,88;220,84;224,72;224,54;64,24;64,20;68,16;152,16;156,16;160,20;160,32;64,24;192,224;188,236;176,240;48,240;36,236;32,224;192,88;208,64;16,72;16,56;16,52;20,48;200,48;204,48;208,52;208,64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2" o:spid="_x0000_s1026" o:spt="100" style="position:absolute;left:612915;top:5550535;height:190500;width:50800;" filled="t" stroked="f" coordsize="32,120" o:gfxdata="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/ubfm/&#10;AAAA3AAAAA8AAAAAAAAAAQAgAAAAIgAAAGRycy9kb3ducmV2LnhtbFBLAQIUABQAAAAIAIdO4kAz&#10;LwWeOwAAADkAAAAQAAAAAAAAAAEAIAAAAA4BAABkcnMvc2hhcGV4bWwueG1sUEsFBgAAAAAGAAYA&#10;WwEAALgDAAAAAA=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5" o:spid="_x0000_s1026" o:spt="100" style="position:absolute;left:689115;top:5550535;height:190500;width:50800;" filled="t" stroked="f" coordsize="32,120" o:gfxdata="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oshi&#10;wAAAANwAAAAPAAAAAAAAAAEAIAAAACIAAABkcnMvZG93bnJldi54bWxQSwECFAAUAAAACACHTuJA&#10;My8FnjsAAAA5AAAAEAAAAAAAAAABACAAAAAPAQAAZHJzL3NoYXBleG1sLnhtbFBLBQYAAAAABgAG&#10;AFsBAAC5AwAAAAA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8" o:spid="_x0000_s1026" o:spt="100" style="position:absolute;left:765315;top:5550535;height:190500;width:50800;" filled="t" stroked="f" coordsize="32,120" o:gfxdata="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wVhW/&#10;AAAA3AAAAA8AAAAAAAAAAQAgAAAAIgAAAGRycy9kb3ducmV2LnhtbFBLAQIUABQAAAAIAIdO4kAz&#10;LwWeOwAAADkAAAAQAAAAAAAAAAEAIAAAAA4BAABkcnMvc2hhcGV4bWwueG1sUEsFBgAAAAAGAAYA&#10;WwEAALgDAAAAAA=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07" o:spid="_x0000_s1026" o:spt="203" style="position:absolute;left:3358206;top:7315930;height:415799;width:475199;" coordorigin="3358206,7315930" coordsize="406400,355600" o:gfxdata="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ywkOB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1" o:spid="_x0000_s1026" o:spt="100" style="position:absolute;left:3358206;top:7315930;height:355600;width:406400;" filled="t" stroked="f" coordsize="256,224" o:gfxdata="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3Ufjy5AAAA3AAA&#10;AA8AAAAAAAAAAQAgAAAAIgAAAGRycy9kb3ducmV2LnhtbFBLAQIUABQAAAAIAIdO4kAzLwWeOwAA&#10;ADkAAAAQAAAAAAAAAAEAIAAAAAgBAABkcnMvc2hhcGV4bWwueG1sUEsFBgAAAAAGAAYAWwEAALID&#10;AAAAAA==&#10;" path="m256,132l224,12,224,12,222,6,218,4,214,0,208,0,128,0,48,0,48,0,42,0,38,4,34,6,32,12,0,132,0,132,0,136,0,192,0,192,0,198,2,204,10,214,20,222,26,224,32,224,224,224,224,224,230,224,236,222,246,214,254,204,256,198,256,192,256,136,256,136,256,132xm240,192l240,192,238,198,236,204,230,206,224,208,32,208,32,208,26,206,20,204,18,198,16,192,16,136,48,16,208,16,240,136,240,192xe">
                      <v:path o:connectlocs="256,132;224,12;224,12;222,6;218,4;214,0;208,0;128,0;48,0;48,0;42,0;38,4;34,6;32,12;0,132;0,132;0,136;0,192;0,192;0,198;2,204;10,214;20,222;26,224;32,224;224,224;224,224;230,224;236,222;246,214;254,204;256,198;256,192;256,136;256,136;256,132;240,192;240,192;238,198;236,204;230,206;224,208;32,208;32,208;26,206;20,204;18,198;16,192;16,136;48,16;208,16;240,136;240,19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" o:spid="_x0000_s1026" o:spt="100" style="position:absolute;left:3405831;top:7366730;height:228600;width:311150;" filled="t" stroked="f" coordsize="196,144" o:gfxdata="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peHC&#10;wAAAANwAAAAPAAAAAAAAAAEAIAAAACIAAABkcnMvZG93bnJldi54bWxQSwECFAAUAAAACACHTuJA&#10;My8FnjsAAAA5AAAAEAAAAAAAAAABACAAAAAPAQAAZHJzL3NoYXBleG1sLnhtbFBLBQYAAAAABgAG&#10;AFsBAAC5AwAAAAA=&#10;" path="m160,0l36,0,36,0,32,2,28,6,0,102,0,102,0,106,2,108,2,108,4,112,8,112,32,112,40,112,46,112,56,136,56,136,60,138,62,142,66,144,70,144,126,144,126,144,130,144,134,142,136,138,140,136,150,112,156,112,164,112,188,112,188,112,192,112,194,108,194,108,196,106,196,102,168,6,168,6,164,2,160,0xm164,96l150,96,150,96,146,96,142,98,140,102,136,104,126,128,70,128,60,104,60,104,56,102,54,98,50,96,46,96,32,96,12,96,36,8,160,8,184,96,164,96xe">
                      <v:path o:connectlocs="160,0;36,0;36,0;32,2;28,6;0,102;0,102;0,106;2,108;2,108;4,112;8,112;32,112;40,112;46,112;56,136;56,136;60,138;62,142;66,144;70,144;126,144;126,144;130,144;134,142;136,138;140,136;150,112;156,112;164,112;188,112;188,112;192,112;194,108;194,108;196,106;196,102;168,6;168,6;164,2;160,0;164,96;150,96;150,96;146,96;142,98;140,102;136,104;126,128;70,128;60,104;60,104;56,102;54,98;50,96;46,96;32,96;12,96;36,8;160,8;184,96;164,96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10" o:spid="_x0000_s1026" o:spt="203" style="position:absolute;left:2467210;top:6335832;height:475199;width:356399;" coordorigin="2467210,6335832" coordsize="304800,406400" o:gfxdata="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PJNKL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Freeform 68" o:spid="_x0000_s1026" o:spt="100" style="position:absolute;left:2467210;top:6335832;height:406400;width:304800;" filled="t" stroked="f" coordsize="192,256" o:gfxdata="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rYZ+8AAAA&#10;3AAAAA8AAAAAAAAAAQAgAAAAIgAAAGRycy9kb3ducmV2LnhtbFBLAQIUABQAAAAIAIdO4kAzLwWe&#10;OwAAADkAAAAQAAAAAAAAAAEAIAAAAAsBAABkcnMvc2hhcGV4bWwueG1sUEsFBgAAAAAGAAYAWwEA&#10;ALUDAAAAAA==&#10;" path="m168,104l168,72,168,72,166,58,162,44,156,32,146,22,136,12,124,6,110,2,96,0,96,0,82,2,68,6,56,12,46,22,36,32,30,44,26,58,24,72,24,104,24,104,14,106,8,112,2,118,0,128,0,152,0,160,0,176,0,184,0,184,2,198,6,212,12,224,22,234,32,244,44,250,58,254,72,256,120,256,120,256,134,254,148,250,160,244,170,234,180,224,186,212,190,198,192,184,192,176,192,160,192,152,192,128,192,128,190,118,184,112,178,106,168,104xm40,72l40,72,42,60,44,50,50,40,56,32,64,26,74,20,84,18,96,16,96,16,108,18,118,20,128,26,136,32,142,40,148,50,150,60,152,72,152,104,136,104,136,72,136,72,136,64,132,56,130,50,124,44,118,38,112,36,104,32,96,32,96,32,88,32,80,36,74,38,68,44,62,50,60,56,56,64,56,72,56,104,40,104,40,72xm128,72l128,72,128,104,64,104,64,72,64,72,64,72,64,66,66,60,74,50,84,42,90,40,96,40,96,40,102,40,108,42,118,50,126,60,128,66,128,72xm176,152l176,160,176,176,176,184,176,184,174,196,172,206,166,216,160,224,152,230,142,236,132,238,120,240,72,240,72,240,60,238,50,236,40,230,32,224,26,216,20,206,18,196,16,184,16,176,16,160,16,152,16,128,16,128,16,124,18,122,20,120,24,120,40,120,152,120,168,120,168,120,172,120,174,122,176,124,176,128,176,152xe">
                      <v:path o:connectlocs="168,72;156,32;124,6;96,0;56,12;30,44;24,104;8,112;0,152;0,184;6,212;32,244;72,256;134,254;170,234;190,198;192,160;192,128;178,106;40,72;50,40;74,20;96,16;128,26;148,50;152,104;136,72;130,50;112,36;96,32;74,38;60,56;56,104;128,72;64,104;64,72;74,50;96,40;108,42;128,66;176,160;176,184;166,216;142,236;72,240;50,236;26,216;16,184;16,152;16,124;24,120;168,120;174,122;176,152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73" o:spid="_x0000_s1026" o:spt="100" style="position:absolute;left:2594210;top:6577132;height:76200;width:50800;" filled="t" stroked="f" coordsize="32,48" o:gfxdata="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927mr4A&#10;AADcAAAADwAAAAAAAAABACAAAAAiAAAAZHJzL2Rvd25yZXYueG1sUEsBAhQAFAAAAAgAh07iQDMv&#10;BZ47AAAAOQAAABAAAAAAAAAAAQAgAAAADQEAAGRycy9zaGFwZXhtbC54bWxQSwUGAAAAAAYABgBb&#10;AQAAtwMAAAAA&#10;" path="m16,0l16,0,10,2,4,4,2,10,0,16,0,16,2,26,6,38,6,38,10,44,12,48,16,48,16,48,20,48,22,44,26,38,26,38,30,26,32,16,32,16,30,10,28,4,22,2,16,0xe">
                      <v:path o:connectlocs="16,0;16,0;10,2;4,4;2,10;0,16;0,16;2,26;6,38;6,38;10,44;12,48;16,48;16,48;20,48;22,44;26,38;26,38;30,26;32,16;32,16;30,10;28,4;22,2;16,0" o:connectangles="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75" o:spid="_x0000_s1026" o:spt="100" style="position:absolute;left:1457412;top:6424933;height:356399;width:475199;" filled="t" stroked="f" coordsize="256,192" o:gfxdata="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Fj0y&#10;wAAAANwAAAAPAAAAAAAAAAEAIAAAACIAAABkcnMvZG93bnJldi54bWxQSwECFAAUAAAACACHTuJA&#10;My8FnjsAAAA5AAAAEAAAAAAAAAABACAAAAAPAQAAZHJzL3NoYXBleG1sLnhtbFBLBQYAAAAABgAG&#10;AFsBAAC5AwAAAAA=&#10;" path="m252,46l210,4,210,4,206,2,200,0,56,0,56,0,50,2,46,4,4,46,4,46,2,50,0,56,0,56,2,62,4,68,116,186,116,186,122,190,128,192,128,192,134,190,140,186,252,68,252,68,256,62,256,56,256,56,254,50,252,46xm146,56l110,56,128,42,146,56xm134,36l156,18,172,34,152,50,134,36xm104,50l84,34,100,18,122,36,104,50xm148,64l128,164,108,64,148,64xm156,64l196,64,136,162,156,64xm158,56l178,40,194,56,158,56xm166,16l194,16,178,28,166,16xm128,30l110,16,146,16,128,30xm78,28l62,16,90,16,78,28xm78,40l98,56,62,56,78,40xm100,64l120,162,60,64,100,64xm102,148l22,64,52,64,102,148xm204,64l234,64,154,148,204,64xm206,56l184,34,202,20,240,56,206,56xm54,20l72,34,50,56,16,56,54,20xe">
                    <v:path o:connectlocs="210,4;206,2;56,0;50,2;4,46;2,50;0,56;4,68;116,186;128,192;134,190;252,68;256,62;256,56;252,46;110,56;146,56;156,18;152,50;104,50;100,18;104,50;128,164;148,64;196,64;156,64;178,40;158,56;194,16;166,16;110,16;128,30;62,16;78,28;98,56;78,40;120,162;100,64;22,64;102,148;234,64;204,64;184,34;240,56;54,20;50,56;54,20" o:connectangles="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4" o:spid="_x0000_s1026" o:spt="100" style="position:absolute;left:4338304;top:7286229;height:475199;width:415799;" filled="t" stroked="f" coordsize="224,256" o:gfxdata="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ztfj74A&#10;AADcAAAADwAAAAAAAAABACAAAAAiAAAAZHJzL2Rvd25yZXYueG1sUEsBAhQAFAAAAAgAh07iQDMv&#10;BZ47AAAAOQAAABAAAAAAAAAAAQAgAAAADQEAAGRycy9zaGFwZXhtbC54bWxQSwUGAAAAAAYABgBb&#10;AQAAtwMAAAAA&#10;" path="m208,40l200,10,200,10,196,6,194,4,188,0,184,0,40,0,40,0,36,0,30,4,28,6,24,10,16,40,16,40,10,42,4,46,2,50,0,56,0,80,0,80,2,86,4,92,10,94,16,96,24,96,24,96,24,98,40,242,40,242,42,248,46,252,50,254,56,256,168,256,168,256,174,254,178,252,182,248,184,242,200,98,200,98,200,96,208,96,208,96,214,94,220,92,222,86,224,80,224,56,224,56,222,50,220,46,214,42,208,40xm40,16l184,16,192,40,32,40,40,16xm56,240l54,216,170,216,168,240,56,240xm172,208l52,208,44,128,180,128,172,208xm182,120l42,120,40,96,184,96,182,120xm208,80l16,80,16,56,208,56,208,80xe">
                    <v:path o:connectlocs="200,10;196,6;188,0;40,0;36,0;28,6;16,40;10,42;2,50;0,80;2,86;10,94;24,96;24,98;40,242;46,252;56,256;168,256;178,252;184,242;200,98;208,96;214,94;222,86;224,56;222,50;214,42;40,16;192,40;40,16;54,216;168,240;172,208;44,128;172,208;42,120;184,96;208,80;16,56;208,80" o:connectangles="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</v:group>
              </v:group>
            </w:pict>
          </mc:Fallback>
        </mc:AlternateContent>
      </w:r>
    </w:p>
    <w:sectPr>
      <w:pgSz w:w="11906" w:h="16838"/>
      <w:pgMar w:top="454" w:right="454" w:bottom="454" w:left="45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Malgun Gothic Semilight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阿里巴巴普惠体 R">
    <w:altName w:val="宋体"/>
    <w:panose1 w:val="00020600040101010101"/>
    <w:charset w:val="86"/>
    <w:family w:val="roman"/>
    <w:pitch w:val="default"/>
    <w:sig w:usb0="00000000" w:usb1="00000000" w:usb2="0000001E" w:usb3="00000000" w:csb0="000400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CC979A5"/>
    <w:rsid w:val="00023FB8"/>
    <w:rsid w:val="0002543E"/>
    <w:rsid w:val="00060C27"/>
    <w:rsid w:val="0006759E"/>
    <w:rsid w:val="00071C3D"/>
    <w:rsid w:val="000745E1"/>
    <w:rsid w:val="0008246D"/>
    <w:rsid w:val="00082A8D"/>
    <w:rsid w:val="000A0973"/>
    <w:rsid w:val="00100D4D"/>
    <w:rsid w:val="001100B1"/>
    <w:rsid w:val="00123769"/>
    <w:rsid w:val="0012784B"/>
    <w:rsid w:val="001427D3"/>
    <w:rsid w:val="001447E5"/>
    <w:rsid w:val="0015285F"/>
    <w:rsid w:val="00152F98"/>
    <w:rsid w:val="001572C0"/>
    <w:rsid w:val="001716E0"/>
    <w:rsid w:val="001970E3"/>
    <w:rsid w:val="001978CD"/>
    <w:rsid w:val="001A58FC"/>
    <w:rsid w:val="001B3285"/>
    <w:rsid w:val="001D1BA2"/>
    <w:rsid w:val="001E0FB1"/>
    <w:rsid w:val="001E561F"/>
    <w:rsid w:val="001F61F5"/>
    <w:rsid w:val="002107C5"/>
    <w:rsid w:val="002112EB"/>
    <w:rsid w:val="0022139C"/>
    <w:rsid w:val="00232B58"/>
    <w:rsid w:val="00235DC9"/>
    <w:rsid w:val="002620A6"/>
    <w:rsid w:val="0026426C"/>
    <w:rsid w:val="002842CC"/>
    <w:rsid w:val="002943BA"/>
    <w:rsid w:val="002A6819"/>
    <w:rsid w:val="002B6792"/>
    <w:rsid w:val="002B72BE"/>
    <w:rsid w:val="002D340E"/>
    <w:rsid w:val="002E3EF1"/>
    <w:rsid w:val="003228A2"/>
    <w:rsid w:val="00343112"/>
    <w:rsid w:val="003479CE"/>
    <w:rsid w:val="0036048A"/>
    <w:rsid w:val="00391D64"/>
    <w:rsid w:val="003C7512"/>
    <w:rsid w:val="003E547E"/>
    <w:rsid w:val="003E646A"/>
    <w:rsid w:val="003F6578"/>
    <w:rsid w:val="00431898"/>
    <w:rsid w:val="00454936"/>
    <w:rsid w:val="00461F81"/>
    <w:rsid w:val="00463359"/>
    <w:rsid w:val="00497FAE"/>
    <w:rsid w:val="004A6B5B"/>
    <w:rsid w:val="004C0BC6"/>
    <w:rsid w:val="004C76F1"/>
    <w:rsid w:val="004E107B"/>
    <w:rsid w:val="004F19BC"/>
    <w:rsid w:val="004F4A0B"/>
    <w:rsid w:val="0051507D"/>
    <w:rsid w:val="00543217"/>
    <w:rsid w:val="00557EDC"/>
    <w:rsid w:val="005832AB"/>
    <w:rsid w:val="005B1B63"/>
    <w:rsid w:val="005C178E"/>
    <w:rsid w:val="005C5DB3"/>
    <w:rsid w:val="005D7472"/>
    <w:rsid w:val="005E57DB"/>
    <w:rsid w:val="005E7092"/>
    <w:rsid w:val="0060449A"/>
    <w:rsid w:val="0061506E"/>
    <w:rsid w:val="0062240F"/>
    <w:rsid w:val="006246DF"/>
    <w:rsid w:val="006401BF"/>
    <w:rsid w:val="00640E2A"/>
    <w:rsid w:val="0068534F"/>
    <w:rsid w:val="00715254"/>
    <w:rsid w:val="007230E7"/>
    <w:rsid w:val="00723AB8"/>
    <w:rsid w:val="007352BB"/>
    <w:rsid w:val="00741E8B"/>
    <w:rsid w:val="00756E67"/>
    <w:rsid w:val="00767F56"/>
    <w:rsid w:val="00795574"/>
    <w:rsid w:val="007B022E"/>
    <w:rsid w:val="007C004F"/>
    <w:rsid w:val="007E4204"/>
    <w:rsid w:val="00803FC4"/>
    <w:rsid w:val="008204E7"/>
    <w:rsid w:val="00822402"/>
    <w:rsid w:val="00825864"/>
    <w:rsid w:val="0082650F"/>
    <w:rsid w:val="00826BEC"/>
    <w:rsid w:val="00844F06"/>
    <w:rsid w:val="00846A32"/>
    <w:rsid w:val="0085021C"/>
    <w:rsid w:val="00861CF6"/>
    <w:rsid w:val="008814F8"/>
    <w:rsid w:val="008A618B"/>
    <w:rsid w:val="008B1A47"/>
    <w:rsid w:val="008B4913"/>
    <w:rsid w:val="008C128B"/>
    <w:rsid w:val="008D3893"/>
    <w:rsid w:val="009011D2"/>
    <w:rsid w:val="00903E64"/>
    <w:rsid w:val="00911DAE"/>
    <w:rsid w:val="00944120"/>
    <w:rsid w:val="00962B10"/>
    <w:rsid w:val="0096737E"/>
    <w:rsid w:val="00986225"/>
    <w:rsid w:val="00992524"/>
    <w:rsid w:val="009B076A"/>
    <w:rsid w:val="009C027D"/>
    <w:rsid w:val="009E4932"/>
    <w:rsid w:val="009F297A"/>
    <w:rsid w:val="009F7C95"/>
    <w:rsid w:val="009F7E0D"/>
    <w:rsid w:val="00A01267"/>
    <w:rsid w:val="00A03845"/>
    <w:rsid w:val="00A2226A"/>
    <w:rsid w:val="00A3504E"/>
    <w:rsid w:val="00A43C6C"/>
    <w:rsid w:val="00A53560"/>
    <w:rsid w:val="00A536DF"/>
    <w:rsid w:val="00A67A41"/>
    <w:rsid w:val="00A73442"/>
    <w:rsid w:val="00AD02E5"/>
    <w:rsid w:val="00AD1E4B"/>
    <w:rsid w:val="00B020F7"/>
    <w:rsid w:val="00B14433"/>
    <w:rsid w:val="00B2347D"/>
    <w:rsid w:val="00B250AB"/>
    <w:rsid w:val="00B56FE6"/>
    <w:rsid w:val="00B6625A"/>
    <w:rsid w:val="00B70139"/>
    <w:rsid w:val="00B71404"/>
    <w:rsid w:val="00B71995"/>
    <w:rsid w:val="00B72329"/>
    <w:rsid w:val="00B83892"/>
    <w:rsid w:val="00BB55CA"/>
    <w:rsid w:val="00BE56B8"/>
    <w:rsid w:val="00C57890"/>
    <w:rsid w:val="00C60174"/>
    <w:rsid w:val="00C6253E"/>
    <w:rsid w:val="00CA3762"/>
    <w:rsid w:val="00CC4E4A"/>
    <w:rsid w:val="00CD32B4"/>
    <w:rsid w:val="00CE183E"/>
    <w:rsid w:val="00CE4778"/>
    <w:rsid w:val="00D026B4"/>
    <w:rsid w:val="00D2007D"/>
    <w:rsid w:val="00D20B17"/>
    <w:rsid w:val="00D3053F"/>
    <w:rsid w:val="00D332FC"/>
    <w:rsid w:val="00D55B3F"/>
    <w:rsid w:val="00D70424"/>
    <w:rsid w:val="00DA0B0D"/>
    <w:rsid w:val="00DB169A"/>
    <w:rsid w:val="00DD501E"/>
    <w:rsid w:val="00DD67C9"/>
    <w:rsid w:val="00DF71EE"/>
    <w:rsid w:val="00E57478"/>
    <w:rsid w:val="00EC1988"/>
    <w:rsid w:val="00EC7BD7"/>
    <w:rsid w:val="00ED210C"/>
    <w:rsid w:val="00EE7B3C"/>
    <w:rsid w:val="00F24BD4"/>
    <w:rsid w:val="00F4399D"/>
    <w:rsid w:val="00FB1A86"/>
    <w:rsid w:val="00FC3006"/>
    <w:rsid w:val="0CC979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 Unicode MS" w:hAnsi="Arial Unicode MS" w:eastAsia="微软雅黑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link w:val="8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7">
    <w:name w:val="列出段落1"/>
    <w:basedOn w:val="1"/>
    <w:qFormat/>
    <w:uiPriority w:val="34"/>
    <w:pPr>
      <w:ind w:firstLine="420" w:firstLineChars="200"/>
    </w:pPr>
  </w:style>
  <w:style w:type="character" w:customStyle="1" w:styleId="8">
    <w:name w:val="标题 1 字符"/>
    <w:basedOn w:val="6"/>
    <w:link w:val="2"/>
    <w:qFormat/>
    <w:uiPriority w:val="9"/>
    <w:rPr>
      <w:rFonts w:ascii="宋体" w:hAnsi="宋体" w:cs="宋体"/>
      <w:b/>
      <w:bCs/>
      <w:kern w:val="36"/>
      <w:sz w:val="48"/>
      <w:szCs w:val="48"/>
    </w:rPr>
  </w:style>
  <w:style w:type="paragraph" w:styleId="9">
    <w:name w:val="List Paragraph"/>
    <w:basedOn w:val="1"/>
    <w:qFormat/>
    <w:uiPriority w:val="34"/>
    <w:pPr>
      <w:ind w:firstLine="420" w:firstLineChars="200"/>
    </w:pPr>
  </w:style>
  <w:style w:type="character" w:customStyle="1" w:styleId="10">
    <w:name w:val="页眉 字符"/>
    <w:basedOn w:val="6"/>
    <w:link w:val="4"/>
    <w:qFormat/>
    <w:uiPriority w:val="99"/>
    <w:rPr>
      <w:rFonts w:ascii="Arial Unicode MS" w:hAnsi="Arial Unicode MS" w:eastAsia="微软雅黑"/>
      <w:kern w:val="2"/>
      <w:sz w:val="18"/>
      <w:szCs w:val="18"/>
    </w:rPr>
  </w:style>
  <w:style w:type="character" w:customStyle="1" w:styleId="11">
    <w:name w:val="页脚 字符"/>
    <w:basedOn w:val="6"/>
    <w:link w:val="3"/>
    <w:qFormat/>
    <w:uiPriority w:val="99"/>
    <w:rPr>
      <w:rFonts w:ascii="Arial Unicode MS" w:hAnsi="Arial Unicode MS" w:eastAsia="微软雅黑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iyu\AppData\Roaming\kingsoft\office6\templates\download\fbb883b8e49064af256d7aeb2e89550c\&#33521;&#25991;&#31616;&#21382;&#30740;&#31350;&#29983;&#22797;&#35797;&#37197;&#22871;&#29256;.docx" TargetMode="External"/></Relationships>
</file>

<file path=word/theme/theme1.xml><?xml version="1.0" encoding="utf-8"?>
<a:theme xmlns:a="http://schemas.openxmlformats.org/drawingml/2006/main" name="Office 主题​​">
  <a:themeElements>
    <a:clrScheme name="自定义 2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1F6FB4"/>
      </a:accent2>
      <a:accent3>
        <a:srgbClr val="C20B0D"/>
      </a:accent3>
      <a:accent4>
        <a:srgbClr val="131313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英文简历研究生复试配套版.docx</Template>
  <Pages>2</Pages>
  <Words>0</Words>
  <Characters>0</Characters>
  <Lines>1</Lines>
  <Paragraphs>1</Paragraphs>
  <TotalTime>79</TotalTime>
  <ScaleCrop>false</ScaleCrop>
  <LinksUpToDate>false</LinksUpToDate>
  <CharactersWithSpaces>4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2023-09-30T08:39:00Z</dcterms:created>
  <dc:creator>幻主PPT</dc:creator>
  <dc:description>紫绚设计</dc:description>
  <cp:keywords>紫绚设计</cp:keywords>
  <cp:lastModifiedBy>幻主PPT</cp:lastModifiedBy>
  <dcterms:modified xsi:type="dcterms:W3CDTF">2023-09-30T08:46:34Z</dcterms:modified>
  <dc:title>紫绚设计</dc:title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1.0_O1ESP0BF03DO64oGexO8+OxMg8Jtw+ki/y9FnvdJdszh00AOYiOx5YOtlTl4RtINPE+6iG3hpskYjWoSwoOLmQ==</vt:lpwstr>
  </property>
  <property fmtid="{D5CDD505-2E9C-101B-9397-08002B2CF9AE}" pid="3" name="ICV">
    <vt:lpwstr>C0A03DB15D6E4F6793B662AC586B3EBA_11</vt:lpwstr>
  </property>
  <property fmtid="{D5CDD505-2E9C-101B-9397-08002B2CF9AE}" pid="4" name="KSOProductBuildVer">
    <vt:lpwstr>2052-12.1.0.15374</vt:lpwstr>
  </property>
</Properties>
</file>