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hint="eastAsia"/>
          <w:sz w:val="21"/>
          <w:lang w:val="en-US" w:eastAsia="zh-CN"/>
        </w:rPr>
        <w:sectPr>
          <w:pgSz w:w="11906" w:h="16838"/>
          <w:pgMar w:top="1440" w:right="1800" w:bottom="1440" w:left="1800" w:header="851" w:footer="992" w:gutter="0"/>
          <w:cols w:space="425" w:num="1"/>
          <w:docGrid w:type="lines" w:linePitch="312" w:charSpace="0"/>
        </w:sectPr>
      </w:pPr>
      <w:bookmarkStart w:id="0" w:name="_GoBack"/>
      <w:bookmarkEnd w:id="0"/>
      <w:r>
        <w:rPr>
          <w:sz w:val="21"/>
        </w:rPr>
        <mc:AlternateContent>
          <mc:Choice Requires="wpg">
            <w:drawing>
              <wp:anchor distT="0" distB="0" distL="114300" distR="114300" simplePos="0" relativeHeight="251678720" behindDoc="0" locked="0" layoutInCell="1" allowOverlap="1">
                <wp:simplePos x="0" y="0"/>
                <wp:positionH relativeFrom="column">
                  <wp:posOffset>-616585</wp:posOffset>
                </wp:positionH>
                <wp:positionV relativeFrom="paragraph">
                  <wp:posOffset>7955915</wp:posOffset>
                </wp:positionV>
                <wp:extent cx="6490970" cy="296545"/>
                <wp:effectExtent l="0" t="0" r="0" b="8255"/>
                <wp:wrapNone/>
                <wp:docPr id="48" name="组合 14"/>
                <wp:cNvGraphicFramePr/>
                <a:graphic xmlns:a="http://schemas.openxmlformats.org/drawingml/2006/main">
                  <a:graphicData uri="http://schemas.microsoft.com/office/word/2010/wordprocessingGroup">
                    <wpg:wgp>
                      <wpg:cNvGrpSpPr/>
                      <wpg:grpSpPr>
                        <a:xfrm rot="0">
                          <a:off x="526415" y="8936990"/>
                          <a:ext cx="6490970" cy="296545"/>
                          <a:chOff x="5109" y="13635"/>
                          <a:chExt cx="10222" cy="467"/>
                        </a:xfrm>
                      </wpg:grpSpPr>
                      <wps:wsp>
                        <wps:cNvPr id="50" name="平行四边形 87"/>
                        <wps:cNvSpPr/>
                        <wps:spPr>
                          <a:xfrm>
                            <a:off x="5109" y="13635"/>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直接连接符 11"/>
                        <wps:cNvCnPr/>
                        <wps:spPr>
                          <a:xfrm flipV="1">
                            <a:off x="7241" y="14090"/>
                            <a:ext cx="8090" cy="6"/>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4" o:spid="_x0000_s1026" o:spt="203" style="position:absolute;left:0pt;margin-left:-48.55pt;margin-top:626.45pt;height:23.35pt;width:511.1pt;z-index:251678720;mso-width-relative:page;mso-height-relative:page;" coordorigin="5109,13635" coordsize="10222,467" o:gfxdata="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&#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AzuJlk2wAAAA0BAAAPAAAAAAAAAAEAIAAAACIAAABk&#10;cnMvZG93bnJldi54bWxQSwECFAAUAAAACACHTuJAPRlSMpIDAAA7CAAADgAAAAAAAAABACAAAAAq&#10;AQAAZHJzL2Uyb0RvYy54bWxQSwUGAAAAAAYABgBZAQAALgcAAAAA&#10;">
                <o:lock v:ext="edit" aspectratio="f"/>
                <v:rect id="平行四边形 87" o:spid="_x0000_s1026" o:spt="1" style="position:absolute;left:5109;top:13635;height:467;width:2268;v-text-anchor:middle;" fillcolor="#000000 [3213]" filled="t" stroked="f" coordsize="21600,21600" o:gfxdata="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wgoa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line id="直接连接符 11" o:spid="_x0000_s1026" o:spt="20" style="position:absolute;left:7241;top:14090;flip:y;height:6;width:8090;" filled="f" stroked="t" coordsize="21600,21600" o:gfxdata="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SGN1ugAAANsA&#10;AAAPAAAAAAAAAAEAIAAAACIAAABkcnMvZG93bnJldi54bWxQSwECFAAUAAAACACHTuJAMy8FnjsA&#10;AAA5AAAAEAAAAAAAAAABACAAAAAJAQAAZHJzL3NoYXBleG1sLnhtbFBLBQYAAAAABgAGAFsBAACz&#10;AwAAAAA=&#10;">
                  <v:fill on="f" focussize="0,0"/>
                  <v:stroke weight="0.25pt" color="#808080 [1629]" miterlimit="8" joinstyle="miter" dashstyle="3 1"/>
                  <v:imagedata o:title=""/>
                  <o:lock v:ext="edit" aspectratio="f"/>
                </v:line>
              </v:group>
            </w:pict>
          </mc:Fallback>
        </mc:AlternateContent>
      </w:r>
      <w:r>
        <w:rPr>
          <w:lang w:val="en-US"/>
        </w:rPr>
        <mc:AlternateContent>
          <mc:Choice Requires="wps">
            <w:drawing>
              <wp:anchor distT="0" distB="0" distL="114300" distR="114300" simplePos="0" relativeHeight="251694080" behindDoc="0" locked="0" layoutInCell="1" allowOverlap="1">
                <wp:simplePos x="0" y="0"/>
                <wp:positionH relativeFrom="margin">
                  <wp:posOffset>-603250</wp:posOffset>
                </wp:positionH>
                <wp:positionV relativeFrom="paragraph">
                  <wp:posOffset>7454265</wp:posOffset>
                </wp:positionV>
                <wp:extent cx="6554470" cy="315595"/>
                <wp:effectExtent l="0" t="0" r="0" b="0"/>
                <wp:wrapNone/>
                <wp:docPr id="86"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54470" cy="315595"/>
                        </a:xfrm>
                        <a:prstGeom prst="rect">
                          <a:avLst/>
                        </a:prstGeom>
                        <a:noFill/>
                        <a:ln>
                          <a:noFill/>
                        </a:ln>
                      </wps:spPr>
                      <wps:txb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Proficiency in ps, ai, and various office software WPS, PPT/word/excel, etc., English to obtain a certificate of six.</w:t>
                            </w:r>
                          </w:p>
                          <w:p>
                            <w:pPr>
                              <w:rPr>
                                <w:rFonts w:hint="eastAsia" w:ascii="微软雅黑" w:hAnsi="微软雅黑" w:eastAsia="微软雅黑" w:cstheme="minorBidi"/>
                                <w:color w:val="525252"/>
                                <w:kern w:val="2"/>
                                <w:sz w:val="21"/>
                                <w:szCs w:val="21"/>
                                <w:lang w:val="en-US" w:eastAsia="zh-CN" w:bidi="ar-SA"/>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7.5pt;margin-top:586.95pt;height:24.85pt;width:516.1pt;mso-position-horizontal-relative:margin;z-index:251694080;mso-width-relative:page;mso-height-relative:page;" filled="f" stroked="f" coordsize="21600,21600" o:gfxdata="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xJZBS2gAAAA0BAAAPAAAAAAAAAAEAIAAA&#10;ACIAAABkcnMvZG93bnJldi54bWxQSwECFAAUAAAACACHTuJAQEuUMwoCAAAXBAAADgAAAAAAAAAB&#10;ACAAAAApAQAAZHJzL2Uyb0RvYy54bWxQSwUGAAAAAAYABgBZAQAApQUAAAAA&#10;">
                <v:fill on="f" focussize="0,0"/>
                <v:stroke on="f"/>
                <v:imagedata o:title=""/>
                <o:lock v:ext="edit" aspectratio="f"/>
                <v:textbo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Proficiency in ps, ai, and various office software WPS, PPT/word/excel, etc., English to obtain a certificate of six.</w:t>
                      </w:r>
                    </w:p>
                    <w:p>
                      <w:pPr>
                        <w:rPr>
                          <w:rFonts w:hint="eastAsia" w:ascii="微软雅黑" w:hAnsi="微软雅黑" w:eastAsia="微软雅黑" w:cstheme="minorBidi"/>
                          <w:color w:val="525252"/>
                          <w:kern w:val="2"/>
                          <w:sz w:val="21"/>
                          <w:szCs w:val="21"/>
                          <w:lang w:val="en-US" w:eastAsia="zh-CN" w:bidi="ar-SA"/>
                        </w:rPr>
                      </w:pPr>
                    </w:p>
                  </w:txbxContent>
                </v:textbox>
              </v:shape>
            </w:pict>
          </mc:Fallback>
        </mc:AlternateContent>
      </w:r>
      <w:r>
        <w:rPr>
          <w:sz w:val="21"/>
        </w:rPr>
        <mc:AlternateContent>
          <mc:Choice Requires="wpg">
            <w:drawing>
              <wp:anchor distT="0" distB="0" distL="114300" distR="114300" simplePos="0" relativeHeight="251677696" behindDoc="0" locked="0" layoutInCell="1" allowOverlap="1">
                <wp:simplePos x="0" y="0"/>
                <wp:positionH relativeFrom="column">
                  <wp:posOffset>-606425</wp:posOffset>
                </wp:positionH>
                <wp:positionV relativeFrom="paragraph">
                  <wp:posOffset>7078980</wp:posOffset>
                </wp:positionV>
                <wp:extent cx="6492875" cy="300355"/>
                <wp:effectExtent l="0" t="0" r="0" b="4445"/>
                <wp:wrapNone/>
                <wp:docPr id="33" name="组合 18"/>
                <wp:cNvGraphicFramePr/>
                <a:graphic xmlns:a="http://schemas.openxmlformats.org/drawingml/2006/main">
                  <a:graphicData uri="http://schemas.microsoft.com/office/word/2010/wordprocessingGroup">
                    <wpg:wgp>
                      <wpg:cNvGrpSpPr/>
                      <wpg:grpSpPr>
                        <a:xfrm rot="0">
                          <a:off x="536575" y="8117205"/>
                          <a:ext cx="6492875" cy="300355"/>
                          <a:chOff x="5125" y="11998"/>
                          <a:chExt cx="10225" cy="473"/>
                        </a:xfrm>
                      </wpg:grpSpPr>
                      <wps:wsp>
                        <wps:cNvPr id="40" name="直接连接符 10"/>
                        <wps:cNvCnPr/>
                        <wps:spPr>
                          <a:xfrm>
                            <a:off x="7260" y="12465"/>
                            <a:ext cx="8090" cy="6"/>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42" name="平行四边形 87"/>
                        <wps:cNvSpPr/>
                        <wps:spPr>
                          <a:xfrm>
                            <a:off x="5125" y="11998"/>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8" o:spid="_x0000_s1026" o:spt="203" style="position:absolute;left:0pt;margin-left:-47.75pt;margin-top:557.4pt;height:23.65pt;width:511.25pt;z-index:251677696;mso-width-relative:page;mso-height-relative:page;" coordorigin="5125,11998" coordsize="10225,473" o:gfxdata="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&#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GVIf4PcAAAADQEAAA8AAAAAAAAAAQAgAAAAIgAAAGRy&#10;cy9kb3ducmV2LnhtbFBLAQIUABQAAAAIAIdO4kA0TD3ikAMAADEIAAAOAAAAAAAAAAEAIAAAACsB&#10;AABkcnMvZTJvRG9jLnhtbFBLBQYAAAAABgAGAFkBAAAtBwAAAAA=&#10;">
                <o:lock v:ext="edit" aspectratio="f"/>
                <v:line id="直接连接符 10" o:spid="_x0000_s1026" o:spt="20" style="position:absolute;left:7260;top:12465;height:6;width:8090;" filled="f" stroked="t" coordsize="21600,21600" o:gfxdata="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CYKEbsAAADb&#10;AAAADwAAAAAAAAABACAAAAAiAAAAZHJzL2Rvd25yZXYueG1sUEsBAhQAFAAAAAgAh07iQDMvBZ47&#10;AAAAOQAAABAAAAAAAAAAAQAgAAAACgEAAGRycy9zaGFwZXhtbC54bWxQSwUGAAAAAAYABgBbAQAA&#10;tAMAAAAA&#10;">
                  <v:fill on="f" focussize="0,0"/>
                  <v:stroke weight="0.25pt" color="#808080 [1629]" miterlimit="8" joinstyle="miter" dashstyle="3 1"/>
                  <v:imagedata o:title=""/>
                  <o:lock v:ext="edit" aspectratio="f"/>
                </v:line>
                <v:rect id="平行四边形 87" o:spid="_x0000_s1026" o:spt="1" style="position:absolute;left:5125;top:11998;height:467;width:2268;v-text-anchor:middle;" fillcolor="#000000 [3213]" filled="t" stroked="f" coordsize="21600,21600" o:gfxdata="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L7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-523875</wp:posOffset>
                </wp:positionH>
                <wp:positionV relativeFrom="paragraph">
                  <wp:posOffset>6962140</wp:posOffset>
                </wp:positionV>
                <wp:extent cx="1427480" cy="40703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427480"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WORK SKILLS</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5pt;margin-top:548.2pt;height:32.05pt;width:112.4pt;z-index:251693056;mso-width-relative:page;mso-height-relative:page;" filled="f" stroked="f" coordsize="21600,21600" o:gfxdata="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hVWfjdAAAADQEAAA8AAAAAAAAAAQAgAAAAIgAA&#10;AGRycy9kb3ducmV2LnhtbFBLAQIUABQAAAAIAIdO4kAUDqyrPAIAAGgEAAAOAAAAAAAAAAEAIAAA&#10;ACwBAABkcnMvZTJvRG9jLnhtbFBLBQYAAAAABgAGAFkBAADaBQAAAAA=&#10;">
                <v:fill on="f" focussize="0,0"/>
                <v:stroke on="f" weight="0.5pt"/>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WORK SKILLS</w:t>
                      </w:r>
                    </w:p>
                    <w:p>
                      <w:pPr>
                        <w:rPr>
                          <w:rFonts w:hint="eastAsia"/>
                          <w:lang w:val="en-US" w:eastAsia="zh-CN"/>
                        </w:rPr>
                      </w:pPr>
                    </w:p>
                  </w:txbxContent>
                </v:textbox>
              </v:shape>
            </w:pict>
          </mc:Fallback>
        </mc:AlternateContent>
      </w:r>
      <w:r>
        <w:rPr>
          <w:lang w:val="en-US"/>
        </w:rPr>
        <mc:AlternateContent>
          <mc:Choice Requires="wps">
            <w:drawing>
              <wp:anchor distT="0" distB="0" distL="114300" distR="114300" simplePos="0" relativeHeight="251692032" behindDoc="0" locked="0" layoutInCell="1" allowOverlap="1">
                <wp:simplePos x="0" y="0"/>
                <wp:positionH relativeFrom="margin">
                  <wp:posOffset>-609600</wp:posOffset>
                </wp:positionH>
                <wp:positionV relativeFrom="paragraph">
                  <wp:posOffset>3519805</wp:posOffset>
                </wp:positionV>
                <wp:extent cx="6539230" cy="3429000"/>
                <wp:effectExtent l="0" t="0" r="0" b="0"/>
                <wp:wrapNone/>
                <wp:docPr id="85"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39230" cy="3429000"/>
                        </a:xfrm>
                        <a:prstGeom prst="rect">
                          <a:avLst/>
                        </a:prstGeom>
                        <a:noFill/>
                        <a:ln>
                          <a:noFill/>
                        </a:ln>
                      </wps:spPr>
                      <wps:txbx>
                        <w:txbxContent>
                          <w:p>
                            <w:pPr>
                              <w:pStyle w:val="6"/>
                              <w:numPr>
                                <w:ilvl w:val="0"/>
                                <w:numId w:val="0"/>
                              </w:numPr>
                              <w:spacing w:line="400" w:lineRule="exact"/>
                              <w:ind w:leftChars="0"/>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2017/08--2018/02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2016/3--2017/12</w:t>
                            </w:r>
                            <w:r>
                              <w:rPr>
                                <w:rFonts w:hint="eastAsia" w:ascii="微软雅黑" w:hAnsi="微软雅黑" w:eastAsia="微软雅黑" w:cs="微软雅黑"/>
                                <w:b/>
                                <w:bCs/>
                                <w:i w:val="0"/>
                                <w:caps w:val="0"/>
                                <w:color w:val="000000" w:themeColor="text1"/>
                                <w:spacing w:val="0"/>
                                <w:kern w:val="0"/>
                                <w:sz w:val="22"/>
                                <w:szCs w:val="22"/>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2015/3--2014/1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Environmental Art Co., Ltd. Design Department - Master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From conception and drawing to three-dimensional modeling, provide complete design solutions, including physical environment planning, interior space separation, decorative image design, interior supplies and complete facility configuration.</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reflecting the sense of space, practicality, superiority, revolutionary, and highlighting its humanity.</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8pt;margin-top:277.15pt;height:270pt;width:514.9pt;mso-position-horizontal-relative:margin;z-index:251692032;mso-width-relative:page;mso-height-relative:page;" filled="f" stroked="f" coordsize="21600,21600" o:gfxdata="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d1kl2QAAAAwBAAAPAAAAAAAAAAEAIAAA&#10;ACIAAABkcnMvZG93bnJldi54bWxQSwECFAAUAAAACACHTuJAKqgrxgsCAAAYBAAADgAAAAAAAAAB&#10;ACAAAAAoAQAAZHJzL2Uyb0RvYy54bWxQSwUGAAAAAAYABgBZAQAApQUAAAAA&#10;">
                <v:fill on="f" focussize="0,0"/>
                <v:stroke on="f"/>
                <v:imagedata o:title=""/>
                <o:lock v:ext="edit" aspectratio="f"/>
                <v:textbox>
                  <w:txbxContent>
                    <w:p>
                      <w:pPr>
                        <w:pStyle w:val="6"/>
                        <w:numPr>
                          <w:ilvl w:val="0"/>
                          <w:numId w:val="0"/>
                        </w:numPr>
                        <w:spacing w:line="400" w:lineRule="exact"/>
                        <w:ind w:leftChars="0"/>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2017/08--2018/02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2016/3--2017/12</w:t>
                      </w:r>
                      <w:r>
                        <w:rPr>
                          <w:rFonts w:hint="eastAsia" w:ascii="微软雅黑" w:hAnsi="微软雅黑" w:eastAsia="微软雅黑" w:cs="微软雅黑"/>
                          <w:b/>
                          <w:bCs/>
                          <w:i w:val="0"/>
                          <w:caps w:val="0"/>
                          <w:color w:val="000000" w:themeColor="text1"/>
                          <w:spacing w:val="0"/>
                          <w:kern w:val="0"/>
                          <w:sz w:val="22"/>
                          <w:szCs w:val="22"/>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Design Company Fashion Department - Soft Decoration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The design of the soft decoration scheme, budget, procurement, venue decoration, etc. in the model room, private residence, hotel, clubhouse and so on.</w:t>
                      </w:r>
                    </w:p>
                    <w:p>
                      <w:pPr>
                        <w:pStyle w:val="6"/>
                        <w:numPr>
                          <w:ilvl w:val="0"/>
                          <w:numId w:val="0"/>
                        </w:numPr>
                        <w:spacing w:line="240" w:lineRule="auto"/>
                        <w:ind w:leftChars="0"/>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it reflects the sense of space, practicality, superiority, revolution, and highlights its humanity.</w:t>
                      </w:r>
                    </w:p>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2015/3--2014/1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Environmental Art Co., Ltd. Design Department - Master Designer</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1. From conception and drawing to three-dimensional modeling, provide complete design solutions, including physical environment planning, interior space separation, decorative image design, interior supplies and complete facility configuration.</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2, through creativity and design, reflecting the sense of space, practicality, superiority, revolutionary, and highlighting its humanity.</w:t>
                      </w:r>
                    </w:p>
                    <w:p>
                      <w:pPr>
                        <w:pStyle w:val="6"/>
                        <w:numPr>
                          <w:ilvl w:val="0"/>
                          <w:numId w:val="0"/>
                        </w:numPr>
                        <w:spacing w:line="240" w:lineRule="auto"/>
                        <w:ind w:leftChars="0"/>
                        <w:rPr>
                          <w:rFonts w:hint="eastAsia" w:hAnsi="微软雅黑" w:eastAsia="微软雅黑" w:cs="微软雅黑" w:asciiTheme="minorAscii"/>
                          <w:b w:val="0"/>
                          <w:i w:val="0"/>
                          <w:caps w:val="0"/>
                          <w:color w:val="383838"/>
                          <w:spacing w:val="0"/>
                          <w:kern w:val="0"/>
                          <w:sz w:val="21"/>
                          <w:szCs w:val="21"/>
                          <w:lang w:val="en-US" w:eastAsia="zh-CN" w:bidi="ar"/>
                        </w:rPr>
                      </w:pP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-483235</wp:posOffset>
                </wp:positionH>
                <wp:positionV relativeFrom="paragraph">
                  <wp:posOffset>2939415</wp:posOffset>
                </wp:positionV>
                <wp:extent cx="1174115" cy="40703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117411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EXPERIENCE</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5pt;margin-top:231.45pt;height:32.05pt;width:92.45pt;z-index:251691008;mso-width-relative:page;mso-height-relative:page;" filled="f" stroked="f" coordsize="21600,21600" o:gfxdata="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rSY//cAAAACwEAAA8AAAAAAAAAAQAgAAAAIgAA&#10;AGRycy9kb3ducmV2LnhtbFBLAQIUABQAAAAIAIdO4kAA09q6PQIAAGgEAAAOAAAAAAAAAAEAIAAA&#10;ACsBAABkcnMvZTJvRG9jLnhtbFBLBQYAAAAABgAGAFkBAADaBQAAAAA=&#10;">
                <v:fill on="f" focussize="0,0"/>
                <v:stroke on="f" weight="0.5pt"/>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EXPERIENCE</w:t>
                      </w:r>
                    </w:p>
                    <w:p>
                      <w:pPr>
                        <w:rPr>
                          <w:rFonts w:hint="eastAsia"/>
                          <w:lang w:val="en-US" w:eastAsia="zh-CN"/>
                        </w:rPr>
                      </w:pPr>
                    </w:p>
                  </w:txbxContent>
                </v:textbox>
              </v:shape>
            </w:pict>
          </mc:Fallback>
        </mc:AlternateContent>
      </w:r>
      <w:r>
        <w:rPr>
          <w:sz w:val="21"/>
        </w:rPr>
        <mc:AlternateContent>
          <mc:Choice Requires="wpg">
            <w:drawing>
              <wp:anchor distT="0" distB="0" distL="114300" distR="114300" simplePos="0" relativeHeight="251679744" behindDoc="0" locked="0" layoutInCell="1" allowOverlap="1">
                <wp:simplePos x="0" y="0"/>
                <wp:positionH relativeFrom="column">
                  <wp:posOffset>-616585</wp:posOffset>
                </wp:positionH>
                <wp:positionV relativeFrom="paragraph">
                  <wp:posOffset>3004185</wp:posOffset>
                </wp:positionV>
                <wp:extent cx="6497320" cy="296545"/>
                <wp:effectExtent l="0" t="0" r="17780" b="8255"/>
                <wp:wrapNone/>
                <wp:docPr id="66" name="组合 21"/>
                <wp:cNvGraphicFramePr/>
                <a:graphic xmlns:a="http://schemas.openxmlformats.org/drawingml/2006/main">
                  <a:graphicData uri="http://schemas.microsoft.com/office/word/2010/wordprocessingGroup">
                    <wpg:wgp>
                      <wpg:cNvGrpSpPr/>
                      <wpg:grpSpPr>
                        <a:xfrm rot="0">
                          <a:off x="526415" y="3918585"/>
                          <a:ext cx="6497320" cy="296545"/>
                          <a:chOff x="5109" y="6430"/>
                          <a:chExt cx="10232" cy="467"/>
                        </a:xfrm>
                      </wpg:grpSpPr>
                      <wps:wsp>
                        <wps:cNvPr id="67" name="直接连接符 6"/>
                        <wps:cNvCnPr/>
                        <wps:spPr>
                          <a:xfrm flipV="1">
                            <a:off x="7251" y="6876"/>
                            <a:ext cx="8090" cy="4"/>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8" name="平行四边形 87"/>
                        <wps:cNvSpPr/>
                        <wps:spPr>
                          <a:xfrm>
                            <a:off x="5109" y="6430"/>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21" o:spid="_x0000_s1026" o:spt="203" style="position:absolute;left:0pt;margin-left:-48.55pt;margin-top:236.55pt;height:23.35pt;width:511.6pt;z-index:251679744;mso-width-relative:page;mso-height-relative:page;" coordorigin="5109,6430" coordsize="10232,467" o:gfxdata="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jtJ4edsAAAALAQAADwAAAAAAAAABACAAAAAi&#10;AAAAZHJzL2Rvd25yZXYueG1sUEsBAhQAFAAAAAgAh07iQHezoeGWAwAANwgAAA4AAAAAAAAAAQAg&#10;AAAAKgEAAGRycy9lMm9Eb2MueG1sUEsFBgAAAAAGAAYAWQEAADIHAAAAAA==&#10;">
                <o:lock v:ext="edit" aspectratio="f"/>
                <v:line id="直接连接符 6" o:spid="_x0000_s1026" o:spt="20" style="position:absolute;left:7251;top:6876;flip:y;height:4;width:8090;" filled="f" stroked="t" coordsize="21600,21600" o:gfxdata="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gZQnugAAANsA&#10;AAAPAAAAAAAAAAEAIAAAACIAAABkcnMvZG93bnJldi54bWxQSwECFAAUAAAACACHTuJAMy8FnjsA&#10;AAA5AAAAEAAAAAAAAAABACAAAAAJAQAAZHJzL3NoYXBleG1sLnhtbFBLBQYAAAAABgAGAFsBAACz&#10;AwAAAAA=&#10;">
                  <v:fill on="f" focussize="0,0"/>
                  <v:stroke weight="0.25pt" color="#808080 [1629]" miterlimit="8" joinstyle="miter" dashstyle="3 1"/>
                  <v:imagedata o:title=""/>
                  <o:lock v:ext="edit" aspectratio="f"/>
                </v:line>
                <v:rect id="平行四边形 87" o:spid="_x0000_s1026" o:spt="1" style="position:absolute;left:5109;top:6430;height:467;width:2268;v-text-anchor:middle;" fillcolor="#000000 [3213]" filled="t" stroked="f" coordsize="21600,21600" o:gfxdata="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qRD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lang w:val="en-US"/>
        </w:rPr>
        <mc:AlternateContent>
          <mc:Choice Requires="wps">
            <w:drawing>
              <wp:anchor distT="0" distB="0" distL="114300" distR="114300" simplePos="0" relativeHeight="251689984" behindDoc="0" locked="0" layoutInCell="1" allowOverlap="1">
                <wp:simplePos x="0" y="0"/>
                <wp:positionH relativeFrom="column">
                  <wp:posOffset>-598170</wp:posOffset>
                </wp:positionH>
                <wp:positionV relativeFrom="paragraph">
                  <wp:posOffset>2023745</wp:posOffset>
                </wp:positionV>
                <wp:extent cx="6559550" cy="81978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6559550" cy="819785"/>
                        </a:xfrm>
                        <a:prstGeom prst="rect">
                          <a:avLst/>
                        </a:prstGeom>
                        <a:noFill/>
                        <a:ln w="6350">
                          <a:noFill/>
                        </a:ln>
                        <a:effectLst/>
                      </wps:spPr>
                      <wps:txbx>
                        <w:txbxContent>
                          <w:p>
                            <w:pPr>
                              <w:adjustRightInd w:val="0"/>
                              <w:snapToGrid w:val="0"/>
                              <w:spacing w:after="62" w:afterLines="20"/>
                              <w:jc w:val="left"/>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2014/09-2018/06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China Academy of Art, New Media Art Design</w:t>
                            </w:r>
                          </w:p>
                          <w:p>
                            <w:pPr>
                              <w:pStyle w:val="7"/>
                            </w:pPr>
                            <w:r>
                              <w:rPr>
                                <w:rFonts w:hint="eastAsia" w:ascii="微软雅黑" w:hAnsi="微软雅黑" w:eastAsia="微软雅黑" w:cstheme="minorBidi"/>
                                <w:color w:val="525252"/>
                                <w:kern w:val="2"/>
                                <w:sz w:val="21"/>
                                <w:szCs w:val="21"/>
                                <w:lang w:val="en-US" w:eastAsia="zh-CN" w:bidi="ar-SA"/>
                              </w:rPr>
                              <w:t>主</w:t>
                            </w:r>
                            <w:r>
                              <w:t>窗体顶端</w:t>
                            </w:r>
                          </w:p>
                          <w:p>
                            <w:pPr>
                              <w:pStyle w:val="8"/>
                            </w:pPr>
                            <w:r>
                              <w:t>窗体底端</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Major: The root of the phenomenon of cross-border integration, in the final analysis, is to explore and increase the intersection between artistic creation and the audience. Let the original elements that are irrelevant, even contradictory and antagonistic, spark the inspirational sparks and wonderful ideas.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9.35pt;height:64.55pt;width:516.5pt;z-index:251689984;mso-width-relative:page;mso-height-relative:page;" filled="f" stroked="f" coordsize="21600,21600" o:gfxdata="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24tGt0AAAALAQAADwAAAAAAAAABACAA&#10;AAAiAAAAZHJzL2Rvd25yZXYueG1sUEsBAhQAFAAAAAgAh07iQEQXTohBAgAAdgQAAA4AAAAAAAAA&#10;AQAgAAAALA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hAnsi="微软雅黑" w:eastAsia="微软雅黑" w:cs="微软雅黑" w:asciiTheme="majorAscii"/>
                          <w:b/>
                          <w:bCs/>
                          <w:i w:val="0"/>
                          <w:caps w:val="0"/>
                          <w:color w:val="000000" w:themeColor="text1"/>
                          <w:spacing w:val="0"/>
                          <w:kern w:val="0"/>
                          <w:sz w:val="28"/>
                          <w:szCs w:val="28"/>
                          <w:shd w:val="clear" w:fill="FFFFFF"/>
                          <w:lang w:val="en-US" w:eastAsia="zh-CN" w:bidi="ar-SA"/>
                          <w14:textFill>
                            <w14:solidFill>
                              <w14:schemeClr w14:val="tx1"/>
                            </w14:solidFill>
                          </w14:textFill>
                        </w:rPr>
                        <w:t xml:space="preserve">2014/09-2018/06 </w:t>
                      </w:r>
                      <w:r>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t xml:space="preserve">  </w:t>
                      </w:r>
                      <w:r>
                        <w:rPr>
                          <w:rFonts w:hint="eastAsia" w:hAnsi="微软雅黑" w:eastAsia="微软雅黑" w:cs="微软雅黑" w:asciiTheme="majorAscii"/>
                          <w:b/>
                          <w:bCs/>
                          <w:i w:val="0"/>
                          <w:caps w:val="0"/>
                          <w:color w:val="000000" w:themeColor="text1"/>
                          <w:spacing w:val="0"/>
                          <w:kern w:val="0"/>
                          <w:sz w:val="24"/>
                          <w:szCs w:val="24"/>
                          <w:shd w:val="clear" w:fill="FFFFFF"/>
                          <w:lang w:val="en-US" w:eastAsia="zh-CN" w:bidi="ar-SA"/>
                          <w14:textFill>
                            <w14:solidFill>
                              <w14:schemeClr w14:val="tx1"/>
                            </w14:solidFill>
                          </w14:textFill>
                        </w:rPr>
                        <w:t>China Academy of Art, New Media Art Design</w:t>
                      </w:r>
                    </w:p>
                    <w:p>
                      <w:pPr>
                        <w:pStyle w:val="7"/>
                      </w:pPr>
                      <w:r>
                        <w:rPr>
                          <w:rFonts w:hint="eastAsia" w:ascii="微软雅黑" w:hAnsi="微软雅黑" w:eastAsia="微软雅黑" w:cstheme="minorBidi"/>
                          <w:color w:val="525252"/>
                          <w:kern w:val="2"/>
                          <w:sz w:val="21"/>
                          <w:szCs w:val="21"/>
                          <w:lang w:val="en-US" w:eastAsia="zh-CN" w:bidi="ar-SA"/>
                        </w:rPr>
                        <w:t>主</w:t>
                      </w:r>
                      <w:r>
                        <w:t>窗体顶端</w:t>
                      </w:r>
                    </w:p>
                    <w:p>
                      <w:pPr>
                        <w:pStyle w:val="8"/>
                      </w:pPr>
                      <w:r>
                        <w:t>窗体底端</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r>
                        <w:rPr>
                          <w:rFonts w:hint="eastAsia" w:hAnsi="微软雅黑" w:eastAsia="微软雅黑" w:cs="微软雅黑" w:asciiTheme="minorAscii"/>
                          <w:b w:val="0"/>
                          <w:i w:val="0"/>
                          <w:caps w:val="0"/>
                          <w:color w:val="383838"/>
                          <w:spacing w:val="0"/>
                          <w:kern w:val="0"/>
                          <w:sz w:val="21"/>
                          <w:szCs w:val="21"/>
                          <w:lang w:val="en-US" w:eastAsia="zh-CN" w:bidi="ar"/>
                        </w:rPr>
                        <w:t>Major: The root of the phenomenon of cross-border integration, in the final analysis, is to explore and increase the intersection between artistic creation and the audience. Let the original elements that are irrelevant, even contradictory and antagonistic, spark the inspirational sparks and wonderful ideas.</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-462280</wp:posOffset>
                </wp:positionH>
                <wp:positionV relativeFrom="paragraph">
                  <wp:posOffset>1543050</wp:posOffset>
                </wp:positionV>
                <wp:extent cx="1174115" cy="40703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17411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EDUCATIONS</w:t>
                            </w:r>
                          </w:p>
                          <w:p>
                            <w:pPr>
                              <w:rPr>
                                <w:rFonts w:hint="eastAsia" w:ascii="微软雅黑" w:hAnsi="微软雅黑" w:eastAsia="微软雅黑" w:cs="微软雅黑"/>
                                <w:b/>
                                <w:bCs/>
                                <w:color w:val="FFFFFF" w:themeColor="background1"/>
                                <w:kern w:val="2"/>
                                <w:sz w:val="28"/>
                                <w:szCs w:val="36"/>
                                <w:u w:val="none"/>
                                <w:lang w:val="en-US" w:eastAsia="zh-CN" w:bidi="ar-SA"/>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pt;margin-top:121.5pt;height:32.05pt;width:92.45pt;z-index:251688960;mso-width-relative:page;mso-height-relative:page;" filled="f" stroked="f" coordsize="21600,21600" o:gfxdata="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5dlattsAAAALAQAADwAAAAAAAAABACAAAAAiAAAA&#10;ZHJzL2Rvd25yZXYueG1sUEsBAhQAFAAAAAgAh07iQPzGzTc9AgAAaAQAAA4AAAAAAAAAAQAgAAAA&#10;KgEAAGRycy9lMm9Eb2MueG1sUEsFBgAAAAAGAAYAWQEAANkFAAAAAA==&#10;">
                <v:fill on="f" focussize="0,0"/>
                <v:stroke on="f" weight="0.5pt"/>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EDUCATIONS</w:t>
                      </w:r>
                    </w:p>
                    <w:p>
                      <w:pPr>
                        <w:rPr>
                          <w:rFonts w:hint="eastAsia" w:ascii="微软雅黑" w:hAnsi="微软雅黑" w:eastAsia="微软雅黑" w:cs="微软雅黑"/>
                          <w:b/>
                          <w:bCs/>
                          <w:color w:val="FFFFFF" w:themeColor="background1"/>
                          <w:kern w:val="2"/>
                          <w:sz w:val="28"/>
                          <w:szCs w:val="36"/>
                          <w:u w:val="none"/>
                          <w:lang w:val="en-US" w:eastAsia="zh-CN" w:bidi="ar-SA"/>
                          <w14:textFill>
                            <w14:solidFill>
                              <w14:schemeClr w14:val="bg1"/>
                            </w14:solidFill>
                          </w14:textFill>
                        </w:rPr>
                      </w:pPr>
                    </w:p>
                  </w:txbxContent>
                </v:textbox>
              </v:shape>
            </w:pict>
          </mc:Fallback>
        </mc:AlternateContent>
      </w:r>
      <w:r>
        <w:rPr>
          <w:sz w:val="21"/>
        </w:rPr>
        <mc:AlternateContent>
          <mc:Choice Requires="wpg">
            <w:drawing>
              <wp:anchor distT="0" distB="0" distL="114300" distR="114300" simplePos="0" relativeHeight="251678720" behindDoc="0" locked="0" layoutInCell="1" allowOverlap="1">
                <wp:simplePos x="0" y="0"/>
                <wp:positionH relativeFrom="column">
                  <wp:posOffset>-616585</wp:posOffset>
                </wp:positionH>
                <wp:positionV relativeFrom="paragraph">
                  <wp:posOffset>1613535</wp:posOffset>
                </wp:positionV>
                <wp:extent cx="6508115" cy="296545"/>
                <wp:effectExtent l="0" t="0" r="6985" b="8255"/>
                <wp:wrapNone/>
                <wp:docPr id="73" name="组合 23"/>
                <wp:cNvGraphicFramePr/>
                <a:graphic xmlns:a="http://schemas.openxmlformats.org/drawingml/2006/main">
                  <a:graphicData uri="http://schemas.microsoft.com/office/word/2010/wordprocessingGroup">
                    <wpg:wgp>
                      <wpg:cNvGrpSpPr/>
                      <wpg:grpSpPr>
                        <a:xfrm rot="0">
                          <a:off x="526415" y="2527935"/>
                          <a:ext cx="6508115" cy="296545"/>
                          <a:chOff x="5109" y="4264"/>
                          <a:chExt cx="10249" cy="467"/>
                        </a:xfrm>
                      </wpg:grpSpPr>
                      <wps:wsp>
                        <wps:cNvPr id="74" name="直接连接符 3"/>
                        <wps:cNvCnPr/>
                        <wps:spPr>
                          <a:xfrm flipV="1">
                            <a:off x="7268" y="4695"/>
                            <a:ext cx="8090" cy="21"/>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5" name="平行四边形 87"/>
                        <wps:cNvSpPr/>
                        <wps:spPr>
                          <a:xfrm>
                            <a:off x="5109" y="4264"/>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23" o:spid="_x0000_s1026" o:spt="203" style="position:absolute;left:0pt;margin-left:-48.55pt;margin-top:127.05pt;height:23.35pt;width:512.45pt;z-index:251678720;mso-width-relative:page;mso-height-relative:page;" coordorigin="5109,4264" coordsize="10249,467" o:gfxdata="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">
                <o:lock v:ext="edit" aspectratio="f"/>
                <v:line id="直接连接符 3" o:spid="_x0000_s1026" o:spt="20" style="position:absolute;left:7268;top:4695;flip:y;height:21;width:8090;" filled="f" stroked="t" coordsize="21600,21600" o:gfxdata="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4qcjbsAAADb&#10;AAAADwAAAAAAAAABACAAAAAiAAAAZHJzL2Rvd25yZXYueG1sUEsBAhQAFAAAAAgAh07iQDMvBZ47&#10;AAAAOQAAABAAAAAAAAAAAQAgAAAACgEAAGRycy9zaGFwZXhtbC54bWxQSwUGAAAAAAYABgBbAQAA&#10;tAMAAAAA&#10;">
                  <v:fill on="f" focussize="0,0"/>
                  <v:stroke weight="0.25pt" color="#808080 [1629]" miterlimit="8" joinstyle="miter" dashstyle="3 1"/>
                  <v:imagedata o:title=""/>
                  <o:lock v:ext="edit" aspectratio="f"/>
                </v:line>
                <v:rect id="平行四边形 87" o:spid="_x0000_s1026" o:spt="1" style="position:absolute;left:5109;top:4264;height:467;width:2268;v-text-anchor:middle;" fillcolor="#000000 [3213]" filled="t" stroked="f" coordsize="21600,21600" o:gfxdata="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yfX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w:drawing>
          <wp:anchor distT="0" distB="0" distL="114300" distR="114300" simplePos="0" relativeHeight="251680768" behindDoc="0" locked="0" layoutInCell="1" allowOverlap="1">
            <wp:simplePos x="0" y="0"/>
            <wp:positionH relativeFrom="column">
              <wp:posOffset>4576445</wp:posOffset>
            </wp:positionH>
            <wp:positionV relativeFrom="paragraph">
              <wp:posOffset>-468630</wp:posOffset>
            </wp:positionV>
            <wp:extent cx="1362075" cy="1774190"/>
            <wp:effectExtent l="9525" t="9525" r="19050" b="26035"/>
            <wp:wrapNone/>
            <wp:docPr id="53" name="图片 67" descr="006CYEaqzy7aZudRepG18&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7" descr="006CYEaqzy7aZudRepG18&amp;690"/>
                    <pic:cNvPicPr>
                      <a:picLocks noChangeAspect="1"/>
                    </pic:cNvPicPr>
                  </pic:nvPicPr>
                  <pic:blipFill>
                    <a:blip r:embed="rId4"/>
                    <a:srcRect l="12646" t="2119" r="11518" b="13000"/>
                    <a:stretch>
                      <a:fillRect/>
                    </a:stretch>
                  </pic:blipFill>
                  <pic:spPr>
                    <a:xfrm>
                      <a:off x="0" y="0"/>
                      <a:ext cx="1362075" cy="1774190"/>
                    </a:xfrm>
                    <a:prstGeom prst="rect">
                      <a:avLst/>
                    </a:prstGeom>
                    <a:ln>
                      <a:solidFill>
                        <a:schemeClr val="tx1">
                          <a:lumMod val="50000"/>
                          <a:lumOff val="50000"/>
                        </a:schemeClr>
                      </a:solidFill>
                    </a:ln>
                    <a:effectLst/>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807720</wp:posOffset>
                </wp:positionH>
                <wp:positionV relativeFrom="paragraph">
                  <wp:posOffset>186055</wp:posOffset>
                </wp:positionV>
                <wp:extent cx="1950085" cy="851535"/>
                <wp:effectExtent l="0" t="0" r="0" b="0"/>
                <wp:wrapNone/>
                <wp:docPr id="80"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1950085" cy="851535"/>
                        </a:xfrm>
                        <a:prstGeom prst="rect">
                          <a:avLst/>
                        </a:prstGeom>
                        <a:noFill/>
                        <a:ln>
                          <a:noFill/>
                        </a:ln>
                      </wps:spPr>
                      <wps:txbx>
                        <w:txbxContent>
                          <w:p>
                            <w:pPr>
                              <w:adjustRightInd w:val="0"/>
                              <w:snapToGrid w:val="0"/>
                              <w:spacing w:line="360" w:lineRule="auto"/>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Age</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23years old</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 xml:space="preserve">       </w:t>
                            </w:r>
                          </w:p>
                          <w:p>
                            <w:pPr>
                              <w:adjustRightInd w:val="0"/>
                              <w:snapToGrid w:val="0"/>
                              <w:spacing w:line="360" w:lineRule="auto"/>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Education</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 xml:space="preserve">bachelor      </w:t>
                            </w:r>
                          </w:p>
                          <w:p>
                            <w:pPr>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u w:val="single" w:color="ED7D31" w:themeColor="accent2"/>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63.6pt;margin-top:14.65pt;height:67.05pt;width:153.55pt;z-index:251687936;mso-width-relative:page;mso-height-relative:page;" filled="f" stroked="f" coordsize="21600,21600" o:gfxdata="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SR8uHXAAAACgEAAA8AAAAAAAAAAQAgAAAAIgAA&#10;AGRycy9kb3ducmV2LnhtbFBLAQIUABQAAAAIAIdO4kAsb4qiCQIAABcEAAAOAAAAAAAAAAEAIAAA&#10;ACYBAABkcnMvZTJvRG9jLnhtbFBLBQYAAAAABgAGAFkBAAChBQAAAAA=&#10;">
                <v:fill on="f" focussize="0,0"/>
                <v:stroke on="f"/>
                <v:imagedata o:title=""/>
                <o:lock v:ext="edit" aspectratio="f"/>
                <v:textbox>
                  <w:txbxContent>
                    <w:p>
                      <w:pPr>
                        <w:adjustRightInd w:val="0"/>
                        <w:snapToGrid w:val="0"/>
                        <w:spacing w:line="360" w:lineRule="auto"/>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Age</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23years old</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 xml:space="preserve">       </w:t>
                      </w:r>
                    </w:p>
                    <w:p>
                      <w:pPr>
                        <w:adjustRightInd w:val="0"/>
                        <w:snapToGrid w:val="0"/>
                        <w:spacing w:line="360" w:lineRule="auto"/>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Education</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 xml:space="preserve">bachelor      </w:t>
                      </w:r>
                    </w:p>
                    <w:p>
                      <w:pPr>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u w:val="single" w:color="ED7D31" w:themeColor="accent2"/>
                          <w14:textFill>
                            <w14:solidFill>
                              <w14:schemeClr w14:val="tx1">
                                <w14:lumMod w14:val="65000"/>
                                <w14:lumOff w14:val="35000"/>
                              </w14:schemeClr>
                            </w14:solidFill>
                          </w14:textFill>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2655570</wp:posOffset>
                </wp:positionH>
                <wp:positionV relativeFrom="paragraph">
                  <wp:posOffset>179705</wp:posOffset>
                </wp:positionV>
                <wp:extent cx="1950085" cy="756285"/>
                <wp:effectExtent l="0" t="0" r="0" b="0"/>
                <wp:wrapNone/>
                <wp:docPr id="79"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1950085" cy="756285"/>
                        </a:xfrm>
                        <a:prstGeom prst="rect">
                          <a:avLst/>
                        </a:prstGeom>
                        <a:noFill/>
                        <a:ln>
                          <a:noFill/>
                        </a:ln>
                      </wps:spPr>
                      <wps:txbx>
                        <w:txbxContent>
                          <w:p>
                            <w:pPr>
                              <w:adjustRightInd w:val="0"/>
                              <w:snapToGrid w:val="0"/>
                              <w:spacing w:line="360" w:lineRule="auto"/>
                              <w:rPr>
                                <w:rFonts w:ascii="微软雅黑" w:hAnsi="微软雅黑" w:eastAsia="微软雅黑"/>
                                <w:color w:val="595959" w:themeColor="text1" w:themeTint="A6"/>
                                <w:sz w:val="22"/>
                                <w:szCs w:val="28"/>
                                <w:u w:val="none" w:color="auto"/>
                                <w:lang w:val="en-US"/>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TEL</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2"/>
                                <w:szCs w:val="22"/>
                                <w:u w:val="none" w:color="auto"/>
                                <w:lang w:val="en-US" w:eastAsia="zh-CN" w:bidi="ar"/>
                                <w14:textFill>
                                  <w14:solidFill>
                                    <w14:schemeClr w14:val="tx1">
                                      <w14:lumMod w14:val="65000"/>
                                      <w14:lumOff w14:val="35000"/>
                                    </w14:schemeClr>
                                  </w14:solidFill>
                                </w14:textFill>
                              </w:rPr>
                              <w:t xml:space="preserve">138001380000      </w:t>
                            </w:r>
                          </w:p>
                          <w:p>
                            <w:pPr>
                              <w:adjustRightInd w:val="0"/>
                              <w:snapToGrid w:val="0"/>
                              <w:spacing w:line="360" w:lineRule="auto"/>
                              <w:rPr>
                                <w:rFonts w:ascii="微软雅黑" w:hAnsi="微软雅黑" w:eastAsia="微软雅黑"/>
                                <w:color w:val="595959" w:themeColor="text1" w:themeTint="A6"/>
                                <w:sz w:val="20"/>
                                <w:szCs w:val="22"/>
                                <w:u w:val="none" w:color="auto"/>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E-mail</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u w:val="single" w:color="ED7D31" w:themeColor="accent2"/>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209.1pt;margin-top:14.15pt;height:59.55pt;width:153.55pt;z-index:251665408;mso-width-relative:page;mso-height-relative:page;" filled="f" stroked="f" coordsize="21600,21600" o:gfxdata="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zTQhbXAAAACgEAAA8AAAAAAAAAAQAgAAAAIgAA&#10;AGRycy9kb3ducmV2LnhtbFBLAQIUABQAAAAIAIdO4kCX2l61CQIAABcEAAAOAAAAAAAAAAEAIAAA&#10;ACYBAABkcnMvZTJvRG9jLnhtbFBLBQYAAAAABgAGAFkBAAChBQAAAAA=&#10;">
                <v:fill on="f" focussize="0,0"/>
                <v:stroke on="f"/>
                <v:imagedata o:title=""/>
                <o:lock v:ext="edit" aspectratio="f"/>
                <v:textbox>
                  <w:txbxContent>
                    <w:p>
                      <w:pPr>
                        <w:adjustRightInd w:val="0"/>
                        <w:snapToGrid w:val="0"/>
                        <w:spacing w:line="360" w:lineRule="auto"/>
                        <w:rPr>
                          <w:rFonts w:ascii="微软雅黑" w:hAnsi="微软雅黑" w:eastAsia="微软雅黑"/>
                          <w:color w:val="595959" w:themeColor="text1" w:themeTint="A6"/>
                          <w:sz w:val="22"/>
                          <w:szCs w:val="28"/>
                          <w:u w:val="none" w:color="auto"/>
                          <w:lang w:val="en-US"/>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TEL</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kern w:val="0"/>
                          <w:sz w:val="22"/>
                          <w:szCs w:val="22"/>
                          <w:u w:val="none" w:color="auto"/>
                          <w:lang w:val="en-US" w:eastAsia="zh-CN" w:bidi="ar"/>
                          <w14:textFill>
                            <w14:solidFill>
                              <w14:schemeClr w14:val="tx1">
                                <w14:lumMod w14:val="65000"/>
                                <w14:lumOff w14:val="35000"/>
                              </w14:schemeClr>
                            </w14:solidFill>
                          </w14:textFill>
                        </w:rPr>
                        <w:t xml:space="preserve">138001380000      </w:t>
                      </w:r>
                    </w:p>
                    <w:p>
                      <w:pPr>
                        <w:adjustRightInd w:val="0"/>
                        <w:snapToGrid w:val="0"/>
                        <w:spacing w:line="360" w:lineRule="auto"/>
                        <w:rPr>
                          <w:rFonts w:ascii="微软雅黑" w:hAnsi="微软雅黑" w:eastAsia="微软雅黑"/>
                          <w:color w:val="595959" w:themeColor="text1" w:themeTint="A6"/>
                          <w:sz w:val="20"/>
                          <w:szCs w:val="22"/>
                          <w:u w:val="none" w:color="auto"/>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E-mail</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1008611</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szCs w:val="28"/>
                          <w:u w:val="none" w:color="auto"/>
                          <w:lang w:val="en-US" w:eastAsia="zh-CN"/>
                          <w14:textFill>
                            <w14:solidFill>
                              <w14:schemeClr w14:val="tx1">
                                <w14:lumMod w14:val="65000"/>
                                <w14:lumOff w14:val="35000"/>
                              </w14:schemeClr>
                            </w14:solidFill>
                          </w14:textFill>
                        </w:rPr>
                        <w:t>QQ</w:t>
                      </w:r>
                      <w:r>
                        <w:rPr>
                          <w:rFonts w:hint="eastAsia" w:ascii="微软雅黑" w:hAnsi="微软雅黑" w:eastAsia="微软雅黑"/>
                          <w:color w:val="595959" w:themeColor="text1" w:themeTint="A6"/>
                          <w:sz w:val="22"/>
                          <w:szCs w:val="28"/>
                          <w:u w:val="none" w:color="auto"/>
                          <w14:textFill>
                            <w14:solidFill>
                              <w14:schemeClr w14:val="tx1">
                                <w14:lumMod w14:val="65000"/>
                                <w14:lumOff w14:val="35000"/>
                              </w14:schemeClr>
                            </w14:solidFill>
                          </w14:textFill>
                        </w:rPr>
                        <w:t>.com</w:t>
                      </w:r>
                    </w:p>
                    <w:p>
                      <w:pPr>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tabs>
                          <w:tab w:val="left" w:pos="2310"/>
                        </w:tabs>
                        <w:adjustRightInd w:val="0"/>
                        <w:snapToGrid w:val="0"/>
                        <w:spacing w:line="360" w:lineRule="auto"/>
                        <w:rPr>
                          <w:rFonts w:ascii="微软雅黑" w:hAnsi="微软雅黑" w:eastAsia="微软雅黑"/>
                          <w:color w:val="595959" w:themeColor="text1" w:themeTint="A6"/>
                          <w:sz w:val="24"/>
                          <w:szCs w:val="32"/>
                          <w:u w:val="single" w:color="ED7D31" w:themeColor="accent2"/>
                          <w14:textFill>
                            <w14:solidFill>
                              <w14:schemeClr w14:val="tx1">
                                <w14:lumMod w14:val="65000"/>
                                <w14:lumOff w14:val="35000"/>
                              </w14:schemeClr>
                            </w14:solidFill>
                          </w14:textFill>
                        </w:rPr>
                      </w:pPr>
                    </w:p>
                    <w:p>
                      <w:pPr>
                        <w:spacing w:line="360" w:lineRule="auto"/>
                        <w:rPr>
                          <w:rFonts w:ascii="微软雅黑" w:hAnsi="微软雅黑" w:eastAsia="微软雅黑"/>
                          <w:color w:val="595959" w:themeColor="text1" w:themeTint="A6"/>
                          <w:sz w:val="21"/>
                          <w:szCs w:val="32"/>
                          <w:u w:val="single" w:color="ED7D31" w:themeColor="accent2"/>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1971675</wp:posOffset>
                </wp:positionH>
                <wp:positionV relativeFrom="paragraph">
                  <wp:posOffset>-503555</wp:posOffset>
                </wp:positionV>
                <wp:extent cx="2823210" cy="48450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2823210" cy="484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right="418" w:rightChars="199"/>
                              <w:jc w:val="left"/>
                              <w:rPr>
                                <w:rFonts w:hint="eastAsia" w:ascii="微软雅黑" w:hAnsi="微软雅黑" w:eastAsia="微软雅黑" w:cs="微软雅黑"/>
                                <w:b w:val="0"/>
                                <w:bCs w:val="0"/>
                                <w:color w:val="000000" w:themeColor="text1"/>
                                <w:sz w:val="28"/>
                                <w:szCs w:val="36"/>
                                <w:u w:val="none"/>
                                <w:lang w:eastAsia="zh-CN"/>
                                <w14:textFill>
                                  <w14:solidFill>
                                    <w14:schemeClr w14:val="tx1"/>
                                  </w14:solidFill>
                                </w14:textFill>
                              </w:rPr>
                            </w:pPr>
                            <w:r>
                              <w:rPr>
                                <w:rFonts w:hint="eastAsia" w:hAnsi="微软雅黑" w:eastAsia="微软雅黑" w:cs="微软雅黑" w:asciiTheme="majorAscii"/>
                                <w:b w:val="0"/>
                                <w:bCs w:val="0"/>
                                <w:i w:val="0"/>
                                <w:caps w:val="0"/>
                                <w:color w:val="000000" w:themeColor="text1"/>
                                <w:spacing w:val="0"/>
                                <w:kern w:val="0"/>
                                <w:sz w:val="28"/>
                                <w:szCs w:val="28"/>
                                <w:shd w:val="clear" w:fill="FFFFFF"/>
                                <w:lang w:val="en-US" w:eastAsia="zh-CN" w:bidi="ar-SA"/>
                                <w14:textFill>
                                  <w14:solidFill>
                                    <w14:schemeClr w14:val="tx1"/>
                                  </w14:solidFill>
                                </w14:textFill>
                              </w:rPr>
                              <w:t>Job search intention: Designer</w:t>
                            </w:r>
                          </w:p>
                          <w:p>
                            <w:pPr>
                              <w:numPr>
                                <w:ilvl w:val="0"/>
                                <w:numId w:val="0"/>
                              </w:numPr>
                              <w:adjustRightInd w:val="0"/>
                              <w:snapToGrid w:val="0"/>
                              <w:spacing w:after="62" w:afterLines="20"/>
                              <w:ind w:leftChars="0"/>
                              <w:jc w:val="left"/>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5pt;margin-top:-39.65pt;height:38.15pt;width:222.3pt;z-index:251686912;mso-width-relative:page;mso-height-relative:page;" filled="f" stroked="f" coordsize="21600,21600" o:gfxdata="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7n/ctsAAAAKAQAADwAAAAAAAAABACAAAAAiAAAA&#10;ZHJzL2Rvd25yZXYueG1sUEsBAhQAFAAAAAgAh07iQJmX7Ss9AgAAaAQAAA4AAAAAAAAAAQAgAAAA&#10;KgEAAGRycy9lMm9Eb2MueG1sUEsFBgAAAAAGAAYAWQEAANkFAAAAAA==&#10;">
                <v:fill on="f" focussize="0,0"/>
                <v:stroke on="f" weight="0.5pt"/>
                <v:imagedata o:title=""/>
                <o:lock v:ext="edit" aspectratio="f"/>
                <v:textbox>
                  <w:txbxContent>
                    <w:p>
                      <w:pPr>
                        <w:spacing w:line="240" w:lineRule="auto"/>
                        <w:ind w:right="418" w:rightChars="199"/>
                        <w:jc w:val="left"/>
                        <w:rPr>
                          <w:rFonts w:hint="eastAsia" w:ascii="微软雅黑" w:hAnsi="微软雅黑" w:eastAsia="微软雅黑" w:cs="微软雅黑"/>
                          <w:b w:val="0"/>
                          <w:bCs w:val="0"/>
                          <w:color w:val="000000" w:themeColor="text1"/>
                          <w:sz w:val="28"/>
                          <w:szCs w:val="36"/>
                          <w:u w:val="none"/>
                          <w:lang w:eastAsia="zh-CN"/>
                          <w14:textFill>
                            <w14:solidFill>
                              <w14:schemeClr w14:val="tx1"/>
                            </w14:solidFill>
                          </w14:textFill>
                        </w:rPr>
                      </w:pPr>
                      <w:r>
                        <w:rPr>
                          <w:rFonts w:hint="eastAsia" w:hAnsi="微软雅黑" w:eastAsia="微软雅黑" w:cs="微软雅黑" w:asciiTheme="majorAscii"/>
                          <w:b w:val="0"/>
                          <w:bCs w:val="0"/>
                          <w:i w:val="0"/>
                          <w:caps w:val="0"/>
                          <w:color w:val="000000" w:themeColor="text1"/>
                          <w:spacing w:val="0"/>
                          <w:kern w:val="0"/>
                          <w:sz w:val="28"/>
                          <w:szCs w:val="28"/>
                          <w:shd w:val="clear" w:fill="FFFFFF"/>
                          <w:lang w:val="en-US" w:eastAsia="zh-CN" w:bidi="ar-SA"/>
                          <w14:textFill>
                            <w14:solidFill>
                              <w14:schemeClr w14:val="tx1"/>
                            </w14:solidFill>
                          </w14:textFill>
                        </w:rPr>
                        <w:t>Job search intention: Designer</w:t>
                      </w:r>
                    </w:p>
                    <w:p>
                      <w:pPr>
                        <w:numPr>
                          <w:ilvl w:val="0"/>
                          <w:numId w:val="0"/>
                        </w:numPr>
                        <w:adjustRightInd w:val="0"/>
                        <w:snapToGrid w:val="0"/>
                        <w:spacing w:after="62" w:afterLines="20"/>
                        <w:ind w:leftChars="0"/>
                        <w:jc w:val="left"/>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p>
                  </w:txbxContent>
                </v:textbox>
              </v:shape>
            </w:pict>
          </mc:Fallback>
        </mc:AlternateContent>
      </w:r>
      <w:r>
        <w:rPr>
          <w:rFonts w:ascii="宋体" w:hAnsi="宋体" w:eastAsia="宋体" w:cs="宋体"/>
          <w:sz w:val="24"/>
          <w:szCs w:val="24"/>
          <w:lang w:eastAsia="zh-CN"/>
        </w:rPr>
        <mc:AlternateContent>
          <mc:Choice Requires="wps">
            <w:drawing>
              <wp:anchor distT="0" distB="0" distL="114300" distR="114300" simplePos="0" relativeHeight="251685888" behindDoc="0" locked="0" layoutInCell="1" allowOverlap="1">
                <wp:simplePos x="0" y="0"/>
                <wp:positionH relativeFrom="column">
                  <wp:posOffset>822325</wp:posOffset>
                </wp:positionH>
                <wp:positionV relativeFrom="paragraph">
                  <wp:posOffset>-612775</wp:posOffset>
                </wp:positionV>
                <wp:extent cx="1579880" cy="547370"/>
                <wp:effectExtent l="0" t="0" r="0" b="0"/>
                <wp:wrapNone/>
                <wp:docPr id="78" name="文本框 14"/>
                <wp:cNvGraphicFramePr/>
                <a:graphic xmlns:a="http://schemas.openxmlformats.org/drawingml/2006/main">
                  <a:graphicData uri="http://schemas.microsoft.com/office/word/2010/wordprocessingShape">
                    <wps:wsp>
                      <wps:cNvSpPr txBox="1"/>
                      <wps:spPr>
                        <a:xfrm>
                          <a:off x="0" y="0"/>
                          <a:ext cx="1579880" cy="547370"/>
                        </a:xfrm>
                        <a:prstGeom prst="rect">
                          <a:avLst/>
                        </a:prstGeom>
                        <a:noFill/>
                        <a:ln w="6350">
                          <a:noFill/>
                        </a:ln>
                      </wps:spPr>
                      <wps:txbx>
                        <w:txbxContent>
                          <w:p>
                            <w:pPr>
                              <w:keepNext w:val="0"/>
                              <w:keepLines w:val="0"/>
                              <w:widowControl w:val="0"/>
                              <w:suppressLineNumbers w:val="0"/>
                              <w:spacing w:before="0" w:beforeAutospacing="0" w:after="0" w:afterAutospacing="0"/>
                              <w:ind w:left="0" w:right="418" w:rightChars="199"/>
                              <w:jc w:val="left"/>
                              <w:rPr>
                                <w:rFonts w:hint="eastAsia" w:ascii="微软雅黑" w:hAnsi="微软雅黑" w:eastAsia="微软雅黑" w:cs="微软雅黑"/>
                                <w:color w:val="000000" w:themeColor="text1"/>
                                <w:sz w:val="28"/>
                                <w:szCs w:val="36"/>
                                <w:u w:val="single"/>
                                <w:lang w:val="en-US"/>
                                <w14:textFill>
                                  <w14:solidFill>
                                    <w14:schemeClr w14:val="tx1"/>
                                  </w14:solidFill>
                                </w14:textFill>
                              </w:rPr>
                            </w:pPr>
                            <w:r>
                              <w:rPr>
                                <w:rFonts w:hint="eastAsia" w:ascii="微软雅黑" w:hAnsi="微软雅黑" w:eastAsia="微软雅黑" w:cs="微软雅黑"/>
                                <w:b/>
                                <w:color w:val="000000" w:themeColor="text1"/>
                                <w:kern w:val="2"/>
                                <w:sz w:val="44"/>
                                <w:szCs w:val="52"/>
                                <w:lang w:val="en-US" w:eastAsia="zh-CN" w:bidi="ar"/>
                                <w14:textFill>
                                  <w14:solidFill>
                                    <w14:schemeClr w14:val="tx1"/>
                                  </w14:solidFill>
                                </w14:textFill>
                              </w:rPr>
                              <w:t xml:space="preserve">Jessica </w:t>
                            </w:r>
                          </w:p>
                        </w:txbxContent>
                      </wps:txbx>
                      <wps:bodyPr wrap="square" upright="1"/>
                    </wps:wsp>
                  </a:graphicData>
                </a:graphic>
              </wp:anchor>
            </w:drawing>
          </mc:Choice>
          <mc:Fallback>
            <w:pict>
              <v:shape id="文本框 14" o:spid="_x0000_s1026" o:spt="202" type="#_x0000_t202" style="position:absolute;left:0pt;margin-left:64.75pt;margin-top:-48.25pt;height:43.1pt;width:124.4pt;z-index:251685888;mso-width-relative:page;mso-height-relative:page;" filled="f" stroked="f" coordsize="21600,21600" o:gfxdata="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695LNwAAAALAQAADwAAAAAAAAABACAAAAAiAAAAZHJzL2Rvd25y&#10;ZXYueG1sUEsBAhQAFAAAAAgAh07iQH8W9LfBAQAAZwMAAA4AAAAAAAAAAQAgAAAAKwEAAGRycy9l&#10;Mm9Eb2MueG1sUEsFBgAAAAAGAAYAWQEAAF4FAAAAAA==&#10;">
                <v:fill on="f" focussize="0,0"/>
                <v:stroke on="f" weight="0.5pt"/>
                <v:imagedata o:title=""/>
                <o:lock v:ext="edit" aspectratio="f"/>
                <v:textbox>
                  <w:txbxContent>
                    <w:p>
                      <w:pPr>
                        <w:keepNext w:val="0"/>
                        <w:keepLines w:val="0"/>
                        <w:widowControl w:val="0"/>
                        <w:suppressLineNumbers w:val="0"/>
                        <w:spacing w:before="0" w:beforeAutospacing="0" w:after="0" w:afterAutospacing="0"/>
                        <w:ind w:left="0" w:right="418" w:rightChars="199"/>
                        <w:jc w:val="left"/>
                        <w:rPr>
                          <w:rFonts w:hint="eastAsia" w:ascii="微软雅黑" w:hAnsi="微软雅黑" w:eastAsia="微软雅黑" w:cs="微软雅黑"/>
                          <w:color w:val="000000" w:themeColor="text1"/>
                          <w:sz w:val="28"/>
                          <w:szCs w:val="36"/>
                          <w:u w:val="single"/>
                          <w:lang w:val="en-US"/>
                          <w14:textFill>
                            <w14:solidFill>
                              <w14:schemeClr w14:val="tx1"/>
                            </w14:solidFill>
                          </w14:textFill>
                        </w:rPr>
                      </w:pPr>
                      <w:r>
                        <w:rPr>
                          <w:rFonts w:hint="eastAsia" w:ascii="微软雅黑" w:hAnsi="微软雅黑" w:eastAsia="微软雅黑" w:cs="微软雅黑"/>
                          <w:b/>
                          <w:color w:val="000000" w:themeColor="text1"/>
                          <w:kern w:val="2"/>
                          <w:sz w:val="44"/>
                          <w:szCs w:val="52"/>
                          <w:lang w:val="en-US" w:eastAsia="zh-CN" w:bidi="ar"/>
                          <w14:textFill>
                            <w14:solidFill>
                              <w14:schemeClr w14:val="tx1"/>
                            </w14:solidFill>
                          </w14:textFill>
                        </w:rPr>
                        <w:t xml:space="preserve">Jessica </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-239395</wp:posOffset>
                </wp:positionH>
                <wp:positionV relativeFrom="paragraph">
                  <wp:posOffset>-978535</wp:posOffset>
                </wp:positionV>
                <wp:extent cx="674370" cy="158178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74370" cy="158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jc w:val="left"/>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t>RESUME</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pt;margin-top:-77.05pt;height:124.55pt;width:53.1pt;z-index:251684864;mso-width-relative:page;mso-height-relative:page;" filled="f" stroked="f" coordsize="21600,21600" o:gfxdata="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rNQJi2gAAAAoBAAAPAAAAAAAAAAEAIAAAACIA&#10;AABkcnMvZG93bnJldi54bWxQSwECFAAUAAAACACHTuJAAR9v3EACAABqBAAADgAAAAAAAAABACAA&#10;AAApAQAAZHJzL2Uyb0RvYy54bWxQSwUGAAAAAAYABgBZAQAA2wUAAAAA&#10;">
                <v:fill on="f" focussize="0,0"/>
                <v:stroke on="f" weight="0.5pt"/>
                <v:imagedata o:title=""/>
                <o:lock v:ext="edit" aspectratio="f"/>
                <v:textbox style="layout-flow:vertical-ideographic;">
                  <w:txbxContent>
                    <w:p>
                      <w:pPr>
                        <w:ind w:firstLine="420" w:firstLineChars="0"/>
                        <w:jc w:val="left"/>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t>RESUME</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-519430</wp:posOffset>
                </wp:positionH>
                <wp:positionV relativeFrom="paragraph">
                  <wp:posOffset>7846060</wp:posOffset>
                </wp:positionV>
                <wp:extent cx="1174115" cy="407035"/>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117411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ABOUT ME</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pt;margin-top:617.8pt;height:32.05pt;width:92.45pt;z-index:251695104;mso-width-relative:page;mso-height-relative:page;" filled="f" stroked="f" coordsize="21600,21600" o:gfxdata="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ND85DcAAAADQEAAA8AAAAAAAAAAQAgAAAAIgAA&#10;AGRycy9kb3ducmV2LnhtbFBLAQIUABQAAAAIAIdO4kC5/oV7PQIAAGgEAAAOAAAAAAAAAAEAIAAA&#10;ACsBAABkcnMvZTJvRG9jLnhtbFBLBQYAAAAABgAGAFkBAADaBQAAAAA=&#10;">
                <v:fill on="f" focussize="0,0"/>
                <v:stroke on="f" weight="0.5pt"/>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ABOUT ME</w:t>
                      </w:r>
                    </w:p>
                    <w:p>
                      <w:pPr>
                        <w:rPr>
                          <w:rFonts w:hint="eastAsia"/>
                          <w:lang w:val="en-US" w:eastAsia="zh-CN"/>
                        </w:rPr>
                      </w:pPr>
                    </w:p>
                  </w:txbxContent>
                </v:textbox>
              </v:shape>
            </w:pict>
          </mc:Fallback>
        </mc:AlternateContent>
      </w:r>
      <w:r>
        <w:rPr>
          <w:lang w:val="en-US"/>
        </w:rPr>
        <mc:AlternateContent>
          <mc:Choice Requires="wps">
            <w:drawing>
              <wp:anchor distT="0" distB="0" distL="114300" distR="114300" simplePos="0" relativeHeight="251696128" behindDoc="0" locked="0" layoutInCell="1" allowOverlap="1">
                <wp:simplePos x="0" y="0"/>
                <wp:positionH relativeFrom="margin">
                  <wp:posOffset>-563880</wp:posOffset>
                </wp:positionH>
                <wp:positionV relativeFrom="paragraph">
                  <wp:posOffset>8415020</wp:posOffset>
                </wp:positionV>
                <wp:extent cx="6559550" cy="502285"/>
                <wp:effectExtent l="0" t="0" r="0" b="0"/>
                <wp:wrapNone/>
                <wp:docPr id="89"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559550" cy="502285"/>
                        </a:xfrm>
                        <a:prstGeom prst="rect">
                          <a:avLst/>
                        </a:prstGeom>
                        <a:noFill/>
                        <a:ln>
                          <a:noFill/>
                        </a:ln>
                      </wps:spPr>
                      <wps:txb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I am a creative and enterprising girl. I have a certain artistic accomplishment, an aesthetic vision, and good at photography. Positive optimism is my biggest advantage and will not easily admit defeat.</w:t>
                            </w:r>
                          </w:p>
                          <w:p>
                            <w:pPr>
                              <w:rPr>
                                <w:rFonts w:hint="eastAsia" w:ascii="微软雅黑" w:hAnsi="微软雅黑" w:eastAsia="微软雅黑" w:cs="微软雅黑"/>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4.4pt;margin-top:662.6pt;height:39.55pt;width:516.5pt;mso-position-horizontal-relative:margin;z-index:251696128;mso-width-relative:page;mso-height-relative:page;" filled="f" stroked="f" coordsize="21600,21600" o:gfxdata="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VSrSdkAAAANAQAADwAAAAAAAAABACAAAAAi&#10;AAAAZHJzL2Rvd25yZXYueG1sUEsBAhQAFAAAAAgAh07iQFpp+6oJAgAAFwQAAA4AAAAAAAAAAQAg&#10;AAAAKAEAAGRycy9lMm9Eb2MueG1sUEsFBgAAAAAGAAYAWQEAAKMFAAAAAA==&#10;">
                <v:fill on="f" focussize="0,0"/>
                <v:stroke on="f"/>
                <v:imagedata o:title=""/>
                <o:lock v:ext="edit" aspectratio="f"/>
                <v:textbox>
                  <w:txbxContent>
                    <w:p>
                      <w:pPr>
                        <w:rPr>
                          <w:rFonts w:hint="eastAsia" w:hAnsi="微软雅黑" w:eastAsia="微软雅黑" w:cs="微软雅黑" w:asciiTheme="minorAscii"/>
                          <w:b w:val="0"/>
                          <w:i w:val="0"/>
                          <w:caps w:val="0"/>
                          <w:color w:val="383838"/>
                          <w:spacing w:val="0"/>
                          <w:kern w:val="0"/>
                          <w:sz w:val="21"/>
                          <w:szCs w:val="21"/>
                          <w:lang w:val="en-US" w:eastAsia="zh-CN" w:bidi="ar"/>
                        </w:rPr>
                      </w:pPr>
                      <w:r>
                        <w:rPr>
                          <w:rFonts w:hint="eastAsia" w:hAnsi="微软雅黑" w:eastAsia="微软雅黑" w:cs="微软雅黑" w:asciiTheme="minorAscii"/>
                          <w:b w:val="0"/>
                          <w:i w:val="0"/>
                          <w:caps w:val="0"/>
                          <w:color w:val="383838"/>
                          <w:spacing w:val="0"/>
                          <w:kern w:val="0"/>
                          <w:sz w:val="21"/>
                          <w:szCs w:val="21"/>
                          <w:lang w:val="en-US" w:eastAsia="zh-CN" w:bidi="ar"/>
                        </w:rPr>
                        <w:t>I am a creative and enterprising girl. I have a certain artistic accomplishment, an aesthetic vision, and good at photography. Positive optimism is my biggest advantage and will not easily admit defeat.</w:t>
                      </w:r>
                    </w:p>
                    <w:p>
                      <w:pPr>
                        <w:rPr>
                          <w:rFonts w:hint="eastAsia" w:ascii="微软雅黑" w:hAnsi="微软雅黑" w:eastAsia="微软雅黑" w:cs="微软雅黑"/>
                          <w:b w:val="0"/>
                          <w:i w:val="0"/>
                          <w:caps w:val="0"/>
                          <w:color w:val="383838"/>
                          <w:spacing w:val="0"/>
                          <w:kern w:val="0"/>
                          <w:sz w:val="21"/>
                          <w:szCs w:val="21"/>
                          <w:lang w:val="en-US" w:eastAsia="zh-CN" w:bidi="ar"/>
                        </w:rPr>
                      </w:pPr>
                    </w:p>
                  </w:txbxContent>
                </v:textbox>
              </v:shape>
            </w:pict>
          </mc:Fallback>
        </mc:AlternateContent>
      </w:r>
      <w:r>
        <w:rPr>
          <w:sz w:val="21"/>
        </w:rPr>
        <mc:AlternateContent>
          <mc:Choice Requires="wpg">
            <w:drawing>
              <wp:anchor distT="0" distB="0" distL="114300" distR="114300" simplePos="0" relativeHeight="251683840" behindDoc="0" locked="0" layoutInCell="1" allowOverlap="1">
                <wp:simplePos x="0" y="0"/>
                <wp:positionH relativeFrom="column">
                  <wp:posOffset>-435610</wp:posOffset>
                </wp:positionH>
                <wp:positionV relativeFrom="paragraph">
                  <wp:posOffset>-1099185</wp:posOffset>
                </wp:positionV>
                <wp:extent cx="907415" cy="1900555"/>
                <wp:effectExtent l="19050" t="19050" r="26035" b="42545"/>
                <wp:wrapNone/>
                <wp:docPr id="60" name="组合 60"/>
                <wp:cNvGraphicFramePr/>
                <a:graphic xmlns:a="http://schemas.openxmlformats.org/drawingml/2006/main">
                  <a:graphicData uri="http://schemas.microsoft.com/office/word/2010/wordprocessingGroup">
                    <wpg:wgp>
                      <wpg:cNvGrpSpPr/>
                      <wpg:grpSpPr>
                        <a:xfrm>
                          <a:off x="0" y="0"/>
                          <a:ext cx="907415" cy="1900555"/>
                          <a:chOff x="5146" y="132"/>
                          <a:chExt cx="1730" cy="2648"/>
                        </a:xfrm>
                      </wpg:grpSpPr>
                      <wps:wsp>
                        <wps:cNvPr id="61" name=" 220"/>
                        <wps:cNvSpPr/>
                        <wps:spPr>
                          <a:xfrm rot="5400000">
                            <a:off x="4687" y="591"/>
                            <a:ext cx="2648" cy="1730"/>
                          </a:xfrm>
                          <a:custGeom>
                            <a:avLst/>
                            <a:gdLst>
                              <a:gd name="connsiteX0" fmla="*/ 0 w 2351"/>
                              <a:gd name="connsiteY0" fmla="*/ 0 h 1730"/>
                              <a:gd name="connsiteX1" fmla="*/ 1787 w 2351"/>
                              <a:gd name="connsiteY1" fmla="*/ 0 h 1730"/>
                              <a:gd name="connsiteX2" fmla="*/ 2351 w 2351"/>
                              <a:gd name="connsiteY2" fmla="*/ 839 h 1730"/>
                              <a:gd name="connsiteX3" fmla="*/ 1787 w 2351"/>
                              <a:gd name="connsiteY3" fmla="*/ 1730 h 1730"/>
                              <a:gd name="connsiteX4" fmla="*/ 0 w 2351"/>
                              <a:gd name="connsiteY4" fmla="*/ 1730 h 1730"/>
                              <a:gd name="connsiteX5" fmla="*/ 0 w 2351"/>
                              <a:gd name="connsiteY5" fmla="*/ 0 h 1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51" h="1730">
                                <a:moveTo>
                                  <a:pt x="0" y="0"/>
                                </a:moveTo>
                                <a:lnTo>
                                  <a:pt x="1787" y="0"/>
                                </a:lnTo>
                                <a:lnTo>
                                  <a:pt x="2351" y="839"/>
                                </a:lnTo>
                                <a:lnTo>
                                  <a:pt x="1787" y="1730"/>
                                </a:lnTo>
                                <a:lnTo>
                                  <a:pt x="0" y="1730"/>
                                </a:lnTo>
                                <a:lnTo>
                                  <a:pt x="0" y="0"/>
                                </a:lnTo>
                                <a:close/>
                              </a:path>
                            </a:pathLst>
                          </a:cu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2" name=" 220"/>
                        <wps:cNvSpPr/>
                        <wps:spPr>
                          <a:xfrm rot="5400000">
                            <a:off x="4875" y="741"/>
                            <a:ext cx="2286" cy="1493"/>
                          </a:xfrm>
                          <a:custGeom>
                            <a:avLst/>
                            <a:gdLst>
                              <a:gd name="connsiteX0" fmla="*/ 0 w 2351"/>
                              <a:gd name="connsiteY0" fmla="*/ 0 h 1730"/>
                              <a:gd name="connsiteX1" fmla="*/ 1787 w 2351"/>
                              <a:gd name="connsiteY1" fmla="*/ 0 h 1730"/>
                              <a:gd name="connsiteX2" fmla="*/ 2351 w 2351"/>
                              <a:gd name="connsiteY2" fmla="*/ 839 h 1730"/>
                              <a:gd name="connsiteX3" fmla="*/ 1787 w 2351"/>
                              <a:gd name="connsiteY3" fmla="*/ 1730 h 1730"/>
                              <a:gd name="connsiteX4" fmla="*/ 0 w 2351"/>
                              <a:gd name="connsiteY4" fmla="*/ 1730 h 1730"/>
                              <a:gd name="connsiteX5" fmla="*/ 0 w 2351"/>
                              <a:gd name="connsiteY5" fmla="*/ 0 h 1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51" h="1730">
                                <a:moveTo>
                                  <a:pt x="0" y="0"/>
                                </a:moveTo>
                                <a:lnTo>
                                  <a:pt x="1787" y="0"/>
                                </a:lnTo>
                                <a:lnTo>
                                  <a:pt x="2351" y="839"/>
                                </a:lnTo>
                                <a:lnTo>
                                  <a:pt x="1787" y="1730"/>
                                </a:lnTo>
                                <a:lnTo>
                                  <a:pt x="0" y="1730"/>
                                </a:lnTo>
                                <a:lnTo>
                                  <a:pt x="0" y="0"/>
                                </a:ln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34.3pt;margin-top:-86.55pt;height:149.65pt;width:71.45pt;z-index:251683840;mso-width-relative:page;mso-height-relative:page;" coordorigin="5146,132" coordsize="1730,2648" o:gfxdata="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wxBvW9sAAAAL&#10;AQAADwAAAAAAAAABACAAAAAiAAAAZHJzL2Rvd25yZXYueG1sUEsBAhQAFAAAAAgAh07iQO5HvkTh&#10;AwAAPxEAAA4AAAAAAAAAAQAgAAAAKgEAAGRycy9lMm9Eb2MueG1sUEsFBgAAAAAGAAYAWQEAAH0H&#10;AAAAAA==&#10;">
                <o:lock v:ext="edit" aspectratio="f"/>
                <v:shape id=" 220" o:spid="_x0000_s1026" o:spt="100" style="position:absolute;left:4687;top:591;height:1730;width:2648;rotation:5898240f;v-text-anchor:middle;" fillcolor="#FFFFFF [3212]" filled="t" stroked="t" coordsize="2351,1730" o:gfxdata="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XW5+8AAAA&#10;2wAAAA8AAAAAAAAAAQAgAAAAIgAAAGRycy9kb3ducmV2LnhtbFBLAQIUABQAAAAIAIdO4kAzLwWe&#10;OwAAADkAAAAQAAAAAAAAAAEAIAAAAAsBAABkcnMvc2hhcGV4bWwueG1sUEsFBgAAAAAGAAYAWwEA&#10;ALUDAAAAAA==&#10;" path="m0,0l1787,0,2351,839,1787,1730,0,1730,0,0xe">
                  <v:path o:connectlocs="0,0;2012,0;2648,839;2012,1730;0,1730;0,0" o:connectangles="0,0,0,0,0,0"/>
                  <v:fill on="t" focussize="0,0"/>
                  <v:stroke weight="3pt" color="#000000 [3213]" miterlimit="8" joinstyle="miter"/>
                  <v:imagedata o:title=""/>
                  <o:lock v:ext="edit" aspectratio="f"/>
                </v:shape>
                <v:shape id=" 220" o:spid="_x0000_s1026" o:spt="100" style="position:absolute;left:4875;top:741;height:1493;width:2286;rotation:5898240f;v-text-anchor:middle;" fillcolor="#FFFFFF [3212]" filled="t" stroked="t" coordsize="2351,1730" o:gfxdata="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3MA4vQAA&#10;ANsAAAAPAAAAAAAAAAEAIAAAACIAAABkcnMvZG93bnJldi54bWxQSwECFAAUAAAACACHTuJAMy8F&#10;njsAAAA5AAAAEAAAAAAAAAABACAAAAAMAQAAZHJzL3NoYXBleG1sLnhtbFBLBQYAAAAABgAGAFsB&#10;AAC2AwAAAAA=&#10;" path="m0,0l1787,0,2351,839,1787,1730,0,1730,0,0xe">
                  <v:path o:connectlocs="0,0;1737,0;2286,724;1737,1493;0,1493;0,0" o:connectangles="0,0,0,0,0,0"/>
                  <v:fill on="t" focussize="0,0"/>
                  <v:stroke weight="1pt" color="#000000 [3213]" miterlimit="8" joinstyle="miter"/>
                  <v:imagedata o:title=""/>
                  <o:lock v:ext="edit" aspectratio="f"/>
                </v:shape>
              </v:group>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-921385</wp:posOffset>
                </wp:positionH>
                <wp:positionV relativeFrom="paragraph">
                  <wp:posOffset>-774065</wp:posOffset>
                </wp:positionV>
                <wp:extent cx="7127875" cy="10351135"/>
                <wp:effectExtent l="6350" t="6350" r="9525" b="24765"/>
                <wp:wrapNone/>
                <wp:docPr id="63" name="矩形 63"/>
                <wp:cNvGraphicFramePr/>
                <a:graphic xmlns:a="http://schemas.openxmlformats.org/drawingml/2006/main">
                  <a:graphicData uri="http://schemas.microsoft.com/office/word/2010/wordprocessingShape">
                    <wps:wsp>
                      <wps:cNvSpPr/>
                      <wps:spPr>
                        <a:xfrm>
                          <a:off x="0" y="0"/>
                          <a:ext cx="7127875" cy="103511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55pt;margin-top:-60.95pt;height:815.05pt;width:561.25pt;z-index:251682816;v-text-anchor:middle;mso-width-relative:page;mso-height-relative:page;" filled="f" stroked="t" coordsize="21600,21600" o:gfxdata="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FVPbY3AAAAA4BAAAPAAAAAAAAAAEAIAAAACIAAABkcnMvZG93bnJl&#10;di54bWxQSwECFAAUAAAACACHTuJAn5yULGsCAADPBAAADgAAAAAAAAABACAAAAArAQAAZHJzL2Uy&#10;b0RvYy54bWxQSwUGAAAAAAYABgBZAQAACAYAA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-791210</wp:posOffset>
                </wp:positionH>
                <wp:positionV relativeFrom="paragraph">
                  <wp:posOffset>-633730</wp:posOffset>
                </wp:positionV>
                <wp:extent cx="6866890" cy="10089515"/>
                <wp:effectExtent l="28575" t="28575" r="38735" b="35560"/>
                <wp:wrapNone/>
                <wp:docPr id="64" name="矩形 64"/>
                <wp:cNvGraphicFramePr/>
                <a:graphic xmlns:a="http://schemas.openxmlformats.org/drawingml/2006/main">
                  <a:graphicData uri="http://schemas.microsoft.com/office/word/2010/wordprocessingShape">
                    <wps:wsp>
                      <wps:cNvSpPr/>
                      <wps:spPr>
                        <a:xfrm>
                          <a:off x="0" y="0"/>
                          <a:ext cx="6866890" cy="10089515"/>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3pt;margin-top:-49.9pt;height:794.45pt;width:540.7pt;z-index:251681792;v-text-anchor:middle;mso-width-relative:page;mso-height-relative:page;" filled="f" stroked="t" coordsize="21600,21600" o:gfxdata="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74wkdsAAAANAQAADwAAAAAAAAABACAAAAAiAAAAZHJzL2Rvd25yZXYu&#10;eG1sUEsBAhQAFAAAAAgAh07iQFwd8VNqAgAAzwQAAA4AAAAAAAAAAQAgAAAAKgEAAGRycy9lMm9E&#10;b2MueG1sUEsFBgAAAAAGAAYAWQEAAAYGAAAAAA==&#10;">
                <v:fill on="f" focussize="0,0"/>
                <v:stroke weight="4.5pt" color="#000000 [3213]" miterlimit="8" joinstyle="miter"/>
                <v:imagedata o:title=""/>
                <o:lock v:ext="edit" aspectratio="f"/>
              </v:rect>
            </w:pict>
          </mc:Fallback>
        </mc:AlternateContent>
      </w:r>
    </w:p>
    <w:p>
      <w:pPr>
        <w:rPr>
          <w:rFonts w:hint="eastAsia"/>
          <w:sz w:val="21"/>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-248920</wp:posOffset>
                </wp:positionH>
                <wp:positionV relativeFrom="paragraph">
                  <wp:posOffset>-1140460</wp:posOffset>
                </wp:positionV>
                <wp:extent cx="674370" cy="1581785"/>
                <wp:effectExtent l="0" t="0" r="0" b="0"/>
                <wp:wrapNone/>
                <wp:docPr id="28" name="文本框 28"/>
                <wp:cNvGraphicFramePr/>
                <a:graphic xmlns:a="http://schemas.openxmlformats.org/drawingml/2006/main">
                  <a:graphicData uri="http://schemas.microsoft.com/office/word/2010/wordprocessingShape">
                    <wps:wsp>
                      <wps:cNvSpPr txBox="1"/>
                      <wps:spPr>
                        <a:xfrm>
                          <a:off x="1111250" y="133985"/>
                          <a:ext cx="674370" cy="158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jc w:val="distribute"/>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t>个人简历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89.8pt;height:124.55pt;width:53.1pt;z-index:251676672;mso-width-relative:page;mso-height-relative:page;" filled="f" stroked="f" coordsize="21600,21600" o:gfxdata="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NFa8S2gAAAAoBAAAPAAAAAAAAAAEA&#10;IAAAACIAAABkcnMvZG93bnJldi54bWxQSwECFAAUAAAACACHTuJA87P3rEYCAAB1BAAADgAAAAAA&#10;AAABACAAAAApAQAAZHJzL2Uyb0RvYy54bWxQSwUGAAAAAAYABgBZAQAA4QUAAAAA&#10;">
                <v:fill on="f" focussize="0,0"/>
                <v:stroke on="f" weight="0.5pt"/>
                <v:imagedata o:title=""/>
                <o:lock v:ext="edit" aspectratio="f"/>
                <v:textbox style="layout-flow:vertical-ideographic;">
                  <w:txbxContent>
                    <w:p>
                      <w:pPr>
                        <w:ind w:firstLine="420" w:firstLineChars="0"/>
                        <w:jc w:val="distribute"/>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52"/>
                          <w:lang w:val="en-US" w:eastAsia="zh-CN"/>
                          <w14:textFill>
                            <w14:solidFill>
                              <w14:schemeClr w14:val="tx1">
                                <w14:lumMod w14:val="85000"/>
                                <w14:lumOff w14:val="15000"/>
                              </w14:schemeClr>
                            </w14:solidFill>
                          </w14:textFill>
                        </w:rPr>
                        <w:t>个人简历</w:t>
                      </w:r>
                    </w:p>
                  </w:txbxContent>
                </v:textbox>
              </v:shape>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-606425</wp:posOffset>
                </wp:positionH>
                <wp:positionV relativeFrom="paragraph">
                  <wp:posOffset>6809740</wp:posOffset>
                </wp:positionV>
                <wp:extent cx="6492875" cy="396240"/>
                <wp:effectExtent l="0" t="0" r="3175" b="3175"/>
                <wp:wrapNone/>
                <wp:docPr id="20" name="组合 20"/>
                <wp:cNvGraphicFramePr/>
                <a:graphic xmlns:a="http://schemas.openxmlformats.org/drawingml/2006/main">
                  <a:graphicData uri="http://schemas.microsoft.com/office/word/2010/wordprocessingGroup">
                    <wpg:wgp>
                      <wpg:cNvGrpSpPr/>
                      <wpg:grpSpPr>
                        <a:xfrm>
                          <a:off x="0" y="0"/>
                          <a:ext cx="6492875" cy="396240"/>
                          <a:chOff x="5125" y="11889"/>
                          <a:chExt cx="10225" cy="624"/>
                        </a:xfrm>
                      </wpg:grpSpPr>
                      <wpg:grpSp>
                        <wpg:cNvPr id="18" name="组合 18"/>
                        <wpg:cNvGrpSpPr/>
                        <wpg:grpSpPr>
                          <a:xfrm>
                            <a:off x="5125" y="11998"/>
                            <a:ext cx="10225" cy="473"/>
                            <a:chOff x="5125" y="11998"/>
                            <a:chExt cx="10225" cy="473"/>
                          </a:xfrm>
                        </wpg:grpSpPr>
                        <wps:wsp>
                          <wps:cNvPr id="10" name="直接连接符 10"/>
                          <wps:cNvCnPr/>
                          <wps:spPr>
                            <a:xfrm>
                              <a:off x="7260" y="12465"/>
                              <a:ext cx="8090" cy="6"/>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平行四边形 87"/>
                          <wps:cNvSpPr/>
                          <wps:spPr>
                            <a:xfrm>
                              <a:off x="5125" y="11998"/>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7" name="TextBox 83"/>
                        <wps:cNvSpPr txBox="1"/>
                        <wps:spPr bwMode="auto">
                          <a:xfrm>
                            <a:off x="5460" y="11889"/>
                            <a:ext cx="1685" cy="624"/>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工作技能</w:t>
                              </w:r>
                            </w:p>
                          </w:txbxContent>
                        </wps:txbx>
                        <wps:bodyPr wrap="square">
                          <a:noAutofit/>
                        </wps:bodyPr>
                      </wps:wsp>
                    </wpg:wgp>
                  </a:graphicData>
                </a:graphic>
              </wp:anchor>
            </w:drawing>
          </mc:Choice>
          <mc:Fallback>
            <w:pict>
              <v:group id="_x0000_s1026" o:spid="_x0000_s1026" o:spt="203" style="position:absolute;left:0pt;margin-left:-47.75pt;margin-top:536.2pt;height:31.2pt;width:511.25pt;z-index:251667456;mso-width-relative:page;mso-height-relative:page;" coordorigin="5125,11889" coordsize="10225,624" o:gfxdata="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TBsR53QAAAA0BAAAPAAAAAAAAAAEAIAAAACIAAABkcnMvZG93&#10;bnJldi54bWxQSwECFAAUAAAACACHTuJARwF4i/wDAADZCgAADgAAAAAAAAABACAAAAAsAQAAZHJz&#10;L2Uyb0RvYy54bWxQSwUGAAAAAAYABgBZAQAAmgcAAAAA&#10;">
                <o:lock v:ext="edit" aspectratio="f"/>
                <v:group id="_x0000_s1026" o:spid="_x0000_s1026" o:spt="203" style="position:absolute;left:5125;top:11998;height:473;width:10225;" coordorigin="5125,11998" coordsize="10225,47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line id="_x0000_s1026" o:spid="_x0000_s1026" o:spt="20" style="position:absolute;left:7260;top:12465;height:6;width:8090;" filled="f" stroked="t" coordsize="21600,21600" o:gfxdata="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lSUMvQAA&#10;ANsAAAAPAAAAAAAAAAEAIAAAACIAAABkcnMvZG93bnJldi54bWxQSwECFAAUAAAACACHTuJAMy8F&#10;njsAAAA5AAAAEAAAAAAAAAABACAAAAAMAQAAZHJzL3NoYXBleG1sLnhtbFBLBQYAAAAABgAGAFsB&#10;AAC2AwAAAAA=&#10;">
                    <v:fill on="f" focussize="0,0"/>
                    <v:stroke weight="0.25pt" color="#808080 [1629]" miterlimit="8" joinstyle="miter" dashstyle="3 1"/>
                    <v:imagedata o:title=""/>
                    <o:lock v:ext="edit" aspectratio="f"/>
                  </v:line>
                  <v:rect id="平行四边形 87" o:spid="_x0000_s1026" o:spt="1" style="position:absolute;left:5125;top:11998;height:467;width:2268;v-text-anchor:middle;" fillcolor="#000000 [3213]" filled="t" stroked="f" coordsize="21600,21600" o:gfxdata="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15EZ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TextBox 83" o:spid="_x0000_s1026" o:spt="202" type="#_x0000_t202" style="position:absolute;left:5460;top:11889;height:624;width:168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工作技能</w:t>
                        </w:r>
                      </w:p>
                    </w:txbxContent>
                  </v:textbox>
                </v:shape>
              </v:group>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-365760</wp:posOffset>
                </wp:positionH>
                <wp:positionV relativeFrom="paragraph">
                  <wp:posOffset>7296150</wp:posOffset>
                </wp:positionV>
                <wp:extent cx="6448425" cy="366395"/>
                <wp:effectExtent l="0" t="0" r="0" b="0"/>
                <wp:wrapNone/>
                <wp:docPr id="36"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448425" cy="366395"/>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熟练掌握ps、ai、以及各种办公软件WPS：PPT/word/excel 等，英语 获得六级证书</w:t>
                            </w: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28.8pt;margin-top:574.5pt;height:28.85pt;width:507.75pt;mso-position-horizontal-relative:margin;z-index:251664384;mso-width-relative:page;mso-height-relative:page;" filled="f" stroked="f" coordsize="21600,21600" o:gfxdata="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2rg82QAAAA0BAAAPAAAAAAAAAAEAIAAA&#10;ACIAAABkcnMvZG93bnJldi54bWxQSwECFAAUAAAACACHTuJAj8tpyAsCAAAXBAAADgAAAAAAAAAB&#10;ACAAAAAoAQAAZHJzL2Uyb0RvYy54bWxQSwUGAAAAAAYABgBZAQAApQU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熟练掌握ps、ai、以及各种办公软件WPS：PPT/word/excel 等，英语 获得六级证书</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-365760</wp:posOffset>
                </wp:positionH>
                <wp:positionV relativeFrom="paragraph">
                  <wp:posOffset>8415020</wp:posOffset>
                </wp:positionV>
                <wp:extent cx="6275070" cy="845820"/>
                <wp:effectExtent l="0" t="0" r="0" b="0"/>
                <wp:wrapNone/>
                <wp:docPr id="35"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275070" cy="845820"/>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r>
                              <w:rPr>
                                <w:rFonts w:hint="eastAsia" w:ascii="微软雅黑" w:hAnsi="微软雅黑" w:eastAsia="微软雅黑" w:cs="微软雅黑"/>
                                <w:b w:val="0"/>
                                <w:i w:val="0"/>
                                <w:caps w:val="0"/>
                                <w:color w:val="383838"/>
                                <w:spacing w:val="0"/>
                                <w:kern w:val="0"/>
                                <w:sz w:val="21"/>
                                <w:szCs w:val="21"/>
                                <w:lang w:val="en-US" w:eastAsia="zh-CN" w:bidi="ar"/>
                              </w:rPr>
                              <w:t>本人是一个有创意,有进取心的女孩. 具有一定的艺术修养，审美眼光，擅长摄影。积极乐观是我最大的优点,不会轻易认输.本人是一个有创意,有进取心的女孩. 具有一定的艺术修养，审美眼光，擅长摄影。积极乐观是我最大的优点,不会轻易认输.</w:t>
                            </w:r>
                          </w:p>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28.8pt;margin-top:662.6pt;height:66.6pt;width:494.1pt;mso-position-horizontal-relative:margin;z-index:251663360;mso-width-relative:page;mso-height-relative:page;" filled="f" stroked="f" coordsize="21600,21600" o:gfxdata="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ZxdDZAAAADQEAAA8AAAAAAAAAAQAgAAAA&#10;IgAAAGRycy9kb3ducmV2LnhtbFBLAQIUABQAAAAIAIdO4kDFp/g2CgIAABcEAAAOAAAAAAAAAAEA&#10;IAAAACgBAABkcnMvZTJvRG9jLnhtbFBLBQYAAAAABgAGAFkBAACkBQ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r>
                        <w:rPr>
                          <w:rFonts w:hint="eastAsia" w:ascii="微软雅黑" w:hAnsi="微软雅黑" w:eastAsia="微软雅黑" w:cs="微软雅黑"/>
                          <w:b w:val="0"/>
                          <w:i w:val="0"/>
                          <w:caps w:val="0"/>
                          <w:color w:val="383838"/>
                          <w:spacing w:val="0"/>
                          <w:kern w:val="0"/>
                          <w:sz w:val="21"/>
                          <w:szCs w:val="21"/>
                          <w:lang w:val="en-US" w:eastAsia="zh-CN" w:bidi="ar"/>
                        </w:rPr>
                        <w:t>本人是一个有创意,有进取心的女孩. 具有一定的艺术修养，审美眼光，擅长摄影。积极乐观是我最大的优点,不会轻易认输.本人是一个有创意,有进取心的女孩. 具有一定的艺术修养，审美眼光，擅长摄影。积极乐观是我最大的优点,不会轻易认输.</w:t>
                      </w:r>
                    </w:p>
                    <w:p>
                      <w:pPr>
                        <w:pStyle w:val="6"/>
                        <w:numPr>
                          <w:ilvl w:val="0"/>
                          <w:numId w:val="0"/>
                        </w:numPr>
                        <w:spacing w:line="400" w:lineRule="exact"/>
                        <w:ind w:leftChars="0"/>
                        <w:rPr>
                          <w:rFonts w:hint="eastAsia" w:ascii="微软雅黑" w:hAnsi="微软雅黑" w:eastAsia="微软雅黑" w:cs="微软雅黑"/>
                          <w:b w:val="0"/>
                          <w:i w:val="0"/>
                          <w:caps w:val="0"/>
                          <w:color w:val="383838"/>
                          <w:spacing w:val="0"/>
                          <w:kern w:val="0"/>
                          <w:sz w:val="21"/>
                          <w:szCs w:val="21"/>
                          <w:lang w:val="en-US" w:eastAsia="zh-CN" w:bidi="ar"/>
                        </w:rPr>
                      </w:pPr>
                    </w:p>
                  </w:txbxContent>
                </v:textbox>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-616585</wp:posOffset>
                </wp:positionH>
                <wp:positionV relativeFrom="paragraph">
                  <wp:posOffset>7954645</wp:posOffset>
                </wp:positionV>
                <wp:extent cx="6490970" cy="396240"/>
                <wp:effectExtent l="0" t="0" r="5080" b="3175"/>
                <wp:wrapNone/>
                <wp:docPr id="16" name="组合 16"/>
                <wp:cNvGraphicFramePr/>
                <a:graphic xmlns:a="http://schemas.openxmlformats.org/drawingml/2006/main">
                  <a:graphicData uri="http://schemas.microsoft.com/office/word/2010/wordprocessingGroup">
                    <wpg:wgp>
                      <wpg:cNvGrpSpPr/>
                      <wpg:grpSpPr>
                        <a:xfrm>
                          <a:off x="0" y="0"/>
                          <a:ext cx="6490970" cy="396240"/>
                          <a:chOff x="5109" y="13528"/>
                          <a:chExt cx="10222" cy="624"/>
                        </a:xfrm>
                      </wpg:grpSpPr>
                      <wpg:grpSp>
                        <wpg:cNvPr id="14" name="组合 14"/>
                        <wpg:cNvGrpSpPr/>
                        <wpg:grpSpPr>
                          <a:xfrm>
                            <a:off x="5109" y="13635"/>
                            <a:ext cx="10222" cy="467"/>
                            <a:chOff x="5109" y="13635"/>
                            <a:chExt cx="10222" cy="467"/>
                          </a:xfrm>
                        </wpg:grpSpPr>
                        <wps:wsp>
                          <wps:cNvPr id="13" name="平行四边形 87"/>
                          <wps:cNvSpPr/>
                          <wps:spPr>
                            <a:xfrm>
                              <a:off x="5109" y="13635"/>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wps:spPr>
                            <a:xfrm flipV="1">
                              <a:off x="7241" y="14090"/>
                              <a:ext cx="8090" cy="6"/>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7" name="TextBox 83"/>
                        <wps:cNvSpPr txBox="1"/>
                        <wps:spPr bwMode="auto">
                          <a:xfrm>
                            <a:off x="5460" y="13528"/>
                            <a:ext cx="1685" cy="624"/>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自我评价</w:t>
                              </w:r>
                            </w:p>
                          </w:txbxContent>
                        </wps:txbx>
                        <wps:bodyPr wrap="square">
                          <a:noAutofit/>
                        </wps:bodyPr>
                      </wps:wsp>
                    </wpg:wgp>
                  </a:graphicData>
                </a:graphic>
              </wp:anchor>
            </w:drawing>
          </mc:Choice>
          <mc:Fallback>
            <w:pict>
              <v:group id="_x0000_s1026" o:spid="_x0000_s1026" o:spt="203" style="position:absolute;left:0pt;margin-left:-48.55pt;margin-top:626.35pt;height:31.2pt;width:511.1pt;z-index:251668480;mso-width-relative:page;mso-height-relative:page;" coordorigin="5109,13528" coordsize="10222,624" o:gfxdata="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H2Z+uPbAAAADQEAAA8AAAAAAAAAAQAgAAAA&#10;IgAAAGRycy9kb3ducmV2LnhtbFBLAQIUABQAAAAIAIdO4kC261L4CQQAAOQKAAAOAAAAAAAAAAEA&#10;IAAAACoBAABkcnMvZTJvRG9jLnhtbFBLBQYAAAAABgAGAFkBAAClBwAAAAA=&#10;">
                <o:lock v:ext="edit" aspectratio="f"/>
                <v:group id="_x0000_s1026" o:spid="_x0000_s1026" o:spt="203" style="position:absolute;left:5109;top:13635;height:467;width:10222;" coordorigin="5109,13635" coordsize="10222,46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平行四边形 87" o:spid="_x0000_s1026" o:spt="1" style="position:absolute;left:5109;top:13635;height:467;width:2268;v-text-anchor:middle;" fillcolor="#000000 [3213]" filled="t" stroked="f" coordsize="21600,21600" o:gfxdata="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SKUx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line id="_x0000_s1026" o:spid="_x0000_s1026" o:spt="20" style="position:absolute;left:7241;top:14090;flip:y;height:6;width:8090;" filled="f" stroked="t" coordsize="21600,21600" o:gfxdata="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uItq1twAAANsAAAAP&#10;AAAAAAAAAAEAIAAAACIAAABkcnMvZG93bnJldi54bWxQSwECFAAUAAAACACHTuJAMy8FnjsAAAA5&#10;AAAAEAAAAAAAAAABACAAAAAGAQAAZHJzL3NoYXBleG1sLnhtbFBLBQYAAAAABgAGAFsBAACwAwAA&#10;AAA=&#10;">
                    <v:fill on="f" focussize="0,0"/>
                    <v:stroke weight="0.25pt" color="#808080 [1629]" miterlimit="8" joinstyle="miter" dashstyle="3 1"/>
                    <v:imagedata o:title=""/>
                    <o:lock v:ext="edit" aspectratio="f"/>
                  </v:line>
                </v:group>
                <v:shape id="TextBox 83" o:spid="_x0000_s1026" o:spt="202" type="#_x0000_t202" style="position:absolute;left:5460;top:13528;height:624;width:1685;"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自我评价</w:t>
                        </w:r>
                      </w:p>
                    </w:txbxContent>
                  </v:textbox>
                </v:shape>
              </v:group>
            </w:pict>
          </mc:Fallback>
        </mc:AlternateContent>
      </w:r>
      <w:r>
        <w:rPr>
          <w:sz w:val="21"/>
        </w:rPr>
        <w:drawing>
          <wp:anchor distT="0" distB="0" distL="114300" distR="114300" simplePos="0" relativeHeight="251671552" behindDoc="0" locked="0" layoutInCell="1" allowOverlap="1">
            <wp:simplePos x="0" y="0"/>
            <wp:positionH relativeFrom="column">
              <wp:posOffset>4528820</wp:posOffset>
            </wp:positionH>
            <wp:positionV relativeFrom="paragraph">
              <wp:posOffset>-468630</wp:posOffset>
            </wp:positionV>
            <wp:extent cx="1362075" cy="1774190"/>
            <wp:effectExtent l="9525" t="9525" r="19050" b="26035"/>
            <wp:wrapNone/>
            <wp:docPr id="46" name="图片 67" descr="006CYEaqzy7aZudRepG18&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7" descr="006CYEaqzy7aZudRepG18&amp;690"/>
                    <pic:cNvPicPr>
                      <a:picLocks noChangeAspect="1"/>
                    </pic:cNvPicPr>
                  </pic:nvPicPr>
                  <pic:blipFill>
                    <a:blip r:embed="rId4"/>
                    <a:srcRect l="12646" t="2119" r="11518" b="13000"/>
                    <a:stretch>
                      <a:fillRect/>
                    </a:stretch>
                  </pic:blipFill>
                  <pic:spPr>
                    <a:xfrm>
                      <a:off x="0" y="0"/>
                      <a:ext cx="1362075" cy="1774190"/>
                    </a:xfrm>
                    <a:prstGeom prst="rect">
                      <a:avLst/>
                    </a:prstGeom>
                    <a:ln>
                      <a:solidFill>
                        <a:schemeClr val="tx1">
                          <a:lumMod val="50000"/>
                          <a:lumOff val="50000"/>
                        </a:schemeClr>
                      </a:solidFill>
                    </a:ln>
                    <a:effectLst/>
                  </pic:spPr>
                </pic:pic>
              </a:graphicData>
            </a:graphic>
          </wp:anchor>
        </w:drawing>
      </w:r>
      <w:r>
        <w:rPr>
          <w:sz w:val="21"/>
        </w:rPr>
        <mc:AlternateContent>
          <mc:Choice Requires="wpg">
            <w:drawing>
              <wp:anchor distT="0" distB="0" distL="114300" distR="114300" simplePos="0" relativeHeight="251672576" behindDoc="0" locked="0" layoutInCell="1" allowOverlap="1">
                <wp:simplePos x="0" y="0"/>
                <wp:positionH relativeFrom="column">
                  <wp:posOffset>788670</wp:posOffset>
                </wp:positionH>
                <wp:positionV relativeFrom="paragraph">
                  <wp:posOffset>-555625</wp:posOffset>
                </wp:positionV>
                <wp:extent cx="3517900" cy="1716405"/>
                <wp:effectExtent l="0" t="0" r="0" b="0"/>
                <wp:wrapNone/>
                <wp:docPr id="1" name="组合 1"/>
                <wp:cNvGraphicFramePr/>
                <a:graphic xmlns:a="http://schemas.openxmlformats.org/drawingml/2006/main">
                  <a:graphicData uri="http://schemas.microsoft.com/office/word/2010/wordprocessingGroup">
                    <wpg:wgp>
                      <wpg:cNvGrpSpPr/>
                      <wpg:grpSpPr>
                        <a:xfrm>
                          <a:off x="0" y="0"/>
                          <a:ext cx="3517900" cy="1716405"/>
                          <a:chOff x="8470" y="881"/>
                          <a:chExt cx="5540" cy="2703"/>
                        </a:xfrm>
                      </wpg:grpSpPr>
                      <wps:wsp>
                        <wps:cNvPr id="41" name="文本框 41"/>
                        <wps:cNvSpPr txBox="1"/>
                        <wps:spPr>
                          <a:xfrm>
                            <a:off x="8648" y="1753"/>
                            <a:ext cx="5362" cy="5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女/  23岁 / 广州 /  汉族 / 工作经验三年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14"/>
                        <wps:cNvSpPr txBox="1"/>
                        <wps:spPr>
                          <a:xfrm>
                            <a:off x="8470" y="881"/>
                            <a:ext cx="2225" cy="862"/>
                          </a:xfrm>
                          <a:prstGeom prst="rect">
                            <a:avLst/>
                          </a:prstGeom>
                          <a:noFill/>
                          <a:ln w="6350">
                            <a:noFill/>
                          </a:ln>
                        </wps:spPr>
                        <wps:txbx>
                          <w:txbxContent>
                            <w:p>
                              <w:pPr>
                                <w:keepNext w:val="0"/>
                                <w:keepLines w:val="0"/>
                                <w:widowControl w:val="0"/>
                                <w:suppressLineNumbers w:val="0"/>
                                <w:spacing w:before="0" w:beforeAutospacing="0" w:after="0" w:afterAutospacing="0"/>
                                <w:ind w:left="0" w:right="418" w:rightChars="199"/>
                                <w:jc w:val="center"/>
                                <w:rPr>
                                  <w:rFonts w:hint="eastAsia" w:ascii="微软雅黑" w:hAnsi="微软雅黑" w:eastAsia="微软雅黑" w:cs="微软雅黑"/>
                                  <w:color w:val="000000" w:themeColor="text1"/>
                                  <w:sz w:val="24"/>
                                  <w:szCs w:val="32"/>
                                  <w:u w:val="single"/>
                                  <w:lang w:val="en-US"/>
                                  <w14:textFill>
                                    <w14:solidFill>
                                      <w14:schemeClr w14:val="tx1"/>
                                    </w14:solidFill>
                                  </w14:textFill>
                                </w:rPr>
                              </w:pPr>
                              <w:r>
                                <w:rPr>
                                  <w:rFonts w:hint="eastAsia" w:ascii="微软雅黑" w:hAnsi="微软雅黑" w:eastAsia="微软雅黑" w:cs="微软雅黑"/>
                                  <w:b/>
                                  <w:color w:val="000000" w:themeColor="text1"/>
                                  <w:kern w:val="2"/>
                                  <w:sz w:val="40"/>
                                  <w:szCs w:val="48"/>
                                  <w:lang w:val="en-US" w:eastAsia="zh-CN" w:bidi="ar"/>
                                  <w14:textFill>
                                    <w14:solidFill>
                                      <w14:schemeClr w14:val="tx1"/>
                                    </w14:solidFill>
                                  </w14:textFill>
                                </w:rPr>
                                <w:t>茹佳琳</w:t>
                              </w:r>
                            </w:p>
                          </w:txbxContent>
                        </wps:txbx>
                        <wps:bodyPr wrap="square" upright="1"/>
                      </wps:wsp>
                      <wps:wsp>
                        <wps:cNvPr id="4" name="文本框 4"/>
                        <wps:cNvSpPr txBox="1"/>
                        <wps:spPr>
                          <a:xfrm>
                            <a:off x="8655" y="2586"/>
                            <a:ext cx="3629" cy="9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电  话：138001380000</w:t>
                              </w:r>
                            </w:p>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邮  箱：1008611@qq.com</w:t>
                              </w: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文本框 29"/>
                        <wps:cNvSpPr txBox="1"/>
                        <wps:spPr>
                          <a:xfrm>
                            <a:off x="10097" y="1155"/>
                            <a:ext cx="2913" cy="5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shd w:val="clear" w:fill="FFFFFF"/>
                                  <w:lang w:val="en-US" w:eastAsia="zh-CN" w:bidi="ar-SA"/>
                                  <w14:textFill>
                                    <w14:solidFill>
                                      <w14:schemeClr w14:val="tx1"/>
                                    </w14:solidFill>
                                  </w14:textFill>
                                </w:rPr>
                                <w:t>应聘：插画设计师</w:t>
                              </w:r>
                            </w:p>
                            <w:p>
                              <w:pPr>
                                <w:numPr>
                                  <w:ilvl w:val="0"/>
                                  <w:numId w:val="0"/>
                                </w:numPr>
                                <w:adjustRightInd w:val="0"/>
                                <w:snapToGrid w:val="0"/>
                                <w:spacing w:after="62" w:afterLines="20"/>
                                <w:ind w:leftChars="0"/>
                                <w:jc w:val="left"/>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连接符 31"/>
                        <wps:cNvCnPr/>
                        <wps:spPr>
                          <a:xfrm flipV="1">
                            <a:off x="8695" y="2385"/>
                            <a:ext cx="4574" cy="12"/>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1pt;margin-top:-43.75pt;height:135.15pt;width:277pt;z-index:251672576;mso-width-relative:page;mso-height-relative:page;" coordorigin="8470,881" coordsize="5540,2703" o:gfxdata="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IHK+x/aAAAACwEAAA8AAAAAAAAAAQAgAAAAIgAAAGRycy9k&#10;b3ducmV2LnhtbFBLAQIUABQAAAAIAIdO4kCIw06oAQQAAFEOAAAOAAAAAAAAAAEAIAAAACkBAABk&#10;cnMvZTJvRG9jLnhtbFBLBQYAAAAABgAGAFkBAACcBwAAAAA=&#10;">
                <o:lock v:ext="edit" aspectratio="f"/>
                <v:shape id="_x0000_s1026" o:spid="_x0000_s1026" o:spt="202" type="#_x0000_t202" style="position:absolute;left:8648;top:1753;height:549;width:5362;"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女/  23岁 / 广州 /  汉族 / 工作经验三年</w:t>
                        </w:r>
                      </w:p>
                    </w:txbxContent>
                  </v:textbox>
                </v:shape>
                <v:shape id="文本框 14" o:spid="_x0000_s1026" o:spt="202" type="#_x0000_t202" style="position:absolute;left:8470;top:881;height:862;width:2225;"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widowControl w:val="0"/>
                          <w:suppressLineNumbers w:val="0"/>
                          <w:spacing w:before="0" w:beforeAutospacing="0" w:after="0" w:afterAutospacing="0"/>
                          <w:ind w:left="0" w:right="418" w:rightChars="199"/>
                          <w:jc w:val="center"/>
                          <w:rPr>
                            <w:rFonts w:hint="eastAsia" w:ascii="微软雅黑" w:hAnsi="微软雅黑" w:eastAsia="微软雅黑" w:cs="微软雅黑"/>
                            <w:color w:val="000000" w:themeColor="text1"/>
                            <w:sz w:val="24"/>
                            <w:szCs w:val="32"/>
                            <w:u w:val="single"/>
                            <w:lang w:val="en-US"/>
                            <w14:textFill>
                              <w14:solidFill>
                                <w14:schemeClr w14:val="tx1"/>
                              </w14:solidFill>
                            </w14:textFill>
                          </w:rPr>
                        </w:pPr>
                        <w:r>
                          <w:rPr>
                            <w:rFonts w:hint="eastAsia" w:ascii="微软雅黑" w:hAnsi="微软雅黑" w:eastAsia="微软雅黑" w:cs="微软雅黑"/>
                            <w:b/>
                            <w:color w:val="000000" w:themeColor="text1"/>
                            <w:kern w:val="2"/>
                            <w:sz w:val="40"/>
                            <w:szCs w:val="48"/>
                            <w:lang w:val="en-US" w:eastAsia="zh-CN" w:bidi="ar"/>
                            <w14:textFill>
                              <w14:solidFill>
                                <w14:schemeClr w14:val="tx1"/>
                              </w14:solidFill>
                            </w14:textFill>
                          </w:rPr>
                          <w:t>茹佳琳</w:t>
                        </w:r>
                      </w:p>
                    </w:txbxContent>
                  </v:textbox>
                </v:shape>
                <v:shape id="_x0000_s1026" o:spid="_x0000_s1026" o:spt="202" type="#_x0000_t202" style="position:absolute;left:8655;top:2586;height:998;width:3629;"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电  话：138001380000</w:t>
                        </w:r>
                      </w:p>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邮  箱：1008611@qq.com</w:t>
                        </w: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p>
                    </w:txbxContent>
                  </v:textbox>
                </v:shape>
                <v:shape id="_x0000_s1026" o:spid="_x0000_s1026" o:spt="202" type="#_x0000_t202" style="position:absolute;left:10097;top:1155;height:572;width:2913;"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numPr>
                            <w:ilvl w:val="0"/>
                            <w:numId w:val="0"/>
                          </w:numPr>
                          <w:adjustRightInd w:val="0"/>
                          <w:snapToGrid w:val="0"/>
                          <w:spacing w:after="62" w:afterLines="20"/>
                          <w:ind w:leftChars="0"/>
                          <w:jc w:val="left"/>
                          <w:rPr>
                            <w:rFonts w:hint="eastAsia" w:ascii="微软雅黑" w:hAnsi="微软雅黑" w:eastAsia="微软雅黑" w:cs="微软雅黑"/>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4"/>
                            <w:szCs w:val="24"/>
                            <w:shd w:val="clear" w:fill="FFFFFF"/>
                            <w:lang w:val="en-US" w:eastAsia="zh-CN" w:bidi="ar-SA"/>
                            <w14:textFill>
                              <w14:solidFill>
                                <w14:schemeClr w14:val="tx1"/>
                              </w14:solidFill>
                            </w14:textFill>
                          </w:rPr>
                          <w:t>应聘：插画设计师</w:t>
                        </w:r>
                      </w:p>
                      <w:p>
                        <w:pPr>
                          <w:numPr>
                            <w:ilvl w:val="0"/>
                            <w:numId w:val="0"/>
                          </w:numPr>
                          <w:adjustRightInd w:val="0"/>
                          <w:snapToGrid w:val="0"/>
                          <w:spacing w:after="62" w:afterLines="20"/>
                          <w:ind w:leftChars="0"/>
                          <w:jc w:val="left"/>
                          <w:rPr>
                            <w:rFonts w:hint="eastAsia" w:ascii="微软雅黑" w:hAnsi="微软雅黑" w:eastAsia="微软雅黑" w:cs="微软雅黑"/>
                            <w:b/>
                            <w:bCs/>
                            <w:i w:val="0"/>
                            <w:caps w:val="0"/>
                            <w:color w:val="000000" w:themeColor="text1"/>
                            <w:spacing w:val="0"/>
                            <w:kern w:val="0"/>
                            <w:sz w:val="24"/>
                            <w:szCs w:val="24"/>
                            <w:shd w:val="clear" w:fill="FFFFFF"/>
                            <w:lang w:val="en-US" w:eastAsia="zh-CN" w:bidi="ar-SA"/>
                            <w14:textFill>
                              <w14:solidFill>
                                <w14:schemeClr w14:val="tx1"/>
                              </w14:solidFill>
                            </w14:textFill>
                          </w:rPr>
                        </w:pPr>
                      </w:p>
                    </w:txbxContent>
                  </v:textbox>
                </v:shape>
                <v:line id="_x0000_s1026" o:spid="_x0000_s1026" o:spt="20" style="position:absolute;left:8695;top:2385;flip:y;height:12;width:4574;" filled="f" stroked="t" coordsize="21600,21600" o:gfxdata="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XhtW5AAAA2wAA&#10;AA8AAAAAAAAAAQAgAAAAIgAAAGRycy9kb3ducmV2LnhtbFBLAQIUABQAAAAIAIdO4kAzLwWeOwAA&#10;ADkAAAAQAAAAAAAAAAEAIAAAAAgBAABkcnMvc2hhcGV4bWwueG1sUEsFBgAAAAAGAAYAWwEAALID&#10;AAAAAA==&#10;">
                  <v:fill on="f" focussize="0,0"/>
                  <v:stroke weight="0.25pt" color="#808080 [1629]" miterlimit="8" joinstyle="miter" dashstyle="3 1"/>
                  <v:imagedata o:title=""/>
                  <o:lock v:ext="edit" aspectratio="f"/>
                </v:line>
              </v:group>
            </w:pict>
          </mc:Fallback>
        </mc:AlternateContent>
      </w:r>
      <w:r>
        <w:rPr>
          <w:sz w:val="21"/>
        </w:rPr>
        <mc:AlternateContent>
          <mc:Choice Requires="wpg">
            <w:drawing>
              <wp:anchor distT="0" distB="0" distL="114300" distR="114300" simplePos="0" relativeHeight="251675648" behindDoc="0" locked="0" layoutInCell="1" allowOverlap="1">
                <wp:simplePos x="0" y="0"/>
                <wp:positionH relativeFrom="column">
                  <wp:posOffset>-435610</wp:posOffset>
                </wp:positionH>
                <wp:positionV relativeFrom="paragraph">
                  <wp:posOffset>-1099185</wp:posOffset>
                </wp:positionV>
                <wp:extent cx="907415" cy="1900555"/>
                <wp:effectExtent l="19050" t="19050" r="26035" b="42545"/>
                <wp:wrapNone/>
                <wp:docPr id="26" name="组合 26"/>
                <wp:cNvGraphicFramePr/>
                <a:graphic xmlns:a="http://schemas.openxmlformats.org/drawingml/2006/main">
                  <a:graphicData uri="http://schemas.microsoft.com/office/word/2010/wordprocessingGroup">
                    <wpg:wgp>
                      <wpg:cNvGrpSpPr/>
                      <wpg:grpSpPr>
                        <a:xfrm>
                          <a:off x="0" y="0"/>
                          <a:ext cx="907415" cy="1900555"/>
                          <a:chOff x="5146" y="132"/>
                          <a:chExt cx="1730" cy="2648"/>
                        </a:xfrm>
                      </wpg:grpSpPr>
                      <wps:wsp>
                        <wps:cNvPr id="220" name=" 220"/>
                        <wps:cNvSpPr/>
                        <wps:spPr>
                          <a:xfrm rot="5400000">
                            <a:off x="4687" y="591"/>
                            <a:ext cx="2648" cy="1730"/>
                          </a:xfrm>
                          <a:custGeom>
                            <a:avLst/>
                            <a:gdLst>
                              <a:gd name="connsiteX0" fmla="*/ 0 w 2351"/>
                              <a:gd name="connsiteY0" fmla="*/ 0 h 1730"/>
                              <a:gd name="connsiteX1" fmla="*/ 1787 w 2351"/>
                              <a:gd name="connsiteY1" fmla="*/ 0 h 1730"/>
                              <a:gd name="connsiteX2" fmla="*/ 2351 w 2351"/>
                              <a:gd name="connsiteY2" fmla="*/ 839 h 1730"/>
                              <a:gd name="connsiteX3" fmla="*/ 1787 w 2351"/>
                              <a:gd name="connsiteY3" fmla="*/ 1730 h 1730"/>
                              <a:gd name="connsiteX4" fmla="*/ 0 w 2351"/>
                              <a:gd name="connsiteY4" fmla="*/ 1730 h 1730"/>
                              <a:gd name="connsiteX5" fmla="*/ 0 w 2351"/>
                              <a:gd name="connsiteY5" fmla="*/ 0 h 1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51" h="1730">
                                <a:moveTo>
                                  <a:pt x="0" y="0"/>
                                </a:moveTo>
                                <a:lnTo>
                                  <a:pt x="1787" y="0"/>
                                </a:lnTo>
                                <a:lnTo>
                                  <a:pt x="2351" y="839"/>
                                </a:lnTo>
                                <a:lnTo>
                                  <a:pt x="1787" y="1730"/>
                                </a:lnTo>
                                <a:lnTo>
                                  <a:pt x="0" y="1730"/>
                                </a:lnTo>
                                <a:lnTo>
                                  <a:pt x="0" y="0"/>
                                </a:lnTo>
                                <a:close/>
                              </a:path>
                            </a:pathLst>
                          </a:cu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5" name=" 220"/>
                        <wps:cNvSpPr/>
                        <wps:spPr>
                          <a:xfrm rot="5400000">
                            <a:off x="4875" y="741"/>
                            <a:ext cx="2286" cy="1493"/>
                          </a:xfrm>
                          <a:custGeom>
                            <a:avLst/>
                            <a:gdLst>
                              <a:gd name="connsiteX0" fmla="*/ 0 w 2351"/>
                              <a:gd name="connsiteY0" fmla="*/ 0 h 1730"/>
                              <a:gd name="connsiteX1" fmla="*/ 1787 w 2351"/>
                              <a:gd name="connsiteY1" fmla="*/ 0 h 1730"/>
                              <a:gd name="connsiteX2" fmla="*/ 2351 w 2351"/>
                              <a:gd name="connsiteY2" fmla="*/ 839 h 1730"/>
                              <a:gd name="connsiteX3" fmla="*/ 1787 w 2351"/>
                              <a:gd name="connsiteY3" fmla="*/ 1730 h 1730"/>
                              <a:gd name="connsiteX4" fmla="*/ 0 w 2351"/>
                              <a:gd name="connsiteY4" fmla="*/ 1730 h 1730"/>
                              <a:gd name="connsiteX5" fmla="*/ 0 w 2351"/>
                              <a:gd name="connsiteY5" fmla="*/ 0 h 1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51" h="1730">
                                <a:moveTo>
                                  <a:pt x="0" y="0"/>
                                </a:moveTo>
                                <a:lnTo>
                                  <a:pt x="1787" y="0"/>
                                </a:lnTo>
                                <a:lnTo>
                                  <a:pt x="2351" y="839"/>
                                </a:lnTo>
                                <a:lnTo>
                                  <a:pt x="1787" y="1730"/>
                                </a:lnTo>
                                <a:lnTo>
                                  <a:pt x="0" y="1730"/>
                                </a:lnTo>
                                <a:lnTo>
                                  <a:pt x="0" y="0"/>
                                </a:ln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34.3pt;margin-top:-86.55pt;height:149.65pt;width:71.45pt;z-index:251675648;mso-width-relative:page;mso-height-relative:page;" coordorigin="5146,132" coordsize="1730,2648" o:gfxdata="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MMQb1vbAAAACwEA&#10;AA8AAAAAAAAAAQAgAAAAIgAAAGRycy9kb3ducmV2LnhtbFBLAQIUABQAAAAIAIdO4kDrJq+d3wMA&#10;AEARAAAOAAAAAAAAAAEAIAAAACoBAABkcnMvZTJvRG9jLnhtbFBLBQYAAAAABgAGAFkBAAB7BwAA&#10;AAA=&#10;">
                <o:lock v:ext="edit" aspectratio="f"/>
                <v:shape id=" 220" o:spid="_x0000_s1026" o:spt="100" style="position:absolute;left:4687;top:591;height:1730;width:2648;rotation:5898240f;v-text-anchor:middle;" fillcolor="#FFFFFF [3212]" filled="t" stroked="t" coordsize="2351,1730" o:gfxdata="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BsdzugAAANwA&#10;AAAPAAAAAAAAAAEAIAAAACIAAABkcnMvZG93bnJldi54bWxQSwECFAAUAAAACACHTuJAMy8FnjsA&#10;AAA5AAAAEAAAAAAAAAABACAAAAAJAQAAZHJzL3NoYXBleG1sLnhtbFBLBQYAAAAABgAGAFsBAACz&#10;AwAAAAA=&#10;" path="m0,0l1787,0,2351,839,1787,1730,0,1730,0,0xe">
                  <v:path o:connectlocs="0,0;2012,0;2648,839;2012,1730;0,1730;0,0" o:connectangles="0,0,0,0,0,0"/>
                  <v:fill on="t" focussize="0,0"/>
                  <v:stroke weight="3pt" color="#000000 [3213]" miterlimit="8" joinstyle="miter"/>
                  <v:imagedata o:title=""/>
                  <o:lock v:ext="edit" aspectratio="f"/>
                </v:shape>
                <v:shape id=" 220" o:spid="_x0000_s1026" o:spt="100" style="position:absolute;left:4875;top:741;height:1493;width:2286;rotation:5898240f;v-text-anchor:middle;" fillcolor="#FFFFFF [3212]" filled="t" stroked="t" coordsize="2351,1730" o:gfxdata="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MysxugAAANsA&#10;AAAPAAAAAAAAAAEAIAAAACIAAABkcnMvZG93bnJldi54bWxQSwECFAAUAAAACACHTuJAMy8FnjsA&#10;AAA5AAAAEAAAAAAAAAABACAAAAAJAQAAZHJzL3NoYXBleG1sLnhtbFBLBQYAAAAABgAGAFsBAACz&#10;AwAAAAA=&#10;" path="m0,0l1787,0,2351,839,1787,1730,0,1730,0,0xe">
                  <v:path o:connectlocs="0,0;1737,0;2286,724;1737,1493;0,1493;0,0" o:connectangles="0,0,0,0,0,0"/>
                  <v:fill on="t" focussize="0,0"/>
                  <v:stroke weight="1pt" color="#000000 [3213]" miterlimit="8" joinstyle="miter"/>
                  <v:imagedata o:title=""/>
                  <o:lock v:ext="edit" aspectratio="f"/>
                </v:shape>
              </v:group>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-921385</wp:posOffset>
                </wp:positionH>
                <wp:positionV relativeFrom="paragraph">
                  <wp:posOffset>-774065</wp:posOffset>
                </wp:positionV>
                <wp:extent cx="7127875" cy="10351135"/>
                <wp:effectExtent l="6350" t="6350" r="9525" b="24765"/>
                <wp:wrapNone/>
                <wp:docPr id="12" name="矩形 12"/>
                <wp:cNvGraphicFramePr/>
                <a:graphic xmlns:a="http://schemas.openxmlformats.org/drawingml/2006/main">
                  <a:graphicData uri="http://schemas.microsoft.com/office/word/2010/wordprocessingShape">
                    <wps:wsp>
                      <wps:cNvSpPr/>
                      <wps:spPr>
                        <a:xfrm>
                          <a:off x="0" y="0"/>
                          <a:ext cx="7127875" cy="103511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55pt;margin-top:-60.95pt;height:815.05pt;width:561.25pt;z-index:251674624;v-text-anchor:middle;mso-width-relative:page;mso-height-relative:page;" filled="f" stroked="t" coordsize="21600,21600" o:gfxdata="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VU9tjcAAAADgEAAA8AAAAAAAAAAQAgAAAAIgAAAGRycy9kb3ducmV2&#10;LnhtbFBLAQIUABQAAAAIAIdO4kAPwbdeagIAAM8EAAAOAAAAAAAAAAEAIAAAACsBAABkcnMvZTJv&#10;RG9jLnhtbFBLBQYAAAAABgAGAFkBAAAHBgAA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-791210</wp:posOffset>
                </wp:positionH>
                <wp:positionV relativeFrom="paragraph">
                  <wp:posOffset>-633730</wp:posOffset>
                </wp:positionV>
                <wp:extent cx="6866890" cy="10089515"/>
                <wp:effectExtent l="28575" t="28575" r="38735" b="35560"/>
                <wp:wrapNone/>
                <wp:docPr id="8" name="矩形 8"/>
                <wp:cNvGraphicFramePr/>
                <a:graphic xmlns:a="http://schemas.openxmlformats.org/drawingml/2006/main">
                  <a:graphicData uri="http://schemas.microsoft.com/office/word/2010/wordprocessingShape">
                    <wps:wsp>
                      <wps:cNvSpPr/>
                      <wps:spPr>
                        <a:xfrm>
                          <a:off x="268605" y="448310"/>
                          <a:ext cx="6866890" cy="10089515"/>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3pt;margin-top:-49.9pt;height:794.45pt;width:540.7pt;z-index:251673600;v-text-anchor:middle;mso-width-relative:page;mso-height-relative:page;" filled="f" stroked="t" coordsize="21600,21600" o:gfxdata="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MJHbAAAADQEAAA8AAAAAAAAAAQAgAAAAIgAAAGRy&#10;cy9kb3ducmV2LnhtbFBLAQIUABQAAAAIAIdO4kBhJqDqdAIAANcEAAAOAAAAAAAAAAEAIAAAACoB&#10;AABkcnMvZTJvRG9jLnhtbFBLBQYAAAAABgAGAFkBAAAQBgAAAAA=&#10;">
                <v:fill on="f" focussize="0,0"/>
                <v:stroke weight="4.5pt" color="#000000 [3213]" miterlimit="8" joinstyle="miter"/>
                <v:imagedata o:title=""/>
                <o:lock v:ext="edit" aspectratio="f"/>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6486525</wp:posOffset>
                </wp:positionH>
                <wp:positionV relativeFrom="paragraph">
                  <wp:posOffset>2952750</wp:posOffset>
                </wp:positionV>
                <wp:extent cx="233680" cy="296545"/>
                <wp:effectExtent l="0" t="0" r="13970" b="8255"/>
                <wp:wrapNone/>
                <wp:docPr id="38" name="ecological-lightbulb-symbol_455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34000" cy="296644"/>
                        </a:xfrm>
                        <a:custGeom>
                          <a:avLst/>
                          <a:gdLst>
                            <a:gd name="connsiteX0" fmla="*/ 196843 w 479492"/>
                            <a:gd name="connsiteY0" fmla="*/ 568123 h 607851"/>
                            <a:gd name="connsiteX1" fmla="*/ 282640 w 479492"/>
                            <a:gd name="connsiteY1" fmla="*/ 568123 h 607851"/>
                            <a:gd name="connsiteX2" fmla="*/ 302584 w 479492"/>
                            <a:gd name="connsiteY2" fmla="*/ 588026 h 607851"/>
                            <a:gd name="connsiteX3" fmla="*/ 282640 w 479492"/>
                            <a:gd name="connsiteY3" fmla="*/ 607851 h 607851"/>
                            <a:gd name="connsiteX4" fmla="*/ 196843 w 479492"/>
                            <a:gd name="connsiteY4" fmla="*/ 607851 h 607851"/>
                            <a:gd name="connsiteX5" fmla="*/ 176978 w 479492"/>
                            <a:gd name="connsiteY5" fmla="*/ 588026 h 607851"/>
                            <a:gd name="connsiteX6" fmla="*/ 196843 w 479492"/>
                            <a:gd name="connsiteY6" fmla="*/ 568123 h 607851"/>
                            <a:gd name="connsiteX7" fmla="*/ 179780 w 479492"/>
                            <a:gd name="connsiteY7" fmla="*/ 508918 h 607851"/>
                            <a:gd name="connsiteX8" fmla="*/ 299705 w 479492"/>
                            <a:gd name="connsiteY8" fmla="*/ 508918 h 607851"/>
                            <a:gd name="connsiteX9" fmla="*/ 319732 w 479492"/>
                            <a:gd name="connsiteY9" fmla="*/ 528892 h 607851"/>
                            <a:gd name="connsiteX10" fmla="*/ 299705 w 479492"/>
                            <a:gd name="connsiteY10" fmla="*/ 548787 h 607851"/>
                            <a:gd name="connsiteX11" fmla="*/ 179780 w 479492"/>
                            <a:gd name="connsiteY11" fmla="*/ 548787 h 607851"/>
                            <a:gd name="connsiteX12" fmla="*/ 159831 w 479492"/>
                            <a:gd name="connsiteY12" fmla="*/ 528892 h 607851"/>
                            <a:gd name="connsiteX13" fmla="*/ 179780 w 479492"/>
                            <a:gd name="connsiteY13" fmla="*/ 508918 h 607851"/>
                            <a:gd name="connsiteX14" fmla="*/ 49460 w 479492"/>
                            <a:gd name="connsiteY14" fmla="*/ 326070 h 607851"/>
                            <a:gd name="connsiteX15" fmla="*/ 62057 w 479492"/>
                            <a:gd name="connsiteY15" fmla="*/ 330362 h 607851"/>
                            <a:gd name="connsiteX16" fmla="*/ 70194 w 479492"/>
                            <a:gd name="connsiteY16" fmla="*/ 348546 h 607851"/>
                            <a:gd name="connsiteX17" fmla="*/ 65734 w 479492"/>
                            <a:gd name="connsiteY17" fmla="*/ 362751 h 607851"/>
                            <a:gd name="connsiteX18" fmla="*/ 50868 w 479492"/>
                            <a:gd name="connsiteY18" fmla="*/ 371335 h 607851"/>
                            <a:gd name="connsiteX19" fmla="*/ 37020 w 479492"/>
                            <a:gd name="connsiteY19" fmla="*/ 367589 h 607851"/>
                            <a:gd name="connsiteX20" fmla="*/ 27162 w 479492"/>
                            <a:gd name="connsiteY20" fmla="*/ 350576 h 607851"/>
                            <a:gd name="connsiteX21" fmla="*/ 30839 w 479492"/>
                            <a:gd name="connsiteY21" fmla="*/ 336762 h 607851"/>
                            <a:gd name="connsiteX22" fmla="*/ 429894 w 479492"/>
                            <a:gd name="connsiteY22" fmla="*/ 325999 h 607851"/>
                            <a:gd name="connsiteX23" fmla="*/ 448585 w 479492"/>
                            <a:gd name="connsiteY23" fmla="*/ 336768 h 607851"/>
                            <a:gd name="connsiteX24" fmla="*/ 452339 w 479492"/>
                            <a:gd name="connsiteY24" fmla="*/ 350580 h 607851"/>
                            <a:gd name="connsiteX25" fmla="*/ 442485 w 479492"/>
                            <a:gd name="connsiteY25" fmla="*/ 367591 h 607851"/>
                            <a:gd name="connsiteX26" fmla="*/ 428643 w 479492"/>
                            <a:gd name="connsiteY26" fmla="*/ 371337 h 607851"/>
                            <a:gd name="connsiteX27" fmla="*/ 413472 w 479492"/>
                            <a:gd name="connsiteY27" fmla="*/ 362597 h 607851"/>
                            <a:gd name="connsiteX28" fmla="*/ 409092 w 479492"/>
                            <a:gd name="connsiteY28" fmla="*/ 348395 h 607851"/>
                            <a:gd name="connsiteX29" fmla="*/ 417225 w 479492"/>
                            <a:gd name="connsiteY29" fmla="*/ 330291 h 607851"/>
                            <a:gd name="connsiteX30" fmla="*/ 429894 w 479492"/>
                            <a:gd name="connsiteY30" fmla="*/ 325999 h 607851"/>
                            <a:gd name="connsiteX31" fmla="*/ 447678 w 479492"/>
                            <a:gd name="connsiteY31" fmla="*/ 219459 h 607851"/>
                            <a:gd name="connsiteX32" fmla="*/ 469408 w 479492"/>
                            <a:gd name="connsiteY32" fmla="*/ 219459 h 607851"/>
                            <a:gd name="connsiteX33" fmla="*/ 479492 w 479492"/>
                            <a:gd name="connsiteY33" fmla="*/ 229620 h 607851"/>
                            <a:gd name="connsiteX34" fmla="*/ 479492 w 479492"/>
                            <a:gd name="connsiteY34" fmla="*/ 249316 h 607851"/>
                            <a:gd name="connsiteX35" fmla="*/ 469408 w 479492"/>
                            <a:gd name="connsiteY35" fmla="*/ 259399 h 607851"/>
                            <a:gd name="connsiteX36" fmla="*/ 447599 w 479492"/>
                            <a:gd name="connsiteY36" fmla="*/ 259399 h 607851"/>
                            <a:gd name="connsiteX37" fmla="*/ 438845 w 479492"/>
                            <a:gd name="connsiteY37" fmla="*/ 249473 h 607851"/>
                            <a:gd name="connsiteX38" fmla="*/ 439548 w 479492"/>
                            <a:gd name="connsiteY38" fmla="*/ 239468 h 607851"/>
                            <a:gd name="connsiteX39" fmla="*/ 438845 w 479492"/>
                            <a:gd name="connsiteY39" fmla="*/ 229464 h 607851"/>
                            <a:gd name="connsiteX40" fmla="*/ 447678 w 479492"/>
                            <a:gd name="connsiteY40" fmla="*/ 219459 h 607851"/>
                            <a:gd name="connsiteX41" fmla="*/ 10160 w 479492"/>
                            <a:gd name="connsiteY41" fmla="*/ 219459 h 607851"/>
                            <a:gd name="connsiteX42" fmla="*/ 31809 w 479492"/>
                            <a:gd name="connsiteY42" fmla="*/ 219459 h 607851"/>
                            <a:gd name="connsiteX43" fmla="*/ 40719 w 479492"/>
                            <a:gd name="connsiteY43" fmla="*/ 229464 h 607851"/>
                            <a:gd name="connsiteX44" fmla="*/ 39937 w 479492"/>
                            <a:gd name="connsiteY44" fmla="*/ 239468 h 607851"/>
                            <a:gd name="connsiteX45" fmla="*/ 40719 w 479492"/>
                            <a:gd name="connsiteY45" fmla="*/ 249473 h 607851"/>
                            <a:gd name="connsiteX46" fmla="*/ 31887 w 479492"/>
                            <a:gd name="connsiteY46" fmla="*/ 259399 h 607851"/>
                            <a:gd name="connsiteX47" fmla="*/ 10160 w 479492"/>
                            <a:gd name="connsiteY47" fmla="*/ 259399 h 607851"/>
                            <a:gd name="connsiteX48" fmla="*/ 0 w 479492"/>
                            <a:gd name="connsiteY48" fmla="*/ 249316 h 607851"/>
                            <a:gd name="connsiteX49" fmla="*/ 0 w 479492"/>
                            <a:gd name="connsiteY49" fmla="*/ 229620 h 607851"/>
                            <a:gd name="connsiteX50" fmla="*/ 10160 w 479492"/>
                            <a:gd name="connsiteY50" fmla="*/ 219459 h 607851"/>
                            <a:gd name="connsiteX51" fmla="*/ 279456 w 479492"/>
                            <a:gd name="connsiteY51" fmla="*/ 176970 h 607851"/>
                            <a:gd name="connsiteX52" fmla="*/ 277814 w 479492"/>
                            <a:gd name="connsiteY52" fmla="*/ 177127 h 607851"/>
                            <a:gd name="connsiteX53" fmla="*/ 205459 w 479492"/>
                            <a:gd name="connsiteY53" fmla="*/ 295047 h 607851"/>
                            <a:gd name="connsiteX54" fmla="*/ 207806 w 479492"/>
                            <a:gd name="connsiteY54" fmla="*/ 297077 h 607851"/>
                            <a:gd name="connsiteX55" fmla="*/ 209448 w 479492"/>
                            <a:gd name="connsiteY55" fmla="*/ 293875 h 607851"/>
                            <a:gd name="connsiteX56" fmla="*/ 240424 w 479492"/>
                            <a:gd name="connsiteY56" fmla="*/ 242256 h 607851"/>
                            <a:gd name="connsiteX57" fmla="*/ 242458 w 479492"/>
                            <a:gd name="connsiteY57" fmla="*/ 241631 h 607851"/>
                            <a:gd name="connsiteX58" fmla="*/ 242379 w 479492"/>
                            <a:gd name="connsiteY58" fmla="*/ 245536 h 607851"/>
                            <a:gd name="connsiteX59" fmla="*/ 210309 w 479492"/>
                            <a:gd name="connsiteY59" fmla="*/ 344011 h 607851"/>
                            <a:gd name="connsiteX60" fmla="*/ 216019 w 479492"/>
                            <a:gd name="connsiteY60" fmla="*/ 350649 h 607851"/>
                            <a:gd name="connsiteX61" fmla="*/ 227517 w 479492"/>
                            <a:gd name="connsiteY61" fmla="*/ 350649 h 607851"/>
                            <a:gd name="connsiteX62" fmla="*/ 234323 w 479492"/>
                            <a:gd name="connsiteY62" fmla="*/ 343933 h 607851"/>
                            <a:gd name="connsiteX63" fmla="*/ 234323 w 479492"/>
                            <a:gd name="connsiteY63" fmla="*/ 307385 h 607851"/>
                            <a:gd name="connsiteX64" fmla="*/ 241050 w 479492"/>
                            <a:gd name="connsiteY64" fmla="*/ 300591 h 607851"/>
                            <a:gd name="connsiteX65" fmla="*/ 285088 w 479492"/>
                            <a:gd name="connsiteY65" fmla="*/ 182281 h 607851"/>
                            <a:gd name="connsiteX66" fmla="*/ 279456 w 479492"/>
                            <a:gd name="connsiteY66" fmla="*/ 176970 h 607851"/>
                            <a:gd name="connsiteX67" fmla="*/ 279456 w 479492"/>
                            <a:gd name="connsiteY67" fmla="*/ 151434 h 607851"/>
                            <a:gd name="connsiteX68" fmla="*/ 310432 w 479492"/>
                            <a:gd name="connsiteY68" fmla="*/ 179547 h 607851"/>
                            <a:gd name="connsiteX69" fmla="*/ 289860 w 479492"/>
                            <a:gd name="connsiteY69" fmla="*/ 302778 h 607851"/>
                            <a:gd name="connsiteX70" fmla="*/ 259823 w 479492"/>
                            <a:gd name="connsiteY70" fmla="*/ 322926 h 607851"/>
                            <a:gd name="connsiteX71" fmla="*/ 259823 w 479492"/>
                            <a:gd name="connsiteY71" fmla="*/ 343933 h 607851"/>
                            <a:gd name="connsiteX72" fmla="*/ 227517 w 479492"/>
                            <a:gd name="connsiteY72" fmla="*/ 376185 h 607851"/>
                            <a:gd name="connsiteX73" fmla="*/ 216019 w 479492"/>
                            <a:gd name="connsiteY73" fmla="*/ 376185 h 607851"/>
                            <a:gd name="connsiteX74" fmla="*/ 192005 w 479492"/>
                            <a:gd name="connsiteY74" fmla="*/ 365174 h 607851"/>
                            <a:gd name="connsiteX75" fmla="*/ 185043 w 479492"/>
                            <a:gd name="connsiteY75" fmla="*/ 339872 h 607851"/>
                            <a:gd name="connsiteX76" fmla="*/ 189658 w 479492"/>
                            <a:gd name="connsiteY76" fmla="*/ 315507 h 607851"/>
                            <a:gd name="connsiteX77" fmla="*/ 183713 w 479492"/>
                            <a:gd name="connsiteY77" fmla="*/ 308400 h 607851"/>
                            <a:gd name="connsiteX78" fmla="*/ 172528 w 479492"/>
                            <a:gd name="connsiteY78" fmla="*/ 221717 h 607851"/>
                            <a:gd name="connsiteX79" fmla="*/ 271400 w 479492"/>
                            <a:gd name="connsiteY79" fmla="*/ 152527 h 607851"/>
                            <a:gd name="connsiteX80" fmla="*/ 279456 w 479492"/>
                            <a:gd name="connsiteY80" fmla="*/ 151434 h 607851"/>
                            <a:gd name="connsiteX81" fmla="*/ 239781 w 479492"/>
                            <a:gd name="connsiteY81" fmla="*/ 113182 h 607851"/>
                            <a:gd name="connsiteX82" fmla="*/ 116678 w 479492"/>
                            <a:gd name="connsiteY82" fmla="*/ 236036 h 607851"/>
                            <a:gd name="connsiteX83" fmla="*/ 152968 w 479492"/>
                            <a:gd name="connsiteY83" fmla="*/ 340381 h 607851"/>
                            <a:gd name="connsiteX84" fmla="*/ 189492 w 479492"/>
                            <a:gd name="connsiteY84" fmla="*/ 426605 h 607851"/>
                            <a:gd name="connsiteX85" fmla="*/ 205134 w 479492"/>
                            <a:gd name="connsiteY85" fmla="*/ 438789 h 607851"/>
                            <a:gd name="connsiteX86" fmla="*/ 274115 w 479492"/>
                            <a:gd name="connsiteY86" fmla="*/ 438789 h 607851"/>
                            <a:gd name="connsiteX87" fmla="*/ 289757 w 479492"/>
                            <a:gd name="connsiteY87" fmla="*/ 426605 h 607851"/>
                            <a:gd name="connsiteX88" fmla="*/ 326985 w 479492"/>
                            <a:gd name="connsiteY88" fmla="*/ 338350 h 607851"/>
                            <a:gd name="connsiteX89" fmla="*/ 327064 w 479492"/>
                            <a:gd name="connsiteY89" fmla="*/ 338272 h 607851"/>
                            <a:gd name="connsiteX90" fmla="*/ 362806 w 479492"/>
                            <a:gd name="connsiteY90" fmla="*/ 236036 h 607851"/>
                            <a:gd name="connsiteX91" fmla="*/ 239781 w 479492"/>
                            <a:gd name="connsiteY91" fmla="*/ 113182 h 607851"/>
                            <a:gd name="connsiteX92" fmla="*/ 428664 w 479492"/>
                            <a:gd name="connsiteY92" fmla="*/ 107459 h 607851"/>
                            <a:gd name="connsiteX93" fmla="*/ 442495 w 479492"/>
                            <a:gd name="connsiteY93" fmla="*/ 111128 h 607851"/>
                            <a:gd name="connsiteX94" fmla="*/ 452341 w 479492"/>
                            <a:gd name="connsiteY94" fmla="*/ 128222 h 607851"/>
                            <a:gd name="connsiteX95" fmla="*/ 448590 w 479492"/>
                            <a:gd name="connsiteY95" fmla="*/ 142038 h 607851"/>
                            <a:gd name="connsiteX96" fmla="*/ 430305 w 479492"/>
                            <a:gd name="connsiteY96" fmla="*/ 152576 h 607851"/>
                            <a:gd name="connsiteX97" fmla="*/ 417178 w 479492"/>
                            <a:gd name="connsiteY97" fmla="*/ 148517 h 607851"/>
                            <a:gd name="connsiteX98" fmla="*/ 407176 w 479492"/>
                            <a:gd name="connsiteY98" fmla="*/ 131501 h 607851"/>
                            <a:gd name="connsiteX99" fmla="*/ 410223 w 479492"/>
                            <a:gd name="connsiteY99" fmla="*/ 118075 h 607851"/>
                            <a:gd name="connsiteX100" fmla="*/ 50872 w 479492"/>
                            <a:gd name="connsiteY100" fmla="*/ 107459 h 607851"/>
                            <a:gd name="connsiteX101" fmla="*/ 69260 w 479492"/>
                            <a:gd name="connsiteY101" fmla="*/ 118075 h 607851"/>
                            <a:gd name="connsiteX102" fmla="*/ 72312 w 479492"/>
                            <a:gd name="connsiteY102" fmla="*/ 131501 h 607851"/>
                            <a:gd name="connsiteX103" fmla="*/ 62374 w 479492"/>
                            <a:gd name="connsiteY103" fmla="*/ 148517 h 607851"/>
                            <a:gd name="connsiteX104" fmla="*/ 49150 w 479492"/>
                            <a:gd name="connsiteY104" fmla="*/ 152576 h 607851"/>
                            <a:gd name="connsiteX105" fmla="*/ 30840 w 479492"/>
                            <a:gd name="connsiteY105" fmla="*/ 142038 h 607851"/>
                            <a:gd name="connsiteX106" fmla="*/ 27162 w 479492"/>
                            <a:gd name="connsiteY106" fmla="*/ 128222 h 607851"/>
                            <a:gd name="connsiteX107" fmla="*/ 37022 w 479492"/>
                            <a:gd name="connsiteY107" fmla="*/ 111128 h 607851"/>
                            <a:gd name="connsiteX108" fmla="*/ 50872 w 479492"/>
                            <a:gd name="connsiteY108" fmla="*/ 107459 h 607851"/>
                            <a:gd name="connsiteX109" fmla="*/ 239781 w 479492"/>
                            <a:gd name="connsiteY109" fmla="*/ 79598 h 607851"/>
                            <a:gd name="connsiteX110" fmla="*/ 396436 w 479492"/>
                            <a:gd name="connsiteY110" fmla="*/ 236036 h 607851"/>
                            <a:gd name="connsiteX111" fmla="*/ 357018 w 479492"/>
                            <a:gd name="connsiteY111" fmla="*/ 353424 h 607851"/>
                            <a:gd name="connsiteX112" fmla="*/ 316896 w 479492"/>
                            <a:gd name="connsiteY112" fmla="*/ 465110 h 607851"/>
                            <a:gd name="connsiteX113" fmla="*/ 309544 w 479492"/>
                            <a:gd name="connsiteY113" fmla="*/ 472295 h 607851"/>
                            <a:gd name="connsiteX114" fmla="*/ 169939 w 479492"/>
                            <a:gd name="connsiteY114" fmla="*/ 472295 h 607851"/>
                            <a:gd name="connsiteX115" fmla="*/ 162588 w 479492"/>
                            <a:gd name="connsiteY115" fmla="*/ 465110 h 607851"/>
                            <a:gd name="connsiteX116" fmla="*/ 122935 w 479492"/>
                            <a:gd name="connsiteY116" fmla="*/ 355298 h 607851"/>
                            <a:gd name="connsiteX117" fmla="*/ 83126 w 479492"/>
                            <a:gd name="connsiteY117" fmla="*/ 236036 h 607851"/>
                            <a:gd name="connsiteX118" fmla="*/ 239781 w 479492"/>
                            <a:gd name="connsiteY118" fmla="*/ 79598 h 607851"/>
                            <a:gd name="connsiteX119" fmla="*/ 351172 w 479492"/>
                            <a:gd name="connsiteY119" fmla="*/ 27158 h 607851"/>
                            <a:gd name="connsiteX120" fmla="*/ 368136 w 479492"/>
                            <a:gd name="connsiteY120" fmla="*/ 37004 h 607851"/>
                            <a:gd name="connsiteX121" fmla="*/ 371889 w 479492"/>
                            <a:gd name="connsiteY121" fmla="*/ 50835 h 607851"/>
                            <a:gd name="connsiteX122" fmla="*/ 361257 w 479492"/>
                            <a:gd name="connsiteY122" fmla="*/ 69198 h 607851"/>
                            <a:gd name="connsiteX123" fmla="*/ 347810 w 479492"/>
                            <a:gd name="connsiteY123" fmla="*/ 72245 h 607851"/>
                            <a:gd name="connsiteX124" fmla="*/ 330767 w 479492"/>
                            <a:gd name="connsiteY124" fmla="*/ 62322 h 607851"/>
                            <a:gd name="connsiteX125" fmla="*/ 326780 w 479492"/>
                            <a:gd name="connsiteY125" fmla="*/ 49116 h 607851"/>
                            <a:gd name="connsiteX126" fmla="*/ 337334 w 479492"/>
                            <a:gd name="connsiteY126" fmla="*/ 30831 h 607851"/>
                            <a:gd name="connsiteX127" fmla="*/ 351172 w 479492"/>
                            <a:gd name="connsiteY127" fmla="*/ 27158 h 607851"/>
                            <a:gd name="connsiteX128" fmla="*/ 128396 w 479492"/>
                            <a:gd name="connsiteY128" fmla="*/ 27158 h 607851"/>
                            <a:gd name="connsiteX129" fmla="*/ 142231 w 479492"/>
                            <a:gd name="connsiteY129" fmla="*/ 30831 h 607851"/>
                            <a:gd name="connsiteX130" fmla="*/ 152783 w 479492"/>
                            <a:gd name="connsiteY130" fmla="*/ 49116 h 607851"/>
                            <a:gd name="connsiteX131" fmla="*/ 148719 w 479492"/>
                            <a:gd name="connsiteY131" fmla="*/ 62322 h 607851"/>
                            <a:gd name="connsiteX132" fmla="*/ 131679 w 479492"/>
                            <a:gd name="connsiteY132" fmla="*/ 72245 h 607851"/>
                            <a:gd name="connsiteX133" fmla="*/ 118312 w 479492"/>
                            <a:gd name="connsiteY133" fmla="*/ 69198 h 607851"/>
                            <a:gd name="connsiteX134" fmla="*/ 107604 w 479492"/>
                            <a:gd name="connsiteY134" fmla="*/ 50757 h 607851"/>
                            <a:gd name="connsiteX135" fmla="*/ 111356 w 479492"/>
                            <a:gd name="connsiteY135" fmla="*/ 37004 h 607851"/>
                            <a:gd name="connsiteX136" fmla="*/ 229920 w 479492"/>
                            <a:gd name="connsiteY136" fmla="*/ 0 h 607851"/>
                            <a:gd name="connsiteX137" fmla="*/ 249651 w 479492"/>
                            <a:gd name="connsiteY137" fmla="*/ 0 h 607851"/>
                            <a:gd name="connsiteX138" fmla="*/ 259752 w 479492"/>
                            <a:gd name="connsiteY138" fmla="*/ 10145 h 607851"/>
                            <a:gd name="connsiteX139" fmla="*/ 259752 w 479492"/>
                            <a:gd name="connsiteY139" fmla="*/ 31761 h 607851"/>
                            <a:gd name="connsiteX140" fmla="*/ 249808 w 479492"/>
                            <a:gd name="connsiteY140" fmla="*/ 40579 h 607851"/>
                            <a:gd name="connsiteX141" fmla="*/ 239786 w 479492"/>
                            <a:gd name="connsiteY141" fmla="*/ 39876 h 607851"/>
                            <a:gd name="connsiteX142" fmla="*/ 229763 w 479492"/>
                            <a:gd name="connsiteY142" fmla="*/ 40579 h 607851"/>
                            <a:gd name="connsiteX143" fmla="*/ 219741 w 479492"/>
                            <a:gd name="connsiteY143" fmla="*/ 31761 h 607851"/>
                            <a:gd name="connsiteX144" fmla="*/ 219741 w 479492"/>
                            <a:gd name="connsiteY144" fmla="*/ 10145 h 607851"/>
                            <a:gd name="connsiteX145" fmla="*/ 229920 w 479492"/>
                            <a:gd name="connsiteY145" fmla="*/ 0 h 607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Lst>
                          <a:rect l="l" t="t" r="r" b="b"/>
                          <a:pathLst>
                            <a:path w="479492" h="607851">
                              <a:moveTo>
                                <a:pt x="196843" y="568123"/>
                              </a:moveTo>
                              <a:lnTo>
                                <a:pt x="282640" y="568123"/>
                              </a:lnTo>
                              <a:cubicBezTo>
                                <a:pt x="293668" y="568123"/>
                                <a:pt x="302584" y="577021"/>
                                <a:pt x="302584" y="588026"/>
                              </a:cubicBezTo>
                              <a:cubicBezTo>
                                <a:pt x="302584" y="598953"/>
                                <a:pt x="293668" y="607851"/>
                                <a:pt x="282640" y="607851"/>
                              </a:cubicBezTo>
                              <a:lnTo>
                                <a:pt x="196843" y="607851"/>
                              </a:lnTo>
                              <a:cubicBezTo>
                                <a:pt x="185894" y="607851"/>
                                <a:pt x="176978" y="598953"/>
                                <a:pt x="176978" y="588026"/>
                              </a:cubicBezTo>
                              <a:cubicBezTo>
                                <a:pt x="176978" y="577021"/>
                                <a:pt x="185894" y="568123"/>
                                <a:pt x="196843" y="568123"/>
                              </a:cubicBezTo>
                              <a:close/>
                              <a:moveTo>
                                <a:pt x="179780" y="508918"/>
                              </a:moveTo>
                              <a:lnTo>
                                <a:pt x="299705" y="508918"/>
                              </a:lnTo>
                              <a:cubicBezTo>
                                <a:pt x="310736" y="508918"/>
                                <a:pt x="319732" y="517812"/>
                                <a:pt x="319732" y="528892"/>
                              </a:cubicBezTo>
                              <a:cubicBezTo>
                                <a:pt x="319732" y="539893"/>
                                <a:pt x="310736" y="548787"/>
                                <a:pt x="299705" y="548787"/>
                              </a:cubicBezTo>
                              <a:lnTo>
                                <a:pt x="179780" y="548787"/>
                              </a:lnTo>
                              <a:cubicBezTo>
                                <a:pt x="168749" y="548787"/>
                                <a:pt x="159831" y="539893"/>
                                <a:pt x="159831" y="528892"/>
                              </a:cubicBezTo>
                              <a:cubicBezTo>
                                <a:pt x="159831" y="517812"/>
                                <a:pt x="168749" y="508918"/>
                                <a:pt x="179780" y="508918"/>
                              </a:cubicBezTo>
                              <a:close/>
                              <a:moveTo>
                                <a:pt x="49460" y="326070"/>
                              </a:moveTo>
                              <a:cubicBezTo>
                                <a:pt x="54311" y="323260"/>
                                <a:pt x="59866" y="325211"/>
                                <a:pt x="62057" y="330362"/>
                              </a:cubicBezTo>
                              <a:cubicBezTo>
                                <a:pt x="64639" y="336450"/>
                                <a:pt x="67377" y="342537"/>
                                <a:pt x="70194" y="348546"/>
                              </a:cubicBezTo>
                              <a:cubicBezTo>
                                <a:pt x="72541" y="353619"/>
                                <a:pt x="70585" y="359941"/>
                                <a:pt x="65734" y="362751"/>
                              </a:cubicBezTo>
                              <a:lnTo>
                                <a:pt x="50868" y="371335"/>
                              </a:lnTo>
                              <a:cubicBezTo>
                                <a:pt x="46018" y="374067"/>
                                <a:pt x="39837" y="372428"/>
                                <a:pt x="37020" y="367589"/>
                              </a:cubicBezTo>
                              <a:lnTo>
                                <a:pt x="27162" y="350576"/>
                              </a:lnTo>
                              <a:cubicBezTo>
                                <a:pt x="24345" y="345737"/>
                                <a:pt x="25988" y="339571"/>
                                <a:pt x="30839" y="336762"/>
                              </a:cubicBezTo>
                              <a:close/>
                              <a:moveTo>
                                <a:pt x="429894" y="325999"/>
                              </a:moveTo>
                              <a:lnTo>
                                <a:pt x="448585" y="336768"/>
                              </a:lnTo>
                              <a:cubicBezTo>
                                <a:pt x="453434" y="339577"/>
                                <a:pt x="455076" y="345742"/>
                                <a:pt x="452339" y="350580"/>
                              </a:cubicBezTo>
                              <a:lnTo>
                                <a:pt x="442485" y="367591"/>
                              </a:lnTo>
                              <a:cubicBezTo>
                                <a:pt x="439670" y="372429"/>
                                <a:pt x="433492" y="374068"/>
                                <a:pt x="428643" y="371337"/>
                              </a:cubicBezTo>
                              <a:lnTo>
                                <a:pt x="413472" y="362597"/>
                              </a:lnTo>
                              <a:cubicBezTo>
                                <a:pt x="408623" y="359788"/>
                                <a:pt x="406668" y="353467"/>
                                <a:pt x="409092" y="348395"/>
                              </a:cubicBezTo>
                              <a:cubicBezTo>
                                <a:pt x="411908" y="342386"/>
                                <a:pt x="414567" y="336378"/>
                                <a:pt x="417225" y="330291"/>
                              </a:cubicBezTo>
                              <a:cubicBezTo>
                                <a:pt x="419415" y="325141"/>
                                <a:pt x="425046" y="323190"/>
                                <a:pt x="429894" y="325999"/>
                              </a:cubicBezTo>
                              <a:close/>
                              <a:moveTo>
                                <a:pt x="447678" y="219459"/>
                              </a:moveTo>
                              <a:lnTo>
                                <a:pt x="469408" y="219459"/>
                              </a:lnTo>
                              <a:cubicBezTo>
                                <a:pt x="474958" y="219459"/>
                                <a:pt x="479492" y="223992"/>
                                <a:pt x="479492" y="229620"/>
                              </a:cubicBezTo>
                              <a:lnTo>
                                <a:pt x="479492" y="249316"/>
                              </a:lnTo>
                              <a:cubicBezTo>
                                <a:pt x="479492" y="254866"/>
                                <a:pt x="474958" y="259399"/>
                                <a:pt x="469408" y="259399"/>
                              </a:cubicBezTo>
                              <a:lnTo>
                                <a:pt x="447599" y="259399"/>
                              </a:lnTo>
                              <a:cubicBezTo>
                                <a:pt x="441971" y="259399"/>
                                <a:pt x="438141" y="254944"/>
                                <a:pt x="438845" y="249473"/>
                              </a:cubicBezTo>
                              <a:cubicBezTo>
                                <a:pt x="439235" y="246112"/>
                                <a:pt x="439548" y="242829"/>
                                <a:pt x="439548" y="239468"/>
                              </a:cubicBezTo>
                              <a:cubicBezTo>
                                <a:pt x="439548" y="236029"/>
                                <a:pt x="439235" y="232746"/>
                                <a:pt x="438845" y="229464"/>
                              </a:cubicBezTo>
                              <a:cubicBezTo>
                                <a:pt x="438141" y="223914"/>
                                <a:pt x="442049" y="219459"/>
                                <a:pt x="447678" y="219459"/>
                              </a:cubicBezTo>
                              <a:close/>
                              <a:moveTo>
                                <a:pt x="10160" y="219459"/>
                              </a:moveTo>
                              <a:lnTo>
                                <a:pt x="31809" y="219459"/>
                              </a:lnTo>
                              <a:cubicBezTo>
                                <a:pt x="37436" y="219459"/>
                                <a:pt x="41422" y="223914"/>
                                <a:pt x="40719" y="229464"/>
                              </a:cubicBezTo>
                              <a:cubicBezTo>
                                <a:pt x="40250" y="232746"/>
                                <a:pt x="39937" y="236029"/>
                                <a:pt x="39937" y="239468"/>
                              </a:cubicBezTo>
                              <a:cubicBezTo>
                                <a:pt x="39937" y="242829"/>
                                <a:pt x="40250" y="246112"/>
                                <a:pt x="40719" y="249473"/>
                              </a:cubicBezTo>
                              <a:cubicBezTo>
                                <a:pt x="41422" y="254944"/>
                                <a:pt x="37514" y="259399"/>
                                <a:pt x="31887" y="259399"/>
                              </a:cubicBezTo>
                              <a:lnTo>
                                <a:pt x="10160" y="259399"/>
                              </a:lnTo>
                              <a:cubicBezTo>
                                <a:pt x="4533" y="259399"/>
                                <a:pt x="0" y="254866"/>
                                <a:pt x="0" y="249316"/>
                              </a:cubicBezTo>
                              <a:lnTo>
                                <a:pt x="0" y="229620"/>
                              </a:lnTo>
                              <a:cubicBezTo>
                                <a:pt x="0" y="223992"/>
                                <a:pt x="4533" y="219459"/>
                                <a:pt x="10160" y="219459"/>
                              </a:cubicBezTo>
                              <a:close/>
                              <a:moveTo>
                                <a:pt x="279456" y="176970"/>
                              </a:moveTo>
                              <a:cubicBezTo>
                                <a:pt x="278909" y="176970"/>
                                <a:pt x="278361" y="177048"/>
                                <a:pt x="277814" y="177127"/>
                              </a:cubicBezTo>
                              <a:cubicBezTo>
                                <a:pt x="161733" y="207270"/>
                                <a:pt x="193178" y="275133"/>
                                <a:pt x="205459" y="295047"/>
                              </a:cubicBezTo>
                              <a:cubicBezTo>
                                <a:pt x="206319" y="296374"/>
                                <a:pt x="207102" y="297077"/>
                                <a:pt x="207806" y="297077"/>
                              </a:cubicBezTo>
                              <a:cubicBezTo>
                                <a:pt x="208666" y="297077"/>
                                <a:pt x="209292" y="295984"/>
                                <a:pt x="209448" y="293875"/>
                              </a:cubicBezTo>
                              <a:cubicBezTo>
                                <a:pt x="211795" y="261389"/>
                                <a:pt x="230412" y="247020"/>
                                <a:pt x="240424" y="242256"/>
                              </a:cubicBezTo>
                              <a:cubicBezTo>
                                <a:pt x="241284" y="241787"/>
                                <a:pt x="241988" y="241631"/>
                                <a:pt x="242458" y="241631"/>
                              </a:cubicBezTo>
                              <a:cubicBezTo>
                                <a:pt x="244022" y="241631"/>
                                <a:pt x="244100" y="243271"/>
                                <a:pt x="242379" y="245536"/>
                              </a:cubicBezTo>
                              <a:cubicBezTo>
                                <a:pt x="223763" y="269901"/>
                                <a:pt x="213438" y="324878"/>
                                <a:pt x="210309" y="344011"/>
                              </a:cubicBezTo>
                              <a:cubicBezTo>
                                <a:pt x="209683" y="347681"/>
                                <a:pt x="212264" y="350649"/>
                                <a:pt x="216019" y="350649"/>
                              </a:cubicBezTo>
                              <a:lnTo>
                                <a:pt x="227517" y="350649"/>
                              </a:lnTo>
                              <a:cubicBezTo>
                                <a:pt x="231272" y="350649"/>
                                <a:pt x="234323" y="347681"/>
                                <a:pt x="234323" y="343933"/>
                              </a:cubicBezTo>
                              <a:lnTo>
                                <a:pt x="234323" y="307385"/>
                              </a:lnTo>
                              <a:cubicBezTo>
                                <a:pt x="234323" y="303637"/>
                                <a:pt x="237295" y="300825"/>
                                <a:pt x="241050" y="300591"/>
                              </a:cubicBezTo>
                              <a:cubicBezTo>
                                <a:pt x="296900" y="297155"/>
                                <a:pt x="287904" y="208442"/>
                                <a:pt x="285088" y="182281"/>
                              </a:cubicBezTo>
                              <a:cubicBezTo>
                                <a:pt x="284697" y="179079"/>
                                <a:pt x="282351" y="176970"/>
                                <a:pt x="279456" y="176970"/>
                              </a:cubicBezTo>
                              <a:close/>
                              <a:moveTo>
                                <a:pt x="279456" y="151434"/>
                              </a:moveTo>
                              <a:cubicBezTo>
                                <a:pt x="295414" y="151434"/>
                                <a:pt x="308711" y="163538"/>
                                <a:pt x="310432" y="179547"/>
                              </a:cubicBezTo>
                              <a:cubicBezTo>
                                <a:pt x="314500" y="217188"/>
                                <a:pt x="316768" y="270838"/>
                                <a:pt x="289860" y="302778"/>
                              </a:cubicBezTo>
                              <a:cubicBezTo>
                                <a:pt x="281725" y="312383"/>
                                <a:pt x="271556" y="319177"/>
                                <a:pt x="259823" y="322926"/>
                              </a:cubicBezTo>
                              <a:lnTo>
                                <a:pt x="259823" y="343933"/>
                              </a:lnTo>
                              <a:cubicBezTo>
                                <a:pt x="259823" y="361660"/>
                                <a:pt x="245352" y="376185"/>
                                <a:pt x="227517" y="376185"/>
                              </a:cubicBezTo>
                              <a:lnTo>
                                <a:pt x="216019" y="376185"/>
                              </a:lnTo>
                              <a:cubicBezTo>
                                <a:pt x="206710" y="376185"/>
                                <a:pt x="197950" y="372202"/>
                                <a:pt x="192005" y="365174"/>
                              </a:cubicBezTo>
                              <a:cubicBezTo>
                                <a:pt x="186138" y="358224"/>
                                <a:pt x="183557" y="349009"/>
                                <a:pt x="185043" y="339872"/>
                              </a:cubicBezTo>
                              <a:cubicBezTo>
                                <a:pt x="186216" y="332922"/>
                                <a:pt x="187703" y="324566"/>
                                <a:pt x="189658" y="315507"/>
                              </a:cubicBezTo>
                              <a:cubicBezTo>
                                <a:pt x="187390" y="313555"/>
                                <a:pt x="185434" y="311134"/>
                                <a:pt x="183713" y="308400"/>
                              </a:cubicBezTo>
                              <a:cubicBezTo>
                                <a:pt x="175344" y="294734"/>
                                <a:pt x="157431" y="259046"/>
                                <a:pt x="172528" y="221717"/>
                              </a:cubicBezTo>
                              <a:cubicBezTo>
                                <a:pt x="185512" y="189465"/>
                                <a:pt x="218835" y="166115"/>
                                <a:pt x="271400" y="152527"/>
                              </a:cubicBezTo>
                              <a:cubicBezTo>
                                <a:pt x="274059" y="151824"/>
                                <a:pt x="276719" y="151434"/>
                                <a:pt x="279456" y="151434"/>
                              </a:cubicBezTo>
                              <a:close/>
                              <a:moveTo>
                                <a:pt x="239781" y="113182"/>
                              </a:moveTo>
                              <a:cubicBezTo>
                                <a:pt x="171895" y="113182"/>
                                <a:pt x="116678" y="168322"/>
                                <a:pt x="116678" y="236036"/>
                              </a:cubicBezTo>
                              <a:cubicBezTo>
                                <a:pt x="116678" y="267433"/>
                                <a:pt x="134275" y="302814"/>
                                <a:pt x="152968" y="340381"/>
                              </a:cubicBezTo>
                              <a:cubicBezTo>
                                <a:pt x="166889" y="368185"/>
                                <a:pt x="181202" y="396848"/>
                                <a:pt x="189492" y="426605"/>
                              </a:cubicBezTo>
                              <a:cubicBezTo>
                                <a:pt x="191369" y="433478"/>
                                <a:pt x="198251" y="438789"/>
                                <a:pt x="205134" y="438789"/>
                              </a:cubicBezTo>
                              <a:lnTo>
                                <a:pt x="274115" y="438789"/>
                              </a:lnTo>
                              <a:cubicBezTo>
                                <a:pt x="281076" y="438789"/>
                                <a:pt x="287958" y="433400"/>
                                <a:pt x="289757" y="426605"/>
                              </a:cubicBezTo>
                              <a:cubicBezTo>
                                <a:pt x="298126" y="395755"/>
                                <a:pt x="312829" y="366623"/>
                                <a:pt x="326985" y="338350"/>
                              </a:cubicBezTo>
                              <a:lnTo>
                                <a:pt x="327064" y="338272"/>
                              </a:lnTo>
                              <a:cubicBezTo>
                                <a:pt x="345443" y="301642"/>
                                <a:pt x="362806" y="267121"/>
                                <a:pt x="362806" y="236036"/>
                              </a:cubicBezTo>
                              <a:cubicBezTo>
                                <a:pt x="362806" y="168322"/>
                                <a:pt x="307589" y="113182"/>
                                <a:pt x="239781" y="113182"/>
                              </a:cubicBezTo>
                              <a:close/>
                              <a:moveTo>
                                <a:pt x="428664" y="107459"/>
                              </a:moveTo>
                              <a:cubicBezTo>
                                <a:pt x="433509" y="104649"/>
                                <a:pt x="439682" y="106288"/>
                                <a:pt x="442495" y="111128"/>
                              </a:cubicBezTo>
                              <a:lnTo>
                                <a:pt x="452341" y="128222"/>
                              </a:lnTo>
                              <a:cubicBezTo>
                                <a:pt x="455076" y="133062"/>
                                <a:pt x="453435" y="139228"/>
                                <a:pt x="448590" y="142038"/>
                              </a:cubicBezTo>
                              <a:lnTo>
                                <a:pt x="430305" y="152576"/>
                              </a:lnTo>
                              <a:cubicBezTo>
                                <a:pt x="425539" y="155386"/>
                                <a:pt x="419756" y="153513"/>
                                <a:pt x="417178" y="148517"/>
                              </a:cubicBezTo>
                              <a:cubicBezTo>
                                <a:pt x="414130" y="142663"/>
                                <a:pt x="410770" y="136965"/>
                                <a:pt x="407176" y="131501"/>
                              </a:cubicBezTo>
                              <a:cubicBezTo>
                                <a:pt x="404128" y="126817"/>
                                <a:pt x="405378" y="120885"/>
                                <a:pt x="410223" y="118075"/>
                              </a:cubicBezTo>
                              <a:close/>
                              <a:moveTo>
                                <a:pt x="50872" y="107459"/>
                              </a:moveTo>
                              <a:lnTo>
                                <a:pt x="69260" y="118075"/>
                              </a:lnTo>
                              <a:cubicBezTo>
                                <a:pt x="74112" y="120885"/>
                                <a:pt x="75364" y="126817"/>
                                <a:pt x="72312" y="131501"/>
                              </a:cubicBezTo>
                              <a:cubicBezTo>
                                <a:pt x="68713" y="137043"/>
                                <a:pt x="65426" y="142663"/>
                                <a:pt x="62374" y="148517"/>
                              </a:cubicBezTo>
                              <a:cubicBezTo>
                                <a:pt x="59792" y="153513"/>
                                <a:pt x="54002" y="155386"/>
                                <a:pt x="49150" y="152576"/>
                              </a:cubicBezTo>
                              <a:lnTo>
                                <a:pt x="30840" y="142038"/>
                              </a:lnTo>
                              <a:cubicBezTo>
                                <a:pt x="25988" y="139228"/>
                                <a:pt x="24345" y="133062"/>
                                <a:pt x="27162" y="128222"/>
                              </a:cubicBezTo>
                              <a:lnTo>
                                <a:pt x="37022" y="111128"/>
                              </a:lnTo>
                              <a:cubicBezTo>
                                <a:pt x="39838" y="106288"/>
                                <a:pt x="46020" y="104649"/>
                                <a:pt x="50872" y="107459"/>
                              </a:cubicBezTo>
                              <a:close/>
                              <a:moveTo>
                                <a:pt x="239781" y="79598"/>
                              </a:moveTo>
                              <a:cubicBezTo>
                                <a:pt x="326125" y="79598"/>
                                <a:pt x="396436" y="149812"/>
                                <a:pt x="396436" y="236036"/>
                              </a:cubicBezTo>
                              <a:cubicBezTo>
                                <a:pt x="396436" y="275087"/>
                                <a:pt x="376414" y="314919"/>
                                <a:pt x="357018" y="353424"/>
                              </a:cubicBezTo>
                              <a:cubicBezTo>
                                <a:pt x="338795" y="389741"/>
                                <a:pt x="319868" y="427308"/>
                                <a:pt x="316896" y="465110"/>
                              </a:cubicBezTo>
                              <a:cubicBezTo>
                                <a:pt x="316583" y="469171"/>
                                <a:pt x="313377" y="472295"/>
                                <a:pt x="309544" y="472295"/>
                              </a:cubicBezTo>
                              <a:lnTo>
                                <a:pt x="169939" y="472295"/>
                              </a:lnTo>
                              <a:cubicBezTo>
                                <a:pt x="166185" y="472295"/>
                                <a:pt x="162900" y="469171"/>
                                <a:pt x="162588" y="465110"/>
                              </a:cubicBezTo>
                              <a:cubicBezTo>
                                <a:pt x="159537" y="428636"/>
                                <a:pt x="140923" y="391381"/>
                                <a:pt x="122935" y="355298"/>
                              </a:cubicBezTo>
                              <a:cubicBezTo>
                                <a:pt x="103382" y="316013"/>
                                <a:pt x="83126" y="275400"/>
                                <a:pt x="83126" y="236036"/>
                              </a:cubicBezTo>
                              <a:cubicBezTo>
                                <a:pt x="83126" y="149812"/>
                                <a:pt x="153359" y="79598"/>
                                <a:pt x="239781" y="79598"/>
                              </a:cubicBezTo>
                              <a:close/>
                              <a:moveTo>
                                <a:pt x="351172" y="27158"/>
                              </a:moveTo>
                              <a:lnTo>
                                <a:pt x="368136" y="37004"/>
                              </a:lnTo>
                              <a:cubicBezTo>
                                <a:pt x="372983" y="39739"/>
                                <a:pt x="374703" y="45990"/>
                                <a:pt x="371889" y="50835"/>
                              </a:cubicBezTo>
                              <a:lnTo>
                                <a:pt x="361257" y="69198"/>
                              </a:lnTo>
                              <a:cubicBezTo>
                                <a:pt x="358442" y="74043"/>
                                <a:pt x="352501" y="75293"/>
                                <a:pt x="347810" y="72245"/>
                              </a:cubicBezTo>
                              <a:cubicBezTo>
                                <a:pt x="342338" y="68651"/>
                                <a:pt x="336631" y="65369"/>
                                <a:pt x="330767" y="62322"/>
                              </a:cubicBezTo>
                              <a:cubicBezTo>
                                <a:pt x="325842" y="59743"/>
                                <a:pt x="323966" y="53960"/>
                                <a:pt x="326780" y="49116"/>
                              </a:cubicBezTo>
                              <a:lnTo>
                                <a:pt x="337334" y="30831"/>
                              </a:lnTo>
                              <a:cubicBezTo>
                                <a:pt x="340071" y="25986"/>
                                <a:pt x="346325" y="24345"/>
                                <a:pt x="351172" y="27158"/>
                              </a:cubicBezTo>
                              <a:close/>
                              <a:moveTo>
                                <a:pt x="128396" y="27158"/>
                              </a:moveTo>
                              <a:cubicBezTo>
                                <a:pt x="133242" y="24345"/>
                                <a:pt x="139417" y="25986"/>
                                <a:pt x="142231" y="30831"/>
                              </a:cubicBezTo>
                              <a:lnTo>
                                <a:pt x="152783" y="49116"/>
                              </a:lnTo>
                              <a:cubicBezTo>
                                <a:pt x="155597" y="53960"/>
                                <a:pt x="153721" y="59743"/>
                                <a:pt x="148719" y="62322"/>
                              </a:cubicBezTo>
                              <a:cubicBezTo>
                                <a:pt x="142856" y="65369"/>
                                <a:pt x="137228" y="68651"/>
                                <a:pt x="131679" y="72245"/>
                              </a:cubicBezTo>
                              <a:cubicBezTo>
                                <a:pt x="126989" y="75293"/>
                                <a:pt x="121048" y="74043"/>
                                <a:pt x="118312" y="69198"/>
                              </a:cubicBezTo>
                              <a:lnTo>
                                <a:pt x="107604" y="50757"/>
                              </a:lnTo>
                              <a:cubicBezTo>
                                <a:pt x="104790" y="45990"/>
                                <a:pt x="106510" y="39739"/>
                                <a:pt x="111356" y="37004"/>
                              </a:cubicBezTo>
                              <a:close/>
                              <a:moveTo>
                                <a:pt x="229920" y="0"/>
                              </a:moveTo>
                              <a:lnTo>
                                <a:pt x="249651" y="0"/>
                              </a:lnTo>
                              <a:cubicBezTo>
                                <a:pt x="255211" y="0"/>
                                <a:pt x="259752" y="4526"/>
                                <a:pt x="259752" y="10145"/>
                              </a:cubicBezTo>
                              <a:lnTo>
                                <a:pt x="259752" y="31761"/>
                              </a:lnTo>
                              <a:cubicBezTo>
                                <a:pt x="259752" y="37379"/>
                                <a:pt x="255289" y="41281"/>
                                <a:pt x="249808" y="40579"/>
                              </a:cubicBezTo>
                              <a:cubicBezTo>
                                <a:pt x="246519" y="40188"/>
                                <a:pt x="243153" y="39876"/>
                                <a:pt x="239786" y="39876"/>
                              </a:cubicBezTo>
                              <a:cubicBezTo>
                                <a:pt x="236340" y="39876"/>
                                <a:pt x="233052" y="40188"/>
                                <a:pt x="229763" y="40579"/>
                              </a:cubicBezTo>
                              <a:cubicBezTo>
                                <a:pt x="224204" y="41281"/>
                                <a:pt x="219741" y="37379"/>
                                <a:pt x="219741" y="31761"/>
                              </a:cubicBezTo>
                              <a:lnTo>
                                <a:pt x="219741" y="10145"/>
                              </a:lnTo>
                              <a:cubicBezTo>
                                <a:pt x="219741" y="4526"/>
                                <a:pt x="224282" y="0"/>
                                <a:pt x="229920" y="0"/>
                              </a:cubicBezTo>
                              <a:close/>
                            </a:path>
                          </a:pathLst>
                        </a:custGeom>
                        <a:solidFill>
                          <a:schemeClr val="tx1"/>
                        </a:solidFill>
                        <a:ln>
                          <a:noFill/>
                        </a:ln>
                      </wps:spPr>
                      <wps:bodyPr/>
                    </wps:wsp>
                  </a:graphicData>
                </a:graphic>
              </wp:anchor>
            </w:drawing>
          </mc:Choice>
          <mc:Fallback>
            <w:pict>
              <v:shape id="ecological-lightbulb-symbol_45588" o:spid="_x0000_s1026" o:spt="100" style="position:absolute;left:0pt;margin-left:510.75pt;margin-top:232.5pt;height:23.35pt;width:18.4pt;z-index:251670528;mso-width-relative:page;mso-height-relative:page;" fillcolor="#000000 [3213]" filled="t" stroked="f" coordsize="479492,607851" o:gfxdata="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" path="m196843,568123l282640,568123c293668,568123,302584,577021,302584,588026c302584,598953,293668,607851,282640,607851l196843,607851c185894,607851,176978,598953,176978,588026c176978,577021,185894,568123,196843,568123xm179780,508918l299705,508918c310736,508918,319732,517812,319732,528892c319732,539893,310736,548787,299705,548787l179780,548787c168749,548787,159831,539893,159831,528892c159831,517812,168749,508918,179780,508918xm49460,326070c54311,323260,59866,325211,62057,330362c64639,336450,67377,342537,70194,348546c72541,353619,70585,359941,65734,362751l50868,371335c46018,374067,39837,372428,37020,367589l27162,350576c24345,345737,25988,339571,30839,336762xm429894,325999l448585,336768c453434,339577,455076,345742,452339,350580l442485,367591c439670,372429,433492,374068,428643,371337l413472,362597c408623,359788,406668,353467,409092,348395c411908,342386,414567,336378,417225,330291c419415,325141,425046,323190,429894,325999xm447678,219459l469408,219459c474958,219459,479492,223992,479492,229620l479492,249316c479492,254866,474958,259399,469408,259399l447599,259399c441971,259399,438141,254944,438845,249473c439235,246112,439548,242829,439548,239468c439548,236029,439235,232746,438845,229464c438141,223914,442049,219459,447678,219459xm10160,219459l31809,219459c37436,219459,41422,223914,40719,229464c40250,232746,39937,236029,39937,239468c39937,242829,40250,246112,40719,249473c41422,254944,37514,259399,31887,259399l10160,259399c4533,259399,0,254866,0,249316l0,229620c0,223992,4533,219459,10160,219459xm279456,176970c278909,176970,278361,177048,277814,177127c161733,207270,193178,275133,205459,295047c206319,296374,207102,297077,207806,297077c208666,297077,209292,295984,209448,293875c211795,261389,230412,247020,240424,242256c241284,241787,241988,241631,242458,241631c244022,241631,244100,243271,242379,245536c223763,269901,213438,324878,210309,344011c209683,347681,212264,350649,216019,350649l227517,350649c231272,350649,234323,347681,234323,343933l234323,307385c234323,303637,237295,300825,241050,300591c296900,297155,287904,208442,285088,182281c284697,179079,282351,176970,279456,176970xm279456,151434c295414,151434,308711,163538,310432,179547c314500,217188,316768,270838,289860,302778c281725,312383,271556,319177,259823,322926l259823,343933c259823,361660,245352,376185,227517,376185l216019,376185c206710,376185,197950,372202,192005,365174c186138,358224,183557,349009,185043,339872c186216,332922,187703,324566,189658,315507c187390,313555,185434,311134,183713,308400c175344,294734,157431,259046,172528,221717c185512,189465,218835,166115,271400,152527c274059,151824,276719,151434,279456,151434xm239781,113182c171895,113182,116678,168322,116678,236036c116678,267433,134275,302814,152968,340381c166889,368185,181202,396848,189492,426605c191369,433478,198251,438789,205134,438789l274115,438789c281076,438789,287958,433400,289757,426605c298126,395755,312829,366623,326985,338350l327064,338272c345443,301642,362806,267121,362806,236036c362806,168322,307589,113182,239781,113182xm428664,107459c433509,104649,439682,106288,442495,111128l452341,128222c455076,133062,453435,139228,448590,142038l430305,152576c425539,155386,419756,153513,417178,148517c414130,142663,410770,136965,407176,131501c404128,126817,405378,120885,410223,118075xm50872,107459l69260,118075c74112,120885,75364,126817,72312,131501c68713,137043,65426,142663,62374,148517c59792,153513,54002,155386,49150,152576l30840,142038c25988,139228,24345,133062,27162,128222l37022,111128c39838,106288,46020,104649,50872,107459xm239781,79598c326125,79598,396436,149812,396436,236036c396436,275087,376414,314919,357018,353424c338795,389741,319868,427308,316896,465110c316583,469171,313377,472295,309544,472295l169939,472295c166185,472295,162900,469171,162588,465110c159537,428636,140923,391381,122935,355298c103382,316013,83126,275400,83126,236036c83126,149812,153359,79598,239781,79598xm351172,27158l368136,37004c372983,39739,374703,45990,371889,50835l361257,69198c358442,74043,352501,75293,347810,72245c342338,68651,336631,65369,330767,62322c325842,59743,323966,53960,326780,49116l337334,30831c340071,25986,346325,24345,351172,27158xm128396,27158c133242,24345,139417,25986,142231,30831l152783,49116c155597,53960,153721,59743,148719,62322c142856,65369,137228,68651,131679,72245c126989,75293,121048,74043,118312,69198l107604,50757c104790,45990,106510,39739,111356,37004xm229920,0l249651,0c255211,0,259752,4526,259752,10145l259752,31761c259752,37379,255289,41281,249808,40579c246519,40188,243153,39876,239786,39876c236340,39876,233052,40188,229763,40579c224204,41281,219741,37379,219741,31761l219741,10145c219741,4526,224282,0,229920,0xe">
                <v:path o:connectlocs="96062,277255;137932,277255;147665,286968;137932,296644;96062,296644;86368,286968;96062,277255;87735,248362;146260,248362;156034,258110;146260,267819;87735,267819;78000,258110;87735,248362;24137,159128;30284,161223;34255,170097;32079,177030;24824,181219;18066,179391;13255,171088;15049,164346;209795,159094;218916,164349;220748,171090;215939,179392;209184,181220;201781,176954;199643,170024;203612,161188;209795,159094;218474,107100;229078,107100;234000,112059;234000,121671;229078,126592;218435,126592;214163,121748;214506,116865;214163,111983;218474,107100;4958,107100;15523,107100;19871,111983;19489,116865;19871,121748;15561,126592;4958,126592;0,121671;0,112059;4958,107100;136379,86365;135577,86441;100267,143989;101412,144979;102214,143417;117330,118225;118323,117920;118284,119826;102634,167884;105420,171124;111032,171124;114353,167846;114353,150010;117636,146694;139127,88956;136379,86365;136379,73902;151495,87622;141456,147761;126797,157594;126797,167846;111032,183586;105420,183586;93701,178212;90304,165864;92556,153974;89654,150505;84196,108202;132447,74436;136379,73902;117017,55235;56940,115190;74650,166113;92475,208192;100108,214138;133772,214138;141406,208192;159574,165121;159612,165083;177055,115190;117017,55235;209195,52442;215944,54232;220749,62575;218919,69317;209995,74460;203589,72479;198708,64175;200195,57623;24826,52442;33800,57623;35289,64175;30439,72479;23986,74460;15050,69317;13255,62575;18067,54232;24826,52442;117017,38845;193467,115190;174230,172478;154650,226983;151062,230489;82933,230489;79345,226983;59994,173392;40566,115190;117017,38845;171377,13253;179656,18058;181487,24808;176299,33770;169737,35257;161419,30414;159474,23969;164624,15046;171377,13253;62659,13253;69411,15046;74560,23969;72577,30414;64261,35257;57738,33770;52512,24770;54343,18058;112204,0;121833,0;126763,4950;126763,15500;121910,19803;117019,19460;112128,19803;107237,15500;107237,4950;112204,0" o:connectangles="0,0,0,0,0,0,0,0,0,0,0,0,0,0,0,0,0,0,0,0,0,0,0,0,0,0,0,0,0,0,0,0,0,0,0,0,0,0,0,0,0,0,0,0,0,0,0,0,0,0,0,0,0,0,0,0,0,0,0,0,0,0,0,0,0,0,0,0,0,0,0,0,0,0,0,0,0,0,0,0,0,0,0,0,0,0,0,0,0,0,0,0,0,0,0,0,0,0,0,0,0,0,0,0,0,0,0,0,0,0,0,0,0,0,0,0,0,0,0,0,0,0,0,0,0,0,0,0,0,0,0,0,0,0,0,0,0,0,0,0,0,0,0,0,0,0"/>
                <v:fill on="t" focussize="0,0"/>
                <v:stroke on="f"/>
                <v:imagedata o:title=""/>
                <o:lock v:ext="edit" aspectratio="t"/>
              </v:shape>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-616585</wp:posOffset>
                </wp:positionH>
                <wp:positionV relativeFrom="paragraph">
                  <wp:posOffset>2937510</wp:posOffset>
                </wp:positionV>
                <wp:extent cx="6497320" cy="396240"/>
                <wp:effectExtent l="0" t="0" r="17780" b="3175"/>
                <wp:wrapNone/>
                <wp:docPr id="22" name="组合 22"/>
                <wp:cNvGraphicFramePr/>
                <a:graphic xmlns:a="http://schemas.openxmlformats.org/drawingml/2006/main">
                  <a:graphicData uri="http://schemas.microsoft.com/office/word/2010/wordprocessingGroup">
                    <wpg:wgp>
                      <wpg:cNvGrpSpPr/>
                      <wpg:grpSpPr>
                        <a:xfrm>
                          <a:off x="0" y="0"/>
                          <a:ext cx="6497320" cy="396240"/>
                          <a:chOff x="5109" y="6325"/>
                          <a:chExt cx="10232" cy="624"/>
                        </a:xfrm>
                      </wpg:grpSpPr>
                      <wpg:grpSp>
                        <wpg:cNvPr id="21" name="组合 21"/>
                        <wpg:cNvGrpSpPr/>
                        <wpg:grpSpPr>
                          <a:xfrm>
                            <a:off x="5109" y="6430"/>
                            <a:ext cx="10232" cy="467"/>
                            <a:chOff x="5109" y="6430"/>
                            <a:chExt cx="10232" cy="467"/>
                          </a:xfrm>
                        </wpg:grpSpPr>
                        <wps:wsp>
                          <wps:cNvPr id="6" name="直接连接符 6"/>
                          <wps:cNvCnPr/>
                          <wps:spPr>
                            <a:xfrm flipV="1">
                              <a:off x="7251" y="6876"/>
                              <a:ext cx="8090" cy="4"/>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5" name="平行四边形 87"/>
                          <wps:cNvSpPr/>
                          <wps:spPr>
                            <a:xfrm>
                              <a:off x="5109" y="6430"/>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 name="TextBox 83"/>
                        <wps:cNvSpPr txBox="1"/>
                        <wps:spPr bwMode="auto">
                          <a:xfrm>
                            <a:off x="5460" y="6325"/>
                            <a:ext cx="1685" cy="624"/>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实践经历</w:t>
                              </w:r>
                            </w:p>
                          </w:txbxContent>
                        </wps:txbx>
                        <wps:bodyPr wrap="square">
                          <a:noAutofit/>
                        </wps:bodyPr>
                      </wps:wsp>
                    </wpg:wgp>
                  </a:graphicData>
                </a:graphic>
              </wp:anchor>
            </w:drawing>
          </mc:Choice>
          <mc:Fallback>
            <w:pict>
              <v:group id="_x0000_s1026" o:spid="_x0000_s1026" o:spt="203" style="position:absolute;left:0pt;margin-left:-48.55pt;margin-top:231.3pt;height:31.2pt;width:511.6pt;z-index:251669504;mso-width-relative:page;mso-height-relative:page;" coordorigin="5109,6325" coordsize="10232,624" o:gfxdata="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">
                <o:lock v:ext="edit" aspectratio="f"/>
                <v:group id="_x0000_s1026" o:spid="_x0000_s1026" o:spt="203" style="position:absolute;left:5109;top:6430;height:467;width:10232;" coordorigin="5109,6430" coordsize="10232,467"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7251;top:6876;flip:y;height:4;width:8090;" filled="f" stroked="t" coordsize="21600,21600" o:gfxdata="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W5eMugAAANoA&#10;AAAPAAAAAAAAAAEAIAAAACIAAABkcnMvZG93bnJldi54bWxQSwECFAAUAAAACACHTuJAMy8FnjsA&#10;AAA5AAAAEAAAAAAAAAABACAAAAAJAQAAZHJzL3NoYXBleG1sLnhtbFBLBQYAAAAABgAGAFsBAACz&#10;AwAAAAA=&#10;">
                    <v:fill on="f" focussize="0,0"/>
                    <v:stroke weight="0.25pt" color="#808080 [1629]" miterlimit="8" joinstyle="miter" dashstyle="3 1"/>
                    <v:imagedata o:title=""/>
                    <o:lock v:ext="edit" aspectratio="f"/>
                  </v:line>
                  <v:rect id="平行四边形 87" o:spid="_x0000_s1026" o:spt="1" style="position:absolute;left:5109;top:6430;height:467;width:2268;v-text-anchor:middle;" fillcolor="#000000 [3213]" filled="t" stroked="f" coordsize="21600,21600" o:gfxdata="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NOYr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TextBox 83" o:spid="_x0000_s1026" o:spt="202" type="#_x0000_t202" style="position:absolute;left:5460;top:6325;height:624;width:1685;"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color w:val="FFFFFF" w:themeColor="background1"/>
                            <w:sz w:val="32"/>
                            <w:szCs w:val="32"/>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eastAsia="zh-CN"/>
                            <w14:textFill>
                              <w14:solidFill>
                                <w14:schemeClr w14:val="bg1"/>
                              </w14:solidFill>
                            </w14:textFill>
                          </w:rPr>
                          <w:t>实践经历</w:t>
                        </w:r>
                      </w:p>
                    </w:txbxContent>
                  </v:textbox>
                </v:shape>
              </v:group>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-365760</wp:posOffset>
                </wp:positionH>
                <wp:positionV relativeFrom="paragraph">
                  <wp:posOffset>3422015</wp:posOffset>
                </wp:positionV>
                <wp:extent cx="6075045" cy="3131820"/>
                <wp:effectExtent l="0" t="0" r="0" b="0"/>
                <wp:wrapNone/>
                <wp:docPr id="39"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6075045" cy="3131820"/>
                        </a:xfrm>
                        <a:prstGeom prst="rect">
                          <a:avLst/>
                        </a:prstGeom>
                        <a:noFill/>
                        <a:ln>
                          <a:noFill/>
                        </a:ln>
                      </wps:spPr>
                      <wps:txbx>
                        <w:txbxContent>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pP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20</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17</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0</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8--20</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18</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0</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2</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微软雅黑" w:hAnsi="微软雅黑" w:eastAsia="微软雅黑" w:cs="微软雅黑"/>
                                <w:b/>
                                <w:bCs/>
                                <w:i w:val="0"/>
                                <w:caps w:val="0"/>
                                <w:color w:val="000000" w:themeColor="text1"/>
                                <w:spacing w:val="0"/>
                                <w:sz w:val="21"/>
                                <w:szCs w:val="21"/>
                                <w:shd w:val="clear" w:fill="FFFFFF"/>
                                <w:lang w:eastAsia="zh-CN"/>
                                <w14:textFill>
                                  <w14:solidFill>
                                    <w14:schemeClr w14:val="tx1"/>
                                  </w14:solidFill>
                                </w14:textFill>
                              </w:rPr>
                              <w:t>高尚</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家具</w:t>
                            </w:r>
                            <w:r>
                              <w:rPr>
                                <w:rFonts w:hint="eastAsia" w:ascii="微软雅黑" w:hAnsi="微软雅黑" w:eastAsia="微软雅黑" w:cs="微软雅黑"/>
                                <w:b/>
                                <w:bCs/>
                                <w:i w:val="0"/>
                                <w:caps w:val="0"/>
                                <w:color w:val="000000" w:themeColor="text1"/>
                                <w:spacing w:val="0"/>
                                <w:sz w:val="21"/>
                                <w:szCs w:val="21"/>
                                <w:shd w:val="clear" w:fill="FFFFFF"/>
                                <w:lang w:eastAsia="zh-CN"/>
                                <w14:textFill>
                                  <w14:solidFill>
                                    <w14:schemeClr w14:val="tx1"/>
                                  </w14:solidFill>
                                </w14:textFill>
                              </w:rPr>
                              <w:t>有限</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公司</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家居陈列设计师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工作范围:家具卖场空间规划、色彩设计、家具与配饰品的陈设来完成对室内环境的个性塑造、风格统一.协调解决装饰过程中的各种技术问题。</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t>2016/03--2017/12              雅典娜装饰设计公司                       软装饰设计师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 xml:space="preserve">工作范围:样板间,私人住宅,酒店,会所等场所的软装饰方案设计,预算,采购,场地摆设等等. </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阐述规划自己的创意想法，与装修人员达成观念上的协调一致</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t>2015/03--2014/01              水木年华艺术公司                         主案设计师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从构思、绘图到三维制模等，提供完整的设计方案，包括物理环境规划、室内空间分隔，装饰形象设计，室内用品及成套设施配置等。通过创意与设计，体现设计的空间感，实用性，优越性，革命性，凸显其人性化设计作品。</w:t>
                            </w: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28.8pt;margin-top:269.45pt;height:246.6pt;width:478.35pt;mso-position-horizontal-relative:margin;z-index:251661312;mso-width-relative:page;mso-height-relative:page;" filled="f" stroked="f" coordsize="21600,21600" o:gfxdata="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qGKuNkAAAAMAQAADwAAAAAAAAABACAA&#10;AAAiAAAAZHJzL2Rvd25yZXYueG1sUEsBAhQAFAAAAAgAh07iQKn5C+EMAgAAGAQAAA4AAAAAAAAA&#10;AQAgAAAAKAEAAGRycy9lMm9Eb2MueG1sUEsFBgAAAAAGAAYAWQEAAKYFAAAAAA==&#10;">
                <v:fill on="f" focussize="0,0"/>
                <v:stroke on="f"/>
                <v:imagedata o:title=""/>
                <o:lock v:ext="edit" aspectratio="f"/>
                <v:textbox>
                  <w:txbxContent>
                    <w:p>
                      <w:pPr>
                        <w:pStyle w:val="6"/>
                        <w:numPr>
                          <w:ilvl w:val="0"/>
                          <w:numId w:val="0"/>
                        </w:numPr>
                        <w:spacing w:line="400" w:lineRule="exact"/>
                        <w:ind w:leftChars="0"/>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pP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20</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17</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0</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8--20</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18</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0</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2</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微软雅黑" w:hAnsi="微软雅黑" w:eastAsia="微软雅黑" w:cs="微软雅黑"/>
                          <w:b/>
                          <w:bCs/>
                          <w:i w:val="0"/>
                          <w:caps w:val="0"/>
                          <w:color w:val="000000" w:themeColor="text1"/>
                          <w:spacing w:val="0"/>
                          <w:sz w:val="21"/>
                          <w:szCs w:val="21"/>
                          <w:shd w:val="clear" w:fill="FFFFFF"/>
                          <w:lang w:eastAsia="zh-CN"/>
                          <w14:textFill>
                            <w14:solidFill>
                              <w14:schemeClr w14:val="tx1"/>
                            </w14:solidFill>
                          </w14:textFill>
                        </w:rPr>
                        <w:t>高尚</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家具</w:t>
                      </w:r>
                      <w:r>
                        <w:rPr>
                          <w:rFonts w:hint="eastAsia" w:ascii="微软雅黑" w:hAnsi="微软雅黑" w:eastAsia="微软雅黑" w:cs="微软雅黑"/>
                          <w:b/>
                          <w:bCs/>
                          <w:i w:val="0"/>
                          <w:caps w:val="0"/>
                          <w:color w:val="000000" w:themeColor="text1"/>
                          <w:spacing w:val="0"/>
                          <w:sz w:val="21"/>
                          <w:szCs w:val="21"/>
                          <w:shd w:val="clear" w:fill="FFFFFF"/>
                          <w:lang w:eastAsia="zh-CN"/>
                          <w14:textFill>
                            <w14:solidFill>
                              <w14:schemeClr w14:val="tx1"/>
                            </w14:solidFill>
                          </w14:textFill>
                        </w:rPr>
                        <w:t>有限</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公司</w:t>
                      </w:r>
                      <w:r>
                        <w:rPr>
                          <w:rFonts w:hint="eastAsia" w:ascii="微软雅黑" w:hAnsi="微软雅黑" w:eastAsia="微软雅黑" w:cs="微软雅黑"/>
                          <w:b/>
                          <w:bCs/>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微软雅黑" w:hAnsi="微软雅黑" w:eastAsia="微软雅黑" w:cs="微软雅黑"/>
                          <w:b/>
                          <w:bCs/>
                          <w:i w:val="0"/>
                          <w:caps w:val="0"/>
                          <w:color w:val="000000" w:themeColor="text1"/>
                          <w:spacing w:val="0"/>
                          <w:sz w:val="21"/>
                          <w:szCs w:val="21"/>
                          <w:shd w:val="clear" w:fill="FFFFFF"/>
                          <w14:textFill>
                            <w14:solidFill>
                              <w14:schemeClr w14:val="tx1"/>
                            </w14:solidFill>
                          </w14:textFill>
                        </w:rPr>
                        <w:t>家居陈列设计师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工作范围:家具卖场空间规划、色彩设计、家具与配饰品的陈设来完成对室内环境的个性塑造、风格统一.协调解决装饰过程中的各种技术问题。</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t>2016/03--2017/12              雅典娜装饰设计公司                       软装饰设计师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 xml:space="preserve">工作范围:样板间,私人住宅,酒店,会所等场所的软装饰方案设计,预算,采购,场地摆设等等. </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阐述规划自己的创意想法，与装修人员达成观念上的协调一致</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p>
                    <w:p>
                      <w:pPr>
                        <w:pStyle w:val="6"/>
                        <w:numPr>
                          <w:ilvl w:val="0"/>
                          <w:numId w:val="0"/>
                        </w:numPr>
                        <w:spacing w:line="400" w:lineRule="exact"/>
                        <w:ind w:leftChars="0"/>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theme="minorBidi"/>
                          <w:b/>
                          <w:bCs/>
                          <w:color w:val="000000" w:themeColor="text1"/>
                          <w:kern w:val="2"/>
                          <w:sz w:val="21"/>
                          <w:szCs w:val="21"/>
                          <w:lang w:val="en-US" w:eastAsia="zh-CN" w:bidi="ar-SA"/>
                          <w14:textFill>
                            <w14:solidFill>
                              <w14:schemeClr w14:val="tx1"/>
                            </w14:solidFill>
                          </w14:textFill>
                        </w:rPr>
                        <w:t>2015/03--2014/01              水木年华艺术公司                         主案设计师</w:t>
                      </w:r>
                    </w:p>
                    <w:p>
                      <w:pPr>
                        <w:pStyle w:val="6"/>
                        <w:numPr>
                          <w:ilvl w:val="0"/>
                          <w:numId w:val="0"/>
                        </w:numPr>
                        <w:spacing w:line="400" w:lineRule="exact"/>
                        <w:ind w:leftChars="0"/>
                        <w:rPr>
                          <w:rFonts w:hint="eastAsia" w:ascii="微软雅黑" w:hAnsi="微软雅黑" w:eastAsia="微软雅黑" w:cstheme="minorBidi"/>
                          <w:color w:val="525252"/>
                          <w:kern w:val="2"/>
                          <w:sz w:val="21"/>
                          <w:szCs w:val="21"/>
                          <w:lang w:val="en-US" w:eastAsia="zh-CN" w:bidi="ar-SA"/>
                        </w:rPr>
                      </w:pPr>
                      <w:r>
                        <w:rPr>
                          <w:rFonts w:hint="eastAsia" w:ascii="微软雅黑" w:hAnsi="微软雅黑" w:eastAsia="微软雅黑" w:cstheme="minorBidi"/>
                          <w:color w:val="525252"/>
                          <w:kern w:val="2"/>
                          <w:sz w:val="21"/>
                          <w:szCs w:val="21"/>
                          <w:lang w:val="en-US" w:eastAsia="zh-CN" w:bidi="ar-SA"/>
                        </w:rPr>
                        <w:t>从构思、绘图到三维制模等，提供完整的设计方案，包括物理环境规划、室内空间分隔，装饰形象设计，室内用品及成套设施配置等。通过创意与设计，体现设计的空间感，实用性，优越性，革命性，凸显其人性化设计作品。</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-365760</wp:posOffset>
                </wp:positionH>
                <wp:positionV relativeFrom="paragraph">
                  <wp:posOffset>2027555</wp:posOffset>
                </wp:positionV>
                <wp:extent cx="6350000" cy="60071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6350000" cy="600710"/>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2018/09-2016/06                英国皇家艺术学院          新媒体艺术设计:硕士</w:t>
                            </w: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2012/09-2016/06                广州美术学院              新媒体艺术设计:本科</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159.65pt;height:47.3pt;width:500pt;z-index:251662336;mso-width-relative:page;mso-height-relative:page;" filled="f" stroked="f" coordsize="21600,21600" o:gfxdata="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TbZk3AAAAAsBAAAPAAAAAAAAAAEAIAAA&#10;ACIAAABkcnMvZG93bnJldi54bWxQSwECFAAUAAAACACHTuJAqjgrPkECAAB2BAAADgAAAAAAAAAB&#10;ACAAAAArAQAAZHJzL2Uyb0RvYy54bWxQSwUGAAAAAAYABgBZAQAA3gU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2018/09-2016/06                英国皇家艺术学院          新媒体艺术设计:硕士</w:t>
                      </w:r>
                    </w:p>
                    <w:p>
                      <w:pPr>
                        <w:adjustRightInd w:val="0"/>
                        <w:snapToGrid w:val="0"/>
                        <w:spacing w:after="62" w:afterLines="20"/>
                        <w:jc w:val="left"/>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kern w:val="0"/>
                          <w:sz w:val="21"/>
                          <w:szCs w:val="21"/>
                          <w:shd w:val="clear" w:fill="FFFFFF"/>
                          <w:lang w:val="en-US" w:eastAsia="zh-CN" w:bidi="ar-SA"/>
                          <w14:textFill>
                            <w14:solidFill>
                              <w14:schemeClr w14:val="tx1"/>
                            </w14:solidFill>
                          </w14:textFill>
                        </w:rPr>
                        <w:t>2012/09-2016/06                广州美术学院              新媒体艺术设计:本科</w:t>
                      </w:r>
                    </w:p>
                    <w:p>
                      <w:pPr>
                        <w:adjustRightInd w:val="0"/>
                        <w:snapToGrid w:val="0"/>
                        <w:spacing w:line="240" w:lineRule="auto"/>
                        <w:jc w:val="left"/>
                        <w:rPr>
                          <w:rFonts w:hint="eastAsia" w:ascii="微软雅黑" w:hAnsi="微软雅黑" w:eastAsia="微软雅黑" w:cstheme="minorBidi"/>
                          <w:color w:val="525252"/>
                          <w:kern w:val="2"/>
                          <w:sz w:val="21"/>
                          <w:szCs w:val="21"/>
                          <w:lang w:val="en-US" w:eastAsia="zh-CN" w:bidi="ar-SA"/>
                        </w:rPr>
                      </w:pPr>
                    </w:p>
                  </w:txbxContent>
                </v:textbox>
              </v:shape>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-616585</wp:posOffset>
                </wp:positionH>
                <wp:positionV relativeFrom="paragraph">
                  <wp:posOffset>1546860</wp:posOffset>
                </wp:positionV>
                <wp:extent cx="6508115" cy="396240"/>
                <wp:effectExtent l="0" t="0" r="6985" b="3175"/>
                <wp:wrapNone/>
                <wp:docPr id="25" name="组合 25"/>
                <wp:cNvGraphicFramePr/>
                <a:graphic xmlns:a="http://schemas.openxmlformats.org/drawingml/2006/main">
                  <a:graphicData uri="http://schemas.microsoft.com/office/word/2010/wordprocessingGroup">
                    <wpg:wgp>
                      <wpg:cNvGrpSpPr/>
                      <wpg:grpSpPr>
                        <a:xfrm>
                          <a:off x="0" y="0"/>
                          <a:ext cx="6508115" cy="396240"/>
                          <a:chOff x="5109" y="4159"/>
                          <a:chExt cx="10249" cy="624"/>
                        </a:xfrm>
                      </wpg:grpSpPr>
                      <wpg:grpSp>
                        <wpg:cNvPr id="23" name="组合 23"/>
                        <wpg:cNvGrpSpPr/>
                        <wpg:grpSpPr>
                          <a:xfrm>
                            <a:off x="5109" y="4264"/>
                            <a:ext cx="10249" cy="467"/>
                            <a:chOff x="5109" y="4264"/>
                            <a:chExt cx="10249" cy="467"/>
                          </a:xfrm>
                        </wpg:grpSpPr>
                        <wps:wsp>
                          <wps:cNvPr id="3" name="直接连接符 3"/>
                          <wps:cNvCnPr/>
                          <wps:spPr>
                            <a:xfrm flipV="1">
                              <a:off x="7268" y="4695"/>
                              <a:ext cx="8090" cy="21"/>
                            </a:xfrm>
                            <a:prstGeom prst="line">
                              <a:avLst/>
                            </a:prstGeom>
                            <a:ln w="3175">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7" name="平行四边形 87"/>
                          <wps:cNvSpPr/>
                          <wps:spPr>
                            <a:xfrm>
                              <a:off x="5109" y="4264"/>
                              <a:ext cx="2268" cy="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 name="TextBox 83"/>
                        <wps:cNvSpPr txBox="1"/>
                        <wps:spPr bwMode="auto">
                          <a:xfrm>
                            <a:off x="5460" y="4159"/>
                            <a:ext cx="1685" cy="624"/>
                          </a:xfrm>
                          <a:prstGeom prst="rect">
                            <a:avLst/>
                          </a:prstGeom>
                          <a:noFill/>
                        </wps:spPr>
                        <wps:txb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t>教育背景</w:t>
                              </w:r>
                            </w:p>
                          </w:txbxContent>
                        </wps:txbx>
                        <wps:bodyPr wrap="square">
                          <a:noAutofit/>
                        </wps:bodyPr>
                      </wps:wsp>
                    </wpg:wgp>
                  </a:graphicData>
                </a:graphic>
              </wp:anchor>
            </w:drawing>
          </mc:Choice>
          <mc:Fallback>
            <w:pict>
              <v:group id="_x0000_s1026" o:spid="_x0000_s1026" o:spt="203" style="position:absolute;left:0pt;margin-left:-48.55pt;margin-top:121.8pt;height:31.2pt;width:512.45pt;z-index:251669504;mso-width-relative:page;mso-height-relative:page;" coordorigin="5109,4159" coordsize="10249,624" o:gfxdata="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DRvqA83AAAAAsBAAAPAAAAAAAAAAEAIAAAACIAAABkcnMv&#10;ZG93bnJldi54bWxQSwECFAAUAAAACACHTuJAHMEz3QAEAADcCgAADgAAAAAAAAABACAAAAArAQAA&#10;ZHJzL2Uyb0RvYy54bWxQSwUGAAAAAAYABgBZAQAAnQcAAAAA&#10;">
                <o:lock v:ext="edit" aspectratio="f"/>
                <v:group id="_x0000_s1026" o:spid="_x0000_s1026" o:spt="203" style="position:absolute;left:5109;top:4264;height:467;width:10249;" coordorigin="5109,4264" coordsize="10249,467"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7268;top:4695;flip:y;height:21;width:8090;" filled="f" stroked="t" coordsize="21600,21600" o:gfxdata="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Cw0FLgAAADaAAAA&#10;DwAAAAAAAAABACAAAAAiAAAAZHJzL2Rvd25yZXYueG1sUEsBAhQAFAAAAAgAh07iQDMvBZ47AAAA&#10;OQAAABAAAAAAAAAAAQAgAAAABwEAAGRycy9zaGFwZXhtbC54bWxQSwUGAAAAAAYABgBbAQAAsQMA&#10;AAAA&#10;">
                    <v:fill on="f" focussize="0,0"/>
                    <v:stroke weight="0.25pt" color="#808080 [1629]" miterlimit="8" joinstyle="miter" dashstyle="3 1"/>
                    <v:imagedata o:title=""/>
                    <o:lock v:ext="edit" aspectratio="f"/>
                  </v:line>
                  <v:rect id="平行四边形 87" o:spid="_x0000_s1026" o:spt="1" style="position:absolute;left:5109;top:4264;height:467;width:2268;v-text-anchor:middle;" fillcolor="#000000 [3213]" filled="t" stroked="f" coordsize="21600,21600" o:gfxdata="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5Nr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v:shape id="TextBox 83" o:spid="_x0000_s1026" o:spt="202" type="#_x0000_t202" style="position:absolute;left:5460;top:4159;height:624;width:1685;" filled="f" stroked="f" coordsize="21600,21600" o:gfxdata="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Z3u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2"/>
                          <w:numPr>
                            <w:ilvl w:val="0"/>
                            <w:numId w:val="0"/>
                          </w:numPr>
                          <w:kinsoku w:val="0"/>
                          <w:overflowPunct w:val="0"/>
                          <w:spacing w:before="0" w:beforeAutospacing="0" w:after="0" w:afterAutospacing="0" w:line="480" w:lineRule="exact"/>
                          <w:jc w:val="both"/>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pPr>
                        <w:r>
                          <w:rPr>
                            <w:rFonts w:hint="eastAsia" w:ascii="微软雅黑" w:hAnsi="微软雅黑" w:eastAsia="微软雅黑" w:cstheme="minorBidi"/>
                            <w:b/>
                            <w:bCs/>
                            <w:color w:val="FFFFFF" w:themeColor="background1"/>
                            <w:kern w:val="24"/>
                            <w:sz w:val="32"/>
                            <w:szCs w:val="32"/>
                            <w:lang w:val="en-US" w:eastAsia="zh-CN"/>
                            <w14:textFill>
                              <w14:solidFill>
                                <w14:schemeClr w14:val="bg1"/>
                              </w14:solidFill>
                            </w14:textFill>
                          </w:rPr>
                          <w:t>教育背景</w:t>
                        </w:r>
                      </w:p>
                    </w:txbxContent>
                  </v:textbox>
                </v:shape>
              </v:group>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-1189990</wp:posOffset>
                </wp:positionH>
                <wp:positionV relativeFrom="paragraph">
                  <wp:posOffset>-916305</wp:posOffset>
                </wp:positionV>
                <wp:extent cx="7633970" cy="10776585"/>
                <wp:effectExtent l="0" t="0" r="5080" b="5715"/>
                <wp:wrapNone/>
                <wp:docPr id="24" name="矩形 24"/>
                <wp:cNvGraphicFramePr/>
                <a:graphic xmlns:a="http://schemas.openxmlformats.org/drawingml/2006/main">
                  <a:graphicData uri="http://schemas.microsoft.com/office/word/2010/wordprocessingShape">
                    <wps:wsp>
                      <wps:cNvSpPr/>
                      <wps:spPr>
                        <a:xfrm>
                          <a:off x="0" y="0"/>
                          <a:ext cx="7633970" cy="10776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7pt;margin-top:-72.15pt;height:848.55pt;width:601.1pt;z-index:-251656192;v-text-anchor:middle;mso-width-relative:page;mso-height-relative:page;" fillcolor="#FFFFFF [3212]" filled="t" stroked="f" coordsize="21600,21600" o:gfxdata="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yW3hTcAAAADwEAAA8AAAAAAAAAAQAgAAAAIgAAAGRycy9kb3du&#10;cmV2LnhtbFBLAQIUABQAAAAIAIdO4kDWvE5CbQIAAM8EAAAOAAAAAAAAAAEAIAAAACsBAABkcnMv&#10;ZTJvRG9jLnhtbFBLBQYAAAAABgAGAFkBAAAK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1" locked="0" layoutInCell="1" allowOverlap="1">
                <wp:simplePos x="0" y="0"/>
                <wp:positionH relativeFrom="column">
                  <wp:posOffset>6430010</wp:posOffset>
                </wp:positionH>
                <wp:positionV relativeFrom="paragraph">
                  <wp:posOffset>-928370</wp:posOffset>
                </wp:positionV>
                <wp:extent cx="8439150" cy="11165205"/>
                <wp:effectExtent l="0" t="0" r="0" b="17145"/>
                <wp:wrapNone/>
                <wp:docPr id="19" name="矩形 19"/>
                <wp:cNvGraphicFramePr/>
                <a:graphic xmlns:a="http://schemas.openxmlformats.org/drawingml/2006/main">
                  <a:graphicData uri="http://schemas.microsoft.com/office/word/2010/wordprocessingShape">
                    <wps:wsp>
                      <wps:cNvSpPr/>
                      <wps:spPr>
                        <a:xfrm>
                          <a:off x="0" y="0"/>
                          <a:ext cx="8439150" cy="11165205"/>
                        </a:xfrm>
                        <a:prstGeom prst="rect">
                          <a:avLst/>
                        </a:prstGeom>
                        <a:solidFill>
                          <a:srgbClr val="FFE7B7">
                            <a:lumMod val="20000"/>
                            <a:lumOff val="80000"/>
                          </a:srgb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6.3pt;margin-top:-73.1pt;height:879.15pt;width:664.5pt;z-index:-251650048;v-text-anchor:middle;mso-width-relative:page;mso-height-relative:page;" fillcolor="#FFFAF1" filled="t" stroked="f" coordsize="21600,21600" o:gfxdata="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D6xhPbAAAADwEA&#10;AA8AAAAAAAAAAQAgAAAAIgAAAGRycy9kb3ducmV2LnhtbFBLAQIUABQAAAAIAIdO4kDJKxQ/iQIA&#10;AAcFAAAOAAAAAAAAAAEAIAAAACoBAABkcnMvZTJvRG9jLnhtbFBLBQYAAAAABgAGAFkBAAAlBgAA&#10;AAA=&#10;">
                <v:fill on="t" focussize="0,0"/>
                <v:stroke on="f" weight="0.25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-1791335</wp:posOffset>
                </wp:positionH>
                <wp:positionV relativeFrom="paragraph">
                  <wp:posOffset>-928370</wp:posOffset>
                </wp:positionV>
                <wp:extent cx="8439150" cy="11165205"/>
                <wp:effectExtent l="0" t="0" r="0" b="17145"/>
                <wp:wrapNone/>
                <wp:docPr id="17" name="矩形 17"/>
                <wp:cNvGraphicFramePr/>
                <a:graphic xmlns:a="http://schemas.openxmlformats.org/drawingml/2006/main">
                  <a:graphicData uri="http://schemas.microsoft.com/office/word/2010/wordprocessingShape">
                    <wps:wsp>
                      <wps:cNvSpPr/>
                      <wps:spPr>
                        <a:xfrm>
                          <a:off x="0" y="0"/>
                          <a:ext cx="8439150" cy="11165205"/>
                        </a:xfrm>
                        <a:prstGeom prst="rect">
                          <a:avLst/>
                        </a:prstGeom>
                        <a:solidFill>
                          <a:srgbClr val="FFFFFF"/>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05pt;margin-top:-73.1pt;height:879.15pt;width:664.5pt;z-index:-251657216;v-text-anchor:middle;mso-width-relative:page;mso-height-relative:page;" fillcolor="#FFFFFF" filled="t" stroked="f" coordsize="21600,21600" o:gfxdata="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e/wB7dAAAADwEAAA8AAAAAAAAAAQAgAAAAIgAAAGRycy9kb3du&#10;cmV2LnhtbFBLAQIUABQAAAAIAIdO4kDVvp6kbAIAAM4EAAAOAAAAAAAAAAEAIAAAACwBAABkcnMv&#10;ZTJvRG9jLnhtbFBLBQYAAAAABgAGAFkBAAAKBgAAAAA=&#10;">
                <v:fill on="t" focussize="0,0"/>
                <v:stroke on="f" weight="0.25pt" miterlimit="8" joinstyle="miter"/>
                <v:imagedata o:title=""/>
                <o:lock v:ext="edit" aspectratio="f"/>
              </v:rect>
            </w:pict>
          </mc:Fallback>
        </mc:AlternateContent>
      </w:r>
      <w:r>
        <w:rPr>
          <w:rFonts w:hint="eastAsia"/>
          <w:sz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86"/>
    <w:family w:val="auto"/>
    <w:pitch w:val="default"/>
    <w:sig w:usb0="A00002EF" w:usb1="4000204B"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displayBackgroundShape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0057F"/>
    <w:rsid w:val="0062393A"/>
    <w:rsid w:val="049F4C19"/>
    <w:rsid w:val="04B967C1"/>
    <w:rsid w:val="07FB632B"/>
    <w:rsid w:val="0890057F"/>
    <w:rsid w:val="08F22471"/>
    <w:rsid w:val="0AE837B7"/>
    <w:rsid w:val="0BF41F06"/>
    <w:rsid w:val="0CB35B0D"/>
    <w:rsid w:val="0E921D7C"/>
    <w:rsid w:val="152E67DC"/>
    <w:rsid w:val="199C2EA4"/>
    <w:rsid w:val="1CDA0FEF"/>
    <w:rsid w:val="1DA26943"/>
    <w:rsid w:val="1E8E12EE"/>
    <w:rsid w:val="225D0892"/>
    <w:rsid w:val="2273454C"/>
    <w:rsid w:val="250D0817"/>
    <w:rsid w:val="253F416E"/>
    <w:rsid w:val="26B43106"/>
    <w:rsid w:val="280929A6"/>
    <w:rsid w:val="28D07F8E"/>
    <w:rsid w:val="2A0665F1"/>
    <w:rsid w:val="2A072F73"/>
    <w:rsid w:val="2D11137D"/>
    <w:rsid w:val="2E242270"/>
    <w:rsid w:val="2ED06171"/>
    <w:rsid w:val="37300668"/>
    <w:rsid w:val="3756374C"/>
    <w:rsid w:val="3A052748"/>
    <w:rsid w:val="3A7E6726"/>
    <w:rsid w:val="3C184F78"/>
    <w:rsid w:val="3DA44B1F"/>
    <w:rsid w:val="40827A9B"/>
    <w:rsid w:val="482663C1"/>
    <w:rsid w:val="49FC7391"/>
    <w:rsid w:val="519C6611"/>
    <w:rsid w:val="54140021"/>
    <w:rsid w:val="5933167B"/>
    <w:rsid w:val="59D03E32"/>
    <w:rsid w:val="5B153A5A"/>
    <w:rsid w:val="5CFC197C"/>
    <w:rsid w:val="607B4DDB"/>
    <w:rsid w:val="60B52907"/>
    <w:rsid w:val="62C947C3"/>
    <w:rsid w:val="64530EE7"/>
    <w:rsid w:val="6629122A"/>
    <w:rsid w:val="67A14216"/>
    <w:rsid w:val="6A8562DA"/>
    <w:rsid w:val="6BC049D4"/>
    <w:rsid w:val="6D535020"/>
    <w:rsid w:val="6FC448F9"/>
    <w:rsid w:val="70FD5150"/>
    <w:rsid w:val="73391443"/>
    <w:rsid w:val="74C813CA"/>
    <w:rsid w:val="783027E3"/>
    <w:rsid w:val="7C314CCB"/>
    <w:rsid w:val="7E15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Constantia" w:hAnsi="Constantia" w:eastAsia="Constantia" w:cs="Constantia"/>
      <w:sz w:val="20"/>
      <w:szCs w:val="20"/>
    </w:rPr>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5">
    <w:name w:val="Emphasis"/>
    <w:basedOn w:val="4"/>
    <w:qFormat/>
    <w:uiPriority w:val="0"/>
    <w:rPr>
      <w:i/>
    </w:rPr>
  </w:style>
  <w:style w:type="paragraph" w:customStyle="1" w:styleId="6">
    <w:name w:val="列出段落1"/>
    <w:basedOn w:val="1"/>
    <w:qFormat/>
    <w:uiPriority w:val="34"/>
    <w:pPr>
      <w:ind w:firstLine="420" w:firstLineChars="200"/>
    </w:pPr>
    <w:rPr>
      <w:rFonts w:ascii="宋体" w:hAnsi="宋体" w:eastAsia="宋体" w:cs="宋体"/>
      <w:kern w:val="0"/>
      <w:sz w:val="24"/>
      <w:szCs w:val="24"/>
    </w:rPr>
  </w:style>
  <w:style w:type="paragraph" w:customStyle="1" w:styleId="7">
    <w:name w:val="_Style 9"/>
    <w:basedOn w:val="1"/>
    <w:next w:val="1"/>
    <w:qFormat/>
    <w:uiPriority w:val="0"/>
    <w:pPr>
      <w:pBdr>
        <w:bottom w:val="single" w:color="auto" w:sz="6" w:space="1"/>
      </w:pBdr>
      <w:jc w:val="center"/>
    </w:pPr>
    <w:rPr>
      <w:rFonts w:ascii="Arial" w:eastAsia="宋体"/>
      <w:vanish/>
      <w:sz w:val="16"/>
    </w:rPr>
  </w:style>
  <w:style w:type="paragraph" w:customStyle="1" w:styleId="8">
    <w:name w:val="_Style 10"/>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b13400d79c7712f2564fc6a2438ebea0\&#33521;&#25991;&#31616;&#21382;&#40657;&#30333;&#31616;&#32422;&#65288;&#20013;&#33521;&#25991;&#20004;&#22871;&#65289;.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英文简历黑白简约（中英文两套）.docx</Template>
  <Pages>2</Pages>
  <Words>0</Words>
  <Characters>0</Characters>
  <Lines>0</Lines>
  <Paragraphs>0</Paragraphs>
  <TotalTime>5</TotalTime>
  <ScaleCrop>false</ScaleCrop>
  <LinksUpToDate>false</LinksUpToDate>
  <CharactersWithSpaces>18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2023-09-30T08:39:00Z</dcterms:created>
  <dc:creator>幻主PPT</dc:creator>
  <cp:lastModifiedBy>幻主PPT</cp:lastModifiedBy>
  <dcterms:modified xsi:type="dcterms:W3CDTF">2023-09-30T08:47:19Z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4</vt:lpwstr>
  </property>
  <property fmtid="{D5CDD505-2E9C-101B-9397-08002B2CF9AE}" pid="4" name="KSOTemplateKey">
    <vt:lpwstr>1.0_dJDzWxOkJvPdsEG5zLait7Yj+hWehwngdZ2dyJvtkE8pc01bwkLtHjnpEI+KaV6fjwkumZT1dpWNemzOsn1tqw==</vt:lpwstr>
  </property>
  <property fmtid="{D5CDD505-2E9C-101B-9397-08002B2CF9AE}" pid="5" name="ICV">
    <vt:lpwstr>E5F19FD34D5148EA91441D9FE9B78211_11</vt:lpwstr>
  </property>
</Properties>
</file>