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-904875</wp:posOffset>
            </wp:positionV>
            <wp:extent cx="7536180" cy="106584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036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2595245</wp:posOffset>
                </wp:positionV>
                <wp:extent cx="2400935" cy="615315"/>
                <wp:effectExtent l="0" t="0" r="0" b="0"/>
                <wp:wrapNone/>
                <wp:docPr id="1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0093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MV Boli" w:eastAsia="微软雅黑" w:hAnsi="MV Boli" w:cs="MV Boli"/>
                                <w:color w:val="2F532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V Boli" w:eastAsia="微软雅黑" w:hAnsi="MV Boli" w:cs="MV Boli"/>
                                <w:color w:val="2F5327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5" type="#_x0000_t202" style="width:189.05pt;height:48.45pt;margin-top:204.35pt;margin-left:128.15pt;mso-height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MV Boli" w:eastAsia="微软雅黑" w:hAnsi="MV Boli" w:cs="MV Boli"/>
                          <w:color w:val="2F5327"/>
                          <w:sz w:val="40"/>
                          <w:szCs w:val="40"/>
                        </w:rPr>
                      </w:pPr>
                      <w:r>
                        <w:rPr>
                          <w:rFonts w:ascii="MV Boli" w:eastAsia="微软雅黑" w:hAnsi="MV Boli" w:cs="MV Boli"/>
                          <w:color w:val="2F5327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4716145</wp:posOffset>
                </wp:positionV>
                <wp:extent cx="3715385" cy="3508375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55850" y="5662295"/>
                          <a:ext cx="3715385" cy="350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36469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>姓    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36469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36469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>所学专业：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36469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36469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6469"/>
                                <w:sz w:val="40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type="#_x0000_t202" style="width:292.55pt;height:276.25pt;margin-top:371.35pt;margin-left:88.55pt;mso-height-relative:page;mso-width-relative:page;position:absolute;z-index:25168281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36469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>姓    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36469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36469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>所学专业：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36469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36469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6469"/>
                          <w:sz w:val="40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5644515</wp:posOffset>
                </wp:positionV>
                <wp:extent cx="420370" cy="248920"/>
                <wp:effectExtent l="0" t="0" r="0" b="18415"/>
                <wp:wrapNone/>
                <wp:docPr id="9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20370" cy="2489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fill="norm" h="154" w="261" stroke="1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7" style="width:33.1pt;height:19.6pt;margin-top:444.45pt;margin-left:28.55pt;mso-height-relative:page;mso-width-relative:page;position:absolute;z-index:251671552" coordsize="261,154" o:spt="100" adj="-11796480,,5400" path="m14,63c14,85,14,85,14,85c1,116,1,116,1,116c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,131,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 filled="t" fillcolor="#336469" stroked="f">
                <v:stroke joinstyle="miter"/>
                <v:path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7600315</wp:posOffset>
                </wp:positionV>
                <wp:extent cx="320675" cy="320675"/>
                <wp:effectExtent l="0" t="0" r="3175" b="3175"/>
                <wp:wrapNone/>
                <wp:docPr id="1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0675" cy="32067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8" style="width:25.25pt;height:25.25pt;margin-top:598.45pt;margin-left:33.45pt;mso-height-relative:page;mso-width-relative:page;position:absolute;z-index:251679744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336469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6933565</wp:posOffset>
                </wp:positionV>
                <wp:extent cx="311785" cy="311785"/>
                <wp:effectExtent l="5080" t="5080" r="6985" b="6985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1785" cy="3117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3175">
                          <a:solidFill>
                            <a:srgbClr val="3364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9" style="width:24.55pt;height:24.55pt;margin-top:545.95pt;margin-left:32.95pt;mso-height-relative:page;mso-width-relative:page;position:absolute;z-index:251677696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336469" stroked="t" strokecolor="#336469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6267450</wp:posOffset>
                </wp:positionV>
                <wp:extent cx="323850" cy="317500"/>
                <wp:effectExtent l="0" t="0" r="0" b="0"/>
                <wp:wrapNone/>
                <wp:docPr id="11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850" cy="3175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30" style="width:25.5pt;height:25pt;margin-top:493.5pt;margin-left:32.8pt;mso-height-relative:page;mso-width-relative:page;position:absolute;z-index:251675648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336469" stroked="f">
                <v:stroke joinstyle="miter"/>
                <v:path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4997450</wp:posOffset>
                </wp:positionV>
                <wp:extent cx="280670" cy="340995"/>
                <wp:effectExtent l="0" t="0" r="5080" b="1905"/>
                <wp:wrapNone/>
                <wp:docPr id="10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0670" cy="34099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pathLst>
                            <a:path fill="norm" h="249" w="175" stroke="1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31" style="width:22.1pt;height:26.85pt;margin-top:393.5pt;margin-left:31.55pt;mso-height-relative:page;mso-width-relative:page;position:absolute;z-index:251673600" coordsize="175,249" o:spt="100" adj="-11796480,,5400" path="m88,c125,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,213,,208c,187,,187,,187c,177,2,168,6,159c13,141,28,129,41,116c40,115,40,115,40,115c40,115,40,115,40,115c27,103,20,86,20,68c20,31,51,,88,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 filled="t" fillcolor="#336469" stroked="f">
                <v:stroke joinstyle="miter"/>
                <v:path o:connecttype="custom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o:lock v:ext="edit" aspectratio="f"/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8138160</wp:posOffset>
                </wp:positionV>
                <wp:extent cx="1028065" cy="534035"/>
                <wp:effectExtent l="0" t="0" r="0" b="0"/>
                <wp:wrapNone/>
                <wp:docPr id="3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32" type="#_x0000_t202" style="width:80.95pt;height:42.05pt;margin-top:640.8pt;margin-left:-43.7pt;mso-height-relative:page;mso-width-relative:page;position:absolute;z-index:25172684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6690995</wp:posOffset>
                </wp:positionV>
                <wp:extent cx="1028065" cy="543560"/>
                <wp:effectExtent l="0" t="0" r="0" b="0"/>
                <wp:wrapNone/>
                <wp:docPr id="3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33" type="#_x0000_t202" style="width:80.95pt;height:42.8pt;margin-top:526.85pt;margin-left:-43.7pt;mso-height-relative:page;mso-width-relative:page;position:absolute;z-index:25172480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1416050</wp:posOffset>
                </wp:positionV>
                <wp:extent cx="962660" cy="520065"/>
                <wp:effectExtent l="0" t="0" r="0" b="0"/>
                <wp:wrapNone/>
                <wp:docPr id="3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34" type="#_x0000_t202" style="width:75.8pt;height:40.95pt;margin-top:111.5pt;margin-left:-43.7pt;mso-height-relative:page;mso-width-relative:page;position:absolute;z-index:25171968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2517775</wp:posOffset>
                </wp:positionV>
                <wp:extent cx="1028065" cy="457835"/>
                <wp:effectExtent l="0" t="0" r="0" b="0"/>
                <wp:wrapNone/>
                <wp:docPr id="3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width:80.95pt;height:36.05pt;margin-top:198.25pt;margin-left:-43.7pt;mso-height-relative:page;mso-width-relative:page;position:absolute;z-index:25172275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8300085</wp:posOffset>
                </wp:positionV>
                <wp:extent cx="1064895" cy="276225"/>
                <wp:effectExtent l="4445" t="4445" r="16510" b="5080"/>
                <wp:wrapNone/>
                <wp:docPr id="6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64895" cy="276225"/>
                        </a:xfrm>
                        <a:prstGeom prst="rect">
                          <a:avLst/>
                        </a:pr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4" o:spid="_x0000_s1036" style="width:83.85pt;height:21.75pt;margin-top:653.55pt;margin-left:-48.75pt;mso-height-relative:page;mso-width-relative:page;position:absolute;z-index:251666432" coordsize="21600,21600" filled="t" fillcolor="#336469" stroked="t" strokecolor="#336469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6862445</wp:posOffset>
                </wp:positionV>
                <wp:extent cx="1064895" cy="276225"/>
                <wp:effectExtent l="4445" t="4445" r="16510" b="5080"/>
                <wp:wrapNone/>
                <wp:docPr id="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64895" cy="276225"/>
                        </a:xfrm>
                        <a:prstGeom prst="rect">
                          <a:avLst/>
                        </a:pr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3" o:spid="_x0000_s1037" style="width:83.85pt;height:21.75pt;margin-top:540.35pt;margin-left:-48.75pt;mso-height-relative:page;mso-width-relative:page;position:absolute;z-index:251663360" coordsize="21600,21600" filled="t" fillcolor="#336469" stroked="t" strokecolor="#336469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2706370</wp:posOffset>
                </wp:positionV>
                <wp:extent cx="1064895" cy="276225"/>
                <wp:effectExtent l="4445" t="4445" r="16510" b="5080"/>
                <wp:wrapNone/>
                <wp:docPr id="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64895" cy="276225"/>
                        </a:xfrm>
                        <a:prstGeom prst="rect">
                          <a:avLst/>
                        </a:pr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38" style="width:83.85pt;height:21.75pt;margin-top:213.1pt;margin-left:-48.75pt;mso-height-relative:page;mso-width-relative:page;position:absolute;z-index:251661312" coordsize="21600,21600" filled="t" fillcolor="#336469" stroked="t" strokecolor="#336469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1571625</wp:posOffset>
                </wp:positionV>
                <wp:extent cx="1064895" cy="276225"/>
                <wp:effectExtent l="4445" t="4445" r="16510" b="5080"/>
                <wp:wrapNone/>
                <wp:docPr id="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64895" cy="276225"/>
                        </a:xfrm>
                        <a:prstGeom prst="rect">
                          <a:avLst/>
                        </a:pr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39" style="width:83.85pt;height:21.75pt;margin-top:123.75pt;margin-left:-48.75pt;mso-height-relative:page;mso-width-relative:page;position:absolute;z-index:251659264" coordsize="21600,21600" filled="t" fillcolor="#336469" stroked="t" strokecolor="#336469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1884680</wp:posOffset>
                </wp:positionV>
                <wp:extent cx="6644640" cy="789940"/>
                <wp:effectExtent l="0" t="0" r="0" b="0"/>
                <wp:wrapNone/>
                <wp:docPr id="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464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kern w:val="24"/>
                              </w:rPr>
                              <w:t xml:space="preserve">2013.09-2016.06       苏州市卫生职业技术学院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469"/>
                                <w:kern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kern w:val="24"/>
                              </w:rPr>
                              <w:t xml:space="preserve">  护理学专业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469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kern w:val="24"/>
                              </w:rPr>
                              <w:t xml:space="preserve">  大专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jc w:val="lef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主修课程：内科，外科，妇科儿科，基础护理，正常人体结构，正常人体功能，中医，病理学等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0" type="#_x0000_t202" style="width:523.2pt;height:62.2pt;margin-top:148.4pt;margin-left:-58.2pt;mso-height-relative:page;mso-width-relative:page;position:absolute;z-index:25170944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eastAsia="微软雅黑" w:hAnsi="微软雅黑"/>
                          <w:b/>
                          <w:color w:val="336469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36469"/>
                          <w:kern w:val="24"/>
                        </w:rPr>
                        <w:t xml:space="preserve">2013.09-2016.06       苏州市卫生职业技术学院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6469"/>
                          <w:kern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6469"/>
                          <w:kern w:val="24"/>
                        </w:rPr>
                        <w:t xml:space="preserve">  护理学专业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6469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6469"/>
                          <w:kern w:val="24"/>
                        </w:rPr>
                        <w:t xml:space="preserve">  大专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jc w:val="lef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主修课程：内科，外科，妇科儿科，基础护理，正常人体结构，正常人体功能，中医，病理学等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 xml:space="preserve">      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8642350</wp:posOffset>
                </wp:positionV>
                <wp:extent cx="3532505" cy="690245"/>
                <wp:effectExtent l="0" t="0" r="0" b="0"/>
                <wp:wrapNone/>
                <wp:docPr id="3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53250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41" type="#_x0000_t202" style="width:278.15pt;height:54.35pt;margin-top:680.5pt;margin-left:-55.95pt;mso-height-relative:page;mso-width-relative:page;position:absolute;z-index:251715584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8651875</wp:posOffset>
                </wp:positionV>
                <wp:extent cx="3532505" cy="683260"/>
                <wp:effectExtent l="0" t="0" r="0" b="0"/>
                <wp:wrapNone/>
                <wp:docPr id="3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53250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42" type="#_x0000_t202" style="width:278.15pt;height:53.8pt;margin-top:681.25pt;margin-left:198.3pt;mso-height-relative:page;mso-width-relative:page;position:absolute;z-index:251728896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-240665</wp:posOffset>
            </wp:positionV>
            <wp:extent cx="1148080" cy="1461770"/>
            <wp:effectExtent l="19050" t="19050" r="0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316" cy="1461499"/>
                    </a:xfrm>
                    <a:prstGeom prst="rect">
                      <a:avLst/>
                    </a:prstGeom>
                    <a:ln>
                      <a:solidFill>
                        <a:srgbClr val="336469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-321945</wp:posOffset>
                </wp:positionV>
                <wp:extent cx="1697990" cy="517525"/>
                <wp:effectExtent l="0" t="0" r="0" b="0"/>
                <wp:wrapNone/>
                <wp:docPr id="2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97990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469"/>
                                <w:sz w:val="28"/>
                                <w:szCs w:val="28"/>
                              </w:rPr>
                              <w:t xml:space="preserve">求职意向：xxx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43" style="width:133.7pt;height:40.75pt;margin-top:-25.35pt;margin-left:290.45pt;mso-height-relative:page;mso-width-relative:page;position:absolute;v-text-anchor:middle;z-index:25169100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33646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36469"/>
                          <w:sz w:val="28"/>
                          <w:szCs w:val="28"/>
                        </w:rPr>
                        <w:t xml:space="preserve">求职意向：xxx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-292735</wp:posOffset>
                </wp:positionV>
                <wp:extent cx="1472565" cy="565150"/>
                <wp:effectExtent l="0" t="0" r="0" b="0"/>
                <wp:wrapNone/>
                <wp:docPr id="1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7256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469"/>
                                <w:sz w:val="48"/>
                                <w:szCs w:val="48"/>
                                <w:lang w:val="en-US" w:eastAsia="zh-CN"/>
                              </w:rPr>
                              <w:t>11设计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469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44" style="width:115.95pt;height:44.5pt;margin-top:-23.05pt;margin-left:125.15pt;mso-height-relative:page;mso-width-relative:page;position:absolute;v-text-anchor:middle;z-index:2516879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336469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36469"/>
                          <w:sz w:val="48"/>
                          <w:szCs w:val="48"/>
                          <w:lang w:val="en-US" w:eastAsia="zh-CN"/>
                        </w:rPr>
                        <w:t>11设计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6469"/>
                          <w:sz w:val="48"/>
                          <w:szCs w:val="48"/>
                        </w:rPr>
                        <w:t xml:space="preserve">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607060</wp:posOffset>
                </wp:positionV>
                <wp:extent cx="252095" cy="215900"/>
                <wp:effectExtent l="4445" t="0" r="10160" b="12700"/>
                <wp:wrapNone/>
                <wp:docPr id="25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fill="norm" h="81" w="108" stroke="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45" style="width:19.85pt;height:17pt;margin-top:47.8pt;margin-left:101.55pt;mso-height-relative:page;mso-width-relative:page;position:absolute;z-index:251701248" coordsize="108,81" o:spt="100" adj="-11796480,,5400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,81c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,26,,20,6c18,8,16,25,18,27c20,29,22,30,22,30xe" filled="t" fillcolor="#336469" stroked="t" strokecolor="#336469">
                <v:stroke joinstyle="round"/>
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149225</wp:posOffset>
                </wp:positionV>
                <wp:extent cx="1174115" cy="1151255"/>
                <wp:effectExtent l="0" t="0" r="0" b="0"/>
                <wp:wrapNone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115" cy="11512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籍贯：湖北</w:t>
                            </w:r>
                          </w:p>
                          <w:p>
                            <w:pPr>
                              <w:pStyle w:val="NormalWeb"/>
                              <w:spacing w:beforeAutospacing="0" w:afterAutospacing="0"/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46" type="#_x0000_t202" style="width:92.45pt;height:90.65pt;margin-top:11.75pt;margin-left:129.75pt;mso-height-relative:page;mso-width-relative:page;position:absolute;z-index:251693056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年龄：25岁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民族：汉族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籍贯：湖北</w:t>
                      </w:r>
                    </w:p>
                    <w:p>
                      <w:pPr>
                        <w:pStyle w:val="NormalWeb"/>
                        <w:spacing w:beforeAutospacing="0" w:afterAutospacing="0"/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161290</wp:posOffset>
                </wp:positionV>
                <wp:extent cx="2559685" cy="1064260"/>
                <wp:effectExtent l="0" t="0" r="0" b="0"/>
                <wp:wrapNone/>
                <wp:docPr id="2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9685" cy="10642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电子邮箱：guxb@163.com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47" type="#_x0000_t202" style="width:201.55pt;height:83.8pt;margin-top:12.7pt;margin-left:279pt;mso-height-relative:page;mso-width-relative:page;position:absolute;z-index:251703296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电子邮箱：guxb@163.com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602615</wp:posOffset>
                </wp:positionV>
                <wp:extent cx="215900" cy="215900"/>
                <wp:effectExtent l="5080" t="5080" r="7620" b="7620"/>
                <wp:wrapNone/>
                <wp:docPr id="27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3175">
                          <a:solidFill>
                            <a:srgbClr val="336469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48" style="width:17pt;height:17pt;margin-top:47.45pt;margin-left:252.2pt;mso-height-relative:page;mso-width-relative:page;position:absolute;z-index:251705344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336469" stroked="t" strokecolor="#336469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876935</wp:posOffset>
                </wp:positionV>
                <wp:extent cx="215900" cy="215900"/>
                <wp:effectExtent l="4445" t="4445" r="8255" b="8255"/>
                <wp:wrapNone/>
                <wp:docPr id="28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49" style="width:17pt;height:17pt;margin-top:69.05pt;margin-left:252.2pt;mso-height-relative:page;mso-width-relative:page;position:absolute;z-index:251707392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336469" stroked="t" strokecolor="#336469">
                <v:stroke joinstyle="round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868680</wp:posOffset>
                </wp:positionV>
                <wp:extent cx="215900" cy="215900"/>
                <wp:effectExtent l="3810" t="3810" r="8890" b="8890"/>
                <wp:wrapNone/>
                <wp:docPr id="2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fill="norm" h="240" w="257" stroke="1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50" style="width:17pt;height:17pt;margin-top:68.4pt;margin-left:103.05pt;mso-height-relative:page;mso-width-relative:page;position:absolute;z-index:251697152" coordsize="257,240" o:spt="100" adj="-11796480,,5400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,132,,126,3,122c121,4,121,4,121,4c125,,131,,135,4c136,4,136,4,136,4c253,122,253,122,253,122c257,126,257,132,253,136c250,140,243,140,239,136c128,25,128,25,128,25c17,136,17,136,17,136xe" filled="t" fillcolor="#336469" stroked="t" strokecolor="#336469">
                <v:stroke joinstyle="round"/>
                <v:path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331470</wp:posOffset>
                </wp:positionV>
                <wp:extent cx="215900" cy="215900"/>
                <wp:effectExtent l="4445" t="4445" r="8255" b="8255"/>
                <wp:wrapNone/>
                <wp:docPr id="24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51" style="width:17pt;height:17pt;margin-top:26.1pt;margin-left:102.15pt;mso-height-relative:page;mso-width-relative:page;position:absolute;z-index:251699200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336469" stroked="t" strokecolor="#336469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333375</wp:posOffset>
                </wp:positionV>
                <wp:extent cx="215900" cy="215900"/>
                <wp:effectExtent l="0" t="4445" r="0" b="8255"/>
                <wp:wrapNone/>
                <wp:docPr id="22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469"/>
                        </a:solidFill>
                        <a:ln w="9525">
                          <a:solidFill>
                            <a:srgbClr val="33646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52" style="width:17pt;height:17pt;margin-top:26.25pt;margin-left:251.15pt;mso-height-relative:page;mso-width-relative:page;position:absolute;z-index:251695104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#336469" stroked="t" strokecolor="#336469">
                <v:stroke joinstyle="round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-924560</wp:posOffset>
            </wp:positionV>
            <wp:extent cx="7556500" cy="32512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4"/>
                    <a:stretch>
                      <a:fillRect/>
                    </a:stretch>
                  </pic:blipFill>
                  <pic:spPr>
                    <a:xfrm>
                      <a:off x="0" y="0"/>
                      <a:ext cx="7556400" cy="3252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-1130935</wp:posOffset>
            </wp:positionH>
            <wp:positionV relativeFrom="paragraph">
              <wp:posOffset>9440545</wp:posOffset>
            </wp:positionV>
            <wp:extent cx="7549515" cy="3251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4"/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324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7205980</wp:posOffset>
                </wp:positionV>
                <wp:extent cx="6806565" cy="1057910"/>
                <wp:effectExtent l="0" t="0" r="0" b="0"/>
                <wp:wrapNone/>
                <wp:docPr id="3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06565" cy="105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口腔护理技术、鼻饲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、导尿技术、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胃肠减压技术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、灌肠技术、静脉采血技术、静脉注射法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肌内注射技术、皮内注射技术、经鼻／口腔吸痰法、经气管插管、心电监测技术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无菌操作、心肺复苏、吸氧、口腔护理、雾化吸入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53" type="#_x0000_t202" style="width:535.95pt;height:83.3pt;margin-top:567.4pt;margin-left:-68.85pt;mso-height-relative:page;mso-width-relative:page;position:absolute;z-index:25171353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口腔护理技术、鼻饲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技术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、导尿技术、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胃肠减压技术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、灌肠技术、静脉采血技术、静脉注射法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肌内注射技术、皮内注射技术、经鼻／口腔吸痰法、经气管插管、心电监测技术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3009265</wp:posOffset>
                </wp:positionV>
                <wp:extent cx="6564630" cy="3672205"/>
                <wp:effectExtent l="0" t="0" r="0" b="0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64630" cy="36722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="480" w:hangingChars="200"/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9-2016.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6        苏州医科大学第一附属医院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 实习护士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6个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科室轮岗实习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参加护理教学，指导护生和护理员、卫生员工作。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left="440" w:firstLine="0" w:firstLineChars="0"/>
                              <w:rPr>
                                <w:rFonts w:ascii="微软雅黑" w:hAnsi="微软雅黑"/>
                                <w:color w:val="336469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="480" w:hangingChars="200"/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9-2016.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>6        苏州医科大学第一附属医院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36469"/>
                                <w:kern w:val="24"/>
                                <w:sz w:val="24"/>
                                <w:szCs w:val="24"/>
                              </w:rPr>
                              <w:t xml:space="preserve">  实习护士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6个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科室轮岗实习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4" style="width:516.9pt;height:289.15pt;margin-top:236.95pt;margin-left:-58.2pt;mso-height-relative:page;mso-width-relative:page;position:absolute;v-text-anchor:middle;z-index:25171148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ind w:left="480" w:hanging="480" w:hangingChars="200"/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2015.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9-2016.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6        苏州医科大学第一附属医院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 实习护士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6个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科室轮岗实习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全方面了解护士工作的各项内容；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参加护理教学，指导护生和护理员、卫生员工作。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在护士长的领导下，做好病房及物品管理，消毒隔离、药品和器材请领保管等工作。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left="440" w:firstLine="0" w:firstLineChars="0"/>
                        <w:rPr>
                          <w:rFonts w:ascii="微软雅黑" w:hAnsi="微软雅黑"/>
                          <w:color w:val="336469"/>
                          <w:kern w:val="24"/>
                          <w:sz w:val="2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ind w:left="480" w:hanging="480" w:hangingChars="200"/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2015.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9-2016.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>6        苏州医科大学第一附属医院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36469"/>
                          <w:kern w:val="24"/>
                          <w:sz w:val="24"/>
                          <w:szCs w:val="24"/>
                        </w:rPr>
                        <w:t xml:space="preserve">  实习护士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6个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科室轮岗实习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全方面了解护士工作的各项内容；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-800100</wp:posOffset>
                </wp:positionH>
                <wp:positionV relativeFrom="paragraph">
                  <wp:posOffset>1012190</wp:posOffset>
                </wp:positionV>
                <wp:extent cx="6705600" cy="8387080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5600" cy="838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感谢您百忙中垂阅我的自荐书，我叫XXXXX，是XXXXXX大学即将毕业的本科生。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, 我将以高尚的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品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德、热情的服务，倾我所能，不断学习，为贵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单位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自荐人：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 20xx年x月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55" type="#_x0000_t202" style="width:528pt;height:660.4pt;margin-top:79.7pt;margin-left:-63pt;mso-height-relative:page;mso-position-horizontal-relative:margin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感谢您百忙中垂阅我的自荐书，我叫XXXXX，是XXXXXX大学即将毕业的本科生。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, 我将以高尚的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德、热情的服务，倾我所能，不断学习，为贵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单位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自荐人：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                                 20xx年x月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9431020</wp:posOffset>
            </wp:positionV>
            <wp:extent cx="7549515" cy="32512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4"/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324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-911860</wp:posOffset>
            </wp:positionV>
            <wp:extent cx="7549515" cy="32512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49200" cy="324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-50800</wp:posOffset>
                </wp:positionV>
                <wp:extent cx="1699260" cy="1114425"/>
                <wp:effectExtent l="0" t="0" r="0" b="0"/>
                <wp:wrapNone/>
                <wp:docPr id="3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9926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32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36469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6469"/>
                                <w:sz w:val="76"/>
                                <w:szCs w:val="76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56" type="#_x0000_t202" style="width:133.8pt;height:87.75pt;margin-top:-4pt;margin-left:142.2pt;mso-height-relative:page;mso-width-relative:page;position:absolute;z-index:25171763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32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336469"/>
                          <w:sz w:val="76"/>
                          <w:szCs w:val="7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36469"/>
                          <w:sz w:val="76"/>
                          <w:szCs w:val="76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9F2D22"/>
    <w:multiLevelType w:val="multilevel"/>
    <w:tmpl w:val="2F9F2D2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F5327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652CC"/>
    <w:multiLevelType w:val="multilevel"/>
    <w:tmpl w:val="454652C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F5327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2D33D0"/>
    <w:multiLevelType w:val="multilevel"/>
    <w:tmpl w:val="482D33D0"/>
    <w:lvl w:ilvl="0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  <w:color w:val="2F5327"/>
        <w:sz w:val="18"/>
        <w:szCs w:val="18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7D8E0396"/>
    <w:multiLevelType w:val="multilevel"/>
    <w:tmpl w:val="7D8E03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336469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90D64"/>
    <w:rsid w:val="00022E46"/>
    <w:rsid w:val="00045A48"/>
    <w:rsid w:val="0022290D"/>
    <w:rsid w:val="00274BE6"/>
    <w:rsid w:val="002A12C7"/>
    <w:rsid w:val="002A75DD"/>
    <w:rsid w:val="002B4192"/>
    <w:rsid w:val="002D7541"/>
    <w:rsid w:val="00312CA3"/>
    <w:rsid w:val="0034618F"/>
    <w:rsid w:val="00361C7F"/>
    <w:rsid w:val="003673AE"/>
    <w:rsid w:val="00383203"/>
    <w:rsid w:val="003C589B"/>
    <w:rsid w:val="004026B4"/>
    <w:rsid w:val="004A794E"/>
    <w:rsid w:val="00527BA8"/>
    <w:rsid w:val="0053195F"/>
    <w:rsid w:val="00586C3C"/>
    <w:rsid w:val="00622797"/>
    <w:rsid w:val="0063511A"/>
    <w:rsid w:val="00642925"/>
    <w:rsid w:val="006512B3"/>
    <w:rsid w:val="006928E1"/>
    <w:rsid w:val="006A4689"/>
    <w:rsid w:val="007276A0"/>
    <w:rsid w:val="00736A3D"/>
    <w:rsid w:val="00767883"/>
    <w:rsid w:val="007706A6"/>
    <w:rsid w:val="007916BC"/>
    <w:rsid w:val="00804F69"/>
    <w:rsid w:val="00892F87"/>
    <w:rsid w:val="008D71E9"/>
    <w:rsid w:val="00937838"/>
    <w:rsid w:val="00992B9A"/>
    <w:rsid w:val="00A43842"/>
    <w:rsid w:val="00AE56D1"/>
    <w:rsid w:val="00B2128C"/>
    <w:rsid w:val="00BA0ECF"/>
    <w:rsid w:val="00C1483D"/>
    <w:rsid w:val="00C97121"/>
    <w:rsid w:val="00CC7A2F"/>
    <w:rsid w:val="00D24D15"/>
    <w:rsid w:val="00D659E5"/>
    <w:rsid w:val="00D77FFC"/>
    <w:rsid w:val="00E8372E"/>
    <w:rsid w:val="00EA5BF9"/>
    <w:rsid w:val="00EC5C85"/>
    <w:rsid w:val="00F7306A"/>
    <w:rsid w:val="00F934E2"/>
    <w:rsid w:val="00FA3476"/>
    <w:rsid w:val="19F01FC1"/>
    <w:rsid w:val="1EE23CDF"/>
    <w:rsid w:val="2E213177"/>
    <w:rsid w:val="2F390D64"/>
  </w:rsids>
  <w:docVars>
    <w:docVar w:name="commondata" w:val="eyJoZGlkIjoiOTkyZWMzNjgyN2FhM2ZkMmYyYWZhNzU1ZGY2N2M4Nm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31616;&#27905;&#39118;&#31616;&#21382;&#21019;&#24847;&#31616;&#21382;&#27714;&#32844;&#31616;&#21382;&#25252;&#22763;&#31616;&#21382;665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【简历套装】简洁风简历创意简历求职简历护士简历665.docx</Template>
  <TotalTime>0</TotalTime>
  <Pages>3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B774DF9A34F94DA892A90B72F015D48E_13</vt:lpwstr>
  </property>
  <property fmtid="{D5CDD505-2E9C-101B-9397-08002B2CF9AE}" pid="3" name="KSOProductBuildVer">
    <vt:lpwstr>2052-12.1.0.15374</vt:lpwstr>
  </property>
</Properties>
</file>