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ackground w:color="FFFFFF" w:themeColor="background1"/>
  <w:body>
    <w:p>
      <w:pPr>
        <w:adjustRightInd w:val="0"/>
        <w:snapToGrid w:val="0"/>
      </w:pPr>
      <w:bookmarkStart w:id="0" w:name="_GoBack"/>
      <w:bookmarkEnd w:id="0"/>
      <w:r>
        <w:rPr>
          <w:lang w:val="en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4481830</wp:posOffset>
                </wp:positionH>
                <wp:positionV relativeFrom="paragraph">
                  <wp:posOffset>168910</wp:posOffset>
                </wp:positionV>
                <wp:extent cx="2458085" cy="1208405"/>
                <wp:effectExtent l="0" t="0" r="0" b="0"/>
                <wp:wrapNone/>
                <wp:docPr id="29" name="组合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8191" cy="1208428"/>
                          <a:chOff x="139641" y="86724"/>
                          <a:chExt cx="2459030" cy="1208619"/>
                        </a:xfrm>
                      </wpg:grpSpPr>
                      <wpg:grpSp>
                        <wpg:cNvPr id="32" name="组合 32"/>
                        <wpg:cNvGrpSpPr/>
                        <wpg:grpSpPr>
                          <a:xfrm>
                            <a:off x="152556" y="86724"/>
                            <a:ext cx="1659234" cy="345440"/>
                            <a:chOff x="152556" y="86724"/>
                            <a:chExt cx="1659234" cy="345440"/>
                          </a:xfrm>
                        </wpg:grpSpPr>
                        <wps:wsp>
                          <wps:cNvPr id="33" name="文本框 146"/>
                          <wps:cNvSpPr txBox="1"/>
                          <wps:spPr>
                            <a:xfrm>
                              <a:off x="367800" y="86724"/>
                              <a:ext cx="1443990" cy="345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spacing w:line="400" w:lineRule="exact"/>
                                  <w:rPr>
                                    <w:rFonts w:ascii="阿里巴巴普惠体 R" w:hAnsi="阿里巴巴普惠体 R" w:eastAsia="阿里巴巴普惠体 R" w:cs="阿里巴巴普惠体 R"/>
                                    <w:kern w:val="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阿里巴巴普惠体 R" w:hAnsi="阿里巴巴普惠体 R" w:eastAsia="阿里巴巴普惠体 R" w:cs="阿里巴巴普惠体 R"/>
                                    <w:color w:val="404040" w:themeColor="text1" w:themeTint="BF"/>
                                    <w:kern w:val="24"/>
                                    <w:sz w:val="20"/>
                                    <w:szCs w:val="20"/>
                                    <w:lang w:val="e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Birthday:1995.05.05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40" name="Shape 2526"/>
                          <wps:cNvSpPr/>
                          <wps:spPr>
                            <a:xfrm>
                              <a:off x="152556" y="219235"/>
                              <a:ext cx="137348" cy="137348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wd2" y="hd2"/>
                                </a:cxn>
                                <a:cxn ang="5400000">
                                  <a:pos x="wd2" y="hd2"/>
                                </a:cxn>
                                <a:cxn ang="10800000">
                                  <a:pos x="wd2" y="hd2"/>
                                </a:cxn>
                                <a:cxn ang="16200000">
                                  <a:pos x="wd2" y="hd2"/>
                                </a:cxn>
                              </a:cxnLst>
                              <a:rect l="0" t="0" r="r" b="b"/>
                              <a:pathLst>
                                <a:path w="21600" h="21600" extrusionOk="0">
                                  <a:moveTo>
                                    <a:pt x="10800" y="20618"/>
                                  </a:moveTo>
                                  <a:cubicBezTo>
                                    <a:pt x="5377" y="20618"/>
                                    <a:pt x="982" y="16223"/>
                                    <a:pt x="982" y="10800"/>
                                  </a:cubicBezTo>
                                  <a:cubicBezTo>
                                    <a:pt x="982" y="5377"/>
                                    <a:pt x="5377" y="982"/>
                                    <a:pt x="10800" y="982"/>
                                  </a:cubicBezTo>
                                  <a:cubicBezTo>
                                    <a:pt x="16223" y="982"/>
                                    <a:pt x="20618" y="5377"/>
                                    <a:pt x="20618" y="10800"/>
                                  </a:cubicBezTo>
                                  <a:cubicBezTo>
                                    <a:pt x="20618" y="16223"/>
                                    <a:pt x="16223" y="20618"/>
                                    <a:pt x="10800" y="20618"/>
                                  </a:cubicBezTo>
                                  <a:moveTo>
                                    <a:pt x="10800" y="0"/>
                                  </a:moveTo>
                                  <a:cubicBezTo>
                                    <a:pt x="4836" y="0"/>
                                    <a:pt x="0" y="4836"/>
                                    <a:pt x="0" y="10800"/>
                                  </a:cubicBezTo>
                                  <a:cubicBezTo>
                                    <a:pt x="0" y="16765"/>
                                    <a:pt x="4836" y="21600"/>
                                    <a:pt x="10800" y="21600"/>
                                  </a:cubicBezTo>
                                  <a:cubicBezTo>
                                    <a:pt x="16764" y="21600"/>
                                    <a:pt x="21600" y="16765"/>
                                    <a:pt x="21600" y="10800"/>
                                  </a:cubicBezTo>
                                  <a:cubicBezTo>
                                    <a:pt x="21600" y="4836"/>
                                    <a:pt x="16764" y="0"/>
                                    <a:pt x="10800" y="0"/>
                                  </a:cubicBezTo>
                                  <a:moveTo>
                                    <a:pt x="14236" y="16752"/>
                                  </a:moveTo>
                                  <a:cubicBezTo>
                                    <a:pt x="14001" y="16887"/>
                                    <a:pt x="13921" y="17188"/>
                                    <a:pt x="14057" y="17422"/>
                                  </a:cubicBezTo>
                                  <a:cubicBezTo>
                                    <a:pt x="14192" y="17658"/>
                                    <a:pt x="14493" y="17738"/>
                                    <a:pt x="14727" y="17602"/>
                                  </a:cubicBezTo>
                                  <a:cubicBezTo>
                                    <a:pt x="14962" y="17467"/>
                                    <a:pt x="15042" y="17167"/>
                                    <a:pt x="14907" y="16932"/>
                                  </a:cubicBezTo>
                                  <a:cubicBezTo>
                                    <a:pt x="14771" y="16697"/>
                                    <a:pt x="14472" y="16617"/>
                                    <a:pt x="14236" y="16752"/>
                                  </a:cubicBezTo>
                                  <a:moveTo>
                                    <a:pt x="10800" y="11782"/>
                                  </a:moveTo>
                                  <a:cubicBezTo>
                                    <a:pt x="10258" y="11782"/>
                                    <a:pt x="9818" y="11342"/>
                                    <a:pt x="9818" y="10800"/>
                                  </a:cubicBezTo>
                                  <a:cubicBezTo>
                                    <a:pt x="9818" y="10258"/>
                                    <a:pt x="10258" y="9818"/>
                                    <a:pt x="10800" y="9818"/>
                                  </a:cubicBezTo>
                                  <a:cubicBezTo>
                                    <a:pt x="11342" y="9818"/>
                                    <a:pt x="11782" y="10258"/>
                                    <a:pt x="11782" y="10800"/>
                                  </a:cubicBezTo>
                                  <a:cubicBezTo>
                                    <a:pt x="11782" y="11342"/>
                                    <a:pt x="11342" y="11782"/>
                                    <a:pt x="10800" y="11782"/>
                                  </a:cubicBezTo>
                                  <a:moveTo>
                                    <a:pt x="15218" y="10309"/>
                                  </a:moveTo>
                                  <a:lnTo>
                                    <a:pt x="12694" y="10309"/>
                                  </a:lnTo>
                                  <a:cubicBezTo>
                                    <a:pt x="12515" y="9624"/>
                                    <a:pt x="11978" y="9084"/>
                                    <a:pt x="11291" y="8906"/>
                                  </a:cubicBezTo>
                                  <a:lnTo>
                                    <a:pt x="11291" y="3436"/>
                                  </a:lnTo>
                                  <a:cubicBezTo>
                                    <a:pt x="11291" y="3166"/>
                                    <a:pt x="11071" y="2945"/>
                                    <a:pt x="10800" y="2945"/>
                                  </a:cubicBezTo>
                                  <a:cubicBezTo>
                                    <a:pt x="10529" y="2945"/>
                                    <a:pt x="10309" y="3166"/>
                                    <a:pt x="10309" y="3436"/>
                                  </a:cubicBezTo>
                                  <a:lnTo>
                                    <a:pt x="10309" y="8906"/>
                                  </a:lnTo>
                                  <a:cubicBezTo>
                                    <a:pt x="9464" y="9125"/>
                                    <a:pt x="8836" y="9886"/>
                                    <a:pt x="8836" y="10800"/>
                                  </a:cubicBezTo>
                                  <a:cubicBezTo>
                                    <a:pt x="8836" y="11885"/>
                                    <a:pt x="9716" y="12764"/>
                                    <a:pt x="10800" y="12764"/>
                                  </a:cubicBezTo>
                                  <a:cubicBezTo>
                                    <a:pt x="11714" y="12764"/>
                                    <a:pt x="12476" y="12137"/>
                                    <a:pt x="12694" y="11291"/>
                                  </a:cubicBezTo>
                                  <a:lnTo>
                                    <a:pt x="15218" y="11291"/>
                                  </a:lnTo>
                                  <a:cubicBezTo>
                                    <a:pt x="15489" y="11291"/>
                                    <a:pt x="15709" y="11072"/>
                                    <a:pt x="15709" y="10800"/>
                                  </a:cubicBezTo>
                                  <a:cubicBezTo>
                                    <a:pt x="15709" y="10529"/>
                                    <a:pt x="15489" y="10309"/>
                                    <a:pt x="15218" y="10309"/>
                                  </a:cubicBezTo>
                                  <a:moveTo>
                                    <a:pt x="16932" y="6693"/>
                                  </a:moveTo>
                                  <a:cubicBezTo>
                                    <a:pt x="16697" y="6829"/>
                                    <a:pt x="16616" y="7129"/>
                                    <a:pt x="16752" y="7364"/>
                                  </a:cubicBezTo>
                                  <a:cubicBezTo>
                                    <a:pt x="16887" y="7599"/>
                                    <a:pt x="17188" y="7679"/>
                                    <a:pt x="17422" y="7543"/>
                                  </a:cubicBezTo>
                                  <a:cubicBezTo>
                                    <a:pt x="17657" y="7408"/>
                                    <a:pt x="17737" y="7108"/>
                                    <a:pt x="17602" y="6873"/>
                                  </a:cubicBezTo>
                                  <a:cubicBezTo>
                                    <a:pt x="17467" y="6638"/>
                                    <a:pt x="17166" y="6557"/>
                                    <a:pt x="16932" y="6693"/>
                                  </a:cubicBezTo>
                                  <a:moveTo>
                                    <a:pt x="10800" y="17673"/>
                                  </a:moveTo>
                                  <a:cubicBezTo>
                                    <a:pt x="10529" y="17673"/>
                                    <a:pt x="10309" y="17893"/>
                                    <a:pt x="10309" y="18164"/>
                                  </a:cubicBezTo>
                                  <a:cubicBezTo>
                                    <a:pt x="10309" y="18435"/>
                                    <a:pt x="10529" y="18655"/>
                                    <a:pt x="10800" y="18655"/>
                                  </a:cubicBezTo>
                                  <a:cubicBezTo>
                                    <a:pt x="11071" y="18655"/>
                                    <a:pt x="11291" y="18435"/>
                                    <a:pt x="11291" y="18164"/>
                                  </a:cubicBezTo>
                                  <a:cubicBezTo>
                                    <a:pt x="11291" y="17893"/>
                                    <a:pt x="11071" y="17673"/>
                                    <a:pt x="10800" y="17673"/>
                                  </a:cubicBezTo>
                                  <a:moveTo>
                                    <a:pt x="17422" y="14057"/>
                                  </a:moveTo>
                                  <a:cubicBezTo>
                                    <a:pt x="17188" y="13921"/>
                                    <a:pt x="16887" y="14001"/>
                                    <a:pt x="16752" y="14236"/>
                                  </a:cubicBezTo>
                                  <a:cubicBezTo>
                                    <a:pt x="16616" y="14472"/>
                                    <a:pt x="16697" y="14772"/>
                                    <a:pt x="16932" y="14907"/>
                                  </a:cubicBezTo>
                                  <a:cubicBezTo>
                                    <a:pt x="17166" y="15043"/>
                                    <a:pt x="17467" y="14962"/>
                                    <a:pt x="17602" y="14727"/>
                                  </a:cubicBezTo>
                                  <a:cubicBezTo>
                                    <a:pt x="17737" y="14492"/>
                                    <a:pt x="17657" y="14192"/>
                                    <a:pt x="17422" y="14057"/>
                                  </a:cubicBezTo>
                                  <a:moveTo>
                                    <a:pt x="4668" y="6693"/>
                                  </a:moveTo>
                                  <a:cubicBezTo>
                                    <a:pt x="4433" y="6557"/>
                                    <a:pt x="4133" y="6638"/>
                                    <a:pt x="3998" y="6873"/>
                                  </a:cubicBezTo>
                                  <a:cubicBezTo>
                                    <a:pt x="3863" y="7108"/>
                                    <a:pt x="3942" y="7408"/>
                                    <a:pt x="4178" y="7543"/>
                                  </a:cubicBezTo>
                                  <a:cubicBezTo>
                                    <a:pt x="4412" y="7679"/>
                                    <a:pt x="4713" y="7599"/>
                                    <a:pt x="4848" y="7364"/>
                                  </a:cubicBezTo>
                                  <a:cubicBezTo>
                                    <a:pt x="4984" y="7129"/>
                                    <a:pt x="4903" y="6829"/>
                                    <a:pt x="4668" y="6693"/>
                                  </a:cubicBezTo>
                                  <a:moveTo>
                                    <a:pt x="14236" y="4848"/>
                                  </a:moveTo>
                                  <a:cubicBezTo>
                                    <a:pt x="14472" y="4984"/>
                                    <a:pt x="14771" y="4903"/>
                                    <a:pt x="14907" y="4669"/>
                                  </a:cubicBezTo>
                                  <a:cubicBezTo>
                                    <a:pt x="15042" y="4434"/>
                                    <a:pt x="14962" y="4134"/>
                                    <a:pt x="14727" y="3998"/>
                                  </a:cubicBezTo>
                                  <a:cubicBezTo>
                                    <a:pt x="14493" y="3863"/>
                                    <a:pt x="14192" y="3943"/>
                                    <a:pt x="14057" y="4178"/>
                                  </a:cubicBezTo>
                                  <a:cubicBezTo>
                                    <a:pt x="13921" y="4412"/>
                                    <a:pt x="14001" y="4713"/>
                                    <a:pt x="14236" y="4848"/>
                                  </a:cubicBezTo>
                                  <a:moveTo>
                                    <a:pt x="3436" y="10309"/>
                                  </a:moveTo>
                                  <a:cubicBezTo>
                                    <a:pt x="3166" y="10309"/>
                                    <a:pt x="2945" y="10529"/>
                                    <a:pt x="2945" y="10800"/>
                                  </a:cubicBezTo>
                                  <a:cubicBezTo>
                                    <a:pt x="2945" y="11072"/>
                                    <a:pt x="3166" y="11291"/>
                                    <a:pt x="3436" y="11291"/>
                                  </a:cubicBezTo>
                                  <a:cubicBezTo>
                                    <a:pt x="3707" y="11291"/>
                                    <a:pt x="3927" y="11072"/>
                                    <a:pt x="3927" y="10800"/>
                                  </a:cubicBezTo>
                                  <a:cubicBezTo>
                                    <a:pt x="3927" y="10529"/>
                                    <a:pt x="3707" y="10309"/>
                                    <a:pt x="3436" y="10309"/>
                                  </a:cubicBezTo>
                                  <a:moveTo>
                                    <a:pt x="6873" y="3998"/>
                                  </a:moveTo>
                                  <a:cubicBezTo>
                                    <a:pt x="6638" y="4134"/>
                                    <a:pt x="6558" y="4434"/>
                                    <a:pt x="6693" y="4669"/>
                                  </a:cubicBezTo>
                                  <a:cubicBezTo>
                                    <a:pt x="6829" y="4903"/>
                                    <a:pt x="7129" y="4984"/>
                                    <a:pt x="7364" y="4848"/>
                                  </a:cubicBezTo>
                                  <a:cubicBezTo>
                                    <a:pt x="7599" y="4713"/>
                                    <a:pt x="7679" y="4412"/>
                                    <a:pt x="7543" y="4178"/>
                                  </a:cubicBezTo>
                                  <a:cubicBezTo>
                                    <a:pt x="7408" y="3943"/>
                                    <a:pt x="7108" y="3863"/>
                                    <a:pt x="6873" y="3998"/>
                                  </a:cubicBezTo>
                                  <a:moveTo>
                                    <a:pt x="4178" y="14057"/>
                                  </a:moveTo>
                                  <a:cubicBezTo>
                                    <a:pt x="3942" y="14192"/>
                                    <a:pt x="3863" y="14492"/>
                                    <a:pt x="3998" y="14727"/>
                                  </a:cubicBezTo>
                                  <a:cubicBezTo>
                                    <a:pt x="4133" y="14962"/>
                                    <a:pt x="4433" y="15043"/>
                                    <a:pt x="4668" y="14907"/>
                                  </a:cubicBezTo>
                                  <a:cubicBezTo>
                                    <a:pt x="4903" y="14772"/>
                                    <a:pt x="4984" y="14472"/>
                                    <a:pt x="4848" y="14236"/>
                                  </a:cubicBezTo>
                                  <a:cubicBezTo>
                                    <a:pt x="4713" y="14001"/>
                                    <a:pt x="4412" y="13921"/>
                                    <a:pt x="4178" y="14057"/>
                                  </a:cubicBezTo>
                                  <a:moveTo>
                                    <a:pt x="7364" y="16752"/>
                                  </a:moveTo>
                                  <a:cubicBezTo>
                                    <a:pt x="7129" y="16617"/>
                                    <a:pt x="6829" y="16697"/>
                                    <a:pt x="6693" y="16932"/>
                                  </a:cubicBezTo>
                                  <a:cubicBezTo>
                                    <a:pt x="6558" y="17167"/>
                                    <a:pt x="6638" y="17467"/>
                                    <a:pt x="6873" y="17602"/>
                                  </a:cubicBezTo>
                                  <a:cubicBezTo>
                                    <a:pt x="7108" y="17738"/>
                                    <a:pt x="7408" y="17658"/>
                                    <a:pt x="7543" y="17422"/>
                                  </a:cubicBezTo>
                                  <a:cubicBezTo>
                                    <a:pt x="7679" y="17188"/>
                                    <a:pt x="7599" y="16887"/>
                                    <a:pt x="7364" y="16752"/>
                                  </a:cubicBezTo>
                                  <a:moveTo>
                                    <a:pt x="18164" y="10309"/>
                                  </a:moveTo>
                                  <a:cubicBezTo>
                                    <a:pt x="17893" y="10309"/>
                                    <a:pt x="17673" y="10529"/>
                                    <a:pt x="17673" y="10800"/>
                                  </a:cubicBezTo>
                                  <a:cubicBezTo>
                                    <a:pt x="17673" y="11072"/>
                                    <a:pt x="17893" y="11291"/>
                                    <a:pt x="18164" y="11291"/>
                                  </a:cubicBezTo>
                                  <a:cubicBezTo>
                                    <a:pt x="18434" y="11291"/>
                                    <a:pt x="18655" y="11072"/>
                                    <a:pt x="18655" y="10800"/>
                                  </a:cubicBezTo>
                                  <a:cubicBezTo>
                                    <a:pt x="18655" y="10529"/>
                                    <a:pt x="18434" y="10309"/>
                                    <a:pt x="18164" y="10309"/>
                                  </a:cubicBezTo>
                                </a:path>
                              </a:pathLst>
                            </a:custGeom>
                            <a:solidFill>
                              <a:schemeClr val="accent4"/>
                            </a:solidFill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</wpg:grpSp>
                      <wpg:grpSp>
                        <wpg:cNvPr id="46" name="组合 46"/>
                        <wpg:cNvGrpSpPr/>
                        <wpg:grpSpPr>
                          <a:xfrm>
                            <a:off x="139641" y="662161"/>
                            <a:ext cx="2319849" cy="345440"/>
                            <a:chOff x="139641" y="662161"/>
                            <a:chExt cx="2319849" cy="345440"/>
                          </a:xfrm>
                        </wpg:grpSpPr>
                        <wps:wsp>
                          <wps:cNvPr id="62" name="文本框 147"/>
                          <wps:cNvSpPr txBox="1"/>
                          <wps:spPr>
                            <a:xfrm>
                              <a:off x="367800" y="662161"/>
                              <a:ext cx="2091690" cy="345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spacing w:line="400" w:lineRule="exact"/>
                                  <w:rPr>
                                    <w:rFonts w:ascii="阿里巴巴普惠体 R" w:hAnsi="阿里巴巴普惠体 R" w:eastAsia="阿里巴巴普惠体 R" w:cs="阿里巴巴普惠体 R"/>
                                    <w:kern w:val="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阿里巴巴普惠体 R" w:hAnsi="阿里巴巴普惠体 R" w:eastAsia="阿里巴巴普惠体 R" w:cs="阿里巴巴普惠体 R"/>
                                    <w:color w:val="404040" w:themeColor="text1" w:themeTint="BF"/>
                                    <w:kern w:val="24"/>
                                    <w:sz w:val="20"/>
                                    <w:szCs w:val="20"/>
                                    <w:lang w:val="e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Mob: : 86 180 5252 5252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64" name="Shape 2526"/>
                          <wps:cNvSpPr/>
                          <wps:spPr>
                            <a:xfrm>
                              <a:off x="139641" y="800264"/>
                              <a:ext cx="137348" cy="137140"/>
                            </a:xfrm>
                            <a:custGeom>
                              <a:avLst/>
                              <a:gdLst>
                                <a:gd name="connsiteX0" fmla="*/ 303784 w 607639"/>
                                <a:gd name="connsiteY0" fmla="*/ 121302 h 606721"/>
                                <a:gd name="connsiteX1" fmla="*/ 486055 w 607639"/>
                                <a:gd name="connsiteY1" fmla="*/ 303290 h 606721"/>
                                <a:gd name="connsiteX2" fmla="*/ 455706 w 607639"/>
                                <a:gd name="connsiteY2" fmla="*/ 303290 h 606721"/>
                                <a:gd name="connsiteX3" fmla="*/ 303784 w 607639"/>
                                <a:gd name="connsiteY3" fmla="*/ 151693 h 606721"/>
                                <a:gd name="connsiteX4" fmla="*/ 303784 w 607639"/>
                                <a:gd name="connsiteY4" fmla="*/ 60686 h 606721"/>
                                <a:gd name="connsiteX5" fmla="*/ 546811 w 607639"/>
                                <a:gd name="connsiteY5" fmla="*/ 303290 h 606721"/>
                                <a:gd name="connsiteX6" fmla="*/ 516466 w 607639"/>
                                <a:gd name="connsiteY6" fmla="*/ 303290 h 606721"/>
                                <a:gd name="connsiteX7" fmla="*/ 303784 w 607639"/>
                                <a:gd name="connsiteY7" fmla="*/ 90989 h 606721"/>
                                <a:gd name="connsiteX8" fmla="*/ 137689 w 607639"/>
                                <a:gd name="connsiteY8" fmla="*/ 30947 h 606721"/>
                                <a:gd name="connsiteX9" fmla="*/ 30617 w 607639"/>
                                <a:gd name="connsiteY9" fmla="*/ 131012 h 606721"/>
                                <a:gd name="connsiteX10" fmla="*/ 173202 w 607639"/>
                                <a:gd name="connsiteY10" fmla="*/ 433696 h 606721"/>
                                <a:gd name="connsiteX11" fmla="*/ 476440 w 607639"/>
                                <a:gd name="connsiteY11" fmla="*/ 576151 h 606721"/>
                                <a:gd name="connsiteX12" fmla="*/ 576658 w 607639"/>
                                <a:gd name="connsiteY12" fmla="*/ 469154 h 606721"/>
                                <a:gd name="connsiteX13" fmla="*/ 570339 w 607639"/>
                                <a:gd name="connsiteY13" fmla="*/ 461245 h 606721"/>
                                <a:gd name="connsiteX14" fmla="*/ 445021 w 607639"/>
                                <a:gd name="connsiteY14" fmla="*/ 397882 h 606721"/>
                                <a:gd name="connsiteX15" fmla="*/ 439770 w 607639"/>
                                <a:gd name="connsiteY15" fmla="*/ 396638 h 606721"/>
                                <a:gd name="connsiteX16" fmla="*/ 429534 w 607639"/>
                                <a:gd name="connsiteY16" fmla="*/ 422409 h 606721"/>
                                <a:gd name="connsiteX17" fmla="*/ 368122 w 607639"/>
                                <a:gd name="connsiteY17" fmla="*/ 485950 h 606721"/>
                                <a:gd name="connsiteX18" fmla="*/ 221976 w 607639"/>
                                <a:gd name="connsiteY18" fmla="*/ 385085 h 606721"/>
                                <a:gd name="connsiteX19" fmla="*/ 120957 w 607639"/>
                                <a:gd name="connsiteY19" fmla="*/ 239164 h 606721"/>
                                <a:gd name="connsiteX20" fmla="*/ 184595 w 607639"/>
                                <a:gd name="connsiteY20" fmla="*/ 177756 h 606721"/>
                                <a:gd name="connsiteX21" fmla="*/ 210406 w 607639"/>
                                <a:gd name="connsiteY21" fmla="*/ 167537 h 606721"/>
                                <a:gd name="connsiteX22" fmla="*/ 209160 w 607639"/>
                                <a:gd name="connsiteY22" fmla="*/ 162293 h 606721"/>
                                <a:gd name="connsiteX23" fmla="*/ 145611 w 607639"/>
                                <a:gd name="connsiteY23" fmla="*/ 37256 h 606721"/>
                                <a:gd name="connsiteX24" fmla="*/ 137689 w 607639"/>
                                <a:gd name="connsiteY24" fmla="*/ 30947 h 606721"/>
                                <a:gd name="connsiteX25" fmla="*/ 129946 w 607639"/>
                                <a:gd name="connsiteY25" fmla="*/ 1265 h 606721"/>
                                <a:gd name="connsiteX26" fmla="*/ 167239 w 607639"/>
                                <a:gd name="connsiteY26" fmla="*/ 15662 h 606721"/>
                                <a:gd name="connsiteX27" fmla="*/ 238175 w 607639"/>
                                <a:gd name="connsiteY27" fmla="*/ 152607 h 606721"/>
                                <a:gd name="connsiteX28" fmla="*/ 151574 w 607639"/>
                                <a:gd name="connsiteY28" fmla="*/ 239164 h 606721"/>
                                <a:gd name="connsiteX29" fmla="*/ 243605 w 607639"/>
                                <a:gd name="connsiteY29" fmla="*/ 363490 h 606721"/>
                                <a:gd name="connsiteX30" fmla="*/ 368122 w 607639"/>
                                <a:gd name="connsiteY30" fmla="*/ 455379 h 606721"/>
                                <a:gd name="connsiteX31" fmla="*/ 454723 w 607639"/>
                                <a:gd name="connsiteY31" fmla="*/ 368822 h 606721"/>
                                <a:gd name="connsiteX32" fmla="*/ 591967 w 607639"/>
                                <a:gd name="connsiteY32" fmla="*/ 439650 h 606721"/>
                                <a:gd name="connsiteX33" fmla="*/ 606297 w 607639"/>
                                <a:gd name="connsiteY33" fmla="*/ 476974 h 606721"/>
                                <a:gd name="connsiteX34" fmla="*/ 476440 w 607639"/>
                                <a:gd name="connsiteY34" fmla="*/ 606721 h 606721"/>
                                <a:gd name="connsiteX35" fmla="*/ 151574 w 607639"/>
                                <a:gd name="connsiteY35" fmla="*/ 455379 h 606721"/>
                                <a:gd name="connsiteX36" fmla="*/ 0 w 607639"/>
                                <a:gd name="connsiteY36" fmla="*/ 131012 h 606721"/>
                                <a:gd name="connsiteX37" fmla="*/ 129946 w 607639"/>
                                <a:gd name="connsiteY37" fmla="*/ 1265 h 606721"/>
                                <a:gd name="connsiteX38" fmla="*/ 303784 w 607639"/>
                                <a:gd name="connsiteY38" fmla="*/ 0 h 606721"/>
                                <a:gd name="connsiteX39" fmla="*/ 607639 w 607639"/>
                                <a:gd name="connsiteY39" fmla="*/ 303290 h 606721"/>
                                <a:gd name="connsiteX40" fmla="*/ 577200 w 607639"/>
                                <a:gd name="connsiteY40" fmla="*/ 303290 h 606721"/>
                                <a:gd name="connsiteX41" fmla="*/ 303784 w 607639"/>
                                <a:gd name="connsiteY41" fmla="*/ 30302 h 60672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  <a:cxn ang="0">
                                  <a:pos x="connsiteX32" y="connsiteY32"/>
                                </a:cxn>
                                <a:cxn ang="0">
                                  <a:pos x="connsiteX33" y="connsiteY33"/>
                                </a:cxn>
                                <a:cxn ang="0">
                                  <a:pos x="connsiteX34" y="connsiteY34"/>
                                </a:cxn>
                                <a:cxn ang="0">
                                  <a:pos x="connsiteX35" y="connsiteY35"/>
                                </a:cxn>
                                <a:cxn ang="0">
                                  <a:pos x="connsiteX36" y="connsiteY36"/>
                                </a:cxn>
                                <a:cxn ang="0">
                                  <a:pos x="connsiteX37" y="connsiteY37"/>
                                </a:cxn>
                                <a:cxn ang="0">
                                  <a:pos x="connsiteX38" y="connsiteY38"/>
                                </a:cxn>
                                <a:cxn ang="0">
                                  <a:pos x="connsiteX39" y="connsiteY39"/>
                                </a:cxn>
                                <a:cxn ang="0">
                                  <a:pos x="connsiteX40" y="connsiteY40"/>
                                </a:cxn>
                                <a:cxn ang="0">
                                  <a:pos x="connsiteX41" y="connsiteY41"/>
                                </a:cxn>
                              </a:cxnLst>
                              <a:rect l="l" t="t" r="r" b="b"/>
                              <a:pathLst>
                                <a:path w="607639" h="606721">
                                  <a:moveTo>
                                    <a:pt x="303784" y="121302"/>
                                  </a:moveTo>
                                  <a:cubicBezTo>
                                    <a:pt x="404354" y="121302"/>
                                    <a:pt x="486055" y="202966"/>
                                    <a:pt x="486055" y="303290"/>
                                  </a:cubicBezTo>
                                  <a:lnTo>
                                    <a:pt x="455706" y="303290"/>
                                  </a:lnTo>
                                  <a:cubicBezTo>
                                    <a:pt x="455706" y="219583"/>
                                    <a:pt x="387711" y="151693"/>
                                    <a:pt x="303784" y="151693"/>
                                  </a:cubicBezTo>
                                  <a:close/>
                                  <a:moveTo>
                                    <a:pt x="303784" y="60686"/>
                                  </a:moveTo>
                                  <a:cubicBezTo>
                                    <a:pt x="437800" y="60686"/>
                                    <a:pt x="546811" y="169547"/>
                                    <a:pt x="546811" y="303290"/>
                                  </a:cubicBezTo>
                                  <a:lnTo>
                                    <a:pt x="516466" y="303290"/>
                                  </a:lnTo>
                                  <a:cubicBezTo>
                                    <a:pt x="516466" y="186076"/>
                                    <a:pt x="421249" y="90989"/>
                                    <a:pt x="303784" y="90989"/>
                                  </a:cubicBezTo>
                                  <a:close/>
                                  <a:moveTo>
                                    <a:pt x="137689" y="30947"/>
                                  </a:moveTo>
                                  <a:cubicBezTo>
                                    <a:pt x="80460" y="50853"/>
                                    <a:pt x="30617" y="107018"/>
                                    <a:pt x="30617" y="131012"/>
                                  </a:cubicBezTo>
                                  <a:cubicBezTo>
                                    <a:pt x="30617" y="205661"/>
                                    <a:pt x="46816" y="307503"/>
                                    <a:pt x="173202" y="433696"/>
                                  </a:cubicBezTo>
                                  <a:cubicBezTo>
                                    <a:pt x="299677" y="559888"/>
                                    <a:pt x="401676" y="576151"/>
                                    <a:pt x="476440" y="576151"/>
                                  </a:cubicBezTo>
                                  <a:cubicBezTo>
                                    <a:pt x="500471" y="576151"/>
                                    <a:pt x="556722" y="526385"/>
                                    <a:pt x="576658" y="469154"/>
                                  </a:cubicBezTo>
                                  <a:cubicBezTo>
                                    <a:pt x="575946" y="467821"/>
                                    <a:pt x="574255" y="465155"/>
                                    <a:pt x="570339" y="461245"/>
                                  </a:cubicBezTo>
                                  <a:cubicBezTo>
                                    <a:pt x="550491" y="441516"/>
                                    <a:pt x="501272" y="416544"/>
                                    <a:pt x="445021" y="397882"/>
                                  </a:cubicBezTo>
                                  <a:cubicBezTo>
                                    <a:pt x="442440" y="396993"/>
                                    <a:pt x="440749" y="396727"/>
                                    <a:pt x="439770" y="396638"/>
                                  </a:cubicBezTo>
                                  <a:cubicBezTo>
                                    <a:pt x="436299" y="400903"/>
                                    <a:pt x="432116" y="414234"/>
                                    <a:pt x="429534" y="422409"/>
                                  </a:cubicBezTo>
                                  <a:cubicBezTo>
                                    <a:pt x="422058" y="446137"/>
                                    <a:pt x="409509" y="485950"/>
                                    <a:pt x="368122" y="485950"/>
                                  </a:cubicBezTo>
                                  <a:cubicBezTo>
                                    <a:pt x="330829" y="485950"/>
                                    <a:pt x="267992" y="431030"/>
                                    <a:pt x="221976" y="385085"/>
                                  </a:cubicBezTo>
                                  <a:cubicBezTo>
                                    <a:pt x="175872" y="339051"/>
                                    <a:pt x="120957" y="276400"/>
                                    <a:pt x="120957" y="239164"/>
                                  </a:cubicBezTo>
                                  <a:cubicBezTo>
                                    <a:pt x="120957" y="197752"/>
                                    <a:pt x="160742" y="185310"/>
                                    <a:pt x="184595" y="177756"/>
                                  </a:cubicBezTo>
                                  <a:cubicBezTo>
                                    <a:pt x="192783" y="175179"/>
                                    <a:pt x="206045" y="171002"/>
                                    <a:pt x="210406" y="167537"/>
                                  </a:cubicBezTo>
                                  <a:cubicBezTo>
                                    <a:pt x="210317" y="166559"/>
                                    <a:pt x="210050" y="164871"/>
                                    <a:pt x="209160" y="162293"/>
                                  </a:cubicBezTo>
                                  <a:cubicBezTo>
                                    <a:pt x="190380" y="106129"/>
                                    <a:pt x="165459" y="57074"/>
                                    <a:pt x="145611" y="37256"/>
                                  </a:cubicBezTo>
                                  <a:cubicBezTo>
                                    <a:pt x="141695" y="33346"/>
                                    <a:pt x="139025" y="31658"/>
                                    <a:pt x="137689" y="30947"/>
                                  </a:cubicBezTo>
                                  <a:close/>
                                  <a:moveTo>
                                    <a:pt x="129946" y="1265"/>
                                  </a:moveTo>
                                  <a:cubicBezTo>
                                    <a:pt x="142229" y="-2823"/>
                                    <a:pt x="154956" y="3309"/>
                                    <a:pt x="167239" y="15662"/>
                                  </a:cubicBezTo>
                                  <a:cubicBezTo>
                                    <a:pt x="196165" y="44455"/>
                                    <a:pt x="223045" y="107195"/>
                                    <a:pt x="238175" y="152607"/>
                                  </a:cubicBezTo>
                                  <a:cubicBezTo>
                                    <a:pt x="259892" y="217480"/>
                                    <a:pt x="151574" y="195885"/>
                                    <a:pt x="151574" y="239164"/>
                                  </a:cubicBezTo>
                                  <a:cubicBezTo>
                                    <a:pt x="151574" y="260759"/>
                                    <a:pt x="194919" y="314791"/>
                                    <a:pt x="243605" y="363490"/>
                                  </a:cubicBezTo>
                                  <a:cubicBezTo>
                                    <a:pt x="292379" y="412101"/>
                                    <a:pt x="346494" y="455379"/>
                                    <a:pt x="368122" y="455379"/>
                                  </a:cubicBezTo>
                                  <a:cubicBezTo>
                                    <a:pt x="411467" y="455379"/>
                                    <a:pt x="389750" y="347227"/>
                                    <a:pt x="454723" y="368822"/>
                                  </a:cubicBezTo>
                                  <a:cubicBezTo>
                                    <a:pt x="500293" y="384019"/>
                                    <a:pt x="563130" y="410857"/>
                                    <a:pt x="591967" y="439650"/>
                                  </a:cubicBezTo>
                                  <a:cubicBezTo>
                                    <a:pt x="604339" y="452002"/>
                                    <a:pt x="610391" y="464710"/>
                                    <a:pt x="606297" y="476974"/>
                                  </a:cubicBezTo>
                                  <a:cubicBezTo>
                                    <a:pt x="584669" y="541848"/>
                                    <a:pt x="519696" y="606721"/>
                                    <a:pt x="476440" y="606721"/>
                                  </a:cubicBezTo>
                                  <a:cubicBezTo>
                                    <a:pt x="389750" y="606721"/>
                                    <a:pt x="281520" y="585037"/>
                                    <a:pt x="151574" y="455379"/>
                                  </a:cubicBezTo>
                                  <a:cubicBezTo>
                                    <a:pt x="21628" y="325632"/>
                                    <a:pt x="0" y="217480"/>
                                    <a:pt x="0" y="131012"/>
                                  </a:cubicBezTo>
                                  <a:cubicBezTo>
                                    <a:pt x="0" y="87733"/>
                                    <a:pt x="64973" y="22949"/>
                                    <a:pt x="129946" y="1265"/>
                                  </a:cubicBezTo>
                                  <a:close/>
                                  <a:moveTo>
                                    <a:pt x="303784" y="0"/>
                                  </a:moveTo>
                                  <a:cubicBezTo>
                                    <a:pt x="471287" y="0"/>
                                    <a:pt x="607639" y="136050"/>
                                    <a:pt x="607639" y="303290"/>
                                  </a:cubicBezTo>
                                  <a:lnTo>
                                    <a:pt x="577200" y="303290"/>
                                  </a:lnTo>
                                  <a:cubicBezTo>
                                    <a:pt x="577200" y="152578"/>
                                    <a:pt x="454822" y="30302"/>
                                    <a:pt x="303784" y="30302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4"/>
                            </a:solidFill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</wpg:grpSp>
                      <wpg:grpSp>
                        <wpg:cNvPr id="65" name="组合 65"/>
                        <wpg:cNvGrpSpPr/>
                        <wpg:grpSpPr>
                          <a:xfrm>
                            <a:off x="159884" y="374443"/>
                            <a:ext cx="2438787" cy="345495"/>
                            <a:chOff x="159884" y="374443"/>
                            <a:chExt cx="2438787" cy="345495"/>
                          </a:xfrm>
                        </wpg:grpSpPr>
                        <wps:wsp>
                          <wps:cNvPr id="67" name="文本框 150"/>
                          <wps:cNvSpPr txBox="1"/>
                          <wps:spPr>
                            <a:xfrm>
                              <a:off x="367790" y="374443"/>
                              <a:ext cx="2230881" cy="34549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spacing w:line="400" w:lineRule="exact"/>
                                  <w:rPr>
                                    <w:rFonts w:ascii="阿里巴巴普惠体 R" w:hAnsi="阿里巴巴普惠体 R" w:eastAsia="阿里巴巴普惠体 R" w:cs="阿里巴巴普惠体 R"/>
                                    <w:kern w:val="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阿里巴巴普惠体 R" w:hAnsi="阿里巴巴普惠体 R" w:eastAsia="阿里巴巴普惠体 R" w:cs="阿里巴巴普惠体 R"/>
                                    <w:color w:val="404040" w:themeColor="text1" w:themeTint="BF"/>
                                    <w:kern w:val="24"/>
                                    <w:sz w:val="20"/>
                                    <w:szCs w:val="20"/>
                                    <w:lang w:val="e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Living : Hubei Wuhan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68" name="Shape 2526"/>
                          <wps:cNvSpPr/>
                          <wps:spPr>
                            <a:xfrm>
                              <a:off x="159884" y="509769"/>
                              <a:ext cx="122692" cy="137348"/>
                            </a:xfrm>
                            <a:custGeom>
                              <a:avLst/>
                              <a:gdLst>
                                <a:gd name="connsiteX0" fmla="*/ 205077 w 518656"/>
                                <a:gd name="connsiteY0" fmla="*/ 456900 h 580612"/>
                                <a:gd name="connsiteX1" fmla="*/ 24745 w 518656"/>
                                <a:gd name="connsiteY1" fmla="*/ 505603 h 580612"/>
                                <a:gd name="connsiteX2" fmla="*/ 259194 w 518656"/>
                                <a:gd name="connsiteY2" fmla="*/ 555816 h 580612"/>
                                <a:gd name="connsiteX3" fmla="*/ 493822 w 518656"/>
                                <a:gd name="connsiteY3" fmla="*/ 505603 h 580612"/>
                                <a:gd name="connsiteX4" fmla="*/ 313490 w 518656"/>
                                <a:gd name="connsiteY4" fmla="*/ 456900 h 580612"/>
                                <a:gd name="connsiteX5" fmla="*/ 269520 w 518656"/>
                                <a:gd name="connsiteY5" fmla="*/ 525066 h 580612"/>
                                <a:gd name="connsiteX6" fmla="*/ 249047 w 518656"/>
                                <a:gd name="connsiteY6" fmla="*/ 525066 h 580612"/>
                                <a:gd name="connsiteX7" fmla="*/ 205077 w 518656"/>
                                <a:gd name="connsiteY7" fmla="*/ 456900 h 580612"/>
                                <a:gd name="connsiteX8" fmla="*/ 259142 w 518656"/>
                                <a:gd name="connsiteY8" fmla="*/ 125952 h 580612"/>
                                <a:gd name="connsiteX9" fmla="*/ 205653 w 518656"/>
                                <a:gd name="connsiteY9" fmla="*/ 179368 h 580612"/>
                                <a:gd name="connsiteX10" fmla="*/ 259142 w 518656"/>
                                <a:gd name="connsiteY10" fmla="*/ 232874 h 580612"/>
                                <a:gd name="connsiteX11" fmla="*/ 312720 w 518656"/>
                                <a:gd name="connsiteY11" fmla="*/ 179368 h 580612"/>
                                <a:gd name="connsiteX12" fmla="*/ 259142 w 518656"/>
                                <a:gd name="connsiteY12" fmla="*/ 125952 h 580612"/>
                                <a:gd name="connsiteX13" fmla="*/ 259142 w 518656"/>
                                <a:gd name="connsiteY13" fmla="*/ 101332 h 580612"/>
                                <a:gd name="connsiteX14" fmla="*/ 337373 w 518656"/>
                                <a:gd name="connsiteY14" fmla="*/ 179368 h 580612"/>
                                <a:gd name="connsiteX15" fmla="*/ 259142 w 518656"/>
                                <a:gd name="connsiteY15" fmla="*/ 257493 h 580612"/>
                                <a:gd name="connsiteX16" fmla="*/ 181000 w 518656"/>
                                <a:gd name="connsiteY16" fmla="*/ 179368 h 580612"/>
                                <a:gd name="connsiteX17" fmla="*/ 259142 w 518656"/>
                                <a:gd name="connsiteY17" fmla="*/ 101332 h 580612"/>
                                <a:gd name="connsiteX18" fmla="*/ 259194 w 518656"/>
                                <a:gd name="connsiteY18" fmla="*/ 24618 h 580612"/>
                                <a:gd name="connsiteX19" fmla="*/ 104319 w 518656"/>
                                <a:gd name="connsiteY19" fmla="*/ 179347 h 580612"/>
                                <a:gd name="connsiteX20" fmla="*/ 259194 w 518656"/>
                                <a:gd name="connsiteY20" fmla="*/ 495916 h 580612"/>
                                <a:gd name="connsiteX21" fmla="*/ 414248 w 518656"/>
                                <a:gd name="connsiteY21" fmla="*/ 179347 h 580612"/>
                                <a:gd name="connsiteX22" fmla="*/ 259194 w 518656"/>
                                <a:gd name="connsiteY22" fmla="*/ 24618 h 580612"/>
                                <a:gd name="connsiteX23" fmla="*/ 259194 w 518656"/>
                                <a:gd name="connsiteY23" fmla="*/ 0 h 580612"/>
                                <a:gd name="connsiteX24" fmla="*/ 438904 w 518656"/>
                                <a:gd name="connsiteY24" fmla="*/ 179347 h 580612"/>
                                <a:gd name="connsiteX25" fmla="*/ 327910 w 518656"/>
                                <a:gd name="connsiteY25" fmla="*/ 433348 h 580612"/>
                                <a:gd name="connsiteX26" fmla="*/ 518656 w 518656"/>
                                <a:gd name="connsiteY26" fmla="*/ 505692 h 580612"/>
                                <a:gd name="connsiteX27" fmla="*/ 259372 w 518656"/>
                                <a:gd name="connsiteY27" fmla="*/ 580612 h 580612"/>
                                <a:gd name="connsiteX28" fmla="*/ 0 w 518656"/>
                                <a:gd name="connsiteY28" fmla="*/ 505692 h 580612"/>
                                <a:gd name="connsiteX29" fmla="*/ 190479 w 518656"/>
                                <a:gd name="connsiteY29" fmla="*/ 433348 h 580612"/>
                                <a:gd name="connsiteX30" fmla="*/ 79574 w 518656"/>
                                <a:gd name="connsiteY30" fmla="*/ 179347 h 580612"/>
                                <a:gd name="connsiteX31" fmla="*/ 259194 w 518656"/>
                                <a:gd name="connsiteY31" fmla="*/ 0 h 58061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  <a:cxn ang="0">
                                  <a:pos x="connsiteX8" y="connsiteY8"/>
                                </a:cxn>
                                <a:cxn ang="0">
                                  <a:pos x="connsiteX9" y="connsiteY9"/>
                                </a:cxn>
                                <a:cxn ang="0">
                                  <a:pos x="connsiteX10" y="connsiteY10"/>
                                </a:cxn>
                                <a:cxn ang="0">
                                  <a:pos x="connsiteX11" y="connsiteY11"/>
                                </a:cxn>
                                <a:cxn ang="0">
                                  <a:pos x="connsiteX12" y="connsiteY12"/>
                                </a:cxn>
                                <a:cxn ang="0">
                                  <a:pos x="connsiteX13" y="connsiteY13"/>
                                </a:cxn>
                                <a:cxn ang="0">
                                  <a:pos x="connsiteX14" y="connsiteY14"/>
                                </a:cxn>
                                <a:cxn ang="0">
                                  <a:pos x="connsiteX15" y="connsiteY15"/>
                                </a:cxn>
                                <a:cxn ang="0">
                                  <a:pos x="connsiteX16" y="connsiteY16"/>
                                </a:cxn>
                                <a:cxn ang="0">
                                  <a:pos x="connsiteX17" y="connsiteY17"/>
                                </a:cxn>
                                <a:cxn ang="0">
                                  <a:pos x="connsiteX18" y="connsiteY18"/>
                                </a:cxn>
                                <a:cxn ang="0">
                                  <a:pos x="connsiteX19" y="connsiteY19"/>
                                </a:cxn>
                                <a:cxn ang="0">
                                  <a:pos x="connsiteX20" y="connsiteY20"/>
                                </a:cxn>
                                <a:cxn ang="0">
                                  <a:pos x="connsiteX21" y="connsiteY21"/>
                                </a:cxn>
                                <a:cxn ang="0">
                                  <a:pos x="connsiteX22" y="connsiteY22"/>
                                </a:cxn>
                                <a:cxn ang="0">
                                  <a:pos x="connsiteX23" y="connsiteY23"/>
                                </a:cxn>
                                <a:cxn ang="0">
                                  <a:pos x="connsiteX24" y="connsiteY24"/>
                                </a:cxn>
                                <a:cxn ang="0">
                                  <a:pos x="connsiteX25" y="connsiteY25"/>
                                </a:cxn>
                                <a:cxn ang="0">
                                  <a:pos x="connsiteX26" y="connsiteY26"/>
                                </a:cxn>
                                <a:cxn ang="0">
                                  <a:pos x="connsiteX27" y="connsiteY27"/>
                                </a:cxn>
                                <a:cxn ang="0">
                                  <a:pos x="connsiteX28" y="connsiteY28"/>
                                </a:cxn>
                                <a:cxn ang="0">
                                  <a:pos x="connsiteX29" y="connsiteY29"/>
                                </a:cxn>
                                <a:cxn ang="0">
                                  <a:pos x="connsiteX30" y="connsiteY30"/>
                                </a:cxn>
                                <a:cxn ang="0">
                                  <a:pos x="connsiteX31" y="connsiteY31"/>
                                </a:cxn>
                              </a:cxnLst>
                              <a:rect l="l" t="t" r="r" b="b"/>
                              <a:pathLst>
                                <a:path w="518656" h="580612">
                                  <a:moveTo>
                                    <a:pt x="205077" y="456900"/>
                                  </a:moveTo>
                                  <a:cubicBezTo>
                                    <a:pt x="79307" y="464099"/>
                                    <a:pt x="24745" y="492450"/>
                                    <a:pt x="24745" y="505603"/>
                                  </a:cubicBezTo>
                                  <a:cubicBezTo>
                                    <a:pt x="24745" y="522667"/>
                                    <a:pt x="107434" y="555816"/>
                                    <a:pt x="259194" y="555816"/>
                                  </a:cubicBezTo>
                                  <a:cubicBezTo>
                                    <a:pt x="411044" y="555816"/>
                                    <a:pt x="493733" y="522755"/>
                                    <a:pt x="493822" y="505603"/>
                                  </a:cubicBezTo>
                                  <a:cubicBezTo>
                                    <a:pt x="493822" y="492361"/>
                                    <a:pt x="439260" y="464099"/>
                                    <a:pt x="313490" y="456900"/>
                                  </a:cubicBezTo>
                                  <a:cubicBezTo>
                                    <a:pt x="289814" y="494938"/>
                                    <a:pt x="272012" y="522044"/>
                                    <a:pt x="269520" y="525066"/>
                                  </a:cubicBezTo>
                                  <a:cubicBezTo>
                                    <a:pt x="261598" y="534398"/>
                                    <a:pt x="252252" y="529332"/>
                                    <a:pt x="249047" y="525066"/>
                                  </a:cubicBezTo>
                                  <a:cubicBezTo>
                                    <a:pt x="246644" y="521867"/>
                                    <a:pt x="228753" y="494938"/>
                                    <a:pt x="205077" y="456900"/>
                                  </a:cubicBezTo>
                                  <a:close/>
                                  <a:moveTo>
                                    <a:pt x="259142" y="125952"/>
                                  </a:moveTo>
                                  <a:cubicBezTo>
                                    <a:pt x="229594" y="125952"/>
                                    <a:pt x="205653" y="149860"/>
                                    <a:pt x="205653" y="179368"/>
                                  </a:cubicBezTo>
                                  <a:cubicBezTo>
                                    <a:pt x="205653" y="208876"/>
                                    <a:pt x="229594" y="232874"/>
                                    <a:pt x="259142" y="232874"/>
                                  </a:cubicBezTo>
                                  <a:cubicBezTo>
                                    <a:pt x="288690" y="232874"/>
                                    <a:pt x="312720" y="208876"/>
                                    <a:pt x="312720" y="179368"/>
                                  </a:cubicBezTo>
                                  <a:cubicBezTo>
                                    <a:pt x="312720" y="149860"/>
                                    <a:pt x="288690" y="125952"/>
                                    <a:pt x="259142" y="125952"/>
                                  </a:cubicBezTo>
                                  <a:close/>
                                  <a:moveTo>
                                    <a:pt x="259142" y="101332"/>
                                  </a:moveTo>
                                  <a:cubicBezTo>
                                    <a:pt x="302396" y="101332"/>
                                    <a:pt x="337373" y="136262"/>
                                    <a:pt x="337373" y="179368"/>
                                  </a:cubicBezTo>
                                  <a:cubicBezTo>
                                    <a:pt x="337373" y="222564"/>
                                    <a:pt x="302396" y="257493"/>
                                    <a:pt x="259142" y="257493"/>
                                  </a:cubicBezTo>
                                  <a:cubicBezTo>
                                    <a:pt x="215977" y="257493"/>
                                    <a:pt x="181000" y="222564"/>
                                    <a:pt x="181000" y="179368"/>
                                  </a:cubicBezTo>
                                  <a:cubicBezTo>
                                    <a:pt x="181000" y="136262"/>
                                    <a:pt x="215977" y="101332"/>
                                    <a:pt x="259142" y="101332"/>
                                  </a:cubicBezTo>
                                  <a:close/>
                                  <a:moveTo>
                                    <a:pt x="259194" y="24618"/>
                                  </a:moveTo>
                                  <a:cubicBezTo>
                                    <a:pt x="173924" y="24618"/>
                                    <a:pt x="104319" y="94028"/>
                                    <a:pt x="104319" y="179347"/>
                                  </a:cubicBezTo>
                                  <a:cubicBezTo>
                                    <a:pt x="104319" y="253912"/>
                                    <a:pt x="223146" y="440903"/>
                                    <a:pt x="259194" y="495916"/>
                                  </a:cubicBezTo>
                                  <a:cubicBezTo>
                                    <a:pt x="295332" y="440903"/>
                                    <a:pt x="414248" y="253912"/>
                                    <a:pt x="414248" y="179347"/>
                                  </a:cubicBezTo>
                                  <a:cubicBezTo>
                                    <a:pt x="414248" y="94028"/>
                                    <a:pt x="344643" y="24618"/>
                                    <a:pt x="259194" y="24618"/>
                                  </a:cubicBezTo>
                                  <a:close/>
                                  <a:moveTo>
                                    <a:pt x="259194" y="0"/>
                                  </a:moveTo>
                                  <a:cubicBezTo>
                                    <a:pt x="358351" y="0"/>
                                    <a:pt x="438904" y="80430"/>
                                    <a:pt x="438904" y="179347"/>
                                  </a:cubicBezTo>
                                  <a:cubicBezTo>
                                    <a:pt x="438904" y="238004"/>
                                    <a:pt x="376954" y="352118"/>
                                    <a:pt x="327910" y="433348"/>
                                  </a:cubicBezTo>
                                  <a:cubicBezTo>
                                    <a:pt x="386121" y="437703"/>
                                    <a:pt x="518567" y="453434"/>
                                    <a:pt x="518656" y="505692"/>
                                  </a:cubicBezTo>
                                  <a:cubicBezTo>
                                    <a:pt x="518656" y="557150"/>
                                    <a:pt x="384163" y="580612"/>
                                    <a:pt x="259372" y="580612"/>
                                  </a:cubicBezTo>
                                  <a:cubicBezTo>
                                    <a:pt x="134404" y="580612"/>
                                    <a:pt x="0" y="557150"/>
                                    <a:pt x="0" y="505692"/>
                                  </a:cubicBezTo>
                                  <a:cubicBezTo>
                                    <a:pt x="0" y="453434"/>
                                    <a:pt x="132357" y="437703"/>
                                    <a:pt x="190479" y="433348"/>
                                  </a:cubicBezTo>
                                  <a:cubicBezTo>
                                    <a:pt x="141524" y="352118"/>
                                    <a:pt x="79574" y="238004"/>
                                    <a:pt x="79574" y="179347"/>
                                  </a:cubicBezTo>
                                  <a:cubicBezTo>
                                    <a:pt x="79574" y="80430"/>
                                    <a:pt x="160127" y="0"/>
                                    <a:pt x="259194" y="0"/>
                                  </a:cubicBezTo>
                                  <a:close/>
                                </a:path>
                              </a:pathLst>
                            </a:custGeom>
                            <a:solidFill>
                              <a:schemeClr val="accent4"/>
                            </a:solidFill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</wpg:grpSp>
                      <wpg:grpSp>
                        <wpg:cNvPr id="69" name="组合 69"/>
                        <wpg:cNvGrpSpPr/>
                        <wpg:grpSpPr>
                          <a:xfrm>
                            <a:off x="139641" y="949848"/>
                            <a:ext cx="2319899" cy="345495"/>
                            <a:chOff x="139641" y="949848"/>
                            <a:chExt cx="2319899" cy="345495"/>
                          </a:xfrm>
                        </wpg:grpSpPr>
                        <wps:wsp>
                          <wps:cNvPr id="72" name="文本框 151"/>
                          <wps:cNvSpPr txBox="1"/>
                          <wps:spPr>
                            <a:xfrm>
                              <a:off x="367771" y="949848"/>
                              <a:ext cx="2091769" cy="34549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>
                                <w:pPr>
                                  <w:spacing w:line="400" w:lineRule="exact"/>
                                  <w:rPr>
                                    <w:rFonts w:ascii="阿里巴巴普惠体 R" w:hAnsi="阿里巴巴普惠体 R" w:eastAsia="阿里巴巴普惠体 R" w:cs="阿里巴巴普惠体 R"/>
                                    <w:kern w:val="0"/>
                                    <w:sz w:val="24"/>
                                    <w:szCs w:val="24"/>
                                  </w:rPr>
                                </w:pPr>
                                <w:r>
                                  <w:rPr>
                                    <w:rFonts w:ascii="阿里巴巴普惠体 R" w:hAnsi="阿里巴巴普惠体 R" w:eastAsia="阿里巴巴普惠体 R" w:cs="阿里巴巴普惠体 R"/>
                                    <w:color w:val="404040" w:themeColor="text1" w:themeTint="BF"/>
                                    <w:kern w:val="24"/>
                                    <w:sz w:val="20"/>
                                    <w:szCs w:val="20"/>
                                    <w:lang w:val="en"/>
                                    <w14:textFill>
                                      <w14:solidFill>
                                        <w14:schemeClr w14:val="tx1">
                                          <w14:lumMod w14:val="75000"/>
                                          <w14:lumOff w14:val="25000"/>
                                        </w14:schemeClr>
                                      </w14:solidFill>
                                    </w14:textFill>
                                  </w:rPr>
                                  <w:t>E-mail: zixuanCV@qq.com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76" name="Shape 2526"/>
                          <wps:cNvSpPr/>
                          <wps:spPr>
                            <a:xfrm>
                              <a:off x="139641" y="1084671"/>
                              <a:ext cx="137348" cy="105654"/>
                            </a:xfrm>
                            <a:custGeom>
                              <a:avLst/>
                              <a:gdLst>
                                <a:gd name="T0" fmla="*/ 6394 w 6827"/>
                                <a:gd name="T1" fmla="*/ 0 h 5259"/>
                                <a:gd name="T2" fmla="*/ 433 w 6827"/>
                                <a:gd name="T3" fmla="*/ 0 h 5259"/>
                                <a:gd name="T4" fmla="*/ 0 w 6827"/>
                                <a:gd name="T5" fmla="*/ 433 h 5259"/>
                                <a:gd name="T6" fmla="*/ 0 w 6827"/>
                                <a:gd name="T7" fmla="*/ 4826 h 5259"/>
                                <a:gd name="T8" fmla="*/ 433 w 6827"/>
                                <a:gd name="T9" fmla="*/ 5259 h 5259"/>
                                <a:gd name="T10" fmla="*/ 6394 w 6827"/>
                                <a:gd name="T11" fmla="*/ 5259 h 5259"/>
                                <a:gd name="T12" fmla="*/ 6827 w 6827"/>
                                <a:gd name="T13" fmla="*/ 4826 h 5259"/>
                                <a:gd name="T14" fmla="*/ 6827 w 6827"/>
                                <a:gd name="T15" fmla="*/ 433 h 5259"/>
                                <a:gd name="T16" fmla="*/ 6394 w 6827"/>
                                <a:gd name="T17" fmla="*/ 0 h 5259"/>
                                <a:gd name="T18" fmla="*/ 5838 w 6827"/>
                                <a:gd name="T19" fmla="*/ 245 h 5259"/>
                                <a:gd name="T20" fmla="*/ 3413 w 6827"/>
                                <a:gd name="T21" fmla="*/ 2012 h 5259"/>
                                <a:gd name="T22" fmla="*/ 988 w 6827"/>
                                <a:gd name="T23" fmla="*/ 245 h 5259"/>
                                <a:gd name="T24" fmla="*/ 5838 w 6827"/>
                                <a:gd name="T25" fmla="*/ 245 h 5259"/>
                                <a:gd name="T26" fmla="*/ 768 w 6827"/>
                                <a:gd name="T27" fmla="*/ 5014 h 5259"/>
                                <a:gd name="T28" fmla="*/ 433 w 6827"/>
                                <a:gd name="T29" fmla="*/ 5014 h 5259"/>
                                <a:gd name="T30" fmla="*/ 245 w 6827"/>
                                <a:gd name="T31" fmla="*/ 4826 h 5259"/>
                                <a:gd name="T32" fmla="*/ 245 w 6827"/>
                                <a:gd name="T33" fmla="*/ 1019 h 5259"/>
                                <a:gd name="T34" fmla="*/ 768 w 6827"/>
                                <a:gd name="T35" fmla="*/ 1400 h 5259"/>
                                <a:gd name="T36" fmla="*/ 768 w 6827"/>
                                <a:gd name="T37" fmla="*/ 5014 h 5259"/>
                                <a:gd name="T38" fmla="*/ 5814 w 6827"/>
                                <a:gd name="T39" fmla="*/ 5014 h 5259"/>
                                <a:gd name="T40" fmla="*/ 1013 w 6827"/>
                                <a:gd name="T41" fmla="*/ 5014 h 5259"/>
                                <a:gd name="T42" fmla="*/ 1013 w 6827"/>
                                <a:gd name="T43" fmla="*/ 1578 h 5259"/>
                                <a:gd name="T44" fmla="*/ 3341 w 6827"/>
                                <a:gd name="T45" fmla="*/ 3275 h 5259"/>
                                <a:gd name="T46" fmla="*/ 3413 w 6827"/>
                                <a:gd name="T47" fmla="*/ 3299 h 5259"/>
                                <a:gd name="T48" fmla="*/ 3485 w 6827"/>
                                <a:gd name="T49" fmla="*/ 3275 h 5259"/>
                                <a:gd name="T50" fmla="*/ 5814 w 6827"/>
                                <a:gd name="T51" fmla="*/ 1578 h 5259"/>
                                <a:gd name="T52" fmla="*/ 5814 w 6827"/>
                                <a:gd name="T53" fmla="*/ 5014 h 5259"/>
                                <a:gd name="T54" fmla="*/ 6582 w 6827"/>
                                <a:gd name="T55" fmla="*/ 4826 h 5259"/>
                                <a:gd name="T56" fmla="*/ 6394 w 6827"/>
                                <a:gd name="T57" fmla="*/ 5014 h 5259"/>
                                <a:gd name="T58" fmla="*/ 6059 w 6827"/>
                                <a:gd name="T59" fmla="*/ 5014 h 5259"/>
                                <a:gd name="T60" fmla="*/ 6059 w 6827"/>
                                <a:gd name="T61" fmla="*/ 1400 h 5259"/>
                                <a:gd name="T62" fmla="*/ 6582 w 6827"/>
                                <a:gd name="T63" fmla="*/ 1019 h 5259"/>
                                <a:gd name="T64" fmla="*/ 6582 w 6827"/>
                                <a:gd name="T65" fmla="*/ 4826 h 5259"/>
                                <a:gd name="T66" fmla="*/ 6582 w 6827"/>
                                <a:gd name="T67" fmla="*/ 716 h 5259"/>
                                <a:gd name="T68" fmla="*/ 3413 w 6827"/>
                                <a:gd name="T69" fmla="*/ 3025 h 5259"/>
                                <a:gd name="T70" fmla="*/ 245 w 6827"/>
                                <a:gd name="T71" fmla="*/ 716 h 5259"/>
                                <a:gd name="T72" fmla="*/ 245 w 6827"/>
                                <a:gd name="T73" fmla="*/ 433 h 5259"/>
                                <a:gd name="T74" fmla="*/ 433 w 6827"/>
                                <a:gd name="T75" fmla="*/ 245 h 5259"/>
                                <a:gd name="T76" fmla="*/ 573 w 6827"/>
                                <a:gd name="T77" fmla="*/ 245 h 5259"/>
                                <a:gd name="T78" fmla="*/ 3341 w 6827"/>
                                <a:gd name="T79" fmla="*/ 2263 h 5259"/>
                                <a:gd name="T80" fmla="*/ 3413 w 6827"/>
                                <a:gd name="T81" fmla="*/ 2286 h 5259"/>
                                <a:gd name="T82" fmla="*/ 3485 w 6827"/>
                                <a:gd name="T83" fmla="*/ 2263 h 5259"/>
                                <a:gd name="T84" fmla="*/ 6254 w 6827"/>
                                <a:gd name="T85" fmla="*/ 245 h 5259"/>
                                <a:gd name="T86" fmla="*/ 6394 w 6827"/>
                                <a:gd name="T87" fmla="*/ 245 h 5259"/>
                                <a:gd name="T88" fmla="*/ 6582 w 6827"/>
                                <a:gd name="T89" fmla="*/ 433 h 5259"/>
                                <a:gd name="T90" fmla="*/ 6582 w 6827"/>
                                <a:gd name="T91" fmla="*/ 716 h 5259"/>
                              </a:gdLst>
                              <a:ahLst/>
                              <a:cxnLst>
                                <a:cxn ang="0">
                                  <a:pos x="T0" y="T1"/>
                                </a:cxn>
                                <a:cxn ang="0">
                                  <a:pos x="T2" y="T3"/>
                                </a:cxn>
                                <a:cxn ang="0">
                                  <a:pos x="T4" y="T5"/>
                                </a:cxn>
                                <a:cxn ang="0">
                                  <a:pos x="T6" y="T7"/>
                                </a:cxn>
                                <a:cxn ang="0">
                                  <a:pos x="T8" y="T9"/>
                                </a:cxn>
                                <a:cxn ang="0">
                                  <a:pos x="T10" y="T11"/>
                                </a:cxn>
                                <a:cxn ang="0">
                                  <a:pos x="T12" y="T13"/>
                                </a:cxn>
                                <a:cxn ang="0">
                                  <a:pos x="T14" y="T15"/>
                                </a:cxn>
                                <a:cxn ang="0">
                                  <a:pos x="T16" y="T17"/>
                                </a:cxn>
                                <a:cxn ang="0">
                                  <a:pos x="T18" y="T19"/>
                                </a:cxn>
                                <a:cxn ang="0">
                                  <a:pos x="T20" y="T21"/>
                                </a:cxn>
                                <a:cxn ang="0">
                                  <a:pos x="T22" y="T23"/>
                                </a:cxn>
                                <a:cxn ang="0">
                                  <a:pos x="T24" y="T25"/>
                                </a:cxn>
                                <a:cxn ang="0">
                                  <a:pos x="T26" y="T27"/>
                                </a:cxn>
                                <a:cxn ang="0">
                                  <a:pos x="T28" y="T29"/>
                                </a:cxn>
                                <a:cxn ang="0">
                                  <a:pos x="T30" y="T31"/>
                                </a:cxn>
                                <a:cxn ang="0">
                                  <a:pos x="T32" y="T33"/>
                                </a:cxn>
                                <a:cxn ang="0">
                                  <a:pos x="T34" y="T35"/>
                                </a:cxn>
                                <a:cxn ang="0">
                                  <a:pos x="T36" y="T37"/>
                                </a:cxn>
                                <a:cxn ang="0">
                                  <a:pos x="T38" y="T39"/>
                                </a:cxn>
                                <a:cxn ang="0">
                                  <a:pos x="T40" y="T41"/>
                                </a:cxn>
                                <a:cxn ang="0">
                                  <a:pos x="T42" y="T43"/>
                                </a:cxn>
                                <a:cxn ang="0">
                                  <a:pos x="T44" y="T45"/>
                                </a:cxn>
                                <a:cxn ang="0">
                                  <a:pos x="T46" y="T47"/>
                                </a:cxn>
                                <a:cxn ang="0">
                                  <a:pos x="T48" y="T49"/>
                                </a:cxn>
                                <a:cxn ang="0">
                                  <a:pos x="T50" y="T51"/>
                                </a:cxn>
                                <a:cxn ang="0">
                                  <a:pos x="T52" y="T53"/>
                                </a:cxn>
                                <a:cxn ang="0">
                                  <a:pos x="T54" y="T55"/>
                                </a:cxn>
                                <a:cxn ang="0">
                                  <a:pos x="T56" y="T57"/>
                                </a:cxn>
                                <a:cxn ang="0">
                                  <a:pos x="T58" y="T59"/>
                                </a:cxn>
                                <a:cxn ang="0">
                                  <a:pos x="T60" y="T61"/>
                                </a:cxn>
                                <a:cxn ang="0">
                                  <a:pos x="T62" y="T63"/>
                                </a:cxn>
                                <a:cxn ang="0">
                                  <a:pos x="T64" y="T65"/>
                                </a:cxn>
                                <a:cxn ang="0">
                                  <a:pos x="T66" y="T67"/>
                                </a:cxn>
                                <a:cxn ang="0">
                                  <a:pos x="T68" y="T69"/>
                                </a:cxn>
                                <a:cxn ang="0">
                                  <a:pos x="T70" y="T71"/>
                                </a:cxn>
                                <a:cxn ang="0">
                                  <a:pos x="T72" y="T73"/>
                                </a:cxn>
                                <a:cxn ang="0">
                                  <a:pos x="T74" y="T75"/>
                                </a:cxn>
                                <a:cxn ang="0">
                                  <a:pos x="T76" y="T77"/>
                                </a:cxn>
                                <a:cxn ang="0">
                                  <a:pos x="T78" y="T79"/>
                                </a:cxn>
                                <a:cxn ang="0">
                                  <a:pos x="T80" y="T81"/>
                                </a:cxn>
                                <a:cxn ang="0">
                                  <a:pos x="T82" y="T83"/>
                                </a:cxn>
                                <a:cxn ang="0">
                                  <a:pos x="T84" y="T85"/>
                                </a:cxn>
                                <a:cxn ang="0">
                                  <a:pos x="T86" y="T87"/>
                                </a:cxn>
                                <a:cxn ang="0">
                                  <a:pos x="T88" y="T89"/>
                                </a:cxn>
                                <a:cxn ang="0">
                                  <a:pos x="T90" y="T91"/>
                                </a:cxn>
                              </a:cxnLst>
                              <a:rect l="0" t="0" r="r" b="b"/>
                              <a:pathLst>
                                <a:path w="6827" h="5259">
                                  <a:moveTo>
                                    <a:pt x="6394" y="0"/>
                                  </a:moveTo>
                                  <a:lnTo>
                                    <a:pt x="433" y="0"/>
                                  </a:lnTo>
                                  <a:cubicBezTo>
                                    <a:pt x="194" y="0"/>
                                    <a:pt x="0" y="194"/>
                                    <a:pt x="0" y="433"/>
                                  </a:cubicBezTo>
                                  <a:lnTo>
                                    <a:pt x="0" y="4826"/>
                                  </a:lnTo>
                                  <a:cubicBezTo>
                                    <a:pt x="0" y="5065"/>
                                    <a:pt x="194" y="5259"/>
                                    <a:pt x="433" y="5259"/>
                                  </a:cubicBezTo>
                                  <a:lnTo>
                                    <a:pt x="6394" y="5259"/>
                                  </a:lnTo>
                                  <a:cubicBezTo>
                                    <a:pt x="6632" y="5259"/>
                                    <a:pt x="6827" y="5065"/>
                                    <a:pt x="6827" y="4826"/>
                                  </a:cubicBezTo>
                                  <a:lnTo>
                                    <a:pt x="6827" y="433"/>
                                  </a:lnTo>
                                  <a:cubicBezTo>
                                    <a:pt x="6827" y="194"/>
                                    <a:pt x="6632" y="0"/>
                                    <a:pt x="6394" y="0"/>
                                  </a:cubicBezTo>
                                  <a:close/>
                                  <a:moveTo>
                                    <a:pt x="5838" y="245"/>
                                  </a:moveTo>
                                  <a:lnTo>
                                    <a:pt x="3413" y="2012"/>
                                  </a:lnTo>
                                  <a:lnTo>
                                    <a:pt x="988" y="245"/>
                                  </a:lnTo>
                                  <a:lnTo>
                                    <a:pt x="5838" y="245"/>
                                  </a:lnTo>
                                  <a:close/>
                                  <a:moveTo>
                                    <a:pt x="768" y="5014"/>
                                  </a:moveTo>
                                  <a:lnTo>
                                    <a:pt x="433" y="5014"/>
                                  </a:lnTo>
                                  <a:cubicBezTo>
                                    <a:pt x="329" y="5014"/>
                                    <a:pt x="245" y="4929"/>
                                    <a:pt x="245" y="4826"/>
                                  </a:cubicBezTo>
                                  <a:lnTo>
                                    <a:pt x="245" y="1019"/>
                                  </a:lnTo>
                                  <a:lnTo>
                                    <a:pt x="768" y="1400"/>
                                  </a:lnTo>
                                  <a:lnTo>
                                    <a:pt x="768" y="5014"/>
                                  </a:lnTo>
                                  <a:close/>
                                  <a:moveTo>
                                    <a:pt x="5814" y="5014"/>
                                  </a:moveTo>
                                  <a:lnTo>
                                    <a:pt x="1013" y="5014"/>
                                  </a:lnTo>
                                  <a:lnTo>
                                    <a:pt x="1013" y="1578"/>
                                  </a:lnTo>
                                  <a:lnTo>
                                    <a:pt x="3341" y="3275"/>
                                  </a:lnTo>
                                  <a:cubicBezTo>
                                    <a:pt x="3363" y="3291"/>
                                    <a:pt x="3388" y="3299"/>
                                    <a:pt x="3413" y="3299"/>
                                  </a:cubicBezTo>
                                  <a:cubicBezTo>
                                    <a:pt x="3439" y="3299"/>
                                    <a:pt x="3464" y="3291"/>
                                    <a:pt x="3485" y="3275"/>
                                  </a:cubicBezTo>
                                  <a:lnTo>
                                    <a:pt x="5814" y="1578"/>
                                  </a:lnTo>
                                  <a:lnTo>
                                    <a:pt x="5814" y="5014"/>
                                  </a:lnTo>
                                  <a:close/>
                                  <a:moveTo>
                                    <a:pt x="6582" y="4826"/>
                                  </a:moveTo>
                                  <a:cubicBezTo>
                                    <a:pt x="6582" y="4929"/>
                                    <a:pt x="6497" y="5014"/>
                                    <a:pt x="6394" y="5014"/>
                                  </a:cubicBezTo>
                                  <a:lnTo>
                                    <a:pt x="6059" y="5014"/>
                                  </a:lnTo>
                                  <a:lnTo>
                                    <a:pt x="6059" y="1400"/>
                                  </a:lnTo>
                                  <a:lnTo>
                                    <a:pt x="6582" y="1019"/>
                                  </a:lnTo>
                                  <a:lnTo>
                                    <a:pt x="6582" y="4826"/>
                                  </a:lnTo>
                                  <a:close/>
                                  <a:moveTo>
                                    <a:pt x="6582" y="716"/>
                                  </a:moveTo>
                                  <a:lnTo>
                                    <a:pt x="3413" y="3025"/>
                                  </a:lnTo>
                                  <a:lnTo>
                                    <a:pt x="245" y="716"/>
                                  </a:lnTo>
                                  <a:lnTo>
                                    <a:pt x="245" y="433"/>
                                  </a:lnTo>
                                  <a:cubicBezTo>
                                    <a:pt x="245" y="329"/>
                                    <a:pt x="329" y="245"/>
                                    <a:pt x="433" y="245"/>
                                  </a:cubicBezTo>
                                  <a:lnTo>
                                    <a:pt x="573" y="245"/>
                                  </a:lnTo>
                                  <a:lnTo>
                                    <a:pt x="3341" y="2263"/>
                                  </a:lnTo>
                                  <a:cubicBezTo>
                                    <a:pt x="3363" y="2279"/>
                                    <a:pt x="3388" y="2286"/>
                                    <a:pt x="3413" y="2286"/>
                                  </a:cubicBezTo>
                                  <a:cubicBezTo>
                                    <a:pt x="3439" y="2286"/>
                                    <a:pt x="3464" y="2279"/>
                                    <a:pt x="3485" y="2263"/>
                                  </a:cubicBezTo>
                                  <a:lnTo>
                                    <a:pt x="6254" y="245"/>
                                  </a:lnTo>
                                  <a:lnTo>
                                    <a:pt x="6394" y="245"/>
                                  </a:lnTo>
                                  <a:cubicBezTo>
                                    <a:pt x="6497" y="245"/>
                                    <a:pt x="6582" y="329"/>
                                    <a:pt x="6582" y="433"/>
                                  </a:cubicBezTo>
                                  <a:lnTo>
                                    <a:pt x="6582" y="716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chemeClr val="accent4"/>
                            </a:solidFill>
                            <a:ln w="12700">
                              <a:miter lim="400000"/>
                            </a:ln>
                          </wps:spPr>
                          <wps:bodyPr lIns="38090" tIns="38090" rIns="38090" bIns="38090" anchor="ctr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58" o:spid="_x0000_s1026" o:spt="203" style="position:absolute;left:0pt;margin-left:352.9pt;margin-top:13.3pt;height:95.15pt;width:193.55pt;z-index:251666432;mso-width-relative:page;mso-height-relative:page;" coordorigin="139641,86724" coordsize="2459030,1208619" o:gfxdata="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">
                <o:lock v:ext="edit" aspectratio="f"/>
                <v:group id="_x0000_s1026" o:spid="_x0000_s1026" o:spt="203" style="position:absolute;left:152556;top:86724;height:345440;width:1659234;" coordorigin="152556,86724" coordsize="1659234,345440" o:gfxdata="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JiX2mb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文本框 146" o:spid="_x0000_s1026" o:spt="202" type="#_x0000_t202" style="position:absolute;left:367800;top:86724;height:345440;width:1443990;" filled="f" stroked="f" coordsize="21600,21600" o:gfxdata="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btf2IL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spacing w:line="400" w:lineRule="exact"/>
                            <w:rPr>
                              <w:rFonts w:ascii="阿里巴巴普惠体 R" w:hAnsi="阿里巴巴普惠体 R" w:eastAsia="阿里巴巴普惠体 R" w:cs="阿里巴巴普惠体 R"/>
                              <w:kern w:val="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阿里巴巴普惠体 R" w:hAnsi="阿里巴巴普惠体 R" w:eastAsia="阿里巴巴普惠体 R" w:cs="阿里巴巴普惠体 R"/>
                              <w:color w:val="404040" w:themeColor="text1" w:themeTint="BF"/>
                              <w:kern w:val="24"/>
                              <w:sz w:val="20"/>
                              <w:szCs w:val="20"/>
                              <w:lang w:val="e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Birthday:1995.05.05</w:t>
                          </w:r>
                        </w:p>
                      </w:txbxContent>
                    </v:textbox>
                  </v:shape>
                  <v:shape id="Shape 2526" o:spid="_x0000_s1026" o:spt="100" style="position:absolute;left:152556;top:219235;height:137348;width:137348;v-text-anchor:middle;" fillcolor="#131313 [3207]" filled="t" stroked="f" coordsize="21600,21600" o:gfxdata="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CPwlnytwAAANsAAAAP&#10;AAAAAAAAAAEAIAAAACIAAABkcnMvZG93bnJldi54bWxQSwECFAAUAAAACACHTuJAMy8FnjsAAAA5&#10;AAAAEAAAAAAAAAABACAAAAAGAQAAZHJzL3NoYXBleG1sLnhtbFBLBQYAAAAABgAGAFsBAACwAwAA&#10;AAA=&#10;" path="m10800,20618c5377,20618,982,16223,982,10800c982,5377,5377,982,10800,982c16223,982,20618,5377,20618,10800c20618,16223,16223,20618,10800,20618m10800,0c4836,0,0,4836,0,10800c0,16765,4836,21600,10800,21600c16764,21600,21600,16765,21600,10800c21600,4836,16764,0,10800,0m14236,16752c14001,16887,13921,17188,14057,17422c14192,17658,14493,17738,14727,17602c14962,17467,15042,17167,14907,16932c14771,16697,14472,16617,14236,16752m10800,11782c10258,11782,9818,11342,9818,10800c9818,10258,10258,9818,10800,9818c11342,9818,11782,10258,11782,10800c11782,11342,11342,11782,10800,11782m15218,10309l12694,10309c12515,9624,11978,9084,11291,8906l11291,3436c11291,3166,11071,2945,10800,2945c10529,2945,10309,3166,10309,3436l10309,8906c9464,9125,8836,9886,8836,10800c8836,11885,9716,12764,10800,12764c11714,12764,12476,12137,12694,11291l15218,11291c15489,11291,15709,11072,15709,10800c15709,10529,15489,10309,15218,10309m16932,6693c16697,6829,16616,7129,16752,7364c16887,7599,17188,7679,17422,7543c17657,7408,17737,7108,17602,6873c17467,6638,17166,6557,16932,6693m10800,17673c10529,17673,10309,17893,10309,18164c10309,18435,10529,18655,10800,18655c11071,18655,11291,18435,11291,18164c11291,17893,11071,17673,10800,17673m17422,14057c17188,13921,16887,14001,16752,14236c16616,14472,16697,14772,16932,14907c17166,15043,17467,14962,17602,14727c17737,14492,17657,14192,17422,14057m4668,6693c4433,6557,4133,6638,3998,6873c3863,7108,3942,7408,4178,7543c4412,7679,4713,7599,4848,7364c4984,7129,4903,6829,4668,6693m14236,4848c14472,4984,14771,4903,14907,4669c15042,4434,14962,4134,14727,3998c14493,3863,14192,3943,14057,4178c13921,4412,14001,4713,14236,4848m3436,10309c3166,10309,2945,10529,2945,10800c2945,11072,3166,11291,3436,11291c3707,11291,3927,11072,3927,10800c3927,10529,3707,10309,3436,10309m6873,3998c6638,4134,6558,4434,6693,4669c6829,4903,7129,4984,7364,4848c7599,4713,7679,4412,7543,4178c7408,3943,7108,3863,6873,3998m4178,14057c3942,14192,3863,14492,3998,14727c4133,14962,4433,15043,4668,14907c4903,14772,4984,14472,4848,14236c4713,14001,4412,13921,4178,14057m7364,16752c7129,16617,6829,16697,6693,16932c6558,17167,6638,17467,6873,17602c7108,17738,7408,17658,7543,17422c7679,17188,7599,16887,7364,16752m18164,10309c17893,10309,17673,10529,17673,10800c17673,11072,17893,11291,18164,11291c18434,11291,18655,11072,18655,10800c18655,10529,18434,10309,18164,10309e">
                    <v:path o:connectlocs="68674,68674;68674,68674;68674,68674;68674,68674" o:connectangles="0,82,164,247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</v:group>
                <v:group id="_x0000_s1026" o:spid="_x0000_s1026" o:spt="203" style="position:absolute;left:139641;top:662161;height:345440;width:2319849;" coordorigin="139641,662161" coordsize="2319849,345440" o:gfxdata="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ARiD57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文本框 147" o:spid="_x0000_s1026" o:spt="202" type="#_x0000_t202" style="position:absolute;left:367800;top:662161;height:345440;width:2091690;" filled="f" stroked="f" coordsize="21600,21600" o:gfxdata="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ih8p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spacing w:line="400" w:lineRule="exact"/>
                            <w:rPr>
                              <w:rFonts w:ascii="阿里巴巴普惠体 R" w:hAnsi="阿里巴巴普惠体 R" w:eastAsia="阿里巴巴普惠体 R" w:cs="阿里巴巴普惠体 R"/>
                              <w:kern w:val="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阿里巴巴普惠体 R" w:hAnsi="阿里巴巴普惠体 R" w:eastAsia="阿里巴巴普惠体 R" w:cs="阿里巴巴普惠体 R"/>
                              <w:color w:val="404040" w:themeColor="text1" w:themeTint="BF"/>
                              <w:kern w:val="24"/>
                              <w:sz w:val="20"/>
                              <w:szCs w:val="20"/>
                              <w:lang w:val="e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Mob: : 86 180 5252 5252</w:t>
                          </w:r>
                        </w:p>
                      </w:txbxContent>
                    </v:textbox>
                  </v:shape>
                  <v:shape id="Shape 2526" o:spid="_x0000_s1026" o:spt="100" style="position:absolute;left:139641;top:800264;height:137140;width:137348;v-text-anchor:middle;" fillcolor="#131313 [3207]" filled="t" stroked="f" coordsize="607639,606721" o:gfxdata="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CBhCN65AAAA2wAA&#10;AA8AAAAAAAAAAQAgAAAAIgAAAGRycy9kb3ducmV2LnhtbFBLAQIUABQAAAAIAIdO4kAzLwWeOwAA&#10;ADkAAAAQAAAAAAAAAAEAIAAAAAgBAABkcnMvc2hhcGV4bWwueG1sUEsFBgAAAAAGAAYAWwEAALID&#10;AAAAAA==&#10;" path="m303784,121302c404354,121302,486055,202966,486055,303290l455706,303290c455706,219583,387711,151693,303784,151693xm303784,60686c437800,60686,546811,169547,546811,303290l516466,303290c516466,186076,421249,90989,303784,90989xm137689,30947c80460,50853,30617,107018,30617,131012c30617,205661,46816,307503,173202,433696c299677,559888,401676,576151,476440,576151c500471,576151,556722,526385,576658,469154c575946,467821,574255,465155,570339,461245c550491,441516,501272,416544,445021,397882c442440,396993,440749,396727,439770,396638c436299,400903,432116,414234,429534,422409c422058,446137,409509,485950,368122,485950c330829,485950,267992,431030,221976,385085c175872,339051,120957,276400,120957,239164c120957,197752,160742,185310,184595,177756c192783,175179,206045,171002,210406,167537c210317,166559,210050,164871,209160,162293c190380,106129,165459,57074,145611,37256c141695,33346,139025,31658,137689,30947xm129946,1265c142229,-2823,154956,3309,167239,15662c196165,44455,223045,107195,238175,152607c259892,217480,151574,195885,151574,239164c151574,260759,194919,314791,243605,363490c292379,412101,346494,455379,368122,455379c411467,455379,389750,347227,454723,368822c500293,384019,563130,410857,591967,439650c604339,452002,610391,464710,606297,476974c584669,541848,519696,606721,476440,606721c389750,606721,281520,585037,151574,455379c21628,325632,0,217480,0,131012c0,87733,64973,22949,129946,1265xm303784,0c471287,0,607639,136050,607639,303290l577200,303290c577200,152578,454822,30302,303784,30302xe">
                    <v:path o:connectlocs="68665,27418;109865,68554;103005,68554;68665,34287;68665,13717;123598,68554;116739,68554;68665,20566;31122,6995;6920,29613;39149,98030;107692,130230;130345,106045;128916,104257;100590,89935;99403,89653;97089,95479;83208,109841;50174,87042;27340,54059;41725,40179;47559,37869;47277,36683;32913,8421;31122,6995;29372,285;37801,3540;53836,34494;34261,54059;55063,82161;83208,102931;102783,83366;133805,99376;137044,107812;107692,137140;34261,102931;0,29613;29372,285;68665,0;137348,68554;130467,68554;68665,6849" o:connectangles="0,0,0,0,0,0,0,0,0,0,0,0,0,0,0,0,0,0,0,0,0,0,0,0,0,0,0,0,0,0,0,0,0,0,0,0,0,0,0,0,0,0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</v:group>
                <v:group id="_x0000_s1026" o:spid="_x0000_s1026" o:spt="203" style="position:absolute;left:159884;top:374443;height:345495;width:2438787;" coordorigin="159884,374443" coordsize="2438787,345495" o:gfxdata="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un9B8L0AAADbAAAADwAAAAAAAAABACAAAAAiAAAAZHJzL2Rvd25yZXYueG1s&#10;UEsBAhQAFAAAAAgAh07iQDMvBZ47AAAAOQAAABUAAAAAAAAAAQAgAAAADAEAAGRycy9ncm91cHNo&#10;YXBleG1sLnhtbFBLBQYAAAAABgAGAGABAADJAwAAAAA=&#10;">
                  <o:lock v:ext="edit" aspectratio="f"/>
                  <v:shape id="文本框 150" o:spid="_x0000_s1026" o:spt="202" type="#_x0000_t202" style="position:absolute;left:367790;top:374443;height:345495;width:2230881;" filled="f" stroked="f" coordsize="21600,21600" o:gfxdata="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Al/fPr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spacing w:line="400" w:lineRule="exact"/>
                            <w:rPr>
                              <w:rFonts w:ascii="阿里巴巴普惠体 R" w:hAnsi="阿里巴巴普惠体 R" w:eastAsia="阿里巴巴普惠体 R" w:cs="阿里巴巴普惠体 R"/>
                              <w:kern w:val="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阿里巴巴普惠体 R" w:hAnsi="阿里巴巴普惠体 R" w:eastAsia="阿里巴巴普惠体 R" w:cs="阿里巴巴普惠体 R"/>
                              <w:color w:val="404040" w:themeColor="text1" w:themeTint="BF"/>
                              <w:kern w:val="24"/>
                              <w:sz w:val="20"/>
                              <w:szCs w:val="20"/>
                              <w:lang w:val="e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Living : Hubei Wuhan</w:t>
                          </w:r>
                        </w:p>
                      </w:txbxContent>
                    </v:textbox>
                  </v:shape>
                  <v:shape id="Shape 2526" o:spid="_x0000_s1026" o:spt="100" style="position:absolute;left:159884;top:509769;height:137348;width:122692;v-text-anchor:middle;" fillcolor="#131313 [3207]" filled="t" stroked="f" coordsize="518656,580612" o:gfxdata="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PBDUQ7gAAADbAAAA&#10;DwAAAAAAAAABACAAAAAiAAAAZHJzL2Rvd25yZXYueG1sUEsBAhQAFAAAAAgAh07iQDMvBZ47AAAA&#10;OQAAABAAAAAAAAAAAQAgAAAABwEAAGRycy9zaGFwZXhtbC54bWxQSwUGAAAAAAYABgBbAQAAsQMA&#10;AAAA&#10;" path="m205077,456900c79307,464099,24745,492450,24745,505603c24745,522667,107434,555816,259194,555816c411044,555816,493733,522755,493822,505603c493822,492361,439260,464099,313490,456900c289814,494938,272012,522044,269520,525066c261598,534398,252252,529332,249047,525066c246644,521867,228753,494938,205077,456900xm259142,125952c229594,125952,205653,149860,205653,179368c205653,208876,229594,232874,259142,232874c288690,232874,312720,208876,312720,179368c312720,149860,288690,125952,259142,125952xm259142,101332c302396,101332,337373,136262,337373,179368c337373,222564,302396,257493,259142,257493c215977,257493,181000,222564,181000,179368c181000,136262,215977,101332,259142,101332xm259194,24618c173924,24618,104319,94028,104319,179347c104319,253912,223146,440903,259194,495916c295332,440903,414248,253912,414248,179347c414248,94028,344643,24618,259194,24618xm259194,0c358351,0,438904,80430,438904,179347c438904,238004,376954,352118,327910,433348c386121,437703,518567,453434,518656,505692c518656,557150,384163,580612,259372,580612c134404,580612,0,557150,0,505692c0,453434,132357,437703,190479,433348c141524,352118,79574,238004,79574,179347c79574,80430,160127,0,259194,0xe">
                    <v:path o:connectlocs="48512,108083;5853,119604;61314,131482;116817,119604;74158,108083;63756,124208;58913,124208;48512,108083;61302,29794;48648,42430;61302,55088;73976,42430;61302,29794;61302,23970;79808,42430;61302,60911;42816,42430;61302,23970;61314,5823;24677,42425;61314,117312;97993,42425;61314,5823;61314,0;103826,42425;77569,102511;122692,119625;61356,137348;0,119625;45059,102511;18823,42425;61314,0" o:connectangles="0,0,0,0,0,0,0,0,0,0,0,0,0,0,0,0,0,0,0,0,0,0,0,0,0,0,0,0,0,0,0,0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</v:group>
                <v:group id="_x0000_s1026" o:spid="_x0000_s1026" o:spt="203" style="position:absolute;left:139641;top:949848;height:345495;width:2319899;" coordorigin="139641,949848" coordsize="2319899,345495" o:gfxdata="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7Mkv1vwAAANsAAAAPAAAAAAAAAAEAIAAAACIAAABkcnMvZG93bnJldi54&#10;bWxQSwECFAAUAAAACACHTuJAMy8FnjsAAAA5AAAAFQAAAAAAAAABACAAAAAOAQAAZHJzL2dyb3Vw&#10;c2hhcGV4bWwueG1sUEsFBgAAAAAGAAYAYAEAAMsDAAAAAA==&#10;">
                  <o:lock v:ext="edit" aspectratio="f"/>
                  <v:shape id="文本框 151" o:spid="_x0000_s1026" o:spt="202" type="#_x0000_t202" style="position:absolute;left:367771;top:949848;height:345495;width:2091769;" filled="f" stroked="f" coordsize="21600,21600" o:gfxdata="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l/Hqe7sAAADb&#10;AAAADwAAAAAAAAABACAAAAAiAAAAZHJzL2Rvd25yZXYueG1sUEsBAhQAFAAAAAgAh07iQDMvBZ47&#10;AAAAOQAAABAAAAAAAAAAAQAgAAAACgEAAGRycy9zaGFwZXhtbC54bWxQSwUGAAAAAAYABgBbAQAA&#10;tAMAAAAA&#10;">
                    <v:fill on="f" focussize="0,0"/>
                    <v:stroke on="f"/>
                    <v:imagedata o:title=""/>
                    <o:lock v:ext="edit" aspectratio="f"/>
                    <v:textbox style="mso-fit-shape-to-text:t;">
                      <w:txbxContent>
                        <w:p>
                          <w:pPr>
                            <w:spacing w:line="400" w:lineRule="exact"/>
                            <w:rPr>
                              <w:rFonts w:ascii="阿里巴巴普惠体 R" w:hAnsi="阿里巴巴普惠体 R" w:eastAsia="阿里巴巴普惠体 R" w:cs="阿里巴巴普惠体 R"/>
                              <w:kern w:val="0"/>
                              <w:sz w:val="24"/>
                              <w:szCs w:val="24"/>
                            </w:rPr>
                          </w:pPr>
                          <w:r>
                            <w:rPr>
                              <w:rFonts w:ascii="阿里巴巴普惠体 R" w:hAnsi="阿里巴巴普惠体 R" w:eastAsia="阿里巴巴普惠体 R" w:cs="阿里巴巴普惠体 R"/>
                              <w:color w:val="404040" w:themeColor="text1" w:themeTint="BF"/>
                              <w:kern w:val="24"/>
                              <w:sz w:val="20"/>
                              <w:szCs w:val="20"/>
                              <w:lang w:val="en"/>
                              <w14:textFill>
                                <w14:solidFill>
                                  <w14:schemeClr w14:val="tx1">
                                    <w14:lumMod w14:val="75000"/>
                                    <w14:lumOff w14:val="25000"/>
                                  </w14:schemeClr>
                                </w14:solidFill>
                              </w14:textFill>
                            </w:rPr>
                            <w:t>E-mail: zixuanCV@qq.com</w:t>
                          </w:r>
                        </w:p>
                      </w:txbxContent>
                    </v:textbox>
                  </v:shape>
                  <v:shape id="Shape 2526" o:spid="_x0000_s1026" o:spt="100" style="position:absolute;left:139641;top:1084671;height:105654;width:137348;v-text-anchor:middle;" fillcolor="#131313 [3207]" filled="t" stroked="f" coordsize="6827,5259" o:gfxdata="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vU1PzrsAAADb&#10;AAAADwAAAAAAAAABACAAAAAiAAAAZHJzL2Rvd25yZXYueG1sUEsBAhQAFAAAAAgAh07iQDMvBZ47&#10;AAAAOQAAABAAAAAAAAAAAQAgAAAACgEAAGRycy9zaGFwZXhtbC54bWxQSwUGAAAAAAYABgBbAQAA&#10;tAMAAAAA&#10;" path="m6394,0l433,0c194,0,0,194,0,433l0,4826c0,5065,194,5259,433,5259l6394,5259c6632,5259,6827,5065,6827,4826l6827,433c6827,194,6632,0,6394,0xm5838,245l3413,2012,988,245,5838,245xm768,5014l433,5014c329,5014,245,4929,245,4826l245,1019,768,1400,768,5014xm5814,5014l1013,5014,1013,1578,3341,3275c3363,3291,3388,3299,3413,3299c3439,3299,3464,3291,3485,3275l5814,1578,5814,5014xm6582,4826c6582,4929,6497,5014,6394,5014l6059,5014,6059,1400,6582,1019,6582,4826xm6582,716l3413,3025,245,716,245,433c245,329,329,245,433,245l573,245,3341,2263c3363,2279,3388,2286,3413,2286c3439,2286,3464,2279,3485,2263l6254,245,6394,245c6497,245,6582,329,6582,433l6582,716xe">
                    <v:path o:connectlocs="128636,0;8711,0;0,8699;0,96954;8711,105654;128636,105654;137348,96954;137348,8699;128636,0;117450,4922;68663,40421;19876,4922;117450,4922;15450,100731;8711,100731;4928,96954;4928,20471;15450,28126;15450,100731;116968,100731;20379,100731;20379,31702;67215,65795;68663,66277;70112,65795;116968,31702;116968,100731;132419,96954;128636,100731;121897,100731;121897,28126;132419,20471;132419,96954;132419,14384;68663,60772;4928,14384;4928,8699;8711,4922;11527,4922;67215,45463;68663,45926;70112,45463;125820,4922;128636,4922;132419,8699;132419,14384" o:connectangles="0,0,0,0,0,0,0,0,0,0,0,0,0,0,0,0,0,0,0,0,0,0,0,0,0,0,0,0,0,0,0,0,0,0,0,0,0,0,0,0,0,0,0,0,0,0"/>
                    <v:fill on="t" focussize="0,0"/>
                    <v:stroke on="f" weight="1pt" miterlimit="4" joinstyle="miter"/>
                    <v:imagedata o:title=""/>
                    <o:lock v:ext="edit" aspectratio="f"/>
                    <v:textbox inset="2.9992125984252pt,2.9992125984252pt,2.9992125984252pt,2.9992125984252pt"/>
                  </v:shape>
                </v:group>
              </v:group>
            </w:pict>
          </mc:Fallback>
        </mc:AlternateContent>
      </w:r>
      <w:r>
        <w:rPr>
          <w:lang w:val="en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85090</wp:posOffset>
            </wp:positionH>
            <wp:positionV relativeFrom="paragraph">
              <wp:posOffset>92710</wp:posOffset>
            </wp:positionV>
            <wp:extent cx="1371600" cy="1371600"/>
            <wp:effectExtent l="114300" t="133350" r="114300" b="133350"/>
            <wp:wrapNone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4"/>
                    <a:srcRect l="11783" t="3178" r="22210" b="28013"/>
                    <a:stretch>
                      <a:fillRect/>
                    </a:stretch>
                  </pic:blipFill>
                  <pic:spPr>
                    <a:xfrm>
                      <a:off x="0" y="0"/>
                      <a:ext cx="1372114" cy="1372114"/>
                    </a:xfrm>
                    <a:prstGeom prst="rect">
                      <a:avLst/>
                    </a:prstGeom>
                    <a:ln w="38100">
                      <a:solidFill>
                        <a:schemeClr val="bg1"/>
                      </a:solidFill>
                      <a:miter lim="800000"/>
                      <a:headEnd/>
                      <a:tailEnd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4328160</wp:posOffset>
                </wp:positionH>
                <wp:positionV relativeFrom="paragraph">
                  <wp:posOffset>81280</wp:posOffset>
                </wp:positionV>
                <wp:extent cx="2459355" cy="1404620"/>
                <wp:effectExtent l="0" t="0" r="0" b="5080"/>
                <wp:wrapNone/>
                <wp:docPr id="160" name="矩形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59395" cy="1404785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矩形 159" o:spid="_x0000_s1026" o:spt="1" style="position:absolute;left:0pt;margin-left:340.8pt;margin-top:6.4pt;height:110.6pt;width:193.65pt;z-index:251665408;v-text-anchor:middle;mso-width-relative:page;mso-height-relative:page;" fillcolor="#F2F2F2 [3052]" filled="t" stroked="f" coordsize="21600,21600" o:gfxdata="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</w:p>
    <w:p>
      <w:pPr>
        <w:adjustRightInd w:val="0"/>
        <w:snapToGrid w:val="0"/>
      </w:pPr>
      <w:r>
        <w:rPr>
          <w:lang w:val="en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1799590</wp:posOffset>
                </wp:positionH>
                <wp:positionV relativeFrom="paragraph">
                  <wp:posOffset>70485</wp:posOffset>
                </wp:positionV>
                <wp:extent cx="2352040" cy="835660"/>
                <wp:effectExtent l="0" t="0" r="0" b="0"/>
                <wp:wrapNone/>
                <wp:docPr id="41" name="文本框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52040" cy="835550"/>
                        </a:xfrm>
                        <a:prstGeom prst="rect">
                          <a:avLst/>
                        </a:prstGeom>
                        <a:noFill/>
                      </wps:spPr>
                      <wps:txbx>
                        <w:txbxContent>
                          <w:p>
                            <w:pPr>
                              <w:spacing w:line="800" w:lineRule="exact"/>
                              <w:rPr>
                                <w:rFonts w:ascii="Arial" w:hAnsi="Arial" w:cs="Arial"/>
                                <w:b/>
                                <w:bCs/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bCs/>
                                <w:color w:val="131313" w:themeColor="accent4"/>
                                <w:kern w:val="24"/>
                                <w:sz w:val="48"/>
                                <w:szCs w:val="48"/>
                                <w:lang w:val="en"/>
                                <w14:textFill>
                                  <w14:solidFill>
                                    <w14:schemeClr w14:val="accent4"/>
                                  </w14:solidFill>
                                </w14:textFill>
                              </w:rPr>
                              <w:t>Bai Jiawen</w:t>
                            </w:r>
                          </w:p>
                          <w:p>
                            <w:pPr>
                              <w:spacing w:line="400" w:lineRule="exact"/>
                              <w:rPr>
                                <w:sz w:val="20"/>
                                <w:szCs w:val="21"/>
                              </w:rPr>
                            </w:pPr>
                            <w:r>
                              <w:rPr>
                                <w:color w:val="808080" w:themeColor="text1" w:themeTint="80"/>
                                <w:kern w:val="24"/>
                                <w:sz w:val="20"/>
                                <w:szCs w:val="20"/>
                                <w:lang w:val="en"/>
                                <w14:textFill>
                                  <w14:solidFill>
                                    <w14:schemeClr w14:val="tx1">
                                      <w14:lumMod w14:val="50000"/>
                                      <w14:lumOff w14:val="50000"/>
                                    </w14:schemeClr>
                                  </w14:solidFill>
                                </w14:textFill>
                              </w:rPr>
                              <w:t>Admission s:  Huazhong University of Science and Technology /Accounting</w:t>
                            </w:r>
                          </w:p>
                        </w:txbxContent>
                      </wps:txbx>
                      <wps:bodyPr wrap="square" rtlCol="0"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文本框 40" o:spid="_x0000_s1026" o:spt="202" type="#_x0000_t202" style="position:absolute;left:0pt;margin-left:141.7pt;margin-top:5.55pt;height:65.8pt;width:185.2pt;z-index:251664384;mso-width-relative:page;mso-height-relative:page;" filled="f" stroked="f" coordsize="21600,21600" o:gfxdata="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">
                <v:fill on="f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spacing w:line="800" w:lineRule="exact"/>
                        <w:rPr>
                          <w:rFonts w:ascii="Arial" w:hAnsi="Arial" w:cs="Arial"/>
                          <w:b/>
                          <w:bCs/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b/>
                          <w:bCs/>
                          <w:color w:val="131313" w:themeColor="accent4"/>
                          <w:kern w:val="24"/>
                          <w:sz w:val="48"/>
                          <w:szCs w:val="48"/>
                          <w:lang w:val="en"/>
                          <w14:textFill>
                            <w14:solidFill>
                              <w14:schemeClr w14:val="accent4"/>
                            </w14:solidFill>
                          </w14:textFill>
                        </w:rPr>
                        <w:t>Bai Jiawen</w:t>
                      </w:r>
                    </w:p>
                    <w:p>
                      <w:pPr>
                        <w:spacing w:line="400" w:lineRule="exact"/>
                        <w:rPr>
                          <w:sz w:val="20"/>
                          <w:szCs w:val="21"/>
                        </w:rPr>
                      </w:pPr>
                      <w:r>
                        <w:rPr>
                          <w:color w:val="808080" w:themeColor="text1" w:themeTint="80"/>
                          <w:kern w:val="24"/>
                          <w:sz w:val="20"/>
                          <w:szCs w:val="20"/>
                          <w:lang w:val="en"/>
                          <w14:textFill>
                            <w14:solidFill>
                              <w14:schemeClr w14:val="tx1">
                                <w14:lumMod w14:val="50000"/>
                                <w14:lumOff w14:val="50000"/>
                              </w14:schemeClr>
                            </w14:solidFill>
                          </w14:textFill>
                        </w:rPr>
                        <w:t>Admission s:  Huazhong University of Science and Technology /Accounting</w:t>
                      </w:r>
                    </w:p>
                  </w:txbxContent>
                </v:textbox>
              </v:shape>
            </w:pict>
          </mc:Fallback>
        </mc:AlternateContent>
      </w: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</w:p>
    <w:p>
      <w:pPr>
        <w:adjustRightInd w:val="0"/>
        <w:snapToGrid w:val="0"/>
      </w:pPr>
      <w:r>
        <w:rPr>
          <w:lang w:val="en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margin">
                  <wp:posOffset>-459740</wp:posOffset>
                </wp:positionH>
                <wp:positionV relativeFrom="page">
                  <wp:posOffset>2042795</wp:posOffset>
                </wp:positionV>
                <wp:extent cx="7905750" cy="247650"/>
                <wp:effectExtent l="0" t="0" r="0" b="0"/>
                <wp:wrapNone/>
                <wp:docPr id="2" name="矩形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05750" cy="247652"/>
                        </a:xfrm>
                        <a:prstGeom prst="rect">
                          <a:avLst/>
                        </a:prstGeom>
                        <a:solidFill>
                          <a:srgbClr val="F0F0F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_x0000_s1026" o:spid="_x0000_s1026" o:spt="1" style="position:absolute;left:0pt;margin-left:-36.2pt;margin-top:160.85pt;height:19.5pt;width:622.5pt;mso-position-horizontal-relative:margin;mso-position-vertical-relative:page;z-index:251662336;v-text-anchor:middle;mso-width-relative:page;mso-height-relative:page;" fillcolor="#F0F0F0" filled="t" stroked="f" coordsize="21600,21600" o:gfxdata="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">
                <v:fill on="t" focussize="0,0"/>
                <v:stroke on="f" weight="2pt"/>
                <v:imagedata o:title=""/>
                <o:lock v:ext="edit" aspectratio="f"/>
              </v:rect>
            </w:pict>
          </mc:Fallback>
        </mc:AlternateContent>
      </w:r>
    </w:p>
    <w:p>
      <w:pPr>
        <w:adjustRightInd w:val="0"/>
        <w:snapToGrid w:val="0"/>
      </w:pPr>
    </w:p>
    <w:p>
      <w:pPr>
        <w:adjustRightInd w:val="0"/>
        <w:snapToGrid w:val="0"/>
        <w:rPr>
          <w:lang w:val="en"/>
        </w:rPr>
      </w:pPr>
      <w:r>
        <w:rPr>
          <w:lang w:val="en"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1313815</wp:posOffset>
                </wp:positionH>
                <wp:positionV relativeFrom="paragraph">
                  <wp:posOffset>960120</wp:posOffset>
                </wp:positionV>
                <wp:extent cx="1062355" cy="748665"/>
                <wp:effectExtent l="38100" t="38100" r="23495" b="52070"/>
                <wp:wrapNone/>
                <wp:docPr id="70" name="组合 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62522" cy="748565"/>
                          <a:chOff x="1447800" y="-146018"/>
                          <a:chExt cx="1104900" cy="971550"/>
                        </a:xfrm>
                      </wpg:grpSpPr>
                      <wpg:grpSp>
                        <wpg:cNvPr id="52" name="组合 52"/>
                        <wpg:cNvGrpSpPr/>
                        <wpg:grpSpPr>
                          <a:xfrm>
                            <a:off x="1447800" y="-146018"/>
                            <a:ext cx="1104900" cy="971550"/>
                            <a:chOff x="0" y="-755618"/>
                            <a:chExt cx="1104900" cy="971550"/>
                          </a:xfrm>
                        </wpg:grpSpPr>
                        <wps:wsp>
                          <wps:cNvPr id="48" name="直接连接符 48"/>
                          <wps:cNvCnPr/>
                          <wps:spPr>
                            <a:xfrm>
                              <a:off x="0" y="-755618"/>
                              <a:ext cx="11049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rgbClr val="F0F0F0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9" name="直接连接符 49"/>
                          <wps:cNvCnPr/>
                          <wps:spPr>
                            <a:xfrm>
                              <a:off x="0" y="-431768"/>
                              <a:ext cx="11049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rgbClr val="F0F0F0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0" name="直接连接符 50"/>
                          <wps:cNvCnPr/>
                          <wps:spPr>
                            <a:xfrm>
                              <a:off x="0" y="-107918"/>
                              <a:ext cx="11049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rgbClr val="F0F0F0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1" name="直接连接符 51"/>
                          <wps:cNvCnPr/>
                          <wps:spPr>
                            <a:xfrm>
                              <a:off x="0" y="215932"/>
                              <a:ext cx="11049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rgbClr val="F0F0F0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53" name="组合 53"/>
                        <wpg:cNvGrpSpPr/>
                        <wpg:grpSpPr>
                          <a:xfrm>
                            <a:off x="1447800" y="-146018"/>
                            <a:ext cx="876300" cy="971550"/>
                            <a:chOff x="0" y="-755618"/>
                            <a:chExt cx="876300" cy="971550"/>
                          </a:xfrm>
                        </wpg:grpSpPr>
                        <wps:wsp>
                          <wps:cNvPr id="54" name="直接连接符 54"/>
                          <wps:cNvCnPr/>
                          <wps:spPr>
                            <a:xfrm>
                              <a:off x="0" y="-755618"/>
                              <a:ext cx="8763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chemeClr val="accent4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5" name="直接连接符 55"/>
                          <wps:cNvCnPr/>
                          <wps:spPr>
                            <a:xfrm>
                              <a:off x="0" y="-431768"/>
                              <a:ext cx="7239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chemeClr val="accent4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直接连接符 56"/>
                          <wps:cNvCnPr/>
                          <wps:spPr>
                            <a:xfrm>
                              <a:off x="0" y="-107918"/>
                              <a:ext cx="876300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chemeClr val="accent4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" name="直接连接符 57"/>
                          <wps:cNvCnPr/>
                          <wps:spPr>
                            <a:xfrm>
                              <a:off x="0" y="215932"/>
                              <a:ext cx="723726" cy="0"/>
                            </a:xfrm>
                            <a:prstGeom prst="line">
                              <a:avLst/>
                            </a:prstGeom>
                            <a:ln w="101600" cap="rnd">
                              <a:solidFill>
                                <a:schemeClr val="accent4"/>
                              </a:solidFill>
                              <a:prstDash val="sysDot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103.45pt;margin-top:75.6pt;height:58.95pt;width:83.65pt;z-index:251668480;mso-width-relative:page;mso-height-relative:page;" coordorigin="1447800,-146018" coordsize="1104900,971550" o:gfxdata="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">
                <o:lock v:ext="edit" aspectratio="f"/>
                <v:group id="_x0000_s1026" o:spid="_x0000_s1026" o:spt="203" style="position:absolute;left:1447800;top:-146018;height:971550;width:1104900;" coordorigin="0,-755618" coordsize="1104900,971550" o:gfxdata="UEsDBAoAAAAAAIdO4kAAAAAAAAAAAAAAAAAEAAAAZHJzL1BLAwQUAAAACACHTuJA+/oTOb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wC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+/oTOb0AAADbAAAADwAAAAAAAAABACAAAAAiAAAAZHJzL2Rvd25yZXYueG1s&#10;UEsBAhQAFAAAAAgAh07iQDMvBZ47AAAAOQAAABUAAAAAAAAAAQAgAAAADAEAAGRycy9ncm91cHNo&#10;YXBleG1sLnhtbFBLBQYAAAAABgAGAGABAADJAwAAAAA=&#10;">
                  <o:lock v:ext="edit" aspectratio="f"/>
                  <v:line id="_x0000_s1026" o:spid="_x0000_s1026" o:spt="20" style="position:absolute;left:0;top:-755618;height:0;width:1104900;" filled="f" stroked="t" coordsize="21600,21600" o:gfxdata="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YAWLougAAANsA&#10;AAAPAAAAAAAAAAEAIAAAACIAAABkcnMvZG93bnJldi54bWxQSwECFAAUAAAACACHTuJAMy8FnjsA&#10;AAA5AAAAEAAAAAAAAAABACAAAAAJAQAAZHJzL3NoYXBleG1sLnhtbFBLBQYAAAAABgAGAFsBAACz&#10;AwAAAAA=&#10;">
                    <v:fill on="f" focussize="0,0"/>
                    <v:stroke weight="8pt" color="#F0F0F0 [3204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-431768;height:0;width:1104900;" filled="f" stroked="t" coordsize="21600,21600" o:gfxdata="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3Tcdz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8pt" color="#F0F0F0 [3204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-107918;height:0;width:1104900;" filled="f" stroked="t" coordsize="21600,21600" o:gfxdata="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jrvgzugAAANsA&#10;AAAPAAAAAAAAAAEAIAAAACIAAABkcnMvZG93bnJldi54bWxQSwECFAAUAAAACACHTuJAMy8FnjsA&#10;AAA5AAAAEAAAAAAAAAABACAAAAAJAQAAZHJzL3NoYXBleG1sLnhtbFBLBQYAAAAABgAGAFsBAACz&#10;AwAAAAA=&#10;">
                    <v:fill on="f" focussize="0,0"/>
                    <v:stroke weight="8pt" color="#F0F0F0 [3204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215932;height:0;width:1104900;" filled="f" stroked="t" coordsize="21600,21600" o:gfxdata="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OJdqL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8pt" color="#F0F0F0 [3204]" joinstyle="round" dashstyle="1 1" endcap="round"/>
                    <v:imagedata o:title=""/>
                    <o:lock v:ext="edit" aspectratio="f"/>
                  </v:line>
                </v:group>
                <v:group id="_x0000_s1026" o:spid="_x0000_s1026" o:spt="203" style="position:absolute;left:1447800;top:-146018;height:971550;width:876300;" coordorigin="0,-755618" coordsize="876300,971550" o:gfxdata="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lLa2or0AAADbAAAADwAAAAAAAAABACAAAAAiAAAAZHJzL2Rvd25yZXYueG1s&#10;UEsBAhQAFAAAAAgAh07iQDMvBZ47AAAAOQAAABUAAAAAAAAAAQAgAAAADAEAAGRycy9ncm91cHNo&#10;YXBleG1sLnhtbFBLBQYAAAAABgAGAGABAADJAwAAAAA=&#10;">
                  <o:lock v:ext="edit" aspectratio="f"/>
                  <v:line id="_x0000_s1026" o:spid="_x0000_s1026" o:spt="20" style="position:absolute;left:0;top:-755618;height:0;width:876300;" filled="f" stroked="t" coordsize="21600,21600" o:gfxdata="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QCpIm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8pt" color="#131313 [3207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-431768;height:0;width:723900;" filled="f" stroked="t" coordsize="21600,21600" o:gfxdata="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/Rje9vQAA&#10;ANsAAAAPAAAAAAAAAAEAIAAAACIAAABkcnMvZG93bnJldi54bWxQSwECFAAUAAAACACHTuJAMy8F&#10;njsAAAA5AAAAEAAAAAAAAAABACAAAAAMAQAAZHJzL3NoYXBleG1sLnhtbFBLBQYAAAAABgAGAFsB&#10;AAC2AwAAAAA=&#10;">
                    <v:fill on="f" focussize="0,0"/>
                    <v:stroke weight="8pt" color="#131313 [3207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-107918;height:0;width:876300;" filled="f" stroked="t" coordsize="21600,21600" o:gfxdata="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5Spyr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8pt" color="#131313 [3207]" joinstyle="round" dashstyle="1 1" endcap="round"/>
                    <v:imagedata o:title=""/>
                    <o:lock v:ext="edit" aspectratio="f"/>
                  </v:line>
                  <v:line id="_x0000_s1026" o:spid="_x0000_s1026" o:spt="20" style="position:absolute;left:0;top:215932;height:0;width:723726;" filled="f" stroked="t" coordsize="21600,21600" o:gfxdata="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NgMUb4A&#10;AADbAAAADwAAAAAAAAABACAAAAAiAAAAZHJzL2Rvd25yZXYueG1sUEsBAhQAFAAAAAgAh07iQDMv&#10;BZ47AAAAOQAAABAAAAAAAAAAAQAgAAAADQEAAGRycy9zaGFwZXhtbC54bWxQSwUGAAAAAAYABgBb&#10;AQAAtwMAAAAA&#10;">
                    <v:fill on="f" focussize="0,0"/>
                    <v:stroke weight="8pt" color="#131313 [3207]" joinstyle="round" dashstyle="1 1" endcap="round"/>
                    <v:imagedata o:title=""/>
                    <o:lock v:ext="edit" aspectratio="f"/>
                  </v:line>
                </v:group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ragraph">
                  <wp:posOffset>150495</wp:posOffset>
                </wp:positionV>
                <wp:extent cx="2647315" cy="1384300"/>
                <wp:effectExtent l="0" t="0" r="0" b="0"/>
                <wp:wrapNone/>
                <wp:docPr id="103" name="组合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7395" cy="1384126"/>
                          <a:chOff x="1" y="0"/>
                          <a:chExt cx="2649505" cy="911197"/>
                        </a:xfrm>
                      </wpg:grpSpPr>
                      <wps:wsp>
                        <wps:cNvPr id="10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1" y="275411"/>
                            <a:ext cx="1291348" cy="6357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Score:320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English(90)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Politics (70)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Professional(90)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Professional(70)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0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590" y="0"/>
                            <a:ext cx="2285916" cy="21818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First Test Results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2pt;margin-top:11.85pt;height:109pt;width:208.45pt;z-index:251669504;mso-width-relative:page;mso-height-relative:page;" coordorigin="1,0" coordsize="2649505,911197" o:gfxdata="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">
                <o:lock v:ext="edit" aspectratio="f"/>
                <v:shape id="文本框 2" o:spid="_x0000_s1026" o:spt="202" type="#_x0000_t202" style="position:absolute;left:1;top:275411;height:635786;width:1291348;" filled="f" stroked="f" coordsize="21600,21600" o:gfxdata="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nsbN3ugAAANwA&#10;AAAPAAAAAAAAAAEAIAAAACIAAABkcnMvZG93bnJldi54bWxQSwECFAAUAAAACACHTuJAMy8FnjsA&#10;AAA5AAAAEAAAAAAAAAABACAAAAAJAQAAZHJzL3NoYXBleG1sLnhtbFBLBQYAAAAABgAGAFsBAACz&#10;AwAAAAA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Score:320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English(90)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Politics (70)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Professional(90)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Professional(70)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590;top:0;height:218186;width:2285916;" filled="f" stroked="f" coordsize="21600,21600" o:gfxdata="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Ej9Fuy5AAAA3AAA&#10;AA8AAAAAAAAAAQAgAAAAIgAAAGRycy9kb3ducmV2LnhtbFBLAQIUABQAAAAIAIdO4kAzLwWeOwAA&#10;ADkAAAAQAAAAAAAAAAEAIAAAAAgBAABkcnMvc2hhcGV4bWwueG1sUEsFBgAAAAAGAAYAWwEAALID&#10;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First Test Results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2840990</wp:posOffset>
                </wp:positionH>
                <wp:positionV relativeFrom="paragraph">
                  <wp:posOffset>7138035</wp:posOffset>
                </wp:positionV>
                <wp:extent cx="4099560" cy="0"/>
                <wp:effectExtent l="0" t="0" r="0" b="0"/>
                <wp:wrapNone/>
                <wp:docPr id="164" name="直接连接符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956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3.7pt;margin-top:562.05pt;height:0pt;width:322.8pt;z-index:251682816;mso-width-relative:page;mso-height-relative:page;" filled="f" stroked="t" coordsize="21600,21600" o:gfxdata="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SCvKRdcAAAAOAQAADwAAAAAAAAABACAAAAAiAAAAZHJzL2Rvd25yZXYueG1sUEsBAhQAFAAAAAgA&#10;h07iQL1VZjrtAQAAwAMAAA4AAAAAAAAAAQAgAAAAJgEAAGRycy9lMm9Eb2MueG1sUEsFBgAAAAAG&#10;AAYAWQEAAIUFAAAAAA==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92075</wp:posOffset>
                </wp:positionH>
                <wp:positionV relativeFrom="paragraph">
                  <wp:posOffset>6443980</wp:posOffset>
                </wp:positionV>
                <wp:extent cx="2306955" cy="0"/>
                <wp:effectExtent l="0" t="0" r="0" b="0"/>
                <wp:wrapNone/>
                <wp:docPr id="163" name="直接连接符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6955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7.25pt;margin-top:507.4pt;height:0pt;width:181.65pt;z-index:251681792;mso-width-relative:page;mso-height-relative:page;" filled="f" stroked="t" coordsize="21600,21600" o:gfxdata="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2840990</wp:posOffset>
                </wp:positionH>
                <wp:positionV relativeFrom="paragraph">
                  <wp:posOffset>2501900</wp:posOffset>
                </wp:positionV>
                <wp:extent cx="4099560" cy="0"/>
                <wp:effectExtent l="0" t="0" r="0" b="0"/>
                <wp:wrapNone/>
                <wp:docPr id="162" name="直接连接符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956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3.7pt;margin-top:197pt;height:0pt;width:322.8pt;z-index:251680768;mso-width-relative:page;mso-height-relative:page;" filled="f" stroked="t" coordsize="21600,21600" o:gfxdata="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92075</wp:posOffset>
                </wp:positionH>
                <wp:positionV relativeFrom="paragraph">
                  <wp:posOffset>2500630</wp:posOffset>
                </wp:positionV>
                <wp:extent cx="2306955" cy="0"/>
                <wp:effectExtent l="0" t="0" r="0" b="0"/>
                <wp:wrapNone/>
                <wp:docPr id="161" name="直接连接符 1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7057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7.25pt;margin-top:196.9pt;height:0pt;width:181.65pt;z-index:251679744;mso-width-relative:page;mso-height-relative:page;" filled="f" stroked="t" coordsize="21600,21600" o:gfxdata="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Ba5&#10;vIzVAAAACgEAAA8AAAAAAAAAAQAgAAAAIgAAAGRycy9kb3ducmV2LnhtbFBLAQIUABQAAAAIAIdO&#10;4kDplY247QEAAMADAAAOAAAAAAAAAAEAIAAAACQBAABkcnMvZTJvRG9jLnhtbFBLBQYAAAAABgAG&#10;AFkBAACDBQAAAAA=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2840990</wp:posOffset>
                </wp:positionH>
                <wp:positionV relativeFrom="paragraph">
                  <wp:posOffset>569595</wp:posOffset>
                </wp:positionV>
                <wp:extent cx="4099560" cy="0"/>
                <wp:effectExtent l="0" t="0" r="0" b="0"/>
                <wp:wrapNone/>
                <wp:docPr id="125" name="直接连接符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099560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223.7pt;margin-top:44.85pt;height:0pt;width:322.8pt;z-index:251678720;mso-width-relative:page;mso-height-relative:page;" filled="f" stroked="t" coordsize="21600,21600" o:gfxdata="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92075</wp:posOffset>
                </wp:positionH>
                <wp:positionV relativeFrom="paragraph">
                  <wp:posOffset>568325</wp:posOffset>
                </wp:positionV>
                <wp:extent cx="2306955" cy="0"/>
                <wp:effectExtent l="0" t="0" r="0" b="0"/>
                <wp:wrapNone/>
                <wp:docPr id="124" name="直接连接符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07057" cy="0"/>
                        </a:xfrm>
                        <a:prstGeom prst="line">
                          <a:avLst/>
                        </a:prstGeom>
                        <a:ln w="9525">
                          <a:solidFill>
                            <a:schemeClr val="bg1">
                              <a:lumMod val="65000"/>
                            </a:schemeClr>
                          </a:solidFill>
                          <a:prstDash val="soli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o:spid="_x0000_s1026" o:spt="20" style="position:absolute;left:0pt;margin-left:7.25pt;margin-top:44.75pt;height:0pt;width:181.65pt;z-index:251677696;mso-width-relative:page;mso-height-relative:page;" filled="f" stroked="t" coordsize="21600,21600" o:gfxdata="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">
                <v:fill on="f" focussize="0,0"/>
                <v:stroke color="#A6A6A6 [2092]" joinstyle="round"/>
                <v:imagedata o:title=""/>
                <o:lock v:ext="edit" aspectratio="f"/>
              </v:line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2849245</wp:posOffset>
                </wp:positionH>
                <wp:positionV relativeFrom="paragraph">
                  <wp:posOffset>6815455</wp:posOffset>
                </wp:positionV>
                <wp:extent cx="251460" cy="251460"/>
                <wp:effectExtent l="0" t="0" r="0" b="0"/>
                <wp:wrapNone/>
                <wp:docPr id="120" name="组合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83" cy="251483"/>
                          <a:chOff x="0" y="1424458"/>
                          <a:chExt cx="312384" cy="312384"/>
                        </a:xfrm>
                      </wpg:grpSpPr>
                      <wps:wsp>
                        <wps:cNvPr id="121" name="矩形 121"/>
                        <wps:cNvSpPr/>
                        <wps:spPr>
                          <a:xfrm>
                            <a:off x="0" y="1424458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22" name="Shape 2591"/>
                        <wps:cNvSpPr/>
                        <wps:spPr>
                          <a:xfrm>
                            <a:off x="45447" y="1465193"/>
                            <a:ext cx="221489" cy="22148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0800" y="14727"/>
                                </a:moveTo>
                                <a:cubicBezTo>
                                  <a:pt x="8631" y="14727"/>
                                  <a:pt x="6873" y="12969"/>
                                  <a:pt x="6873" y="10800"/>
                                </a:cubicBezTo>
                                <a:cubicBezTo>
                                  <a:pt x="6873" y="8631"/>
                                  <a:pt x="8631" y="6873"/>
                                  <a:pt x="10800" y="6873"/>
                                </a:cubicBezTo>
                                <a:cubicBezTo>
                                  <a:pt x="12969" y="6873"/>
                                  <a:pt x="14727" y="8631"/>
                                  <a:pt x="14727" y="10800"/>
                                </a:cubicBezTo>
                                <a:cubicBezTo>
                                  <a:pt x="14727" y="12969"/>
                                  <a:pt x="12969" y="14727"/>
                                  <a:pt x="10800" y="14727"/>
                                </a:cubicBezTo>
                                <a:moveTo>
                                  <a:pt x="10800" y="5891"/>
                                </a:moveTo>
                                <a:cubicBezTo>
                                  <a:pt x="8088" y="5891"/>
                                  <a:pt x="5891" y="8089"/>
                                  <a:pt x="5891" y="10800"/>
                                </a:cubicBezTo>
                                <a:cubicBezTo>
                                  <a:pt x="5891" y="13512"/>
                                  <a:pt x="8088" y="15709"/>
                                  <a:pt x="10800" y="15709"/>
                                </a:cubicBezTo>
                                <a:cubicBezTo>
                                  <a:pt x="13512" y="15709"/>
                                  <a:pt x="15709" y="13512"/>
                                  <a:pt x="15709" y="10800"/>
                                </a:cubicBezTo>
                                <a:cubicBezTo>
                                  <a:pt x="15709" y="8089"/>
                                  <a:pt x="13512" y="5891"/>
                                  <a:pt x="10800" y="5891"/>
                                </a:cubicBezTo>
                                <a:moveTo>
                                  <a:pt x="20618" y="12013"/>
                                </a:moveTo>
                                <a:cubicBezTo>
                                  <a:pt x="20614" y="12014"/>
                                  <a:pt x="20611" y="12016"/>
                                  <a:pt x="20607" y="12016"/>
                                </a:cubicBezTo>
                                <a:lnTo>
                                  <a:pt x="19602" y="12268"/>
                                </a:lnTo>
                                <a:cubicBezTo>
                                  <a:pt x="19256" y="12354"/>
                                  <a:pt x="18984" y="12622"/>
                                  <a:pt x="18892" y="12966"/>
                                </a:cubicBezTo>
                                <a:cubicBezTo>
                                  <a:pt x="18703" y="13672"/>
                                  <a:pt x="18421" y="14351"/>
                                  <a:pt x="18053" y="14986"/>
                                </a:cubicBezTo>
                                <a:cubicBezTo>
                                  <a:pt x="17873" y="15295"/>
                                  <a:pt x="17876" y="15677"/>
                                  <a:pt x="18060" y="15984"/>
                                </a:cubicBezTo>
                                <a:lnTo>
                                  <a:pt x="18601" y="16885"/>
                                </a:lnTo>
                                <a:lnTo>
                                  <a:pt x="16886" y="18600"/>
                                </a:lnTo>
                                <a:cubicBezTo>
                                  <a:pt x="16882" y="18599"/>
                                  <a:pt x="16878" y="18597"/>
                                  <a:pt x="16875" y="18595"/>
                                </a:cubicBezTo>
                                <a:lnTo>
                                  <a:pt x="15978" y="18057"/>
                                </a:lnTo>
                                <a:cubicBezTo>
                                  <a:pt x="15822" y="17964"/>
                                  <a:pt x="15648" y="17917"/>
                                  <a:pt x="15473" y="17917"/>
                                </a:cubicBezTo>
                                <a:cubicBezTo>
                                  <a:pt x="15304" y="17917"/>
                                  <a:pt x="15134" y="17961"/>
                                  <a:pt x="14982" y="18049"/>
                                </a:cubicBezTo>
                                <a:cubicBezTo>
                                  <a:pt x="14348" y="18415"/>
                                  <a:pt x="13671" y="18696"/>
                                  <a:pt x="12968" y="18884"/>
                                </a:cubicBezTo>
                                <a:cubicBezTo>
                                  <a:pt x="12624" y="18976"/>
                                  <a:pt x="12356" y="19248"/>
                                  <a:pt x="12269" y="19594"/>
                                </a:cubicBezTo>
                                <a:lnTo>
                                  <a:pt x="12016" y="20607"/>
                                </a:lnTo>
                                <a:cubicBezTo>
                                  <a:pt x="12015" y="20611"/>
                                  <a:pt x="12014" y="20614"/>
                                  <a:pt x="12012" y="20619"/>
                                </a:cubicBezTo>
                                <a:lnTo>
                                  <a:pt x="9587" y="20619"/>
                                </a:lnTo>
                                <a:lnTo>
                                  <a:pt x="9331" y="19594"/>
                                </a:lnTo>
                                <a:cubicBezTo>
                                  <a:pt x="9244" y="19248"/>
                                  <a:pt x="8976" y="18976"/>
                                  <a:pt x="8632" y="18884"/>
                                </a:cubicBezTo>
                                <a:cubicBezTo>
                                  <a:pt x="7929" y="18696"/>
                                  <a:pt x="7251" y="18415"/>
                                  <a:pt x="6617" y="18049"/>
                                </a:cubicBezTo>
                                <a:cubicBezTo>
                                  <a:pt x="6465" y="17961"/>
                                  <a:pt x="6296" y="17917"/>
                                  <a:pt x="6127" y="17917"/>
                                </a:cubicBezTo>
                                <a:cubicBezTo>
                                  <a:pt x="5951" y="17917"/>
                                  <a:pt x="5777" y="17964"/>
                                  <a:pt x="5621" y="18057"/>
                                </a:cubicBezTo>
                                <a:lnTo>
                                  <a:pt x="4725" y="18595"/>
                                </a:lnTo>
                                <a:cubicBezTo>
                                  <a:pt x="4722" y="18597"/>
                                  <a:pt x="4718" y="18599"/>
                                  <a:pt x="4714" y="18600"/>
                                </a:cubicBezTo>
                                <a:lnTo>
                                  <a:pt x="3000" y="16885"/>
                                </a:lnTo>
                                <a:lnTo>
                                  <a:pt x="3540" y="15984"/>
                                </a:lnTo>
                                <a:cubicBezTo>
                                  <a:pt x="3724" y="15677"/>
                                  <a:pt x="3727" y="15295"/>
                                  <a:pt x="3548" y="14986"/>
                                </a:cubicBezTo>
                                <a:cubicBezTo>
                                  <a:pt x="3179" y="14351"/>
                                  <a:pt x="2897" y="13672"/>
                                  <a:pt x="2708" y="12966"/>
                                </a:cubicBezTo>
                                <a:cubicBezTo>
                                  <a:pt x="2616" y="12622"/>
                                  <a:pt x="2343" y="12354"/>
                                  <a:pt x="1998" y="12268"/>
                                </a:cubicBezTo>
                                <a:lnTo>
                                  <a:pt x="993" y="12016"/>
                                </a:lnTo>
                                <a:cubicBezTo>
                                  <a:pt x="989" y="12016"/>
                                  <a:pt x="986" y="12014"/>
                                  <a:pt x="982" y="12013"/>
                                </a:cubicBezTo>
                                <a:lnTo>
                                  <a:pt x="982" y="9587"/>
                                </a:lnTo>
                                <a:lnTo>
                                  <a:pt x="1998" y="9333"/>
                                </a:lnTo>
                                <a:cubicBezTo>
                                  <a:pt x="2343" y="9246"/>
                                  <a:pt x="2616" y="8979"/>
                                  <a:pt x="2708" y="8634"/>
                                </a:cubicBezTo>
                                <a:cubicBezTo>
                                  <a:pt x="2897" y="7928"/>
                                  <a:pt x="3179" y="7249"/>
                                  <a:pt x="3548" y="6615"/>
                                </a:cubicBezTo>
                                <a:cubicBezTo>
                                  <a:pt x="3727" y="6305"/>
                                  <a:pt x="3724" y="5923"/>
                                  <a:pt x="3540" y="5617"/>
                                </a:cubicBezTo>
                                <a:lnTo>
                                  <a:pt x="3005" y="4725"/>
                                </a:lnTo>
                                <a:cubicBezTo>
                                  <a:pt x="3004" y="4722"/>
                                  <a:pt x="3002" y="4718"/>
                                  <a:pt x="3000" y="4715"/>
                                </a:cubicBezTo>
                                <a:lnTo>
                                  <a:pt x="4715" y="3000"/>
                                </a:lnTo>
                                <a:lnTo>
                                  <a:pt x="5621" y="3544"/>
                                </a:lnTo>
                                <a:cubicBezTo>
                                  <a:pt x="5777" y="3636"/>
                                  <a:pt x="5951" y="3683"/>
                                  <a:pt x="6127" y="3683"/>
                                </a:cubicBezTo>
                                <a:cubicBezTo>
                                  <a:pt x="6296" y="3683"/>
                                  <a:pt x="6465" y="3639"/>
                                  <a:pt x="6618" y="3551"/>
                                </a:cubicBezTo>
                                <a:cubicBezTo>
                                  <a:pt x="7251" y="3185"/>
                                  <a:pt x="7929" y="2904"/>
                                  <a:pt x="8632" y="2717"/>
                                </a:cubicBezTo>
                                <a:cubicBezTo>
                                  <a:pt x="8976" y="2624"/>
                                  <a:pt x="9244" y="2353"/>
                                  <a:pt x="9331" y="2007"/>
                                </a:cubicBezTo>
                                <a:lnTo>
                                  <a:pt x="9587" y="982"/>
                                </a:lnTo>
                                <a:lnTo>
                                  <a:pt x="12012" y="982"/>
                                </a:lnTo>
                                <a:cubicBezTo>
                                  <a:pt x="12014" y="986"/>
                                  <a:pt x="12015" y="989"/>
                                  <a:pt x="12016" y="993"/>
                                </a:cubicBezTo>
                                <a:lnTo>
                                  <a:pt x="12269" y="2007"/>
                                </a:lnTo>
                                <a:cubicBezTo>
                                  <a:pt x="12356" y="2353"/>
                                  <a:pt x="12624" y="2624"/>
                                  <a:pt x="12968" y="2717"/>
                                </a:cubicBezTo>
                                <a:cubicBezTo>
                                  <a:pt x="13671" y="2904"/>
                                  <a:pt x="14348" y="3185"/>
                                  <a:pt x="14982" y="3551"/>
                                </a:cubicBezTo>
                                <a:cubicBezTo>
                                  <a:pt x="15134" y="3639"/>
                                  <a:pt x="15304" y="3683"/>
                                  <a:pt x="15473" y="3683"/>
                                </a:cubicBezTo>
                                <a:cubicBezTo>
                                  <a:pt x="15648" y="3683"/>
                                  <a:pt x="15822" y="3636"/>
                                  <a:pt x="15978" y="3544"/>
                                </a:cubicBezTo>
                                <a:lnTo>
                                  <a:pt x="16884" y="3000"/>
                                </a:lnTo>
                                <a:lnTo>
                                  <a:pt x="18600" y="4715"/>
                                </a:lnTo>
                                <a:cubicBezTo>
                                  <a:pt x="18598" y="4718"/>
                                  <a:pt x="18597" y="4722"/>
                                  <a:pt x="18595" y="4726"/>
                                </a:cubicBezTo>
                                <a:lnTo>
                                  <a:pt x="18060" y="5616"/>
                                </a:lnTo>
                                <a:cubicBezTo>
                                  <a:pt x="17876" y="5923"/>
                                  <a:pt x="17873" y="6305"/>
                                  <a:pt x="18053" y="6615"/>
                                </a:cubicBezTo>
                                <a:cubicBezTo>
                                  <a:pt x="18421" y="7249"/>
                                  <a:pt x="18703" y="7928"/>
                                  <a:pt x="18892" y="8634"/>
                                </a:cubicBezTo>
                                <a:cubicBezTo>
                                  <a:pt x="18984" y="8979"/>
                                  <a:pt x="19256" y="9246"/>
                                  <a:pt x="19602" y="9333"/>
                                </a:cubicBezTo>
                                <a:lnTo>
                                  <a:pt x="20618" y="9587"/>
                                </a:lnTo>
                                <a:cubicBezTo>
                                  <a:pt x="20618" y="9587"/>
                                  <a:pt x="20618" y="12013"/>
                                  <a:pt x="20618" y="12013"/>
                                </a:cubicBezTo>
                                <a:close/>
                                <a:moveTo>
                                  <a:pt x="20880" y="8641"/>
                                </a:moveTo>
                                <a:lnTo>
                                  <a:pt x="19841" y="8380"/>
                                </a:lnTo>
                                <a:cubicBezTo>
                                  <a:pt x="19626" y="7580"/>
                                  <a:pt x="19308" y="6822"/>
                                  <a:pt x="18902" y="6122"/>
                                </a:cubicBezTo>
                                <a:lnTo>
                                  <a:pt x="19455" y="5200"/>
                                </a:lnTo>
                                <a:cubicBezTo>
                                  <a:pt x="19625" y="4871"/>
                                  <a:pt x="19736" y="4463"/>
                                  <a:pt x="19455" y="4182"/>
                                </a:cubicBezTo>
                                <a:lnTo>
                                  <a:pt x="17419" y="2145"/>
                                </a:lnTo>
                                <a:cubicBezTo>
                                  <a:pt x="17292" y="2018"/>
                                  <a:pt x="17136" y="1969"/>
                                  <a:pt x="16975" y="1969"/>
                                </a:cubicBezTo>
                                <a:cubicBezTo>
                                  <a:pt x="16778" y="1969"/>
                                  <a:pt x="16572" y="2043"/>
                                  <a:pt x="16400" y="2145"/>
                                </a:cubicBezTo>
                                <a:lnTo>
                                  <a:pt x="15473" y="2702"/>
                                </a:lnTo>
                                <a:cubicBezTo>
                                  <a:pt x="14775" y="2298"/>
                                  <a:pt x="14020" y="1982"/>
                                  <a:pt x="13222" y="1768"/>
                                </a:cubicBezTo>
                                <a:lnTo>
                                  <a:pt x="12960" y="720"/>
                                </a:lnTo>
                                <a:cubicBezTo>
                                  <a:pt x="12848" y="367"/>
                                  <a:pt x="12638" y="0"/>
                                  <a:pt x="12240" y="0"/>
                                </a:cubicBezTo>
                                <a:lnTo>
                                  <a:pt x="9360" y="0"/>
                                </a:lnTo>
                                <a:cubicBezTo>
                                  <a:pt x="8962" y="0"/>
                                  <a:pt x="8730" y="367"/>
                                  <a:pt x="8640" y="720"/>
                                </a:cubicBezTo>
                                <a:lnTo>
                                  <a:pt x="8378" y="1768"/>
                                </a:lnTo>
                                <a:cubicBezTo>
                                  <a:pt x="7580" y="1982"/>
                                  <a:pt x="6825" y="2298"/>
                                  <a:pt x="6127" y="2702"/>
                                </a:cubicBezTo>
                                <a:lnTo>
                                  <a:pt x="5200" y="2145"/>
                                </a:lnTo>
                                <a:cubicBezTo>
                                  <a:pt x="5028" y="2043"/>
                                  <a:pt x="4822" y="1969"/>
                                  <a:pt x="4625" y="1969"/>
                                </a:cubicBezTo>
                                <a:cubicBezTo>
                                  <a:pt x="4464" y="1969"/>
                                  <a:pt x="4308" y="2018"/>
                                  <a:pt x="4181" y="2145"/>
                                </a:cubicBezTo>
                                <a:lnTo>
                                  <a:pt x="2145" y="4182"/>
                                </a:lnTo>
                                <a:cubicBezTo>
                                  <a:pt x="1864" y="4463"/>
                                  <a:pt x="1975" y="4871"/>
                                  <a:pt x="2145" y="5200"/>
                                </a:cubicBezTo>
                                <a:lnTo>
                                  <a:pt x="2698" y="6122"/>
                                </a:lnTo>
                                <a:cubicBezTo>
                                  <a:pt x="2292" y="6822"/>
                                  <a:pt x="1973" y="7580"/>
                                  <a:pt x="1759" y="8380"/>
                                </a:cubicBezTo>
                                <a:lnTo>
                                  <a:pt x="720" y="8641"/>
                                </a:lnTo>
                                <a:cubicBezTo>
                                  <a:pt x="367" y="8730"/>
                                  <a:pt x="0" y="8963"/>
                                  <a:pt x="0" y="9360"/>
                                </a:cubicBezTo>
                                <a:lnTo>
                                  <a:pt x="0" y="12240"/>
                                </a:lnTo>
                                <a:cubicBezTo>
                                  <a:pt x="0" y="12638"/>
                                  <a:pt x="367" y="12848"/>
                                  <a:pt x="720" y="12960"/>
                                </a:cubicBezTo>
                                <a:lnTo>
                                  <a:pt x="1759" y="13220"/>
                                </a:lnTo>
                                <a:cubicBezTo>
                                  <a:pt x="1973" y="14021"/>
                                  <a:pt x="2292" y="14778"/>
                                  <a:pt x="2698" y="15478"/>
                                </a:cubicBezTo>
                                <a:lnTo>
                                  <a:pt x="2145" y="16400"/>
                                </a:lnTo>
                                <a:cubicBezTo>
                                  <a:pt x="1959" y="16714"/>
                                  <a:pt x="1864" y="17137"/>
                                  <a:pt x="2145" y="17419"/>
                                </a:cubicBezTo>
                                <a:lnTo>
                                  <a:pt x="4181" y="19455"/>
                                </a:lnTo>
                                <a:cubicBezTo>
                                  <a:pt x="4305" y="19579"/>
                                  <a:pt x="4454" y="19627"/>
                                  <a:pt x="4610" y="19627"/>
                                </a:cubicBezTo>
                                <a:cubicBezTo>
                                  <a:pt x="4807" y="19627"/>
                                  <a:pt x="5016" y="19550"/>
                                  <a:pt x="5200" y="19455"/>
                                </a:cubicBezTo>
                                <a:lnTo>
                                  <a:pt x="6127" y="18899"/>
                                </a:lnTo>
                                <a:cubicBezTo>
                                  <a:pt x="6825" y="19302"/>
                                  <a:pt x="7580" y="19619"/>
                                  <a:pt x="8378" y="19832"/>
                                </a:cubicBezTo>
                                <a:lnTo>
                                  <a:pt x="8640" y="20880"/>
                                </a:lnTo>
                                <a:cubicBezTo>
                                  <a:pt x="8730" y="21233"/>
                                  <a:pt x="8962" y="21600"/>
                                  <a:pt x="9360" y="21600"/>
                                </a:cubicBezTo>
                                <a:lnTo>
                                  <a:pt x="12240" y="21600"/>
                                </a:lnTo>
                                <a:cubicBezTo>
                                  <a:pt x="12638" y="21600"/>
                                  <a:pt x="12848" y="21233"/>
                                  <a:pt x="12960" y="20880"/>
                                </a:cubicBezTo>
                                <a:lnTo>
                                  <a:pt x="13222" y="19832"/>
                                </a:lnTo>
                                <a:cubicBezTo>
                                  <a:pt x="14020" y="19619"/>
                                  <a:pt x="14775" y="19302"/>
                                  <a:pt x="15473" y="18899"/>
                                </a:cubicBezTo>
                                <a:lnTo>
                                  <a:pt x="16400" y="19455"/>
                                </a:lnTo>
                                <a:cubicBezTo>
                                  <a:pt x="16584" y="19550"/>
                                  <a:pt x="16793" y="19627"/>
                                  <a:pt x="16990" y="19627"/>
                                </a:cubicBezTo>
                                <a:cubicBezTo>
                                  <a:pt x="17146" y="19627"/>
                                  <a:pt x="17294" y="19579"/>
                                  <a:pt x="17419" y="19455"/>
                                </a:cubicBezTo>
                                <a:lnTo>
                                  <a:pt x="19455" y="17419"/>
                                </a:lnTo>
                                <a:cubicBezTo>
                                  <a:pt x="19736" y="17137"/>
                                  <a:pt x="19641" y="16714"/>
                                  <a:pt x="19455" y="16400"/>
                                </a:cubicBezTo>
                                <a:lnTo>
                                  <a:pt x="18902" y="15478"/>
                                </a:lnTo>
                                <a:cubicBezTo>
                                  <a:pt x="19308" y="14778"/>
                                  <a:pt x="19626" y="14021"/>
                                  <a:pt x="19841" y="13220"/>
                                </a:cubicBezTo>
                                <a:lnTo>
                                  <a:pt x="20880" y="12960"/>
                                </a:lnTo>
                                <a:cubicBezTo>
                                  <a:pt x="21233" y="12848"/>
                                  <a:pt x="21600" y="12638"/>
                                  <a:pt x="21600" y="12240"/>
                                </a:cubicBezTo>
                                <a:lnTo>
                                  <a:pt x="21600" y="9360"/>
                                </a:lnTo>
                                <a:cubicBezTo>
                                  <a:pt x="21600" y="8963"/>
                                  <a:pt x="21233" y="8730"/>
                                  <a:pt x="20880" y="8641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88" o:spid="_x0000_s1026" o:spt="203" style="position:absolute;left:0pt;margin-left:224.35pt;margin-top:536.65pt;height:19.8pt;width:19.8pt;z-index:251675648;mso-width-relative:page;mso-height-relative:page;" coordorigin="0,1424458" coordsize="312384,312384" o:gfxdata="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">
                <o:lock v:ext="edit" aspectratio="f"/>
                <v:rect id="_x0000_s1026" o:spid="_x0000_s1026" o:spt="1" style="position:absolute;left:0;top:1424458;height:312384;width:312384;v-text-anchor:middle;" fillcolor="#131313 [3207]" filled="t" stroked="f" coordsize="21600,21600" o:gfxdata="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h/wuv7sAAADc&#10;AAAADwAAAAAAAAABACAAAAAiAAAAZHJzL2Rvd25yZXYueG1sUEsBAhQAFAAAAAgAh07iQDMvBZ47&#10;AAAAOQAAABAAAAAAAAAAAQAgAAAACgEAAGRycy9zaGFwZXhtbC54bWxQSwUGAAAAAAYABgBbAQAA&#10;tAMAAAAA&#10;">
                  <v:fill on="t" focussize="0,0"/>
                  <v:stroke on="f" weight="2pt"/>
                  <v:imagedata o:title=""/>
                  <o:lock v:ext="edit" aspectratio="f"/>
                </v:rect>
                <v:shape id="Shape 2591" o:spid="_x0000_s1026" o:spt="100" style="position:absolute;left:45447;top:1465193;height:221489;width:221489;v-text-anchor:middle;" fillcolor="#FFFFFF [3212]" filled="t" stroked="f" coordsize="21600,21600" o:gfxdata="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xaufvQAA&#10;ANwAAAAPAAAAAAAAAAEAIAAAACIAAABkcnMvZG93bnJldi54bWxQSwECFAAUAAAACACHTuJAMy8F&#10;njsAAAA5AAAAEAAAAAAAAAABACAAAAAMAQAAZHJzL3NoYXBleG1sLnhtbFBLBQYAAAAABgAGAFsB&#10;AAC2AwAAAAA=&#10;" path="m10800,14727c8631,14727,6873,12969,6873,10800c6873,8631,8631,6873,10800,6873c12969,6873,14727,8631,14727,10800c14727,12969,12969,14727,10800,14727m10800,5891c8088,5891,5891,8089,5891,10800c5891,13512,8088,15709,10800,15709c13512,15709,15709,13512,15709,10800c15709,8089,13512,5891,10800,5891m20618,12013c20614,12014,20611,12016,20607,12016l19602,12268c19256,12354,18984,12622,18892,12966c18703,13672,18421,14351,18053,14986c17873,15295,17876,15677,18060,15984l18601,16885,16886,18600c16882,18599,16878,18597,16875,18595l15978,18057c15822,17964,15648,17917,15473,17917c15304,17917,15134,17961,14982,18049c14348,18415,13671,18696,12968,18884c12624,18976,12356,19248,12269,19594l12016,20607c12015,20611,12014,20614,12012,20619l9587,20619,9331,19594c9244,19248,8976,18976,8632,18884c7929,18696,7251,18415,6617,18049c6465,17961,6296,17917,6127,17917c5951,17917,5777,17964,5621,18057l4725,18595c4722,18597,4718,18599,4714,18600l3000,16885,3540,15984c3724,15677,3727,15295,3548,14986c3179,14351,2897,13672,2708,12966c2616,12622,2343,12354,1998,12268l993,12016c989,12016,986,12014,982,12013l982,9587,1998,9333c2343,9246,2616,8979,2708,8634c2897,7928,3179,7249,3548,6615c3727,6305,3724,5923,3540,5617l3005,4725c3004,4722,3002,4718,3000,4715l4715,3000,5621,3544c5777,3636,5951,3683,6127,3683c6296,3683,6465,3639,6618,3551c7251,3185,7929,2904,8632,2717c8976,2624,9244,2353,9331,2007l9587,982,12012,982c12014,986,12015,989,12016,993l12269,2007c12356,2353,12624,2624,12968,2717c13671,2904,14348,3185,14982,3551c15134,3639,15304,3683,15473,3683c15648,3683,15822,3636,15978,3544l16884,3000,18600,4715c18598,4718,18597,4722,18595,4726l18060,5616c17876,5923,17873,6305,18053,6615c18421,7249,18703,7928,18892,8634c18984,8979,19256,9246,19602,9333l20618,9587c20618,9587,20618,12013,20618,12013xm20880,8641l19841,8380c19626,7580,19308,6822,18902,6122l19455,5200c19625,4871,19736,4463,19455,4182l17419,2145c17292,2018,17136,1969,16975,1969c16778,1969,16572,2043,16400,2145l15473,2702c14775,2298,14020,1982,13222,1768l12960,720c12848,367,12638,0,12240,0l9360,0c8962,0,8730,367,8640,720l8378,1768c7580,1982,6825,2298,6127,2702l5200,2145c5028,2043,4822,1969,4625,1969c4464,1969,4308,2018,4181,2145l2145,4182c1864,4463,1975,4871,2145,5200l2698,6122c2292,6822,1973,7580,1759,8380l720,8641c367,8730,0,8963,0,9360l0,12240c0,12638,367,12848,720,12960l1759,13220c1973,14021,2292,14778,2698,15478l2145,16400c1959,16714,1864,17137,2145,17419l4181,19455c4305,19579,4454,19627,4610,19627c4807,19627,5016,19550,5200,19455l6127,18899c6825,19302,7580,19619,8378,19832l8640,20880c8730,21233,8962,21600,9360,21600l12240,21600c12638,21600,12848,21233,12960,20880l13222,19832c14020,19619,14775,19302,15473,18899l16400,19455c16584,19550,16793,19627,16990,19627c17146,19627,17294,19579,17419,19455l19455,17419c19736,17137,19641,16714,19455,16400l18902,15478c19308,14778,19626,14021,19841,13220l20880,12960c21233,12848,21600,12638,21600,12240l21600,9360c21600,8963,21233,8730,20880,8641e">
                  <v:path o:connectlocs="110744,110744;110744,110744;110744,110744;110744,110744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2849245</wp:posOffset>
                </wp:positionH>
                <wp:positionV relativeFrom="paragraph">
                  <wp:posOffset>2164715</wp:posOffset>
                </wp:positionV>
                <wp:extent cx="251460" cy="251460"/>
                <wp:effectExtent l="0" t="0" r="0" b="0"/>
                <wp:wrapNone/>
                <wp:docPr id="117" name="组合 1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83" cy="251483"/>
                          <a:chOff x="0" y="587392"/>
                          <a:chExt cx="312384" cy="312384"/>
                        </a:xfrm>
                      </wpg:grpSpPr>
                      <wps:wsp>
                        <wps:cNvPr id="118" name="矩形 118"/>
                        <wps:cNvSpPr/>
                        <wps:spPr>
                          <a:xfrm>
                            <a:off x="0" y="587392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9" name="Shape 2604"/>
                        <wps:cNvSpPr/>
                        <wps:spPr>
                          <a:xfrm>
                            <a:off x="45447" y="654369"/>
                            <a:ext cx="221489" cy="181218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20618" y="9600"/>
                                </a:moveTo>
                                <a:lnTo>
                                  <a:pt x="17673" y="9600"/>
                                </a:lnTo>
                                <a:lnTo>
                                  <a:pt x="17673" y="8400"/>
                                </a:lnTo>
                                <a:cubicBezTo>
                                  <a:pt x="17673" y="7738"/>
                                  <a:pt x="17233" y="7200"/>
                                  <a:pt x="16691" y="7200"/>
                                </a:cubicBezTo>
                                <a:lnTo>
                                  <a:pt x="14727" y="7200"/>
                                </a:lnTo>
                                <a:cubicBezTo>
                                  <a:pt x="14186" y="7200"/>
                                  <a:pt x="13745" y="7738"/>
                                  <a:pt x="13745" y="8400"/>
                                </a:cubicBezTo>
                                <a:lnTo>
                                  <a:pt x="13745" y="9600"/>
                                </a:lnTo>
                                <a:lnTo>
                                  <a:pt x="7855" y="9600"/>
                                </a:lnTo>
                                <a:lnTo>
                                  <a:pt x="7855" y="8400"/>
                                </a:lnTo>
                                <a:cubicBezTo>
                                  <a:pt x="7855" y="7738"/>
                                  <a:pt x="7414" y="7200"/>
                                  <a:pt x="6873" y="7200"/>
                                </a:cubicBezTo>
                                <a:lnTo>
                                  <a:pt x="4909" y="7200"/>
                                </a:lnTo>
                                <a:cubicBezTo>
                                  <a:pt x="4367" y="7200"/>
                                  <a:pt x="3927" y="7738"/>
                                  <a:pt x="3927" y="8400"/>
                                </a:cubicBezTo>
                                <a:lnTo>
                                  <a:pt x="3927" y="9600"/>
                                </a:lnTo>
                                <a:lnTo>
                                  <a:pt x="982" y="9600"/>
                                </a:lnTo>
                                <a:lnTo>
                                  <a:pt x="982" y="3601"/>
                                </a:lnTo>
                                <a:lnTo>
                                  <a:pt x="20618" y="3601"/>
                                </a:lnTo>
                                <a:cubicBezTo>
                                  <a:pt x="20618" y="3601"/>
                                  <a:pt x="20618" y="9600"/>
                                  <a:pt x="20618" y="9600"/>
                                </a:cubicBezTo>
                                <a:close/>
                                <a:moveTo>
                                  <a:pt x="14727" y="8400"/>
                                </a:moveTo>
                                <a:lnTo>
                                  <a:pt x="16691" y="8400"/>
                                </a:lnTo>
                                <a:lnTo>
                                  <a:pt x="16691" y="12001"/>
                                </a:lnTo>
                                <a:lnTo>
                                  <a:pt x="14727" y="12001"/>
                                </a:lnTo>
                                <a:cubicBezTo>
                                  <a:pt x="14727" y="12001"/>
                                  <a:pt x="14727" y="8400"/>
                                  <a:pt x="14727" y="8400"/>
                                </a:cubicBezTo>
                                <a:close/>
                                <a:moveTo>
                                  <a:pt x="4909" y="8400"/>
                                </a:moveTo>
                                <a:lnTo>
                                  <a:pt x="6873" y="8400"/>
                                </a:lnTo>
                                <a:lnTo>
                                  <a:pt x="6873" y="12001"/>
                                </a:lnTo>
                                <a:lnTo>
                                  <a:pt x="4909" y="12001"/>
                                </a:lnTo>
                                <a:cubicBezTo>
                                  <a:pt x="4909" y="12001"/>
                                  <a:pt x="4909" y="8400"/>
                                  <a:pt x="4909" y="8400"/>
                                </a:cubicBezTo>
                                <a:close/>
                                <a:moveTo>
                                  <a:pt x="19636" y="20400"/>
                                </a:moveTo>
                                <a:lnTo>
                                  <a:pt x="1964" y="20400"/>
                                </a:lnTo>
                                <a:lnTo>
                                  <a:pt x="1964" y="10800"/>
                                </a:lnTo>
                                <a:lnTo>
                                  <a:pt x="3927" y="10800"/>
                                </a:lnTo>
                                <a:lnTo>
                                  <a:pt x="3927" y="12001"/>
                                </a:lnTo>
                                <a:cubicBezTo>
                                  <a:pt x="3927" y="12662"/>
                                  <a:pt x="4367" y="13200"/>
                                  <a:pt x="4909" y="13200"/>
                                </a:cubicBezTo>
                                <a:lnTo>
                                  <a:pt x="6873" y="13200"/>
                                </a:lnTo>
                                <a:cubicBezTo>
                                  <a:pt x="7414" y="13200"/>
                                  <a:pt x="7855" y="12662"/>
                                  <a:pt x="7855" y="12001"/>
                                </a:cubicBezTo>
                                <a:lnTo>
                                  <a:pt x="7855" y="10800"/>
                                </a:lnTo>
                                <a:lnTo>
                                  <a:pt x="13745" y="10800"/>
                                </a:lnTo>
                                <a:lnTo>
                                  <a:pt x="13745" y="12001"/>
                                </a:lnTo>
                                <a:cubicBezTo>
                                  <a:pt x="13745" y="12662"/>
                                  <a:pt x="14186" y="13200"/>
                                  <a:pt x="14727" y="13200"/>
                                </a:cubicBezTo>
                                <a:lnTo>
                                  <a:pt x="16691" y="13200"/>
                                </a:lnTo>
                                <a:cubicBezTo>
                                  <a:pt x="17233" y="13200"/>
                                  <a:pt x="17673" y="12662"/>
                                  <a:pt x="17673" y="12001"/>
                                </a:cubicBezTo>
                                <a:lnTo>
                                  <a:pt x="17673" y="10800"/>
                                </a:lnTo>
                                <a:lnTo>
                                  <a:pt x="19636" y="10800"/>
                                </a:lnTo>
                                <a:cubicBezTo>
                                  <a:pt x="19636" y="10800"/>
                                  <a:pt x="19636" y="20400"/>
                                  <a:pt x="19636" y="20400"/>
                                </a:cubicBezTo>
                                <a:close/>
                                <a:moveTo>
                                  <a:pt x="8836" y="1200"/>
                                </a:moveTo>
                                <a:lnTo>
                                  <a:pt x="12764" y="1200"/>
                                </a:lnTo>
                                <a:cubicBezTo>
                                  <a:pt x="13305" y="1200"/>
                                  <a:pt x="13745" y="1738"/>
                                  <a:pt x="13745" y="2400"/>
                                </a:cubicBezTo>
                                <a:lnTo>
                                  <a:pt x="7855" y="2400"/>
                                </a:lnTo>
                                <a:cubicBezTo>
                                  <a:pt x="7855" y="1738"/>
                                  <a:pt x="8295" y="1200"/>
                                  <a:pt x="8836" y="1200"/>
                                </a:cubicBezTo>
                                <a:moveTo>
                                  <a:pt x="20618" y="2400"/>
                                </a:moveTo>
                                <a:lnTo>
                                  <a:pt x="14727" y="2400"/>
                                </a:lnTo>
                                <a:cubicBezTo>
                                  <a:pt x="14727" y="1075"/>
                                  <a:pt x="13848" y="0"/>
                                  <a:pt x="12764" y="0"/>
                                </a:cubicBezTo>
                                <a:lnTo>
                                  <a:pt x="8836" y="0"/>
                                </a:lnTo>
                                <a:cubicBezTo>
                                  <a:pt x="7752" y="0"/>
                                  <a:pt x="6873" y="1075"/>
                                  <a:pt x="6873" y="2400"/>
                                </a:cubicBezTo>
                                <a:lnTo>
                                  <a:pt x="982" y="2400"/>
                                </a:lnTo>
                                <a:cubicBezTo>
                                  <a:pt x="440" y="2400"/>
                                  <a:pt x="0" y="2938"/>
                                  <a:pt x="0" y="3601"/>
                                </a:cubicBezTo>
                                <a:lnTo>
                                  <a:pt x="0" y="9600"/>
                                </a:lnTo>
                                <a:cubicBezTo>
                                  <a:pt x="0" y="10262"/>
                                  <a:pt x="440" y="10800"/>
                                  <a:pt x="982" y="10800"/>
                                </a:cubicBezTo>
                                <a:lnTo>
                                  <a:pt x="982" y="20400"/>
                                </a:lnTo>
                                <a:cubicBezTo>
                                  <a:pt x="982" y="21062"/>
                                  <a:pt x="1422" y="21600"/>
                                  <a:pt x="1964" y="21600"/>
                                </a:cubicBezTo>
                                <a:lnTo>
                                  <a:pt x="19636" y="21600"/>
                                </a:lnTo>
                                <a:cubicBezTo>
                                  <a:pt x="20178" y="21600"/>
                                  <a:pt x="20618" y="21062"/>
                                  <a:pt x="20618" y="20400"/>
                                </a:cubicBezTo>
                                <a:lnTo>
                                  <a:pt x="20618" y="10800"/>
                                </a:lnTo>
                                <a:cubicBezTo>
                                  <a:pt x="21160" y="10800"/>
                                  <a:pt x="21600" y="10262"/>
                                  <a:pt x="21600" y="9600"/>
                                </a:cubicBezTo>
                                <a:lnTo>
                                  <a:pt x="21600" y="3601"/>
                                </a:lnTo>
                                <a:cubicBezTo>
                                  <a:pt x="21600" y="2938"/>
                                  <a:pt x="21160" y="2400"/>
                                  <a:pt x="20618" y="2400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87" o:spid="_x0000_s1026" o:spt="203" style="position:absolute;left:0pt;margin-left:224.35pt;margin-top:170.45pt;height:19.8pt;width:19.8pt;z-index:251674624;mso-width-relative:page;mso-height-relative:page;" coordorigin="0,587392" coordsize="312384,312384" o:gfxdata="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">
                <o:lock v:ext="edit" aspectratio="f"/>
                <v:rect id="_x0000_s1026" o:spid="_x0000_s1026" o:spt="1" style="position:absolute;left:0;top:587392;height:312384;width:312384;v-text-anchor:middle;" fillcolor="#131313 [3207]" filled="t" stroked="f" coordsize="21600,21600" o:gfxdata="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iqTZ+/&#10;AAAA3AAAAA8AAAAAAAAAAQAgAAAAIgAAAGRycy9kb3ducmV2LnhtbFBLAQIUABQAAAAIAIdO4kAz&#10;LwWeOwAAADkAAAAQAAAAAAAAAAEAIAAAAA4BAABkcnMvc2hhcGV4bWwueG1sUEsFBgAAAAAGAAYA&#10;WwEAALgDAAAAAA==&#10;">
                  <v:fill on="t" focussize="0,0"/>
                  <v:stroke on="f" weight="2pt"/>
                  <v:imagedata o:title=""/>
                  <o:lock v:ext="edit" aspectratio="f"/>
                </v:rect>
                <v:shape id="Shape 2604" o:spid="_x0000_s1026" o:spt="100" style="position:absolute;left:45447;top:654369;height:181218;width:221489;v-text-anchor:middle;" fillcolor="#FFFFFF [3212]" filled="t" stroked="f" coordsize="21600,21600" o:gfxdata="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w3zU74A&#10;AADcAAAADwAAAAAAAAABACAAAAAiAAAAZHJzL2Rvd25yZXYueG1sUEsBAhQAFAAAAAgAh07iQDMv&#10;BZ47AAAAOQAAABAAAAAAAAAAAQAgAAAADQEAAGRycy9zaGFwZXhtbC54bWxQSwUGAAAAAAYABgBb&#10;AQAAtwMAAAAA&#10;" path="m20618,9600l17673,9600,17673,8400c17673,7738,17233,7200,16691,7200l14727,7200c14186,7200,13745,7738,13745,8400l13745,9600,7855,9600,7855,8400c7855,7738,7414,7200,6873,7200l4909,7200c4367,7200,3927,7738,3927,8400l3927,9600,982,9600,982,3601,20618,3601c20618,3601,20618,9600,20618,9600xm14727,8400l16691,8400,16691,12001,14727,12001c14727,12001,14727,8400,14727,8400xm4909,8400l6873,8400,6873,12001,4909,12001c4909,12001,4909,8400,4909,8400xm19636,20400l1964,20400,1964,10800,3927,10800,3927,12001c3927,12662,4367,13200,4909,13200l6873,13200c7414,13200,7855,12662,7855,12001l7855,10800,13745,10800,13745,12001c13745,12662,14186,13200,14727,13200l16691,13200c17233,13200,17673,12662,17673,12001l17673,10800,19636,10800c19636,10800,19636,20400,19636,20400xm8836,1200l12764,1200c13305,1200,13745,1738,13745,2400l7855,2400c7855,1738,8295,1200,8836,1200m20618,2400l14727,2400c14727,1075,13848,0,12764,0l8836,0c7752,0,6873,1075,6873,2400l982,2400c440,2400,0,2938,0,3601l0,9600c0,10262,440,10800,982,10800l982,20400c982,21062,1422,21600,1964,21600l19636,21600c20178,21600,20618,21062,20618,20400l20618,10800c21160,10800,21600,10262,21600,9600l21600,3601c21600,2938,21160,2400,20618,2400e">
                  <v:path o:connectlocs="110744,90609;110744,90609;110744,90609;110744,90609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2849245</wp:posOffset>
                </wp:positionH>
                <wp:positionV relativeFrom="paragraph">
                  <wp:posOffset>239395</wp:posOffset>
                </wp:positionV>
                <wp:extent cx="251460" cy="251460"/>
                <wp:effectExtent l="0" t="0" r="0" b="0"/>
                <wp:wrapNone/>
                <wp:docPr id="114" name="组合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83" cy="251483"/>
                          <a:chOff x="0" y="0"/>
                          <a:chExt cx="312384" cy="312384"/>
                        </a:xfrm>
                      </wpg:grpSpPr>
                      <wps:wsp>
                        <wps:cNvPr id="115" name="矩形 115"/>
                        <wps:cNvSpPr/>
                        <wps:spPr>
                          <a:xfrm>
                            <a:off x="0" y="0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6" name="mortarboard_176255"/>
                        <wps:cNvSpPr>
                          <a:spLocks noChangeAspect="1"/>
                        </wps:cNvSpPr>
                        <wps:spPr bwMode="auto">
                          <a:xfrm>
                            <a:off x="32432" y="60700"/>
                            <a:ext cx="247520" cy="190980"/>
                          </a:xfrm>
                          <a:custGeom>
                            <a:avLst/>
                            <a:gdLst>
                              <a:gd name="connsiteX0" fmla="*/ 469503 w 606325"/>
                              <a:gd name="connsiteY0" fmla="*/ 414055 h 467826"/>
                              <a:gd name="connsiteX1" fmla="*/ 455707 w 606325"/>
                              <a:gd name="connsiteY1" fmla="*/ 427831 h 467826"/>
                              <a:gd name="connsiteX2" fmla="*/ 469503 w 606325"/>
                              <a:gd name="connsiteY2" fmla="*/ 441607 h 467826"/>
                              <a:gd name="connsiteX3" fmla="*/ 483299 w 606325"/>
                              <a:gd name="connsiteY3" fmla="*/ 427831 h 467826"/>
                              <a:gd name="connsiteX4" fmla="*/ 469503 w 606325"/>
                              <a:gd name="connsiteY4" fmla="*/ 414055 h 467826"/>
                              <a:gd name="connsiteX5" fmla="*/ 96641 w 606325"/>
                              <a:gd name="connsiteY5" fmla="*/ 234748 h 467826"/>
                              <a:gd name="connsiteX6" fmla="*/ 110439 w 606325"/>
                              <a:gd name="connsiteY6" fmla="*/ 248525 h 467826"/>
                              <a:gd name="connsiteX7" fmla="*/ 110439 w 606325"/>
                              <a:gd name="connsiteY7" fmla="*/ 351983 h 467826"/>
                              <a:gd name="connsiteX8" fmla="*/ 303777 w 606325"/>
                              <a:gd name="connsiteY8" fmla="*/ 414022 h 467826"/>
                              <a:gd name="connsiteX9" fmla="*/ 383889 w 606325"/>
                              <a:gd name="connsiteY9" fmla="*/ 404334 h 467826"/>
                              <a:gd name="connsiteX10" fmla="*/ 399111 w 606325"/>
                              <a:gd name="connsiteY10" fmla="*/ 414022 h 467826"/>
                              <a:gd name="connsiteX11" fmla="*/ 389408 w 606325"/>
                              <a:gd name="connsiteY11" fmla="*/ 430554 h 467826"/>
                              <a:gd name="connsiteX12" fmla="*/ 303777 w 606325"/>
                              <a:gd name="connsiteY12" fmla="*/ 441575 h 467826"/>
                              <a:gd name="connsiteX13" fmla="*/ 86939 w 606325"/>
                              <a:gd name="connsiteY13" fmla="*/ 368514 h 467826"/>
                              <a:gd name="connsiteX14" fmla="*/ 82844 w 606325"/>
                              <a:gd name="connsiteY14" fmla="*/ 358826 h 467826"/>
                              <a:gd name="connsiteX15" fmla="*/ 82844 w 606325"/>
                              <a:gd name="connsiteY15" fmla="*/ 248525 h 467826"/>
                              <a:gd name="connsiteX16" fmla="*/ 96641 w 606325"/>
                              <a:gd name="connsiteY16" fmla="*/ 234748 h 467826"/>
                              <a:gd name="connsiteX17" fmla="*/ 296210 w 606325"/>
                              <a:gd name="connsiteY17" fmla="*/ 0 h 467826"/>
                              <a:gd name="connsiteX18" fmla="*/ 336974 w 606325"/>
                              <a:gd name="connsiteY18" fmla="*/ 7266 h 467826"/>
                              <a:gd name="connsiteX19" fmla="*/ 577199 w 606325"/>
                              <a:gd name="connsiteY19" fmla="*/ 95520 h 467826"/>
                              <a:gd name="connsiteX20" fmla="*/ 606215 w 606325"/>
                              <a:gd name="connsiteY20" fmla="*/ 139603 h 467826"/>
                              <a:gd name="connsiteX21" fmla="*/ 574440 w 606325"/>
                              <a:gd name="connsiteY21" fmla="*/ 183775 h 467826"/>
                              <a:gd name="connsiteX22" fmla="*/ 481964 w 606325"/>
                              <a:gd name="connsiteY22" fmla="*/ 218260 h 467826"/>
                              <a:gd name="connsiteX23" fmla="*/ 481964 w 606325"/>
                              <a:gd name="connsiteY23" fmla="*/ 361618 h 467826"/>
                              <a:gd name="connsiteX24" fmla="*/ 495760 w 606325"/>
                              <a:gd name="connsiteY24" fmla="*/ 352019 h 467826"/>
                              <a:gd name="connsiteX25" fmla="*/ 495760 w 606325"/>
                              <a:gd name="connsiteY25" fmla="*/ 248567 h 467826"/>
                              <a:gd name="connsiteX26" fmla="*/ 509555 w 606325"/>
                              <a:gd name="connsiteY26" fmla="*/ 234791 h 467826"/>
                              <a:gd name="connsiteX27" fmla="*/ 523351 w 606325"/>
                              <a:gd name="connsiteY27" fmla="*/ 248567 h 467826"/>
                              <a:gd name="connsiteX28" fmla="*/ 523351 w 606325"/>
                              <a:gd name="connsiteY28" fmla="*/ 358863 h 467826"/>
                              <a:gd name="connsiteX29" fmla="*/ 519257 w 606325"/>
                              <a:gd name="connsiteY29" fmla="*/ 368550 h 467826"/>
                              <a:gd name="connsiteX30" fmla="*/ 488817 w 606325"/>
                              <a:gd name="connsiteY30" fmla="*/ 390592 h 467826"/>
                              <a:gd name="connsiteX31" fmla="*/ 510980 w 606325"/>
                              <a:gd name="connsiteY31" fmla="*/ 426409 h 467826"/>
                              <a:gd name="connsiteX32" fmla="*/ 469503 w 606325"/>
                              <a:gd name="connsiteY32" fmla="*/ 467826 h 467826"/>
                              <a:gd name="connsiteX33" fmla="*/ 428116 w 606325"/>
                              <a:gd name="connsiteY33" fmla="*/ 426409 h 467826"/>
                              <a:gd name="connsiteX34" fmla="*/ 455707 w 606325"/>
                              <a:gd name="connsiteY34" fmla="*/ 387837 h 467826"/>
                              <a:gd name="connsiteX35" fmla="*/ 455707 w 606325"/>
                              <a:gd name="connsiteY35" fmla="*/ 216837 h 467826"/>
                              <a:gd name="connsiteX36" fmla="*/ 294163 w 606325"/>
                              <a:gd name="connsiteY36" fmla="*/ 152046 h 467826"/>
                              <a:gd name="connsiteX37" fmla="*/ 269241 w 606325"/>
                              <a:gd name="connsiteY37" fmla="*/ 138270 h 467826"/>
                              <a:gd name="connsiteX38" fmla="*/ 296922 w 606325"/>
                              <a:gd name="connsiteY38" fmla="*/ 124494 h 467826"/>
                              <a:gd name="connsiteX39" fmla="*/ 323178 w 606325"/>
                              <a:gd name="connsiteY39" fmla="*/ 134093 h 467826"/>
                              <a:gd name="connsiteX40" fmla="*/ 469503 w 606325"/>
                              <a:gd name="connsiteY40" fmla="*/ 193374 h 467826"/>
                              <a:gd name="connsiteX41" fmla="*/ 566163 w 606325"/>
                              <a:gd name="connsiteY41" fmla="*/ 156134 h 467826"/>
                              <a:gd name="connsiteX42" fmla="*/ 579959 w 606325"/>
                              <a:gd name="connsiteY42" fmla="*/ 138270 h 467826"/>
                              <a:gd name="connsiteX43" fmla="*/ 567587 w 606325"/>
                              <a:gd name="connsiteY43" fmla="*/ 123072 h 467826"/>
                              <a:gd name="connsiteX44" fmla="*/ 327273 w 606325"/>
                              <a:gd name="connsiteY44" fmla="*/ 34817 h 467826"/>
                              <a:gd name="connsiteX45" fmla="*/ 265147 w 606325"/>
                              <a:gd name="connsiteY45" fmla="*/ 34817 h 467826"/>
                              <a:gd name="connsiteX46" fmla="*/ 40052 w 606325"/>
                              <a:gd name="connsiteY46" fmla="*/ 120317 h 467826"/>
                              <a:gd name="connsiteX47" fmla="*/ 27591 w 606325"/>
                              <a:gd name="connsiteY47" fmla="*/ 138270 h 467826"/>
                              <a:gd name="connsiteX48" fmla="*/ 40052 w 606325"/>
                              <a:gd name="connsiteY48" fmla="*/ 154801 h 467826"/>
                              <a:gd name="connsiteX49" fmla="*/ 280367 w 606325"/>
                              <a:gd name="connsiteY49" fmla="*/ 241634 h 467826"/>
                              <a:gd name="connsiteX50" fmla="*/ 339733 w 606325"/>
                              <a:gd name="connsiteY50" fmla="*/ 241634 h 467826"/>
                              <a:gd name="connsiteX51" fmla="*/ 394917 w 606325"/>
                              <a:gd name="connsiteY51" fmla="*/ 221015 h 467826"/>
                              <a:gd name="connsiteX52" fmla="*/ 412896 w 606325"/>
                              <a:gd name="connsiteY52" fmla="*/ 229280 h 467826"/>
                              <a:gd name="connsiteX53" fmla="*/ 404618 w 606325"/>
                              <a:gd name="connsiteY53" fmla="*/ 247144 h 467826"/>
                              <a:gd name="connsiteX54" fmla="*/ 349346 w 606325"/>
                              <a:gd name="connsiteY54" fmla="*/ 267853 h 467826"/>
                              <a:gd name="connsiteX55" fmla="*/ 310718 w 606325"/>
                              <a:gd name="connsiteY55" fmla="*/ 276118 h 467826"/>
                              <a:gd name="connsiteX56" fmla="*/ 270665 w 606325"/>
                              <a:gd name="connsiteY56" fmla="*/ 269275 h 467826"/>
                              <a:gd name="connsiteX57" fmla="*/ 30351 w 606325"/>
                              <a:gd name="connsiteY57" fmla="*/ 181020 h 467826"/>
                              <a:gd name="connsiteX58" fmla="*/ 0 w 606325"/>
                              <a:gd name="connsiteY58" fmla="*/ 138270 h 467826"/>
                              <a:gd name="connsiteX59" fmla="*/ 30351 w 606325"/>
                              <a:gd name="connsiteY59" fmla="*/ 94098 h 467826"/>
                              <a:gd name="connsiteX60" fmla="*/ 255445 w 606325"/>
                              <a:gd name="connsiteY60" fmla="*/ 7266 h 467826"/>
                              <a:gd name="connsiteX61" fmla="*/ 296210 w 606325"/>
                              <a:gd name="connsiteY61" fmla="*/ 0 h 46782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</a:cxnLst>
                            <a:rect l="l" t="t" r="r" b="b"/>
                            <a:pathLst>
                              <a:path w="606325" h="467826">
                                <a:moveTo>
                                  <a:pt x="469503" y="414055"/>
                                </a:moveTo>
                                <a:cubicBezTo>
                                  <a:pt x="461226" y="414055"/>
                                  <a:pt x="455707" y="419566"/>
                                  <a:pt x="455707" y="427831"/>
                                </a:cubicBezTo>
                                <a:cubicBezTo>
                                  <a:pt x="455707" y="436097"/>
                                  <a:pt x="461226" y="441607"/>
                                  <a:pt x="469503" y="441607"/>
                                </a:cubicBezTo>
                                <a:cubicBezTo>
                                  <a:pt x="477781" y="441607"/>
                                  <a:pt x="483299" y="436097"/>
                                  <a:pt x="483299" y="427831"/>
                                </a:cubicBezTo>
                                <a:cubicBezTo>
                                  <a:pt x="483299" y="419566"/>
                                  <a:pt x="477781" y="414055"/>
                                  <a:pt x="469503" y="414055"/>
                                </a:cubicBezTo>
                                <a:close/>
                                <a:moveTo>
                                  <a:pt x="96641" y="234748"/>
                                </a:moveTo>
                                <a:cubicBezTo>
                                  <a:pt x="104920" y="234748"/>
                                  <a:pt x="110439" y="240259"/>
                                  <a:pt x="110439" y="248525"/>
                                </a:cubicBezTo>
                                <a:lnTo>
                                  <a:pt x="110439" y="351983"/>
                                </a:lnTo>
                                <a:cubicBezTo>
                                  <a:pt x="153254" y="387802"/>
                                  <a:pt x="234791" y="414022"/>
                                  <a:pt x="303777" y="414022"/>
                                </a:cubicBezTo>
                                <a:cubicBezTo>
                                  <a:pt x="328701" y="414022"/>
                                  <a:pt x="356295" y="411266"/>
                                  <a:pt x="383889" y="404334"/>
                                </a:cubicBezTo>
                                <a:cubicBezTo>
                                  <a:pt x="390833" y="401578"/>
                                  <a:pt x="397687" y="407089"/>
                                  <a:pt x="399111" y="414022"/>
                                </a:cubicBezTo>
                                <a:cubicBezTo>
                                  <a:pt x="401870" y="420866"/>
                                  <a:pt x="396351" y="429132"/>
                                  <a:pt x="389408" y="430554"/>
                                </a:cubicBezTo>
                                <a:cubicBezTo>
                                  <a:pt x="360390" y="437486"/>
                                  <a:pt x="330036" y="441575"/>
                                  <a:pt x="303777" y="441575"/>
                                </a:cubicBezTo>
                                <a:cubicBezTo>
                                  <a:pt x="236126" y="441575"/>
                                  <a:pt x="140881" y="416777"/>
                                  <a:pt x="86939" y="368514"/>
                                </a:cubicBezTo>
                                <a:cubicBezTo>
                                  <a:pt x="84179" y="367092"/>
                                  <a:pt x="82844" y="363004"/>
                                  <a:pt x="82844" y="358826"/>
                                </a:cubicBezTo>
                                <a:lnTo>
                                  <a:pt x="82844" y="248525"/>
                                </a:lnTo>
                                <a:cubicBezTo>
                                  <a:pt x="82844" y="240259"/>
                                  <a:pt x="88363" y="234748"/>
                                  <a:pt x="96641" y="234748"/>
                                </a:cubicBezTo>
                                <a:close/>
                                <a:moveTo>
                                  <a:pt x="296210" y="0"/>
                                </a:moveTo>
                                <a:cubicBezTo>
                                  <a:pt x="310028" y="0"/>
                                  <a:pt x="323846" y="2422"/>
                                  <a:pt x="336974" y="7266"/>
                                </a:cubicBezTo>
                                <a:lnTo>
                                  <a:pt x="577199" y="95520"/>
                                </a:lnTo>
                                <a:cubicBezTo>
                                  <a:pt x="595178" y="102364"/>
                                  <a:pt x="607639" y="118984"/>
                                  <a:pt x="606215" y="139603"/>
                                </a:cubicBezTo>
                                <a:cubicBezTo>
                                  <a:pt x="606215" y="158979"/>
                                  <a:pt x="593843" y="176843"/>
                                  <a:pt x="574440" y="183775"/>
                                </a:cubicBezTo>
                                <a:lnTo>
                                  <a:pt x="481964" y="218260"/>
                                </a:lnTo>
                                <a:lnTo>
                                  <a:pt x="481964" y="361618"/>
                                </a:lnTo>
                                <a:cubicBezTo>
                                  <a:pt x="487482" y="358863"/>
                                  <a:pt x="491576" y="356108"/>
                                  <a:pt x="495760" y="352019"/>
                                </a:cubicBezTo>
                                <a:lnTo>
                                  <a:pt x="495760" y="248567"/>
                                </a:lnTo>
                                <a:cubicBezTo>
                                  <a:pt x="495760" y="240301"/>
                                  <a:pt x="501278" y="234791"/>
                                  <a:pt x="509555" y="234791"/>
                                </a:cubicBezTo>
                                <a:cubicBezTo>
                                  <a:pt x="517833" y="234791"/>
                                  <a:pt x="523351" y="240301"/>
                                  <a:pt x="523351" y="248567"/>
                                </a:cubicBezTo>
                                <a:lnTo>
                                  <a:pt x="523351" y="358863"/>
                                </a:lnTo>
                                <a:cubicBezTo>
                                  <a:pt x="523351" y="361618"/>
                                  <a:pt x="522016" y="365795"/>
                                  <a:pt x="519257" y="368550"/>
                                </a:cubicBezTo>
                                <a:cubicBezTo>
                                  <a:pt x="510980" y="375394"/>
                                  <a:pt x="499854" y="383660"/>
                                  <a:pt x="488817" y="390592"/>
                                </a:cubicBezTo>
                                <a:cubicBezTo>
                                  <a:pt x="502702" y="397524"/>
                                  <a:pt x="510980" y="411300"/>
                                  <a:pt x="510980" y="426409"/>
                                </a:cubicBezTo>
                                <a:cubicBezTo>
                                  <a:pt x="510980" y="449873"/>
                                  <a:pt x="493000" y="467826"/>
                                  <a:pt x="469503" y="467826"/>
                                </a:cubicBezTo>
                                <a:cubicBezTo>
                                  <a:pt x="446006" y="467826"/>
                                  <a:pt x="428116" y="449873"/>
                                  <a:pt x="428116" y="426409"/>
                                </a:cubicBezTo>
                                <a:cubicBezTo>
                                  <a:pt x="428116" y="408545"/>
                                  <a:pt x="439152" y="393347"/>
                                  <a:pt x="455707" y="387837"/>
                                </a:cubicBezTo>
                                <a:lnTo>
                                  <a:pt x="455707" y="216837"/>
                                </a:lnTo>
                                <a:lnTo>
                                  <a:pt x="294163" y="152046"/>
                                </a:lnTo>
                                <a:cubicBezTo>
                                  <a:pt x="280367" y="150624"/>
                                  <a:pt x="269241" y="145114"/>
                                  <a:pt x="269241" y="138270"/>
                                </a:cubicBezTo>
                                <a:cubicBezTo>
                                  <a:pt x="269241" y="131338"/>
                                  <a:pt x="281702" y="124494"/>
                                  <a:pt x="296922" y="124494"/>
                                </a:cubicBezTo>
                                <a:cubicBezTo>
                                  <a:pt x="309294" y="124494"/>
                                  <a:pt x="318995" y="128583"/>
                                  <a:pt x="323178" y="134093"/>
                                </a:cubicBezTo>
                                <a:lnTo>
                                  <a:pt x="469503" y="193374"/>
                                </a:lnTo>
                                <a:lnTo>
                                  <a:pt x="566163" y="156134"/>
                                </a:lnTo>
                                <a:cubicBezTo>
                                  <a:pt x="574440" y="153379"/>
                                  <a:pt x="579959" y="146536"/>
                                  <a:pt x="579959" y="138270"/>
                                </a:cubicBezTo>
                                <a:cubicBezTo>
                                  <a:pt x="579959" y="130005"/>
                                  <a:pt x="575864" y="124494"/>
                                  <a:pt x="567587" y="123072"/>
                                </a:cubicBezTo>
                                <a:lnTo>
                                  <a:pt x="327273" y="34817"/>
                                </a:lnTo>
                                <a:cubicBezTo>
                                  <a:pt x="306534" y="26552"/>
                                  <a:pt x="284461" y="27974"/>
                                  <a:pt x="265147" y="34817"/>
                                </a:cubicBezTo>
                                <a:lnTo>
                                  <a:pt x="40052" y="120317"/>
                                </a:lnTo>
                                <a:cubicBezTo>
                                  <a:pt x="29015" y="124494"/>
                                  <a:pt x="27591" y="135515"/>
                                  <a:pt x="27591" y="138270"/>
                                </a:cubicBezTo>
                                <a:cubicBezTo>
                                  <a:pt x="27591" y="141025"/>
                                  <a:pt x="29015" y="150624"/>
                                  <a:pt x="40052" y="154801"/>
                                </a:cubicBezTo>
                                <a:lnTo>
                                  <a:pt x="280367" y="241634"/>
                                </a:lnTo>
                                <a:cubicBezTo>
                                  <a:pt x="301016" y="248567"/>
                                  <a:pt x="321754" y="248567"/>
                                  <a:pt x="339733" y="241634"/>
                                </a:cubicBezTo>
                                <a:lnTo>
                                  <a:pt x="394917" y="221015"/>
                                </a:lnTo>
                                <a:cubicBezTo>
                                  <a:pt x="401859" y="218260"/>
                                  <a:pt x="410137" y="222348"/>
                                  <a:pt x="412896" y="229280"/>
                                </a:cubicBezTo>
                                <a:cubicBezTo>
                                  <a:pt x="415655" y="236124"/>
                                  <a:pt x="411561" y="244389"/>
                                  <a:pt x="404618" y="247144"/>
                                </a:cubicBezTo>
                                <a:lnTo>
                                  <a:pt x="349346" y="267853"/>
                                </a:lnTo>
                                <a:cubicBezTo>
                                  <a:pt x="338309" y="273363"/>
                                  <a:pt x="324513" y="276118"/>
                                  <a:pt x="310718" y="276118"/>
                                </a:cubicBezTo>
                                <a:cubicBezTo>
                                  <a:pt x="296922" y="276118"/>
                                  <a:pt x="283126" y="273363"/>
                                  <a:pt x="270665" y="269275"/>
                                </a:cubicBezTo>
                                <a:lnTo>
                                  <a:pt x="30351" y="181020"/>
                                </a:lnTo>
                                <a:cubicBezTo>
                                  <a:pt x="12460" y="174088"/>
                                  <a:pt x="0" y="157557"/>
                                  <a:pt x="0" y="138270"/>
                                </a:cubicBezTo>
                                <a:cubicBezTo>
                                  <a:pt x="0" y="118984"/>
                                  <a:pt x="11036" y="101031"/>
                                  <a:pt x="30351" y="94098"/>
                                </a:cubicBezTo>
                                <a:lnTo>
                                  <a:pt x="255445" y="7266"/>
                                </a:lnTo>
                                <a:cubicBezTo>
                                  <a:pt x="268574" y="2422"/>
                                  <a:pt x="282392" y="0"/>
                                  <a:pt x="296210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86" o:spid="_x0000_s1026" o:spt="203" style="position:absolute;left:0pt;margin-left:224.35pt;margin-top:18.85pt;height:19.8pt;width:19.8pt;z-index:251673600;mso-width-relative:page;mso-height-relative:page;" coordsize="312384,312384" o:gfxdata="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">
                <o:lock v:ext="edit" aspectratio="f"/>
                <v:rect id="_x0000_s1026" o:spid="_x0000_s1026" o:spt="1" style="position:absolute;left:0;top:0;height:312384;width:312384;v-text-anchor:middle;" fillcolor="#131313 [3207]" filled="t" stroked="f" coordsize="21600,21600" o:gfxdata="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qviAbsAAADc&#10;AAAADwAAAAAAAAABACAAAAAiAAAAZHJzL2Rvd25yZXYueG1sUEsBAhQAFAAAAAgAh07iQDMvBZ47&#10;AAAAOQAAABAAAAAAAAAAAQAgAAAACgEAAGRycy9zaGFwZXhtbC54bWxQSwUGAAAAAAYABgBbAQAA&#10;tAMAAAAA&#10;">
                  <v:fill on="t" focussize="0,0"/>
                  <v:stroke on="f" weight="2pt"/>
                  <v:imagedata o:title=""/>
                  <o:lock v:ext="edit" aspectratio="f"/>
                </v:rect>
                <v:shape id="mortarboard_176255" o:spid="_x0000_s1026" o:spt="100" style="position:absolute;left:32432;top:60700;height:190980;width:247520;" fillcolor="#FFFFFF [3212]" filled="t" stroked="f" coordsize="606325,467826" o:gfxdata="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e4WYOb4A&#10;AADcAAAADwAAAAAAAAABACAAAAAiAAAAZHJzL2Rvd25yZXYueG1sUEsBAhQAFAAAAAgAh07iQDMv&#10;BZ47AAAAOQAAABAAAAAAAAAAAQAgAAAADQEAAGRycy9zaGFwZXhtbC54bWxQSwUGAAAAAAYABgBb&#10;AQAAtwMAAAAA&#10;" path="m469503,414055c461226,414055,455707,419566,455707,427831c455707,436097,461226,441607,469503,441607c477781,441607,483299,436097,483299,427831c483299,419566,477781,414055,469503,414055xm96641,234748c104920,234748,110439,240259,110439,248525l110439,351983c153254,387802,234791,414022,303777,414022c328701,414022,356295,411266,383889,404334c390833,401578,397687,407089,399111,414022c401870,420866,396351,429132,389408,430554c360390,437486,330036,441575,303777,441575c236126,441575,140881,416777,86939,368514c84179,367092,82844,363004,82844,358826l82844,248525c82844,240259,88363,234748,96641,234748xm296210,0c310028,0,323846,2422,336974,7266l577199,95520c595178,102364,607639,118984,606215,139603c606215,158979,593843,176843,574440,183775l481964,218260,481964,361618c487482,358863,491576,356108,495760,352019l495760,248567c495760,240301,501278,234791,509555,234791c517833,234791,523351,240301,523351,248567l523351,358863c523351,361618,522016,365795,519257,368550c510980,375394,499854,383660,488817,390592c502702,397524,510980,411300,510980,426409c510980,449873,493000,467826,469503,467826c446006,467826,428116,449873,428116,426409c428116,408545,439152,393347,455707,387837l455707,216837,294163,152046c280367,150624,269241,145114,269241,138270c269241,131338,281702,124494,296922,124494c309294,124494,318995,128583,323178,134093l469503,193374,566163,156134c574440,153379,579959,146536,579959,138270c579959,130005,575864,124494,567587,123072l327273,34817c306534,26552,284461,27974,265147,34817l40052,120317c29015,124494,27591,135515,27591,138270c27591,141025,29015,150624,40052,154801l280367,241634c301016,248567,321754,248567,339733,241634l394917,221015c401859,218260,410137,222348,412896,229280c415655,236124,411561,244389,404618,247144l349346,267853c338309,273363,324513,276118,310718,276118c296922,276118,283126,273363,270665,269275l30351,181020c12460,174088,0,157557,0,138270c0,118984,11036,101031,30351,94098l255445,7266c268574,2422,282392,0,296210,0xe">
                  <v:path o:connectlocs="191665,169029;186033,174652;191665,180276;197297,174652;191665,169029;39451,95830;45084,101455;45084,143689;124010,169015;156714,165060;162929,169015;158967,175764;124010,180263;35491,150437;33819,146483;33819,101455;39451,95830;120921,0;137562,2966;235629,38994;247475,56989;234503,75022;196752,89099;196752,147622;202384,143704;202384,101472;208015,95848;213647,101472;213647,146498;211976,150452;199549,159450;208597,174072;191665,190980;174769,174072;186033,158326;186033,88519;120086,62069;109912,56445;121212,50822;131930,54740;191665,78940;231124,63738;236756,56445;231705,50241;133602,14213;108240,14213;16350,49116;11263,56445;16350,63194;114454,98641;138689,98641;161216,90224;168556,93598;165177,100891;142613,109345;126844,112719;110493,109925;12390,73897;0,56445;12390,38413;104280,2966;120921,0" o:connectangles="0,0,0,0,0,0,0,0,0,0,0,0,0,0,0,0,0,0,0,0,0,0,0,0,0,0,0,0,0,0,0,0,0,0,0,0,0,0,0,0,0,0,0,0,0,0,0,0,0,0,0,0,0,0,0,0,0,0,0,0,0,0"/>
                  <v:fill on="t" focussize="0,0"/>
                  <v:stroke on="f"/>
                  <v:imagedata o:title=""/>
                  <o:lock v:ext="edit" aspectratio="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97790</wp:posOffset>
                </wp:positionH>
                <wp:positionV relativeFrom="paragraph">
                  <wp:posOffset>6105525</wp:posOffset>
                </wp:positionV>
                <wp:extent cx="251460" cy="251460"/>
                <wp:effectExtent l="0" t="0" r="0" b="0"/>
                <wp:wrapNone/>
                <wp:docPr id="191" name="组合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251460"/>
                          <a:chOff x="0" y="2656602"/>
                          <a:chExt cx="312384" cy="312384"/>
                        </a:xfrm>
                      </wpg:grpSpPr>
                      <wps:wsp>
                        <wps:cNvPr id="5" name="矩形 5"/>
                        <wps:cNvSpPr/>
                        <wps:spPr>
                          <a:xfrm>
                            <a:off x="0" y="2656602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6" name="Shape 2614"/>
                        <wps:cNvSpPr/>
                        <wps:spPr>
                          <a:xfrm>
                            <a:off x="45447" y="2702049"/>
                            <a:ext cx="221489" cy="221489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7958" y="17505"/>
                                </a:moveTo>
                                <a:cubicBezTo>
                                  <a:pt x="17372" y="16944"/>
                                  <a:pt x="16242" y="15945"/>
                                  <a:pt x="15117" y="15413"/>
                                </a:cubicBezTo>
                                <a:cubicBezTo>
                                  <a:pt x="14189" y="14975"/>
                                  <a:pt x="13657" y="14531"/>
                                  <a:pt x="13491" y="14057"/>
                                </a:cubicBezTo>
                                <a:cubicBezTo>
                                  <a:pt x="13377" y="13728"/>
                                  <a:pt x="13428" y="13351"/>
                                  <a:pt x="13649" y="12904"/>
                                </a:cubicBezTo>
                                <a:cubicBezTo>
                                  <a:pt x="13815" y="12567"/>
                                  <a:pt x="13972" y="12286"/>
                                  <a:pt x="14117" y="12028"/>
                                </a:cubicBezTo>
                                <a:cubicBezTo>
                                  <a:pt x="14730" y="10934"/>
                                  <a:pt x="15203" y="10145"/>
                                  <a:pt x="15203" y="7348"/>
                                </a:cubicBezTo>
                                <a:cubicBezTo>
                                  <a:pt x="15203" y="3162"/>
                                  <a:pt x="12787" y="2951"/>
                                  <a:pt x="12309" y="2951"/>
                                </a:cubicBezTo>
                                <a:cubicBezTo>
                                  <a:pt x="11917" y="2951"/>
                                  <a:pt x="11672" y="3037"/>
                                  <a:pt x="11435" y="3121"/>
                                </a:cubicBezTo>
                                <a:cubicBezTo>
                                  <a:pt x="11175" y="3213"/>
                                  <a:pt x="10907" y="3309"/>
                                  <a:pt x="10296" y="3319"/>
                                </a:cubicBezTo>
                                <a:cubicBezTo>
                                  <a:pt x="9190" y="3337"/>
                                  <a:pt x="6873" y="3375"/>
                                  <a:pt x="6873" y="7226"/>
                                </a:cubicBezTo>
                                <a:cubicBezTo>
                                  <a:pt x="6873" y="9919"/>
                                  <a:pt x="7574" y="11156"/>
                                  <a:pt x="8125" y="12150"/>
                                </a:cubicBezTo>
                                <a:cubicBezTo>
                                  <a:pt x="8266" y="12404"/>
                                  <a:pt x="8399" y="12645"/>
                                  <a:pt x="8505" y="12885"/>
                                </a:cubicBezTo>
                                <a:cubicBezTo>
                                  <a:pt x="8973" y="13949"/>
                                  <a:pt x="8631" y="14693"/>
                                  <a:pt x="7426" y="15224"/>
                                </a:cubicBezTo>
                                <a:cubicBezTo>
                                  <a:pt x="5905" y="15897"/>
                                  <a:pt x="5188" y="16247"/>
                                  <a:pt x="3693" y="17562"/>
                                </a:cubicBezTo>
                                <a:cubicBezTo>
                                  <a:pt x="2017" y="15800"/>
                                  <a:pt x="982" y="13423"/>
                                  <a:pt x="982" y="10800"/>
                                </a:cubicBezTo>
                                <a:cubicBezTo>
                                  <a:pt x="982" y="5377"/>
                                  <a:pt x="5377" y="982"/>
                                  <a:pt x="10800" y="982"/>
                                </a:cubicBezTo>
                                <a:cubicBezTo>
                                  <a:pt x="16223" y="982"/>
                                  <a:pt x="20618" y="5377"/>
                                  <a:pt x="20618" y="10800"/>
                                </a:cubicBezTo>
                                <a:cubicBezTo>
                                  <a:pt x="20618" y="13395"/>
                                  <a:pt x="19603" y="15749"/>
                                  <a:pt x="17958" y="17505"/>
                                </a:cubicBezTo>
                                <a:moveTo>
                                  <a:pt x="10800" y="20618"/>
                                </a:moveTo>
                                <a:cubicBezTo>
                                  <a:pt x="8356" y="20618"/>
                                  <a:pt x="6125" y="19720"/>
                                  <a:pt x="4407" y="18242"/>
                                </a:cubicBezTo>
                                <a:cubicBezTo>
                                  <a:pt x="5730" y="17084"/>
                                  <a:pt x="6362" y="16767"/>
                                  <a:pt x="7823" y="16122"/>
                                </a:cubicBezTo>
                                <a:cubicBezTo>
                                  <a:pt x="9515" y="15375"/>
                                  <a:pt x="10091" y="14051"/>
                                  <a:pt x="9403" y="12489"/>
                                </a:cubicBezTo>
                                <a:cubicBezTo>
                                  <a:pt x="9279" y="12208"/>
                                  <a:pt x="9136" y="11949"/>
                                  <a:pt x="8984" y="11674"/>
                                </a:cubicBezTo>
                                <a:cubicBezTo>
                                  <a:pt x="8461" y="10732"/>
                                  <a:pt x="7855" y="9665"/>
                                  <a:pt x="7855" y="7226"/>
                                </a:cubicBezTo>
                                <a:cubicBezTo>
                                  <a:pt x="7855" y="4341"/>
                                  <a:pt x="9224" y="4318"/>
                                  <a:pt x="10312" y="4300"/>
                                </a:cubicBezTo>
                                <a:cubicBezTo>
                                  <a:pt x="11084" y="4287"/>
                                  <a:pt x="11461" y="4154"/>
                                  <a:pt x="11763" y="4047"/>
                                </a:cubicBezTo>
                                <a:cubicBezTo>
                                  <a:pt x="11964" y="3975"/>
                                  <a:pt x="12086" y="3933"/>
                                  <a:pt x="12309" y="3933"/>
                                </a:cubicBezTo>
                                <a:cubicBezTo>
                                  <a:pt x="13218" y="3933"/>
                                  <a:pt x="14221" y="4830"/>
                                  <a:pt x="14221" y="7348"/>
                                </a:cubicBezTo>
                                <a:cubicBezTo>
                                  <a:pt x="14221" y="9888"/>
                                  <a:pt x="13840" y="10513"/>
                                  <a:pt x="13261" y="11548"/>
                                </a:cubicBezTo>
                                <a:cubicBezTo>
                                  <a:pt x="13108" y="11820"/>
                                  <a:pt x="12943" y="12115"/>
                                  <a:pt x="12768" y="12470"/>
                                </a:cubicBezTo>
                                <a:cubicBezTo>
                                  <a:pt x="12430" y="13155"/>
                                  <a:pt x="12362" y="13798"/>
                                  <a:pt x="12565" y="14380"/>
                                </a:cubicBezTo>
                                <a:cubicBezTo>
                                  <a:pt x="12825" y="15126"/>
                                  <a:pt x="13502" y="15737"/>
                                  <a:pt x="14696" y="16302"/>
                                </a:cubicBezTo>
                                <a:cubicBezTo>
                                  <a:pt x="15675" y="16764"/>
                                  <a:pt x="16700" y="17667"/>
                                  <a:pt x="17251" y="18189"/>
                                </a:cubicBezTo>
                                <a:cubicBezTo>
                                  <a:pt x="15525" y="19697"/>
                                  <a:pt x="13272" y="20618"/>
                                  <a:pt x="10800" y="20618"/>
                                </a:cubicBezTo>
                                <a:moveTo>
                                  <a:pt x="10800" y="0"/>
                                </a:moveTo>
                                <a:cubicBezTo>
                                  <a:pt x="4835" y="0"/>
                                  <a:pt x="0" y="4835"/>
                                  <a:pt x="0" y="10800"/>
                                </a:cubicBezTo>
                                <a:cubicBezTo>
                                  <a:pt x="0" y="16764"/>
                                  <a:pt x="4835" y="21600"/>
                                  <a:pt x="10800" y="21600"/>
                                </a:cubicBezTo>
                                <a:cubicBezTo>
                                  <a:pt x="16765" y="21600"/>
                                  <a:pt x="21600" y="16764"/>
                                  <a:pt x="21600" y="10800"/>
                                </a:cubicBezTo>
                                <a:cubicBezTo>
                                  <a:pt x="21600" y="4835"/>
                                  <a:pt x="16765" y="0"/>
                                  <a:pt x="10800" y="0"/>
                                </a:cubicBezTo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90" o:spid="_x0000_s1026" o:spt="203" style="position:absolute;left:0pt;margin-left:7.7pt;margin-top:480.75pt;height:19.8pt;width:19.8pt;z-index:251672576;mso-width-relative:page;mso-height-relative:page;" coordorigin="0,2656602" coordsize="312384,312384" o:gfxdata="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">
                <o:lock v:ext="edit" aspectratio="f"/>
                <v:rect id="_x0000_s1026" o:spid="_x0000_s1026" o:spt="1" style="position:absolute;left:0;top:2656602;height:312384;width:312384;v-text-anchor:middle;" fillcolor="#131313 [3207]" filled="t" stroked="f" coordsize="21600,21600" o:gfxdata="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bSGhvQAA&#10;ANoAAAAPAAAAAAAAAAEAIAAAACIAAABkcnMvZG93bnJldi54bWxQSwECFAAUAAAACACHTuJAMy8F&#10;njsAAAA5AAAAEAAAAAAAAAABACAAAAAMAQAAZHJzL3NoYXBleG1sLnhtbFBLBQYAAAAABgAGAFsB&#10;AAC2AwAAAAA=&#10;">
                  <v:fill on="t" focussize="0,0"/>
                  <v:stroke on="f" weight="2pt"/>
                  <v:imagedata o:title=""/>
                  <o:lock v:ext="edit" aspectratio="f"/>
                </v:rect>
                <v:shape id="Shape 2614" o:spid="_x0000_s1026" o:spt="100" style="position:absolute;left:45447;top:2702049;height:221489;width:221489;v-text-anchor:middle;" fillcolor="#FFFFFF [3212]" filled="t" stroked="f" coordsize="21600,21600" o:gfxdata="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EgIVL4A&#10;AADaAAAADwAAAAAAAAABACAAAAAiAAAAZHJzL2Rvd25yZXYueG1sUEsBAhQAFAAAAAgAh07iQDMv&#10;BZ47AAAAOQAAABAAAAAAAAAAAQAgAAAADQEAAGRycy9zaGFwZXhtbC54bWxQSwUGAAAAAAYABgBb&#10;AQAAtwMAAAAA&#10;" path="m17958,17505c17372,16944,16242,15945,15117,15413c14189,14975,13657,14531,13491,14057c13377,13728,13428,13351,13649,12904c13815,12567,13972,12286,14117,12028c14730,10934,15203,10145,15203,7348c15203,3162,12787,2951,12309,2951c11917,2951,11672,3037,11435,3121c11175,3213,10907,3309,10296,3319c9190,3337,6873,3375,6873,7226c6873,9919,7574,11156,8125,12150c8266,12404,8399,12645,8505,12885c8973,13949,8631,14693,7426,15224c5905,15897,5188,16247,3693,17562c2017,15800,982,13423,982,10800c982,5377,5377,982,10800,982c16223,982,20618,5377,20618,10800c20618,13395,19603,15749,17958,17505m10800,20618c8356,20618,6125,19720,4407,18242c5730,17084,6362,16767,7823,16122c9515,15375,10091,14051,9403,12489c9279,12208,9136,11949,8984,11674c8461,10732,7855,9665,7855,7226c7855,4341,9224,4318,10312,4300c11084,4287,11461,4154,11763,4047c11964,3975,12086,3933,12309,3933c13218,3933,14221,4830,14221,7348c14221,9888,13840,10513,13261,11548c13108,11820,12943,12115,12768,12470c12430,13155,12362,13798,12565,14380c12825,15126,13502,15737,14696,16302c15675,16764,16700,17667,17251,18189c15525,19697,13272,20618,10800,20618m10800,0c4835,0,0,4835,0,10800c0,16764,4835,21600,10800,21600c16765,21600,21600,16764,21600,10800c21600,4835,16765,0,10800,0e">
                  <v:path o:connectlocs="110744,110744;110744,110744;110744,110744;110744,110744" o:connectangles="0,82,164,247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97790</wp:posOffset>
                </wp:positionH>
                <wp:positionV relativeFrom="paragraph">
                  <wp:posOffset>2174240</wp:posOffset>
                </wp:positionV>
                <wp:extent cx="251460" cy="251460"/>
                <wp:effectExtent l="0" t="0" r="0" b="0"/>
                <wp:wrapNone/>
                <wp:docPr id="110" name="组合 1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251460"/>
                          <a:chOff x="0" y="2043146"/>
                          <a:chExt cx="312384" cy="312384"/>
                        </a:xfrm>
                      </wpg:grpSpPr>
                      <wps:wsp>
                        <wps:cNvPr id="111" name="矩形 111"/>
                        <wps:cNvSpPr/>
                        <wps:spPr>
                          <a:xfrm>
                            <a:off x="0" y="2043146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13" name="Shape 2591"/>
                        <wps:cNvSpPr/>
                        <wps:spPr>
                          <a:xfrm>
                            <a:off x="45447" y="2102410"/>
                            <a:ext cx="221489" cy="184431"/>
                          </a:xfrm>
                          <a:custGeom>
                            <a:avLst/>
                            <a:gdLst>
                              <a:gd name="connsiteX0" fmla="*/ 395628 w 607639"/>
                              <a:gd name="connsiteY0" fmla="*/ 339326 h 505975"/>
                              <a:gd name="connsiteX1" fmla="*/ 394916 w 607639"/>
                              <a:gd name="connsiteY1" fmla="*/ 339770 h 505975"/>
                              <a:gd name="connsiteX2" fmla="*/ 394916 w 607639"/>
                              <a:gd name="connsiteY2" fmla="*/ 414603 h 505975"/>
                              <a:gd name="connsiteX3" fmla="*/ 394916 w 607639"/>
                              <a:gd name="connsiteY3" fmla="*/ 467129 h 505975"/>
                              <a:gd name="connsiteX4" fmla="*/ 427314 w 607639"/>
                              <a:gd name="connsiteY4" fmla="*/ 427757 h 505975"/>
                              <a:gd name="connsiteX5" fmla="*/ 435414 w 607639"/>
                              <a:gd name="connsiteY5" fmla="*/ 424646 h 505975"/>
                              <a:gd name="connsiteX6" fmla="*/ 443513 w 607639"/>
                              <a:gd name="connsiteY6" fmla="*/ 428735 h 505975"/>
                              <a:gd name="connsiteX7" fmla="*/ 476000 w 607639"/>
                              <a:gd name="connsiteY7" fmla="*/ 468195 h 505975"/>
                              <a:gd name="connsiteX8" fmla="*/ 476000 w 607639"/>
                              <a:gd name="connsiteY8" fmla="*/ 414603 h 505975"/>
                              <a:gd name="connsiteX9" fmla="*/ 476000 w 607639"/>
                              <a:gd name="connsiteY9" fmla="*/ 339770 h 505975"/>
                              <a:gd name="connsiteX10" fmla="*/ 472885 w 607639"/>
                              <a:gd name="connsiteY10" fmla="*/ 339770 h 505975"/>
                              <a:gd name="connsiteX11" fmla="*/ 468880 w 607639"/>
                              <a:gd name="connsiteY11" fmla="*/ 343770 h 505975"/>
                              <a:gd name="connsiteX12" fmla="*/ 460780 w 607639"/>
                              <a:gd name="connsiteY12" fmla="*/ 366077 h 505975"/>
                              <a:gd name="connsiteX13" fmla="*/ 435414 w 607639"/>
                              <a:gd name="connsiteY13" fmla="*/ 384208 h 505975"/>
                              <a:gd name="connsiteX14" fmla="*/ 410136 w 607639"/>
                              <a:gd name="connsiteY14" fmla="*/ 367055 h 505975"/>
                              <a:gd name="connsiteX15" fmla="*/ 402037 w 607639"/>
                              <a:gd name="connsiteY15" fmla="*/ 343770 h 505975"/>
                              <a:gd name="connsiteX16" fmla="*/ 397943 w 607639"/>
                              <a:gd name="connsiteY16" fmla="*/ 339770 h 505975"/>
                              <a:gd name="connsiteX17" fmla="*/ 395628 w 607639"/>
                              <a:gd name="connsiteY17" fmla="*/ 339326 h 505975"/>
                              <a:gd name="connsiteX18" fmla="*/ 70817 w 607639"/>
                              <a:gd name="connsiteY18" fmla="*/ 333633 h 505975"/>
                              <a:gd name="connsiteX19" fmla="*/ 182283 w 607639"/>
                              <a:gd name="connsiteY19" fmla="*/ 333633 h 505975"/>
                              <a:gd name="connsiteX20" fmla="*/ 192432 w 607639"/>
                              <a:gd name="connsiteY20" fmla="*/ 343759 h 505975"/>
                              <a:gd name="connsiteX21" fmla="*/ 182283 w 607639"/>
                              <a:gd name="connsiteY21" fmla="*/ 353885 h 505975"/>
                              <a:gd name="connsiteX22" fmla="*/ 70817 w 607639"/>
                              <a:gd name="connsiteY22" fmla="*/ 353885 h 505975"/>
                              <a:gd name="connsiteX23" fmla="*/ 60757 w 607639"/>
                              <a:gd name="connsiteY23" fmla="*/ 343759 h 505975"/>
                              <a:gd name="connsiteX24" fmla="*/ 70817 w 607639"/>
                              <a:gd name="connsiteY24" fmla="*/ 333633 h 505975"/>
                              <a:gd name="connsiteX25" fmla="*/ 70816 w 607639"/>
                              <a:gd name="connsiteY25" fmla="*/ 262927 h 505975"/>
                              <a:gd name="connsiteX26" fmla="*/ 202555 w 607639"/>
                              <a:gd name="connsiteY26" fmla="*/ 262927 h 505975"/>
                              <a:gd name="connsiteX27" fmla="*/ 212614 w 607639"/>
                              <a:gd name="connsiteY27" fmla="*/ 273053 h 505975"/>
                              <a:gd name="connsiteX28" fmla="*/ 202555 w 607639"/>
                              <a:gd name="connsiteY28" fmla="*/ 283179 h 505975"/>
                              <a:gd name="connsiteX29" fmla="*/ 70816 w 607639"/>
                              <a:gd name="connsiteY29" fmla="*/ 283179 h 505975"/>
                              <a:gd name="connsiteX30" fmla="*/ 60757 w 607639"/>
                              <a:gd name="connsiteY30" fmla="*/ 273053 h 505975"/>
                              <a:gd name="connsiteX31" fmla="*/ 70816 w 607639"/>
                              <a:gd name="connsiteY31" fmla="*/ 262927 h 505975"/>
                              <a:gd name="connsiteX32" fmla="*/ 435415 w 607639"/>
                              <a:gd name="connsiteY32" fmla="*/ 222444 h 505975"/>
                              <a:gd name="connsiteX33" fmla="*/ 405067 w 607639"/>
                              <a:gd name="connsiteY33" fmla="*/ 252765 h 505975"/>
                              <a:gd name="connsiteX34" fmla="*/ 435415 w 607639"/>
                              <a:gd name="connsiteY34" fmla="*/ 283176 h 505975"/>
                              <a:gd name="connsiteX35" fmla="*/ 465852 w 607639"/>
                              <a:gd name="connsiteY35" fmla="*/ 252765 h 505975"/>
                              <a:gd name="connsiteX36" fmla="*/ 435415 w 607639"/>
                              <a:gd name="connsiteY36" fmla="*/ 222444 h 505975"/>
                              <a:gd name="connsiteX37" fmla="*/ 435415 w 607639"/>
                              <a:gd name="connsiteY37" fmla="*/ 202170 h 505975"/>
                              <a:gd name="connsiteX38" fmla="*/ 486055 w 607639"/>
                              <a:gd name="connsiteY38" fmla="*/ 252765 h 505975"/>
                              <a:gd name="connsiteX39" fmla="*/ 435415 w 607639"/>
                              <a:gd name="connsiteY39" fmla="*/ 303361 h 505975"/>
                              <a:gd name="connsiteX40" fmla="*/ 384864 w 607639"/>
                              <a:gd name="connsiteY40" fmla="*/ 252765 h 505975"/>
                              <a:gd name="connsiteX41" fmla="*/ 435415 w 607639"/>
                              <a:gd name="connsiteY41" fmla="*/ 202170 h 505975"/>
                              <a:gd name="connsiteX42" fmla="*/ 70816 w 607639"/>
                              <a:gd name="connsiteY42" fmla="*/ 202170 h 505975"/>
                              <a:gd name="connsiteX43" fmla="*/ 253132 w 607639"/>
                              <a:gd name="connsiteY43" fmla="*/ 202170 h 505975"/>
                              <a:gd name="connsiteX44" fmla="*/ 263280 w 607639"/>
                              <a:gd name="connsiteY44" fmla="*/ 212296 h 505975"/>
                              <a:gd name="connsiteX45" fmla="*/ 253132 w 607639"/>
                              <a:gd name="connsiteY45" fmla="*/ 222422 h 505975"/>
                              <a:gd name="connsiteX46" fmla="*/ 70816 w 607639"/>
                              <a:gd name="connsiteY46" fmla="*/ 222422 h 505975"/>
                              <a:gd name="connsiteX47" fmla="*/ 60757 w 607639"/>
                              <a:gd name="connsiteY47" fmla="*/ 212296 h 505975"/>
                              <a:gd name="connsiteX48" fmla="*/ 70816 w 607639"/>
                              <a:gd name="connsiteY48" fmla="*/ 202170 h 505975"/>
                              <a:gd name="connsiteX49" fmla="*/ 435414 w 607639"/>
                              <a:gd name="connsiteY49" fmla="*/ 141578 h 505975"/>
                              <a:gd name="connsiteX50" fmla="*/ 429361 w 607639"/>
                              <a:gd name="connsiteY50" fmla="*/ 145577 h 505975"/>
                              <a:gd name="connsiteX51" fmla="*/ 421262 w 607639"/>
                              <a:gd name="connsiteY51" fmla="*/ 167796 h 505975"/>
                              <a:gd name="connsiteX52" fmla="*/ 406042 w 607639"/>
                              <a:gd name="connsiteY52" fmla="*/ 182994 h 505975"/>
                              <a:gd name="connsiteX53" fmla="*/ 384859 w 607639"/>
                              <a:gd name="connsiteY53" fmla="*/ 182016 h 505975"/>
                              <a:gd name="connsiteX54" fmla="*/ 364566 w 607639"/>
                              <a:gd name="connsiteY54" fmla="*/ 171885 h 505975"/>
                              <a:gd name="connsiteX55" fmla="*/ 357445 w 607639"/>
                              <a:gd name="connsiteY55" fmla="*/ 172862 h 505975"/>
                              <a:gd name="connsiteX56" fmla="*/ 356466 w 607639"/>
                              <a:gd name="connsiteY56" fmla="*/ 179972 h 505975"/>
                              <a:gd name="connsiteX57" fmla="*/ 366613 w 607639"/>
                              <a:gd name="connsiteY57" fmla="*/ 200236 h 505975"/>
                              <a:gd name="connsiteX58" fmla="*/ 367592 w 607639"/>
                              <a:gd name="connsiteY58" fmla="*/ 221388 h 505975"/>
                              <a:gd name="connsiteX59" fmla="*/ 352372 w 607639"/>
                              <a:gd name="connsiteY59" fmla="*/ 236586 h 505975"/>
                              <a:gd name="connsiteX60" fmla="*/ 330121 w 607639"/>
                              <a:gd name="connsiteY60" fmla="*/ 244673 h 505975"/>
                              <a:gd name="connsiteX61" fmla="*/ 324068 w 607639"/>
                              <a:gd name="connsiteY61" fmla="*/ 252761 h 505975"/>
                              <a:gd name="connsiteX62" fmla="*/ 328073 w 607639"/>
                              <a:gd name="connsiteY62" fmla="*/ 258805 h 505975"/>
                              <a:gd name="connsiteX63" fmla="*/ 350414 w 607639"/>
                              <a:gd name="connsiteY63" fmla="*/ 266892 h 505975"/>
                              <a:gd name="connsiteX64" fmla="*/ 365545 w 607639"/>
                              <a:gd name="connsiteY64" fmla="*/ 282090 h 505975"/>
                              <a:gd name="connsiteX65" fmla="*/ 364566 w 607639"/>
                              <a:gd name="connsiteY65" fmla="*/ 303331 h 505975"/>
                              <a:gd name="connsiteX66" fmla="*/ 354419 w 607639"/>
                              <a:gd name="connsiteY66" fmla="*/ 323595 h 505975"/>
                              <a:gd name="connsiteX67" fmla="*/ 355487 w 607639"/>
                              <a:gd name="connsiteY67" fmla="*/ 330616 h 505975"/>
                              <a:gd name="connsiteX68" fmla="*/ 362518 w 607639"/>
                              <a:gd name="connsiteY68" fmla="*/ 331682 h 505975"/>
                              <a:gd name="connsiteX69" fmla="*/ 382812 w 607639"/>
                              <a:gd name="connsiteY69" fmla="*/ 321550 h 505975"/>
                              <a:gd name="connsiteX70" fmla="*/ 395984 w 607639"/>
                              <a:gd name="connsiteY70" fmla="*/ 319506 h 505975"/>
                              <a:gd name="connsiteX71" fmla="*/ 399100 w 607639"/>
                              <a:gd name="connsiteY71" fmla="*/ 319773 h 505975"/>
                              <a:gd name="connsiteX72" fmla="*/ 406131 w 607639"/>
                              <a:gd name="connsiteY72" fmla="*/ 321550 h 505975"/>
                              <a:gd name="connsiteX73" fmla="*/ 420016 w 607639"/>
                              <a:gd name="connsiteY73" fmla="*/ 334171 h 505975"/>
                              <a:gd name="connsiteX74" fmla="*/ 421262 w 607639"/>
                              <a:gd name="connsiteY74" fmla="*/ 336749 h 505975"/>
                              <a:gd name="connsiteX75" fmla="*/ 429361 w 607639"/>
                              <a:gd name="connsiteY75" fmla="*/ 358967 h 505975"/>
                              <a:gd name="connsiteX76" fmla="*/ 430608 w 607639"/>
                              <a:gd name="connsiteY76" fmla="*/ 361278 h 505975"/>
                              <a:gd name="connsiteX77" fmla="*/ 431053 w 607639"/>
                              <a:gd name="connsiteY77" fmla="*/ 361723 h 505975"/>
                              <a:gd name="connsiteX78" fmla="*/ 431943 w 607639"/>
                              <a:gd name="connsiteY78" fmla="*/ 362256 h 505975"/>
                              <a:gd name="connsiteX79" fmla="*/ 435414 w 607639"/>
                              <a:gd name="connsiteY79" fmla="*/ 362967 h 505975"/>
                              <a:gd name="connsiteX80" fmla="*/ 441555 w 607639"/>
                              <a:gd name="connsiteY80" fmla="*/ 358967 h 505975"/>
                              <a:gd name="connsiteX81" fmla="*/ 449655 w 607639"/>
                              <a:gd name="connsiteY81" fmla="*/ 336749 h 505975"/>
                              <a:gd name="connsiteX82" fmla="*/ 451524 w 607639"/>
                              <a:gd name="connsiteY82" fmla="*/ 332838 h 505975"/>
                              <a:gd name="connsiteX83" fmla="*/ 453927 w 607639"/>
                              <a:gd name="connsiteY83" fmla="*/ 329371 h 505975"/>
                              <a:gd name="connsiteX84" fmla="*/ 463539 w 607639"/>
                              <a:gd name="connsiteY84" fmla="*/ 321995 h 505975"/>
                              <a:gd name="connsiteX85" fmla="*/ 464786 w 607639"/>
                              <a:gd name="connsiteY85" fmla="*/ 321550 h 505975"/>
                              <a:gd name="connsiteX86" fmla="*/ 486058 w 607639"/>
                              <a:gd name="connsiteY86" fmla="*/ 322528 h 505975"/>
                              <a:gd name="connsiteX87" fmla="*/ 490152 w 607639"/>
                              <a:gd name="connsiteY87" fmla="*/ 324572 h 505975"/>
                              <a:gd name="connsiteX88" fmla="*/ 506351 w 607639"/>
                              <a:gd name="connsiteY88" fmla="*/ 332660 h 505975"/>
                              <a:gd name="connsiteX89" fmla="*/ 513471 w 607639"/>
                              <a:gd name="connsiteY89" fmla="*/ 331682 h 505975"/>
                              <a:gd name="connsiteX90" fmla="*/ 514450 w 607639"/>
                              <a:gd name="connsiteY90" fmla="*/ 324572 h 505975"/>
                              <a:gd name="connsiteX91" fmla="*/ 504304 w 607639"/>
                              <a:gd name="connsiteY91" fmla="*/ 304309 h 505975"/>
                              <a:gd name="connsiteX92" fmla="*/ 503325 w 607639"/>
                              <a:gd name="connsiteY92" fmla="*/ 283156 h 505975"/>
                              <a:gd name="connsiteX93" fmla="*/ 518456 w 607639"/>
                              <a:gd name="connsiteY93" fmla="*/ 267959 h 505975"/>
                              <a:gd name="connsiteX94" fmla="*/ 540796 w 607639"/>
                              <a:gd name="connsiteY94" fmla="*/ 259871 h 505975"/>
                              <a:gd name="connsiteX95" fmla="*/ 546848 w 607639"/>
                              <a:gd name="connsiteY95" fmla="*/ 252761 h 505975"/>
                              <a:gd name="connsiteX96" fmla="*/ 542843 w 607639"/>
                              <a:gd name="connsiteY96" fmla="*/ 246717 h 505975"/>
                              <a:gd name="connsiteX97" fmla="*/ 520503 w 607639"/>
                              <a:gd name="connsiteY97" fmla="*/ 238630 h 505975"/>
                              <a:gd name="connsiteX98" fmla="*/ 505372 w 607639"/>
                              <a:gd name="connsiteY98" fmla="*/ 223432 h 505975"/>
                              <a:gd name="connsiteX99" fmla="*/ 506351 w 607639"/>
                              <a:gd name="connsiteY99" fmla="*/ 202191 h 505975"/>
                              <a:gd name="connsiteX100" fmla="*/ 516498 w 607639"/>
                              <a:gd name="connsiteY100" fmla="*/ 182016 h 505975"/>
                              <a:gd name="connsiteX101" fmla="*/ 515430 w 607639"/>
                              <a:gd name="connsiteY101" fmla="*/ 174906 h 505975"/>
                              <a:gd name="connsiteX102" fmla="*/ 508398 w 607639"/>
                              <a:gd name="connsiteY102" fmla="*/ 173929 h 505975"/>
                              <a:gd name="connsiteX103" fmla="*/ 488105 w 607639"/>
                              <a:gd name="connsiteY103" fmla="*/ 184060 h 505975"/>
                              <a:gd name="connsiteX104" fmla="*/ 466833 w 607639"/>
                              <a:gd name="connsiteY104" fmla="*/ 185038 h 505975"/>
                              <a:gd name="connsiteX105" fmla="*/ 451702 w 607639"/>
                              <a:gd name="connsiteY105" fmla="*/ 169840 h 505975"/>
                              <a:gd name="connsiteX106" fmla="*/ 443513 w 607639"/>
                              <a:gd name="connsiteY106" fmla="*/ 147622 h 505975"/>
                              <a:gd name="connsiteX107" fmla="*/ 435414 w 607639"/>
                              <a:gd name="connsiteY107" fmla="*/ 141578 h 505975"/>
                              <a:gd name="connsiteX108" fmla="*/ 70816 w 607639"/>
                              <a:gd name="connsiteY108" fmla="*/ 141554 h 505975"/>
                              <a:gd name="connsiteX109" fmla="*/ 293725 w 607639"/>
                              <a:gd name="connsiteY109" fmla="*/ 141554 h 505975"/>
                              <a:gd name="connsiteX110" fmla="*/ 303784 w 607639"/>
                              <a:gd name="connsiteY110" fmla="*/ 151600 h 505975"/>
                              <a:gd name="connsiteX111" fmla="*/ 293725 w 607639"/>
                              <a:gd name="connsiteY111" fmla="*/ 161736 h 505975"/>
                              <a:gd name="connsiteX112" fmla="*/ 70816 w 607639"/>
                              <a:gd name="connsiteY112" fmla="*/ 161736 h 505975"/>
                              <a:gd name="connsiteX113" fmla="*/ 60757 w 607639"/>
                              <a:gd name="connsiteY113" fmla="*/ 151600 h 505975"/>
                              <a:gd name="connsiteX114" fmla="*/ 70816 w 607639"/>
                              <a:gd name="connsiteY114" fmla="*/ 141554 h 505975"/>
                              <a:gd name="connsiteX115" fmla="*/ 70815 w 607639"/>
                              <a:gd name="connsiteY115" fmla="*/ 80868 h 505975"/>
                              <a:gd name="connsiteX116" fmla="*/ 354394 w 607639"/>
                              <a:gd name="connsiteY116" fmla="*/ 80868 h 505975"/>
                              <a:gd name="connsiteX117" fmla="*/ 364541 w 607639"/>
                              <a:gd name="connsiteY117" fmla="*/ 90994 h 505975"/>
                              <a:gd name="connsiteX118" fmla="*/ 354394 w 607639"/>
                              <a:gd name="connsiteY118" fmla="*/ 101120 h 505975"/>
                              <a:gd name="connsiteX119" fmla="*/ 70815 w 607639"/>
                              <a:gd name="connsiteY119" fmla="*/ 101120 h 505975"/>
                              <a:gd name="connsiteX120" fmla="*/ 60757 w 607639"/>
                              <a:gd name="connsiteY120" fmla="*/ 90994 h 505975"/>
                              <a:gd name="connsiteX121" fmla="*/ 70815 w 607639"/>
                              <a:gd name="connsiteY121" fmla="*/ 80868 h 505975"/>
                              <a:gd name="connsiteX122" fmla="*/ 20293 w 607639"/>
                              <a:gd name="connsiteY122" fmla="*/ 20174 h 505975"/>
                              <a:gd name="connsiteX123" fmla="*/ 20293 w 607639"/>
                              <a:gd name="connsiteY123" fmla="*/ 404472 h 505975"/>
                              <a:gd name="connsiteX124" fmla="*/ 374712 w 607639"/>
                              <a:gd name="connsiteY124" fmla="*/ 404472 h 505975"/>
                              <a:gd name="connsiteX125" fmla="*/ 374712 w 607639"/>
                              <a:gd name="connsiteY125" fmla="*/ 348836 h 505975"/>
                              <a:gd name="connsiteX126" fmla="*/ 372665 w 607639"/>
                              <a:gd name="connsiteY126" fmla="*/ 349813 h 505975"/>
                              <a:gd name="connsiteX127" fmla="*/ 342314 w 607639"/>
                              <a:gd name="connsiteY127" fmla="*/ 344836 h 505975"/>
                              <a:gd name="connsiteX128" fmla="*/ 337241 w 607639"/>
                              <a:gd name="connsiteY128" fmla="*/ 314440 h 505975"/>
                              <a:gd name="connsiteX129" fmla="*/ 347388 w 607639"/>
                              <a:gd name="connsiteY129" fmla="*/ 294266 h 505975"/>
                              <a:gd name="connsiteX130" fmla="*/ 347388 w 607639"/>
                              <a:gd name="connsiteY130" fmla="*/ 289200 h 505975"/>
                              <a:gd name="connsiteX131" fmla="*/ 343293 w 607639"/>
                              <a:gd name="connsiteY131" fmla="*/ 285112 h 505975"/>
                              <a:gd name="connsiteX132" fmla="*/ 321042 w 607639"/>
                              <a:gd name="connsiteY132" fmla="*/ 277024 h 505975"/>
                              <a:gd name="connsiteX133" fmla="*/ 303775 w 607639"/>
                              <a:gd name="connsiteY133" fmla="*/ 251783 h 505975"/>
                              <a:gd name="connsiteX134" fmla="*/ 321042 w 607639"/>
                              <a:gd name="connsiteY134" fmla="*/ 226454 h 505975"/>
                              <a:gd name="connsiteX135" fmla="*/ 343293 w 607639"/>
                              <a:gd name="connsiteY135" fmla="*/ 218366 h 505975"/>
                              <a:gd name="connsiteX136" fmla="*/ 347388 w 607639"/>
                              <a:gd name="connsiteY136" fmla="*/ 214367 h 505975"/>
                              <a:gd name="connsiteX137" fmla="*/ 347388 w 607639"/>
                              <a:gd name="connsiteY137" fmla="*/ 209301 h 505975"/>
                              <a:gd name="connsiteX138" fmla="*/ 337241 w 607639"/>
                              <a:gd name="connsiteY138" fmla="*/ 189037 h 505975"/>
                              <a:gd name="connsiteX139" fmla="*/ 342314 w 607639"/>
                              <a:gd name="connsiteY139" fmla="*/ 158731 h 505975"/>
                              <a:gd name="connsiteX140" fmla="*/ 372665 w 607639"/>
                              <a:gd name="connsiteY140" fmla="*/ 153665 h 505975"/>
                              <a:gd name="connsiteX141" fmla="*/ 392958 w 607639"/>
                              <a:gd name="connsiteY141" fmla="*/ 163797 h 505975"/>
                              <a:gd name="connsiteX142" fmla="*/ 397943 w 607639"/>
                              <a:gd name="connsiteY142" fmla="*/ 163797 h 505975"/>
                              <a:gd name="connsiteX143" fmla="*/ 402037 w 607639"/>
                              <a:gd name="connsiteY143" fmla="*/ 159709 h 505975"/>
                              <a:gd name="connsiteX144" fmla="*/ 410136 w 607639"/>
                              <a:gd name="connsiteY144" fmla="*/ 137490 h 505975"/>
                              <a:gd name="connsiteX145" fmla="*/ 435414 w 607639"/>
                              <a:gd name="connsiteY145" fmla="*/ 120337 h 505975"/>
                              <a:gd name="connsiteX146" fmla="*/ 460780 w 607639"/>
                              <a:gd name="connsiteY146" fmla="*/ 137490 h 505975"/>
                              <a:gd name="connsiteX147" fmla="*/ 468880 w 607639"/>
                              <a:gd name="connsiteY147" fmla="*/ 159709 h 505975"/>
                              <a:gd name="connsiteX148" fmla="*/ 472885 w 607639"/>
                              <a:gd name="connsiteY148" fmla="*/ 163797 h 505975"/>
                              <a:gd name="connsiteX149" fmla="*/ 477958 w 607639"/>
                              <a:gd name="connsiteY149" fmla="*/ 163797 h 505975"/>
                              <a:gd name="connsiteX150" fmla="*/ 498252 w 607639"/>
                              <a:gd name="connsiteY150" fmla="*/ 153665 h 505975"/>
                              <a:gd name="connsiteX151" fmla="*/ 528602 w 607639"/>
                              <a:gd name="connsiteY151" fmla="*/ 158731 h 505975"/>
                              <a:gd name="connsiteX152" fmla="*/ 533676 w 607639"/>
                              <a:gd name="connsiteY152" fmla="*/ 189037 h 505975"/>
                              <a:gd name="connsiteX153" fmla="*/ 523529 w 607639"/>
                              <a:gd name="connsiteY153" fmla="*/ 209301 h 505975"/>
                              <a:gd name="connsiteX154" fmla="*/ 523529 w 607639"/>
                              <a:gd name="connsiteY154" fmla="*/ 214367 h 505975"/>
                              <a:gd name="connsiteX155" fmla="*/ 527623 w 607639"/>
                              <a:gd name="connsiteY155" fmla="*/ 218366 h 505975"/>
                              <a:gd name="connsiteX156" fmla="*/ 549875 w 607639"/>
                              <a:gd name="connsiteY156" fmla="*/ 226454 h 505975"/>
                              <a:gd name="connsiteX157" fmla="*/ 567142 w 607639"/>
                              <a:gd name="connsiteY157" fmla="*/ 251783 h 505975"/>
                              <a:gd name="connsiteX158" fmla="*/ 549875 w 607639"/>
                              <a:gd name="connsiteY158" fmla="*/ 277024 h 505975"/>
                              <a:gd name="connsiteX159" fmla="*/ 527623 w 607639"/>
                              <a:gd name="connsiteY159" fmla="*/ 285112 h 505975"/>
                              <a:gd name="connsiteX160" fmla="*/ 523529 w 607639"/>
                              <a:gd name="connsiteY160" fmla="*/ 289200 h 505975"/>
                              <a:gd name="connsiteX161" fmla="*/ 523529 w 607639"/>
                              <a:gd name="connsiteY161" fmla="*/ 294266 h 505975"/>
                              <a:gd name="connsiteX162" fmla="*/ 533676 w 607639"/>
                              <a:gd name="connsiteY162" fmla="*/ 314440 h 505975"/>
                              <a:gd name="connsiteX163" fmla="*/ 528602 w 607639"/>
                              <a:gd name="connsiteY163" fmla="*/ 344836 h 505975"/>
                              <a:gd name="connsiteX164" fmla="*/ 498252 w 607639"/>
                              <a:gd name="connsiteY164" fmla="*/ 349813 h 505975"/>
                              <a:gd name="connsiteX165" fmla="*/ 496204 w 607639"/>
                              <a:gd name="connsiteY165" fmla="*/ 348836 h 505975"/>
                              <a:gd name="connsiteX166" fmla="*/ 496204 w 607639"/>
                              <a:gd name="connsiteY166" fmla="*/ 404472 h 505975"/>
                              <a:gd name="connsiteX167" fmla="*/ 587346 w 607639"/>
                              <a:gd name="connsiteY167" fmla="*/ 404472 h 505975"/>
                              <a:gd name="connsiteX168" fmla="*/ 587346 w 607639"/>
                              <a:gd name="connsiteY168" fmla="*/ 20174 h 505975"/>
                              <a:gd name="connsiteX169" fmla="*/ 10147 w 607639"/>
                              <a:gd name="connsiteY169" fmla="*/ 0 h 505975"/>
                              <a:gd name="connsiteX170" fmla="*/ 597492 w 607639"/>
                              <a:gd name="connsiteY170" fmla="*/ 0 h 505975"/>
                              <a:gd name="connsiteX171" fmla="*/ 607639 w 607639"/>
                              <a:gd name="connsiteY171" fmla="*/ 10132 h 505975"/>
                              <a:gd name="connsiteX172" fmla="*/ 607639 w 607639"/>
                              <a:gd name="connsiteY172" fmla="*/ 414603 h 505975"/>
                              <a:gd name="connsiteX173" fmla="*/ 597492 w 607639"/>
                              <a:gd name="connsiteY173" fmla="*/ 424646 h 505975"/>
                              <a:gd name="connsiteX174" fmla="*/ 496204 w 607639"/>
                              <a:gd name="connsiteY174" fmla="*/ 424646 h 505975"/>
                              <a:gd name="connsiteX175" fmla="*/ 496204 w 607639"/>
                              <a:gd name="connsiteY175" fmla="*/ 495480 h 505975"/>
                              <a:gd name="connsiteX176" fmla="*/ 489084 w 607639"/>
                              <a:gd name="connsiteY176" fmla="*/ 504545 h 505975"/>
                              <a:gd name="connsiteX177" fmla="*/ 486058 w 607639"/>
                              <a:gd name="connsiteY177" fmla="*/ 505612 h 505975"/>
                              <a:gd name="connsiteX178" fmla="*/ 477958 w 607639"/>
                              <a:gd name="connsiteY178" fmla="*/ 501523 h 505975"/>
                              <a:gd name="connsiteX179" fmla="*/ 435414 w 607639"/>
                              <a:gd name="connsiteY179" fmla="*/ 450953 h 505975"/>
                              <a:gd name="connsiteX180" fmla="*/ 392958 w 607639"/>
                              <a:gd name="connsiteY180" fmla="*/ 502501 h 505975"/>
                              <a:gd name="connsiteX181" fmla="*/ 381744 w 607639"/>
                              <a:gd name="connsiteY181" fmla="*/ 505612 h 505975"/>
                              <a:gd name="connsiteX182" fmla="*/ 374712 w 607639"/>
                              <a:gd name="connsiteY182" fmla="*/ 495480 h 505975"/>
                              <a:gd name="connsiteX183" fmla="*/ 374712 w 607639"/>
                              <a:gd name="connsiteY183" fmla="*/ 424646 h 505975"/>
                              <a:gd name="connsiteX184" fmla="*/ 10147 w 607639"/>
                              <a:gd name="connsiteY184" fmla="*/ 424646 h 505975"/>
                              <a:gd name="connsiteX185" fmla="*/ 0 w 607639"/>
                              <a:gd name="connsiteY185" fmla="*/ 414603 h 505975"/>
                              <a:gd name="connsiteX186" fmla="*/ 0 w 607639"/>
                              <a:gd name="connsiteY186" fmla="*/ 10132 h 505975"/>
                              <a:gd name="connsiteX187" fmla="*/ 10147 w 607639"/>
                              <a:gd name="connsiteY187" fmla="*/ 0 h 50597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  <a:cxn ang="0">
                                <a:pos x="connsiteX39" y="connsiteY39"/>
                              </a:cxn>
                              <a:cxn ang="0">
                                <a:pos x="connsiteX40" y="connsiteY40"/>
                              </a:cxn>
                              <a:cxn ang="0">
                                <a:pos x="connsiteX41" y="connsiteY41"/>
                              </a:cxn>
                              <a:cxn ang="0">
                                <a:pos x="connsiteX42" y="connsiteY42"/>
                              </a:cxn>
                              <a:cxn ang="0">
                                <a:pos x="connsiteX43" y="connsiteY43"/>
                              </a:cxn>
                              <a:cxn ang="0">
                                <a:pos x="connsiteX44" y="connsiteY44"/>
                              </a:cxn>
                              <a:cxn ang="0">
                                <a:pos x="connsiteX45" y="connsiteY45"/>
                              </a:cxn>
                              <a:cxn ang="0">
                                <a:pos x="connsiteX46" y="connsiteY46"/>
                              </a:cxn>
                              <a:cxn ang="0">
                                <a:pos x="connsiteX47" y="connsiteY47"/>
                              </a:cxn>
                              <a:cxn ang="0">
                                <a:pos x="connsiteX48" y="connsiteY48"/>
                              </a:cxn>
                              <a:cxn ang="0">
                                <a:pos x="connsiteX49" y="connsiteY49"/>
                              </a:cxn>
                              <a:cxn ang="0">
                                <a:pos x="connsiteX50" y="connsiteY50"/>
                              </a:cxn>
                              <a:cxn ang="0">
                                <a:pos x="connsiteX51" y="connsiteY51"/>
                              </a:cxn>
                              <a:cxn ang="0">
                                <a:pos x="connsiteX52" y="connsiteY52"/>
                              </a:cxn>
                              <a:cxn ang="0">
                                <a:pos x="connsiteX53" y="connsiteY53"/>
                              </a:cxn>
                              <a:cxn ang="0">
                                <a:pos x="connsiteX54" y="connsiteY54"/>
                              </a:cxn>
                              <a:cxn ang="0">
                                <a:pos x="connsiteX55" y="connsiteY55"/>
                              </a:cxn>
                              <a:cxn ang="0">
                                <a:pos x="connsiteX56" y="connsiteY56"/>
                              </a:cxn>
                              <a:cxn ang="0">
                                <a:pos x="connsiteX57" y="connsiteY57"/>
                              </a:cxn>
                              <a:cxn ang="0">
                                <a:pos x="connsiteX58" y="connsiteY58"/>
                              </a:cxn>
                              <a:cxn ang="0">
                                <a:pos x="connsiteX59" y="connsiteY59"/>
                              </a:cxn>
                              <a:cxn ang="0">
                                <a:pos x="connsiteX60" y="connsiteY60"/>
                              </a:cxn>
                              <a:cxn ang="0">
                                <a:pos x="connsiteX61" y="connsiteY61"/>
                              </a:cxn>
                              <a:cxn ang="0">
                                <a:pos x="connsiteX62" y="connsiteY62"/>
                              </a:cxn>
                              <a:cxn ang="0">
                                <a:pos x="connsiteX63" y="connsiteY63"/>
                              </a:cxn>
                              <a:cxn ang="0">
                                <a:pos x="connsiteX64" y="connsiteY64"/>
                              </a:cxn>
                              <a:cxn ang="0">
                                <a:pos x="connsiteX65" y="connsiteY65"/>
                              </a:cxn>
                              <a:cxn ang="0">
                                <a:pos x="connsiteX66" y="connsiteY66"/>
                              </a:cxn>
                              <a:cxn ang="0">
                                <a:pos x="connsiteX67" y="connsiteY67"/>
                              </a:cxn>
                              <a:cxn ang="0">
                                <a:pos x="connsiteX68" y="connsiteY68"/>
                              </a:cxn>
                              <a:cxn ang="0">
                                <a:pos x="connsiteX69" y="connsiteY69"/>
                              </a:cxn>
                              <a:cxn ang="0">
                                <a:pos x="connsiteX70" y="connsiteY70"/>
                              </a:cxn>
                              <a:cxn ang="0">
                                <a:pos x="connsiteX71" y="connsiteY71"/>
                              </a:cxn>
                              <a:cxn ang="0">
                                <a:pos x="connsiteX72" y="connsiteY72"/>
                              </a:cxn>
                              <a:cxn ang="0">
                                <a:pos x="connsiteX73" y="connsiteY73"/>
                              </a:cxn>
                              <a:cxn ang="0">
                                <a:pos x="connsiteX74" y="connsiteY74"/>
                              </a:cxn>
                              <a:cxn ang="0">
                                <a:pos x="connsiteX75" y="connsiteY75"/>
                              </a:cxn>
                              <a:cxn ang="0">
                                <a:pos x="connsiteX76" y="connsiteY76"/>
                              </a:cxn>
                              <a:cxn ang="0">
                                <a:pos x="connsiteX77" y="connsiteY77"/>
                              </a:cxn>
                              <a:cxn ang="0">
                                <a:pos x="connsiteX78" y="connsiteY78"/>
                              </a:cxn>
                              <a:cxn ang="0">
                                <a:pos x="connsiteX79" y="connsiteY79"/>
                              </a:cxn>
                              <a:cxn ang="0">
                                <a:pos x="connsiteX80" y="connsiteY80"/>
                              </a:cxn>
                              <a:cxn ang="0">
                                <a:pos x="connsiteX81" y="connsiteY81"/>
                              </a:cxn>
                              <a:cxn ang="0">
                                <a:pos x="connsiteX82" y="connsiteY82"/>
                              </a:cxn>
                              <a:cxn ang="0">
                                <a:pos x="connsiteX83" y="connsiteY83"/>
                              </a:cxn>
                              <a:cxn ang="0">
                                <a:pos x="connsiteX84" y="connsiteY84"/>
                              </a:cxn>
                              <a:cxn ang="0">
                                <a:pos x="connsiteX85" y="connsiteY85"/>
                              </a:cxn>
                              <a:cxn ang="0">
                                <a:pos x="connsiteX86" y="connsiteY86"/>
                              </a:cxn>
                              <a:cxn ang="0">
                                <a:pos x="connsiteX87" y="connsiteY87"/>
                              </a:cxn>
                              <a:cxn ang="0">
                                <a:pos x="connsiteX88" y="connsiteY88"/>
                              </a:cxn>
                              <a:cxn ang="0">
                                <a:pos x="connsiteX89" y="connsiteY89"/>
                              </a:cxn>
                              <a:cxn ang="0">
                                <a:pos x="connsiteX90" y="connsiteY90"/>
                              </a:cxn>
                              <a:cxn ang="0">
                                <a:pos x="connsiteX91" y="connsiteY91"/>
                              </a:cxn>
                              <a:cxn ang="0">
                                <a:pos x="connsiteX92" y="connsiteY92"/>
                              </a:cxn>
                              <a:cxn ang="0">
                                <a:pos x="connsiteX93" y="connsiteY93"/>
                              </a:cxn>
                              <a:cxn ang="0">
                                <a:pos x="connsiteX94" y="connsiteY94"/>
                              </a:cxn>
                              <a:cxn ang="0">
                                <a:pos x="connsiteX95" y="connsiteY95"/>
                              </a:cxn>
                              <a:cxn ang="0">
                                <a:pos x="connsiteX96" y="connsiteY96"/>
                              </a:cxn>
                              <a:cxn ang="0">
                                <a:pos x="connsiteX97" y="connsiteY97"/>
                              </a:cxn>
                              <a:cxn ang="0">
                                <a:pos x="connsiteX98" y="connsiteY98"/>
                              </a:cxn>
                              <a:cxn ang="0">
                                <a:pos x="connsiteX99" y="connsiteY99"/>
                              </a:cxn>
                              <a:cxn ang="0">
                                <a:pos x="connsiteX100" y="connsiteY100"/>
                              </a:cxn>
                              <a:cxn ang="0">
                                <a:pos x="connsiteX101" y="connsiteY101"/>
                              </a:cxn>
                              <a:cxn ang="0">
                                <a:pos x="connsiteX102" y="connsiteY102"/>
                              </a:cxn>
                              <a:cxn ang="0">
                                <a:pos x="connsiteX103" y="connsiteY103"/>
                              </a:cxn>
                              <a:cxn ang="0">
                                <a:pos x="connsiteX104" y="connsiteY104"/>
                              </a:cxn>
                              <a:cxn ang="0">
                                <a:pos x="connsiteX105" y="connsiteY105"/>
                              </a:cxn>
                              <a:cxn ang="0">
                                <a:pos x="connsiteX106" y="connsiteY106"/>
                              </a:cxn>
                              <a:cxn ang="0">
                                <a:pos x="connsiteX107" y="connsiteY107"/>
                              </a:cxn>
                              <a:cxn ang="0">
                                <a:pos x="connsiteX108" y="connsiteY108"/>
                              </a:cxn>
                              <a:cxn ang="0">
                                <a:pos x="connsiteX109" y="connsiteY109"/>
                              </a:cxn>
                              <a:cxn ang="0">
                                <a:pos x="connsiteX110" y="connsiteY110"/>
                              </a:cxn>
                              <a:cxn ang="0">
                                <a:pos x="connsiteX111" y="connsiteY111"/>
                              </a:cxn>
                              <a:cxn ang="0">
                                <a:pos x="connsiteX112" y="connsiteY112"/>
                              </a:cxn>
                              <a:cxn ang="0">
                                <a:pos x="connsiteX113" y="connsiteY113"/>
                              </a:cxn>
                              <a:cxn ang="0">
                                <a:pos x="connsiteX114" y="connsiteY114"/>
                              </a:cxn>
                              <a:cxn ang="0">
                                <a:pos x="connsiteX115" y="connsiteY115"/>
                              </a:cxn>
                              <a:cxn ang="0">
                                <a:pos x="connsiteX116" y="connsiteY116"/>
                              </a:cxn>
                              <a:cxn ang="0">
                                <a:pos x="connsiteX117" y="connsiteY117"/>
                              </a:cxn>
                              <a:cxn ang="0">
                                <a:pos x="connsiteX118" y="connsiteY118"/>
                              </a:cxn>
                              <a:cxn ang="0">
                                <a:pos x="connsiteX119" y="connsiteY119"/>
                              </a:cxn>
                              <a:cxn ang="0">
                                <a:pos x="connsiteX120" y="connsiteY120"/>
                              </a:cxn>
                              <a:cxn ang="0">
                                <a:pos x="connsiteX121" y="connsiteY121"/>
                              </a:cxn>
                              <a:cxn ang="0">
                                <a:pos x="connsiteX122" y="connsiteY122"/>
                              </a:cxn>
                              <a:cxn ang="0">
                                <a:pos x="connsiteX123" y="connsiteY123"/>
                              </a:cxn>
                              <a:cxn ang="0">
                                <a:pos x="connsiteX124" y="connsiteY124"/>
                              </a:cxn>
                              <a:cxn ang="0">
                                <a:pos x="connsiteX125" y="connsiteY125"/>
                              </a:cxn>
                              <a:cxn ang="0">
                                <a:pos x="connsiteX126" y="connsiteY126"/>
                              </a:cxn>
                              <a:cxn ang="0">
                                <a:pos x="connsiteX127" y="connsiteY127"/>
                              </a:cxn>
                              <a:cxn ang="0">
                                <a:pos x="connsiteX128" y="connsiteY128"/>
                              </a:cxn>
                              <a:cxn ang="0">
                                <a:pos x="connsiteX129" y="connsiteY129"/>
                              </a:cxn>
                              <a:cxn ang="0">
                                <a:pos x="connsiteX130" y="connsiteY130"/>
                              </a:cxn>
                              <a:cxn ang="0">
                                <a:pos x="connsiteX131" y="connsiteY131"/>
                              </a:cxn>
                              <a:cxn ang="0">
                                <a:pos x="connsiteX132" y="connsiteY132"/>
                              </a:cxn>
                              <a:cxn ang="0">
                                <a:pos x="connsiteX133" y="connsiteY133"/>
                              </a:cxn>
                              <a:cxn ang="0">
                                <a:pos x="connsiteX134" y="connsiteY134"/>
                              </a:cxn>
                              <a:cxn ang="0">
                                <a:pos x="connsiteX135" y="connsiteY135"/>
                              </a:cxn>
                              <a:cxn ang="0">
                                <a:pos x="connsiteX136" y="connsiteY136"/>
                              </a:cxn>
                              <a:cxn ang="0">
                                <a:pos x="connsiteX137" y="connsiteY137"/>
                              </a:cxn>
                              <a:cxn ang="0">
                                <a:pos x="connsiteX138" y="connsiteY138"/>
                              </a:cxn>
                              <a:cxn ang="0">
                                <a:pos x="connsiteX139" y="connsiteY139"/>
                              </a:cxn>
                              <a:cxn ang="0">
                                <a:pos x="connsiteX140" y="connsiteY140"/>
                              </a:cxn>
                              <a:cxn ang="0">
                                <a:pos x="connsiteX141" y="connsiteY141"/>
                              </a:cxn>
                              <a:cxn ang="0">
                                <a:pos x="connsiteX142" y="connsiteY142"/>
                              </a:cxn>
                              <a:cxn ang="0">
                                <a:pos x="connsiteX143" y="connsiteY143"/>
                              </a:cxn>
                              <a:cxn ang="0">
                                <a:pos x="connsiteX144" y="connsiteY144"/>
                              </a:cxn>
                              <a:cxn ang="0">
                                <a:pos x="connsiteX145" y="connsiteY145"/>
                              </a:cxn>
                              <a:cxn ang="0">
                                <a:pos x="connsiteX146" y="connsiteY146"/>
                              </a:cxn>
                              <a:cxn ang="0">
                                <a:pos x="connsiteX147" y="connsiteY147"/>
                              </a:cxn>
                              <a:cxn ang="0">
                                <a:pos x="connsiteX148" y="connsiteY148"/>
                              </a:cxn>
                              <a:cxn ang="0">
                                <a:pos x="connsiteX149" y="connsiteY149"/>
                              </a:cxn>
                              <a:cxn ang="0">
                                <a:pos x="connsiteX150" y="connsiteY150"/>
                              </a:cxn>
                              <a:cxn ang="0">
                                <a:pos x="connsiteX151" y="connsiteY151"/>
                              </a:cxn>
                              <a:cxn ang="0">
                                <a:pos x="connsiteX152" y="connsiteY152"/>
                              </a:cxn>
                              <a:cxn ang="0">
                                <a:pos x="connsiteX153" y="connsiteY153"/>
                              </a:cxn>
                              <a:cxn ang="0">
                                <a:pos x="connsiteX154" y="connsiteY154"/>
                              </a:cxn>
                              <a:cxn ang="0">
                                <a:pos x="connsiteX155" y="connsiteY155"/>
                              </a:cxn>
                              <a:cxn ang="0">
                                <a:pos x="connsiteX156" y="connsiteY156"/>
                              </a:cxn>
                              <a:cxn ang="0">
                                <a:pos x="connsiteX157" y="connsiteY157"/>
                              </a:cxn>
                              <a:cxn ang="0">
                                <a:pos x="connsiteX158" y="connsiteY158"/>
                              </a:cxn>
                              <a:cxn ang="0">
                                <a:pos x="connsiteX159" y="connsiteY159"/>
                              </a:cxn>
                              <a:cxn ang="0">
                                <a:pos x="connsiteX160" y="connsiteY160"/>
                              </a:cxn>
                              <a:cxn ang="0">
                                <a:pos x="connsiteX161" y="connsiteY161"/>
                              </a:cxn>
                              <a:cxn ang="0">
                                <a:pos x="connsiteX162" y="connsiteY162"/>
                              </a:cxn>
                              <a:cxn ang="0">
                                <a:pos x="connsiteX163" y="connsiteY163"/>
                              </a:cxn>
                              <a:cxn ang="0">
                                <a:pos x="connsiteX164" y="connsiteY164"/>
                              </a:cxn>
                              <a:cxn ang="0">
                                <a:pos x="connsiteX165" y="connsiteY165"/>
                              </a:cxn>
                              <a:cxn ang="0">
                                <a:pos x="connsiteX166" y="connsiteY166"/>
                              </a:cxn>
                              <a:cxn ang="0">
                                <a:pos x="connsiteX167" y="connsiteY167"/>
                              </a:cxn>
                              <a:cxn ang="0">
                                <a:pos x="connsiteX168" y="connsiteY168"/>
                              </a:cxn>
                              <a:cxn ang="0">
                                <a:pos x="connsiteX169" y="connsiteY169"/>
                              </a:cxn>
                              <a:cxn ang="0">
                                <a:pos x="connsiteX170" y="connsiteY170"/>
                              </a:cxn>
                              <a:cxn ang="0">
                                <a:pos x="connsiteX171" y="connsiteY171"/>
                              </a:cxn>
                              <a:cxn ang="0">
                                <a:pos x="connsiteX172" y="connsiteY172"/>
                              </a:cxn>
                              <a:cxn ang="0">
                                <a:pos x="connsiteX173" y="connsiteY173"/>
                              </a:cxn>
                              <a:cxn ang="0">
                                <a:pos x="connsiteX174" y="connsiteY174"/>
                              </a:cxn>
                              <a:cxn ang="0">
                                <a:pos x="connsiteX175" y="connsiteY175"/>
                              </a:cxn>
                              <a:cxn ang="0">
                                <a:pos x="connsiteX176" y="connsiteY176"/>
                              </a:cxn>
                              <a:cxn ang="0">
                                <a:pos x="connsiteX177" y="connsiteY177"/>
                              </a:cxn>
                              <a:cxn ang="0">
                                <a:pos x="connsiteX178" y="connsiteY178"/>
                              </a:cxn>
                              <a:cxn ang="0">
                                <a:pos x="connsiteX179" y="connsiteY179"/>
                              </a:cxn>
                              <a:cxn ang="0">
                                <a:pos x="connsiteX180" y="connsiteY180"/>
                              </a:cxn>
                              <a:cxn ang="0">
                                <a:pos x="connsiteX181" y="connsiteY181"/>
                              </a:cxn>
                              <a:cxn ang="0">
                                <a:pos x="connsiteX182" y="connsiteY182"/>
                              </a:cxn>
                              <a:cxn ang="0">
                                <a:pos x="connsiteX183" y="connsiteY183"/>
                              </a:cxn>
                              <a:cxn ang="0">
                                <a:pos x="connsiteX184" y="connsiteY184"/>
                              </a:cxn>
                              <a:cxn ang="0">
                                <a:pos x="connsiteX185" y="connsiteY185"/>
                              </a:cxn>
                              <a:cxn ang="0">
                                <a:pos x="connsiteX186" y="connsiteY186"/>
                              </a:cxn>
                              <a:cxn ang="0">
                                <a:pos x="connsiteX187" y="connsiteY187"/>
                              </a:cxn>
                            </a:cxnLst>
                            <a:rect l="l" t="t" r="r" b="b"/>
                            <a:pathLst>
                              <a:path w="607639" h="505975">
                                <a:moveTo>
                                  <a:pt x="395628" y="339326"/>
                                </a:moveTo>
                                <a:cubicBezTo>
                                  <a:pt x="395361" y="339415"/>
                                  <a:pt x="395183" y="339504"/>
                                  <a:pt x="394916" y="339770"/>
                                </a:cubicBezTo>
                                <a:lnTo>
                                  <a:pt x="394916" y="414603"/>
                                </a:lnTo>
                                <a:lnTo>
                                  <a:pt x="394916" y="467129"/>
                                </a:lnTo>
                                <a:lnTo>
                                  <a:pt x="427314" y="427757"/>
                                </a:lnTo>
                                <a:cubicBezTo>
                                  <a:pt x="429361" y="425713"/>
                                  <a:pt x="432388" y="424646"/>
                                  <a:pt x="435414" y="424646"/>
                                </a:cubicBezTo>
                                <a:cubicBezTo>
                                  <a:pt x="438529" y="424646"/>
                                  <a:pt x="441555" y="425713"/>
                                  <a:pt x="443513" y="428735"/>
                                </a:cubicBezTo>
                                <a:lnTo>
                                  <a:pt x="476000" y="468195"/>
                                </a:lnTo>
                                <a:lnTo>
                                  <a:pt x="476000" y="414603"/>
                                </a:lnTo>
                                <a:lnTo>
                                  <a:pt x="476000" y="339770"/>
                                </a:lnTo>
                                <a:lnTo>
                                  <a:pt x="472885" y="339770"/>
                                </a:lnTo>
                                <a:cubicBezTo>
                                  <a:pt x="471906" y="339770"/>
                                  <a:pt x="469859" y="340748"/>
                                  <a:pt x="468880" y="343770"/>
                                </a:cubicBezTo>
                                <a:lnTo>
                                  <a:pt x="460780" y="366077"/>
                                </a:lnTo>
                                <a:cubicBezTo>
                                  <a:pt x="456686" y="377187"/>
                                  <a:pt x="446628" y="384208"/>
                                  <a:pt x="435414" y="384208"/>
                                </a:cubicBezTo>
                                <a:cubicBezTo>
                                  <a:pt x="424288" y="384208"/>
                                  <a:pt x="414142" y="377187"/>
                                  <a:pt x="410136" y="367055"/>
                                </a:cubicBezTo>
                                <a:lnTo>
                                  <a:pt x="402037" y="343770"/>
                                </a:lnTo>
                                <a:cubicBezTo>
                                  <a:pt x="401058" y="341726"/>
                                  <a:pt x="399011" y="340748"/>
                                  <a:pt x="397943" y="339770"/>
                                </a:cubicBezTo>
                                <a:cubicBezTo>
                                  <a:pt x="397409" y="339770"/>
                                  <a:pt x="396608" y="339415"/>
                                  <a:pt x="395628" y="339326"/>
                                </a:cubicBezTo>
                                <a:close/>
                                <a:moveTo>
                                  <a:pt x="70817" y="333633"/>
                                </a:moveTo>
                                <a:lnTo>
                                  <a:pt x="182283" y="333633"/>
                                </a:lnTo>
                                <a:cubicBezTo>
                                  <a:pt x="188337" y="333633"/>
                                  <a:pt x="192432" y="337719"/>
                                  <a:pt x="192432" y="343759"/>
                                </a:cubicBezTo>
                                <a:cubicBezTo>
                                  <a:pt x="192432" y="349799"/>
                                  <a:pt x="188337" y="353885"/>
                                  <a:pt x="182283" y="353885"/>
                                </a:cubicBezTo>
                                <a:lnTo>
                                  <a:pt x="70817" y="353885"/>
                                </a:lnTo>
                                <a:cubicBezTo>
                                  <a:pt x="64763" y="353885"/>
                                  <a:pt x="60757" y="349799"/>
                                  <a:pt x="60757" y="343759"/>
                                </a:cubicBezTo>
                                <a:cubicBezTo>
                                  <a:pt x="60757" y="337719"/>
                                  <a:pt x="64763" y="333633"/>
                                  <a:pt x="70817" y="333633"/>
                                </a:cubicBezTo>
                                <a:close/>
                                <a:moveTo>
                                  <a:pt x="70816" y="262927"/>
                                </a:moveTo>
                                <a:lnTo>
                                  <a:pt x="202555" y="262927"/>
                                </a:lnTo>
                                <a:cubicBezTo>
                                  <a:pt x="208608" y="262927"/>
                                  <a:pt x="212614" y="266924"/>
                                  <a:pt x="212614" y="273053"/>
                                </a:cubicBezTo>
                                <a:cubicBezTo>
                                  <a:pt x="212614" y="279093"/>
                                  <a:pt x="208608" y="283179"/>
                                  <a:pt x="202555" y="283179"/>
                                </a:cubicBezTo>
                                <a:lnTo>
                                  <a:pt x="70816" y="283179"/>
                                </a:lnTo>
                                <a:cubicBezTo>
                                  <a:pt x="64763" y="283179"/>
                                  <a:pt x="60757" y="279093"/>
                                  <a:pt x="60757" y="273053"/>
                                </a:cubicBezTo>
                                <a:cubicBezTo>
                                  <a:pt x="60757" y="266924"/>
                                  <a:pt x="64763" y="262927"/>
                                  <a:pt x="70816" y="262927"/>
                                </a:cubicBezTo>
                                <a:close/>
                                <a:moveTo>
                                  <a:pt x="435415" y="222444"/>
                                </a:moveTo>
                                <a:cubicBezTo>
                                  <a:pt x="418238" y="222444"/>
                                  <a:pt x="405067" y="235604"/>
                                  <a:pt x="405067" y="252765"/>
                                </a:cubicBezTo>
                                <a:cubicBezTo>
                                  <a:pt x="405067" y="270016"/>
                                  <a:pt x="418238" y="283176"/>
                                  <a:pt x="435415" y="283176"/>
                                </a:cubicBezTo>
                                <a:cubicBezTo>
                                  <a:pt x="452681" y="283176"/>
                                  <a:pt x="465852" y="270016"/>
                                  <a:pt x="465852" y="252765"/>
                                </a:cubicBezTo>
                                <a:cubicBezTo>
                                  <a:pt x="465852" y="235604"/>
                                  <a:pt x="452681" y="222444"/>
                                  <a:pt x="435415" y="222444"/>
                                </a:cubicBezTo>
                                <a:close/>
                                <a:moveTo>
                                  <a:pt x="435415" y="202170"/>
                                </a:moveTo>
                                <a:cubicBezTo>
                                  <a:pt x="463805" y="202170"/>
                                  <a:pt x="486055" y="224489"/>
                                  <a:pt x="486055" y="252765"/>
                                </a:cubicBezTo>
                                <a:cubicBezTo>
                                  <a:pt x="486055" y="281131"/>
                                  <a:pt x="463805" y="303361"/>
                                  <a:pt x="435415" y="303361"/>
                                </a:cubicBezTo>
                                <a:cubicBezTo>
                                  <a:pt x="407114" y="303361"/>
                                  <a:pt x="384864" y="281131"/>
                                  <a:pt x="384864" y="252765"/>
                                </a:cubicBezTo>
                                <a:cubicBezTo>
                                  <a:pt x="384864" y="224489"/>
                                  <a:pt x="407114" y="202170"/>
                                  <a:pt x="435415" y="202170"/>
                                </a:cubicBezTo>
                                <a:close/>
                                <a:moveTo>
                                  <a:pt x="70816" y="202170"/>
                                </a:moveTo>
                                <a:lnTo>
                                  <a:pt x="253132" y="202170"/>
                                </a:lnTo>
                                <a:cubicBezTo>
                                  <a:pt x="259274" y="202170"/>
                                  <a:pt x="263280" y="206256"/>
                                  <a:pt x="263280" y="212296"/>
                                </a:cubicBezTo>
                                <a:cubicBezTo>
                                  <a:pt x="263280" y="218336"/>
                                  <a:pt x="259274" y="222422"/>
                                  <a:pt x="253132" y="222422"/>
                                </a:cubicBezTo>
                                <a:lnTo>
                                  <a:pt x="70816" y="222422"/>
                                </a:lnTo>
                                <a:cubicBezTo>
                                  <a:pt x="64763" y="222422"/>
                                  <a:pt x="60757" y="218336"/>
                                  <a:pt x="60757" y="212296"/>
                                </a:cubicBezTo>
                                <a:cubicBezTo>
                                  <a:pt x="60757" y="206256"/>
                                  <a:pt x="64763" y="202170"/>
                                  <a:pt x="70816" y="202170"/>
                                </a:cubicBezTo>
                                <a:close/>
                                <a:moveTo>
                                  <a:pt x="435414" y="141578"/>
                                </a:moveTo>
                                <a:cubicBezTo>
                                  <a:pt x="434435" y="141578"/>
                                  <a:pt x="430430" y="141578"/>
                                  <a:pt x="429361" y="145577"/>
                                </a:cubicBezTo>
                                <a:lnTo>
                                  <a:pt x="421262" y="167796"/>
                                </a:lnTo>
                                <a:cubicBezTo>
                                  <a:pt x="418236" y="174906"/>
                                  <a:pt x="413162" y="180950"/>
                                  <a:pt x="406042" y="182994"/>
                                </a:cubicBezTo>
                                <a:cubicBezTo>
                                  <a:pt x="399011" y="186016"/>
                                  <a:pt x="390911" y="185038"/>
                                  <a:pt x="384859" y="182016"/>
                                </a:cubicBezTo>
                                <a:lnTo>
                                  <a:pt x="364566" y="171885"/>
                                </a:lnTo>
                                <a:cubicBezTo>
                                  <a:pt x="360471" y="169840"/>
                                  <a:pt x="358513" y="171885"/>
                                  <a:pt x="357445" y="172862"/>
                                </a:cubicBezTo>
                                <a:cubicBezTo>
                                  <a:pt x="356466" y="173929"/>
                                  <a:pt x="354419" y="176950"/>
                                  <a:pt x="356466" y="179972"/>
                                </a:cubicBezTo>
                                <a:lnTo>
                                  <a:pt x="366613" y="200236"/>
                                </a:lnTo>
                                <a:cubicBezTo>
                                  <a:pt x="369639" y="207257"/>
                                  <a:pt x="370618" y="214367"/>
                                  <a:pt x="367592" y="221388"/>
                                </a:cubicBezTo>
                                <a:cubicBezTo>
                                  <a:pt x="364566" y="228498"/>
                                  <a:pt x="359492" y="233564"/>
                                  <a:pt x="352372" y="236586"/>
                                </a:cubicBezTo>
                                <a:lnTo>
                                  <a:pt x="330121" y="244673"/>
                                </a:lnTo>
                                <a:cubicBezTo>
                                  <a:pt x="325047" y="247695"/>
                                  <a:pt x="324068" y="251783"/>
                                  <a:pt x="324068" y="252761"/>
                                </a:cubicBezTo>
                                <a:cubicBezTo>
                                  <a:pt x="324068" y="253828"/>
                                  <a:pt x="324068" y="257827"/>
                                  <a:pt x="328073" y="258805"/>
                                </a:cubicBezTo>
                                <a:lnTo>
                                  <a:pt x="350414" y="266892"/>
                                </a:lnTo>
                                <a:cubicBezTo>
                                  <a:pt x="357445" y="270003"/>
                                  <a:pt x="363587" y="275069"/>
                                  <a:pt x="365545" y="282090"/>
                                </a:cubicBezTo>
                                <a:cubicBezTo>
                                  <a:pt x="368660" y="289200"/>
                                  <a:pt x="367592" y="297288"/>
                                  <a:pt x="364566" y="303331"/>
                                </a:cubicBezTo>
                                <a:lnTo>
                                  <a:pt x="354419" y="323595"/>
                                </a:lnTo>
                                <a:cubicBezTo>
                                  <a:pt x="352372" y="327594"/>
                                  <a:pt x="354419" y="329638"/>
                                  <a:pt x="355487" y="330616"/>
                                </a:cubicBezTo>
                                <a:cubicBezTo>
                                  <a:pt x="356466" y="331682"/>
                                  <a:pt x="359492" y="333638"/>
                                  <a:pt x="362518" y="331682"/>
                                </a:cubicBezTo>
                                <a:lnTo>
                                  <a:pt x="382812" y="321550"/>
                                </a:lnTo>
                                <a:cubicBezTo>
                                  <a:pt x="387885" y="320484"/>
                                  <a:pt x="391890" y="319506"/>
                                  <a:pt x="395984" y="319506"/>
                                </a:cubicBezTo>
                                <a:cubicBezTo>
                                  <a:pt x="396874" y="319506"/>
                                  <a:pt x="397943" y="319595"/>
                                  <a:pt x="399100" y="319773"/>
                                </a:cubicBezTo>
                                <a:cubicBezTo>
                                  <a:pt x="401414" y="319951"/>
                                  <a:pt x="403728" y="320573"/>
                                  <a:pt x="406131" y="321550"/>
                                </a:cubicBezTo>
                                <a:cubicBezTo>
                                  <a:pt x="412272" y="324217"/>
                                  <a:pt x="416901" y="328394"/>
                                  <a:pt x="420016" y="334171"/>
                                </a:cubicBezTo>
                                <a:cubicBezTo>
                                  <a:pt x="420461" y="334971"/>
                                  <a:pt x="420906" y="335860"/>
                                  <a:pt x="421262" y="336749"/>
                                </a:cubicBezTo>
                                <a:lnTo>
                                  <a:pt x="429361" y="358967"/>
                                </a:lnTo>
                                <a:cubicBezTo>
                                  <a:pt x="429628" y="359945"/>
                                  <a:pt x="430073" y="360745"/>
                                  <a:pt x="430608" y="361278"/>
                                </a:cubicBezTo>
                                <a:cubicBezTo>
                                  <a:pt x="430786" y="361456"/>
                                  <a:pt x="430875" y="361545"/>
                                  <a:pt x="431053" y="361723"/>
                                </a:cubicBezTo>
                                <a:cubicBezTo>
                                  <a:pt x="431320" y="361900"/>
                                  <a:pt x="431587" y="362078"/>
                                  <a:pt x="431943" y="362256"/>
                                </a:cubicBezTo>
                                <a:cubicBezTo>
                                  <a:pt x="433367" y="362967"/>
                                  <a:pt x="434880" y="362967"/>
                                  <a:pt x="435414" y="362967"/>
                                </a:cubicBezTo>
                                <a:cubicBezTo>
                                  <a:pt x="436482" y="362967"/>
                                  <a:pt x="439508" y="362967"/>
                                  <a:pt x="441555" y="358967"/>
                                </a:cubicBezTo>
                                <a:lnTo>
                                  <a:pt x="449655" y="336749"/>
                                </a:lnTo>
                                <a:cubicBezTo>
                                  <a:pt x="450189" y="335415"/>
                                  <a:pt x="450812" y="334082"/>
                                  <a:pt x="451524" y="332838"/>
                                </a:cubicBezTo>
                                <a:cubicBezTo>
                                  <a:pt x="452236" y="331593"/>
                                  <a:pt x="453037" y="330438"/>
                                  <a:pt x="453927" y="329371"/>
                                </a:cubicBezTo>
                                <a:cubicBezTo>
                                  <a:pt x="456508" y="325994"/>
                                  <a:pt x="459712" y="323417"/>
                                  <a:pt x="463539" y="321995"/>
                                </a:cubicBezTo>
                                <a:cubicBezTo>
                                  <a:pt x="463984" y="321817"/>
                                  <a:pt x="464340" y="321639"/>
                                  <a:pt x="464786" y="321550"/>
                                </a:cubicBezTo>
                                <a:cubicBezTo>
                                  <a:pt x="471906" y="318529"/>
                                  <a:pt x="480005" y="319506"/>
                                  <a:pt x="486058" y="322528"/>
                                </a:cubicBezTo>
                                <a:lnTo>
                                  <a:pt x="490152" y="324572"/>
                                </a:lnTo>
                                <a:lnTo>
                                  <a:pt x="506351" y="332660"/>
                                </a:lnTo>
                                <a:cubicBezTo>
                                  <a:pt x="510356" y="334704"/>
                                  <a:pt x="512403" y="332660"/>
                                  <a:pt x="513471" y="331682"/>
                                </a:cubicBezTo>
                                <a:cubicBezTo>
                                  <a:pt x="514450" y="330616"/>
                                  <a:pt x="516498" y="327594"/>
                                  <a:pt x="514450" y="324572"/>
                                </a:cubicBezTo>
                                <a:lnTo>
                                  <a:pt x="504304" y="304309"/>
                                </a:lnTo>
                                <a:cubicBezTo>
                                  <a:pt x="501278" y="297288"/>
                                  <a:pt x="500299" y="290177"/>
                                  <a:pt x="503325" y="283156"/>
                                </a:cubicBezTo>
                                <a:cubicBezTo>
                                  <a:pt x="506351" y="276046"/>
                                  <a:pt x="511424" y="270980"/>
                                  <a:pt x="518456" y="267959"/>
                                </a:cubicBezTo>
                                <a:lnTo>
                                  <a:pt x="540796" y="259871"/>
                                </a:lnTo>
                                <a:cubicBezTo>
                                  <a:pt x="546848" y="256849"/>
                                  <a:pt x="546848" y="253828"/>
                                  <a:pt x="546848" y="252761"/>
                                </a:cubicBezTo>
                                <a:cubicBezTo>
                                  <a:pt x="546848" y="251783"/>
                                  <a:pt x="546848" y="248762"/>
                                  <a:pt x="542843" y="246717"/>
                                </a:cubicBezTo>
                                <a:lnTo>
                                  <a:pt x="520503" y="238630"/>
                                </a:lnTo>
                                <a:cubicBezTo>
                                  <a:pt x="513471" y="235608"/>
                                  <a:pt x="507330" y="230542"/>
                                  <a:pt x="505372" y="223432"/>
                                </a:cubicBezTo>
                                <a:cubicBezTo>
                                  <a:pt x="502257" y="216411"/>
                                  <a:pt x="503325" y="208323"/>
                                  <a:pt x="506351" y="202191"/>
                                </a:cubicBezTo>
                                <a:lnTo>
                                  <a:pt x="516498" y="182016"/>
                                </a:lnTo>
                                <a:cubicBezTo>
                                  <a:pt x="518456" y="177928"/>
                                  <a:pt x="516498" y="175884"/>
                                  <a:pt x="515430" y="174906"/>
                                </a:cubicBezTo>
                                <a:cubicBezTo>
                                  <a:pt x="514450" y="173929"/>
                                  <a:pt x="511424" y="171885"/>
                                  <a:pt x="508398" y="173929"/>
                                </a:cubicBezTo>
                                <a:lnTo>
                                  <a:pt x="488105" y="184060"/>
                                </a:lnTo>
                                <a:cubicBezTo>
                                  <a:pt x="480984" y="187082"/>
                                  <a:pt x="473953" y="188060"/>
                                  <a:pt x="466833" y="185038"/>
                                </a:cubicBezTo>
                                <a:cubicBezTo>
                                  <a:pt x="459801" y="182016"/>
                                  <a:pt x="454728" y="176950"/>
                                  <a:pt x="451702" y="169840"/>
                                </a:cubicBezTo>
                                <a:lnTo>
                                  <a:pt x="443513" y="147622"/>
                                </a:lnTo>
                                <a:cubicBezTo>
                                  <a:pt x="440487" y="141578"/>
                                  <a:pt x="436482" y="141578"/>
                                  <a:pt x="435414" y="141578"/>
                                </a:cubicBezTo>
                                <a:close/>
                                <a:moveTo>
                                  <a:pt x="70816" y="141554"/>
                                </a:moveTo>
                                <a:lnTo>
                                  <a:pt x="293725" y="141554"/>
                                </a:lnTo>
                                <a:cubicBezTo>
                                  <a:pt x="299778" y="141554"/>
                                  <a:pt x="303784" y="145555"/>
                                  <a:pt x="303784" y="151600"/>
                                </a:cubicBezTo>
                                <a:cubicBezTo>
                                  <a:pt x="303784" y="157735"/>
                                  <a:pt x="299778" y="161736"/>
                                  <a:pt x="293725" y="161736"/>
                                </a:cubicBezTo>
                                <a:lnTo>
                                  <a:pt x="70816" y="161736"/>
                                </a:lnTo>
                                <a:cubicBezTo>
                                  <a:pt x="64763" y="161736"/>
                                  <a:pt x="60757" y="157735"/>
                                  <a:pt x="60757" y="151600"/>
                                </a:cubicBezTo>
                                <a:cubicBezTo>
                                  <a:pt x="60757" y="145555"/>
                                  <a:pt x="64763" y="141554"/>
                                  <a:pt x="70816" y="141554"/>
                                </a:cubicBezTo>
                                <a:close/>
                                <a:moveTo>
                                  <a:pt x="70815" y="80868"/>
                                </a:moveTo>
                                <a:lnTo>
                                  <a:pt x="354394" y="80868"/>
                                </a:lnTo>
                                <a:cubicBezTo>
                                  <a:pt x="360447" y="80868"/>
                                  <a:pt x="364541" y="84865"/>
                                  <a:pt x="364541" y="90994"/>
                                </a:cubicBezTo>
                                <a:cubicBezTo>
                                  <a:pt x="364541" y="97034"/>
                                  <a:pt x="360447" y="101120"/>
                                  <a:pt x="354394" y="101120"/>
                                </a:cubicBezTo>
                                <a:lnTo>
                                  <a:pt x="70815" y="101120"/>
                                </a:lnTo>
                                <a:cubicBezTo>
                                  <a:pt x="64762" y="101120"/>
                                  <a:pt x="60757" y="97034"/>
                                  <a:pt x="60757" y="90994"/>
                                </a:cubicBezTo>
                                <a:cubicBezTo>
                                  <a:pt x="60757" y="84865"/>
                                  <a:pt x="64762" y="80868"/>
                                  <a:pt x="70815" y="80868"/>
                                </a:cubicBezTo>
                                <a:close/>
                                <a:moveTo>
                                  <a:pt x="20293" y="20174"/>
                                </a:moveTo>
                                <a:lnTo>
                                  <a:pt x="20293" y="404472"/>
                                </a:lnTo>
                                <a:lnTo>
                                  <a:pt x="374712" y="404472"/>
                                </a:lnTo>
                                <a:lnTo>
                                  <a:pt x="374712" y="348836"/>
                                </a:lnTo>
                                <a:lnTo>
                                  <a:pt x="372665" y="349813"/>
                                </a:lnTo>
                                <a:cubicBezTo>
                                  <a:pt x="362518" y="354879"/>
                                  <a:pt x="350414" y="352924"/>
                                  <a:pt x="342314" y="344836"/>
                                </a:cubicBezTo>
                                <a:cubicBezTo>
                                  <a:pt x="334215" y="336749"/>
                                  <a:pt x="332168" y="324572"/>
                                  <a:pt x="337241" y="314440"/>
                                </a:cubicBezTo>
                                <a:lnTo>
                                  <a:pt x="347388" y="294266"/>
                                </a:lnTo>
                                <a:cubicBezTo>
                                  <a:pt x="348367" y="292222"/>
                                  <a:pt x="348367" y="290177"/>
                                  <a:pt x="347388" y="289200"/>
                                </a:cubicBezTo>
                                <a:cubicBezTo>
                                  <a:pt x="347388" y="288133"/>
                                  <a:pt x="346320" y="286178"/>
                                  <a:pt x="343293" y="285112"/>
                                </a:cubicBezTo>
                                <a:lnTo>
                                  <a:pt x="321042" y="277024"/>
                                </a:lnTo>
                                <a:cubicBezTo>
                                  <a:pt x="310895" y="273025"/>
                                  <a:pt x="303775" y="262893"/>
                                  <a:pt x="303775" y="251783"/>
                                </a:cubicBezTo>
                                <a:cubicBezTo>
                                  <a:pt x="303775" y="240674"/>
                                  <a:pt x="310895" y="230542"/>
                                  <a:pt x="321042" y="226454"/>
                                </a:cubicBezTo>
                                <a:lnTo>
                                  <a:pt x="343293" y="218366"/>
                                </a:lnTo>
                                <a:cubicBezTo>
                                  <a:pt x="345340" y="217389"/>
                                  <a:pt x="346320" y="215345"/>
                                  <a:pt x="347388" y="214367"/>
                                </a:cubicBezTo>
                                <a:cubicBezTo>
                                  <a:pt x="348367" y="213300"/>
                                  <a:pt x="348367" y="211345"/>
                                  <a:pt x="347388" y="209301"/>
                                </a:cubicBezTo>
                                <a:lnTo>
                                  <a:pt x="337241" y="189037"/>
                                </a:lnTo>
                                <a:cubicBezTo>
                                  <a:pt x="332168" y="178995"/>
                                  <a:pt x="334215" y="166819"/>
                                  <a:pt x="342314" y="158731"/>
                                </a:cubicBezTo>
                                <a:cubicBezTo>
                                  <a:pt x="350414" y="150643"/>
                                  <a:pt x="362518" y="148599"/>
                                  <a:pt x="372665" y="153665"/>
                                </a:cubicBezTo>
                                <a:lnTo>
                                  <a:pt x="392958" y="163797"/>
                                </a:lnTo>
                                <a:cubicBezTo>
                                  <a:pt x="394916" y="164774"/>
                                  <a:pt x="396964" y="164774"/>
                                  <a:pt x="397943" y="163797"/>
                                </a:cubicBezTo>
                                <a:cubicBezTo>
                                  <a:pt x="399011" y="163797"/>
                                  <a:pt x="401058" y="162819"/>
                                  <a:pt x="402037" y="159709"/>
                                </a:cubicBezTo>
                                <a:lnTo>
                                  <a:pt x="410136" y="137490"/>
                                </a:lnTo>
                                <a:cubicBezTo>
                                  <a:pt x="414231" y="127358"/>
                                  <a:pt x="424288" y="120337"/>
                                  <a:pt x="435414" y="120337"/>
                                </a:cubicBezTo>
                                <a:cubicBezTo>
                                  <a:pt x="446628" y="120337"/>
                                  <a:pt x="456686" y="127358"/>
                                  <a:pt x="460780" y="137490"/>
                                </a:cubicBezTo>
                                <a:lnTo>
                                  <a:pt x="468880" y="159709"/>
                                </a:lnTo>
                                <a:cubicBezTo>
                                  <a:pt x="469859" y="161753"/>
                                  <a:pt x="471906" y="162819"/>
                                  <a:pt x="472885" y="163797"/>
                                </a:cubicBezTo>
                                <a:cubicBezTo>
                                  <a:pt x="473953" y="163797"/>
                                  <a:pt x="476000" y="164774"/>
                                  <a:pt x="477958" y="163797"/>
                                </a:cubicBezTo>
                                <a:lnTo>
                                  <a:pt x="498252" y="153665"/>
                                </a:lnTo>
                                <a:cubicBezTo>
                                  <a:pt x="508398" y="148599"/>
                                  <a:pt x="520503" y="150643"/>
                                  <a:pt x="528602" y="158731"/>
                                </a:cubicBezTo>
                                <a:cubicBezTo>
                                  <a:pt x="536702" y="166819"/>
                                  <a:pt x="538749" y="178995"/>
                                  <a:pt x="533676" y="189037"/>
                                </a:cubicBezTo>
                                <a:lnTo>
                                  <a:pt x="523529" y="209301"/>
                                </a:lnTo>
                                <a:cubicBezTo>
                                  <a:pt x="522550" y="211345"/>
                                  <a:pt x="522550" y="213300"/>
                                  <a:pt x="523529" y="214367"/>
                                </a:cubicBezTo>
                                <a:cubicBezTo>
                                  <a:pt x="524597" y="215345"/>
                                  <a:pt x="524597" y="217389"/>
                                  <a:pt x="527623" y="218366"/>
                                </a:cubicBezTo>
                                <a:lnTo>
                                  <a:pt x="549875" y="226454"/>
                                </a:lnTo>
                                <a:cubicBezTo>
                                  <a:pt x="560021" y="230542"/>
                                  <a:pt x="567142" y="240674"/>
                                  <a:pt x="567142" y="251783"/>
                                </a:cubicBezTo>
                                <a:cubicBezTo>
                                  <a:pt x="567142" y="262893"/>
                                  <a:pt x="560021" y="273025"/>
                                  <a:pt x="549875" y="277024"/>
                                </a:cubicBezTo>
                                <a:lnTo>
                                  <a:pt x="527623" y="285112"/>
                                </a:lnTo>
                                <a:cubicBezTo>
                                  <a:pt x="525576" y="286178"/>
                                  <a:pt x="524597" y="288133"/>
                                  <a:pt x="523529" y="289200"/>
                                </a:cubicBezTo>
                                <a:cubicBezTo>
                                  <a:pt x="523529" y="290177"/>
                                  <a:pt x="522550" y="292222"/>
                                  <a:pt x="523529" y="294266"/>
                                </a:cubicBezTo>
                                <a:lnTo>
                                  <a:pt x="533676" y="314440"/>
                                </a:lnTo>
                                <a:cubicBezTo>
                                  <a:pt x="538749" y="324572"/>
                                  <a:pt x="536702" y="336749"/>
                                  <a:pt x="528602" y="344836"/>
                                </a:cubicBezTo>
                                <a:cubicBezTo>
                                  <a:pt x="520503" y="352924"/>
                                  <a:pt x="508398" y="354879"/>
                                  <a:pt x="498252" y="349813"/>
                                </a:cubicBezTo>
                                <a:lnTo>
                                  <a:pt x="496204" y="348836"/>
                                </a:lnTo>
                                <a:lnTo>
                                  <a:pt x="496204" y="404472"/>
                                </a:lnTo>
                                <a:lnTo>
                                  <a:pt x="587346" y="404472"/>
                                </a:lnTo>
                                <a:lnTo>
                                  <a:pt x="587346" y="20174"/>
                                </a:lnTo>
                                <a:close/>
                                <a:moveTo>
                                  <a:pt x="10147" y="0"/>
                                </a:moveTo>
                                <a:lnTo>
                                  <a:pt x="597492" y="0"/>
                                </a:lnTo>
                                <a:cubicBezTo>
                                  <a:pt x="603545" y="0"/>
                                  <a:pt x="607639" y="3999"/>
                                  <a:pt x="607639" y="10132"/>
                                </a:cubicBezTo>
                                <a:lnTo>
                                  <a:pt x="607639" y="414603"/>
                                </a:lnTo>
                                <a:cubicBezTo>
                                  <a:pt x="607639" y="420647"/>
                                  <a:pt x="603545" y="424646"/>
                                  <a:pt x="597492" y="424646"/>
                                </a:cubicBezTo>
                                <a:lnTo>
                                  <a:pt x="496204" y="424646"/>
                                </a:lnTo>
                                <a:lnTo>
                                  <a:pt x="496204" y="495480"/>
                                </a:lnTo>
                                <a:cubicBezTo>
                                  <a:pt x="496204" y="499479"/>
                                  <a:pt x="493178" y="503567"/>
                                  <a:pt x="489084" y="504545"/>
                                </a:cubicBezTo>
                                <a:cubicBezTo>
                                  <a:pt x="488105" y="505612"/>
                                  <a:pt x="487126" y="505612"/>
                                  <a:pt x="486058" y="505612"/>
                                </a:cubicBezTo>
                                <a:cubicBezTo>
                                  <a:pt x="483032" y="505612"/>
                                  <a:pt x="480005" y="504545"/>
                                  <a:pt x="477958" y="501523"/>
                                </a:cubicBezTo>
                                <a:lnTo>
                                  <a:pt x="435414" y="450953"/>
                                </a:lnTo>
                                <a:lnTo>
                                  <a:pt x="392958" y="502501"/>
                                </a:lnTo>
                                <a:cubicBezTo>
                                  <a:pt x="389843" y="505612"/>
                                  <a:pt x="385838" y="506589"/>
                                  <a:pt x="381744" y="505612"/>
                                </a:cubicBezTo>
                                <a:cubicBezTo>
                                  <a:pt x="377738" y="503567"/>
                                  <a:pt x="374712" y="499479"/>
                                  <a:pt x="374712" y="495480"/>
                                </a:cubicBezTo>
                                <a:lnTo>
                                  <a:pt x="374712" y="424646"/>
                                </a:lnTo>
                                <a:lnTo>
                                  <a:pt x="10147" y="424646"/>
                                </a:lnTo>
                                <a:cubicBezTo>
                                  <a:pt x="4094" y="424646"/>
                                  <a:pt x="0" y="420647"/>
                                  <a:pt x="0" y="414603"/>
                                </a:cubicBezTo>
                                <a:lnTo>
                                  <a:pt x="0" y="10132"/>
                                </a:lnTo>
                                <a:cubicBezTo>
                                  <a:pt x="0" y="3999"/>
                                  <a:pt x="4094" y="0"/>
                                  <a:pt x="10147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89" o:spid="_x0000_s1026" o:spt="203" style="position:absolute;left:0pt;margin-left:7.7pt;margin-top:171.2pt;height:19.8pt;width:19.8pt;z-index:251671552;mso-width-relative:page;mso-height-relative:page;" coordorigin="0,2043146" coordsize="312384,312384" o:gfxdata="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">
                <o:lock v:ext="edit" aspectratio="f"/>
                <v:rect id="_x0000_s1026" o:spid="_x0000_s1026" o:spt="1" style="position:absolute;left:0;top:2043146;height:312384;width:312384;v-text-anchor:middle;" fillcolor="#131313 [3207]" filled="t" stroked="f" coordsize="21600,21600" o:gfxdata="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SZDkArsAAADc&#10;AAAADwAAAAAAAAABACAAAAAiAAAAZHJzL2Rvd25yZXYueG1sUEsBAhQAFAAAAAgAh07iQDMvBZ47&#10;AAAAOQAAABAAAAAAAAAAAQAgAAAACgEAAGRycy9zaGFwZXhtbC54bWxQSwUGAAAAAAYABgBbAQAA&#10;tAMAAAAA&#10;">
                  <v:fill on="t" focussize="0,0"/>
                  <v:stroke on="f" weight="2pt"/>
                  <v:imagedata o:title=""/>
                  <o:lock v:ext="edit" aspectratio="f"/>
                </v:rect>
                <v:shape id="Shape 2591" o:spid="_x0000_s1026" o:spt="100" style="position:absolute;left:45447;top:2102410;height:184431;width:221489;v-text-anchor:middle;" fillcolor="#FFFFFF [3212]" filled="t" stroked="f" coordsize="607639,505975" o:gfxdata="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UzVvKvQAA&#10;ANwAAAAPAAAAAAAAAAEAIAAAACIAAABkcnMvZG93bnJldi54bWxQSwECFAAUAAAACACHTuJAMy8F&#10;njsAAAA5AAAAEAAAAAAAAAABACAAAAAMAQAAZHJzL3NoYXBleG1sLnhtbFBLBQYAAAAABgAGAFsB&#10;AAC2AwAAAAA=&#10;" path="m395628,339326c395361,339415,395183,339504,394916,339770l394916,414603,394916,467129,427314,427757c429361,425713,432388,424646,435414,424646c438529,424646,441555,425713,443513,428735l476000,468195,476000,414603,476000,339770,472885,339770c471906,339770,469859,340748,468880,343770l460780,366077c456686,377187,446628,384208,435414,384208c424288,384208,414142,377187,410136,367055l402037,343770c401058,341726,399011,340748,397943,339770c397409,339770,396608,339415,395628,339326xm70817,333633l182283,333633c188337,333633,192432,337719,192432,343759c192432,349799,188337,353885,182283,353885l70817,353885c64763,353885,60757,349799,60757,343759c60757,337719,64763,333633,70817,333633xm70816,262927l202555,262927c208608,262927,212614,266924,212614,273053c212614,279093,208608,283179,202555,283179l70816,283179c64763,283179,60757,279093,60757,273053c60757,266924,64763,262927,70816,262927xm435415,222444c418238,222444,405067,235604,405067,252765c405067,270016,418238,283176,435415,283176c452681,283176,465852,270016,465852,252765c465852,235604,452681,222444,435415,222444xm435415,202170c463805,202170,486055,224489,486055,252765c486055,281131,463805,303361,435415,303361c407114,303361,384864,281131,384864,252765c384864,224489,407114,202170,435415,202170xm70816,202170l253132,202170c259274,202170,263280,206256,263280,212296c263280,218336,259274,222422,253132,222422l70816,222422c64763,222422,60757,218336,60757,212296c60757,206256,64763,202170,70816,202170xm435414,141578c434435,141578,430430,141578,429361,145577l421262,167796c418236,174906,413162,180950,406042,182994c399011,186016,390911,185038,384859,182016l364566,171885c360471,169840,358513,171885,357445,172862c356466,173929,354419,176950,356466,179972l366613,200236c369639,207257,370618,214367,367592,221388c364566,228498,359492,233564,352372,236586l330121,244673c325047,247695,324068,251783,324068,252761c324068,253828,324068,257827,328073,258805l350414,266892c357445,270003,363587,275069,365545,282090c368660,289200,367592,297288,364566,303331l354419,323595c352372,327594,354419,329638,355487,330616c356466,331682,359492,333638,362518,331682l382812,321550c387885,320484,391890,319506,395984,319506c396874,319506,397943,319595,399100,319773c401414,319951,403728,320573,406131,321550c412272,324217,416901,328394,420016,334171c420461,334971,420906,335860,421262,336749l429361,358967c429628,359945,430073,360745,430608,361278c430786,361456,430875,361545,431053,361723c431320,361900,431587,362078,431943,362256c433367,362967,434880,362967,435414,362967c436482,362967,439508,362967,441555,358967l449655,336749c450189,335415,450812,334082,451524,332838c452236,331593,453037,330438,453927,329371c456508,325994,459712,323417,463539,321995c463984,321817,464340,321639,464786,321550c471906,318529,480005,319506,486058,322528l490152,324572,506351,332660c510356,334704,512403,332660,513471,331682c514450,330616,516498,327594,514450,324572l504304,304309c501278,297288,500299,290177,503325,283156c506351,276046,511424,270980,518456,267959l540796,259871c546848,256849,546848,253828,546848,252761c546848,251783,546848,248762,542843,246717l520503,238630c513471,235608,507330,230542,505372,223432c502257,216411,503325,208323,506351,202191l516498,182016c518456,177928,516498,175884,515430,174906c514450,173929,511424,171885,508398,173929l488105,184060c480984,187082,473953,188060,466833,185038c459801,182016,454728,176950,451702,169840l443513,147622c440487,141578,436482,141578,435414,141578xm70816,141554l293725,141554c299778,141554,303784,145555,303784,151600c303784,157735,299778,161736,293725,161736l70816,161736c64763,161736,60757,157735,60757,151600c60757,145555,64763,141554,70816,141554xm70815,80868l354394,80868c360447,80868,364541,84865,364541,90994c364541,97034,360447,101120,354394,101120l70815,101120c64762,101120,60757,97034,60757,90994c60757,84865,64762,80868,70815,80868xm20293,20174l20293,404472,374712,404472,374712,348836,372665,349813c362518,354879,350414,352924,342314,344836c334215,336749,332168,324572,337241,314440l347388,294266c348367,292222,348367,290177,347388,289200c347388,288133,346320,286178,343293,285112l321042,277024c310895,273025,303775,262893,303775,251783c303775,240674,310895,230542,321042,226454l343293,218366c345340,217389,346320,215345,347388,214367c348367,213300,348367,211345,347388,209301l337241,189037c332168,178995,334215,166819,342314,158731c350414,150643,362518,148599,372665,153665l392958,163797c394916,164774,396964,164774,397943,163797c399011,163797,401058,162819,402037,159709l410136,137490c414231,127358,424288,120337,435414,120337c446628,120337,456686,127358,460780,137490l468880,159709c469859,161753,471906,162819,472885,163797c473953,163797,476000,164774,477958,163797l498252,153665c508398,148599,520503,150643,528602,158731c536702,166819,538749,178995,533676,189037l523529,209301c522550,211345,522550,213300,523529,214367c524597,215345,524597,217389,527623,218366l549875,226454c560021,230542,567142,240674,567142,251783c567142,262893,560021,273025,549875,277024l527623,285112c525576,286178,524597,288133,523529,289200c523529,290177,522550,292222,523529,294266l533676,314440c538749,324572,536702,336749,528602,344836c520503,352924,508398,354879,498252,349813l496204,348836,496204,404472,587346,404472,587346,20174xm10147,0l597492,0c603545,0,607639,3999,607639,10132l607639,414603c607639,420647,603545,424646,597492,424646l496204,424646,496204,495480c496204,499479,493178,503567,489084,504545c488105,505612,487126,505612,486058,505612c483032,505612,480005,504545,477958,501523l435414,450953,392958,502501c389843,505612,385838,506589,381744,505612c377738,503567,374712,499479,374712,495480l374712,424646,10147,424646c4094,424646,0,420647,0,414603l0,10132c0,3999,4094,0,10147,0xe">
                  <v:path o:connectlocs="144209,123686;143949,123848;143949,151125;143949,170271;155759,155920;158711,154786;161663,156276;173505,170659;173505,151125;173505,123848;172370,123848;170910,125306;167957,133437;158711,140046;149497,133793;146545,125306;145053,123848;144209,123686;25813,121611;66443,121611;70142,125302;66443,128993;25813,128993;22146,125302;25813,121611;25812,95838;73832,95838;77499,99529;73832,103220;25812,103220;22146,99529;25812,95838;158712,81082;147649,92134;158712,103219;169806,92134;158712,81082;158712,73692;177170,92134;158712,110576;140285,92134;158712,73692;25812,73692;92268,73692;95967,77383;92268,81074;25812,81074;22146,77383;25812,73692;158711,51606;156505,53063;153553,61162;148005,66702;140284,66345;132887,62653;130291,63009;129934,65600;133633,72987;133990,80697;128442,86237;120331,89184;118125,92132;119585,94336;127728,97283;133243,102823;132887,110566;129188,117952;129577,120511;132140,120900;139537,117206;144339,116461;145474,116559;148037,117206;153099,121807;153553,122747;156505,130845;156959,131688;157122,131850;157446,132044;158711,132303;160950,130845;163902,122747;164583,121321;165459,120057;168963,117369;169418,117206;177171,117563;178664,118308;184568,121256;187164,120900;187520,118308;183822,110922;183465,103212;188981,97672;197124,94724;199330,92132;197870,89929;189727,86982;184211,81442;184568,73699;188267,66345;187878,63754;185314,63398;177917,67091;170164,67447;164648,61907;161663,53809;158711,51606;25812,51597;107064,51597;110731,55259;107064,58953;25812,58953;22146,55259;25812,51597;25812,29476;129179,29476;132877,33167;129179,36858;25812,36858;22146,33167;25812,29476;7396,7353;7396,147432;136585,147432;136585,127152;135839,127508;124776,125694;122926,114615;126625,107261;126625,105415;125132,103925;117022,100976;110728,91776;117022,82543;125132,79595;126625,78138;126625,76291;122926,68905;124776,57858;135839,56011;143236,59705;145053,59705;146545,58214;149497,50115;158711,43863;167957,50115;170910,58214;172370,59705;174219,59705;181616,56011;192679,57858;194528,68905;190830,76291;190830,78138;192322,79595;200433,82543;206727,91776;200433,100976;192322,103925;190830,105415;190830,107261;194528,114615;192679,125694;181616,127508;180870,127152;180870,147432;214092,147432;214092,7353;3698,0;217790,0;221489,3693;221489,151125;217790,154786;180870,154786;180870,180605;178274,183909;177171,184298;174219,182808;158711,164375;143236,183164;139148,184298;136585,180605;136585,154786;3698,154786;0,151125;0,3693;3698,0" o:connectangles="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,0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97790</wp:posOffset>
                </wp:positionH>
                <wp:positionV relativeFrom="paragraph">
                  <wp:posOffset>236220</wp:posOffset>
                </wp:positionV>
                <wp:extent cx="251460" cy="251460"/>
                <wp:effectExtent l="0" t="0" r="0" b="0"/>
                <wp:wrapNone/>
                <wp:docPr id="192" name="组合 19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1460" cy="251460"/>
                          <a:chOff x="0" y="3246430"/>
                          <a:chExt cx="312384" cy="312384"/>
                        </a:xfrm>
                      </wpg:grpSpPr>
                      <wps:wsp>
                        <wps:cNvPr id="17" name="矩形 17"/>
                        <wps:cNvSpPr/>
                        <wps:spPr>
                          <a:xfrm>
                            <a:off x="0" y="3246430"/>
                            <a:ext cx="312384" cy="312384"/>
                          </a:xfrm>
                          <a:prstGeom prst="rect">
                            <a:avLst/>
                          </a:prstGeom>
                          <a:solidFill>
                            <a:schemeClr val="accent4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18" name="Shape 2614"/>
                        <wps:cNvSpPr/>
                        <wps:spPr>
                          <a:xfrm>
                            <a:off x="54940" y="3291878"/>
                            <a:ext cx="202503" cy="221489"/>
                          </a:xfrm>
                          <a:custGeom>
                            <a:avLst/>
                            <a:gdLst>
                              <a:gd name="connsiteX0" fmla="*/ 237695 w 554715"/>
                              <a:gd name="connsiteY0" fmla="*/ 356105 h 606722"/>
                              <a:gd name="connsiteX1" fmla="*/ 237695 w 554715"/>
                              <a:gd name="connsiteY1" fmla="*/ 567086 h 606722"/>
                              <a:gd name="connsiteX2" fmla="*/ 317020 w 554715"/>
                              <a:gd name="connsiteY2" fmla="*/ 567086 h 606722"/>
                              <a:gd name="connsiteX3" fmla="*/ 317020 w 554715"/>
                              <a:gd name="connsiteY3" fmla="*/ 356105 h 606722"/>
                              <a:gd name="connsiteX4" fmla="*/ 217931 w 554715"/>
                              <a:gd name="connsiteY4" fmla="*/ 316557 h 606722"/>
                              <a:gd name="connsiteX5" fmla="*/ 336784 w 554715"/>
                              <a:gd name="connsiteY5" fmla="*/ 316557 h 606722"/>
                              <a:gd name="connsiteX6" fmla="*/ 356638 w 554715"/>
                              <a:gd name="connsiteY6" fmla="*/ 336287 h 606722"/>
                              <a:gd name="connsiteX7" fmla="*/ 356638 w 554715"/>
                              <a:gd name="connsiteY7" fmla="*/ 586904 h 606722"/>
                              <a:gd name="connsiteX8" fmla="*/ 336784 w 554715"/>
                              <a:gd name="connsiteY8" fmla="*/ 606722 h 606722"/>
                              <a:gd name="connsiteX9" fmla="*/ 217931 w 554715"/>
                              <a:gd name="connsiteY9" fmla="*/ 606722 h 606722"/>
                              <a:gd name="connsiteX10" fmla="*/ 198077 w 554715"/>
                              <a:gd name="connsiteY10" fmla="*/ 586904 h 606722"/>
                              <a:gd name="connsiteX11" fmla="*/ 198077 w 554715"/>
                              <a:gd name="connsiteY11" fmla="*/ 336287 h 606722"/>
                              <a:gd name="connsiteX12" fmla="*/ 217931 w 554715"/>
                              <a:gd name="connsiteY12" fmla="*/ 316557 h 606722"/>
                              <a:gd name="connsiteX13" fmla="*/ 435825 w 554715"/>
                              <a:gd name="connsiteY13" fmla="*/ 197826 h 606722"/>
                              <a:gd name="connsiteX14" fmla="*/ 435825 w 554715"/>
                              <a:gd name="connsiteY14" fmla="*/ 567086 h 606722"/>
                              <a:gd name="connsiteX15" fmla="*/ 515115 w 554715"/>
                              <a:gd name="connsiteY15" fmla="*/ 567086 h 606722"/>
                              <a:gd name="connsiteX16" fmla="*/ 515115 w 554715"/>
                              <a:gd name="connsiteY16" fmla="*/ 197826 h 606722"/>
                              <a:gd name="connsiteX17" fmla="*/ 416070 w 554715"/>
                              <a:gd name="connsiteY17" fmla="*/ 158278 h 606722"/>
                              <a:gd name="connsiteX18" fmla="*/ 534870 w 554715"/>
                              <a:gd name="connsiteY18" fmla="*/ 158278 h 606722"/>
                              <a:gd name="connsiteX19" fmla="*/ 554715 w 554715"/>
                              <a:gd name="connsiteY19" fmla="*/ 178008 h 606722"/>
                              <a:gd name="connsiteX20" fmla="*/ 554715 w 554715"/>
                              <a:gd name="connsiteY20" fmla="*/ 586904 h 606722"/>
                              <a:gd name="connsiteX21" fmla="*/ 534870 w 554715"/>
                              <a:gd name="connsiteY21" fmla="*/ 606722 h 606722"/>
                              <a:gd name="connsiteX22" fmla="*/ 416070 w 554715"/>
                              <a:gd name="connsiteY22" fmla="*/ 606722 h 606722"/>
                              <a:gd name="connsiteX23" fmla="*/ 396225 w 554715"/>
                              <a:gd name="connsiteY23" fmla="*/ 586904 h 606722"/>
                              <a:gd name="connsiteX24" fmla="*/ 396225 w 554715"/>
                              <a:gd name="connsiteY24" fmla="*/ 178008 h 606722"/>
                              <a:gd name="connsiteX25" fmla="*/ 416070 w 554715"/>
                              <a:gd name="connsiteY25" fmla="*/ 158278 h 606722"/>
                              <a:gd name="connsiteX26" fmla="*/ 39600 w 554715"/>
                              <a:gd name="connsiteY26" fmla="*/ 39547 h 606722"/>
                              <a:gd name="connsiteX27" fmla="*/ 39600 w 554715"/>
                              <a:gd name="connsiteY27" fmla="*/ 567086 h 606722"/>
                              <a:gd name="connsiteX28" fmla="*/ 118801 w 554715"/>
                              <a:gd name="connsiteY28" fmla="*/ 567086 h 606722"/>
                              <a:gd name="connsiteX29" fmla="*/ 118801 w 554715"/>
                              <a:gd name="connsiteY29" fmla="*/ 39547 h 606722"/>
                              <a:gd name="connsiteX30" fmla="*/ 19756 w 554715"/>
                              <a:gd name="connsiteY30" fmla="*/ 0 h 606722"/>
                              <a:gd name="connsiteX31" fmla="*/ 138645 w 554715"/>
                              <a:gd name="connsiteY31" fmla="*/ 0 h 606722"/>
                              <a:gd name="connsiteX32" fmla="*/ 158490 w 554715"/>
                              <a:gd name="connsiteY32" fmla="*/ 19818 h 606722"/>
                              <a:gd name="connsiteX33" fmla="*/ 158490 w 554715"/>
                              <a:gd name="connsiteY33" fmla="*/ 586904 h 606722"/>
                              <a:gd name="connsiteX34" fmla="*/ 138645 w 554715"/>
                              <a:gd name="connsiteY34" fmla="*/ 606722 h 606722"/>
                              <a:gd name="connsiteX35" fmla="*/ 19756 w 554715"/>
                              <a:gd name="connsiteY35" fmla="*/ 606722 h 606722"/>
                              <a:gd name="connsiteX36" fmla="*/ 0 w 554715"/>
                              <a:gd name="connsiteY36" fmla="*/ 586904 h 606722"/>
                              <a:gd name="connsiteX37" fmla="*/ 0 w 554715"/>
                              <a:gd name="connsiteY37" fmla="*/ 19818 h 606722"/>
                              <a:gd name="connsiteX38" fmla="*/ 19756 w 554715"/>
                              <a:gd name="connsiteY38" fmla="*/ 0 h 60672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  <a:cxn ang="0">
                                <a:pos x="connsiteX30" y="connsiteY30"/>
                              </a:cxn>
                              <a:cxn ang="0">
                                <a:pos x="connsiteX31" y="connsiteY31"/>
                              </a:cxn>
                              <a:cxn ang="0">
                                <a:pos x="connsiteX32" y="connsiteY32"/>
                              </a:cxn>
                              <a:cxn ang="0">
                                <a:pos x="connsiteX33" y="connsiteY33"/>
                              </a:cxn>
                              <a:cxn ang="0">
                                <a:pos x="connsiteX34" y="connsiteY34"/>
                              </a:cxn>
                              <a:cxn ang="0">
                                <a:pos x="connsiteX35" y="connsiteY35"/>
                              </a:cxn>
                              <a:cxn ang="0">
                                <a:pos x="connsiteX36" y="connsiteY36"/>
                              </a:cxn>
                              <a:cxn ang="0">
                                <a:pos x="connsiteX37" y="connsiteY37"/>
                              </a:cxn>
                              <a:cxn ang="0">
                                <a:pos x="connsiteX38" y="connsiteY38"/>
                              </a:cxn>
                            </a:cxnLst>
                            <a:rect l="l" t="t" r="r" b="b"/>
                            <a:pathLst>
                              <a:path w="554715" h="606722">
                                <a:moveTo>
                                  <a:pt x="237695" y="356105"/>
                                </a:moveTo>
                                <a:lnTo>
                                  <a:pt x="237695" y="567086"/>
                                </a:lnTo>
                                <a:lnTo>
                                  <a:pt x="317020" y="567086"/>
                                </a:lnTo>
                                <a:lnTo>
                                  <a:pt x="317020" y="356105"/>
                                </a:lnTo>
                                <a:close/>
                                <a:moveTo>
                                  <a:pt x="217931" y="316557"/>
                                </a:moveTo>
                                <a:lnTo>
                                  <a:pt x="336784" y="316557"/>
                                </a:lnTo>
                                <a:cubicBezTo>
                                  <a:pt x="347735" y="316557"/>
                                  <a:pt x="356638" y="325356"/>
                                  <a:pt x="356638" y="336287"/>
                                </a:cubicBezTo>
                                <a:lnTo>
                                  <a:pt x="356638" y="586904"/>
                                </a:lnTo>
                                <a:cubicBezTo>
                                  <a:pt x="356638" y="597835"/>
                                  <a:pt x="347735" y="606722"/>
                                  <a:pt x="336784" y="606722"/>
                                </a:cubicBezTo>
                                <a:lnTo>
                                  <a:pt x="217931" y="606722"/>
                                </a:lnTo>
                                <a:cubicBezTo>
                                  <a:pt x="206980" y="606722"/>
                                  <a:pt x="198077" y="597835"/>
                                  <a:pt x="198077" y="586904"/>
                                </a:cubicBezTo>
                                <a:lnTo>
                                  <a:pt x="198077" y="336287"/>
                                </a:lnTo>
                                <a:cubicBezTo>
                                  <a:pt x="198077" y="325356"/>
                                  <a:pt x="206980" y="316557"/>
                                  <a:pt x="217931" y="316557"/>
                                </a:cubicBezTo>
                                <a:close/>
                                <a:moveTo>
                                  <a:pt x="435825" y="197826"/>
                                </a:moveTo>
                                <a:lnTo>
                                  <a:pt x="435825" y="567086"/>
                                </a:lnTo>
                                <a:lnTo>
                                  <a:pt x="515115" y="567086"/>
                                </a:lnTo>
                                <a:lnTo>
                                  <a:pt x="515115" y="197826"/>
                                </a:lnTo>
                                <a:close/>
                                <a:moveTo>
                                  <a:pt x="416070" y="158278"/>
                                </a:moveTo>
                                <a:lnTo>
                                  <a:pt x="534870" y="158278"/>
                                </a:lnTo>
                                <a:cubicBezTo>
                                  <a:pt x="545816" y="158278"/>
                                  <a:pt x="554715" y="167165"/>
                                  <a:pt x="554715" y="178008"/>
                                </a:cubicBezTo>
                                <a:lnTo>
                                  <a:pt x="554715" y="586904"/>
                                </a:lnTo>
                                <a:cubicBezTo>
                                  <a:pt x="554715" y="597835"/>
                                  <a:pt x="545816" y="606722"/>
                                  <a:pt x="534870" y="606722"/>
                                </a:cubicBezTo>
                                <a:lnTo>
                                  <a:pt x="416070" y="606722"/>
                                </a:lnTo>
                                <a:cubicBezTo>
                                  <a:pt x="405124" y="606722"/>
                                  <a:pt x="396225" y="597835"/>
                                  <a:pt x="396225" y="586904"/>
                                </a:cubicBezTo>
                                <a:lnTo>
                                  <a:pt x="396225" y="178008"/>
                                </a:lnTo>
                                <a:cubicBezTo>
                                  <a:pt x="396225" y="167165"/>
                                  <a:pt x="405124" y="158278"/>
                                  <a:pt x="416070" y="158278"/>
                                </a:cubicBezTo>
                                <a:close/>
                                <a:moveTo>
                                  <a:pt x="39600" y="39547"/>
                                </a:moveTo>
                                <a:lnTo>
                                  <a:pt x="39600" y="567086"/>
                                </a:lnTo>
                                <a:lnTo>
                                  <a:pt x="118801" y="567086"/>
                                </a:lnTo>
                                <a:lnTo>
                                  <a:pt x="118801" y="39547"/>
                                </a:lnTo>
                                <a:close/>
                                <a:moveTo>
                                  <a:pt x="19756" y="0"/>
                                </a:moveTo>
                                <a:lnTo>
                                  <a:pt x="138645" y="0"/>
                                </a:lnTo>
                                <a:cubicBezTo>
                                  <a:pt x="149591" y="0"/>
                                  <a:pt x="158490" y="8887"/>
                                  <a:pt x="158490" y="19818"/>
                                </a:cubicBezTo>
                                <a:lnTo>
                                  <a:pt x="158490" y="586904"/>
                                </a:lnTo>
                                <a:cubicBezTo>
                                  <a:pt x="158490" y="597835"/>
                                  <a:pt x="149591" y="606722"/>
                                  <a:pt x="138645" y="606722"/>
                                </a:cubicBezTo>
                                <a:lnTo>
                                  <a:pt x="19756" y="606722"/>
                                </a:lnTo>
                                <a:cubicBezTo>
                                  <a:pt x="8810" y="606722"/>
                                  <a:pt x="0" y="597835"/>
                                  <a:pt x="0" y="586904"/>
                                </a:cubicBezTo>
                                <a:lnTo>
                                  <a:pt x="0" y="19818"/>
                                </a:lnTo>
                                <a:cubicBezTo>
                                  <a:pt x="0" y="8887"/>
                                  <a:pt x="8810" y="0"/>
                                  <a:pt x="19756" y="0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chemeClr val="bg1"/>
                          </a:solidFill>
                          <a:ln w="12700">
                            <a:miter lim="400000"/>
                          </a:ln>
                        </wps:spPr>
                        <wps:bodyPr lIns="38090" tIns="38090" rIns="38090" bIns="38090" anchor="ctr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191" o:spid="_x0000_s1026" o:spt="203" style="position:absolute;left:0pt;margin-left:7.7pt;margin-top:18.6pt;height:19.8pt;width:19.8pt;z-index:251676672;mso-width-relative:page;mso-height-relative:page;" coordorigin="0,3246430" coordsize="312384,312384" o:gfxdata="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">
                <o:lock v:ext="edit" aspectratio="f"/>
                <v:rect id="_x0000_s1026" o:spid="_x0000_s1026" o:spt="1" style="position:absolute;left:0;top:3246430;height:312384;width:312384;v-text-anchor:middle;" fillcolor="#131313 [3207]" filled="t" stroked="f" coordsize="21600,21600" o:gfxdata="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1S9yUugAAANsA&#10;AAAPAAAAAAAAAAEAIAAAACIAAABkcnMvZG93bnJldi54bWxQSwECFAAUAAAACACHTuJAMy8FnjsA&#10;AAA5AAAAEAAAAAAAAAABACAAAAAJAQAAZHJzL3NoYXBleG1sLnhtbFBLBQYAAAAABgAGAFsBAACz&#10;AwAAAAA=&#10;">
                  <v:fill on="t" focussize="0,0"/>
                  <v:stroke on="f" weight="2pt"/>
                  <v:imagedata o:title=""/>
                  <o:lock v:ext="edit" aspectratio="f"/>
                </v:rect>
                <v:shape id="Shape 2614" o:spid="_x0000_s1026" o:spt="100" style="position:absolute;left:54940;top:3291878;height:221489;width:202503;v-text-anchor:middle;" fillcolor="#FFFFFF [3212]" filled="t" stroked="f" coordsize="554715,606722" o:gfxdata="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2MTOmr4A&#10;AADbAAAADwAAAAAAAAABACAAAAAiAAAAZHJzL2Rvd25yZXYueG1sUEsBAhQAFAAAAAgAh07iQDMv&#10;BZ47AAAAOQAAABAAAAAAAAAAAQAgAAAADQEAAGRycy9zaGFwZXhtbC54bWxQSwUGAAAAAAYABgBb&#10;AQAAtwMAAAAA&#10;" path="m237695,356105l237695,567086,317020,567086,317020,356105xm217931,316557l336784,316557c347735,316557,356638,325356,356638,336287l356638,586904c356638,597835,347735,606722,336784,606722l217931,606722c206980,606722,198077,597835,198077,586904l198077,336287c198077,325356,206980,316557,217931,316557xm435825,197826l435825,567086,515115,567086,515115,197826xm416070,158278l534870,158278c545816,158278,554715,167165,554715,178008l554715,586904c554715,597835,545816,606722,534870,606722l416070,606722c405124,606722,396225,597835,396225,586904l396225,178008c396225,167165,405124,158278,416070,158278xm39600,39547l39600,567086,118801,567086,118801,39547xm19756,0l138645,0c149591,0,158490,8887,158490,19818l158490,586904c158490,597835,149591,606722,138645,606722l19756,606722c8810,606722,0,597835,0,586904l0,19818c0,8887,8810,0,19756,0xe">
                  <v:path o:connectlocs="86772,129999;86772,207019;115730,207019;115730,129999;79557,115561;122945,115561;130193,122764;130193,214254;122945,221489;79557,221489;72309,214254;72309,122764;79557,115561;159101,72218;159101,207019;188046,207019;188046,72218;151889,57780;195258,57780;202503,64983;202503,214254;195258,221489;151889,221489;144645,214254;144645,64983;151889,57780;14456,14436;14456,207019;43369,207019;43369,14436;7212,0;50613,0;57858,7234;57858,214254;50613,221489;7212,221489;0,214254;0,7234;7212,0" o:connectangles="0,0,0,0,0,0,0,0,0,0,0,0,0,0,0,0,0,0,0,0,0,0,0,0,0,0,0,0,0,0,0,0,0,0,0,0,0,0,0"/>
                  <v:fill on="t" focussize="0,0"/>
                  <v:stroke on="f" weight="1pt" miterlimit="4" joinstyle="miter"/>
                  <v:imagedata o:title=""/>
                  <o:lock v:ext="edit" aspectratio="f"/>
                  <v:textbox inset="2.9992125984252pt,2.9992125984252pt,2.9992125984252pt,2.9992125984252pt"/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ge">
                  <wp:posOffset>4445000</wp:posOffset>
                </wp:positionV>
                <wp:extent cx="2648585" cy="2767330"/>
                <wp:effectExtent l="0" t="0" r="0" b="0"/>
                <wp:wrapNone/>
                <wp:docPr id="11" name="组合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8381" cy="2767331"/>
                          <a:chOff x="0" y="0"/>
                          <a:chExt cx="2650111" cy="2768329"/>
                        </a:xfrm>
                      </wpg:grpSpPr>
                      <wps:wsp>
                        <wps:cNvPr id="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8617"/>
                            <a:ext cx="2471979" cy="23497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  <w:lang w:val="en"/>
                                </w:rPr>
                                <w:t>Title: Comparative Analysis of the Bank Assessment System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 xml:space="preserve">Performance appraisal is the baton of commercial banks' strategic conduction, which relates to the improvement of commercial bank's market competitiveness and sustainable development. Select the main 7 commercial banks 1 as a sample, from the evaluation system structure, indicator design and weight, assessment algorithm and other angles to comb, analysis. 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0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89" y="0"/>
                            <a:ext cx="2286422" cy="331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Graduation thesis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2pt;margin-top:350pt;height:217.9pt;width:208.55pt;mso-position-vertical-relative:page;z-index:251663360;mso-width-relative:page;mso-height-relative:page;" coordsize="2650111,2768329" o:gfxdata="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">
                <o:lock v:ext="edit" aspectratio="f"/>
                <v:shape id="文本框 2" o:spid="_x0000_s1026" o:spt="202" type="#_x0000_t202" style="position:absolute;left:0;top:418617;height:2349712;width:2471979;" filled="f" stroked="f" coordsize="21600,21600" o:gfxdata="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yHr2bsAAADa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  <w:lang w:val="en"/>
                          </w:rPr>
                          <w:t>Title: Comparative Analysis of the Bank Assessment System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 xml:space="preserve">Performance appraisal is the baton of commercial banks' strategic conduction, which relates to the improvement of commercial bank's market competitiveness and sustainable development. Select the main 7 commercial banks 1 as a sample, from the evaluation system structure, indicator design and weight, assessment algorithm and other angles to comb, analysis. 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689;top:0;height:331590;width:2286422;" filled="f" stroked="f" coordsize="21600,21600" o:gfxdata="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1bA0N7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Graduation thesis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-15240</wp:posOffset>
                </wp:positionH>
                <wp:positionV relativeFrom="page">
                  <wp:posOffset>8371840</wp:posOffset>
                </wp:positionV>
                <wp:extent cx="2648585" cy="1729740"/>
                <wp:effectExtent l="0" t="0" r="0" b="0"/>
                <wp:wrapNone/>
                <wp:docPr id="107" name="组合 1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48381" cy="1729743"/>
                          <a:chOff x="0" y="0"/>
                          <a:chExt cx="2650111" cy="1730366"/>
                        </a:xfrm>
                      </wpg:grpSpPr>
                      <wps:wsp>
                        <wps:cNvPr id="10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8618"/>
                            <a:ext cx="2471979" cy="131174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I have performed well in my university and have a strong ability to learn. In the school can actively participate in class activities, in the cooperation of students, the class honor is also growing day by day</w:t>
                              </w:r>
                              <w:r>
                                <w:rPr>
                                  <w:rFonts w:hint="eastAsia"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0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89" y="0"/>
                            <a:ext cx="2286422" cy="3315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Self-evaluation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-1.2pt;margin-top:659.2pt;height:136.2pt;width:208.55pt;mso-position-vertical-relative:page;z-index:251670528;mso-width-relative:page;mso-height-relative:page;" coordsize="2650111,1730366" o:gfxdata="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AqApf63AAAAAwBAAAPAAAAAAAAAAEAIAAAACIAAABkcnMvZG93bnJldi54bWxQSwECFAAU&#10;AAAACACHTuJANMy3bdECAAC4BwAADgAAAAAAAAABACAAAAArAQAAZHJzL2Uyb0RvYy54bWxQSwUG&#10;AAAAAAYABgBZAQAAbgYAAAAA&#10;">
                <o:lock v:ext="edit" aspectratio="f"/>
                <v:shape id="文本框 2" o:spid="_x0000_s1026" o:spt="202" type="#_x0000_t202" style="position:absolute;left:0;top:418618;height:1311748;width:2471979;" filled="f" stroked="f" coordsize="21600,21600" o:gfxdata="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b8uXK8AAAA&#10;3A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I have performed well in my university and have a strong ability to learn. In the school can actively participate in class activities, in the cooperation of students, the class honor is also growing day by day</w:t>
                        </w:r>
                        <w:r>
                          <w:rPr>
                            <w:rFonts w:hint="eastAsia"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。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689;top:0;height:331590;width:2286422;" filled="f" stroked="f" coordsize="21600,21600" o:gfxdata="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DJsBzpugAAANwA&#10;AAAPAAAAAAAAAAEAIAAAACIAAABkcnMvZG93bnJldi54bWxQSwECFAAUAAAACACHTuJAMy8FnjsA&#10;AAA5AAAAEAAAAAAAAAABACAAAAAJAQAAZHJzL3NoYXBleG1sLnhtbFBLBQYAAAAABgAGAFsBAACz&#10;AwAAAAA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Self-evaluation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ge">
                  <wp:posOffset>9083675</wp:posOffset>
                </wp:positionV>
                <wp:extent cx="4322445" cy="1038225"/>
                <wp:effectExtent l="0" t="0" r="0" b="0"/>
                <wp:wrapNone/>
                <wp:docPr id="100" name="组合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2444" cy="1038227"/>
                          <a:chOff x="0" y="0"/>
                          <a:chExt cx="4324513" cy="1038596"/>
                        </a:xfrm>
                      </wpg:grpSpPr>
                      <wps:wsp>
                        <wps:cNvPr id="101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8615"/>
                            <a:ext cx="4324513" cy="6199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Event Honors: Organization of all kinds of fashion interactions and charitable activities on behalf of the company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Language ability: English six-level certificate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102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10" y="0"/>
                            <a:ext cx="2284552" cy="3315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Skills Honors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5.7pt;margin-top:715.25pt;height:81.75pt;width:340.35pt;mso-position-vertical-relative:page;z-index:251659264;mso-width-relative:page;mso-height-relative:page;" coordsize="4324513,1038596" o:gfxdata="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">
                <o:lock v:ext="edit" aspectratio="f"/>
                <v:shape id="文本框 2" o:spid="_x0000_s1026" o:spt="202" type="#_x0000_t202" style="position:absolute;left:0;top:418615;height:619981;width:4324513;" filled="f" stroked="f" coordsize="21600,21600" o:gfxdata="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fGEO+5AAAA3AAA&#10;AA8AAAAAAAAAAQAgAAAAIgAAAGRycy9kb3ducmV2LnhtbFBLAQIUABQAAAAIAIdO4kAzLwWeOwAA&#10;ADkAAAAQAAAAAAAAAAEAIAAAAAgBAABkcnMvc2hhcGV4bWwueG1sUEsFBgAAAAAGAAYAWwEAALID&#10;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Event Honors: Organization of all kinds of fashion interactions and charitable activities on behalf of the company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Language ability: English six-level certificate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610;top:0;height:331588;width:2284552;" filled="f" stroked="f" coordsize="21600,21600" o:gfxdata="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McUjpi5AAAA3AAA&#10;AA8AAAAAAAAAAQAgAAAAIgAAAGRycy9kb3ducmV2LnhtbFBLAQIUABQAAAAIAIdO4kAzLwWeOwAA&#10;ADkAAAAQAAAAAAAAAAEAIAAAAAgBAABkcnMvc2hhcGV4bWwueG1sUEsFBgAAAAAGAAYAWwEAALID&#10;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Skills Honors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ge">
                  <wp:posOffset>4434840</wp:posOffset>
                </wp:positionV>
                <wp:extent cx="4322445" cy="3286760"/>
                <wp:effectExtent l="0" t="0" r="0" b="0"/>
                <wp:wrapNone/>
                <wp:docPr id="96" name="组合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2444" cy="3286762"/>
                          <a:chOff x="0" y="0"/>
                          <a:chExt cx="4324513" cy="3287934"/>
                        </a:xfrm>
                      </wpg:grpSpPr>
                      <wps:wsp>
                        <wps:cNvPr id="98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8616"/>
                            <a:ext cx="4324513" cy="28693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  <w:lang w:val="en"/>
                                </w:rPr>
                                <w:t>Beijing Hansen Technology Co., Ltd. 2018.08-2019.02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  <w:lang w:val="en"/>
                                </w:rPr>
                                <w:t>Summer Internship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Participated in the preparation of citic brand strategy communication seminar, Coca-Cola advertising survey, Guangzhou residents TV brand consumption behavior research, conduct new media marketing data collection and research, to assist colleagues</w:t>
                              </w: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lang w:val="en"/>
                                </w:rPr>
                                <w:t xml:space="preserve"> in this department and other departments to complete other activities / projects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  <w:lang w:val="en"/>
                                </w:rPr>
                                <w:t>Beijing Hansen Technology Co., Ltd. 2018.08-2019.02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b/>
                                  <w:bCs/>
                                  <w:color w:val="414141"/>
                                  <w:szCs w:val="21"/>
                                  <w:lang w:val="en"/>
                                </w:rPr>
                                <w:t>Summer Internship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To assist the project master planning work, combing the copy, making reports, dealing with daily office affairs, independent completion of 14 days, 200 personnel arrangements, a budget of 340,000 commercial housing fair marketing activities planning, praised by the leadership.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9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10" y="0"/>
                            <a:ext cx="2284552" cy="3315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Internship Experience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5.7pt;margin-top:349.2pt;height:258.8pt;width:340.35pt;mso-position-vertical-relative:page;z-index:251667456;mso-width-relative:page;mso-height-relative:page;" coordsize="4324513,3287934" o:gfxdata="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">
                <o:lock v:ext="edit" aspectratio="f"/>
                <v:shape id="文本框 2" o:spid="_x0000_s1026" o:spt="202" type="#_x0000_t202" style="position:absolute;left:0;top:418616;height:2869318;width:4324513;" filled="f" stroked="f" coordsize="21600,21600" o:gfxdata="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RhU7a7gAAADbAAAA&#10;DwAAAAAAAAABACAAAAAiAAAAZHJzL2Rvd25yZXYueG1sUEsBAhQAFAAAAAgAh07iQDMvBZ47AAAA&#10;OQAAABAAAAAAAAAAAQAgAAAABwEAAGRycy9zaGFwZXhtbC54bWxQSwUGAAAAAAYABgBbAQAAsQMA&#10;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  <w:lang w:val="en"/>
                          </w:rPr>
                          <w:t>Beijing Hansen Technology Co., Ltd. 2018.08-2019.02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  <w:lang w:val="en"/>
                          </w:rPr>
                          <w:t>Summer Internship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Participated in the preparation of citic brand strategy communication seminar, Coca-Cola advertising survey, Guangzhou residents TV brand consumption behavior research, conduct new media marketing data collection and research, to assist colleagues</w:t>
                        </w:r>
                        <w:r>
                          <w:rPr>
                            <w:rFonts w:ascii="阿里巴巴普惠体 R" w:hAnsi="阿里巴巴普惠体 R" w:eastAsia="阿里巴巴普惠体 R" w:cs="阿里巴巴普惠体 R"/>
                            <w:lang w:val="en"/>
                          </w:rPr>
                          <w:t xml:space="preserve"> in this department and other departments to complete other activities / projects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  <w:lang w:val="en"/>
                          </w:rPr>
                          <w:t>Beijing Hansen Technology Co., Ltd. 2018.08-2019.02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b/>
                            <w:bCs/>
                            <w:color w:val="414141"/>
                            <w:szCs w:val="21"/>
                            <w:lang w:val="en"/>
                          </w:rPr>
                          <w:t>Summer Internship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To assist the project master planning work, combing the copy, making reports, dealing with daily office affairs, independent completion of 14 days, 200 personnel arrangements, a budget of 340,000 commercial housing fair marketing activities planning, praised by the leadership.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610;top:0;height:331588;width:2284552;" filled="f" stroked="f" coordsize="21600,21600" o:gfxdata="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Vme8L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Internship Experience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2739390</wp:posOffset>
                </wp:positionH>
                <wp:positionV relativeFrom="page">
                  <wp:posOffset>2514600</wp:posOffset>
                </wp:positionV>
                <wp:extent cx="4322445" cy="1384300"/>
                <wp:effectExtent l="0" t="0" r="0" b="0"/>
                <wp:wrapNone/>
                <wp:docPr id="92" name="组合 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322444" cy="1384303"/>
                          <a:chOff x="0" y="0"/>
                          <a:chExt cx="4324513" cy="1384795"/>
                        </a:xfrm>
                      </wpg:grpSpPr>
                      <wps:wsp>
                        <wps:cNvPr id="94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418616"/>
                            <a:ext cx="4324513" cy="96617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Graduate: Suzhou University Administration / Bachelor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2013.09—2017.06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Performance in school: state-level first-class scholarship 2 times, May 4 excellent party member 1 time</w:t>
                              </w:r>
                            </w:p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414141"/>
                                  <w:szCs w:val="21"/>
                                  <w:lang w:val="en"/>
                                </w:rPr>
                                <w:t>Professional performance: 10% of majorGPA;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  <wps:wsp>
                        <wps:cNvPr id="95" name="文本框 2"/>
                        <wps:cNvSpPr txBox="1">
                          <a:spLocks noChangeArrowheads="1"/>
                        </wps:cNvSpPr>
                        <wps:spPr bwMode="auto">
                          <a:xfrm>
                            <a:off x="363610" y="0"/>
                            <a:ext cx="2284552" cy="33158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</a:ln>
                        </wps:spPr>
                        <wps:txbx>
                          <w:txbxContent>
                            <w:p>
                              <w:pPr>
                                <w:adjustRightInd w:val="0"/>
                                <w:snapToGrid w:val="0"/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</w:pPr>
                              <w:r>
                                <w:rPr>
                                  <w:rFonts w:ascii="阿里巴巴普惠体 R" w:hAnsi="阿里巴巴普惠体 R" w:eastAsia="阿里巴巴普惠体 R" w:cs="阿里巴巴普惠体 R"/>
                                  <w:color w:val="131313" w:themeColor="accent4"/>
                                  <w:sz w:val="28"/>
                                  <w:szCs w:val="28"/>
                                  <w:lang w:val="en"/>
                                  <w14:textFill>
                                    <w14:solidFill>
                                      <w14:schemeClr w14:val="accent4"/>
                                    </w14:solidFill>
                                  </w14:textFill>
                                </w:rPr>
                                <w:t>Education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6" o:spt="203" style="position:absolute;left:0pt;margin-left:215.7pt;margin-top:198pt;height:109pt;width:340.35pt;mso-position-vertical-relative:page;z-index:251660288;mso-width-relative:page;mso-height-relative:page;" coordsize="4324513,1384795" o:gfxdata="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">
                <o:lock v:ext="edit" aspectratio="f"/>
                <v:shape id="文本框 2" o:spid="_x0000_s1026" o:spt="202" type="#_x0000_t202" style="position:absolute;left:0;top:418616;height:966179;width:4324513;" filled="f" stroked="f" coordsize="21600,21600" o:gfxdata="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dYMW68AAAA&#10;2wAAAA8AAAAAAAAAAQAgAAAAIgAAAGRycy9kb3ducmV2LnhtbFBLAQIUABQAAAAIAIdO4kAzLwWe&#10;OwAAADkAAAAQAAAAAAAAAAEAIAAAAAsBAABkcnMvc2hhcGV4bWwueG1sUEsFBgAAAAAGAAYAWwEA&#10;ALUDAAAAAA==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Graduate: Suzhou University Administration / Bachelor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2013.09—2017.06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Performance in school: state-level first-class scholarship 2 times, May 4 excellent party member 1 time</w:t>
                        </w:r>
                      </w:p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414141"/>
                            <w:szCs w:val="21"/>
                            <w:lang w:val="en"/>
                          </w:rPr>
                          <w:t>Professional performance: 10% of majorGPA;</w:t>
                        </w:r>
                      </w:p>
                    </w:txbxContent>
                  </v:textbox>
                </v:shape>
                <v:shape id="文本框 2" o:spid="_x0000_s1026" o:spt="202" type="#_x0000_t202" style="position:absolute;left:363610;top:0;height:331589;width:2284552;" filled="f" stroked="f" coordsize="21600,21600" o:gfxdata="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qBSU9bsAAADb&#10;AAAADwAAAAAAAAABACAAAAAiAAAAZHJzL2Rvd25yZXYueG1sUEsBAhQAFAAAAAgAh07iQDMvBZ47&#10;AAAAOQAAABAAAAAAAAAAAQAgAAAACgEAAGRycy9zaGFwZXhtbC54bWxQSwUGAAAAAAYABgBbAQAA&#10;tAMAAAAA&#10;">
                  <v:fill on="f" focussize="0,0"/>
                  <v:stroke on="f" miterlimit="8" joinstyle="miter"/>
                  <v:imagedata o:title=""/>
                  <o:lock v:ext="edit" aspectratio="f"/>
                  <v:textbox style="mso-fit-shape-to-text:t;">
                    <w:txbxContent>
                      <w:p>
                        <w:pPr>
                          <w:adjustRightInd w:val="0"/>
                          <w:snapToGrid w:val="0"/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</w:pPr>
                        <w:r>
                          <w:rPr>
                            <w:rFonts w:ascii="阿里巴巴普惠体 R" w:hAnsi="阿里巴巴普惠体 R" w:eastAsia="阿里巴巴普惠体 R" w:cs="阿里巴巴普惠体 R"/>
                            <w:color w:val="131313" w:themeColor="accent4"/>
                            <w:sz w:val="28"/>
                            <w:szCs w:val="28"/>
                            <w:lang w:val="en"/>
                            <w14:textFill>
                              <w14:solidFill>
                                <w14:schemeClr w14:val="accent4"/>
                              </w14:solidFill>
                            </w14:textFill>
                          </w:rPr>
                          <w:t>Education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lang w:val="en"/>
        </w:rPr>
        <w:t xml:space="preserve">    </w:t>
      </w:r>
    </w:p>
    <w:p>
      <w:pPr>
        <w:widowControl/>
        <w:jc w:val="left"/>
        <w:rPr>
          <w:lang w:val="en"/>
        </w:rPr>
      </w:pPr>
      <w:r>
        <w:rPr>
          <w:lang w:val="en"/>
        </w:rPr>
        <w:br w:type="page"/>
      </w:r>
    </w:p>
    <w:p>
      <w:pPr>
        <w:adjustRightInd w:val="0"/>
        <w:snapToGrid w:val="0"/>
      </w:pPr>
      <w:r>
        <w:rPr>
          <w:rFonts w:ascii="等线" w:hAnsi="等线" w:eastAsia="等线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-252095</wp:posOffset>
                </wp:positionH>
                <wp:positionV relativeFrom="paragraph">
                  <wp:posOffset>-268605</wp:posOffset>
                </wp:positionV>
                <wp:extent cx="7559675" cy="10714355"/>
                <wp:effectExtent l="0" t="0" r="3175" b="0"/>
                <wp:wrapNone/>
                <wp:docPr id="289" name="组合 1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9675" cy="10714500"/>
                          <a:chOff x="0" y="0"/>
                          <a:chExt cx="7559675" cy="10714500"/>
                        </a:xfrm>
                      </wpg:grpSpPr>
                      <pic:pic xmlns:pic="http://schemas.openxmlformats.org/drawingml/2006/picture">
                        <pic:nvPicPr>
                          <pic:cNvPr id="290" name="图片 290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675" cy="107145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291" name="组合 291"/>
                        <wpg:cNvGrpSpPr/>
                        <wpg:grpSpPr>
                          <a:xfrm>
                            <a:off x="507015" y="4435036"/>
                            <a:ext cx="6566899" cy="5617380"/>
                            <a:chOff x="507015" y="4435038"/>
                            <a:chExt cx="6110775" cy="5227208"/>
                          </a:xfrm>
                          <a:solidFill>
                            <a:sysClr val="windowText" lastClr="000000">
                              <a:lumMod val="75000"/>
                              <a:lumOff val="25000"/>
                            </a:sysClr>
                          </a:solidFill>
                        </wpg:grpSpPr>
                        <wps:wsp>
                          <wps:cNvPr id="292" name="Freeform 71"/>
                          <wps:cNvSpPr>
                            <a:spLocks noEditPoints="1"/>
                          </wps:cNvSpPr>
                          <wps:spPr bwMode="auto">
                            <a:xfrm>
                              <a:off x="6114610" y="7286229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28" y="58"/>
                                </a:cxn>
                                <a:cxn ang="0">
                                  <a:pos x="224" y="16"/>
                                </a:cxn>
                                <a:cxn ang="0">
                                  <a:pos x="214" y="2"/>
                                </a:cxn>
                                <a:cxn ang="0">
                                  <a:pos x="48" y="0"/>
                                </a:cxn>
                                <a:cxn ang="0">
                                  <a:pos x="34" y="10"/>
                                </a:cxn>
                                <a:cxn ang="0">
                                  <a:pos x="32" y="54"/>
                                </a:cxn>
                                <a:cxn ang="0">
                                  <a:pos x="4" y="90"/>
                                </a:cxn>
                                <a:cxn ang="0">
                                  <a:pos x="0" y="112"/>
                                </a:cxn>
                                <a:cxn ang="0">
                                  <a:pos x="8" y="128"/>
                                </a:cxn>
                                <a:cxn ang="0">
                                  <a:pos x="24" y="240"/>
                                </a:cxn>
                                <a:cxn ang="0">
                                  <a:pos x="28" y="252"/>
                                </a:cxn>
                                <a:cxn ang="0">
                                  <a:pos x="216" y="256"/>
                                </a:cxn>
                                <a:cxn ang="0">
                                  <a:pos x="228" y="252"/>
                                </a:cxn>
                                <a:cxn ang="0">
                                  <a:pos x="232" y="136"/>
                                </a:cxn>
                                <a:cxn ang="0">
                                  <a:pos x="248" y="128"/>
                                </a:cxn>
                                <a:cxn ang="0">
                                  <a:pos x="256" y="104"/>
                                </a:cxn>
                                <a:cxn ang="0">
                                  <a:pos x="252" y="90"/>
                                </a:cxn>
                                <a:cxn ang="0">
                                  <a:pos x="48" y="48"/>
                                </a:cxn>
                                <a:cxn ang="0">
                                  <a:pos x="82" y="120"/>
                                </a:cxn>
                                <a:cxn ang="0">
                                  <a:pos x="98" y="64"/>
                                </a:cxn>
                                <a:cxn ang="0">
                                  <a:pos x="124" y="64"/>
                                </a:cxn>
                                <a:cxn ang="0">
                                  <a:pos x="106" y="64"/>
                                </a:cxn>
                                <a:cxn ang="0">
                                  <a:pos x="166" y="120"/>
                                </a:cxn>
                                <a:cxn ang="0">
                                  <a:pos x="158" y="64"/>
                                </a:cxn>
                                <a:cxn ang="0">
                                  <a:pos x="174" y="120"/>
                                </a:cxn>
                                <a:cxn ang="0">
                                  <a:pos x="16" y="104"/>
                                </a:cxn>
                                <a:cxn ang="0">
                                  <a:pos x="42" y="68"/>
                                </a:cxn>
                                <a:cxn ang="0">
                                  <a:pos x="48" y="64"/>
                                </a:cxn>
                                <a:cxn ang="0">
                                  <a:pos x="24" y="120"/>
                                </a:cxn>
                                <a:cxn ang="0">
                                  <a:pos x="18" y="118"/>
                                </a:cxn>
                                <a:cxn ang="0">
                                  <a:pos x="160" y="240"/>
                                </a:cxn>
                                <a:cxn ang="0">
                                  <a:pos x="160" y="160"/>
                                </a:cxn>
                                <a:cxn ang="0">
                                  <a:pos x="168" y="240"/>
                                </a:cxn>
                                <a:cxn ang="0">
                                  <a:pos x="168" y="156"/>
                                </a:cxn>
                                <a:cxn ang="0">
                                  <a:pos x="160" y="152"/>
                                </a:cxn>
                                <a:cxn ang="0">
                                  <a:pos x="96" y="152"/>
                                </a:cxn>
                                <a:cxn ang="0">
                                  <a:pos x="92" y="160"/>
                                </a:cxn>
                                <a:cxn ang="0">
                                  <a:pos x="40" y="136"/>
                                </a:cxn>
                                <a:cxn ang="0">
                                  <a:pos x="240" y="112"/>
                                </a:cxn>
                                <a:cxn ang="0">
                                  <a:pos x="238" y="118"/>
                                </a:cxn>
                                <a:cxn ang="0">
                                  <a:pos x="218" y="120"/>
                                </a:cxn>
                                <a:cxn ang="0">
                                  <a:pos x="208" y="64"/>
                                </a:cxn>
                                <a:cxn ang="0">
                                  <a:pos x="238" y="100"/>
                                </a:cxn>
                                <a:cxn ang="0">
                                  <a:pos x="240" y="112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52" y="90"/>
                                  </a:moveTo>
                                  <a:lnTo>
                                    <a:pt x="228" y="58"/>
                                  </a:lnTo>
                                  <a:lnTo>
                                    <a:pt x="228" y="58"/>
                                  </a:lnTo>
                                  <a:lnTo>
                                    <a:pt x="224" y="54"/>
                                  </a:lnTo>
                                  <a:lnTo>
                                    <a:pt x="224" y="16"/>
                                  </a:lnTo>
                                  <a:lnTo>
                                    <a:pt x="224" y="16"/>
                                  </a:lnTo>
                                  <a:lnTo>
                                    <a:pt x="222" y="10"/>
                                  </a:lnTo>
                                  <a:lnTo>
                                    <a:pt x="220" y="4"/>
                                  </a:lnTo>
                                  <a:lnTo>
                                    <a:pt x="214" y="2"/>
                                  </a:lnTo>
                                  <a:lnTo>
                                    <a:pt x="208" y="0"/>
                                  </a:lnTo>
                                  <a:lnTo>
                                    <a:pt x="48" y="0"/>
                                  </a:lnTo>
                                  <a:lnTo>
                                    <a:pt x="48" y="0"/>
                                  </a:lnTo>
                                  <a:lnTo>
                                    <a:pt x="42" y="2"/>
                                  </a:lnTo>
                                  <a:lnTo>
                                    <a:pt x="36" y="4"/>
                                  </a:lnTo>
                                  <a:lnTo>
                                    <a:pt x="34" y="10"/>
                                  </a:lnTo>
                                  <a:lnTo>
                                    <a:pt x="32" y="16"/>
                                  </a:lnTo>
                                  <a:lnTo>
                                    <a:pt x="32" y="54"/>
                                  </a:lnTo>
                                  <a:lnTo>
                                    <a:pt x="32" y="54"/>
                                  </a:lnTo>
                                  <a:lnTo>
                                    <a:pt x="28" y="58"/>
                                  </a:lnTo>
                                  <a:lnTo>
                                    <a:pt x="4" y="90"/>
                                  </a:lnTo>
                                  <a:lnTo>
                                    <a:pt x="4" y="90"/>
                                  </a:lnTo>
                                  <a:lnTo>
                                    <a:pt x="2" y="96"/>
                                  </a:lnTo>
                                  <a:lnTo>
                                    <a:pt x="0" y="104"/>
                                  </a:lnTo>
                                  <a:lnTo>
                                    <a:pt x="0" y="112"/>
                                  </a:lnTo>
                                  <a:lnTo>
                                    <a:pt x="0" y="112"/>
                                  </a:lnTo>
                                  <a:lnTo>
                                    <a:pt x="2" y="122"/>
                                  </a:lnTo>
                                  <a:lnTo>
                                    <a:pt x="8" y="128"/>
                                  </a:lnTo>
                                  <a:lnTo>
                                    <a:pt x="14" y="134"/>
                                  </a:lnTo>
                                  <a:lnTo>
                                    <a:pt x="24" y="136"/>
                                  </a:lnTo>
                                  <a:lnTo>
                                    <a:pt x="24" y="240"/>
                                  </a:lnTo>
                                  <a:lnTo>
                                    <a:pt x="24" y="240"/>
                                  </a:lnTo>
                                  <a:lnTo>
                                    <a:pt x="26" y="246"/>
                                  </a:lnTo>
                                  <a:lnTo>
                                    <a:pt x="28" y="252"/>
                                  </a:lnTo>
                                  <a:lnTo>
                                    <a:pt x="34" y="254"/>
                                  </a:lnTo>
                                  <a:lnTo>
                                    <a:pt x="40" y="256"/>
                                  </a:lnTo>
                                  <a:lnTo>
                                    <a:pt x="216" y="256"/>
                                  </a:lnTo>
                                  <a:lnTo>
                                    <a:pt x="216" y="256"/>
                                  </a:lnTo>
                                  <a:lnTo>
                                    <a:pt x="222" y="254"/>
                                  </a:lnTo>
                                  <a:lnTo>
                                    <a:pt x="228" y="252"/>
                                  </a:lnTo>
                                  <a:lnTo>
                                    <a:pt x="230" y="246"/>
                                  </a:lnTo>
                                  <a:lnTo>
                                    <a:pt x="232" y="240"/>
                                  </a:lnTo>
                                  <a:lnTo>
                                    <a:pt x="232" y="136"/>
                                  </a:lnTo>
                                  <a:lnTo>
                                    <a:pt x="232" y="136"/>
                                  </a:lnTo>
                                  <a:lnTo>
                                    <a:pt x="242" y="134"/>
                                  </a:lnTo>
                                  <a:lnTo>
                                    <a:pt x="248" y="128"/>
                                  </a:lnTo>
                                  <a:lnTo>
                                    <a:pt x="254" y="122"/>
                                  </a:lnTo>
                                  <a:lnTo>
                                    <a:pt x="256" y="112"/>
                                  </a:lnTo>
                                  <a:lnTo>
                                    <a:pt x="256" y="104"/>
                                  </a:lnTo>
                                  <a:lnTo>
                                    <a:pt x="256" y="104"/>
                                  </a:lnTo>
                                  <a:lnTo>
                                    <a:pt x="254" y="96"/>
                                  </a:lnTo>
                                  <a:lnTo>
                                    <a:pt x="252" y="90"/>
                                  </a:lnTo>
                                  <a:close/>
                                  <a:moveTo>
                                    <a:pt x="208" y="16"/>
                                  </a:moveTo>
                                  <a:lnTo>
                                    <a:pt x="208" y="48"/>
                                  </a:lnTo>
                                  <a:lnTo>
                                    <a:pt x="48" y="48"/>
                                  </a:lnTo>
                                  <a:lnTo>
                                    <a:pt x="48" y="16"/>
                                  </a:lnTo>
                                  <a:lnTo>
                                    <a:pt x="208" y="16"/>
                                  </a:lnTo>
                                  <a:close/>
                                  <a:moveTo>
                                    <a:pt x="82" y="120"/>
                                  </a:moveTo>
                                  <a:lnTo>
                                    <a:pt x="48" y="120"/>
                                  </a:lnTo>
                                  <a:lnTo>
                                    <a:pt x="80" y="64"/>
                                  </a:lnTo>
                                  <a:lnTo>
                                    <a:pt x="98" y="64"/>
                                  </a:lnTo>
                                  <a:lnTo>
                                    <a:pt x="82" y="120"/>
                                  </a:lnTo>
                                  <a:close/>
                                  <a:moveTo>
                                    <a:pt x="106" y="64"/>
                                  </a:moveTo>
                                  <a:lnTo>
                                    <a:pt x="124" y="64"/>
                                  </a:lnTo>
                                  <a:lnTo>
                                    <a:pt x="124" y="120"/>
                                  </a:lnTo>
                                  <a:lnTo>
                                    <a:pt x="90" y="120"/>
                                  </a:lnTo>
                                  <a:lnTo>
                                    <a:pt x="106" y="64"/>
                                  </a:lnTo>
                                  <a:close/>
                                  <a:moveTo>
                                    <a:pt x="132" y="64"/>
                                  </a:moveTo>
                                  <a:lnTo>
                                    <a:pt x="150" y="64"/>
                                  </a:lnTo>
                                  <a:lnTo>
                                    <a:pt x="166" y="120"/>
                                  </a:lnTo>
                                  <a:lnTo>
                                    <a:pt x="132" y="120"/>
                                  </a:lnTo>
                                  <a:lnTo>
                                    <a:pt x="132" y="64"/>
                                  </a:lnTo>
                                  <a:close/>
                                  <a:moveTo>
                                    <a:pt x="158" y="64"/>
                                  </a:moveTo>
                                  <a:lnTo>
                                    <a:pt x="176" y="64"/>
                                  </a:lnTo>
                                  <a:lnTo>
                                    <a:pt x="208" y="120"/>
                                  </a:lnTo>
                                  <a:lnTo>
                                    <a:pt x="174" y="120"/>
                                  </a:lnTo>
                                  <a:lnTo>
                                    <a:pt x="158" y="64"/>
                                  </a:lnTo>
                                  <a:close/>
                                  <a:moveTo>
                                    <a:pt x="16" y="112"/>
                                  </a:moveTo>
                                  <a:lnTo>
                                    <a:pt x="16" y="104"/>
                                  </a:lnTo>
                                  <a:lnTo>
                                    <a:pt x="16" y="104"/>
                                  </a:lnTo>
                                  <a:lnTo>
                                    <a:pt x="18" y="100"/>
                                  </a:lnTo>
                                  <a:lnTo>
                                    <a:pt x="42" y="68"/>
                                  </a:lnTo>
                                  <a:lnTo>
                                    <a:pt x="42" y="68"/>
                                  </a:lnTo>
                                  <a:lnTo>
                                    <a:pt x="44" y="64"/>
                                  </a:lnTo>
                                  <a:lnTo>
                                    <a:pt x="48" y="64"/>
                                  </a:lnTo>
                                  <a:lnTo>
                                    <a:pt x="70" y="64"/>
                                  </a:lnTo>
                                  <a:lnTo>
                                    <a:pt x="38" y="120"/>
                                  </a:lnTo>
                                  <a:lnTo>
                                    <a:pt x="24" y="120"/>
                                  </a:lnTo>
                                  <a:lnTo>
                                    <a:pt x="24" y="120"/>
                                  </a:lnTo>
                                  <a:lnTo>
                                    <a:pt x="20" y="120"/>
                                  </a:lnTo>
                                  <a:lnTo>
                                    <a:pt x="18" y="118"/>
                                  </a:lnTo>
                                  <a:lnTo>
                                    <a:pt x="16" y="116"/>
                                  </a:lnTo>
                                  <a:lnTo>
                                    <a:pt x="16" y="112"/>
                                  </a:lnTo>
                                  <a:close/>
                                  <a:moveTo>
                                    <a:pt x="160" y="240"/>
                                  </a:moveTo>
                                  <a:lnTo>
                                    <a:pt x="100" y="240"/>
                                  </a:lnTo>
                                  <a:lnTo>
                                    <a:pt x="100" y="160"/>
                                  </a:lnTo>
                                  <a:lnTo>
                                    <a:pt x="160" y="160"/>
                                  </a:lnTo>
                                  <a:lnTo>
                                    <a:pt x="160" y="240"/>
                                  </a:lnTo>
                                  <a:close/>
                                  <a:moveTo>
                                    <a:pt x="216" y="240"/>
                                  </a:moveTo>
                                  <a:lnTo>
                                    <a:pt x="168" y="240"/>
                                  </a:lnTo>
                                  <a:lnTo>
                                    <a:pt x="168" y="160"/>
                                  </a:lnTo>
                                  <a:lnTo>
                                    <a:pt x="168" y="160"/>
                                  </a:lnTo>
                                  <a:lnTo>
                                    <a:pt x="168" y="156"/>
                                  </a:lnTo>
                                  <a:lnTo>
                                    <a:pt x="166" y="154"/>
                                  </a:lnTo>
                                  <a:lnTo>
                                    <a:pt x="164" y="152"/>
                                  </a:lnTo>
                                  <a:lnTo>
                                    <a:pt x="160" y="152"/>
                                  </a:lnTo>
                                  <a:lnTo>
                                    <a:pt x="100" y="152"/>
                                  </a:lnTo>
                                  <a:lnTo>
                                    <a:pt x="100" y="152"/>
                                  </a:lnTo>
                                  <a:lnTo>
                                    <a:pt x="96" y="152"/>
                                  </a:lnTo>
                                  <a:lnTo>
                                    <a:pt x="94" y="154"/>
                                  </a:lnTo>
                                  <a:lnTo>
                                    <a:pt x="92" y="156"/>
                                  </a:lnTo>
                                  <a:lnTo>
                                    <a:pt x="92" y="160"/>
                                  </a:lnTo>
                                  <a:lnTo>
                                    <a:pt x="92" y="240"/>
                                  </a:lnTo>
                                  <a:lnTo>
                                    <a:pt x="40" y="240"/>
                                  </a:lnTo>
                                  <a:lnTo>
                                    <a:pt x="40" y="136"/>
                                  </a:lnTo>
                                  <a:lnTo>
                                    <a:pt x="216" y="136"/>
                                  </a:lnTo>
                                  <a:lnTo>
                                    <a:pt x="216" y="240"/>
                                  </a:lnTo>
                                  <a:close/>
                                  <a:moveTo>
                                    <a:pt x="240" y="112"/>
                                  </a:moveTo>
                                  <a:lnTo>
                                    <a:pt x="240" y="112"/>
                                  </a:lnTo>
                                  <a:lnTo>
                                    <a:pt x="240" y="116"/>
                                  </a:lnTo>
                                  <a:lnTo>
                                    <a:pt x="238" y="118"/>
                                  </a:lnTo>
                                  <a:lnTo>
                                    <a:pt x="236" y="120"/>
                                  </a:lnTo>
                                  <a:lnTo>
                                    <a:pt x="232" y="120"/>
                                  </a:lnTo>
                                  <a:lnTo>
                                    <a:pt x="218" y="120"/>
                                  </a:lnTo>
                                  <a:lnTo>
                                    <a:pt x="186" y="64"/>
                                  </a:lnTo>
                                  <a:lnTo>
                                    <a:pt x="208" y="64"/>
                                  </a:lnTo>
                                  <a:lnTo>
                                    <a:pt x="208" y="64"/>
                                  </a:lnTo>
                                  <a:lnTo>
                                    <a:pt x="212" y="64"/>
                                  </a:lnTo>
                                  <a:lnTo>
                                    <a:pt x="214" y="68"/>
                                  </a:lnTo>
                                  <a:lnTo>
                                    <a:pt x="238" y="100"/>
                                  </a:lnTo>
                                  <a:lnTo>
                                    <a:pt x="238" y="100"/>
                                  </a:lnTo>
                                  <a:lnTo>
                                    <a:pt x="240" y="104"/>
                                  </a:lnTo>
                                  <a:lnTo>
                                    <a:pt x="240" y="112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s:wsp>
                          <wps:cNvPr id="293" name="Freeform 181"/>
                          <wps:cNvSpPr>
                            <a:spLocks noEditPoints="1"/>
                          </wps:cNvSpPr>
                          <wps:spPr bwMode="auto">
                            <a:xfrm>
                              <a:off x="6114610" y="5385435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52" y="2"/>
                                </a:cxn>
                                <a:cxn ang="0">
                                  <a:pos x="252" y="2"/>
                                </a:cxn>
                                <a:cxn ang="0">
                                  <a:pos x="248" y="0"/>
                                </a:cxn>
                                <a:cxn ang="0">
                                  <a:pos x="248" y="0"/>
                                </a:cxn>
                                <a:cxn ang="0">
                                  <a:pos x="244" y="2"/>
                                </a:cxn>
                                <a:cxn ang="0">
                                  <a:pos x="4" y="162"/>
                                </a:cxn>
                                <a:cxn ang="0">
                                  <a:pos x="4" y="162"/>
                                </a:cxn>
                                <a:cxn ang="0">
                                  <a:pos x="0" y="164"/>
                                </a:cxn>
                                <a:cxn ang="0">
                                  <a:pos x="0" y="168"/>
                                </a:cxn>
                                <a:cxn ang="0">
                                  <a:pos x="0" y="168"/>
                                </a:cxn>
                                <a:cxn ang="0">
                                  <a:pos x="2" y="172"/>
                                </a:cxn>
                                <a:cxn ang="0">
                                  <a:pos x="6" y="176"/>
                                </a:cxn>
                                <a:cxn ang="0">
                                  <a:pos x="68" y="200"/>
                                </a:cxn>
                                <a:cxn ang="0">
                                  <a:pos x="98" y="252"/>
                                </a:cxn>
                                <a:cxn ang="0">
                                  <a:pos x="98" y="252"/>
                                </a:cxn>
                                <a:cxn ang="0">
                                  <a:pos x="100" y="254"/>
                                </a:cxn>
                                <a:cxn ang="0">
                                  <a:pos x="104" y="256"/>
                                </a:cxn>
                                <a:cxn ang="0">
                                  <a:pos x="104" y="256"/>
                                </a:cxn>
                                <a:cxn ang="0">
                                  <a:pos x="104" y="256"/>
                                </a:cxn>
                                <a:cxn ang="0">
                                  <a:pos x="108" y="254"/>
                                </a:cxn>
                                <a:cxn ang="0">
                                  <a:pos x="110" y="252"/>
                                </a:cxn>
                                <a:cxn ang="0">
                                  <a:pos x="128" y="224"/>
                                </a:cxn>
                                <a:cxn ang="0">
                                  <a:pos x="206" y="256"/>
                                </a:cxn>
                                <a:cxn ang="0">
                                  <a:pos x="206" y="256"/>
                                </a:cxn>
                                <a:cxn ang="0">
                                  <a:pos x="208" y="256"/>
                                </a:cxn>
                                <a:cxn ang="0">
                                  <a:pos x="208" y="256"/>
                                </a:cxn>
                                <a:cxn ang="0">
                                  <a:pos x="212" y="254"/>
                                </a:cxn>
                                <a:cxn ang="0">
                                  <a:pos x="212" y="254"/>
                                </a:cxn>
                                <a:cxn ang="0">
                                  <a:pos x="214" y="252"/>
                                </a:cxn>
                                <a:cxn ang="0">
                                  <a:pos x="216" y="250"/>
                                </a:cxn>
                                <a:cxn ang="0">
                                  <a:pos x="256" y="10"/>
                                </a:cxn>
                                <a:cxn ang="0">
                                  <a:pos x="256" y="10"/>
                                </a:cxn>
                                <a:cxn ang="0">
                                  <a:pos x="256" y="4"/>
                                </a:cxn>
                                <a:cxn ang="0">
                                  <a:pos x="252" y="2"/>
                                </a:cxn>
                                <a:cxn ang="0">
                                  <a:pos x="26" y="166"/>
                                </a:cxn>
                                <a:cxn ang="0">
                                  <a:pos x="210" y="42"/>
                                </a:cxn>
                                <a:cxn ang="0">
                                  <a:pos x="76" y="186"/>
                                </a:cxn>
                                <a:cxn ang="0">
                                  <a:pos x="76" y="186"/>
                                </a:cxn>
                                <a:cxn ang="0">
                                  <a:pos x="74" y="186"/>
                                </a:cxn>
                                <a:cxn ang="0">
                                  <a:pos x="26" y="166"/>
                                </a:cxn>
                                <a:cxn ang="0">
                                  <a:pos x="82" y="192"/>
                                </a:cxn>
                                <a:cxn ang="0">
                                  <a:pos x="82" y="192"/>
                                </a:cxn>
                                <a:cxn ang="0">
                                  <a:pos x="82" y="192"/>
                                </a:cxn>
                                <a:cxn ang="0">
                                  <a:pos x="234" y="30"/>
                                </a:cxn>
                                <a:cxn ang="0">
                                  <a:pos x="104" y="232"/>
                                </a:cxn>
                                <a:cxn ang="0">
                                  <a:pos x="82" y="192"/>
                                </a:cxn>
                                <a:cxn ang="0">
                                  <a:pos x="202" y="236"/>
                                </a:cxn>
                                <a:cxn ang="0">
                                  <a:pos x="134" y="210"/>
                                </a:cxn>
                                <a:cxn ang="0">
                                  <a:pos x="134" y="210"/>
                                </a:cxn>
                                <a:cxn ang="0">
                                  <a:pos x="128" y="208"/>
                                </a:cxn>
                                <a:cxn ang="0">
                                  <a:pos x="234" y="46"/>
                                </a:cxn>
                                <a:cxn ang="0">
                                  <a:pos x="202" y="236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52" y="2"/>
                                  </a:moveTo>
                                  <a:lnTo>
                                    <a:pt x="252" y="2"/>
                                  </a:lnTo>
                                  <a:lnTo>
                                    <a:pt x="248" y="0"/>
                                  </a:lnTo>
                                  <a:lnTo>
                                    <a:pt x="248" y="0"/>
                                  </a:lnTo>
                                  <a:lnTo>
                                    <a:pt x="244" y="2"/>
                                  </a:lnTo>
                                  <a:lnTo>
                                    <a:pt x="4" y="162"/>
                                  </a:lnTo>
                                  <a:lnTo>
                                    <a:pt x="4" y="162"/>
                                  </a:lnTo>
                                  <a:lnTo>
                                    <a:pt x="0" y="164"/>
                                  </a:lnTo>
                                  <a:lnTo>
                                    <a:pt x="0" y="168"/>
                                  </a:lnTo>
                                  <a:lnTo>
                                    <a:pt x="0" y="168"/>
                                  </a:lnTo>
                                  <a:lnTo>
                                    <a:pt x="2" y="172"/>
                                  </a:lnTo>
                                  <a:lnTo>
                                    <a:pt x="6" y="176"/>
                                  </a:lnTo>
                                  <a:lnTo>
                                    <a:pt x="68" y="200"/>
                                  </a:lnTo>
                                  <a:lnTo>
                                    <a:pt x="98" y="252"/>
                                  </a:lnTo>
                                  <a:lnTo>
                                    <a:pt x="98" y="252"/>
                                  </a:lnTo>
                                  <a:lnTo>
                                    <a:pt x="100" y="254"/>
                                  </a:lnTo>
                                  <a:lnTo>
                                    <a:pt x="104" y="256"/>
                                  </a:lnTo>
                                  <a:lnTo>
                                    <a:pt x="104" y="256"/>
                                  </a:lnTo>
                                  <a:lnTo>
                                    <a:pt x="104" y="256"/>
                                  </a:lnTo>
                                  <a:lnTo>
                                    <a:pt x="108" y="254"/>
                                  </a:lnTo>
                                  <a:lnTo>
                                    <a:pt x="110" y="252"/>
                                  </a:lnTo>
                                  <a:lnTo>
                                    <a:pt x="128" y="224"/>
                                  </a:lnTo>
                                  <a:lnTo>
                                    <a:pt x="206" y="256"/>
                                  </a:lnTo>
                                  <a:lnTo>
                                    <a:pt x="206" y="256"/>
                                  </a:lnTo>
                                  <a:lnTo>
                                    <a:pt x="208" y="256"/>
                                  </a:lnTo>
                                  <a:lnTo>
                                    <a:pt x="208" y="256"/>
                                  </a:lnTo>
                                  <a:lnTo>
                                    <a:pt x="212" y="254"/>
                                  </a:lnTo>
                                  <a:lnTo>
                                    <a:pt x="212" y="254"/>
                                  </a:lnTo>
                                  <a:lnTo>
                                    <a:pt x="214" y="252"/>
                                  </a:lnTo>
                                  <a:lnTo>
                                    <a:pt x="216" y="250"/>
                                  </a:lnTo>
                                  <a:lnTo>
                                    <a:pt x="256" y="10"/>
                                  </a:lnTo>
                                  <a:lnTo>
                                    <a:pt x="256" y="10"/>
                                  </a:lnTo>
                                  <a:lnTo>
                                    <a:pt x="256" y="4"/>
                                  </a:lnTo>
                                  <a:lnTo>
                                    <a:pt x="252" y="2"/>
                                  </a:lnTo>
                                  <a:close/>
                                  <a:moveTo>
                                    <a:pt x="26" y="166"/>
                                  </a:moveTo>
                                  <a:lnTo>
                                    <a:pt x="210" y="42"/>
                                  </a:lnTo>
                                  <a:lnTo>
                                    <a:pt x="76" y="186"/>
                                  </a:lnTo>
                                  <a:lnTo>
                                    <a:pt x="76" y="186"/>
                                  </a:lnTo>
                                  <a:lnTo>
                                    <a:pt x="74" y="186"/>
                                  </a:lnTo>
                                  <a:lnTo>
                                    <a:pt x="26" y="166"/>
                                  </a:lnTo>
                                  <a:close/>
                                  <a:moveTo>
                                    <a:pt x="82" y="192"/>
                                  </a:moveTo>
                                  <a:lnTo>
                                    <a:pt x="82" y="192"/>
                                  </a:lnTo>
                                  <a:lnTo>
                                    <a:pt x="82" y="192"/>
                                  </a:lnTo>
                                  <a:lnTo>
                                    <a:pt x="234" y="30"/>
                                  </a:lnTo>
                                  <a:lnTo>
                                    <a:pt x="104" y="232"/>
                                  </a:lnTo>
                                  <a:lnTo>
                                    <a:pt x="82" y="192"/>
                                  </a:lnTo>
                                  <a:close/>
                                  <a:moveTo>
                                    <a:pt x="202" y="236"/>
                                  </a:moveTo>
                                  <a:lnTo>
                                    <a:pt x="134" y="210"/>
                                  </a:lnTo>
                                  <a:lnTo>
                                    <a:pt x="134" y="210"/>
                                  </a:lnTo>
                                  <a:lnTo>
                                    <a:pt x="128" y="208"/>
                                  </a:lnTo>
                                  <a:lnTo>
                                    <a:pt x="234" y="46"/>
                                  </a:lnTo>
                                  <a:lnTo>
                                    <a:pt x="202" y="23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294" name="Group 96"/>
                          <wpg:cNvGrpSpPr/>
                          <wpg:grpSpPr>
                            <a:xfrm>
                              <a:off x="6114610" y="6365532"/>
                              <a:ext cx="475199" cy="415799"/>
                              <a:chOff x="6114610" y="6365532"/>
                              <a:chExt cx="406400" cy="355600"/>
                            </a:xfrm>
                            <a:grpFill/>
                          </wpg:grpSpPr>
                          <wps:wsp>
                            <wps:cNvPr id="295" name="Freeform 12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114610" y="6365532"/>
                                <a:ext cx="406400" cy="2921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56" y="48"/>
                                  </a:cxn>
                                  <a:cxn ang="0">
                                    <a:pos x="250" y="34"/>
                                  </a:cxn>
                                  <a:cxn ang="0">
                                    <a:pos x="238" y="24"/>
                                  </a:cxn>
                                  <a:cxn ang="0">
                                    <a:pos x="134" y="0"/>
                                  </a:cxn>
                                  <a:cxn ang="0">
                                    <a:pos x="128" y="0"/>
                                  </a:cxn>
                                  <a:cxn ang="0">
                                    <a:pos x="18" y="24"/>
                                  </a:cxn>
                                  <a:cxn ang="0">
                                    <a:pos x="12" y="28"/>
                                  </a:cxn>
                                  <a:cxn ang="0">
                                    <a:pos x="2" y="40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6" y="62"/>
                                  </a:cxn>
                                  <a:cxn ang="0">
                                    <a:pos x="18" y="72"/>
                                  </a:cxn>
                                  <a:cxn ang="0">
                                    <a:pos x="40" y="144"/>
                                  </a:cxn>
                                  <a:cxn ang="0">
                                    <a:pos x="42" y="152"/>
                                  </a:cxn>
                                  <a:cxn ang="0">
                                    <a:pos x="52" y="166"/>
                                  </a:cxn>
                                  <a:cxn ang="0">
                                    <a:pos x="72" y="176"/>
                                  </a:cxn>
                                  <a:cxn ang="0">
                                    <a:pos x="106" y="184"/>
                                  </a:cxn>
                                  <a:cxn ang="0">
                                    <a:pos x="128" y="184"/>
                                  </a:cxn>
                                  <a:cxn ang="0">
                                    <a:pos x="168" y="180"/>
                                  </a:cxn>
                                  <a:cxn ang="0">
                                    <a:pos x="196" y="172"/>
                                  </a:cxn>
                                  <a:cxn ang="0">
                                    <a:pos x="212" y="160"/>
                                  </a:cxn>
                                  <a:cxn ang="0">
                                    <a:pos x="216" y="144"/>
                                  </a:cxn>
                                  <a:cxn ang="0">
                                    <a:pos x="238" y="72"/>
                                  </a:cxn>
                                  <a:cxn ang="0">
                                    <a:pos x="244" y="68"/>
                                  </a:cxn>
                                  <a:cxn ang="0">
                                    <a:pos x="254" y="56"/>
                                  </a:cxn>
                                  <a:cxn ang="0">
                                    <a:pos x="200" y="144"/>
                                  </a:cxn>
                                  <a:cxn ang="0">
                                    <a:pos x="198" y="148"/>
                                  </a:cxn>
                                  <a:cxn ang="0">
                                    <a:pos x="190" y="156"/>
                                  </a:cxn>
                                  <a:cxn ang="0">
                                    <a:pos x="172" y="162"/>
                                  </a:cxn>
                                  <a:cxn ang="0">
                                    <a:pos x="144" y="168"/>
                                  </a:cxn>
                                  <a:cxn ang="0">
                                    <a:pos x="128" y="168"/>
                                  </a:cxn>
                                  <a:cxn ang="0">
                                    <a:pos x="96" y="166"/>
                                  </a:cxn>
                                  <a:cxn ang="0">
                                    <a:pos x="74" y="160"/>
                                  </a:cxn>
                                  <a:cxn ang="0">
                                    <a:pos x="60" y="152"/>
                                  </a:cxn>
                                  <a:cxn ang="0">
                                    <a:pos x="56" y="144"/>
                                  </a:cxn>
                                  <a:cxn ang="0">
                                    <a:pos x="122" y="96"/>
                                  </a:cxn>
                                  <a:cxn ang="0">
                                    <a:pos x="128" y="96"/>
                                  </a:cxn>
                                  <a:cxn ang="0">
                                    <a:pos x="134" y="96"/>
                                  </a:cxn>
                                  <a:cxn ang="0">
                                    <a:pos x="200" y="144"/>
                                  </a:cxn>
                                  <a:cxn ang="0">
                                    <a:pos x="130" y="80"/>
                                  </a:cxn>
                                  <a:cxn ang="0">
                                    <a:pos x="128" y="80"/>
                                  </a:cxn>
                                  <a:cxn ang="0">
                                    <a:pos x="22" y="56"/>
                                  </a:cxn>
                                  <a:cxn ang="0">
                                    <a:pos x="18" y="52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22" y="40"/>
                                  </a:cxn>
                                  <a:cxn ang="0">
                                    <a:pos x="126" y="16"/>
                                  </a:cxn>
                                  <a:cxn ang="0">
                                    <a:pos x="128" y="16"/>
                                  </a:cxn>
                                  <a:cxn ang="0">
                                    <a:pos x="234" y="40"/>
                                  </a:cxn>
                                  <a:cxn ang="0">
                                    <a:pos x="238" y="44"/>
                                  </a:cxn>
                                  <a:cxn ang="0">
                                    <a:pos x="240" y="48"/>
                                  </a:cxn>
                                  <a:cxn ang="0">
                                    <a:pos x="234" y="56"/>
                                  </a:cxn>
                                </a:cxnLst>
                                <a:rect l="0" t="0" r="r" b="b"/>
                                <a:pathLst>
                                  <a:path w="256" h="184">
                                    <a:moveTo>
                                      <a:pt x="256" y="48"/>
                                    </a:moveTo>
                                    <a:lnTo>
                                      <a:pt x="256" y="48"/>
                                    </a:lnTo>
                                    <a:lnTo>
                                      <a:pt x="254" y="40"/>
                                    </a:lnTo>
                                    <a:lnTo>
                                      <a:pt x="250" y="34"/>
                                    </a:lnTo>
                                    <a:lnTo>
                                      <a:pt x="244" y="28"/>
                                    </a:lnTo>
                                    <a:lnTo>
                                      <a:pt x="238" y="24"/>
                                    </a:lnTo>
                                    <a:lnTo>
                                      <a:pt x="134" y="0"/>
                                    </a:lnTo>
                                    <a:lnTo>
                                      <a:pt x="134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2" y="0"/>
                                    </a:lnTo>
                                    <a:lnTo>
                                      <a:pt x="18" y="24"/>
                                    </a:lnTo>
                                    <a:lnTo>
                                      <a:pt x="18" y="24"/>
                                    </a:lnTo>
                                    <a:lnTo>
                                      <a:pt x="12" y="28"/>
                                    </a:lnTo>
                                    <a:lnTo>
                                      <a:pt x="6" y="34"/>
                                    </a:lnTo>
                                    <a:lnTo>
                                      <a:pt x="2" y="40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2" y="56"/>
                                    </a:lnTo>
                                    <a:lnTo>
                                      <a:pt x="6" y="62"/>
                                    </a:lnTo>
                                    <a:lnTo>
                                      <a:pt x="12" y="68"/>
                                    </a:lnTo>
                                    <a:lnTo>
                                      <a:pt x="18" y="72"/>
                                    </a:lnTo>
                                    <a:lnTo>
                                      <a:pt x="40" y="76"/>
                                    </a:lnTo>
                                    <a:lnTo>
                                      <a:pt x="40" y="144"/>
                                    </a:lnTo>
                                    <a:lnTo>
                                      <a:pt x="40" y="144"/>
                                    </a:lnTo>
                                    <a:lnTo>
                                      <a:pt x="42" y="152"/>
                                    </a:lnTo>
                                    <a:lnTo>
                                      <a:pt x="44" y="160"/>
                                    </a:lnTo>
                                    <a:lnTo>
                                      <a:pt x="52" y="166"/>
                                    </a:lnTo>
                                    <a:lnTo>
                                      <a:pt x="60" y="172"/>
                                    </a:lnTo>
                                    <a:lnTo>
                                      <a:pt x="72" y="176"/>
                                    </a:lnTo>
                                    <a:lnTo>
                                      <a:pt x="88" y="180"/>
                                    </a:lnTo>
                                    <a:lnTo>
                                      <a:pt x="106" y="184"/>
                                    </a:lnTo>
                                    <a:lnTo>
                                      <a:pt x="128" y="184"/>
                                    </a:lnTo>
                                    <a:lnTo>
                                      <a:pt x="128" y="184"/>
                                    </a:lnTo>
                                    <a:lnTo>
                                      <a:pt x="150" y="184"/>
                                    </a:lnTo>
                                    <a:lnTo>
                                      <a:pt x="168" y="180"/>
                                    </a:lnTo>
                                    <a:lnTo>
                                      <a:pt x="184" y="176"/>
                                    </a:lnTo>
                                    <a:lnTo>
                                      <a:pt x="196" y="172"/>
                                    </a:lnTo>
                                    <a:lnTo>
                                      <a:pt x="204" y="166"/>
                                    </a:lnTo>
                                    <a:lnTo>
                                      <a:pt x="212" y="160"/>
                                    </a:lnTo>
                                    <a:lnTo>
                                      <a:pt x="214" y="152"/>
                                    </a:lnTo>
                                    <a:lnTo>
                                      <a:pt x="216" y="144"/>
                                    </a:lnTo>
                                    <a:lnTo>
                                      <a:pt x="216" y="76"/>
                                    </a:lnTo>
                                    <a:lnTo>
                                      <a:pt x="238" y="72"/>
                                    </a:lnTo>
                                    <a:lnTo>
                                      <a:pt x="238" y="72"/>
                                    </a:lnTo>
                                    <a:lnTo>
                                      <a:pt x="244" y="68"/>
                                    </a:lnTo>
                                    <a:lnTo>
                                      <a:pt x="250" y="62"/>
                                    </a:lnTo>
                                    <a:lnTo>
                                      <a:pt x="254" y="56"/>
                                    </a:lnTo>
                                    <a:lnTo>
                                      <a:pt x="256" y="48"/>
                                    </a:lnTo>
                                    <a:close/>
                                    <a:moveTo>
                                      <a:pt x="200" y="144"/>
                                    </a:moveTo>
                                    <a:lnTo>
                                      <a:pt x="200" y="144"/>
                                    </a:lnTo>
                                    <a:lnTo>
                                      <a:pt x="198" y="148"/>
                                    </a:lnTo>
                                    <a:lnTo>
                                      <a:pt x="196" y="152"/>
                                    </a:lnTo>
                                    <a:lnTo>
                                      <a:pt x="190" y="156"/>
                                    </a:lnTo>
                                    <a:lnTo>
                                      <a:pt x="182" y="160"/>
                                    </a:lnTo>
                                    <a:lnTo>
                                      <a:pt x="172" y="162"/>
                                    </a:lnTo>
                                    <a:lnTo>
                                      <a:pt x="160" y="166"/>
                                    </a:lnTo>
                                    <a:lnTo>
                                      <a:pt x="144" y="168"/>
                                    </a:lnTo>
                                    <a:lnTo>
                                      <a:pt x="128" y="168"/>
                                    </a:lnTo>
                                    <a:lnTo>
                                      <a:pt x="128" y="168"/>
                                    </a:lnTo>
                                    <a:lnTo>
                                      <a:pt x="112" y="168"/>
                                    </a:lnTo>
                                    <a:lnTo>
                                      <a:pt x="96" y="166"/>
                                    </a:lnTo>
                                    <a:lnTo>
                                      <a:pt x="84" y="162"/>
                                    </a:lnTo>
                                    <a:lnTo>
                                      <a:pt x="74" y="160"/>
                                    </a:lnTo>
                                    <a:lnTo>
                                      <a:pt x="66" y="156"/>
                                    </a:lnTo>
                                    <a:lnTo>
                                      <a:pt x="60" y="152"/>
                                    </a:lnTo>
                                    <a:lnTo>
                                      <a:pt x="58" y="148"/>
                                    </a:lnTo>
                                    <a:lnTo>
                                      <a:pt x="56" y="144"/>
                                    </a:lnTo>
                                    <a:lnTo>
                                      <a:pt x="56" y="80"/>
                                    </a:lnTo>
                                    <a:lnTo>
                                      <a:pt x="122" y="96"/>
                                    </a:lnTo>
                                    <a:lnTo>
                                      <a:pt x="122" y="96"/>
                                    </a:lnTo>
                                    <a:lnTo>
                                      <a:pt x="128" y="96"/>
                                    </a:lnTo>
                                    <a:lnTo>
                                      <a:pt x="128" y="96"/>
                                    </a:lnTo>
                                    <a:lnTo>
                                      <a:pt x="134" y="96"/>
                                    </a:lnTo>
                                    <a:lnTo>
                                      <a:pt x="200" y="80"/>
                                    </a:lnTo>
                                    <a:lnTo>
                                      <a:pt x="200" y="144"/>
                                    </a:lnTo>
                                    <a:close/>
                                    <a:moveTo>
                                      <a:pt x="130" y="80"/>
                                    </a:moveTo>
                                    <a:lnTo>
                                      <a:pt x="130" y="80"/>
                                    </a:lnTo>
                                    <a:lnTo>
                                      <a:pt x="128" y="80"/>
                                    </a:lnTo>
                                    <a:lnTo>
                                      <a:pt x="128" y="80"/>
                                    </a:lnTo>
                                    <a:lnTo>
                                      <a:pt x="126" y="80"/>
                                    </a:lnTo>
                                    <a:lnTo>
                                      <a:pt x="22" y="56"/>
                                    </a:lnTo>
                                    <a:lnTo>
                                      <a:pt x="22" y="56"/>
                                    </a:lnTo>
                                    <a:lnTo>
                                      <a:pt x="18" y="52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8" y="44"/>
                                    </a:lnTo>
                                    <a:lnTo>
                                      <a:pt x="22" y="40"/>
                                    </a:lnTo>
                                    <a:lnTo>
                                      <a:pt x="126" y="16"/>
                                    </a:lnTo>
                                    <a:lnTo>
                                      <a:pt x="126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30" y="16"/>
                                    </a:lnTo>
                                    <a:lnTo>
                                      <a:pt x="234" y="40"/>
                                    </a:lnTo>
                                    <a:lnTo>
                                      <a:pt x="234" y="40"/>
                                    </a:lnTo>
                                    <a:lnTo>
                                      <a:pt x="238" y="44"/>
                                    </a:lnTo>
                                    <a:lnTo>
                                      <a:pt x="240" y="48"/>
                                    </a:lnTo>
                                    <a:lnTo>
                                      <a:pt x="240" y="48"/>
                                    </a:lnTo>
                                    <a:lnTo>
                                      <a:pt x="238" y="52"/>
                                    </a:lnTo>
                                    <a:lnTo>
                                      <a:pt x="234" y="56"/>
                                    </a:lnTo>
                                    <a:lnTo>
                                      <a:pt x="130" y="8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296" name="Freeform 127"/>
                            <wps:cNvSpPr/>
                            <wps:spPr bwMode="auto">
                              <a:xfrm>
                                <a:off x="6482910" y="6492532"/>
                                <a:ext cx="25400" cy="139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0" y="8"/>
                                  </a:cxn>
                                  <a:cxn ang="0">
                                    <a:pos x="0" y="80"/>
                                  </a:cxn>
                                  <a:cxn ang="0">
                                    <a:pos x="0" y="80"/>
                                  </a:cxn>
                                  <a:cxn ang="0">
                                    <a:pos x="0" y="84"/>
                                  </a:cxn>
                                  <a:cxn ang="0">
                                    <a:pos x="2" y="86"/>
                                  </a:cxn>
                                  <a:cxn ang="0">
                                    <a:pos x="4" y="88"/>
                                  </a:cxn>
                                  <a:cxn ang="0">
                                    <a:pos x="8" y="88"/>
                                  </a:cxn>
                                  <a:cxn ang="0">
                                    <a:pos x="8" y="88"/>
                                  </a:cxn>
                                  <a:cxn ang="0">
                                    <a:pos x="12" y="88"/>
                                  </a:cxn>
                                  <a:cxn ang="0">
                                    <a:pos x="14" y="86"/>
                                  </a:cxn>
                                  <a:cxn ang="0">
                                    <a:pos x="16" y="84"/>
                                  </a:cxn>
                                  <a:cxn ang="0">
                                    <a:pos x="16" y="80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</a:cxnLst>
                                <a:rect l="0" t="0" r="r" b="b"/>
                                <a:pathLst>
                                  <a:path w="16" h="88">
                                    <a:moveTo>
                                      <a:pt x="0" y="8"/>
                                    </a:moveTo>
                                    <a:lnTo>
                                      <a:pt x="0" y="8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0" y="84"/>
                                    </a:lnTo>
                                    <a:lnTo>
                                      <a:pt x="2" y="86"/>
                                    </a:lnTo>
                                    <a:lnTo>
                                      <a:pt x="4" y="88"/>
                                    </a:lnTo>
                                    <a:lnTo>
                                      <a:pt x="8" y="88"/>
                                    </a:lnTo>
                                    <a:lnTo>
                                      <a:pt x="8" y="88"/>
                                    </a:lnTo>
                                    <a:lnTo>
                                      <a:pt x="12" y="88"/>
                                    </a:lnTo>
                                    <a:lnTo>
                                      <a:pt x="14" y="86"/>
                                    </a:lnTo>
                                    <a:lnTo>
                                      <a:pt x="16" y="84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297" name="Freeform 129"/>
                            <wps:cNvSpPr/>
                            <wps:spPr bwMode="auto">
                              <a:xfrm>
                                <a:off x="6470210" y="6644932"/>
                                <a:ext cx="50800" cy="76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0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2" y="2"/>
                                  </a:cxn>
                                  <a:cxn ang="0">
                                    <a:pos x="10" y="4"/>
                                  </a:cxn>
                                  <a:cxn ang="0">
                                    <a:pos x="4" y="12"/>
                                  </a:cxn>
                                  <a:cxn ang="0">
                                    <a:pos x="2" y="24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2" y="38"/>
                                  </a:cxn>
                                  <a:cxn ang="0">
                                    <a:pos x="4" y="44"/>
                                  </a:cxn>
                                  <a:cxn ang="0">
                                    <a:pos x="10" y="46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22" y="46"/>
                                  </a:cxn>
                                  <a:cxn ang="0">
                                    <a:pos x="28" y="44"/>
                                  </a:cxn>
                                  <a:cxn ang="0">
                                    <a:pos x="30" y="38"/>
                                  </a:cxn>
                                  <a:cxn ang="0">
                                    <a:pos x="32" y="32"/>
                                  </a:cxn>
                                  <a:cxn ang="0">
                                    <a:pos x="32" y="32"/>
                                  </a:cxn>
                                  <a:cxn ang="0">
                                    <a:pos x="30" y="24"/>
                                  </a:cxn>
                                  <a:cxn ang="0">
                                    <a:pos x="28" y="12"/>
                                  </a:cxn>
                                  <a:cxn ang="0">
                                    <a:pos x="22" y="4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6" y="0"/>
                                  </a:cxn>
                                </a:cxnLst>
                                <a:rect l="0" t="0" r="r" b="b"/>
                                <a:pathLst>
                                  <a:path w="32" h="48">
                                    <a:moveTo>
                                      <a:pt x="16" y="0"/>
                                    </a:moveTo>
                                    <a:lnTo>
                                      <a:pt x="16" y="0"/>
                                    </a:lnTo>
                                    <a:lnTo>
                                      <a:pt x="12" y="2"/>
                                    </a:lnTo>
                                    <a:lnTo>
                                      <a:pt x="10" y="4"/>
                                    </a:lnTo>
                                    <a:lnTo>
                                      <a:pt x="4" y="12"/>
                                    </a:lnTo>
                                    <a:lnTo>
                                      <a:pt x="2" y="24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2" y="38"/>
                                    </a:lnTo>
                                    <a:lnTo>
                                      <a:pt x="4" y="44"/>
                                    </a:lnTo>
                                    <a:lnTo>
                                      <a:pt x="10" y="46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22" y="46"/>
                                    </a:lnTo>
                                    <a:lnTo>
                                      <a:pt x="28" y="44"/>
                                    </a:lnTo>
                                    <a:lnTo>
                                      <a:pt x="30" y="38"/>
                                    </a:lnTo>
                                    <a:lnTo>
                                      <a:pt x="32" y="32"/>
                                    </a:lnTo>
                                    <a:lnTo>
                                      <a:pt x="32" y="32"/>
                                    </a:lnTo>
                                    <a:lnTo>
                                      <a:pt x="30" y="24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22" y="4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298" name="Group 100"/>
                          <wpg:cNvGrpSpPr/>
                          <wpg:grpSpPr>
                            <a:xfrm>
                              <a:off x="6114610" y="4435038"/>
                              <a:ext cx="475199" cy="475199"/>
                              <a:chOff x="6114610" y="4435038"/>
                              <a:chExt cx="406400" cy="406400"/>
                            </a:xfrm>
                            <a:grpFill/>
                          </wpg:grpSpPr>
                          <wps:wsp>
                            <wps:cNvPr id="299" name="Freeform 25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114610" y="4435038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6" y="0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34" y="14"/>
                                  </a:cxn>
                                  <a:cxn ang="0">
                                    <a:pos x="32" y="40"/>
                                  </a:cxn>
                                  <a:cxn ang="0">
                                    <a:pos x="24" y="40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0" y="64"/>
                                  </a:cxn>
                                  <a:cxn ang="0">
                                    <a:pos x="0" y="224"/>
                                  </a:cxn>
                                  <a:cxn ang="0">
                                    <a:pos x="2" y="236"/>
                                  </a:cxn>
                                  <a:cxn ang="0">
                                    <a:pos x="20" y="254"/>
                                  </a:cxn>
                                  <a:cxn ang="0">
                                    <a:pos x="32" y="256"/>
                                  </a:cxn>
                                  <a:cxn ang="0">
                                    <a:pos x="224" y="256"/>
                                  </a:cxn>
                                  <a:cxn ang="0">
                                    <a:pos x="236" y="254"/>
                                  </a:cxn>
                                  <a:cxn ang="0">
                                    <a:pos x="254" y="236"/>
                                  </a:cxn>
                                  <a:cxn ang="0">
                                    <a:pos x="256" y="224"/>
                                  </a:cxn>
                                  <a:cxn ang="0">
                                    <a:pos x="256" y="24"/>
                                  </a:cxn>
                                  <a:cxn ang="0">
                                    <a:pos x="248" y="8"/>
                                  </a:cxn>
                                  <a:cxn ang="0">
                                    <a:pos x="232" y="0"/>
                                  </a:cxn>
                                  <a:cxn ang="0">
                                    <a:pos x="240" y="224"/>
                                  </a:cxn>
                                  <a:cxn ang="0">
                                    <a:pos x="236" y="236"/>
                                  </a:cxn>
                                  <a:cxn ang="0">
                                    <a:pos x="224" y="240"/>
                                  </a:cxn>
                                  <a:cxn ang="0">
                                    <a:pos x="32" y="240"/>
                                  </a:cxn>
                                  <a:cxn ang="0">
                                    <a:pos x="20" y="236"/>
                                  </a:cxn>
                                  <a:cxn ang="0">
                                    <a:pos x="16" y="224"/>
                                  </a:cxn>
                                  <a:cxn ang="0">
                                    <a:pos x="16" y="64"/>
                                  </a:cxn>
                                  <a:cxn ang="0">
                                    <a:pos x="18" y="58"/>
                                  </a:cxn>
                                  <a:cxn ang="0">
                                    <a:pos x="24" y="56"/>
                                  </a:cxn>
                                  <a:cxn ang="0">
                                    <a:pos x="32" y="216"/>
                                  </a:cxn>
                                  <a:cxn ang="0">
                                    <a:pos x="32" y="220"/>
                                  </a:cxn>
                                  <a:cxn ang="0">
                                    <a:pos x="36" y="224"/>
                                  </a:cxn>
                                  <a:cxn ang="0">
                                    <a:pos x="40" y="224"/>
                                  </a:cxn>
                                  <a:cxn ang="0">
                                    <a:pos x="46" y="222"/>
                                  </a:cxn>
                                  <a:cxn ang="0">
                                    <a:pos x="48" y="216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50" y="18"/>
                                  </a:cxn>
                                  <a:cxn ang="0">
                                    <a:pos x="56" y="16"/>
                                  </a:cxn>
                                  <a:cxn ang="0">
                                    <a:pos x="232" y="16"/>
                                  </a:cxn>
                                  <a:cxn ang="0">
                                    <a:pos x="238" y="18"/>
                                  </a:cxn>
                                  <a:cxn ang="0">
                                    <a:pos x="240" y="24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232" y="0"/>
                                    </a:moveTo>
                                    <a:lnTo>
                                      <a:pt x="56" y="0"/>
                                    </a:lnTo>
                                    <a:lnTo>
                                      <a:pt x="56" y="0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32" y="40"/>
                                    </a:lnTo>
                                    <a:lnTo>
                                      <a:pt x="24" y="40"/>
                                    </a:lnTo>
                                    <a:lnTo>
                                      <a:pt x="24" y="40"/>
                                    </a:lnTo>
                                    <a:lnTo>
                                      <a:pt x="14" y="42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2" y="54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0" y="224"/>
                                    </a:lnTo>
                                    <a:lnTo>
                                      <a:pt x="0" y="224"/>
                                    </a:lnTo>
                                    <a:lnTo>
                                      <a:pt x="0" y="230"/>
                                    </a:lnTo>
                                    <a:lnTo>
                                      <a:pt x="2" y="236"/>
                                    </a:lnTo>
                                    <a:lnTo>
                                      <a:pt x="10" y="246"/>
                                    </a:lnTo>
                                    <a:lnTo>
                                      <a:pt x="20" y="254"/>
                                    </a:lnTo>
                                    <a:lnTo>
                                      <a:pt x="26" y="256"/>
                                    </a:lnTo>
                                    <a:lnTo>
                                      <a:pt x="32" y="256"/>
                                    </a:lnTo>
                                    <a:lnTo>
                                      <a:pt x="224" y="256"/>
                                    </a:lnTo>
                                    <a:lnTo>
                                      <a:pt x="224" y="256"/>
                                    </a:lnTo>
                                    <a:lnTo>
                                      <a:pt x="230" y="256"/>
                                    </a:lnTo>
                                    <a:lnTo>
                                      <a:pt x="236" y="254"/>
                                    </a:lnTo>
                                    <a:lnTo>
                                      <a:pt x="246" y="246"/>
                                    </a:lnTo>
                                    <a:lnTo>
                                      <a:pt x="254" y="236"/>
                                    </a:lnTo>
                                    <a:lnTo>
                                      <a:pt x="256" y="230"/>
                                    </a:lnTo>
                                    <a:lnTo>
                                      <a:pt x="256" y="224"/>
                                    </a:lnTo>
                                    <a:lnTo>
                                      <a:pt x="256" y="24"/>
                                    </a:lnTo>
                                    <a:lnTo>
                                      <a:pt x="256" y="24"/>
                                    </a:lnTo>
                                    <a:lnTo>
                                      <a:pt x="254" y="14"/>
                                    </a:lnTo>
                                    <a:lnTo>
                                      <a:pt x="248" y="8"/>
                                    </a:lnTo>
                                    <a:lnTo>
                                      <a:pt x="242" y="2"/>
                                    </a:lnTo>
                                    <a:lnTo>
                                      <a:pt x="232" y="0"/>
                                    </a:lnTo>
                                    <a:close/>
                                    <a:moveTo>
                                      <a:pt x="240" y="224"/>
                                    </a:moveTo>
                                    <a:lnTo>
                                      <a:pt x="240" y="224"/>
                                    </a:lnTo>
                                    <a:lnTo>
                                      <a:pt x="238" y="230"/>
                                    </a:lnTo>
                                    <a:lnTo>
                                      <a:pt x="236" y="236"/>
                                    </a:lnTo>
                                    <a:lnTo>
                                      <a:pt x="230" y="238"/>
                                    </a:lnTo>
                                    <a:lnTo>
                                      <a:pt x="224" y="240"/>
                                    </a:lnTo>
                                    <a:lnTo>
                                      <a:pt x="32" y="240"/>
                                    </a:lnTo>
                                    <a:lnTo>
                                      <a:pt x="32" y="240"/>
                                    </a:lnTo>
                                    <a:lnTo>
                                      <a:pt x="26" y="238"/>
                                    </a:lnTo>
                                    <a:lnTo>
                                      <a:pt x="20" y="236"/>
                                    </a:lnTo>
                                    <a:lnTo>
                                      <a:pt x="18" y="230"/>
                                    </a:lnTo>
                                    <a:lnTo>
                                      <a:pt x="16" y="224"/>
                                    </a:lnTo>
                                    <a:lnTo>
                                      <a:pt x="16" y="64"/>
                                    </a:lnTo>
                                    <a:lnTo>
                                      <a:pt x="16" y="64"/>
                                    </a:lnTo>
                                    <a:lnTo>
                                      <a:pt x="16" y="60"/>
                                    </a:lnTo>
                                    <a:lnTo>
                                      <a:pt x="18" y="58"/>
                                    </a:lnTo>
                                    <a:lnTo>
                                      <a:pt x="20" y="56"/>
                                    </a:lnTo>
                                    <a:lnTo>
                                      <a:pt x="24" y="56"/>
                                    </a:lnTo>
                                    <a:lnTo>
                                      <a:pt x="32" y="56"/>
                                    </a:lnTo>
                                    <a:lnTo>
                                      <a:pt x="32" y="216"/>
                                    </a:lnTo>
                                    <a:lnTo>
                                      <a:pt x="32" y="216"/>
                                    </a:lnTo>
                                    <a:lnTo>
                                      <a:pt x="32" y="220"/>
                                    </a:lnTo>
                                    <a:lnTo>
                                      <a:pt x="34" y="222"/>
                                    </a:lnTo>
                                    <a:lnTo>
                                      <a:pt x="36" y="224"/>
                                    </a:lnTo>
                                    <a:lnTo>
                                      <a:pt x="40" y="224"/>
                                    </a:lnTo>
                                    <a:lnTo>
                                      <a:pt x="40" y="224"/>
                                    </a:lnTo>
                                    <a:lnTo>
                                      <a:pt x="44" y="224"/>
                                    </a:lnTo>
                                    <a:lnTo>
                                      <a:pt x="46" y="222"/>
                                    </a:lnTo>
                                    <a:lnTo>
                                      <a:pt x="48" y="220"/>
                                    </a:lnTo>
                                    <a:lnTo>
                                      <a:pt x="48" y="216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0"/>
                                    </a:lnTo>
                                    <a:lnTo>
                                      <a:pt x="50" y="18"/>
                                    </a:lnTo>
                                    <a:lnTo>
                                      <a:pt x="52" y="16"/>
                                    </a:lnTo>
                                    <a:lnTo>
                                      <a:pt x="56" y="16"/>
                                    </a:lnTo>
                                    <a:lnTo>
                                      <a:pt x="232" y="16"/>
                                    </a:lnTo>
                                    <a:lnTo>
                                      <a:pt x="232" y="16"/>
                                    </a:lnTo>
                                    <a:lnTo>
                                      <a:pt x="236" y="16"/>
                                    </a:lnTo>
                                    <a:lnTo>
                                      <a:pt x="238" y="18"/>
                                    </a:lnTo>
                                    <a:lnTo>
                                      <a:pt x="240" y="20"/>
                                    </a:lnTo>
                                    <a:lnTo>
                                      <a:pt x="240" y="24"/>
                                    </a:lnTo>
                                    <a:lnTo>
                                      <a:pt x="240" y="22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0" name="Freeform 256"/>
                            <wps:cNvSpPr/>
                            <wps:spPr bwMode="auto">
                              <a:xfrm>
                                <a:off x="6355910" y="45874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4" y="8"/>
                                    </a:move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1" name="Freeform 258"/>
                            <wps:cNvSpPr/>
                            <wps:spPr bwMode="auto">
                              <a:xfrm>
                                <a:off x="6355910" y="45493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4" y="8"/>
                                    </a:move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2" name="Freeform 260"/>
                            <wps:cNvSpPr/>
                            <wps:spPr bwMode="auto">
                              <a:xfrm>
                                <a:off x="6355910" y="45112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4" y="8"/>
                                    </a:move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3" name="Freeform 262"/>
                            <wps:cNvSpPr/>
                            <wps:spPr bwMode="auto">
                              <a:xfrm>
                                <a:off x="6216210" y="47779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4" name="Freeform 264"/>
                            <wps:cNvSpPr/>
                            <wps:spPr bwMode="auto">
                              <a:xfrm>
                                <a:off x="6216210" y="47398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5" name="Freeform 266"/>
                            <wps:cNvSpPr/>
                            <wps:spPr bwMode="auto">
                              <a:xfrm>
                                <a:off x="6216210" y="47017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6" name="Freeform 268"/>
                            <wps:cNvSpPr/>
                            <wps:spPr bwMode="auto">
                              <a:xfrm>
                                <a:off x="6355910" y="47779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7" name="Freeform 270"/>
                            <wps:cNvSpPr/>
                            <wps:spPr bwMode="auto">
                              <a:xfrm>
                                <a:off x="6355910" y="47398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8" name="Freeform 272"/>
                            <wps:cNvSpPr/>
                            <wps:spPr bwMode="auto">
                              <a:xfrm>
                                <a:off x="6355910" y="4701738"/>
                                <a:ext cx="1143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68" y="8"/>
                                  </a:cxn>
                                  <a:cxn ang="0">
                                    <a:pos x="70" y="6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</a:cxnLst>
                                <a:rect l="0" t="0" r="r" b="b"/>
                                <a:pathLst>
                                  <a:path w="72" h="8">
                                    <a:moveTo>
                                      <a:pt x="6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68" y="8"/>
                                    </a:lnTo>
                                    <a:lnTo>
                                      <a:pt x="70" y="6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09" name="Freeform 274"/>
                            <wps:cNvSpPr/>
                            <wps:spPr bwMode="auto">
                              <a:xfrm>
                                <a:off x="6216210" y="4625538"/>
                                <a:ext cx="2540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56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56" y="8"/>
                                  </a:cxn>
                                  <a:cxn ang="0">
                                    <a:pos x="156" y="8"/>
                                  </a:cxn>
                                  <a:cxn ang="0">
                                    <a:pos x="158" y="6"/>
                                  </a:cxn>
                                  <a:cxn ang="0">
                                    <a:pos x="160" y="4"/>
                                  </a:cxn>
                                  <a:cxn ang="0">
                                    <a:pos x="160" y="4"/>
                                  </a:cxn>
                                  <a:cxn ang="0">
                                    <a:pos x="158" y="2"/>
                                  </a:cxn>
                                  <a:cxn ang="0">
                                    <a:pos x="156" y="0"/>
                                  </a:cxn>
                                </a:cxnLst>
                                <a:rect l="0" t="0" r="r" b="b"/>
                                <a:pathLst>
                                  <a:path w="160" h="8">
                                    <a:moveTo>
                                      <a:pt x="156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56" y="8"/>
                                    </a:lnTo>
                                    <a:lnTo>
                                      <a:pt x="156" y="8"/>
                                    </a:lnTo>
                                    <a:lnTo>
                                      <a:pt x="158" y="6"/>
                                    </a:lnTo>
                                    <a:lnTo>
                                      <a:pt x="160" y="4"/>
                                    </a:lnTo>
                                    <a:lnTo>
                                      <a:pt x="160" y="4"/>
                                    </a:lnTo>
                                    <a:lnTo>
                                      <a:pt x="158" y="2"/>
                                    </a:lnTo>
                                    <a:lnTo>
                                      <a:pt x="15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0" name="Freeform 276"/>
                            <wps:cNvSpPr/>
                            <wps:spPr bwMode="auto">
                              <a:xfrm>
                                <a:off x="6216210" y="4663638"/>
                                <a:ext cx="2540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56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56" y="8"/>
                                  </a:cxn>
                                  <a:cxn ang="0">
                                    <a:pos x="156" y="8"/>
                                  </a:cxn>
                                  <a:cxn ang="0">
                                    <a:pos x="158" y="6"/>
                                  </a:cxn>
                                  <a:cxn ang="0">
                                    <a:pos x="160" y="4"/>
                                  </a:cxn>
                                  <a:cxn ang="0">
                                    <a:pos x="160" y="4"/>
                                  </a:cxn>
                                  <a:cxn ang="0">
                                    <a:pos x="158" y="2"/>
                                  </a:cxn>
                                  <a:cxn ang="0">
                                    <a:pos x="156" y="0"/>
                                  </a:cxn>
                                </a:cxnLst>
                                <a:rect l="0" t="0" r="r" b="b"/>
                                <a:pathLst>
                                  <a:path w="160" h="8">
                                    <a:moveTo>
                                      <a:pt x="156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56" y="8"/>
                                    </a:lnTo>
                                    <a:lnTo>
                                      <a:pt x="156" y="8"/>
                                    </a:lnTo>
                                    <a:lnTo>
                                      <a:pt x="158" y="6"/>
                                    </a:lnTo>
                                    <a:lnTo>
                                      <a:pt x="160" y="4"/>
                                    </a:lnTo>
                                    <a:lnTo>
                                      <a:pt x="160" y="4"/>
                                    </a:lnTo>
                                    <a:lnTo>
                                      <a:pt x="158" y="2"/>
                                    </a:lnTo>
                                    <a:lnTo>
                                      <a:pt x="15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1" name="Freeform 27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216210" y="4485838"/>
                                <a:ext cx="114300" cy="1143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72"/>
                                  </a:cxn>
                                  <a:cxn ang="0">
                                    <a:pos x="64" y="72"/>
                                  </a:cxn>
                                  <a:cxn ang="0">
                                    <a:pos x="64" y="72"/>
                                  </a:cxn>
                                  <a:cxn ang="0">
                                    <a:pos x="68" y="72"/>
                                  </a:cxn>
                                  <a:cxn ang="0">
                                    <a:pos x="70" y="70"/>
                                  </a:cxn>
                                  <a:cxn ang="0">
                                    <a:pos x="72" y="68"/>
                                  </a:cxn>
                                  <a:cxn ang="0">
                                    <a:pos x="72" y="64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  <a:cxn ang="0">
                                    <a:pos x="6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64"/>
                                  </a:cxn>
                                  <a:cxn ang="0">
                                    <a:pos x="0" y="64"/>
                                  </a:cxn>
                                  <a:cxn ang="0">
                                    <a:pos x="0" y="68"/>
                                  </a:cxn>
                                  <a:cxn ang="0">
                                    <a:pos x="2" y="70"/>
                                  </a:cxn>
                                  <a:cxn ang="0">
                                    <a:pos x="4" y="72"/>
                                  </a:cxn>
                                  <a:cxn ang="0">
                                    <a:pos x="8" y="72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56" y="16"/>
                                  </a:cxn>
                                  <a:cxn ang="0">
                                    <a:pos x="56" y="56"/>
                                  </a:cxn>
                                  <a:cxn ang="0">
                                    <a:pos x="16" y="56"/>
                                  </a:cxn>
                                  <a:cxn ang="0">
                                    <a:pos x="16" y="16"/>
                                  </a:cxn>
                                </a:cxnLst>
                                <a:rect l="0" t="0" r="r" b="b"/>
                                <a:pathLst>
                                  <a:path w="72" h="72">
                                    <a:moveTo>
                                      <a:pt x="8" y="72"/>
                                    </a:moveTo>
                                    <a:lnTo>
                                      <a:pt x="64" y="72"/>
                                    </a:lnTo>
                                    <a:lnTo>
                                      <a:pt x="64" y="72"/>
                                    </a:lnTo>
                                    <a:lnTo>
                                      <a:pt x="68" y="72"/>
                                    </a:lnTo>
                                    <a:lnTo>
                                      <a:pt x="70" y="70"/>
                                    </a:lnTo>
                                    <a:lnTo>
                                      <a:pt x="72" y="68"/>
                                    </a:lnTo>
                                    <a:lnTo>
                                      <a:pt x="72" y="64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64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0" y="68"/>
                                    </a:lnTo>
                                    <a:lnTo>
                                      <a:pt x="2" y="70"/>
                                    </a:lnTo>
                                    <a:lnTo>
                                      <a:pt x="4" y="72"/>
                                    </a:lnTo>
                                    <a:lnTo>
                                      <a:pt x="8" y="72"/>
                                    </a:lnTo>
                                    <a:close/>
                                    <a:moveTo>
                                      <a:pt x="16" y="16"/>
                                    </a:moveTo>
                                    <a:lnTo>
                                      <a:pt x="56" y="16"/>
                                    </a:lnTo>
                                    <a:lnTo>
                                      <a:pt x="56" y="56"/>
                                    </a:lnTo>
                                    <a:lnTo>
                                      <a:pt x="16" y="56"/>
                                    </a:lnTo>
                                    <a:lnTo>
                                      <a:pt x="16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12" name="Group 22"/>
                          <wpg:cNvGrpSpPr/>
                          <wpg:grpSpPr>
                            <a:xfrm>
                              <a:off x="5229302" y="9157323"/>
                              <a:ext cx="475199" cy="475199"/>
                              <a:chOff x="5229302" y="9157323"/>
                              <a:chExt cx="406400" cy="406400"/>
                            </a:xfrm>
                            <a:grpFill/>
                          </wpg:grpSpPr>
                          <wps:wsp>
                            <wps:cNvPr id="313" name="Freeform 5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229302" y="9157323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0" y="24"/>
                                  </a:cxn>
                                  <a:cxn ang="0">
                                    <a:pos x="200" y="8"/>
                                  </a:cxn>
                                  <a:cxn ang="0">
                                    <a:pos x="198" y="2"/>
                                  </a:cxn>
                                  <a:cxn ang="0">
                                    <a:pos x="192" y="0"/>
                                  </a:cxn>
                                  <a:cxn ang="0">
                                    <a:pos x="188" y="0"/>
                                  </a:cxn>
                                  <a:cxn ang="0">
                                    <a:pos x="184" y="4"/>
                                  </a:cxn>
                                  <a:cxn ang="0">
                                    <a:pos x="184" y="24"/>
                                  </a:cxn>
                                  <a:cxn ang="0">
                                    <a:pos x="136" y="8"/>
                                  </a:cxn>
                                  <a:cxn ang="0">
                                    <a:pos x="136" y="4"/>
                                  </a:cxn>
                                  <a:cxn ang="0">
                                    <a:pos x="132" y="0"/>
                                  </a:cxn>
                                  <a:cxn ang="0">
                                    <a:pos x="128" y="0"/>
                                  </a:cxn>
                                  <a:cxn ang="0">
                                    <a:pos x="122" y="2"/>
                                  </a:cxn>
                                  <a:cxn ang="0">
                                    <a:pos x="120" y="8"/>
                                  </a:cxn>
                                  <a:cxn ang="0">
                                    <a:pos x="72" y="24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4" y="0"/>
                                  </a:cxn>
                                  <a:cxn ang="0">
                                    <a:pos x="60" y="0"/>
                                  </a:cxn>
                                  <a:cxn ang="0">
                                    <a:pos x="56" y="4"/>
                                  </a:cxn>
                                  <a:cxn ang="0">
                                    <a:pos x="56" y="24"/>
                                  </a:cxn>
                                  <a:cxn ang="0">
                                    <a:pos x="22" y="24"/>
                                  </a:cxn>
                                  <a:cxn ang="0">
                                    <a:pos x="6" y="30"/>
                                  </a:cxn>
                                  <a:cxn ang="0">
                                    <a:pos x="0" y="46"/>
                                  </a:cxn>
                                  <a:cxn ang="0">
                                    <a:pos x="0" y="234"/>
                                  </a:cxn>
                                  <a:cxn ang="0">
                                    <a:pos x="6" y="250"/>
                                  </a:cxn>
                                  <a:cxn ang="0">
                                    <a:pos x="22" y="256"/>
                                  </a:cxn>
                                  <a:cxn ang="0">
                                    <a:pos x="234" y="256"/>
                                  </a:cxn>
                                  <a:cxn ang="0">
                                    <a:pos x="250" y="250"/>
                                  </a:cxn>
                                  <a:cxn ang="0">
                                    <a:pos x="256" y="234"/>
                                  </a:cxn>
                                  <a:cxn ang="0">
                                    <a:pos x="256" y="46"/>
                                  </a:cxn>
                                  <a:cxn ang="0">
                                    <a:pos x="250" y="30"/>
                                  </a:cxn>
                                  <a:cxn ang="0">
                                    <a:pos x="234" y="24"/>
                                  </a:cxn>
                                  <a:cxn ang="0">
                                    <a:pos x="240" y="234"/>
                                  </a:cxn>
                                  <a:cxn ang="0">
                                    <a:pos x="234" y="240"/>
                                  </a:cxn>
                                  <a:cxn ang="0">
                                    <a:pos x="22" y="240"/>
                                  </a:cxn>
                                  <a:cxn ang="0">
                                    <a:pos x="16" y="234"/>
                                  </a:cxn>
                                  <a:cxn ang="0">
                                    <a:pos x="16" y="46"/>
                                  </a:cxn>
                                  <a:cxn ang="0">
                                    <a:pos x="22" y="40"/>
                                  </a:cxn>
                                  <a:cxn ang="0">
                                    <a:pos x="56" y="56"/>
                                  </a:cxn>
                                  <a:cxn ang="0">
                                    <a:pos x="56" y="60"/>
                                  </a:cxn>
                                  <a:cxn ang="0">
                                    <a:pos x="60" y="64"/>
                                  </a:cxn>
                                  <a:cxn ang="0">
                                    <a:pos x="64" y="64"/>
                                  </a:cxn>
                                  <a:cxn ang="0">
                                    <a:pos x="70" y="62"/>
                                  </a:cxn>
                                  <a:cxn ang="0">
                                    <a:pos x="72" y="56"/>
                                  </a:cxn>
                                  <a:cxn ang="0">
                                    <a:pos x="120" y="40"/>
                                  </a:cxn>
                                  <a:cxn ang="0">
                                    <a:pos x="120" y="56"/>
                                  </a:cxn>
                                  <a:cxn ang="0">
                                    <a:pos x="122" y="62"/>
                                  </a:cxn>
                                  <a:cxn ang="0">
                                    <a:pos x="128" y="64"/>
                                  </a:cxn>
                                  <a:cxn ang="0">
                                    <a:pos x="132" y="64"/>
                                  </a:cxn>
                                  <a:cxn ang="0">
                                    <a:pos x="136" y="60"/>
                                  </a:cxn>
                                  <a:cxn ang="0">
                                    <a:pos x="136" y="40"/>
                                  </a:cxn>
                                  <a:cxn ang="0">
                                    <a:pos x="184" y="56"/>
                                  </a:cxn>
                                  <a:cxn ang="0">
                                    <a:pos x="184" y="60"/>
                                  </a:cxn>
                                  <a:cxn ang="0">
                                    <a:pos x="188" y="64"/>
                                  </a:cxn>
                                  <a:cxn ang="0">
                                    <a:pos x="192" y="64"/>
                                  </a:cxn>
                                  <a:cxn ang="0">
                                    <a:pos x="198" y="62"/>
                                  </a:cxn>
                                  <a:cxn ang="0">
                                    <a:pos x="200" y="56"/>
                                  </a:cxn>
                                  <a:cxn ang="0">
                                    <a:pos x="234" y="40"/>
                                  </a:cxn>
                                  <a:cxn ang="0">
                                    <a:pos x="238" y="42"/>
                                  </a:cxn>
                                  <a:cxn ang="0">
                                    <a:pos x="240" y="234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234" y="24"/>
                                    </a:moveTo>
                                    <a:lnTo>
                                      <a:pt x="200" y="24"/>
                                    </a:lnTo>
                                    <a:lnTo>
                                      <a:pt x="200" y="8"/>
                                    </a:lnTo>
                                    <a:lnTo>
                                      <a:pt x="200" y="8"/>
                                    </a:lnTo>
                                    <a:lnTo>
                                      <a:pt x="200" y="4"/>
                                    </a:lnTo>
                                    <a:lnTo>
                                      <a:pt x="198" y="2"/>
                                    </a:lnTo>
                                    <a:lnTo>
                                      <a:pt x="196" y="0"/>
                                    </a:lnTo>
                                    <a:lnTo>
                                      <a:pt x="192" y="0"/>
                                    </a:lnTo>
                                    <a:lnTo>
                                      <a:pt x="192" y="0"/>
                                    </a:lnTo>
                                    <a:lnTo>
                                      <a:pt x="188" y="0"/>
                                    </a:lnTo>
                                    <a:lnTo>
                                      <a:pt x="186" y="2"/>
                                    </a:lnTo>
                                    <a:lnTo>
                                      <a:pt x="184" y="4"/>
                                    </a:lnTo>
                                    <a:lnTo>
                                      <a:pt x="184" y="8"/>
                                    </a:lnTo>
                                    <a:lnTo>
                                      <a:pt x="184" y="24"/>
                                    </a:lnTo>
                                    <a:lnTo>
                                      <a:pt x="136" y="24"/>
                                    </a:lnTo>
                                    <a:lnTo>
                                      <a:pt x="136" y="8"/>
                                    </a:lnTo>
                                    <a:lnTo>
                                      <a:pt x="136" y="8"/>
                                    </a:lnTo>
                                    <a:lnTo>
                                      <a:pt x="136" y="4"/>
                                    </a:lnTo>
                                    <a:lnTo>
                                      <a:pt x="134" y="2"/>
                                    </a:lnTo>
                                    <a:lnTo>
                                      <a:pt x="132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4" y="0"/>
                                    </a:lnTo>
                                    <a:lnTo>
                                      <a:pt x="122" y="2"/>
                                    </a:lnTo>
                                    <a:lnTo>
                                      <a:pt x="120" y="4"/>
                                    </a:lnTo>
                                    <a:lnTo>
                                      <a:pt x="120" y="8"/>
                                    </a:lnTo>
                                    <a:lnTo>
                                      <a:pt x="120" y="24"/>
                                    </a:lnTo>
                                    <a:lnTo>
                                      <a:pt x="72" y="24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64" y="0"/>
                                    </a:lnTo>
                                    <a:lnTo>
                                      <a:pt x="64" y="0"/>
                                    </a:lnTo>
                                    <a:lnTo>
                                      <a:pt x="60" y="0"/>
                                    </a:lnTo>
                                    <a:lnTo>
                                      <a:pt x="58" y="2"/>
                                    </a:lnTo>
                                    <a:lnTo>
                                      <a:pt x="56" y="4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6" y="24"/>
                                    </a:lnTo>
                                    <a:lnTo>
                                      <a:pt x="22" y="24"/>
                                    </a:lnTo>
                                    <a:lnTo>
                                      <a:pt x="22" y="24"/>
                                    </a:lnTo>
                                    <a:lnTo>
                                      <a:pt x="14" y="26"/>
                                    </a:lnTo>
                                    <a:lnTo>
                                      <a:pt x="6" y="30"/>
                                    </a:lnTo>
                                    <a:lnTo>
                                      <a:pt x="2" y="38"/>
                                    </a:lnTo>
                                    <a:lnTo>
                                      <a:pt x="0" y="46"/>
                                    </a:lnTo>
                                    <a:lnTo>
                                      <a:pt x="0" y="234"/>
                                    </a:lnTo>
                                    <a:lnTo>
                                      <a:pt x="0" y="234"/>
                                    </a:lnTo>
                                    <a:lnTo>
                                      <a:pt x="2" y="242"/>
                                    </a:lnTo>
                                    <a:lnTo>
                                      <a:pt x="6" y="250"/>
                                    </a:lnTo>
                                    <a:lnTo>
                                      <a:pt x="14" y="254"/>
                                    </a:lnTo>
                                    <a:lnTo>
                                      <a:pt x="22" y="256"/>
                                    </a:lnTo>
                                    <a:lnTo>
                                      <a:pt x="234" y="256"/>
                                    </a:lnTo>
                                    <a:lnTo>
                                      <a:pt x="234" y="256"/>
                                    </a:lnTo>
                                    <a:lnTo>
                                      <a:pt x="242" y="254"/>
                                    </a:lnTo>
                                    <a:lnTo>
                                      <a:pt x="250" y="250"/>
                                    </a:lnTo>
                                    <a:lnTo>
                                      <a:pt x="254" y="242"/>
                                    </a:lnTo>
                                    <a:lnTo>
                                      <a:pt x="256" y="234"/>
                                    </a:lnTo>
                                    <a:lnTo>
                                      <a:pt x="256" y="46"/>
                                    </a:lnTo>
                                    <a:lnTo>
                                      <a:pt x="256" y="46"/>
                                    </a:lnTo>
                                    <a:lnTo>
                                      <a:pt x="254" y="38"/>
                                    </a:lnTo>
                                    <a:lnTo>
                                      <a:pt x="250" y="30"/>
                                    </a:lnTo>
                                    <a:lnTo>
                                      <a:pt x="242" y="26"/>
                                    </a:lnTo>
                                    <a:lnTo>
                                      <a:pt x="234" y="24"/>
                                    </a:lnTo>
                                    <a:close/>
                                    <a:moveTo>
                                      <a:pt x="240" y="234"/>
                                    </a:moveTo>
                                    <a:lnTo>
                                      <a:pt x="240" y="234"/>
                                    </a:lnTo>
                                    <a:lnTo>
                                      <a:pt x="238" y="238"/>
                                    </a:lnTo>
                                    <a:lnTo>
                                      <a:pt x="234" y="240"/>
                                    </a:lnTo>
                                    <a:lnTo>
                                      <a:pt x="22" y="240"/>
                                    </a:lnTo>
                                    <a:lnTo>
                                      <a:pt x="22" y="240"/>
                                    </a:lnTo>
                                    <a:lnTo>
                                      <a:pt x="18" y="238"/>
                                    </a:lnTo>
                                    <a:lnTo>
                                      <a:pt x="16" y="234"/>
                                    </a:lnTo>
                                    <a:lnTo>
                                      <a:pt x="16" y="46"/>
                                    </a:lnTo>
                                    <a:lnTo>
                                      <a:pt x="16" y="46"/>
                                    </a:lnTo>
                                    <a:lnTo>
                                      <a:pt x="18" y="42"/>
                                    </a:lnTo>
                                    <a:lnTo>
                                      <a:pt x="22" y="40"/>
                                    </a:lnTo>
                                    <a:lnTo>
                                      <a:pt x="56" y="40"/>
                                    </a:lnTo>
                                    <a:lnTo>
                                      <a:pt x="56" y="56"/>
                                    </a:lnTo>
                                    <a:lnTo>
                                      <a:pt x="56" y="56"/>
                                    </a:lnTo>
                                    <a:lnTo>
                                      <a:pt x="56" y="60"/>
                                    </a:lnTo>
                                    <a:lnTo>
                                      <a:pt x="58" y="62"/>
                                    </a:lnTo>
                                    <a:lnTo>
                                      <a:pt x="60" y="64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8" y="64"/>
                                    </a:lnTo>
                                    <a:lnTo>
                                      <a:pt x="70" y="62"/>
                                    </a:lnTo>
                                    <a:lnTo>
                                      <a:pt x="72" y="60"/>
                                    </a:lnTo>
                                    <a:lnTo>
                                      <a:pt x="72" y="56"/>
                                    </a:lnTo>
                                    <a:lnTo>
                                      <a:pt x="72" y="40"/>
                                    </a:lnTo>
                                    <a:lnTo>
                                      <a:pt x="120" y="40"/>
                                    </a:lnTo>
                                    <a:lnTo>
                                      <a:pt x="120" y="56"/>
                                    </a:lnTo>
                                    <a:lnTo>
                                      <a:pt x="120" y="56"/>
                                    </a:lnTo>
                                    <a:lnTo>
                                      <a:pt x="120" y="60"/>
                                    </a:lnTo>
                                    <a:lnTo>
                                      <a:pt x="122" y="62"/>
                                    </a:lnTo>
                                    <a:lnTo>
                                      <a:pt x="124" y="64"/>
                                    </a:lnTo>
                                    <a:lnTo>
                                      <a:pt x="128" y="64"/>
                                    </a:lnTo>
                                    <a:lnTo>
                                      <a:pt x="128" y="64"/>
                                    </a:lnTo>
                                    <a:lnTo>
                                      <a:pt x="132" y="64"/>
                                    </a:lnTo>
                                    <a:lnTo>
                                      <a:pt x="134" y="62"/>
                                    </a:lnTo>
                                    <a:lnTo>
                                      <a:pt x="136" y="60"/>
                                    </a:lnTo>
                                    <a:lnTo>
                                      <a:pt x="136" y="56"/>
                                    </a:lnTo>
                                    <a:lnTo>
                                      <a:pt x="136" y="40"/>
                                    </a:lnTo>
                                    <a:lnTo>
                                      <a:pt x="184" y="40"/>
                                    </a:lnTo>
                                    <a:lnTo>
                                      <a:pt x="184" y="56"/>
                                    </a:lnTo>
                                    <a:lnTo>
                                      <a:pt x="184" y="56"/>
                                    </a:lnTo>
                                    <a:lnTo>
                                      <a:pt x="184" y="60"/>
                                    </a:lnTo>
                                    <a:lnTo>
                                      <a:pt x="186" y="62"/>
                                    </a:lnTo>
                                    <a:lnTo>
                                      <a:pt x="188" y="64"/>
                                    </a:lnTo>
                                    <a:lnTo>
                                      <a:pt x="192" y="64"/>
                                    </a:lnTo>
                                    <a:lnTo>
                                      <a:pt x="192" y="64"/>
                                    </a:lnTo>
                                    <a:lnTo>
                                      <a:pt x="196" y="64"/>
                                    </a:lnTo>
                                    <a:lnTo>
                                      <a:pt x="198" y="62"/>
                                    </a:lnTo>
                                    <a:lnTo>
                                      <a:pt x="200" y="60"/>
                                    </a:lnTo>
                                    <a:lnTo>
                                      <a:pt x="200" y="56"/>
                                    </a:lnTo>
                                    <a:lnTo>
                                      <a:pt x="200" y="40"/>
                                    </a:lnTo>
                                    <a:lnTo>
                                      <a:pt x="234" y="40"/>
                                    </a:lnTo>
                                    <a:lnTo>
                                      <a:pt x="234" y="40"/>
                                    </a:lnTo>
                                    <a:lnTo>
                                      <a:pt x="238" y="42"/>
                                    </a:lnTo>
                                    <a:lnTo>
                                      <a:pt x="240" y="46"/>
                                    </a:lnTo>
                                    <a:lnTo>
                                      <a:pt x="240" y="23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4" name="Rectangle 62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18202" y="9309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5" name="Rectangle 63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18202" y="93732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6" name="Rectangle 64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318202" y="9436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7" name="Rectangle 65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07102" y="9436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8" name="Rectangle 66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07102" y="93732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19" name="Rectangle 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07102" y="9309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0" name="Rectangle 68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96002" y="9436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1" name="Rectangle 6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96002" y="93732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2" name="Rectangle 70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5496002" y="9309723"/>
                                <a:ext cx="50800" cy="38100"/>
                              </a:xfrm>
                              <a:prstGeom prst="rect">
                                <a:avLst/>
                              </a:prstGeom>
                              <a:grpFill/>
                              <a:ln w="9525">
                                <a:noFill/>
                                <a:miter lim="800000"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323" name="Freeform 131"/>
                          <wps:cNvSpPr>
                            <a:spLocks noEditPoints="1"/>
                          </wps:cNvSpPr>
                          <wps:spPr bwMode="auto">
                            <a:xfrm>
                              <a:off x="4316029" y="9187023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178" y="8"/>
                                </a:cxn>
                                <a:cxn ang="0">
                                  <a:pos x="162" y="28"/>
                                </a:cxn>
                                <a:cxn ang="0">
                                  <a:pos x="122" y="68"/>
                                </a:cxn>
                                <a:cxn ang="0">
                                  <a:pos x="66" y="72"/>
                                </a:cxn>
                                <a:cxn ang="0">
                                  <a:pos x="20" y="76"/>
                                </a:cxn>
                                <a:cxn ang="0">
                                  <a:pos x="2" y="96"/>
                                </a:cxn>
                                <a:cxn ang="0">
                                  <a:pos x="0" y="120"/>
                                </a:cxn>
                                <a:cxn ang="0">
                                  <a:pos x="14" y="146"/>
                                </a:cxn>
                                <a:cxn ang="0">
                                  <a:pos x="32" y="152"/>
                                </a:cxn>
                                <a:cxn ang="0">
                                  <a:pos x="48" y="168"/>
                                </a:cxn>
                                <a:cxn ang="0">
                                  <a:pos x="52" y="252"/>
                                </a:cxn>
                                <a:cxn ang="0">
                                  <a:pos x="96" y="256"/>
                                </a:cxn>
                                <a:cxn ang="0">
                                  <a:pos x="112" y="240"/>
                                </a:cxn>
                                <a:cxn ang="0">
                                  <a:pos x="108" y="222"/>
                                </a:cxn>
                                <a:cxn ang="0">
                                  <a:pos x="104" y="160"/>
                                </a:cxn>
                                <a:cxn ang="0">
                                  <a:pos x="106" y="156"/>
                                </a:cxn>
                                <a:cxn ang="0">
                                  <a:pos x="108" y="154"/>
                                </a:cxn>
                                <a:cxn ang="0">
                                  <a:pos x="108" y="154"/>
                                </a:cxn>
                                <a:cxn ang="0">
                                  <a:pos x="124" y="156"/>
                                </a:cxn>
                                <a:cxn ang="0">
                                  <a:pos x="162" y="196"/>
                                </a:cxn>
                                <a:cxn ang="0">
                                  <a:pos x="188" y="222"/>
                                </a:cxn>
                                <a:cxn ang="0">
                                  <a:pos x="212" y="222"/>
                                </a:cxn>
                                <a:cxn ang="0">
                                  <a:pos x="248" y="172"/>
                                </a:cxn>
                                <a:cxn ang="0">
                                  <a:pos x="256" y="112"/>
                                </a:cxn>
                                <a:cxn ang="0">
                                  <a:pos x="242" y="36"/>
                                </a:cxn>
                                <a:cxn ang="0">
                                  <a:pos x="206" y="0"/>
                                </a:cxn>
                                <a:cxn ang="0">
                                  <a:pos x="162" y="88"/>
                                </a:cxn>
                                <a:cxn ang="0">
                                  <a:pos x="196" y="96"/>
                                </a:cxn>
                                <a:cxn ang="0">
                                  <a:pos x="198" y="122"/>
                                </a:cxn>
                                <a:cxn ang="0">
                                  <a:pos x="162" y="136"/>
                                </a:cxn>
                                <a:cxn ang="0">
                                  <a:pos x="16" y="112"/>
                                </a:cxn>
                                <a:cxn ang="0">
                                  <a:pos x="32" y="88"/>
                                </a:cxn>
                                <a:cxn ang="0">
                                  <a:pos x="80" y="112"/>
                                </a:cxn>
                                <a:cxn ang="0">
                                  <a:pos x="32" y="136"/>
                                </a:cxn>
                                <a:cxn ang="0">
                                  <a:pos x="18" y="122"/>
                                </a:cxn>
                                <a:cxn ang="0">
                                  <a:pos x="64" y="168"/>
                                </a:cxn>
                                <a:cxn ang="0">
                                  <a:pos x="66" y="152"/>
                                </a:cxn>
                                <a:cxn ang="0">
                                  <a:pos x="88" y="160"/>
                                </a:cxn>
                                <a:cxn ang="0">
                                  <a:pos x="90" y="226"/>
                                </a:cxn>
                                <a:cxn ang="0">
                                  <a:pos x="96" y="240"/>
                                </a:cxn>
                                <a:cxn ang="0">
                                  <a:pos x="104" y="136"/>
                                </a:cxn>
                                <a:cxn ang="0">
                                  <a:pos x="88" y="112"/>
                                </a:cxn>
                                <a:cxn ang="0">
                                  <a:pos x="98" y="90"/>
                                </a:cxn>
                                <a:cxn ang="0">
                                  <a:pos x="116" y="86"/>
                                </a:cxn>
                                <a:cxn ang="0">
                                  <a:pos x="148" y="72"/>
                                </a:cxn>
                                <a:cxn ang="0">
                                  <a:pos x="144" y="132"/>
                                </a:cxn>
                                <a:cxn ang="0">
                                  <a:pos x="128" y="140"/>
                                </a:cxn>
                                <a:cxn ang="0">
                                  <a:pos x="200" y="208"/>
                                </a:cxn>
                                <a:cxn ang="0">
                                  <a:pos x="178" y="192"/>
                                </a:cxn>
                                <a:cxn ang="0">
                                  <a:pos x="184" y="152"/>
                                </a:cxn>
                                <a:cxn ang="0">
                                  <a:pos x="206" y="140"/>
                                </a:cxn>
                                <a:cxn ang="0">
                                  <a:pos x="216" y="112"/>
                                </a:cxn>
                                <a:cxn ang="0">
                                  <a:pos x="210" y="90"/>
                                </a:cxn>
                                <a:cxn ang="0">
                                  <a:pos x="190" y="72"/>
                                </a:cxn>
                                <a:cxn ang="0">
                                  <a:pos x="170" y="50"/>
                                </a:cxn>
                                <a:cxn ang="0">
                                  <a:pos x="194" y="18"/>
                                </a:cxn>
                                <a:cxn ang="0">
                                  <a:pos x="216" y="24"/>
                                </a:cxn>
                                <a:cxn ang="0">
                                  <a:pos x="236" y="74"/>
                                </a:cxn>
                                <a:cxn ang="0">
                                  <a:pos x="240" y="132"/>
                                </a:cxn>
                                <a:cxn ang="0">
                                  <a:pos x="222" y="192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00" y="0"/>
                                  </a:moveTo>
                                  <a:lnTo>
                                    <a:pt x="200" y="0"/>
                                  </a:lnTo>
                                  <a:lnTo>
                                    <a:pt x="188" y="2"/>
                                  </a:lnTo>
                                  <a:lnTo>
                                    <a:pt x="178" y="8"/>
                                  </a:lnTo>
                                  <a:lnTo>
                                    <a:pt x="170" y="16"/>
                                  </a:lnTo>
                                  <a:lnTo>
                                    <a:pt x="162" y="28"/>
                                  </a:lnTo>
                                  <a:lnTo>
                                    <a:pt x="162" y="28"/>
                                  </a:lnTo>
                                  <a:lnTo>
                                    <a:pt x="162" y="28"/>
                                  </a:lnTo>
                                  <a:lnTo>
                                    <a:pt x="150" y="46"/>
                                  </a:lnTo>
                                  <a:lnTo>
                                    <a:pt x="136" y="60"/>
                                  </a:lnTo>
                                  <a:lnTo>
                                    <a:pt x="130" y="66"/>
                                  </a:lnTo>
                                  <a:lnTo>
                                    <a:pt x="122" y="68"/>
                                  </a:lnTo>
                                  <a:lnTo>
                                    <a:pt x="114" y="72"/>
                                  </a:lnTo>
                                  <a:lnTo>
                                    <a:pt x="106" y="72"/>
                                  </a:lnTo>
                                  <a:lnTo>
                                    <a:pt x="100" y="72"/>
                                  </a:lnTo>
                                  <a:lnTo>
                                    <a:pt x="66" y="72"/>
                                  </a:lnTo>
                                  <a:lnTo>
                                    <a:pt x="32" y="72"/>
                                  </a:lnTo>
                                  <a:lnTo>
                                    <a:pt x="32" y="72"/>
                                  </a:lnTo>
                                  <a:lnTo>
                                    <a:pt x="26" y="72"/>
                                  </a:lnTo>
                                  <a:lnTo>
                                    <a:pt x="20" y="76"/>
                                  </a:lnTo>
                                  <a:lnTo>
                                    <a:pt x="14" y="78"/>
                                  </a:lnTo>
                                  <a:lnTo>
                                    <a:pt x="10" y="84"/>
                                  </a:lnTo>
                                  <a:lnTo>
                                    <a:pt x="6" y="90"/>
                                  </a:lnTo>
                                  <a:lnTo>
                                    <a:pt x="2" y="96"/>
                                  </a:lnTo>
                                  <a:lnTo>
                                    <a:pt x="0" y="104"/>
                                  </a:lnTo>
                                  <a:lnTo>
                                    <a:pt x="0" y="112"/>
                                  </a:lnTo>
                                  <a:lnTo>
                                    <a:pt x="0" y="112"/>
                                  </a:lnTo>
                                  <a:lnTo>
                                    <a:pt x="0" y="120"/>
                                  </a:lnTo>
                                  <a:lnTo>
                                    <a:pt x="2" y="128"/>
                                  </a:lnTo>
                                  <a:lnTo>
                                    <a:pt x="6" y="134"/>
                                  </a:lnTo>
                                  <a:lnTo>
                                    <a:pt x="10" y="140"/>
                                  </a:lnTo>
                                  <a:lnTo>
                                    <a:pt x="14" y="146"/>
                                  </a:lnTo>
                                  <a:lnTo>
                                    <a:pt x="20" y="148"/>
                                  </a:lnTo>
                                  <a:lnTo>
                                    <a:pt x="26" y="152"/>
                                  </a:lnTo>
                                  <a:lnTo>
                                    <a:pt x="32" y="152"/>
                                  </a:lnTo>
                                  <a:lnTo>
                                    <a:pt x="32" y="152"/>
                                  </a:lnTo>
                                  <a:lnTo>
                                    <a:pt x="38" y="154"/>
                                  </a:lnTo>
                                  <a:lnTo>
                                    <a:pt x="44" y="156"/>
                                  </a:lnTo>
                                  <a:lnTo>
                                    <a:pt x="46" y="162"/>
                                  </a:lnTo>
                                  <a:lnTo>
                                    <a:pt x="48" y="168"/>
                                  </a:lnTo>
                                  <a:lnTo>
                                    <a:pt x="48" y="240"/>
                                  </a:lnTo>
                                  <a:lnTo>
                                    <a:pt x="48" y="240"/>
                                  </a:lnTo>
                                  <a:lnTo>
                                    <a:pt x="50" y="246"/>
                                  </a:lnTo>
                                  <a:lnTo>
                                    <a:pt x="52" y="252"/>
                                  </a:lnTo>
                                  <a:lnTo>
                                    <a:pt x="58" y="254"/>
                                  </a:lnTo>
                                  <a:lnTo>
                                    <a:pt x="64" y="256"/>
                                  </a:lnTo>
                                  <a:lnTo>
                                    <a:pt x="96" y="256"/>
                                  </a:lnTo>
                                  <a:lnTo>
                                    <a:pt x="96" y="256"/>
                                  </a:lnTo>
                                  <a:lnTo>
                                    <a:pt x="102" y="254"/>
                                  </a:lnTo>
                                  <a:lnTo>
                                    <a:pt x="108" y="252"/>
                                  </a:lnTo>
                                  <a:lnTo>
                                    <a:pt x="110" y="246"/>
                                  </a:lnTo>
                                  <a:lnTo>
                                    <a:pt x="112" y="240"/>
                                  </a:lnTo>
                                  <a:lnTo>
                                    <a:pt x="112" y="232"/>
                                  </a:lnTo>
                                  <a:lnTo>
                                    <a:pt x="112" y="232"/>
                                  </a:lnTo>
                                  <a:lnTo>
                                    <a:pt x="110" y="226"/>
                                  </a:lnTo>
                                  <a:lnTo>
                                    <a:pt x="108" y="222"/>
                                  </a:lnTo>
                                  <a:lnTo>
                                    <a:pt x="106" y="220"/>
                                  </a:lnTo>
                                  <a:lnTo>
                                    <a:pt x="104" y="216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04" y="160"/>
                                  </a:lnTo>
                                  <a:lnTo>
                                    <a:pt x="106" y="156"/>
                                  </a:lnTo>
                                  <a:lnTo>
                                    <a:pt x="106" y="156"/>
                                  </a:lnTo>
                                  <a:lnTo>
                                    <a:pt x="106" y="156"/>
                                  </a:lnTo>
                                  <a:lnTo>
                                    <a:pt x="106" y="156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08" y="154"/>
                                  </a:lnTo>
                                  <a:lnTo>
                                    <a:pt x="110" y="152"/>
                                  </a:lnTo>
                                  <a:lnTo>
                                    <a:pt x="110" y="152"/>
                                  </a:lnTo>
                                  <a:lnTo>
                                    <a:pt x="118" y="154"/>
                                  </a:lnTo>
                                  <a:lnTo>
                                    <a:pt x="124" y="156"/>
                                  </a:lnTo>
                                  <a:lnTo>
                                    <a:pt x="138" y="166"/>
                                  </a:lnTo>
                                  <a:lnTo>
                                    <a:pt x="150" y="178"/>
                                  </a:lnTo>
                                  <a:lnTo>
                                    <a:pt x="162" y="196"/>
                                  </a:lnTo>
                                  <a:lnTo>
                                    <a:pt x="162" y="196"/>
                                  </a:lnTo>
                                  <a:lnTo>
                                    <a:pt x="162" y="196"/>
                                  </a:lnTo>
                                  <a:lnTo>
                                    <a:pt x="170" y="208"/>
                                  </a:lnTo>
                                  <a:lnTo>
                                    <a:pt x="178" y="216"/>
                                  </a:lnTo>
                                  <a:lnTo>
                                    <a:pt x="188" y="222"/>
                                  </a:lnTo>
                                  <a:lnTo>
                                    <a:pt x="200" y="224"/>
                                  </a:lnTo>
                                  <a:lnTo>
                                    <a:pt x="200" y="224"/>
                                  </a:lnTo>
                                  <a:lnTo>
                                    <a:pt x="206" y="224"/>
                                  </a:lnTo>
                                  <a:lnTo>
                                    <a:pt x="212" y="222"/>
                                  </a:lnTo>
                                  <a:lnTo>
                                    <a:pt x="224" y="214"/>
                                  </a:lnTo>
                                  <a:lnTo>
                                    <a:pt x="234" y="204"/>
                                  </a:lnTo>
                                  <a:lnTo>
                                    <a:pt x="242" y="188"/>
                                  </a:lnTo>
                                  <a:lnTo>
                                    <a:pt x="248" y="172"/>
                                  </a:lnTo>
                                  <a:lnTo>
                                    <a:pt x="252" y="152"/>
                                  </a:lnTo>
                                  <a:lnTo>
                                    <a:pt x="256" y="132"/>
                                  </a:lnTo>
                                  <a:lnTo>
                                    <a:pt x="256" y="112"/>
                                  </a:lnTo>
                                  <a:lnTo>
                                    <a:pt x="256" y="112"/>
                                  </a:lnTo>
                                  <a:lnTo>
                                    <a:pt x="256" y="92"/>
                                  </a:lnTo>
                                  <a:lnTo>
                                    <a:pt x="252" y="72"/>
                                  </a:lnTo>
                                  <a:lnTo>
                                    <a:pt x="248" y="52"/>
                                  </a:lnTo>
                                  <a:lnTo>
                                    <a:pt x="242" y="36"/>
                                  </a:lnTo>
                                  <a:lnTo>
                                    <a:pt x="234" y="20"/>
                                  </a:lnTo>
                                  <a:lnTo>
                                    <a:pt x="224" y="10"/>
                                  </a:lnTo>
                                  <a:lnTo>
                                    <a:pt x="212" y="2"/>
                                  </a:lnTo>
                                  <a:lnTo>
                                    <a:pt x="206" y="0"/>
                                  </a:lnTo>
                                  <a:lnTo>
                                    <a:pt x="200" y="0"/>
                                  </a:lnTo>
                                  <a:close/>
                                  <a:moveTo>
                                    <a:pt x="160" y="112"/>
                                  </a:moveTo>
                                  <a:lnTo>
                                    <a:pt x="160" y="112"/>
                                  </a:lnTo>
                                  <a:lnTo>
                                    <a:pt x="162" y="88"/>
                                  </a:lnTo>
                                  <a:lnTo>
                                    <a:pt x="184" y="88"/>
                                  </a:lnTo>
                                  <a:lnTo>
                                    <a:pt x="184" y="88"/>
                                  </a:lnTo>
                                  <a:lnTo>
                                    <a:pt x="190" y="90"/>
                                  </a:lnTo>
                                  <a:lnTo>
                                    <a:pt x="196" y="96"/>
                                  </a:lnTo>
                                  <a:lnTo>
                                    <a:pt x="198" y="102"/>
                                  </a:lnTo>
                                  <a:lnTo>
                                    <a:pt x="200" y="112"/>
                                  </a:lnTo>
                                  <a:lnTo>
                                    <a:pt x="200" y="112"/>
                                  </a:lnTo>
                                  <a:lnTo>
                                    <a:pt x="198" y="122"/>
                                  </a:lnTo>
                                  <a:lnTo>
                                    <a:pt x="196" y="128"/>
                                  </a:lnTo>
                                  <a:lnTo>
                                    <a:pt x="190" y="134"/>
                                  </a:lnTo>
                                  <a:lnTo>
                                    <a:pt x="184" y="136"/>
                                  </a:lnTo>
                                  <a:lnTo>
                                    <a:pt x="162" y="136"/>
                                  </a:lnTo>
                                  <a:lnTo>
                                    <a:pt x="162" y="136"/>
                                  </a:lnTo>
                                  <a:lnTo>
                                    <a:pt x="160" y="112"/>
                                  </a:lnTo>
                                  <a:close/>
                                  <a:moveTo>
                                    <a:pt x="16" y="112"/>
                                  </a:moveTo>
                                  <a:lnTo>
                                    <a:pt x="16" y="112"/>
                                  </a:lnTo>
                                  <a:lnTo>
                                    <a:pt x="18" y="102"/>
                                  </a:lnTo>
                                  <a:lnTo>
                                    <a:pt x="20" y="96"/>
                                  </a:lnTo>
                                  <a:lnTo>
                                    <a:pt x="26" y="90"/>
                                  </a:lnTo>
                                  <a:lnTo>
                                    <a:pt x="32" y="88"/>
                                  </a:lnTo>
                                  <a:lnTo>
                                    <a:pt x="88" y="88"/>
                                  </a:lnTo>
                                  <a:lnTo>
                                    <a:pt x="88" y="88"/>
                                  </a:lnTo>
                                  <a:lnTo>
                                    <a:pt x="82" y="98"/>
                                  </a:lnTo>
                                  <a:lnTo>
                                    <a:pt x="80" y="112"/>
                                  </a:lnTo>
                                  <a:lnTo>
                                    <a:pt x="80" y="112"/>
                                  </a:lnTo>
                                  <a:lnTo>
                                    <a:pt x="82" y="126"/>
                                  </a:lnTo>
                                  <a:lnTo>
                                    <a:pt x="88" y="136"/>
                                  </a:lnTo>
                                  <a:lnTo>
                                    <a:pt x="32" y="136"/>
                                  </a:lnTo>
                                  <a:lnTo>
                                    <a:pt x="32" y="136"/>
                                  </a:lnTo>
                                  <a:lnTo>
                                    <a:pt x="26" y="134"/>
                                  </a:lnTo>
                                  <a:lnTo>
                                    <a:pt x="20" y="128"/>
                                  </a:lnTo>
                                  <a:lnTo>
                                    <a:pt x="18" y="122"/>
                                  </a:lnTo>
                                  <a:lnTo>
                                    <a:pt x="16" y="112"/>
                                  </a:lnTo>
                                  <a:close/>
                                  <a:moveTo>
                                    <a:pt x="96" y="240"/>
                                  </a:moveTo>
                                  <a:lnTo>
                                    <a:pt x="64" y="240"/>
                                  </a:lnTo>
                                  <a:lnTo>
                                    <a:pt x="64" y="168"/>
                                  </a:lnTo>
                                  <a:lnTo>
                                    <a:pt x="64" y="168"/>
                                  </a:lnTo>
                                  <a:lnTo>
                                    <a:pt x="62" y="160"/>
                                  </a:lnTo>
                                  <a:lnTo>
                                    <a:pt x="60" y="152"/>
                                  </a:lnTo>
                                  <a:lnTo>
                                    <a:pt x="66" y="152"/>
                                  </a:lnTo>
                                  <a:lnTo>
                                    <a:pt x="66" y="152"/>
                                  </a:lnTo>
                                  <a:lnTo>
                                    <a:pt x="90" y="152"/>
                                  </a:lnTo>
                                  <a:lnTo>
                                    <a:pt x="90" y="152"/>
                                  </a:lnTo>
                                  <a:lnTo>
                                    <a:pt x="88" y="160"/>
                                  </a:lnTo>
                                  <a:lnTo>
                                    <a:pt x="88" y="216"/>
                                  </a:lnTo>
                                  <a:lnTo>
                                    <a:pt x="88" y="216"/>
                                  </a:lnTo>
                                  <a:lnTo>
                                    <a:pt x="88" y="222"/>
                                  </a:lnTo>
                                  <a:lnTo>
                                    <a:pt x="90" y="226"/>
                                  </a:lnTo>
                                  <a:lnTo>
                                    <a:pt x="94" y="232"/>
                                  </a:lnTo>
                                  <a:lnTo>
                                    <a:pt x="94" y="232"/>
                                  </a:lnTo>
                                  <a:lnTo>
                                    <a:pt x="96" y="234"/>
                                  </a:lnTo>
                                  <a:lnTo>
                                    <a:pt x="96" y="240"/>
                                  </a:lnTo>
                                  <a:close/>
                                  <a:moveTo>
                                    <a:pt x="106" y="136"/>
                                  </a:moveTo>
                                  <a:lnTo>
                                    <a:pt x="104" y="136"/>
                                  </a:lnTo>
                                  <a:lnTo>
                                    <a:pt x="104" y="136"/>
                                  </a:lnTo>
                                  <a:lnTo>
                                    <a:pt x="104" y="136"/>
                                  </a:lnTo>
                                  <a:lnTo>
                                    <a:pt x="98" y="134"/>
                                  </a:lnTo>
                                  <a:lnTo>
                                    <a:pt x="92" y="128"/>
                                  </a:lnTo>
                                  <a:lnTo>
                                    <a:pt x="90" y="122"/>
                                  </a:lnTo>
                                  <a:lnTo>
                                    <a:pt x="88" y="112"/>
                                  </a:lnTo>
                                  <a:lnTo>
                                    <a:pt x="88" y="112"/>
                                  </a:lnTo>
                                  <a:lnTo>
                                    <a:pt x="90" y="102"/>
                                  </a:lnTo>
                                  <a:lnTo>
                                    <a:pt x="92" y="96"/>
                                  </a:lnTo>
                                  <a:lnTo>
                                    <a:pt x="98" y="90"/>
                                  </a:lnTo>
                                  <a:lnTo>
                                    <a:pt x="104" y="88"/>
                                  </a:lnTo>
                                  <a:lnTo>
                                    <a:pt x="106" y="88"/>
                                  </a:lnTo>
                                  <a:lnTo>
                                    <a:pt x="106" y="88"/>
                                  </a:lnTo>
                                  <a:lnTo>
                                    <a:pt x="116" y="86"/>
                                  </a:lnTo>
                                  <a:lnTo>
                                    <a:pt x="128" y="84"/>
                                  </a:lnTo>
                                  <a:lnTo>
                                    <a:pt x="138" y="78"/>
                                  </a:lnTo>
                                  <a:lnTo>
                                    <a:pt x="148" y="72"/>
                                  </a:lnTo>
                                  <a:lnTo>
                                    <a:pt x="148" y="72"/>
                                  </a:lnTo>
                                  <a:lnTo>
                                    <a:pt x="144" y="92"/>
                                  </a:lnTo>
                                  <a:lnTo>
                                    <a:pt x="144" y="112"/>
                                  </a:lnTo>
                                  <a:lnTo>
                                    <a:pt x="144" y="112"/>
                                  </a:lnTo>
                                  <a:lnTo>
                                    <a:pt x="144" y="132"/>
                                  </a:lnTo>
                                  <a:lnTo>
                                    <a:pt x="148" y="152"/>
                                  </a:lnTo>
                                  <a:lnTo>
                                    <a:pt x="148" y="152"/>
                                  </a:lnTo>
                                  <a:lnTo>
                                    <a:pt x="138" y="146"/>
                                  </a:lnTo>
                                  <a:lnTo>
                                    <a:pt x="128" y="140"/>
                                  </a:lnTo>
                                  <a:lnTo>
                                    <a:pt x="116" y="138"/>
                                  </a:lnTo>
                                  <a:lnTo>
                                    <a:pt x="106" y="136"/>
                                  </a:lnTo>
                                  <a:close/>
                                  <a:moveTo>
                                    <a:pt x="200" y="208"/>
                                  </a:moveTo>
                                  <a:lnTo>
                                    <a:pt x="200" y="208"/>
                                  </a:lnTo>
                                  <a:lnTo>
                                    <a:pt x="194" y="206"/>
                                  </a:lnTo>
                                  <a:lnTo>
                                    <a:pt x="188" y="204"/>
                                  </a:lnTo>
                                  <a:lnTo>
                                    <a:pt x="184" y="198"/>
                                  </a:lnTo>
                                  <a:lnTo>
                                    <a:pt x="178" y="192"/>
                                  </a:lnTo>
                                  <a:lnTo>
                                    <a:pt x="170" y="174"/>
                                  </a:lnTo>
                                  <a:lnTo>
                                    <a:pt x="164" y="152"/>
                                  </a:lnTo>
                                  <a:lnTo>
                                    <a:pt x="184" y="152"/>
                                  </a:lnTo>
                                  <a:lnTo>
                                    <a:pt x="184" y="152"/>
                                  </a:lnTo>
                                  <a:lnTo>
                                    <a:pt x="190" y="152"/>
                                  </a:lnTo>
                                  <a:lnTo>
                                    <a:pt x="196" y="148"/>
                                  </a:lnTo>
                                  <a:lnTo>
                                    <a:pt x="202" y="146"/>
                                  </a:lnTo>
                                  <a:lnTo>
                                    <a:pt x="206" y="140"/>
                                  </a:lnTo>
                                  <a:lnTo>
                                    <a:pt x="210" y="134"/>
                                  </a:lnTo>
                                  <a:lnTo>
                                    <a:pt x="214" y="128"/>
                                  </a:lnTo>
                                  <a:lnTo>
                                    <a:pt x="216" y="120"/>
                                  </a:lnTo>
                                  <a:lnTo>
                                    <a:pt x="216" y="112"/>
                                  </a:lnTo>
                                  <a:lnTo>
                                    <a:pt x="216" y="112"/>
                                  </a:lnTo>
                                  <a:lnTo>
                                    <a:pt x="216" y="104"/>
                                  </a:lnTo>
                                  <a:lnTo>
                                    <a:pt x="214" y="96"/>
                                  </a:lnTo>
                                  <a:lnTo>
                                    <a:pt x="210" y="90"/>
                                  </a:lnTo>
                                  <a:lnTo>
                                    <a:pt x="206" y="84"/>
                                  </a:lnTo>
                                  <a:lnTo>
                                    <a:pt x="202" y="78"/>
                                  </a:lnTo>
                                  <a:lnTo>
                                    <a:pt x="196" y="76"/>
                                  </a:lnTo>
                                  <a:lnTo>
                                    <a:pt x="190" y="72"/>
                                  </a:lnTo>
                                  <a:lnTo>
                                    <a:pt x="184" y="72"/>
                                  </a:lnTo>
                                  <a:lnTo>
                                    <a:pt x="164" y="72"/>
                                  </a:lnTo>
                                  <a:lnTo>
                                    <a:pt x="164" y="72"/>
                                  </a:lnTo>
                                  <a:lnTo>
                                    <a:pt x="170" y="50"/>
                                  </a:lnTo>
                                  <a:lnTo>
                                    <a:pt x="178" y="32"/>
                                  </a:lnTo>
                                  <a:lnTo>
                                    <a:pt x="184" y="26"/>
                                  </a:lnTo>
                                  <a:lnTo>
                                    <a:pt x="188" y="20"/>
                                  </a:lnTo>
                                  <a:lnTo>
                                    <a:pt x="194" y="18"/>
                                  </a:lnTo>
                                  <a:lnTo>
                                    <a:pt x="200" y="16"/>
                                  </a:lnTo>
                                  <a:lnTo>
                                    <a:pt x="200" y="16"/>
                                  </a:lnTo>
                                  <a:lnTo>
                                    <a:pt x="208" y="18"/>
                                  </a:lnTo>
                                  <a:lnTo>
                                    <a:pt x="216" y="24"/>
                                  </a:lnTo>
                                  <a:lnTo>
                                    <a:pt x="222" y="32"/>
                                  </a:lnTo>
                                  <a:lnTo>
                                    <a:pt x="228" y="44"/>
                                  </a:lnTo>
                                  <a:lnTo>
                                    <a:pt x="234" y="58"/>
                                  </a:lnTo>
                                  <a:lnTo>
                                    <a:pt x="236" y="74"/>
                                  </a:lnTo>
                                  <a:lnTo>
                                    <a:pt x="240" y="92"/>
                                  </a:lnTo>
                                  <a:lnTo>
                                    <a:pt x="240" y="112"/>
                                  </a:lnTo>
                                  <a:lnTo>
                                    <a:pt x="240" y="112"/>
                                  </a:lnTo>
                                  <a:lnTo>
                                    <a:pt x="240" y="132"/>
                                  </a:lnTo>
                                  <a:lnTo>
                                    <a:pt x="236" y="150"/>
                                  </a:lnTo>
                                  <a:lnTo>
                                    <a:pt x="234" y="166"/>
                                  </a:lnTo>
                                  <a:lnTo>
                                    <a:pt x="228" y="180"/>
                                  </a:lnTo>
                                  <a:lnTo>
                                    <a:pt x="222" y="192"/>
                                  </a:lnTo>
                                  <a:lnTo>
                                    <a:pt x="216" y="200"/>
                                  </a:lnTo>
                                  <a:lnTo>
                                    <a:pt x="208" y="206"/>
                                  </a:lnTo>
                                  <a:lnTo>
                                    <a:pt x="200" y="20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324" name="Group 40"/>
                          <wpg:cNvGrpSpPr/>
                          <wpg:grpSpPr>
                            <a:xfrm>
                              <a:off x="1464837" y="9187023"/>
                              <a:ext cx="475199" cy="475199"/>
                              <a:chOff x="1464837" y="9187023"/>
                              <a:chExt cx="406400" cy="406400"/>
                            </a:xfrm>
                            <a:grpFill/>
                          </wpg:grpSpPr>
                          <wps:wsp>
                            <wps:cNvPr id="325" name="Freeform 15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464837" y="9187023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72" y="4"/>
                                  </a:cxn>
                                  <a:cxn ang="0">
                                    <a:pos x="164" y="0"/>
                                  </a:cxn>
                                  <a:cxn ang="0">
                                    <a:pos x="156" y="0"/>
                                  </a:cxn>
                                  <a:cxn ang="0">
                                    <a:pos x="148" y="4"/>
                                  </a:cxn>
                                  <a:cxn ang="0">
                                    <a:pos x="144" y="12"/>
                                  </a:cxn>
                                  <a:cxn ang="0">
                                    <a:pos x="138" y="28"/>
                                  </a:cxn>
                                  <a:cxn ang="0">
                                    <a:pos x="126" y="42"/>
                                  </a:cxn>
                                  <a:cxn ang="0">
                                    <a:pos x="104" y="60"/>
                                  </a:cxn>
                                  <a:cxn ang="0">
                                    <a:pos x="80" y="74"/>
                                  </a:cxn>
                                  <a:cxn ang="0">
                                    <a:pos x="40" y="100"/>
                                  </a:cxn>
                                  <a:cxn ang="0">
                                    <a:pos x="28" y="110"/>
                                  </a:cxn>
                                  <a:cxn ang="0">
                                    <a:pos x="12" y="132"/>
                                  </a:cxn>
                                  <a:cxn ang="0">
                                    <a:pos x="0" y="156"/>
                                  </a:cxn>
                                  <a:cxn ang="0">
                                    <a:pos x="0" y="164"/>
                                  </a:cxn>
                                  <a:cxn ang="0">
                                    <a:pos x="84" y="252"/>
                                  </a:cxn>
                                  <a:cxn ang="0">
                                    <a:pos x="92" y="256"/>
                                  </a:cxn>
                                  <a:cxn ang="0">
                                    <a:pos x="100" y="256"/>
                                  </a:cxn>
                                  <a:cxn ang="0">
                                    <a:pos x="108" y="252"/>
                                  </a:cxn>
                                  <a:cxn ang="0">
                                    <a:pos x="112" y="244"/>
                                  </a:cxn>
                                  <a:cxn ang="0">
                                    <a:pos x="130" y="214"/>
                                  </a:cxn>
                                  <a:cxn ang="0">
                                    <a:pos x="140" y="204"/>
                                  </a:cxn>
                                  <a:cxn ang="0">
                                    <a:pos x="176" y="182"/>
                                  </a:cxn>
                                  <a:cxn ang="0">
                                    <a:pos x="204" y="166"/>
                                  </a:cxn>
                                  <a:cxn ang="0">
                                    <a:pos x="228" y="146"/>
                                  </a:cxn>
                                  <a:cxn ang="0">
                                    <a:pos x="238" y="136"/>
                                  </a:cxn>
                                  <a:cxn ang="0">
                                    <a:pos x="250" y="112"/>
                                  </a:cxn>
                                  <a:cxn ang="0">
                                    <a:pos x="256" y="100"/>
                                  </a:cxn>
                                  <a:cxn ang="0">
                                    <a:pos x="252" y="84"/>
                                  </a:cxn>
                                  <a:cxn ang="0">
                                    <a:pos x="96" y="240"/>
                                  </a:cxn>
                                  <a:cxn ang="0">
                                    <a:pos x="16" y="160"/>
                                  </a:cxn>
                                  <a:cxn ang="0">
                                    <a:pos x="28" y="136"/>
                                  </a:cxn>
                                  <a:cxn ang="0">
                                    <a:pos x="44" y="116"/>
                                  </a:cxn>
                                  <a:cxn ang="0">
                                    <a:pos x="88" y="88"/>
                                  </a:cxn>
                                  <a:cxn ang="0">
                                    <a:pos x="132" y="60"/>
                                  </a:cxn>
                                  <a:cxn ang="0">
                                    <a:pos x="148" y="40"/>
                                  </a:cxn>
                                  <a:cxn ang="0">
                                    <a:pos x="160" y="16"/>
                                  </a:cxn>
                                  <a:cxn ang="0">
                                    <a:pos x="240" y="96"/>
                                  </a:cxn>
                                  <a:cxn ang="0">
                                    <a:pos x="234" y="108"/>
                                  </a:cxn>
                                  <a:cxn ang="0">
                                    <a:pos x="220" y="130"/>
                                  </a:cxn>
                                  <a:cxn ang="0">
                                    <a:pos x="190" y="154"/>
                                  </a:cxn>
                                  <a:cxn ang="0">
                                    <a:pos x="146" y="182"/>
                                  </a:cxn>
                                  <a:cxn ang="0">
                                    <a:pos x="116" y="206"/>
                                  </a:cxn>
                                  <a:cxn ang="0">
                                    <a:pos x="102" y="228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252" y="84"/>
                                    </a:moveTo>
                                    <a:lnTo>
                                      <a:pt x="172" y="4"/>
                                    </a:lnTo>
                                    <a:lnTo>
                                      <a:pt x="172" y="4"/>
                                    </a:lnTo>
                                    <a:lnTo>
                                      <a:pt x="164" y="0"/>
                                    </a:lnTo>
                                    <a:lnTo>
                                      <a:pt x="156" y="0"/>
                                    </a:lnTo>
                                    <a:lnTo>
                                      <a:pt x="156" y="0"/>
                                    </a:lnTo>
                                    <a:lnTo>
                                      <a:pt x="152" y="2"/>
                                    </a:lnTo>
                                    <a:lnTo>
                                      <a:pt x="148" y="4"/>
                                    </a:lnTo>
                                    <a:lnTo>
                                      <a:pt x="148" y="4"/>
                                    </a:lnTo>
                                    <a:lnTo>
                                      <a:pt x="144" y="12"/>
                                    </a:lnTo>
                                    <a:lnTo>
                                      <a:pt x="144" y="12"/>
                                    </a:lnTo>
                                    <a:lnTo>
                                      <a:pt x="138" y="28"/>
                                    </a:lnTo>
                                    <a:lnTo>
                                      <a:pt x="126" y="42"/>
                                    </a:lnTo>
                                    <a:lnTo>
                                      <a:pt x="126" y="42"/>
                                    </a:lnTo>
                                    <a:lnTo>
                                      <a:pt x="116" y="52"/>
                                    </a:lnTo>
                                    <a:lnTo>
                                      <a:pt x="104" y="60"/>
                                    </a:lnTo>
                                    <a:lnTo>
                                      <a:pt x="80" y="74"/>
                                    </a:lnTo>
                                    <a:lnTo>
                                      <a:pt x="80" y="74"/>
                                    </a:lnTo>
                                    <a:lnTo>
                                      <a:pt x="52" y="90"/>
                                    </a:lnTo>
                                    <a:lnTo>
                                      <a:pt x="40" y="100"/>
                                    </a:lnTo>
                                    <a:lnTo>
                                      <a:pt x="28" y="110"/>
                                    </a:lnTo>
                                    <a:lnTo>
                                      <a:pt x="28" y="110"/>
                                    </a:lnTo>
                                    <a:lnTo>
                                      <a:pt x="18" y="120"/>
                                    </a:lnTo>
                                    <a:lnTo>
                                      <a:pt x="12" y="132"/>
                                    </a:lnTo>
                                    <a:lnTo>
                                      <a:pt x="6" y="144"/>
                                    </a:lnTo>
                                    <a:lnTo>
                                      <a:pt x="0" y="156"/>
                                    </a:lnTo>
                                    <a:lnTo>
                                      <a:pt x="0" y="156"/>
                                    </a:lnTo>
                                    <a:lnTo>
                                      <a:pt x="0" y="164"/>
                                    </a:lnTo>
                                    <a:lnTo>
                                      <a:pt x="4" y="172"/>
                                    </a:lnTo>
                                    <a:lnTo>
                                      <a:pt x="84" y="252"/>
                                    </a:lnTo>
                                    <a:lnTo>
                                      <a:pt x="84" y="252"/>
                                    </a:lnTo>
                                    <a:lnTo>
                                      <a:pt x="92" y="256"/>
                                    </a:lnTo>
                                    <a:lnTo>
                                      <a:pt x="100" y="256"/>
                                    </a:lnTo>
                                    <a:lnTo>
                                      <a:pt x="100" y="256"/>
                                    </a:lnTo>
                                    <a:lnTo>
                                      <a:pt x="108" y="252"/>
                                    </a:lnTo>
                                    <a:lnTo>
                                      <a:pt x="108" y="252"/>
                                    </a:lnTo>
                                    <a:lnTo>
                                      <a:pt x="112" y="244"/>
                                    </a:lnTo>
                                    <a:lnTo>
                                      <a:pt x="112" y="244"/>
                                    </a:lnTo>
                                    <a:lnTo>
                                      <a:pt x="118" y="228"/>
                                    </a:lnTo>
                                    <a:lnTo>
                                      <a:pt x="130" y="214"/>
                                    </a:lnTo>
                                    <a:lnTo>
                                      <a:pt x="130" y="214"/>
                                    </a:lnTo>
                                    <a:lnTo>
                                      <a:pt x="140" y="204"/>
                                    </a:lnTo>
                                    <a:lnTo>
                                      <a:pt x="152" y="196"/>
                                    </a:lnTo>
                                    <a:lnTo>
                                      <a:pt x="176" y="182"/>
                                    </a:lnTo>
                                    <a:lnTo>
                                      <a:pt x="176" y="182"/>
                                    </a:lnTo>
                                    <a:lnTo>
                                      <a:pt x="204" y="166"/>
                                    </a:lnTo>
                                    <a:lnTo>
                                      <a:pt x="216" y="156"/>
                                    </a:lnTo>
                                    <a:lnTo>
                                      <a:pt x="228" y="146"/>
                                    </a:lnTo>
                                    <a:lnTo>
                                      <a:pt x="228" y="146"/>
                                    </a:lnTo>
                                    <a:lnTo>
                                      <a:pt x="238" y="136"/>
                                    </a:lnTo>
                                    <a:lnTo>
                                      <a:pt x="244" y="124"/>
                                    </a:lnTo>
                                    <a:lnTo>
                                      <a:pt x="250" y="112"/>
                                    </a:lnTo>
                                    <a:lnTo>
                                      <a:pt x="256" y="100"/>
                                    </a:lnTo>
                                    <a:lnTo>
                                      <a:pt x="256" y="100"/>
                                    </a:lnTo>
                                    <a:lnTo>
                                      <a:pt x="256" y="92"/>
                                    </a:lnTo>
                                    <a:lnTo>
                                      <a:pt x="252" y="84"/>
                                    </a:lnTo>
                                    <a:close/>
                                    <a:moveTo>
                                      <a:pt x="96" y="240"/>
                                    </a:moveTo>
                                    <a:lnTo>
                                      <a:pt x="96" y="240"/>
                                    </a:lnTo>
                                    <a:lnTo>
                                      <a:pt x="16" y="160"/>
                                    </a:lnTo>
                                    <a:lnTo>
                                      <a:pt x="16" y="160"/>
                                    </a:lnTo>
                                    <a:lnTo>
                                      <a:pt x="22" y="148"/>
                                    </a:lnTo>
                                    <a:lnTo>
                                      <a:pt x="28" y="136"/>
                                    </a:lnTo>
                                    <a:lnTo>
                                      <a:pt x="36" y="126"/>
                                    </a:lnTo>
                                    <a:lnTo>
                                      <a:pt x="44" y="116"/>
                                    </a:lnTo>
                                    <a:lnTo>
                                      <a:pt x="66" y="102"/>
                                    </a:lnTo>
                                    <a:lnTo>
                                      <a:pt x="88" y="88"/>
                                    </a:lnTo>
                                    <a:lnTo>
                                      <a:pt x="110" y="74"/>
                                    </a:lnTo>
                                    <a:lnTo>
                                      <a:pt x="132" y="60"/>
                                    </a:lnTo>
                                    <a:lnTo>
                                      <a:pt x="140" y="50"/>
                                    </a:lnTo>
                                    <a:lnTo>
                                      <a:pt x="148" y="40"/>
                                    </a:lnTo>
                                    <a:lnTo>
                                      <a:pt x="154" y="28"/>
                                    </a:lnTo>
                                    <a:lnTo>
                                      <a:pt x="160" y="16"/>
                                    </a:lnTo>
                                    <a:lnTo>
                                      <a:pt x="160" y="16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34" y="108"/>
                                    </a:lnTo>
                                    <a:lnTo>
                                      <a:pt x="228" y="120"/>
                                    </a:lnTo>
                                    <a:lnTo>
                                      <a:pt x="220" y="130"/>
                                    </a:lnTo>
                                    <a:lnTo>
                                      <a:pt x="212" y="140"/>
                                    </a:lnTo>
                                    <a:lnTo>
                                      <a:pt x="190" y="154"/>
                                    </a:lnTo>
                                    <a:lnTo>
                                      <a:pt x="168" y="168"/>
                                    </a:lnTo>
                                    <a:lnTo>
                                      <a:pt x="146" y="182"/>
                                    </a:lnTo>
                                    <a:lnTo>
                                      <a:pt x="124" y="196"/>
                                    </a:lnTo>
                                    <a:lnTo>
                                      <a:pt x="116" y="206"/>
                                    </a:lnTo>
                                    <a:lnTo>
                                      <a:pt x="108" y="216"/>
                                    </a:lnTo>
                                    <a:lnTo>
                                      <a:pt x="102" y="228"/>
                                    </a:lnTo>
                                    <a:lnTo>
                                      <a:pt x="96" y="24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6" name="Freeform 15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614062" y="9329898"/>
                                <a:ext cx="107950" cy="1143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4" y="24"/>
                                  </a:cxn>
                                  <a:cxn ang="0">
                                    <a:pos x="46" y="24"/>
                                  </a:cxn>
                                  <a:cxn ang="0">
                                    <a:pos x="30" y="30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28" y="12"/>
                                  </a:cxn>
                                  <a:cxn ang="0">
                                    <a:pos x="34" y="14"/>
                                  </a:cxn>
                                  <a:cxn ang="0">
                                    <a:pos x="38" y="10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0" y="0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0" y="8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4" y="6"/>
                                  </a:cxn>
                                  <a:cxn ang="0">
                                    <a:pos x="6" y="12"/>
                                  </a:cxn>
                                  <a:cxn ang="0">
                                    <a:pos x="6" y="12"/>
                                  </a:cxn>
                                  <a:cxn ang="0">
                                    <a:pos x="0" y="28"/>
                                  </a:cxn>
                                  <a:cxn ang="0">
                                    <a:pos x="0" y="36"/>
                                  </a:cxn>
                                  <a:cxn ang="0">
                                    <a:pos x="10" y="46"/>
                                  </a:cxn>
                                  <a:cxn ang="0">
                                    <a:pos x="26" y="46"/>
                                  </a:cxn>
                                  <a:cxn ang="0">
                                    <a:pos x="48" y="58"/>
                                  </a:cxn>
                                  <a:cxn ang="0">
                                    <a:pos x="44" y="62"/>
                                  </a:cxn>
                                  <a:cxn ang="0">
                                    <a:pos x="36" y="60"/>
                                  </a:cxn>
                                  <a:cxn ang="0">
                                    <a:pos x="32" y="58"/>
                                  </a:cxn>
                                  <a:cxn ang="0">
                                    <a:pos x="26" y="58"/>
                                  </a:cxn>
                                  <a:cxn ang="0">
                                    <a:pos x="24" y="62"/>
                                  </a:cxn>
                                  <a:cxn ang="0">
                                    <a:pos x="32" y="70"/>
                                  </a:cxn>
                                  <a:cxn ang="0">
                                    <a:pos x="38" y="72"/>
                                  </a:cxn>
                                  <a:cxn ang="0">
                                    <a:pos x="56" y="66"/>
                                  </a:cxn>
                                  <a:cxn ang="0">
                                    <a:pos x="60" y="70"/>
                                  </a:cxn>
                                  <a:cxn ang="0">
                                    <a:pos x="64" y="68"/>
                                  </a:cxn>
                                  <a:cxn ang="0">
                                    <a:pos x="66" y="66"/>
                                  </a:cxn>
                                  <a:cxn ang="0">
                                    <a:pos x="60" y="60"/>
                                  </a:cxn>
                                  <a:cxn ang="0">
                                    <a:pos x="66" y="52"/>
                                  </a:cxn>
                                  <a:cxn ang="0">
                                    <a:pos x="68" y="36"/>
                                  </a:cxn>
                                  <a:cxn ang="0">
                                    <a:pos x="18" y="34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0" y="30"/>
                                  </a:cxn>
                                  <a:cxn ang="0">
                                    <a:pos x="12" y="22"/>
                                  </a:cxn>
                                  <a:cxn ang="0">
                                    <a:pos x="14" y="18"/>
                                  </a:cxn>
                                  <a:cxn ang="0">
                                    <a:pos x="18" y="34"/>
                                  </a:cxn>
                                  <a:cxn ang="0">
                                    <a:pos x="52" y="54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8" y="36"/>
                                  </a:cxn>
                                  <a:cxn ang="0">
                                    <a:pos x="52" y="38"/>
                                  </a:cxn>
                                  <a:cxn ang="0">
                                    <a:pos x="56" y="42"/>
                                  </a:cxn>
                                  <a:cxn ang="0">
                                    <a:pos x="56" y="46"/>
                                  </a:cxn>
                                </a:cxnLst>
                                <a:rect l="0" t="0" r="r" b="b"/>
                                <a:pathLst>
                                  <a:path w="68" h="72">
                                    <a:moveTo>
                                      <a:pt x="62" y="30"/>
                                    </a:moveTo>
                                    <a:lnTo>
                                      <a:pt x="62" y="30"/>
                                    </a:lnTo>
                                    <a:lnTo>
                                      <a:pt x="54" y="24"/>
                                    </a:lnTo>
                                    <a:lnTo>
                                      <a:pt x="54" y="24"/>
                                    </a:lnTo>
                                    <a:lnTo>
                                      <a:pt x="46" y="24"/>
                                    </a:lnTo>
                                    <a:lnTo>
                                      <a:pt x="46" y="24"/>
                                    </a:lnTo>
                                    <a:lnTo>
                                      <a:pt x="38" y="26"/>
                                    </a:lnTo>
                                    <a:lnTo>
                                      <a:pt x="38" y="26"/>
                                    </a:lnTo>
                                    <a:lnTo>
                                      <a:pt x="30" y="30"/>
                                    </a:lnTo>
                                    <a:lnTo>
                                      <a:pt x="30" y="30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8" y="10"/>
                                    </a:lnTo>
                                    <a:lnTo>
                                      <a:pt x="38" y="10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30" y="0"/>
                                    </a:lnTo>
                                    <a:lnTo>
                                      <a:pt x="30" y="0"/>
                                    </a:lnTo>
                                    <a:lnTo>
                                      <a:pt x="24" y="2"/>
                                    </a:lnTo>
                                    <a:lnTo>
                                      <a:pt x="24" y="2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0" y="8"/>
                                    </a:lnTo>
                                    <a:lnTo>
                                      <a:pt x="10" y="8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4" y="6"/>
                                    </a:lnTo>
                                    <a:lnTo>
                                      <a:pt x="4" y="6"/>
                                    </a:lnTo>
                                    <a:lnTo>
                                      <a:pt x="4" y="10"/>
                                    </a:lnTo>
                                    <a:lnTo>
                                      <a:pt x="4" y="10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4" y="44"/>
                                    </a:lnTo>
                                    <a:lnTo>
                                      <a:pt x="4" y="44"/>
                                    </a:lnTo>
                                    <a:lnTo>
                                      <a:pt x="10" y="46"/>
                                    </a:lnTo>
                                    <a:lnTo>
                                      <a:pt x="18" y="48"/>
                                    </a:lnTo>
                                    <a:lnTo>
                                      <a:pt x="18" y="48"/>
                                    </a:lnTo>
                                    <a:lnTo>
                                      <a:pt x="26" y="46"/>
                                    </a:lnTo>
                                    <a:lnTo>
                                      <a:pt x="34" y="42"/>
                                    </a:lnTo>
                                    <a:lnTo>
                                      <a:pt x="34" y="42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4" y="62"/>
                                    </a:lnTo>
                                    <a:lnTo>
                                      <a:pt x="44" y="62"/>
                                    </a:lnTo>
                                    <a:lnTo>
                                      <a:pt x="40" y="60"/>
                                    </a:lnTo>
                                    <a:lnTo>
                                      <a:pt x="40" y="60"/>
                                    </a:lnTo>
                                    <a:lnTo>
                                      <a:pt x="36" y="60"/>
                                    </a:lnTo>
                                    <a:lnTo>
                                      <a:pt x="36" y="60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0" y="56"/>
                                    </a:lnTo>
                                    <a:lnTo>
                                      <a:pt x="30" y="56"/>
                                    </a:lnTo>
                                    <a:lnTo>
                                      <a:pt x="26" y="58"/>
                                    </a:lnTo>
                                    <a:lnTo>
                                      <a:pt x="26" y="58"/>
                                    </a:lnTo>
                                    <a:lnTo>
                                      <a:pt x="24" y="62"/>
                                    </a:lnTo>
                                    <a:lnTo>
                                      <a:pt x="24" y="62"/>
                                    </a:lnTo>
                                    <a:lnTo>
                                      <a:pt x="26" y="66"/>
                                    </a:lnTo>
                                    <a:lnTo>
                                      <a:pt x="26" y="66"/>
                                    </a:lnTo>
                                    <a:lnTo>
                                      <a:pt x="32" y="70"/>
                                    </a:lnTo>
                                    <a:lnTo>
                                      <a:pt x="32" y="70"/>
                                    </a:lnTo>
                                    <a:lnTo>
                                      <a:pt x="38" y="72"/>
                                    </a:lnTo>
                                    <a:lnTo>
                                      <a:pt x="38" y="72"/>
                                    </a:lnTo>
                                    <a:lnTo>
                                      <a:pt x="48" y="72"/>
                                    </a:lnTo>
                                    <a:lnTo>
                                      <a:pt x="48" y="72"/>
                                    </a:lnTo>
                                    <a:lnTo>
                                      <a:pt x="56" y="66"/>
                                    </a:lnTo>
                                    <a:lnTo>
                                      <a:pt x="56" y="66"/>
                                    </a:lnTo>
                                    <a:lnTo>
                                      <a:pt x="60" y="70"/>
                                    </a:lnTo>
                                    <a:lnTo>
                                      <a:pt x="60" y="70"/>
                                    </a:lnTo>
                                    <a:lnTo>
                                      <a:pt x="62" y="70"/>
                                    </a:lnTo>
                                    <a:lnTo>
                                      <a:pt x="62" y="70"/>
                                    </a:lnTo>
                                    <a:lnTo>
                                      <a:pt x="64" y="68"/>
                                    </a:lnTo>
                                    <a:lnTo>
                                      <a:pt x="64" y="68"/>
                                    </a:lnTo>
                                    <a:lnTo>
                                      <a:pt x="66" y="66"/>
                                    </a:lnTo>
                                    <a:lnTo>
                                      <a:pt x="66" y="66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0" y="60"/>
                                    </a:lnTo>
                                    <a:lnTo>
                                      <a:pt x="60" y="60"/>
                                    </a:lnTo>
                                    <a:lnTo>
                                      <a:pt x="66" y="52"/>
                                    </a:lnTo>
                                    <a:lnTo>
                                      <a:pt x="66" y="52"/>
                                    </a:lnTo>
                                    <a:lnTo>
                                      <a:pt x="68" y="42"/>
                                    </a:lnTo>
                                    <a:lnTo>
                                      <a:pt x="68" y="42"/>
                                    </a:lnTo>
                                    <a:lnTo>
                                      <a:pt x="68" y="36"/>
                                    </a:lnTo>
                                    <a:lnTo>
                                      <a:pt x="68" y="36"/>
                                    </a:lnTo>
                                    <a:lnTo>
                                      <a:pt x="62" y="30"/>
                                    </a:lnTo>
                                    <a:close/>
                                    <a:moveTo>
                                      <a:pt x="18" y="34"/>
                                    </a:moveTo>
                                    <a:lnTo>
                                      <a:pt x="18" y="34"/>
                                    </a:lnTo>
                                    <a:lnTo>
                                      <a:pt x="14" y="34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10" y="26"/>
                                    </a:lnTo>
                                    <a:lnTo>
                                      <a:pt x="10" y="26"/>
                                    </a:lnTo>
                                    <a:lnTo>
                                      <a:pt x="12" y="22"/>
                                    </a:lnTo>
                                    <a:lnTo>
                                      <a:pt x="12" y="22"/>
                                    </a:lnTo>
                                    <a:lnTo>
                                      <a:pt x="14" y="18"/>
                                    </a:lnTo>
                                    <a:lnTo>
                                      <a:pt x="14" y="18"/>
                                    </a:lnTo>
                                    <a:lnTo>
                                      <a:pt x="26" y="32"/>
                                    </a:lnTo>
                                    <a:lnTo>
                                      <a:pt x="26" y="32"/>
                                    </a:lnTo>
                                    <a:lnTo>
                                      <a:pt x="18" y="34"/>
                                    </a:lnTo>
                                    <a:close/>
                                    <a:moveTo>
                                      <a:pt x="56" y="50"/>
                                    </a:moveTo>
                                    <a:lnTo>
                                      <a:pt x="56" y="50"/>
                                    </a:lnTo>
                                    <a:lnTo>
                                      <a:pt x="52" y="54"/>
                                    </a:lnTo>
                                    <a:lnTo>
                                      <a:pt x="52" y="54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4" y="38"/>
                                    </a:lnTo>
                                    <a:lnTo>
                                      <a:pt x="44" y="38"/>
                                    </a:lnTo>
                                    <a:lnTo>
                                      <a:pt x="48" y="36"/>
                                    </a:lnTo>
                                    <a:lnTo>
                                      <a:pt x="48" y="36"/>
                                    </a:lnTo>
                                    <a:lnTo>
                                      <a:pt x="52" y="38"/>
                                    </a:lnTo>
                                    <a:lnTo>
                                      <a:pt x="52" y="38"/>
                                    </a:lnTo>
                                    <a:lnTo>
                                      <a:pt x="54" y="40"/>
                                    </a:lnTo>
                                    <a:lnTo>
                                      <a:pt x="54" y="40"/>
                                    </a:lnTo>
                                    <a:lnTo>
                                      <a:pt x="56" y="42"/>
                                    </a:lnTo>
                                    <a:lnTo>
                                      <a:pt x="56" y="42"/>
                                    </a:lnTo>
                                    <a:lnTo>
                                      <a:pt x="56" y="46"/>
                                    </a:lnTo>
                                    <a:lnTo>
                                      <a:pt x="56" y="46"/>
                                    </a:lnTo>
                                    <a:lnTo>
                                      <a:pt x="56" y="5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7" name="Freeform 159"/>
                            <wps:cNvSpPr/>
                            <wps:spPr bwMode="auto">
                              <a:xfrm>
                                <a:off x="1614062" y="9329898"/>
                                <a:ext cx="107950" cy="1143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2" y="30"/>
                                  </a:cxn>
                                  <a:cxn ang="0">
                                    <a:pos x="54" y="24"/>
                                  </a:cxn>
                                  <a:cxn ang="0">
                                    <a:pos x="46" y="24"/>
                                  </a:cxn>
                                  <a:cxn ang="0">
                                    <a:pos x="38" y="26"/>
                                  </a:cxn>
                                  <a:cxn ang="0">
                                    <a:pos x="30" y="30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8" y="12"/>
                                  </a:cxn>
                                  <a:cxn ang="0">
                                    <a:pos x="34" y="14"/>
                                  </a:cxn>
                                  <a:cxn ang="0">
                                    <a:pos x="36" y="12"/>
                                  </a:cxn>
                                  <a:cxn ang="0">
                                    <a:pos x="38" y="10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0" y="0"/>
                                  </a:cxn>
                                  <a:cxn ang="0">
                                    <a:pos x="24" y="2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0" y="8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4" y="6"/>
                                  </a:cxn>
                                  <a:cxn ang="0">
                                    <a:pos x="4" y="10"/>
                                  </a:cxn>
                                  <a:cxn ang="0">
                                    <a:pos x="6" y="12"/>
                                  </a:cxn>
                                  <a:cxn ang="0">
                                    <a:pos x="6" y="12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8"/>
                                  </a:cxn>
                                  <a:cxn ang="0">
                                    <a:pos x="0" y="36"/>
                                  </a:cxn>
                                  <a:cxn ang="0">
                                    <a:pos x="4" y="44"/>
                                  </a:cxn>
                                  <a:cxn ang="0">
                                    <a:pos x="10" y="46"/>
                                  </a:cxn>
                                  <a:cxn ang="0">
                                    <a:pos x="18" y="48"/>
                                  </a:cxn>
                                  <a:cxn ang="0">
                                    <a:pos x="34" y="42"/>
                                  </a:cxn>
                                  <a:cxn ang="0">
                                    <a:pos x="48" y="58"/>
                                  </a:cxn>
                                  <a:cxn ang="0">
                                    <a:pos x="44" y="62"/>
                                  </a:cxn>
                                  <a:cxn ang="0">
                                    <a:pos x="40" y="60"/>
                                  </a:cxn>
                                  <a:cxn ang="0">
                                    <a:pos x="36" y="60"/>
                                  </a:cxn>
                                  <a:cxn ang="0">
                                    <a:pos x="32" y="58"/>
                                  </a:cxn>
                                  <a:cxn ang="0">
                                    <a:pos x="30" y="56"/>
                                  </a:cxn>
                                  <a:cxn ang="0">
                                    <a:pos x="26" y="58"/>
                                  </a:cxn>
                                  <a:cxn ang="0">
                                    <a:pos x="24" y="62"/>
                                  </a:cxn>
                                  <a:cxn ang="0">
                                    <a:pos x="26" y="66"/>
                                  </a:cxn>
                                  <a:cxn ang="0">
                                    <a:pos x="32" y="70"/>
                                  </a:cxn>
                                  <a:cxn ang="0">
                                    <a:pos x="38" y="72"/>
                                  </a:cxn>
                                  <a:cxn ang="0">
                                    <a:pos x="48" y="72"/>
                                  </a:cxn>
                                  <a:cxn ang="0">
                                    <a:pos x="56" y="66"/>
                                  </a:cxn>
                                  <a:cxn ang="0">
                                    <a:pos x="60" y="70"/>
                                  </a:cxn>
                                  <a:cxn ang="0">
                                    <a:pos x="62" y="70"/>
                                  </a:cxn>
                                  <a:cxn ang="0">
                                    <a:pos x="64" y="68"/>
                                  </a:cxn>
                                  <a:cxn ang="0">
                                    <a:pos x="66" y="66"/>
                                  </a:cxn>
                                  <a:cxn ang="0">
                                    <a:pos x="64" y="64"/>
                                  </a:cxn>
                                  <a:cxn ang="0">
                                    <a:pos x="60" y="60"/>
                                  </a:cxn>
                                  <a:cxn ang="0">
                                    <a:pos x="66" y="52"/>
                                  </a:cxn>
                                  <a:cxn ang="0">
                                    <a:pos x="68" y="42"/>
                                  </a:cxn>
                                  <a:cxn ang="0">
                                    <a:pos x="68" y="36"/>
                                  </a:cxn>
                                  <a:cxn ang="0">
                                    <a:pos x="62" y="30"/>
                                  </a:cxn>
                                </a:cxnLst>
                                <a:rect l="0" t="0" r="r" b="b"/>
                                <a:pathLst>
                                  <a:path w="68" h="72">
                                    <a:moveTo>
                                      <a:pt x="62" y="30"/>
                                    </a:moveTo>
                                    <a:lnTo>
                                      <a:pt x="62" y="30"/>
                                    </a:lnTo>
                                    <a:lnTo>
                                      <a:pt x="54" y="24"/>
                                    </a:lnTo>
                                    <a:lnTo>
                                      <a:pt x="54" y="24"/>
                                    </a:lnTo>
                                    <a:lnTo>
                                      <a:pt x="46" y="24"/>
                                    </a:lnTo>
                                    <a:lnTo>
                                      <a:pt x="46" y="24"/>
                                    </a:lnTo>
                                    <a:lnTo>
                                      <a:pt x="38" y="26"/>
                                    </a:lnTo>
                                    <a:lnTo>
                                      <a:pt x="38" y="26"/>
                                    </a:lnTo>
                                    <a:lnTo>
                                      <a:pt x="30" y="30"/>
                                    </a:lnTo>
                                    <a:lnTo>
                                      <a:pt x="30" y="30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8" y="10"/>
                                    </a:lnTo>
                                    <a:lnTo>
                                      <a:pt x="38" y="10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30" y="0"/>
                                    </a:lnTo>
                                    <a:lnTo>
                                      <a:pt x="30" y="0"/>
                                    </a:lnTo>
                                    <a:lnTo>
                                      <a:pt x="24" y="2"/>
                                    </a:lnTo>
                                    <a:lnTo>
                                      <a:pt x="24" y="2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0" y="8"/>
                                    </a:lnTo>
                                    <a:lnTo>
                                      <a:pt x="10" y="8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4" y="6"/>
                                    </a:lnTo>
                                    <a:lnTo>
                                      <a:pt x="4" y="6"/>
                                    </a:lnTo>
                                    <a:lnTo>
                                      <a:pt x="4" y="10"/>
                                    </a:lnTo>
                                    <a:lnTo>
                                      <a:pt x="4" y="10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6" y="12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4" y="44"/>
                                    </a:lnTo>
                                    <a:lnTo>
                                      <a:pt x="4" y="44"/>
                                    </a:lnTo>
                                    <a:lnTo>
                                      <a:pt x="10" y="46"/>
                                    </a:lnTo>
                                    <a:lnTo>
                                      <a:pt x="18" y="48"/>
                                    </a:lnTo>
                                    <a:lnTo>
                                      <a:pt x="18" y="48"/>
                                    </a:lnTo>
                                    <a:lnTo>
                                      <a:pt x="26" y="46"/>
                                    </a:lnTo>
                                    <a:lnTo>
                                      <a:pt x="34" y="42"/>
                                    </a:lnTo>
                                    <a:lnTo>
                                      <a:pt x="34" y="42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4" y="62"/>
                                    </a:lnTo>
                                    <a:lnTo>
                                      <a:pt x="44" y="62"/>
                                    </a:lnTo>
                                    <a:lnTo>
                                      <a:pt x="40" y="60"/>
                                    </a:lnTo>
                                    <a:lnTo>
                                      <a:pt x="40" y="60"/>
                                    </a:lnTo>
                                    <a:lnTo>
                                      <a:pt x="36" y="60"/>
                                    </a:lnTo>
                                    <a:lnTo>
                                      <a:pt x="36" y="60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0" y="56"/>
                                    </a:lnTo>
                                    <a:lnTo>
                                      <a:pt x="30" y="56"/>
                                    </a:lnTo>
                                    <a:lnTo>
                                      <a:pt x="26" y="58"/>
                                    </a:lnTo>
                                    <a:lnTo>
                                      <a:pt x="26" y="58"/>
                                    </a:lnTo>
                                    <a:lnTo>
                                      <a:pt x="24" y="62"/>
                                    </a:lnTo>
                                    <a:lnTo>
                                      <a:pt x="24" y="62"/>
                                    </a:lnTo>
                                    <a:lnTo>
                                      <a:pt x="26" y="66"/>
                                    </a:lnTo>
                                    <a:lnTo>
                                      <a:pt x="26" y="66"/>
                                    </a:lnTo>
                                    <a:lnTo>
                                      <a:pt x="32" y="70"/>
                                    </a:lnTo>
                                    <a:lnTo>
                                      <a:pt x="32" y="70"/>
                                    </a:lnTo>
                                    <a:lnTo>
                                      <a:pt x="38" y="72"/>
                                    </a:lnTo>
                                    <a:lnTo>
                                      <a:pt x="38" y="72"/>
                                    </a:lnTo>
                                    <a:lnTo>
                                      <a:pt x="48" y="72"/>
                                    </a:lnTo>
                                    <a:lnTo>
                                      <a:pt x="48" y="72"/>
                                    </a:lnTo>
                                    <a:lnTo>
                                      <a:pt x="56" y="66"/>
                                    </a:lnTo>
                                    <a:lnTo>
                                      <a:pt x="56" y="66"/>
                                    </a:lnTo>
                                    <a:lnTo>
                                      <a:pt x="60" y="70"/>
                                    </a:lnTo>
                                    <a:lnTo>
                                      <a:pt x="60" y="70"/>
                                    </a:lnTo>
                                    <a:lnTo>
                                      <a:pt x="62" y="70"/>
                                    </a:lnTo>
                                    <a:lnTo>
                                      <a:pt x="62" y="70"/>
                                    </a:lnTo>
                                    <a:lnTo>
                                      <a:pt x="64" y="68"/>
                                    </a:lnTo>
                                    <a:lnTo>
                                      <a:pt x="64" y="68"/>
                                    </a:lnTo>
                                    <a:lnTo>
                                      <a:pt x="66" y="66"/>
                                    </a:lnTo>
                                    <a:lnTo>
                                      <a:pt x="66" y="66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0" y="60"/>
                                    </a:lnTo>
                                    <a:lnTo>
                                      <a:pt x="60" y="60"/>
                                    </a:lnTo>
                                    <a:lnTo>
                                      <a:pt x="66" y="52"/>
                                    </a:lnTo>
                                    <a:lnTo>
                                      <a:pt x="66" y="52"/>
                                    </a:lnTo>
                                    <a:lnTo>
                                      <a:pt x="68" y="42"/>
                                    </a:lnTo>
                                    <a:lnTo>
                                      <a:pt x="68" y="42"/>
                                    </a:lnTo>
                                    <a:lnTo>
                                      <a:pt x="68" y="36"/>
                                    </a:lnTo>
                                    <a:lnTo>
                                      <a:pt x="68" y="36"/>
                                    </a:lnTo>
                                    <a:lnTo>
                                      <a:pt x="62" y="3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8" name="Freeform 160"/>
                            <wps:cNvSpPr/>
                            <wps:spPr bwMode="auto">
                              <a:xfrm>
                                <a:off x="1629937" y="935847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2" y="4"/>
                                  </a:cxn>
                                  <a:cxn ang="0">
                                    <a:pos x="2" y="4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16" y="14"/>
                                  </a:cxn>
                                  <a:cxn ang="0">
                                    <a:pos x="16" y="14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2" y="4"/>
                                    </a:lnTo>
                                    <a:lnTo>
                                      <a:pt x="2" y="4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16" y="14"/>
                                    </a:lnTo>
                                    <a:lnTo>
                                      <a:pt x="16" y="14"/>
                                    </a:lnTo>
                                    <a:lnTo>
                                      <a:pt x="8" y="16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29" name="Freeform 161"/>
                            <wps:cNvSpPr/>
                            <wps:spPr bwMode="auto">
                              <a:xfrm>
                                <a:off x="1677562" y="9387048"/>
                                <a:ext cx="25400" cy="285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14"/>
                                  </a:cxn>
                                  <a:cxn ang="0">
                                    <a:pos x="16" y="14"/>
                                  </a:cxn>
                                  <a:cxn ang="0">
                                    <a:pos x="12" y="18"/>
                                  </a:cxn>
                                  <a:cxn ang="0">
                                    <a:pos x="12" y="18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4" y="2"/>
                                  </a:cxn>
                                  <a:cxn ang="0">
                                    <a:pos x="4" y="2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12" y="2"/>
                                  </a:cxn>
                                  <a:cxn ang="0">
                                    <a:pos x="12" y="2"/>
                                  </a:cxn>
                                  <a:cxn ang="0">
                                    <a:pos x="14" y="4"/>
                                  </a:cxn>
                                  <a:cxn ang="0">
                                    <a:pos x="14" y="4"/>
                                  </a:cxn>
                                  <a:cxn ang="0">
                                    <a:pos x="16" y="6"/>
                                  </a:cxn>
                                  <a:cxn ang="0">
                                    <a:pos x="16" y="6"/>
                                  </a:cxn>
                                  <a:cxn ang="0">
                                    <a:pos x="16" y="10"/>
                                  </a:cxn>
                                  <a:cxn ang="0">
                                    <a:pos x="16" y="10"/>
                                  </a:cxn>
                                  <a:cxn ang="0">
                                    <a:pos x="16" y="14"/>
                                  </a:cxn>
                                </a:cxnLst>
                                <a:rect l="0" t="0" r="r" b="b"/>
                                <a:pathLst>
                                  <a:path w="16" h="18">
                                    <a:moveTo>
                                      <a:pt x="16" y="14"/>
                                    </a:moveTo>
                                    <a:lnTo>
                                      <a:pt x="16" y="14"/>
                                    </a:lnTo>
                                    <a:lnTo>
                                      <a:pt x="12" y="18"/>
                                    </a:lnTo>
                                    <a:lnTo>
                                      <a:pt x="12" y="18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4" y="2"/>
                                    </a:lnTo>
                                    <a:lnTo>
                                      <a:pt x="4" y="2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12" y="2"/>
                                    </a:lnTo>
                                    <a:lnTo>
                                      <a:pt x="12" y="2"/>
                                    </a:lnTo>
                                    <a:lnTo>
                                      <a:pt x="14" y="4"/>
                                    </a:lnTo>
                                    <a:lnTo>
                                      <a:pt x="14" y="4"/>
                                    </a:lnTo>
                                    <a:lnTo>
                                      <a:pt x="16" y="6"/>
                                    </a:lnTo>
                                    <a:lnTo>
                                      <a:pt x="16" y="6"/>
                                    </a:lnTo>
                                    <a:lnTo>
                                      <a:pt x="16" y="10"/>
                                    </a:lnTo>
                                    <a:lnTo>
                                      <a:pt x="16" y="10"/>
                                    </a:lnTo>
                                    <a:lnTo>
                                      <a:pt x="16" y="14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0" name="Freeform 162"/>
                            <wps:cNvSpPr/>
                            <wps:spPr bwMode="auto">
                              <a:xfrm>
                                <a:off x="1601362" y="9466423"/>
                                <a:ext cx="60325" cy="666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2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8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4" y="42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22" y="20"/>
                                  </a:cxn>
                                  <a:cxn ang="0">
                                    <a:pos x="22" y="20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8" y="8"/>
                                  </a:cxn>
                                  <a:cxn ang="0">
                                    <a:pos x="38" y="8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2"/>
                                  </a:cxn>
                                  <a:cxn ang="0">
                                    <a:pos x="38" y="2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2" y="2"/>
                                  </a:cxn>
                                </a:cxnLst>
                                <a:rect l="0" t="0" r="r" b="b"/>
                                <a:pathLst>
                                  <a:path w="38" h="42">
                                    <a:moveTo>
                                      <a:pt x="32" y="2"/>
                                    </a:moveTo>
                                    <a:lnTo>
                                      <a:pt x="32" y="2"/>
                                    </a:lnTo>
                                    <a:lnTo>
                                      <a:pt x="32" y="2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4" y="42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22" y="20"/>
                                    </a:lnTo>
                                    <a:lnTo>
                                      <a:pt x="22" y="20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8" y="8"/>
                                    </a:lnTo>
                                    <a:lnTo>
                                      <a:pt x="38" y="8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2"/>
                                    </a:lnTo>
                                    <a:lnTo>
                                      <a:pt x="38" y="2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2" y="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1" name="Freeform 163"/>
                            <wps:cNvSpPr/>
                            <wps:spPr bwMode="auto">
                              <a:xfrm>
                                <a:off x="1601362" y="9466423"/>
                                <a:ext cx="60325" cy="666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2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18" y="14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8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4" y="42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22" y="20"/>
                                  </a:cxn>
                                  <a:cxn ang="0">
                                    <a:pos x="22" y="20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38" y="8"/>
                                  </a:cxn>
                                  <a:cxn ang="0">
                                    <a:pos x="38" y="8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2"/>
                                  </a:cxn>
                                  <a:cxn ang="0">
                                    <a:pos x="38" y="2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2" y="2"/>
                                  </a:cxn>
                                </a:cxnLst>
                                <a:rect l="0" t="0" r="r" b="b"/>
                                <a:pathLst>
                                  <a:path w="38" h="42">
                                    <a:moveTo>
                                      <a:pt x="32" y="2"/>
                                    </a:moveTo>
                                    <a:lnTo>
                                      <a:pt x="32" y="2"/>
                                    </a:lnTo>
                                    <a:lnTo>
                                      <a:pt x="32" y="2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4" y="42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22" y="20"/>
                                    </a:lnTo>
                                    <a:lnTo>
                                      <a:pt x="22" y="20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8" y="8"/>
                                    </a:lnTo>
                                    <a:lnTo>
                                      <a:pt x="38" y="8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2"/>
                                    </a:lnTo>
                                    <a:lnTo>
                                      <a:pt x="38" y="2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2" y="2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2" name="Freeform 164"/>
                            <wps:cNvSpPr/>
                            <wps:spPr bwMode="auto">
                              <a:xfrm>
                                <a:off x="1674387" y="9250523"/>
                                <a:ext cx="60325" cy="63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22"/>
                                  </a:cxn>
                                  <a:cxn ang="0">
                                    <a:pos x="16" y="22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6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4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20" y="28"/>
                                  </a:cxn>
                                  <a:cxn ang="0">
                                    <a:pos x="20" y="28"/>
                                  </a:cxn>
                                  <a:cxn ang="0">
                                    <a:pos x="32" y="14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26" y="10"/>
                                  </a:cxn>
                                  <a:cxn ang="0">
                                    <a:pos x="26" y="10"/>
                                  </a:cxn>
                                  <a:cxn ang="0">
                                    <a:pos x="16" y="22"/>
                                  </a:cxn>
                                </a:cxnLst>
                                <a:rect l="0" t="0" r="r" b="b"/>
                                <a:pathLst>
                                  <a:path w="38" h="40">
                                    <a:moveTo>
                                      <a:pt x="16" y="22"/>
                                    </a:moveTo>
                                    <a:lnTo>
                                      <a:pt x="16" y="22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4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20" y="28"/>
                                    </a:lnTo>
                                    <a:lnTo>
                                      <a:pt x="20" y="28"/>
                                    </a:lnTo>
                                    <a:lnTo>
                                      <a:pt x="32" y="14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2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16" y="2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3" name="Freeform 165"/>
                            <wps:cNvSpPr/>
                            <wps:spPr bwMode="auto">
                              <a:xfrm>
                                <a:off x="1674387" y="9250523"/>
                                <a:ext cx="60325" cy="63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22"/>
                                  </a:cxn>
                                  <a:cxn ang="0">
                                    <a:pos x="16" y="22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6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4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20" y="28"/>
                                  </a:cxn>
                                  <a:cxn ang="0">
                                    <a:pos x="20" y="28"/>
                                  </a:cxn>
                                  <a:cxn ang="0">
                                    <a:pos x="32" y="14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6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26" y="10"/>
                                  </a:cxn>
                                  <a:cxn ang="0">
                                    <a:pos x="26" y="10"/>
                                  </a:cxn>
                                  <a:cxn ang="0">
                                    <a:pos x="16" y="22"/>
                                  </a:cxn>
                                </a:cxnLst>
                                <a:rect l="0" t="0" r="r" b="b"/>
                                <a:pathLst>
                                  <a:path w="38" h="40">
                                    <a:moveTo>
                                      <a:pt x="16" y="22"/>
                                    </a:moveTo>
                                    <a:lnTo>
                                      <a:pt x="16" y="22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4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20" y="28"/>
                                    </a:lnTo>
                                    <a:lnTo>
                                      <a:pt x="20" y="28"/>
                                    </a:lnTo>
                                    <a:lnTo>
                                      <a:pt x="32" y="14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6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2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26" y="10"/>
                                    </a:lnTo>
                                    <a:lnTo>
                                      <a:pt x="16" y="22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34" name="Group 51"/>
                          <wpg:cNvGrpSpPr/>
                          <wpg:grpSpPr>
                            <a:xfrm>
                              <a:off x="3365632" y="8236626"/>
                              <a:ext cx="475199" cy="445499"/>
                              <a:chOff x="3365632" y="8236626"/>
                              <a:chExt cx="406400" cy="381000"/>
                            </a:xfrm>
                            <a:grpFill/>
                          </wpg:grpSpPr>
                          <wps:wsp>
                            <wps:cNvPr id="335" name="Freeform 20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365632" y="8236626"/>
                                <a:ext cx="406400" cy="381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4" y="4"/>
                                  </a:cxn>
                                  <a:cxn ang="0">
                                    <a:pos x="198" y="2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216"/>
                                  </a:cxn>
                                  <a:cxn ang="0">
                                    <a:pos x="2" y="226"/>
                                  </a:cxn>
                                  <a:cxn ang="0">
                                    <a:pos x="14" y="238"/>
                                  </a:cxn>
                                  <a:cxn ang="0">
                                    <a:pos x="232" y="240"/>
                                  </a:cxn>
                                  <a:cxn ang="0">
                                    <a:pos x="242" y="238"/>
                                  </a:cxn>
                                  <a:cxn ang="0">
                                    <a:pos x="254" y="226"/>
                                  </a:cxn>
                                  <a:cxn ang="0">
                                    <a:pos x="256" y="64"/>
                                  </a:cxn>
                                  <a:cxn ang="0">
                                    <a:pos x="254" y="58"/>
                                  </a:cxn>
                                  <a:cxn ang="0">
                                    <a:pos x="240" y="216"/>
                                  </a:cxn>
                                  <a:cxn ang="0">
                                    <a:pos x="240" y="220"/>
                                  </a:cxn>
                                  <a:cxn ang="0">
                                    <a:pos x="236" y="224"/>
                                  </a:cxn>
                                  <a:cxn ang="0">
                                    <a:pos x="24" y="224"/>
                                  </a:cxn>
                                  <a:cxn ang="0">
                                    <a:pos x="20" y="224"/>
                                  </a:cxn>
                                  <a:cxn ang="0">
                                    <a:pos x="16" y="220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6" y="20"/>
                                  </a:cxn>
                                  <a:cxn ang="0">
                                    <a:pos x="20" y="16"/>
                                  </a:cxn>
                                  <a:cxn ang="0">
                                    <a:pos x="184" y="16"/>
                                  </a:cxn>
                                  <a:cxn ang="0">
                                    <a:pos x="184" y="48"/>
                                  </a:cxn>
                                  <a:cxn ang="0">
                                    <a:pos x="186" y="58"/>
                                  </a:cxn>
                                  <a:cxn ang="0">
                                    <a:pos x="198" y="70"/>
                                  </a:cxn>
                                  <a:cxn ang="0">
                                    <a:pos x="216" y="72"/>
                                  </a:cxn>
                                  <a:cxn ang="0">
                                    <a:pos x="240" y="216"/>
                                  </a:cxn>
                                  <a:cxn ang="0">
                                    <a:pos x="208" y="64"/>
                                  </a:cxn>
                                  <a:cxn ang="0">
                                    <a:pos x="202" y="62"/>
                                  </a:cxn>
                                  <a:cxn ang="0">
                                    <a:pos x="194" y="54"/>
                                  </a:cxn>
                                  <a:cxn ang="0">
                                    <a:pos x="192" y="48"/>
                                  </a:cxn>
                                  <a:cxn ang="0">
                                    <a:pos x="240" y="64"/>
                                  </a:cxn>
                                </a:cxnLst>
                                <a:rect l="0" t="0" r="r" b="b"/>
                                <a:pathLst>
                                  <a:path w="256" h="240">
                                    <a:moveTo>
                                      <a:pt x="252" y="52"/>
                                    </a:moveTo>
                                    <a:lnTo>
                                      <a:pt x="204" y="4"/>
                                    </a:lnTo>
                                    <a:lnTo>
                                      <a:pt x="204" y="4"/>
                                    </a:lnTo>
                                    <a:lnTo>
                                      <a:pt x="198" y="2"/>
                                    </a:lnTo>
                                    <a:lnTo>
                                      <a:pt x="192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16"/>
                                    </a:lnTo>
                                    <a:lnTo>
                                      <a:pt x="0" y="216"/>
                                    </a:lnTo>
                                    <a:lnTo>
                                      <a:pt x="2" y="226"/>
                                    </a:lnTo>
                                    <a:lnTo>
                                      <a:pt x="8" y="232"/>
                                    </a:lnTo>
                                    <a:lnTo>
                                      <a:pt x="14" y="238"/>
                                    </a:lnTo>
                                    <a:lnTo>
                                      <a:pt x="24" y="240"/>
                                    </a:lnTo>
                                    <a:lnTo>
                                      <a:pt x="232" y="240"/>
                                    </a:lnTo>
                                    <a:lnTo>
                                      <a:pt x="232" y="240"/>
                                    </a:lnTo>
                                    <a:lnTo>
                                      <a:pt x="242" y="238"/>
                                    </a:lnTo>
                                    <a:lnTo>
                                      <a:pt x="248" y="232"/>
                                    </a:lnTo>
                                    <a:lnTo>
                                      <a:pt x="254" y="226"/>
                                    </a:lnTo>
                                    <a:lnTo>
                                      <a:pt x="256" y="216"/>
                                    </a:lnTo>
                                    <a:lnTo>
                                      <a:pt x="256" y="64"/>
                                    </a:lnTo>
                                    <a:lnTo>
                                      <a:pt x="256" y="64"/>
                                    </a:lnTo>
                                    <a:lnTo>
                                      <a:pt x="254" y="58"/>
                                    </a:lnTo>
                                    <a:lnTo>
                                      <a:pt x="252" y="52"/>
                                    </a:lnTo>
                                    <a:close/>
                                    <a:moveTo>
                                      <a:pt x="240" y="216"/>
                                    </a:moveTo>
                                    <a:lnTo>
                                      <a:pt x="240" y="216"/>
                                    </a:lnTo>
                                    <a:lnTo>
                                      <a:pt x="240" y="220"/>
                                    </a:lnTo>
                                    <a:lnTo>
                                      <a:pt x="238" y="222"/>
                                    </a:lnTo>
                                    <a:lnTo>
                                      <a:pt x="236" y="224"/>
                                    </a:lnTo>
                                    <a:lnTo>
                                      <a:pt x="232" y="224"/>
                                    </a:lnTo>
                                    <a:lnTo>
                                      <a:pt x="24" y="224"/>
                                    </a:lnTo>
                                    <a:lnTo>
                                      <a:pt x="24" y="224"/>
                                    </a:lnTo>
                                    <a:lnTo>
                                      <a:pt x="20" y="224"/>
                                    </a:lnTo>
                                    <a:lnTo>
                                      <a:pt x="18" y="222"/>
                                    </a:lnTo>
                                    <a:lnTo>
                                      <a:pt x="16" y="220"/>
                                    </a:lnTo>
                                    <a:lnTo>
                                      <a:pt x="16" y="216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0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20" y="16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184" y="16"/>
                                    </a:lnTo>
                                    <a:lnTo>
                                      <a:pt x="184" y="48"/>
                                    </a:lnTo>
                                    <a:lnTo>
                                      <a:pt x="184" y="48"/>
                                    </a:lnTo>
                                    <a:lnTo>
                                      <a:pt x="184" y="48"/>
                                    </a:lnTo>
                                    <a:lnTo>
                                      <a:pt x="186" y="58"/>
                                    </a:lnTo>
                                    <a:lnTo>
                                      <a:pt x="192" y="64"/>
                                    </a:lnTo>
                                    <a:lnTo>
                                      <a:pt x="198" y="70"/>
                                    </a:lnTo>
                                    <a:lnTo>
                                      <a:pt x="208" y="72"/>
                                    </a:lnTo>
                                    <a:lnTo>
                                      <a:pt x="216" y="72"/>
                                    </a:lnTo>
                                    <a:lnTo>
                                      <a:pt x="240" y="72"/>
                                    </a:lnTo>
                                    <a:lnTo>
                                      <a:pt x="240" y="216"/>
                                    </a:lnTo>
                                    <a:close/>
                                    <a:moveTo>
                                      <a:pt x="216" y="64"/>
                                    </a:moveTo>
                                    <a:lnTo>
                                      <a:pt x="208" y="64"/>
                                    </a:lnTo>
                                    <a:lnTo>
                                      <a:pt x="208" y="64"/>
                                    </a:lnTo>
                                    <a:lnTo>
                                      <a:pt x="202" y="62"/>
                                    </a:lnTo>
                                    <a:lnTo>
                                      <a:pt x="196" y="60"/>
                                    </a:lnTo>
                                    <a:lnTo>
                                      <a:pt x="194" y="54"/>
                                    </a:lnTo>
                                    <a:lnTo>
                                      <a:pt x="192" y="48"/>
                                    </a:lnTo>
                                    <a:lnTo>
                                      <a:pt x="192" y="48"/>
                                    </a:lnTo>
                                    <a:lnTo>
                                      <a:pt x="192" y="16"/>
                                    </a:lnTo>
                                    <a:lnTo>
                                      <a:pt x="240" y="64"/>
                                    </a:lnTo>
                                    <a:lnTo>
                                      <a:pt x="216" y="6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6" name="Freeform 212"/>
                            <wps:cNvSpPr/>
                            <wps:spPr bwMode="auto">
                              <a:xfrm>
                                <a:off x="3556132" y="8312826"/>
                                <a:ext cx="762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6" y="6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48" h="8">
                                    <a:moveTo>
                                      <a:pt x="4" y="8"/>
                                    </a:moveTo>
                                    <a:lnTo>
                                      <a:pt x="44" y="8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6" y="6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7" name="Freeform 213"/>
                            <wps:cNvSpPr/>
                            <wps:spPr bwMode="auto">
                              <a:xfrm>
                                <a:off x="3556132" y="8312826"/>
                                <a:ext cx="762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6" y="6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48" h="8">
                                    <a:moveTo>
                                      <a:pt x="4" y="8"/>
                                    </a:moveTo>
                                    <a:lnTo>
                                      <a:pt x="44" y="8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6" y="6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8" name="Freeform 214"/>
                            <wps:cNvSpPr/>
                            <wps:spPr bwMode="auto">
                              <a:xfrm>
                                <a:off x="3556132" y="8350926"/>
                                <a:ext cx="762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6" y="6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48" h="8">
                                    <a:moveTo>
                                      <a:pt x="4" y="8"/>
                                    </a:moveTo>
                                    <a:lnTo>
                                      <a:pt x="44" y="8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6" y="6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39" name="Freeform 215"/>
                            <wps:cNvSpPr/>
                            <wps:spPr bwMode="auto">
                              <a:xfrm>
                                <a:off x="3556132" y="8350926"/>
                                <a:ext cx="762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6" y="6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48" h="8">
                                    <a:moveTo>
                                      <a:pt x="4" y="8"/>
                                    </a:moveTo>
                                    <a:lnTo>
                                      <a:pt x="44" y="8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6" y="6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0" name="Freeform 216"/>
                            <wps:cNvSpPr/>
                            <wps:spPr bwMode="auto">
                              <a:xfrm>
                                <a:off x="3556132" y="8389026"/>
                                <a:ext cx="1651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00" y="8"/>
                                  </a:cxn>
                                  <a:cxn ang="0">
                                    <a:pos x="100" y="8"/>
                                  </a:cxn>
                                  <a:cxn ang="0">
                                    <a:pos x="102" y="6"/>
                                  </a:cxn>
                                  <a:cxn ang="0">
                                    <a:pos x="104" y="4"/>
                                  </a:cxn>
                                  <a:cxn ang="0">
                                    <a:pos x="104" y="4"/>
                                  </a:cxn>
                                  <a:cxn ang="0">
                                    <a:pos x="102" y="2"/>
                                  </a:cxn>
                                  <a:cxn ang="0">
                                    <a:pos x="100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</a:cxnLst>
                                <a:rect l="0" t="0" r="r" b="b"/>
                                <a:pathLst>
                                  <a:path w="104" h="8">
                                    <a:moveTo>
                                      <a:pt x="0" y="4"/>
                                    </a:move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00" y="8"/>
                                    </a:lnTo>
                                    <a:lnTo>
                                      <a:pt x="100" y="8"/>
                                    </a:lnTo>
                                    <a:lnTo>
                                      <a:pt x="102" y="6"/>
                                    </a:lnTo>
                                    <a:lnTo>
                                      <a:pt x="104" y="4"/>
                                    </a:lnTo>
                                    <a:lnTo>
                                      <a:pt x="104" y="4"/>
                                    </a:lnTo>
                                    <a:lnTo>
                                      <a:pt x="102" y="2"/>
                                    </a:lnTo>
                                    <a:lnTo>
                                      <a:pt x="100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1" name="Freeform 217"/>
                            <wps:cNvSpPr/>
                            <wps:spPr bwMode="auto">
                              <a:xfrm>
                                <a:off x="3556132" y="8389026"/>
                                <a:ext cx="1651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00" y="8"/>
                                  </a:cxn>
                                  <a:cxn ang="0">
                                    <a:pos x="100" y="8"/>
                                  </a:cxn>
                                  <a:cxn ang="0">
                                    <a:pos x="102" y="6"/>
                                  </a:cxn>
                                  <a:cxn ang="0">
                                    <a:pos x="104" y="4"/>
                                  </a:cxn>
                                  <a:cxn ang="0">
                                    <a:pos x="104" y="4"/>
                                  </a:cxn>
                                  <a:cxn ang="0">
                                    <a:pos x="102" y="2"/>
                                  </a:cxn>
                                  <a:cxn ang="0">
                                    <a:pos x="100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</a:cxnLst>
                                <a:rect l="0" t="0" r="r" b="b"/>
                                <a:pathLst>
                                  <a:path w="104" h="8">
                                    <a:moveTo>
                                      <a:pt x="0" y="4"/>
                                    </a:move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00" y="8"/>
                                    </a:lnTo>
                                    <a:lnTo>
                                      <a:pt x="100" y="8"/>
                                    </a:lnTo>
                                    <a:lnTo>
                                      <a:pt x="102" y="6"/>
                                    </a:lnTo>
                                    <a:lnTo>
                                      <a:pt x="104" y="4"/>
                                    </a:lnTo>
                                    <a:lnTo>
                                      <a:pt x="104" y="4"/>
                                    </a:lnTo>
                                    <a:lnTo>
                                      <a:pt x="102" y="2"/>
                                    </a:lnTo>
                                    <a:lnTo>
                                      <a:pt x="100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2" name="Freeform 218"/>
                            <wps:cNvSpPr/>
                            <wps:spPr bwMode="auto">
                              <a:xfrm>
                                <a:off x="3416432" y="84652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3" name="Freeform 219"/>
                            <wps:cNvSpPr/>
                            <wps:spPr bwMode="auto">
                              <a:xfrm>
                                <a:off x="3416432" y="84652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4" name="Freeform 220"/>
                            <wps:cNvSpPr/>
                            <wps:spPr bwMode="auto">
                              <a:xfrm>
                                <a:off x="3416432" y="85033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5" name="Freeform 221"/>
                            <wps:cNvSpPr/>
                            <wps:spPr bwMode="auto">
                              <a:xfrm>
                                <a:off x="3416432" y="85033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6" name="Freeform 222"/>
                            <wps:cNvSpPr/>
                            <wps:spPr bwMode="auto">
                              <a:xfrm>
                                <a:off x="3416432" y="85414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7" name="Freeform 223"/>
                            <wps:cNvSpPr/>
                            <wps:spPr bwMode="auto">
                              <a:xfrm>
                                <a:off x="3416432" y="85414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8" name="Freeform 224"/>
                            <wps:cNvSpPr/>
                            <wps:spPr bwMode="auto">
                              <a:xfrm>
                                <a:off x="3416432" y="84271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49" name="Freeform 225"/>
                            <wps:cNvSpPr/>
                            <wps:spPr bwMode="auto">
                              <a:xfrm>
                                <a:off x="3416432" y="8427126"/>
                                <a:ext cx="304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88" y="8"/>
                                  </a:cxn>
                                  <a:cxn ang="0">
                                    <a:pos x="190" y="6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</a:cxnLst>
                                <a:rect l="0" t="0" r="r" b="b"/>
                                <a:pathLst>
                                  <a:path w="192" h="8">
                                    <a:moveTo>
                                      <a:pt x="18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88" y="8"/>
                                    </a:lnTo>
                                    <a:lnTo>
                                      <a:pt x="190" y="6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0" name="Freeform 22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416432" y="8300126"/>
                                <a:ext cx="114300" cy="101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64"/>
                                  </a:cxn>
                                  <a:cxn ang="0">
                                    <a:pos x="64" y="64"/>
                                  </a:cxn>
                                  <a:cxn ang="0">
                                    <a:pos x="64" y="64"/>
                                  </a:cxn>
                                  <a:cxn ang="0">
                                    <a:pos x="68" y="64"/>
                                  </a:cxn>
                                  <a:cxn ang="0">
                                    <a:pos x="70" y="62"/>
                                  </a:cxn>
                                  <a:cxn ang="0">
                                    <a:pos x="72" y="60"/>
                                  </a:cxn>
                                  <a:cxn ang="0">
                                    <a:pos x="72" y="56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72" y="4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68" y="0"/>
                                  </a:cxn>
                                  <a:cxn ang="0">
                                    <a:pos x="6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60"/>
                                  </a:cxn>
                                  <a:cxn ang="0">
                                    <a:pos x="2" y="62"/>
                                  </a:cxn>
                                  <a:cxn ang="0">
                                    <a:pos x="4" y="64"/>
                                  </a:cxn>
                                  <a:cxn ang="0">
                                    <a:pos x="8" y="64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56" y="16"/>
                                  </a:cxn>
                                  <a:cxn ang="0">
                                    <a:pos x="56" y="48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16" y="16"/>
                                  </a:cxn>
                                </a:cxnLst>
                                <a:rect l="0" t="0" r="r" b="b"/>
                                <a:pathLst>
                                  <a:path w="72" h="64">
                                    <a:moveTo>
                                      <a:pt x="8" y="64"/>
                                    </a:moveTo>
                                    <a:lnTo>
                                      <a:pt x="64" y="64"/>
                                    </a:lnTo>
                                    <a:lnTo>
                                      <a:pt x="64" y="64"/>
                                    </a:lnTo>
                                    <a:lnTo>
                                      <a:pt x="68" y="64"/>
                                    </a:lnTo>
                                    <a:lnTo>
                                      <a:pt x="70" y="62"/>
                                    </a:lnTo>
                                    <a:lnTo>
                                      <a:pt x="72" y="60"/>
                                    </a:lnTo>
                                    <a:lnTo>
                                      <a:pt x="72" y="56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8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68" y="0"/>
                                    </a:lnTo>
                                    <a:lnTo>
                                      <a:pt x="64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60"/>
                                    </a:lnTo>
                                    <a:lnTo>
                                      <a:pt x="2" y="62"/>
                                    </a:lnTo>
                                    <a:lnTo>
                                      <a:pt x="4" y="64"/>
                                    </a:lnTo>
                                    <a:lnTo>
                                      <a:pt x="8" y="64"/>
                                    </a:lnTo>
                                    <a:close/>
                                    <a:moveTo>
                                      <a:pt x="16" y="16"/>
                                    </a:moveTo>
                                    <a:lnTo>
                                      <a:pt x="56" y="16"/>
                                    </a:lnTo>
                                    <a:lnTo>
                                      <a:pt x="5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51" name="Group 68"/>
                          <wpg:cNvGrpSpPr/>
                          <wpg:grpSpPr>
                            <a:xfrm>
                              <a:off x="2430084" y="8236626"/>
                              <a:ext cx="445499" cy="475199"/>
                              <a:chOff x="2430084" y="8236626"/>
                              <a:chExt cx="381000" cy="406400"/>
                            </a:xfrm>
                            <a:grpFill/>
                          </wpg:grpSpPr>
                          <wps:wsp>
                            <wps:cNvPr id="352" name="Freeform 22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30084" y="8236626"/>
                                <a:ext cx="3810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8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224"/>
                                  </a:cxn>
                                  <a:cxn ang="0">
                                    <a:pos x="0" y="224"/>
                                  </a:cxn>
                                  <a:cxn ang="0">
                                    <a:pos x="0" y="230"/>
                                  </a:cxn>
                                  <a:cxn ang="0">
                                    <a:pos x="2" y="236"/>
                                  </a:cxn>
                                  <a:cxn ang="0">
                                    <a:pos x="10" y="246"/>
                                  </a:cxn>
                                  <a:cxn ang="0">
                                    <a:pos x="20" y="254"/>
                                  </a:cxn>
                                  <a:cxn ang="0">
                                    <a:pos x="26" y="256"/>
                                  </a:cxn>
                                  <a:cxn ang="0">
                                    <a:pos x="32" y="256"/>
                                  </a:cxn>
                                  <a:cxn ang="0">
                                    <a:pos x="208" y="256"/>
                                  </a:cxn>
                                  <a:cxn ang="0">
                                    <a:pos x="208" y="256"/>
                                  </a:cxn>
                                  <a:cxn ang="0">
                                    <a:pos x="214" y="256"/>
                                  </a:cxn>
                                  <a:cxn ang="0">
                                    <a:pos x="220" y="254"/>
                                  </a:cxn>
                                  <a:cxn ang="0">
                                    <a:pos x="230" y="246"/>
                                  </a:cxn>
                                  <a:cxn ang="0">
                                    <a:pos x="238" y="236"/>
                                  </a:cxn>
                                  <a:cxn ang="0">
                                    <a:pos x="240" y="230"/>
                                  </a:cxn>
                                  <a:cxn ang="0">
                                    <a:pos x="240" y="224"/>
                                  </a:cxn>
                                  <a:cxn ang="0">
                                    <a:pos x="240" y="32"/>
                                  </a:cxn>
                                  <a:cxn ang="0">
                                    <a:pos x="240" y="32"/>
                                  </a:cxn>
                                  <a:cxn ang="0">
                                    <a:pos x="240" y="26"/>
                                  </a:cxn>
                                  <a:cxn ang="0">
                                    <a:pos x="238" y="20"/>
                                  </a:cxn>
                                  <a:cxn ang="0">
                                    <a:pos x="230" y="10"/>
                                  </a:cxn>
                                  <a:cxn ang="0">
                                    <a:pos x="220" y="2"/>
                                  </a:cxn>
                                  <a:cxn ang="0">
                                    <a:pos x="214" y="0"/>
                                  </a:cxn>
                                  <a:cxn ang="0">
                                    <a:pos x="208" y="0"/>
                                  </a:cxn>
                                  <a:cxn ang="0">
                                    <a:pos x="224" y="224"/>
                                  </a:cxn>
                                  <a:cxn ang="0">
                                    <a:pos x="224" y="224"/>
                                  </a:cxn>
                                  <a:cxn ang="0">
                                    <a:pos x="222" y="230"/>
                                  </a:cxn>
                                  <a:cxn ang="0">
                                    <a:pos x="220" y="236"/>
                                  </a:cxn>
                                  <a:cxn ang="0">
                                    <a:pos x="214" y="238"/>
                                  </a:cxn>
                                  <a:cxn ang="0">
                                    <a:pos x="208" y="240"/>
                                  </a:cxn>
                                  <a:cxn ang="0">
                                    <a:pos x="32" y="240"/>
                                  </a:cxn>
                                  <a:cxn ang="0">
                                    <a:pos x="32" y="240"/>
                                  </a:cxn>
                                  <a:cxn ang="0">
                                    <a:pos x="26" y="238"/>
                                  </a:cxn>
                                  <a:cxn ang="0">
                                    <a:pos x="20" y="236"/>
                                  </a:cxn>
                                  <a:cxn ang="0">
                                    <a:pos x="18" y="230"/>
                                  </a:cxn>
                                  <a:cxn ang="0">
                                    <a:pos x="16" y="224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8" y="26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6" y="18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208" y="16"/>
                                  </a:cxn>
                                  <a:cxn ang="0">
                                    <a:pos x="208" y="16"/>
                                  </a:cxn>
                                  <a:cxn ang="0">
                                    <a:pos x="214" y="18"/>
                                  </a:cxn>
                                  <a:cxn ang="0">
                                    <a:pos x="220" y="20"/>
                                  </a:cxn>
                                  <a:cxn ang="0">
                                    <a:pos x="222" y="26"/>
                                  </a:cxn>
                                  <a:cxn ang="0">
                                    <a:pos x="224" y="32"/>
                                  </a:cxn>
                                  <a:cxn ang="0">
                                    <a:pos x="224" y="224"/>
                                  </a:cxn>
                                </a:cxnLst>
                                <a:rect l="0" t="0" r="r" b="b"/>
                                <a:pathLst>
                                  <a:path w="240" h="256">
                                    <a:moveTo>
                                      <a:pt x="208" y="0"/>
                                    </a:move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224"/>
                                    </a:lnTo>
                                    <a:lnTo>
                                      <a:pt x="0" y="224"/>
                                    </a:lnTo>
                                    <a:lnTo>
                                      <a:pt x="0" y="230"/>
                                    </a:lnTo>
                                    <a:lnTo>
                                      <a:pt x="2" y="236"/>
                                    </a:lnTo>
                                    <a:lnTo>
                                      <a:pt x="10" y="246"/>
                                    </a:lnTo>
                                    <a:lnTo>
                                      <a:pt x="20" y="254"/>
                                    </a:lnTo>
                                    <a:lnTo>
                                      <a:pt x="26" y="256"/>
                                    </a:lnTo>
                                    <a:lnTo>
                                      <a:pt x="32" y="256"/>
                                    </a:lnTo>
                                    <a:lnTo>
                                      <a:pt x="208" y="256"/>
                                    </a:lnTo>
                                    <a:lnTo>
                                      <a:pt x="208" y="256"/>
                                    </a:lnTo>
                                    <a:lnTo>
                                      <a:pt x="214" y="256"/>
                                    </a:lnTo>
                                    <a:lnTo>
                                      <a:pt x="220" y="254"/>
                                    </a:lnTo>
                                    <a:lnTo>
                                      <a:pt x="230" y="246"/>
                                    </a:lnTo>
                                    <a:lnTo>
                                      <a:pt x="238" y="236"/>
                                    </a:lnTo>
                                    <a:lnTo>
                                      <a:pt x="240" y="230"/>
                                    </a:lnTo>
                                    <a:lnTo>
                                      <a:pt x="240" y="224"/>
                                    </a:lnTo>
                                    <a:lnTo>
                                      <a:pt x="240" y="32"/>
                                    </a:lnTo>
                                    <a:lnTo>
                                      <a:pt x="240" y="32"/>
                                    </a:lnTo>
                                    <a:lnTo>
                                      <a:pt x="240" y="26"/>
                                    </a:lnTo>
                                    <a:lnTo>
                                      <a:pt x="238" y="20"/>
                                    </a:lnTo>
                                    <a:lnTo>
                                      <a:pt x="230" y="10"/>
                                    </a:lnTo>
                                    <a:lnTo>
                                      <a:pt x="220" y="2"/>
                                    </a:lnTo>
                                    <a:lnTo>
                                      <a:pt x="214" y="0"/>
                                    </a:lnTo>
                                    <a:lnTo>
                                      <a:pt x="208" y="0"/>
                                    </a:lnTo>
                                    <a:close/>
                                    <a:moveTo>
                                      <a:pt x="224" y="224"/>
                                    </a:moveTo>
                                    <a:lnTo>
                                      <a:pt x="224" y="224"/>
                                    </a:lnTo>
                                    <a:lnTo>
                                      <a:pt x="222" y="230"/>
                                    </a:lnTo>
                                    <a:lnTo>
                                      <a:pt x="220" y="236"/>
                                    </a:lnTo>
                                    <a:lnTo>
                                      <a:pt x="214" y="238"/>
                                    </a:lnTo>
                                    <a:lnTo>
                                      <a:pt x="208" y="240"/>
                                    </a:lnTo>
                                    <a:lnTo>
                                      <a:pt x="32" y="240"/>
                                    </a:lnTo>
                                    <a:lnTo>
                                      <a:pt x="32" y="240"/>
                                    </a:lnTo>
                                    <a:lnTo>
                                      <a:pt x="26" y="238"/>
                                    </a:lnTo>
                                    <a:lnTo>
                                      <a:pt x="20" y="236"/>
                                    </a:lnTo>
                                    <a:lnTo>
                                      <a:pt x="18" y="230"/>
                                    </a:lnTo>
                                    <a:lnTo>
                                      <a:pt x="16" y="224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8" y="26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6" y="18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208" y="16"/>
                                    </a:lnTo>
                                    <a:lnTo>
                                      <a:pt x="208" y="16"/>
                                    </a:lnTo>
                                    <a:lnTo>
                                      <a:pt x="214" y="18"/>
                                    </a:lnTo>
                                    <a:lnTo>
                                      <a:pt x="220" y="20"/>
                                    </a:lnTo>
                                    <a:lnTo>
                                      <a:pt x="222" y="26"/>
                                    </a:lnTo>
                                    <a:lnTo>
                                      <a:pt x="224" y="32"/>
                                    </a:lnTo>
                                    <a:lnTo>
                                      <a:pt x="224" y="22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3" name="Freeform 23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80884" y="8287426"/>
                                <a:ext cx="279400" cy="254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52"/>
                                  </a:cxn>
                                  <a:cxn ang="0">
                                    <a:pos x="0" y="152"/>
                                  </a:cxn>
                                  <a:cxn ang="0">
                                    <a:pos x="0" y="156"/>
                                  </a:cxn>
                                  <a:cxn ang="0">
                                    <a:pos x="2" y="158"/>
                                  </a:cxn>
                                  <a:cxn ang="0">
                                    <a:pos x="4" y="160"/>
                                  </a:cxn>
                                  <a:cxn ang="0">
                                    <a:pos x="8" y="160"/>
                                  </a:cxn>
                                  <a:cxn ang="0">
                                    <a:pos x="168" y="160"/>
                                  </a:cxn>
                                  <a:cxn ang="0">
                                    <a:pos x="168" y="160"/>
                                  </a:cxn>
                                  <a:cxn ang="0">
                                    <a:pos x="172" y="160"/>
                                  </a:cxn>
                                  <a:cxn ang="0">
                                    <a:pos x="174" y="158"/>
                                  </a:cxn>
                                  <a:cxn ang="0">
                                    <a:pos x="176" y="156"/>
                                  </a:cxn>
                                  <a:cxn ang="0">
                                    <a:pos x="176" y="152"/>
                                  </a:cxn>
                                  <a:cxn ang="0">
                                    <a:pos x="176" y="8"/>
                                  </a:cxn>
                                  <a:cxn ang="0">
                                    <a:pos x="176" y="8"/>
                                  </a:cxn>
                                  <a:cxn ang="0">
                                    <a:pos x="176" y="4"/>
                                  </a:cxn>
                                  <a:cxn ang="0">
                                    <a:pos x="174" y="2"/>
                                  </a:cxn>
                                  <a:cxn ang="0">
                                    <a:pos x="172" y="0"/>
                                  </a:cxn>
                                  <a:cxn ang="0">
                                    <a:pos x="168" y="0"/>
                                  </a:cxn>
                                  <a:cxn ang="0">
                                    <a:pos x="168" y="8"/>
                                  </a:cxn>
                                  <a:cxn ang="0">
                                    <a:pos x="168" y="118"/>
                                  </a:cxn>
                                  <a:cxn ang="0">
                                    <a:pos x="142" y="90"/>
                                  </a:cxn>
                                  <a:cxn ang="0">
                                    <a:pos x="142" y="90"/>
                                  </a:cxn>
                                  <a:cxn ang="0">
                                    <a:pos x="140" y="88"/>
                                  </a:cxn>
                                  <a:cxn ang="0">
                                    <a:pos x="136" y="88"/>
                                  </a:cxn>
                                  <a:cxn ang="0">
                                    <a:pos x="136" y="88"/>
                                  </a:cxn>
                                  <a:cxn ang="0">
                                    <a:pos x="132" y="88"/>
                                  </a:cxn>
                                  <a:cxn ang="0">
                                    <a:pos x="130" y="90"/>
                                  </a:cxn>
                                  <a:cxn ang="0">
                                    <a:pos x="110" y="114"/>
                                  </a:cxn>
                                  <a:cxn ang="0">
                                    <a:pos x="46" y="42"/>
                                  </a:cxn>
                                  <a:cxn ang="0">
                                    <a:pos x="46" y="42"/>
                                  </a:cxn>
                                  <a:cxn ang="0">
                                    <a:pos x="44" y="40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36" y="40"/>
                                  </a:cxn>
                                  <a:cxn ang="0">
                                    <a:pos x="34" y="42"/>
                                  </a:cxn>
                                  <a:cxn ang="0">
                                    <a:pos x="8" y="72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168" y="8"/>
                                  </a:cxn>
                                  <a:cxn ang="0">
                                    <a:pos x="8" y="84"/>
                                  </a:cxn>
                                  <a:cxn ang="0">
                                    <a:pos x="40" y="48"/>
                                  </a:cxn>
                                  <a:cxn ang="0">
                                    <a:pos x="104" y="122"/>
                                  </a:cxn>
                                  <a:cxn ang="0">
                                    <a:pos x="110" y="126"/>
                                  </a:cxn>
                                  <a:cxn ang="0">
                                    <a:pos x="132" y="152"/>
                                  </a:cxn>
                                  <a:cxn ang="0">
                                    <a:pos x="8" y="152"/>
                                  </a:cxn>
                                  <a:cxn ang="0">
                                    <a:pos x="8" y="84"/>
                                  </a:cxn>
                                  <a:cxn ang="0">
                                    <a:pos x="142" y="152"/>
                                  </a:cxn>
                                  <a:cxn ang="0">
                                    <a:pos x="114" y="120"/>
                                  </a:cxn>
                                  <a:cxn ang="0">
                                    <a:pos x="136" y="96"/>
                                  </a:cxn>
                                  <a:cxn ang="0">
                                    <a:pos x="168" y="132"/>
                                  </a:cxn>
                                  <a:cxn ang="0">
                                    <a:pos x="168" y="152"/>
                                  </a:cxn>
                                  <a:cxn ang="0">
                                    <a:pos x="142" y="152"/>
                                  </a:cxn>
                                </a:cxnLst>
                                <a:rect l="0" t="0" r="r" b="b"/>
                                <a:pathLst>
                                  <a:path w="176" h="160">
                                    <a:moveTo>
                                      <a:pt x="168" y="0"/>
                                    </a:move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52"/>
                                    </a:lnTo>
                                    <a:lnTo>
                                      <a:pt x="0" y="152"/>
                                    </a:lnTo>
                                    <a:lnTo>
                                      <a:pt x="0" y="156"/>
                                    </a:lnTo>
                                    <a:lnTo>
                                      <a:pt x="2" y="158"/>
                                    </a:lnTo>
                                    <a:lnTo>
                                      <a:pt x="4" y="160"/>
                                    </a:lnTo>
                                    <a:lnTo>
                                      <a:pt x="8" y="160"/>
                                    </a:lnTo>
                                    <a:lnTo>
                                      <a:pt x="168" y="160"/>
                                    </a:lnTo>
                                    <a:lnTo>
                                      <a:pt x="168" y="160"/>
                                    </a:lnTo>
                                    <a:lnTo>
                                      <a:pt x="172" y="160"/>
                                    </a:lnTo>
                                    <a:lnTo>
                                      <a:pt x="174" y="158"/>
                                    </a:lnTo>
                                    <a:lnTo>
                                      <a:pt x="176" y="156"/>
                                    </a:lnTo>
                                    <a:lnTo>
                                      <a:pt x="176" y="152"/>
                                    </a:lnTo>
                                    <a:lnTo>
                                      <a:pt x="176" y="8"/>
                                    </a:lnTo>
                                    <a:lnTo>
                                      <a:pt x="176" y="8"/>
                                    </a:lnTo>
                                    <a:lnTo>
                                      <a:pt x="176" y="4"/>
                                    </a:lnTo>
                                    <a:lnTo>
                                      <a:pt x="174" y="2"/>
                                    </a:lnTo>
                                    <a:lnTo>
                                      <a:pt x="172" y="0"/>
                                    </a:lnTo>
                                    <a:lnTo>
                                      <a:pt x="168" y="0"/>
                                    </a:lnTo>
                                    <a:close/>
                                    <a:moveTo>
                                      <a:pt x="168" y="8"/>
                                    </a:moveTo>
                                    <a:lnTo>
                                      <a:pt x="168" y="118"/>
                                    </a:lnTo>
                                    <a:lnTo>
                                      <a:pt x="142" y="90"/>
                                    </a:lnTo>
                                    <a:lnTo>
                                      <a:pt x="142" y="90"/>
                                    </a:lnTo>
                                    <a:lnTo>
                                      <a:pt x="140" y="88"/>
                                    </a:lnTo>
                                    <a:lnTo>
                                      <a:pt x="136" y="88"/>
                                    </a:lnTo>
                                    <a:lnTo>
                                      <a:pt x="136" y="88"/>
                                    </a:lnTo>
                                    <a:lnTo>
                                      <a:pt x="132" y="88"/>
                                    </a:lnTo>
                                    <a:lnTo>
                                      <a:pt x="130" y="90"/>
                                    </a:lnTo>
                                    <a:lnTo>
                                      <a:pt x="110" y="114"/>
                                    </a:lnTo>
                                    <a:lnTo>
                                      <a:pt x="46" y="42"/>
                                    </a:lnTo>
                                    <a:lnTo>
                                      <a:pt x="46" y="42"/>
                                    </a:lnTo>
                                    <a:lnTo>
                                      <a:pt x="44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36" y="40"/>
                                    </a:lnTo>
                                    <a:lnTo>
                                      <a:pt x="34" y="42"/>
                                    </a:lnTo>
                                    <a:lnTo>
                                      <a:pt x="8" y="7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168" y="8"/>
                                    </a:lnTo>
                                    <a:close/>
                                    <a:moveTo>
                                      <a:pt x="8" y="84"/>
                                    </a:moveTo>
                                    <a:lnTo>
                                      <a:pt x="40" y="48"/>
                                    </a:lnTo>
                                    <a:lnTo>
                                      <a:pt x="104" y="122"/>
                                    </a:lnTo>
                                    <a:lnTo>
                                      <a:pt x="110" y="126"/>
                                    </a:lnTo>
                                    <a:lnTo>
                                      <a:pt x="132" y="152"/>
                                    </a:lnTo>
                                    <a:lnTo>
                                      <a:pt x="8" y="152"/>
                                    </a:lnTo>
                                    <a:lnTo>
                                      <a:pt x="8" y="84"/>
                                    </a:lnTo>
                                    <a:close/>
                                    <a:moveTo>
                                      <a:pt x="142" y="152"/>
                                    </a:moveTo>
                                    <a:lnTo>
                                      <a:pt x="114" y="120"/>
                                    </a:lnTo>
                                    <a:lnTo>
                                      <a:pt x="136" y="96"/>
                                    </a:lnTo>
                                    <a:lnTo>
                                      <a:pt x="168" y="132"/>
                                    </a:lnTo>
                                    <a:lnTo>
                                      <a:pt x="168" y="152"/>
                                    </a:lnTo>
                                    <a:lnTo>
                                      <a:pt x="142" y="15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4" name="Freeform 23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633284" y="8325526"/>
                                <a:ext cx="76200" cy="76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4" y="48"/>
                                  </a:cxn>
                                  <a:cxn ang="0">
                                    <a:pos x="24" y="48"/>
                                  </a:cxn>
                                  <a:cxn ang="0">
                                    <a:pos x="34" y="46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6" y="34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46" y="14"/>
                                  </a:cxn>
                                  <a:cxn ang="0">
                                    <a:pos x="40" y="8"/>
                                  </a:cxn>
                                  <a:cxn ang="0">
                                    <a:pos x="34" y="2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8" y="40"/>
                                  </a:cxn>
                                  <a:cxn ang="0">
                                    <a:pos x="14" y="46"/>
                                  </a:cxn>
                                  <a:cxn ang="0">
                                    <a:pos x="24" y="4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30" y="10"/>
                                  </a:cxn>
                                  <a:cxn ang="0">
                                    <a:pos x="36" y="12"/>
                                  </a:cxn>
                                  <a:cxn ang="0">
                                    <a:pos x="38" y="18"/>
                                  </a:cxn>
                                  <a:cxn ang="0">
                                    <a:pos x="40" y="24"/>
                                  </a:cxn>
                                  <a:cxn ang="0">
                                    <a:pos x="40" y="24"/>
                                  </a:cxn>
                                  <a:cxn ang="0">
                                    <a:pos x="38" y="30"/>
                                  </a:cxn>
                                  <a:cxn ang="0">
                                    <a:pos x="36" y="36"/>
                                  </a:cxn>
                                  <a:cxn ang="0">
                                    <a:pos x="30" y="38"/>
                                  </a:cxn>
                                  <a:cxn ang="0">
                                    <a:pos x="24" y="40"/>
                                  </a:cxn>
                                  <a:cxn ang="0">
                                    <a:pos x="24" y="40"/>
                                  </a:cxn>
                                  <a:cxn ang="0">
                                    <a:pos x="18" y="38"/>
                                  </a:cxn>
                                  <a:cxn ang="0">
                                    <a:pos x="12" y="36"/>
                                  </a:cxn>
                                  <a:cxn ang="0">
                                    <a:pos x="10" y="30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10" y="18"/>
                                  </a:cxn>
                                  <a:cxn ang="0">
                                    <a:pos x="12" y="12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24" y="8"/>
                                  </a:cxn>
                                </a:cxnLst>
                                <a:rect l="0" t="0" r="r" b="b"/>
                                <a:pathLst>
                                  <a:path w="48" h="48">
                                    <a:moveTo>
                                      <a:pt x="24" y="48"/>
                                    </a:moveTo>
                                    <a:lnTo>
                                      <a:pt x="24" y="48"/>
                                    </a:lnTo>
                                    <a:lnTo>
                                      <a:pt x="34" y="46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6" y="3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6" y="14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8" y="40"/>
                                    </a:lnTo>
                                    <a:lnTo>
                                      <a:pt x="14" y="46"/>
                                    </a:lnTo>
                                    <a:lnTo>
                                      <a:pt x="24" y="48"/>
                                    </a:lnTo>
                                    <a:close/>
                                    <a:moveTo>
                                      <a:pt x="24" y="8"/>
                                    </a:moveTo>
                                    <a:lnTo>
                                      <a:pt x="24" y="8"/>
                                    </a:lnTo>
                                    <a:lnTo>
                                      <a:pt x="30" y="10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8" y="18"/>
                                    </a:lnTo>
                                    <a:lnTo>
                                      <a:pt x="40" y="24"/>
                                    </a:lnTo>
                                    <a:lnTo>
                                      <a:pt x="40" y="24"/>
                                    </a:lnTo>
                                    <a:lnTo>
                                      <a:pt x="38" y="30"/>
                                    </a:lnTo>
                                    <a:lnTo>
                                      <a:pt x="36" y="36"/>
                                    </a:lnTo>
                                    <a:lnTo>
                                      <a:pt x="30" y="38"/>
                                    </a:lnTo>
                                    <a:lnTo>
                                      <a:pt x="24" y="40"/>
                                    </a:lnTo>
                                    <a:lnTo>
                                      <a:pt x="24" y="40"/>
                                    </a:lnTo>
                                    <a:lnTo>
                                      <a:pt x="18" y="38"/>
                                    </a:lnTo>
                                    <a:lnTo>
                                      <a:pt x="12" y="36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10" y="18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24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55" name="Group 72"/>
                          <wpg:cNvGrpSpPr/>
                          <wpg:grpSpPr>
                            <a:xfrm>
                              <a:off x="1464837" y="8236626"/>
                              <a:ext cx="475199" cy="475199"/>
                              <a:chOff x="1464837" y="8236626"/>
                              <a:chExt cx="406400" cy="406400"/>
                            </a:xfrm>
                            <a:grpFill/>
                          </wpg:grpSpPr>
                          <wps:wsp>
                            <wps:cNvPr id="356" name="Freeform 24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464837" y="8236626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8" y="82"/>
                                  </a:cxn>
                                  <a:cxn ang="0">
                                    <a:pos x="168" y="54"/>
                                  </a:cxn>
                                  <a:cxn ang="0">
                                    <a:pos x="160" y="24"/>
                                  </a:cxn>
                                  <a:cxn ang="0">
                                    <a:pos x="136" y="2"/>
                                  </a:cxn>
                                  <a:cxn ang="0">
                                    <a:pos x="112" y="6"/>
                                  </a:cxn>
                                  <a:cxn ang="0">
                                    <a:pos x="102" y="38"/>
                                  </a:cxn>
                                  <a:cxn ang="0">
                                    <a:pos x="82" y="76"/>
                                  </a:cxn>
                                  <a:cxn ang="0">
                                    <a:pos x="64" y="86"/>
                                  </a:cxn>
                                  <a:cxn ang="0">
                                    <a:pos x="24" y="80"/>
                                  </a:cxn>
                                  <a:cxn ang="0">
                                    <a:pos x="2" y="94"/>
                                  </a:cxn>
                                  <a:cxn ang="0">
                                    <a:pos x="2" y="242"/>
                                  </a:cxn>
                                  <a:cxn ang="0">
                                    <a:pos x="48" y="256"/>
                                  </a:cxn>
                                  <a:cxn ang="0">
                                    <a:pos x="66" y="248"/>
                                  </a:cxn>
                                  <a:cxn ang="0">
                                    <a:pos x="70" y="242"/>
                                  </a:cxn>
                                  <a:cxn ang="0">
                                    <a:pos x="72" y="242"/>
                                  </a:cxn>
                                  <a:cxn ang="0">
                                    <a:pos x="136" y="256"/>
                                  </a:cxn>
                                  <a:cxn ang="0">
                                    <a:pos x="206" y="256"/>
                                  </a:cxn>
                                  <a:cxn ang="0">
                                    <a:pos x="224" y="240"/>
                                  </a:cxn>
                                  <a:cxn ang="0">
                                    <a:pos x="228" y="218"/>
                                  </a:cxn>
                                  <a:cxn ang="0">
                                    <a:pos x="242" y="198"/>
                                  </a:cxn>
                                  <a:cxn ang="0">
                                    <a:pos x="242" y="176"/>
                                  </a:cxn>
                                  <a:cxn ang="0">
                                    <a:pos x="252" y="144"/>
                                  </a:cxn>
                                  <a:cxn ang="0">
                                    <a:pos x="256" y="116"/>
                                  </a:cxn>
                                  <a:cxn ang="0">
                                    <a:pos x="256" y="112"/>
                                  </a:cxn>
                                  <a:cxn ang="0">
                                    <a:pos x="234" y="84"/>
                                  </a:cxn>
                                  <a:cxn ang="0">
                                    <a:pos x="54" y="238"/>
                                  </a:cxn>
                                  <a:cxn ang="0">
                                    <a:pos x="24" y="240"/>
                                  </a:cxn>
                                  <a:cxn ang="0">
                                    <a:pos x="16" y="232"/>
                                  </a:cxn>
                                  <a:cxn ang="0">
                                    <a:pos x="18" y="98"/>
                                  </a:cxn>
                                  <a:cxn ang="0">
                                    <a:pos x="48" y="96"/>
                                  </a:cxn>
                                  <a:cxn ang="0">
                                    <a:pos x="56" y="104"/>
                                  </a:cxn>
                                  <a:cxn ang="0">
                                    <a:pos x="240" y="120"/>
                                  </a:cxn>
                                  <a:cxn ang="0">
                                    <a:pos x="208" y="128"/>
                                  </a:cxn>
                                  <a:cxn ang="0">
                                    <a:pos x="204" y="132"/>
                                  </a:cxn>
                                  <a:cxn ang="0">
                                    <a:pos x="224" y="136"/>
                                  </a:cxn>
                                  <a:cxn ang="0">
                                    <a:pos x="236" y="150"/>
                                  </a:cxn>
                                  <a:cxn ang="0">
                                    <a:pos x="228" y="166"/>
                                  </a:cxn>
                                  <a:cxn ang="0">
                                    <a:pos x="198" y="170"/>
                                  </a:cxn>
                                  <a:cxn ang="0">
                                    <a:pos x="200" y="176"/>
                                  </a:cxn>
                                  <a:cxn ang="0">
                                    <a:pos x="226" y="182"/>
                                  </a:cxn>
                                  <a:cxn ang="0">
                                    <a:pos x="224" y="198"/>
                                  </a:cxn>
                                  <a:cxn ang="0">
                                    <a:pos x="192" y="208"/>
                                  </a:cxn>
                                  <a:cxn ang="0">
                                    <a:pos x="188" y="212"/>
                                  </a:cxn>
                                  <a:cxn ang="0">
                                    <a:pos x="204" y="216"/>
                                  </a:cxn>
                                  <a:cxn ang="0">
                                    <a:pos x="212" y="228"/>
                                  </a:cxn>
                                  <a:cxn ang="0">
                                    <a:pos x="206" y="238"/>
                                  </a:cxn>
                                  <a:cxn ang="0">
                                    <a:pos x="136" y="240"/>
                                  </a:cxn>
                                  <a:cxn ang="0">
                                    <a:pos x="70" y="226"/>
                                  </a:cxn>
                                  <a:cxn ang="0">
                                    <a:pos x="64" y="218"/>
                                  </a:cxn>
                                  <a:cxn ang="0">
                                    <a:pos x="70" y="100"/>
                                  </a:cxn>
                                  <a:cxn ang="0">
                                    <a:pos x="84" y="94"/>
                                  </a:cxn>
                                  <a:cxn ang="0">
                                    <a:pos x="114" y="56"/>
                                  </a:cxn>
                                  <a:cxn ang="0">
                                    <a:pos x="120" y="24"/>
                                  </a:cxn>
                                  <a:cxn ang="0">
                                    <a:pos x="128" y="16"/>
                                  </a:cxn>
                                  <a:cxn ang="0">
                                    <a:pos x="148" y="40"/>
                                  </a:cxn>
                                  <a:cxn ang="0">
                                    <a:pos x="150" y="74"/>
                                  </a:cxn>
                                  <a:cxn ang="0">
                                    <a:pos x="226" y="98"/>
                                  </a:cxn>
                                  <a:cxn ang="0">
                                    <a:pos x="238" y="106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234" y="84"/>
                                    </a:moveTo>
                                    <a:lnTo>
                                      <a:pt x="234" y="84"/>
                                    </a:lnTo>
                                    <a:lnTo>
                                      <a:pt x="224" y="82"/>
                                    </a:lnTo>
                                    <a:lnTo>
                                      <a:pt x="208" y="82"/>
                                    </a:lnTo>
                                    <a:lnTo>
                                      <a:pt x="166" y="80"/>
                                    </a:lnTo>
                                    <a:lnTo>
                                      <a:pt x="166" y="80"/>
                                    </a:lnTo>
                                    <a:lnTo>
                                      <a:pt x="168" y="68"/>
                                    </a:lnTo>
                                    <a:lnTo>
                                      <a:pt x="168" y="54"/>
                                    </a:lnTo>
                                    <a:lnTo>
                                      <a:pt x="168" y="54"/>
                                    </a:lnTo>
                                    <a:lnTo>
                                      <a:pt x="166" y="44"/>
                                    </a:lnTo>
                                    <a:lnTo>
                                      <a:pt x="164" y="34"/>
                                    </a:lnTo>
                                    <a:lnTo>
                                      <a:pt x="160" y="24"/>
                                    </a:lnTo>
                                    <a:lnTo>
                                      <a:pt x="154" y="16"/>
                                    </a:lnTo>
                                    <a:lnTo>
                                      <a:pt x="148" y="10"/>
                                    </a:lnTo>
                                    <a:lnTo>
                                      <a:pt x="142" y="4"/>
                                    </a:lnTo>
                                    <a:lnTo>
                                      <a:pt x="136" y="2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18" y="2"/>
                                    </a:lnTo>
                                    <a:lnTo>
                                      <a:pt x="112" y="6"/>
                                    </a:lnTo>
                                    <a:lnTo>
                                      <a:pt x="106" y="14"/>
                                    </a:lnTo>
                                    <a:lnTo>
                                      <a:pt x="104" y="24"/>
                                    </a:lnTo>
                                    <a:lnTo>
                                      <a:pt x="104" y="24"/>
                                    </a:lnTo>
                                    <a:lnTo>
                                      <a:pt x="102" y="38"/>
                                    </a:lnTo>
                                    <a:lnTo>
                                      <a:pt x="98" y="54"/>
                                    </a:lnTo>
                                    <a:lnTo>
                                      <a:pt x="94" y="62"/>
                                    </a:lnTo>
                                    <a:lnTo>
                                      <a:pt x="88" y="70"/>
                                    </a:lnTo>
                                    <a:lnTo>
                                      <a:pt x="82" y="76"/>
                                    </a:lnTo>
                                    <a:lnTo>
                                      <a:pt x="72" y="82"/>
                                    </a:lnTo>
                                    <a:lnTo>
                                      <a:pt x="72" y="82"/>
                                    </a:lnTo>
                                    <a:lnTo>
                                      <a:pt x="64" y="86"/>
                                    </a:lnTo>
                                    <a:lnTo>
                                      <a:pt x="64" y="86"/>
                                    </a:lnTo>
                                    <a:lnTo>
                                      <a:pt x="64" y="86"/>
                                    </a:lnTo>
                                    <a:lnTo>
                                      <a:pt x="56" y="82"/>
                                    </a:lnTo>
                                    <a:lnTo>
                                      <a:pt x="48" y="80"/>
                                    </a:lnTo>
                                    <a:lnTo>
                                      <a:pt x="24" y="80"/>
                                    </a:lnTo>
                                    <a:lnTo>
                                      <a:pt x="24" y="80"/>
                                    </a:lnTo>
                                    <a:lnTo>
                                      <a:pt x="14" y="82"/>
                                    </a:lnTo>
                                    <a:lnTo>
                                      <a:pt x="8" y="88"/>
                                    </a:lnTo>
                                    <a:lnTo>
                                      <a:pt x="2" y="94"/>
                                    </a:lnTo>
                                    <a:lnTo>
                                      <a:pt x="0" y="104"/>
                                    </a:lnTo>
                                    <a:lnTo>
                                      <a:pt x="0" y="232"/>
                                    </a:lnTo>
                                    <a:lnTo>
                                      <a:pt x="0" y="232"/>
                                    </a:lnTo>
                                    <a:lnTo>
                                      <a:pt x="2" y="242"/>
                                    </a:lnTo>
                                    <a:lnTo>
                                      <a:pt x="8" y="248"/>
                                    </a:lnTo>
                                    <a:lnTo>
                                      <a:pt x="14" y="254"/>
                                    </a:lnTo>
                                    <a:lnTo>
                                      <a:pt x="24" y="256"/>
                                    </a:lnTo>
                                    <a:lnTo>
                                      <a:pt x="48" y="256"/>
                                    </a:lnTo>
                                    <a:lnTo>
                                      <a:pt x="48" y="256"/>
                                    </a:lnTo>
                                    <a:lnTo>
                                      <a:pt x="54" y="254"/>
                                    </a:lnTo>
                                    <a:lnTo>
                                      <a:pt x="60" y="252"/>
                                    </a:lnTo>
                                    <a:lnTo>
                                      <a:pt x="66" y="248"/>
                                    </a:lnTo>
                                    <a:lnTo>
                                      <a:pt x="70" y="242"/>
                                    </a:lnTo>
                                    <a:lnTo>
                                      <a:pt x="70" y="242"/>
                                    </a:lnTo>
                                    <a:lnTo>
                                      <a:pt x="70" y="242"/>
                                    </a:lnTo>
                                    <a:lnTo>
                                      <a:pt x="70" y="242"/>
                                    </a:lnTo>
                                    <a:lnTo>
                                      <a:pt x="72" y="242"/>
                                    </a:lnTo>
                                    <a:lnTo>
                                      <a:pt x="72" y="242"/>
                                    </a:lnTo>
                                    <a:lnTo>
                                      <a:pt x="72" y="242"/>
                                    </a:lnTo>
                                    <a:lnTo>
                                      <a:pt x="72" y="242"/>
                                    </a:lnTo>
                                    <a:lnTo>
                                      <a:pt x="104" y="250"/>
                                    </a:lnTo>
                                    <a:lnTo>
                                      <a:pt x="104" y="250"/>
                                    </a:lnTo>
                                    <a:lnTo>
                                      <a:pt x="122" y="254"/>
                                    </a:lnTo>
                                    <a:lnTo>
                                      <a:pt x="136" y="256"/>
                                    </a:lnTo>
                                    <a:lnTo>
                                      <a:pt x="152" y="256"/>
                                    </a:lnTo>
                                    <a:lnTo>
                                      <a:pt x="196" y="256"/>
                                    </a:lnTo>
                                    <a:lnTo>
                                      <a:pt x="196" y="256"/>
                                    </a:lnTo>
                                    <a:lnTo>
                                      <a:pt x="206" y="256"/>
                                    </a:lnTo>
                                    <a:lnTo>
                                      <a:pt x="214" y="252"/>
                                    </a:lnTo>
                                    <a:lnTo>
                                      <a:pt x="220" y="248"/>
                                    </a:lnTo>
                                    <a:lnTo>
                                      <a:pt x="224" y="240"/>
                                    </a:lnTo>
                                    <a:lnTo>
                                      <a:pt x="224" y="240"/>
                                    </a:lnTo>
                                    <a:lnTo>
                                      <a:pt x="228" y="232"/>
                                    </a:lnTo>
                                    <a:lnTo>
                                      <a:pt x="228" y="232"/>
                                    </a:lnTo>
                                    <a:lnTo>
                                      <a:pt x="230" y="226"/>
                                    </a:lnTo>
                                    <a:lnTo>
                                      <a:pt x="228" y="218"/>
                                    </a:lnTo>
                                    <a:lnTo>
                                      <a:pt x="228" y="218"/>
                                    </a:lnTo>
                                    <a:lnTo>
                                      <a:pt x="234" y="212"/>
                                    </a:lnTo>
                                    <a:lnTo>
                                      <a:pt x="238" y="208"/>
                                    </a:lnTo>
                                    <a:lnTo>
                                      <a:pt x="242" y="198"/>
                                    </a:lnTo>
                                    <a:lnTo>
                                      <a:pt x="242" y="198"/>
                                    </a:lnTo>
                                    <a:lnTo>
                                      <a:pt x="244" y="184"/>
                                    </a:lnTo>
                                    <a:lnTo>
                                      <a:pt x="242" y="176"/>
                                    </a:lnTo>
                                    <a:lnTo>
                                      <a:pt x="242" y="176"/>
                                    </a:lnTo>
                                    <a:lnTo>
                                      <a:pt x="248" y="166"/>
                                    </a:lnTo>
                                    <a:lnTo>
                                      <a:pt x="252" y="154"/>
                                    </a:lnTo>
                                    <a:lnTo>
                                      <a:pt x="252" y="154"/>
                                    </a:lnTo>
                                    <a:lnTo>
                                      <a:pt x="252" y="144"/>
                                    </a:lnTo>
                                    <a:lnTo>
                                      <a:pt x="248" y="134"/>
                                    </a:lnTo>
                                    <a:lnTo>
                                      <a:pt x="248" y="134"/>
                                    </a:lnTo>
                                    <a:lnTo>
                                      <a:pt x="254" y="126"/>
                                    </a:lnTo>
                                    <a:lnTo>
                                      <a:pt x="256" y="116"/>
                                    </a:lnTo>
                                    <a:lnTo>
                                      <a:pt x="256" y="116"/>
                                    </a:lnTo>
                                    <a:lnTo>
                                      <a:pt x="256" y="116"/>
                                    </a:lnTo>
                                    <a:lnTo>
                                      <a:pt x="256" y="112"/>
                                    </a:lnTo>
                                    <a:lnTo>
                                      <a:pt x="256" y="112"/>
                                    </a:lnTo>
                                    <a:lnTo>
                                      <a:pt x="254" y="104"/>
                                    </a:lnTo>
                                    <a:lnTo>
                                      <a:pt x="250" y="96"/>
                                    </a:lnTo>
                                    <a:lnTo>
                                      <a:pt x="244" y="88"/>
                                    </a:lnTo>
                                    <a:lnTo>
                                      <a:pt x="234" y="84"/>
                                    </a:lnTo>
                                    <a:close/>
                                    <a:moveTo>
                                      <a:pt x="56" y="232"/>
                                    </a:moveTo>
                                    <a:lnTo>
                                      <a:pt x="56" y="232"/>
                                    </a:lnTo>
                                    <a:lnTo>
                                      <a:pt x="56" y="236"/>
                                    </a:lnTo>
                                    <a:lnTo>
                                      <a:pt x="54" y="238"/>
                                    </a:lnTo>
                                    <a:lnTo>
                                      <a:pt x="52" y="240"/>
                                    </a:lnTo>
                                    <a:lnTo>
                                      <a:pt x="48" y="240"/>
                                    </a:lnTo>
                                    <a:lnTo>
                                      <a:pt x="24" y="240"/>
                                    </a:lnTo>
                                    <a:lnTo>
                                      <a:pt x="24" y="240"/>
                                    </a:lnTo>
                                    <a:lnTo>
                                      <a:pt x="20" y="240"/>
                                    </a:lnTo>
                                    <a:lnTo>
                                      <a:pt x="18" y="238"/>
                                    </a:lnTo>
                                    <a:lnTo>
                                      <a:pt x="16" y="236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6" y="104"/>
                                    </a:lnTo>
                                    <a:lnTo>
                                      <a:pt x="16" y="104"/>
                                    </a:lnTo>
                                    <a:lnTo>
                                      <a:pt x="16" y="100"/>
                                    </a:lnTo>
                                    <a:lnTo>
                                      <a:pt x="18" y="98"/>
                                    </a:lnTo>
                                    <a:lnTo>
                                      <a:pt x="20" y="96"/>
                                    </a:lnTo>
                                    <a:lnTo>
                                      <a:pt x="24" y="96"/>
                                    </a:lnTo>
                                    <a:lnTo>
                                      <a:pt x="48" y="96"/>
                                    </a:lnTo>
                                    <a:lnTo>
                                      <a:pt x="48" y="96"/>
                                    </a:lnTo>
                                    <a:lnTo>
                                      <a:pt x="52" y="96"/>
                                    </a:lnTo>
                                    <a:lnTo>
                                      <a:pt x="54" y="98"/>
                                    </a:lnTo>
                                    <a:lnTo>
                                      <a:pt x="56" y="100"/>
                                    </a:lnTo>
                                    <a:lnTo>
                                      <a:pt x="56" y="104"/>
                                    </a:lnTo>
                                    <a:lnTo>
                                      <a:pt x="56" y="232"/>
                                    </a:lnTo>
                                    <a:close/>
                                    <a:moveTo>
                                      <a:pt x="240" y="116"/>
                                    </a:moveTo>
                                    <a:lnTo>
                                      <a:pt x="240" y="116"/>
                                    </a:lnTo>
                                    <a:lnTo>
                                      <a:pt x="240" y="120"/>
                                    </a:lnTo>
                                    <a:lnTo>
                                      <a:pt x="238" y="124"/>
                                    </a:lnTo>
                                    <a:lnTo>
                                      <a:pt x="232" y="126"/>
                                    </a:lnTo>
                                    <a:lnTo>
                                      <a:pt x="224" y="128"/>
                                    </a:lnTo>
                                    <a:lnTo>
                                      <a:pt x="208" y="128"/>
                                    </a:lnTo>
                                    <a:lnTo>
                                      <a:pt x="208" y="128"/>
                                    </a:lnTo>
                                    <a:lnTo>
                                      <a:pt x="206" y="130"/>
                                    </a:lnTo>
                                    <a:lnTo>
                                      <a:pt x="204" y="132"/>
                                    </a:lnTo>
                                    <a:lnTo>
                                      <a:pt x="204" y="132"/>
                                    </a:lnTo>
                                    <a:lnTo>
                                      <a:pt x="206" y="134"/>
                                    </a:lnTo>
                                    <a:lnTo>
                                      <a:pt x="208" y="136"/>
                                    </a:lnTo>
                                    <a:lnTo>
                                      <a:pt x="224" y="136"/>
                                    </a:lnTo>
                                    <a:lnTo>
                                      <a:pt x="224" y="136"/>
                                    </a:lnTo>
                                    <a:lnTo>
                                      <a:pt x="230" y="138"/>
                                    </a:lnTo>
                                    <a:lnTo>
                                      <a:pt x="234" y="142"/>
                                    </a:lnTo>
                                    <a:lnTo>
                                      <a:pt x="236" y="146"/>
                                    </a:lnTo>
                                    <a:lnTo>
                                      <a:pt x="236" y="150"/>
                                    </a:lnTo>
                                    <a:lnTo>
                                      <a:pt x="236" y="150"/>
                                    </a:lnTo>
                                    <a:lnTo>
                                      <a:pt x="236" y="156"/>
                                    </a:lnTo>
                                    <a:lnTo>
                                      <a:pt x="232" y="162"/>
                                    </a:lnTo>
                                    <a:lnTo>
                                      <a:pt x="228" y="166"/>
                                    </a:lnTo>
                                    <a:lnTo>
                                      <a:pt x="220" y="168"/>
                                    </a:lnTo>
                                    <a:lnTo>
                                      <a:pt x="200" y="168"/>
                                    </a:lnTo>
                                    <a:lnTo>
                                      <a:pt x="200" y="168"/>
                                    </a:lnTo>
                                    <a:lnTo>
                                      <a:pt x="198" y="170"/>
                                    </a:lnTo>
                                    <a:lnTo>
                                      <a:pt x="196" y="172"/>
                                    </a:lnTo>
                                    <a:lnTo>
                                      <a:pt x="196" y="172"/>
                                    </a:lnTo>
                                    <a:lnTo>
                                      <a:pt x="198" y="174"/>
                                    </a:lnTo>
                                    <a:lnTo>
                                      <a:pt x="200" y="176"/>
                                    </a:lnTo>
                                    <a:lnTo>
                                      <a:pt x="216" y="176"/>
                                    </a:lnTo>
                                    <a:lnTo>
                                      <a:pt x="216" y="176"/>
                                    </a:lnTo>
                                    <a:lnTo>
                                      <a:pt x="224" y="178"/>
                                    </a:lnTo>
                                    <a:lnTo>
                                      <a:pt x="226" y="182"/>
                                    </a:lnTo>
                                    <a:lnTo>
                                      <a:pt x="228" y="188"/>
                                    </a:lnTo>
                                    <a:lnTo>
                                      <a:pt x="226" y="192"/>
                                    </a:lnTo>
                                    <a:lnTo>
                                      <a:pt x="226" y="192"/>
                                    </a:lnTo>
                                    <a:lnTo>
                                      <a:pt x="224" y="198"/>
                                    </a:lnTo>
                                    <a:lnTo>
                                      <a:pt x="220" y="204"/>
                                    </a:lnTo>
                                    <a:lnTo>
                                      <a:pt x="216" y="206"/>
                                    </a:lnTo>
                                    <a:lnTo>
                                      <a:pt x="206" y="208"/>
                                    </a:lnTo>
                                    <a:lnTo>
                                      <a:pt x="192" y="208"/>
                                    </a:lnTo>
                                    <a:lnTo>
                                      <a:pt x="192" y="208"/>
                                    </a:lnTo>
                                    <a:lnTo>
                                      <a:pt x="190" y="210"/>
                                    </a:lnTo>
                                    <a:lnTo>
                                      <a:pt x="188" y="212"/>
                                    </a:lnTo>
                                    <a:lnTo>
                                      <a:pt x="188" y="212"/>
                                    </a:lnTo>
                                    <a:lnTo>
                                      <a:pt x="190" y="214"/>
                                    </a:lnTo>
                                    <a:lnTo>
                                      <a:pt x="192" y="216"/>
                                    </a:lnTo>
                                    <a:lnTo>
                                      <a:pt x="204" y="216"/>
                                    </a:lnTo>
                                    <a:lnTo>
                                      <a:pt x="204" y="216"/>
                                    </a:lnTo>
                                    <a:lnTo>
                                      <a:pt x="210" y="218"/>
                                    </a:lnTo>
                                    <a:lnTo>
                                      <a:pt x="212" y="220"/>
                                    </a:lnTo>
                                    <a:lnTo>
                                      <a:pt x="214" y="224"/>
                                    </a:lnTo>
                                    <a:lnTo>
                                      <a:pt x="212" y="228"/>
                                    </a:lnTo>
                                    <a:lnTo>
                                      <a:pt x="212" y="228"/>
                                    </a:lnTo>
                                    <a:lnTo>
                                      <a:pt x="210" y="234"/>
                                    </a:lnTo>
                                    <a:lnTo>
                                      <a:pt x="210" y="234"/>
                                    </a:lnTo>
                                    <a:lnTo>
                                      <a:pt x="206" y="238"/>
                                    </a:lnTo>
                                    <a:lnTo>
                                      <a:pt x="196" y="240"/>
                                    </a:lnTo>
                                    <a:lnTo>
                                      <a:pt x="152" y="240"/>
                                    </a:lnTo>
                                    <a:lnTo>
                                      <a:pt x="152" y="240"/>
                                    </a:lnTo>
                                    <a:lnTo>
                                      <a:pt x="136" y="240"/>
                                    </a:lnTo>
                                    <a:lnTo>
                                      <a:pt x="122" y="238"/>
                                    </a:lnTo>
                                    <a:lnTo>
                                      <a:pt x="108" y="234"/>
                                    </a:lnTo>
                                    <a:lnTo>
                                      <a:pt x="108" y="234"/>
                                    </a:lnTo>
                                    <a:lnTo>
                                      <a:pt x="70" y="226"/>
                                    </a:lnTo>
                                    <a:lnTo>
                                      <a:pt x="70" y="226"/>
                                    </a:lnTo>
                                    <a:lnTo>
                                      <a:pt x="68" y="224"/>
                                    </a:lnTo>
                                    <a:lnTo>
                                      <a:pt x="66" y="222"/>
                                    </a:lnTo>
                                    <a:lnTo>
                                      <a:pt x="64" y="218"/>
                                    </a:lnTo>
                                    <a:lnTo>
                                      <a:pt x="64" y="108"/>
                                    </a:lnTo>
                                    <a:lnTo>
                                      <a:pt x="64" y="108"/>
                                    </a:lnTo>
                                    <a:lnTo>
                                      <a:pt x="66" y="104"/>
                                    </a:lnTo>
                                    <a:lnTo>
                                      <a:pt x="70" y="100"/>
                                    </a:lnTo>
                                    <a:lnTo>
                                      <a:pt x="70" y="100"/>
                                    </a:lnTo>
                                    <a:lnTo>
                                      <a:pt x="72" y="100"/>
                                    </a:lnTo>
                                    <a:lnTo>
                                      <a:pt x="72" y="100"/>
                                    </a:lnTo>
                                    <a:lnTo>
                                      <a:pt x="84" y="94"/>
                                    </a:lnTo>
                                    <a:lnTo>
                                      <a:pt x="94" y="86"/>
                                    </a:lnTo>
                                    <a:lnTo>
                                      <a:pt x="104" y="76"/>
                                    </a:lnTo>
                                    <a:lnTo>
                                      <a:pt x="110" y="66"/>
                                    </a:lnTo>
                                    <a:lnTo>
                                      <a:pt x="114" y="56"/>
                                    </a:lnTo>
                                    <a:lnTo>
                                      <a:pt x="118" y="46"/>
                                    </a:lnTo>
                                    <a:lnTo>
                                      <a:pt x="120" y="34"/>
                                    </a:lnTo>
                                    <a:lnTo>
                                      <a:pt x="120" y="24"/>
                                    </a:lnTo>
                                    <a:lnTo>
                                      <a:pt x="120" y="24"/>
                                    </a:lnTo>
                                    <a:lnTo>
                                      <a:pt x="122" y="18"/>
                                    </a:lnTo>
                                    <a:lnTo>
                                      <a:pt x="124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32" y="16"/>
                                    </a:lnTo>
                                    <a:lnTo>
                                      <a:pt x="136" y="18"/>
                                    </a:lnTo>
                                    <a:lnTo>
                                      <a:pt x="142" y="28"/>
                                    </a:lnTo>
                                    <a:lnTo>
                                      <a:pt x="148" y="40"/>
                                    </a:lnTo>
                                    <a:lnTo>
                                      <a:pt x="150" y="46"/>
                                    </a:lnTo>
                                    <a:lnTo>
                                      <a:pt x="152" y="54"/>
                                    </a:lnTo>
                                    <a:lnTo>
                                      <a:pt x="152" y="54"/>
                                    </a:lnTo>
                                    <a:lnTo>
                                      <a:pt x="150" y="74"/>
                                    </a:lnTo>
                                    <a:lnTo>
                                      <a:pt x="144" y="96"/>
                                    </a:lnTo>
                                    <a:lnTo>
                                      <a:pt x="144" y="96"/>
                                    </a:lnTo>
                                    <a:lnTo>
                                      <a:pt x="214" y="96"/>
                                    </a:lnTo>
                                    <a:lnTo>
                                      <a:pt x="226" y="98"/>
                                    </a:lnTo>
                                    <a:lnTo>
                                      <a:pt x="230" y="98"/>
                                    </a:lnTo>
                                    <a:lnTo>
                                      <a:pt x="230" y="98"/>
                                    </a:lnTo>
                                    <a:lnTo>
                                      <a:pt x="236" y="102"/>
                                    </a:lnTo>
                                    <a:lnTo>
                                      <a:pt x="238" y="106"/>
                                    </a:lnTo>
                                    <a:lnTo>
                                      <a:pt x="240" y="112"/>
                                    </a:lnTo>
                                    <a:lnTo>
                                      <a:pt x="240" y="112"/>
                                    </a:lnTo>
                                    <a:lnTo>
                                      <a:pt x="240" y="1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7" name="Freeform 244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502937" y="8566826"/>
                                <a:ext cx="38100" cy="381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4" y="20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0" y="4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0" y="14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14" y="10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2" y="16"/>
                                  </a:cxn>
                                </a:cxnLst>
                                <a:rect l="0" t="0" r="r" b="b"/>
                                <a:pathLst>
                                  <a:path w="24" h="24">
                                    <a:moveTo>
                                      <a:pt x="12" y="0"/>
                                    </a:move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4" y="20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12" y="24"/>
                                    </a:lnTo>
                                    <a:lnTo>
                                      <a:pt x="12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0" y="4"/>
                                    </a:lnTo>
                                    <a:lnTo>
                                      <a:pt x="16" y="0"/>
                                    </a:lnTo>
                                    <a:lnTo>
                                      <a:pt x="12" y="0"/>
                                    </a:lnTo>
                                    <a:close/>
                                    <a:moveTo>
                                      <a:pt x="12" y="16"/>
                                    </a:moveTo>
                                    <a:lnTo>
                                      <a:pt x="12" y="16"/>
                                    </a:lnTo>
                                    <a:lnTo>
                                      <a:pt x="10" y="14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12" y="8"/>
                                    </a:lnTo>
                                    <a:lnTo>
                                      <a:pt x="12" y="8"/>
                                    </a:lnTo>
                                    <a:lnTo>
                                      <a:pt x="14" y="10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2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8" name="Freeform 245"/>
                            <wps:cNvSpPr/>
                            <wps:spPr bwMode="auto">
                              <a:xfrm>
                                <a:off x="1502937" y="8566826"/>
                                <a:ext cx="38100" cy="381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4" y="20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0" y="4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2" y="0"/>
                                  </a:cxn>
                                </a:cxnLst>
                                <a:rect l="0" t="0" r="r" b="b"/>
                                <a:pathLst>
                                  <a:path w="24" h="24">
                                    <a:moveTo>
                                      <a:pt x="12" y="0"/>
                                    </a:move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4" y="20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12" y="24"/>
                                    </a:lnTo>
                                    <a:lnTo>
                                      <a:pt x="12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0" y="4"/>
                                    </a:lnTo>
                                    <a:lnTo>
                                      <a:pt x="16" y="0"/>
                                    </a:lnTo>
                                    <a:lnTo>
                                      <a:pt x="12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59" name="Freeform 246"/>
                            <wps:cNvSpPr/>
                            <wps:spPr bwMode="auto">
                              <a:xfrm>
                                <a:off x="1515637" y="8579526"/>
                                <a:ext cx="127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6" y="2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6" y="6"/>
                                  </a:cxn>
                                  <a:cxn ang="0">
                                    <a:pos x="4" y="8"/>
                                  </a:cxn>
                                </a:cxnLst>
                                <a:rect l="0" t="0" r="r" b="b"/>
                                <a:pathLst>
                                  <a:path w="8" h="8">
                                    <a:moveTo>
                                      <a:pt x="4" y="8"/>
                                    </a:moveTo>
                                    <a:lnTo>
                                      <a:pt x="4" y="8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6" y="2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6" y="6"/>
                                    </a:lnTo>
                                    <a:lnTo>
                                      <a:pt x="4" y="8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60" name="Group 77"/>
                          <wpg:cNvGrpSpPr/>
                          <wpg:grpSpPr>
                            <a:xfrm>
                              <a:off x="2444943" y="9187046"/>
                              <a:ext cx="415800" cy="475200"/>
                              <a:chOff x="2444936" y="9187023"/>
                              <a:chExt cx="355600" cy="406400"/>
                            </a:xfrm>
                            <a:grpFill/>
                          </wpg:grpSpPr>
                          <wps:wsp>
                            <wps:cNvPr id="361" name="Freeform 78"/>
                            <wps:cNvSpPr/>
                            <wps:spPr bwMode="auto">
                              <a:xfrm>
                                <a:off x="2724336" y="95045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2" name="Freeform 79"/>
                            <wps:cNvSpPr/>
                            <wps:spPr bwMode="auto">
                              <a:xfrm>
                                <a:off x="2724336" y="95045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3" name="Freeform 80"/>
                            <wps:cNvSpPr/>
                            <wps:spPr bwMode="auto">
                              <a:xfrm>
                                <a:off x="2724336" y="94283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4" name="Freeform 81"/>
                            <wps:cNvSpPr/>
                            <wps:spPr bwMode="auto">
                              <a:xfrm>
                                <a:off x="2724336" y="94283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5" name="Freeform 82"/>
                            <wps:cNvSpPr/>
                            <wps:spPr bwMode="auto">
                              <a:xfrm>
                                <a:off x="2724336" y="93521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6" name="Freeform 83"/>
                            <wps:cNvSpPr/>
                            <wps:spPr bwMode="auto">
                              <a:xfrm>
                                <a:off x="2724336" y="9352123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67" name="Freeform 14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44936" y="9187023"/>
                                <a:ext cx="3556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72" y="4"/>
                                  </a:cxn>
                                  <a:cxn ang="0">
                                    <a:pos x="10" y="28"/>
                                  </a:cxn>
                                  <a:cxn ang="0">
                                    <a:pos x="0" y="204"/>
                                  </a:cxn>
                                  <a:cxn ang="0">
                                    <a:pos x="10" y="228"/>
                                  </a:cxn>
                                  <a:cxn ang="0">
                                    <a:pos x="72" y="252"/>
                                  </a:cxn>
                                  <a:cxn ang="0">
                                    <a:pos x="132" y="256"/>
                                  </a:cxn>
                                  <a:cxn ang="0">
                                    <a:pos x="202" y="236"/>
                                  </a:cxn>
                                  <a:cxn ang="0">
                                    <a:pos x="224" y="204"/>
                                  </a:cxn>
                                  <a:cxn ang="0">
                                    <a:pos x="222" y="40"/>
                                  </a:cxn>
                                  <a:cxn ang="0">
                                    <a:pos x="172" y="8"/>
                                  </a:cxn>
                                  <a:cxn ang="0">
                                    <a:pos x="208" y="204"/>
                                  </a:cxn>
                                  <a:cxn ang="0">
                                    <a:pos x="192" y="224"/>
                                  </a:cxn>
                                  <a:cxn ang="0">
                                    <a:pos x="132" y="240"/>
                                  </a:cxn>
                                  <a:cxn ang="0">
                                    <a:pos x="74" y="238"/>
                                  </a:cxn>
                                  <a:cxn ang="0">
                                    <a:pos x="24" y="218"/>
                                  </a:cxn>
                                  <a:cxn ang="0">
                                    <a:pos x="16" y="174"/>
                                  </a:cxn>
                                  <a:cxn ang="0">
                                    <a:pos x="56" y="194"/>
                                  </a:cxn>
                                  <a:cxn ang="0">
                                    <a:pos x="142" y="198"/>
                                  </a:cxn>
                                  <a:cxn ang="0">
                                    <a:pos x="200" y="180"/>
                                  </a:cxn>
                                  <a:cxn ang="0">
                                    <a:pos x="208" y="156"/>
                                  </a:cxn>
                                  <a:cxn ang="0">
                                    <a:pos x="206" y="164"/>
                                  </a:cxn>
                                  <a:cxn ang="0">
                                    <a:pos x="166" y="186"/>
                                  </a:cxn>
                                  <a:cxn ang="0">
                                    <a:pos x="112" y="192"/>
                                  </a:cxn>
                                  <a:cxn ang="0">
                                    <a:pos x="44" y="182"/>
                                  </a:cxn>
                                  <a:cxn ang="0">
                                    <a:pos x="16" y="156"/>
                                  </a:cxn>
                                  <a:cxn ang="0">
                                    <a:pos x="16" y="126"/>
                                  </a:cxn>
                                  <a:cxn ang="0">
                                    <a:pos x="44" y="142"/>
                                  </a:cxn>
                                  <a:cxn ang="0">
                                    <a:pos x="112" y="152"/>
                                  </a:cxn>
                                  <a:cxn ang="0">
                                    <a:pos x="192" y="138"/>
                                  </a:cxn>
                                  <a:cxn ang="0">
                                    <a:pos x="208" y="108"/>
                                  </a:cxn>
                                  <a:cxn ang="0">
                                    <a:pos x="208" y="108"/>
                                  </a:cxn>
                                  <a:cxn ang="0">
                                    <a:pos x="180" y="134"/>
                                  </a:cxn>
                                  <a:cxn ang="0">
                                    <a:pos x="112" y="144"/>
                                  </a:cxn>
                                  <a:cxn ang="0">
                                    <a:pos x="58" y="138"/>
                                  </a:cxn>
                                  <a:cxn ang="0">
                                    <a:pos x="18" y="116"/>
                                  </a:cxn>
                                  <a:cxn ang="0">
                                    <a:pos x="16" y="108"/>
                                  </a:cxn>
                                  <a:cxn ang="0">
                                    <a:pos x="34" y="90"/>
                                  </a:cxn>
                                  <a:cxn ang="0">
                                    <a:pos x="112" y="104"/>
                                  </a:cxn>
                                  <a:cxn ang="0">
                                    <a:pos x="200" y="86"/>
                                  </a:cxn>
                                  <a:cxn ang="0">
                                    <a:pos x="112" y="88"/>
                                  </a:cxn>
                                  <a:cxn ang="0">
                                    <a:pos x="44" y="78"/>
                                  </a:cxn>
                                  <a:cxn ang="0">
                                    <a:pos x="16" y="52"/>
                                  </a:cxn>
                                  <a:cxn ang="0">
                                    <a:pos x="32" y="32"/>
                                  </a:cxn>
                                  <a:cxn ang="0">
                                    <a:pos x="92" y="16"/>
                                  </a:cxn>
                                  <a:cxn ang="0">
                                    <a:pos x="150" y="18"/>
                                  </a:cxn>
                                  <a:cxn ang="0">
                                    <a:pos x="200" y="38"/>
                                  </a:cxn>
                                  <a:cxn ang="0">
                                    <a:pos x="206" y="60"/>
                                  </a:cxn>
                                  <a:cxn ang="0">
                                    <a:pos x="166" y="82"/>
                                  </a:cxn>
                                </a:cxnLst>
                                <a:rect l="0" t="0" r="r" b="b"/>
                                <a:pathLst>
                                  <a:path w="224" h="256">
                                    <a:moveTo>
                                      <a:pt x="112" y="0"/>
                                    </a:moveTo>
                                    <a:lnTo>
                                      <a:pt x="112" y="0"/>
                                    </a:lnTo>
                                    <a:lnTo>
                                      <a:pt x="92" y="0"/>
                                    </a:lnTo>
                                    <a:lnTo>
                                      <a:pt x="72" y="4"/>
                                    </a:lnTo>
                                    <a:lnTo>
                                      <a:pt x="52" y="8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22" y="20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2" y="40"/>
                                    </a:lnTo>
                                    <a:lnTo>
                                      <a:pt x="0" y="46"/>
                                    </a:lnTo>
                                    <a:lnTo>
                                      <a:pt x="0" y="52"/>
                                    </a:lnTo>
                                    <a:lnTo>
                                      <a:pt x="0" y="204"/>
                                    </a:lnTo>
                                    <a:lnTo>
                                      <a:pt x="0" y="204"/>
                                    </a:lnTo>
                                    <a:lnTo>
                                      <a:pt x="0" y="210"/>
                                    </a:lnTo>
                                    <a:lnTo>
                                      <a:pt x="2" y="216"/>
                                    </a:lnTo>
                                    <a:lnTo>
                                      <a:pt x="10" y="228"/>
                                    </a:lnTo>
                                    <a:lnTo>
                                      <a:pt x="22" y="236"/>
                                    </a:lnTo>
                                    <a:lnTo>
                                      <a:pt x="36" y="244"/>
                                    </a:lnTo>
                                    <a:lnTo>
                                      <a:pt x="52" y="248"/>
                                    </a:lnTo>
                                    <a:lnTo>
                                      <a:pt x="72" y="252"/>
                                    </a:lnTo>
                                    <a:lnTo>
                                      <a:pt x="92" y="256"/>
                                    </a:lnTo>
                                    <a:lnTo>
                                      <a:pt x="112" y="256"/>
                                    </a:lnTo>
                                    <a:lnTo>
                                      <a:pt x="112" y="256"/>
                                    </a:lnTo>
                                    <a:lnTo>
                                      <a:pt x="132" y="256"/>
                                    </a:lnTo>
                                    <a:lnTo>
                                      <a:pt x="152" y="252"/>
                                    </a:lnTo>
                                    <a:lnTo>
                                      <a:pt x="172" y="248"/>
                                    </a:lnTo>
                                    <a:lnTo>
                                      <a:pt x="188" y="244"/>
                                    </a:lnTo>
                                    <a:lnTo>
                                      <a:pt x="202" y="236"/>
                                    </a:lnTo>
                                    <a:lnTo>
                                      <a:pt x="214" y="228"/>
                                    </a:lnTo>
                                    <a:lnTo>
                                      <a:pt x="222" y="216"/>
                                    </a:lnTo>
                                    <a:lnTo>
                                      <a:pt x="224" y="210"/>
                                    </a:lnTo>
                                    <a:lnTo>
                                      <a:pt x="224" y="204"/>
                                    </a:lnTo>
                                    <a:lnTo>
                                      <a:pt x="224" y="52"/>
                                    </a:lnTo>
                                    <a:lnTo>
                                      <a:pt x="224" y="52"/>
                                    </a:lnTo>
                                    <a:lnTo>
                                      <a:pt x="224" y="46"/>
                                    </a:lnTo>
                                    <a:lnTo>
                                      <a:pt x="222" y="40"/>
                                    </a:lnTo>
                                    <a:lnTo>
                                      <a:pt x="214" y="28"/>
                                    </a:lnTo>
                                    <a:lnTo>
                                      <a:pt x="202" y="20"/>
                                    </a:lnTo>
                                    <a:lnTo>
                                      <a:pt x="188" y="12"/>
                                    </a:lnTo>
                                    <a:lnTo>
                                      <a:pt x="172" y="8"/>
                                    </a:lnTo>
                                    <a:lnTo>
                                      <a:pt x="152" y="4"/>
                                    </a:lnTo>
                                    <a:lnTo>
                                      <a:pt x="132" y="0"/>
                                    </a:lnTo>
                                    <a:lnTo>
                                      <a:pt x="112" y="0"/>
                                    </a:lnTo>
                                    <a:close/>
                                    <a:moveTo>
                                      <a:pt x="208" y="204"/>
                                    </a:moveTo>
                                    <a:lnTo>
                                      <a:pt x="208" y="204"/>
                                    </a:lnTo>
                                    <a:lnTo>
                                      <a:pt x="206" y="212"/>
                                    </a:lnTo>
                                    <a:lnTo>
                                      <a:pt x="200" y="218"/>
                                    </a:lnTo>
                                    <a:lnTo>
                                      <a:pt x="192" y="224"/>
                                    </a:lnTo>
                                    <a:lnTo>
                                      <a:pt x="180" y="230"/>
                                    </a:lnTo>
                                    <a:lnTo>
                                      <a:pt x="166" y="234"/>
                                    </a:lnTo>
                                    <a:lnTo>
                                      <a:pt x="150" y="238"/>
                                    </a:lnTo>
                                    <a:lnTo>
                                      <a:pt x="132" y="240"/>
                                    </a:lnTo>
                                    <a:lnTo>
                                      <a:pt x="112" y="240"/>
                                    </a:lnTo>
                                    <a:lnTo>
                                      <a:pt x="112" y="240"/>
                                    </a:lnTo>
                                    <a:lnTo>
                                      <a:pt x="92" y="240"/>
                                    </a:lnTo>
                                    <a:lnTo>
                                      <a:pt x="74" y="238"/>
                                    </a:lnTo>
                                    <a:lnTo>
                                      <a:pt x="58" y="234"/>
                                    </a:lnTo>
                                    <a:lnTo>
                                      <a:pt x="44" y="230"/>
                                    </a:lnTo>
                                    <a:lnTo>
                                      <a:pt x="32" y="224"/>
                                    </a:lnTo>
                                    <a:lnTo>
                                      <a:pt x="24" y="218"/>
                                    </a:lnTo>
                                    <a:lnTo>
                                      <a:pt x="18" y="212"/>
                                    </a:lnTo>
                                    <a:lnTo>
                                      <a:pt x="16" y="204"/>
                                    </a:lnTo>
                                    <a:lnTo>
                                      <a:pt x="16" y="174"/>
                                    </a:lnTo>
                                    <a:lnTo>
                                      <a:pt x="16" y="174"/>
                                    </a:lnTo>
                                    <a:lnTo>
                                      <a:pt x="24" y="180"/>
                                    </a:lnTo>
                                    <a:lnTo>
                                      <a:pt x="32" y="186"/>
                                    </a:lnTo>
                                    <a:lnTo>
                                      <a:pt x="44" y="190"/>
                                    </a:lnTo>
                                    <a:lnTo>
                                      <a:pt x="56" y="194"/>
                                    </a:lnTo>
                                    <a:lnTo>
                                      <a:pt x="82" y="198"/>
                                    </a:lnTo>
                                    <a:lnTo>
                                      <a:pt x="112" y="200"/>
                                    </a:lnTo>
                                    <a:lnTo>
                                      <a:pt x="112" y="200"/>
                                    </a:lnTo>
                                    <a:lnTo>
                                      <a:pt x="142" y="198"/>
                                    </a:lnTo>
                                    <a:lnTo>
                                      <a:pt x="168" y="194"/>
                                    </a:lnTo>
                                    <a:lnTo>
                                      <a:pt x="180" y="190"/>
                                    </a:lnTo>
                                    <a:lnTo>
                                      <a:pt x="192" y="186"/>
                                    </a:lnTo>
                                    <a:lnTo>
                                      <a:pt x="200" y="180"/>
                                    </a:lnTo>
                                    <a:lnTo>
                                      <a:pt x="208" y="174"/>
                                    </a:lnTo>
                                    <a:lnTo>
                                      <a:pt x="208" y="204"/>
                                    </a:lnTo>
                                    <a:close/>
                                    <a:moveTo>
                                      <a:pt x="208" y="156"/>
                                    </a:moveTo>
                                    <a:lnTo>
                                      <a:pt x="208" y="156"/>
                                    </a:lnTo>
                                    <a:lnTo>
                                      <a:pt x="208" y="156"/>
                                    </a:lnTo>
                                    <a:lnTo>
                                      <a:pt x="208" y="156"/>
                                    </a:lnTo>
                                    <a:lnTo>
                                      <a:pt x="208" y="156"/>
                                    </a:lnTo>
                                    <a:lnTo>
                                      <a:pt x="206" y="164"/>
                                    </a:lnTo>
                                    <a:lnTo>
                                      <a:pt x="200" y="170"/>
                                    </a:lnTo>
                                    <a:lnTo>
                                      <a:pt x="192" y="176"/>
                                    </a:lnTo>
                                    <a:lnTo>
                                      <a:pt x="180" y="182"/>
                                    </a:lnTo>
                                    <a:lnTo>
                                      <a:pt x="166" y="186"/>
                                    </a:lnTo>
                                    <a:lnTo>
                                      <a:pt x="150" y="190"/>
                                    </a:lnTo>
                                    <a:lnTo>
                                      <a:pt x="132" y="192"/>
                                    </a:lnTo>
                                    <a:lnTo>
                                      <a:pt x="112" y="192"/>
                                    </a:lnTo>
                                    <a:lnTo>
                                      <a:pt x="112" y="192"/>
                                    </a:lnTo>
                                    <a:lnTo>
                                      <a:pt x="92" y="192"/>
                                    </a:lnTo>
                                    <a:lnTo>
                                      <a:pt x="74" y="190"/>
                                    </a:lnTo>
                                    <a:lnTo>
                                      <a:pt x="58" y="186"/>
                                    </a:lnTo>
                                    <a:lnTo>
                                      <a:pt x="44" y="182"/>
                                    </a:lnTo>
                                    <a:lnTo>
                                      <a:pt x="32" y="176"/>
                                    </a:lnTo>
                                    <a:lnTo>
                                      <a:pt x="24" y="170"/>
                                    </a:lnTo>
                                    <a:lnTo>
                                      <a:pt x="18" y="164"/>
                                    </a:lnTo>
                                    <a:lnTo>
                                      <a:pt x="16" y="156"/>
                                    </a:lnTo>
                                    <a:lnTo>
                                      <a:pt x="16" y="156"/>
                                    </a:lnTo>
                                    <a:lnTo>
                                      <a:pt x="16" y="156"/>
                                    </a:lnTo>
                                    <a:lnTo>
                                      <a:pt x="16" y="156"/>
                                    </a:lnTo>
                                    <a:lnTo>
                                      <a:pt x="16" y="126"/>
                                    </a:lnTo>
                                    <a:lnTo>
                                      <a:pt x="16" y="126"/>
                                    </a:lnTo>
                                    <a:lnTo>
                                      <a:pt x="24" y="132"/>
                                    </a:lnTo>
                                    <a:lnTo>
                                      <a:pt x="32" y="138"/>
                                    </a:lnTo>
                                    <a:lnTo>
                                      <a:pt x="44" y="142"/>
                                    </a:lnTo>
                                    <a:lnTo>
                                      <a:pt x="56" y="146"/>
                                    </a:lnTo>
                                    <a:lnTo>
                                      <a:pt x="82" y="150"/>
                                    </a:lnTo>
                                    <a:lnTo>
                                      <a:pt x="112" y="152"/>
                                    </a:lnTo>
                                    <a:lnTo>
                                      <a:pt x="112" y="152"/>
                                    </a:lnTo>
                                    <a:lnTo>
                                      <a:pt x="142" y="150"/>
                                    </a:lnTo>
                                    <a:lnTo>
                                      <a:pt x="168" y="146"/>
                                    </a:lnTo>
                                    <a:lnTo>
                                      <a:pt x="180" y="142"/>
                                    </a:lnTo>
                                    <a:lnTo>
                                      <a:pt x="192" y="138"/>
                                    </a:lnTo>
                                    <a:lnTo>
                                      <a:pt x="200" y="132"/>
                                    </a:lnTo>
                                    <a:lnTo>
                                      <a:pt x="208" y="126"/>
                                    </a:lnTo>
                                    <a:lnTo>
                                      <a:pt x="208" y="156"/>
                                    </a:lnTo>
                                    <a:close/>
                                    <a:moveTo>
                                      <a:pt x="208" y="108"/>
                                    </a:moveTo>
                                    <a:lnTo>
                                      <a:pt x="208" y="108"/>
                                    </a:lnTo>
                                    <a:lnTo>
                                      <a:pt x="208" y="108"/>
                                    </a:lnTo>
                                    <a:lnTo>
                                      <a:pt x="208" y="108"/>
                                    </a:lnTo>
                                    <a:lnTo>
                                      <a:pt x="208" y="108"/>
                                    </a:lnTo>
                                    <a:lnTo>
                                      <a:pt x="206" y="116"/>
                                    </a:lnTo>
                                    <a:lnTo>
                                      <a:pt x="200" y="122"/>
                                    </a:lnTo>
                                    <a:lnTo>
                                      <a:pt x="192" y="128"/>
                                    </a:lnTo>
                                    <a:lnTo>
                                      <a:pt x="180" y="134"/>
                                    </a:lnTo>
                                    <a:lnTo>
                                      <a:pt x="166" y="138"/>
                                    </a:lnTo>
                                    <a:lnTo>
                                      <a:pt x="150" y="142"/>
                                    </a:lnTo>
                                    <a:lnTo>
                                      <a:pt x="132" y="144"/>
                                    </a:lnTo>
                                    <a:lnTo>
                                      <a:pt x="112" y="144"/>
                                    </a:lnTo>
                                    <a:lnTo>
                                      <a:pt x="112" y="144"/>
                                    </a:lnTo>
                                    <a:lnTo>
                                      <a:pt x="92" y="144"/>
                                    </a:lnTo>
                                    <a:lnTo>
                                      <a:pt x="74" y="142"/>
                                    </a:lnTo>
                                    <a:lnTo>
                                      <a:pt x="58" y="138"/>
                                    </a:lnTo>
                                    <a:lnTo>
                                      <a:pt x="44" y="134"/>
                                    </a:lnTo>
                                    <a:lnTo>
                                      <a:pt x="32" y="128"/>
                                    </a:lnTo>
                                    <a:lnTo>
                                      <a:pt x="24" y="122"/>
                                    </a:lnTo>
                                    <a:lnTo>
                                      <a:pt x="18" y="116"/>
                                    </a:lnTo>
                                    <a:lnTo>
                                      <a:pt x="16" y="108"/>
                                    </a:lnTo>
                                    <a:lnTo>
                                      <a:pt x="16" y="108"/>
                                    </a:lnTo>
                                    <a:lnTo>
                                      <a:pt x="16" y="108"/>
                                    </a:lnTo>
                                    <a:lnTo>
                                      <a:pt x="16" y="108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24" y="86"/>
                                    </a:lnTo>
                                    <a:lnTo>
                                      <a:pt x="34" y="90"/>
                                    </a:lnTo>
                                    <a:lnTo>
                                      <a:pt x="58" y="98"/>
                                    </a:lnTo>
                                    <a:lnTo>
                                      <a:pt x="84" y="102"/>
                                    </a:lnTo>
                                    <a:lnTo>
                                      <a:pt x="112" y="104"/>
                                    </a:lnTo>
                                    <a:lnTo>
                                      <a:pt x="112" y="104"/>
                                    </a:lnTo>
                                    <a:lnTo>
                                      <a:pt x="140" y="102"/>
                                    </a:lnTo>
                                    <a:lnTo>
                                      <a:pt x="166" y="98"/>
                                    </a:lnTo>
                                    <a:lnTo>
                                      <a:pt x="190" y="90"/>
                                    </a:lnTo>
                                    <a:lnTo>
                                      <a:pt x="200" y="86"/>
                                    </a:lnTo>
                                    <a:lnTo>
                                      <a:pt x="208" y="80"/>
                                    </a:lnTo>
                                    <a:lnTo>
                                      <a:pt x="208" y="108"/>
                                    </a:lnTo>
                                    <a:close/>
                                    <a:moveTo>
                                      <a:pt x="112" y="88"/>
                                    </a:moveTo>
                                    <a:lnTo>
                                      <a:pt x="112" y="88"/>
                                    </a:lnTo>
                                    <a:lnTo>
                                      <a:pt x="92" y="88"/>
                                    </a:lnTo>
                                    <a:lnTo>
                                      <a:pt x="74" y="86"/>
                                    </a:lnTo>
                                    <a:lnTo>
                                      <a:pt x="58" y="82"/>
                                    </a:lnTo>
                                    <a:lnTo>
                                      <a:pt x="44" y="78"/>
                                    </a:lnTo>
                                    <a:lnTo>
                                      <a:pt x="32" y="72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18" y="60"/>
                                    </a:lnTo>
                                    <a:lnTo>
                                      <a:pt x="16" y="52"/>
                                    </a:lnTo>
                                    <a:lnTo>
                                      <a:pt x="16" y="52"/>
                                    </a:lnTo>
                                    <a:lnTo>
                                      <a:pt x="18" y="44"/>
                                    </a:lnTo>
                                    <a:lnTo>
                                      <a:pt x="24" y="38"/>
                                    </a:lnTo>
                                    <a:lnTo>
                                      <a:pt x="32" y="32"/>
                                    </a:lnTo>
                                    <a:lnTo>
                                      <a:pt x="44" y="26"/>
                                    </a:lnTo>
                                    <a:lnTo>
                                      <a:pt x="58" y="22"/>
                                    </a:lnTo>
                                    <a:lnTo>
                                      <a:pt x="74" y="18"/>
                                    </a:lnTo>
                                    <a:lnTo>
                                      <a:pt x="92" y="16"/>
                                    </a:lnTo>
                                    <a:lnTo>
                                      <a:pt x="112" y="16"/>
                                    </a:lnTo>
                                    <a:lnTo>
                                      <a:pt x="112" y="16"/>
                                    </a:lnTo>
                                    <a:lnTo>
                                      <a:pt x="132" y="16"/>
                                    </a:lnTo>
                                    <a:lnTo>
                                      <a:pt x="150" y="18"/>
                                    </a:lnTo>
                                    <a:lnTo>
                                      <a:pt x="166" y="22"/>
                                    </a:lnTo>
                                    <a:lnTo>
                                      <a:pt x="180" y="26"/>
                                    </a:lnTo>
                                    <a:lnTo>
                                      <a:pt x="192" y="32"/>
                                    </a:lnTo>
                                    <a:lnTo>
                                      <a:pt x="200" y="38"/>
                                    </a:lnTo>
                                    <a:lnTo>
                                      <a:pt x="206" y="44"/>
                                    </a:lnTo>
                                    <a:lnTo>
                                      <a:pt x="208" y="52"/>
                                    </a:lnTo>
                                    <a:lnTo>
                                      <a:pt x="208" y="52"/>
                                    </a:lnTo>
                                    <a:lnTo>
                                      <a:pt x="206" y="60"/>
                                    </a:lnTo>
                                    <a:lnTo>
                                      <a:pt x="200" y="66"/>
                                    </a:lnTo>
                                    <a:lnTo>
                                      <a:pt x="192" y="72"/>
                                    </a:lnTo>
                                    <a:lnTo>
                                      <a:pt x="180" y="78"/>
                                    </a:lnTo>
                                    <a:lnTo>
                                      <a:pt x="166" y="82"/>
                                    </a:lnTo>
                                    <a:lnTo>
                                      <a:pt x="150" y="86"/>
                                    </a:lnTo>
                                    <a:lnTo>
                                      <a:pt x="132" y="88"/>
                                    </a:lnTo>
                                    <a:lnTo>
                                      <a:pt x="112" y="8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68" name="Group 85"/>
                          <wpg:cNvGrpSpPr/>
                          <wpg:grpSpPr>
                            <a:xfrm>
                              <a:off x="5229315" y="8206946"/>
                              <a:ext cx="475200" cy="475200"/>
                              <a:chOff x="5229302" y="8206926"/>
                              <a:chExt cx="406400" cy="406400"/>
                            </a:xfrm>
                            <a:grpFill/>
                          </wpg:grpSpPr>
                          <wps:wsp>
                            <wps:cNvPr id="369" name="Freeform 11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407102" y="8410126"/>
                                <a:ext cx="63500" cy="63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" y="40"/>
                                  </a:cxn>
                                  <a:cxn ang="0">
                                    <a:pos x="20" y="40"/>
                                  </a:cxn>
                                  <a:cxn ang="0">
                                    <a:pos x="28" y="38"/>
                                  </a:cxn>
                                  <a:cxn ang="0">
                                    <a:pos x="34" y="34"/>
                                  </a:cxn>
                                  <a:cxn ang="0">
                                    <a:pos x="38" y="28"/>
                                  </a:cxn>
                                  <a:cxn ang="0">
                                    <a:pos x="40" y="20"/>
                                  </a:cxn>
                                  <a:cxn ang="0">
                                    <a:pos x="40" y="20"/>
                                  </a:cxn>
                                  <a:cxn ang="0">
                                    <a:pos x="38" y="12"/>
                                  </a:cxn>
                                  <a:cxn ang="0">
                                    <a:pos x="34" y="6"/>
                                  </a:cxn>
                                  <a:cxn ang="0">
                                    <a:pos x="28" y="2"/>
                                  </a:cxn>
                                  <a:cxn ang="0">
                                    <a:pos x="20" y="0"/>
                                  </a:cxn>
                                  <a:cxn ang="0">
                                    <a:pos x="20" y="0"/>
                                  </a:cxn>
                                  <a:cxn ang="0">
                                    <a:pos x="12" y="2"/>
                                  </a:cxn>
                                  <a:cxn ang="0">
                                    <a:pos x="6" y="6"/>
                                  </a:cxn>
                                  <a:cxn ang="0">
                                    <a:pos x="2" y="12"/>
                                  </a:cxn>
                                  <a:cxn ang="0">
                                    <a:pos x="0" y="20"/>
                                  </a:cxn>
                                  <a:cxn ang="0">
                                    <a:pos x="0" y="20"/>
                                  </a:cxn>
                                  <a:cxn ang="0">
                                    <a:pos x="2" y="28"/>
                                  </a:cxn>
                                  <a:cxn ang="0">
                                    <a:pos x="6" y="34"/>
                                  </a:cxn>
                                  <a:cxn ang="0">
                                    <a:pos x="12" y="38"/>
                                  </a:cxn>
                                  <a:cxn ang="0">
                                    <a:pos x="20" y="40"/>
                                  </a:cxn>
                                  <a:cxn ang="0">
                                    <a:pos x="20" y="8"/>
                                  </a:cxn>
                                  <a:cxn ang="0">
                                    <a:pos x="20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8" y="12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32" y="24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24" y="32"/>
                                  </a:cxn>
                                  <a:cxn ang="0">
                                    <a:pos x="20" y="32"/>
                                  </a:cxn>
                                  <a:cxn ang="0">
                                    <a:pos x="20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2" y="28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20" y="8"/>
                                  </a:cxn>
                                </a:cxnLst>
                                <a:rect l="0" t="0" r="r" b="b"/>
                                <a:pathLst>
                                  <a:path w="40" h="40">
                                    <a:moveTo>
                                      <a:pt x="20" y="40"/>
                                    </a:moveTo>
                                    <a:lnTo>
                                      <a:pt x="20" y="40"/>
                                    </a:lnTo>
                                    <a:lnTo>
                                      <a:pt x="28" y="38"/>
                                    </a:lnTo>
                                    <a:lnTo>
                                      <a:pt x="34" y="34"/>
                                    </a:lnTo>
                                    <a:lnTo>
                                      <a:pt x="38" y="28"/>
                                    </a:lnTo>
                                    <a:lnTo>
                                      <a:pt x="40" y="20"/>
                                    </a:lnTo>
                                    <a:lnTo>
                                      <a:pt x="40" y="20"/>
                                    </a:lnTo>
                                    <a:lnTo>
                                      <a:pt x="38" y="12"/>
                                    </a:lnTo>
                                    <a:lnTo>
                                      <a:pt x="34" y="6"/>
                                    </a:lnTo>
                                    <a:lnTo>
                                      <a:pt x="28" y="2"/>
                                    </a:lnTo>
                                    <a:lnTo>
                                      <a:pt x="20" y="0"/>
                                    </a:lnTo>
                                    <a:lnTo>
                                      <a:pt x="20" y="0"/>
                                    </a:lnTo>
                                    <a:lnTo>
                                      <a:pt x="12" y="2"/>
                                    </a:lnTo>
                                    <a:lnTo>
                                      <a:pt x="6" y="6"/>
                                    </a:lnTo>
                                    <a:lnTo>
                                      <a:pt x="2" y="12"/>
                                    </a:lnTo>
                                    <a:lnTo>
                                      <a:pt x="0" y="20"/>
                                    </a:lnTo>
                                    <a:lnTo>
                                      <a:pt x="0" y="20"/>
                                    </a:lnTo>
                                    <a:lnTo>
                                      <a:pt x="2" y="28"/>
                                    </a:lnTo>
                                    <a:lnTo>
                                      <a:pt x="6" y="34"/>
                                    </a:lnTo>
                                    <a:lnTo>
                                      <a:pt x="12" y="38"/>
                                    </a:lnTo>
                                    <a:lnTo>
                                      <a:pt x="20" y="40"/>
                                    </a:lnTo>
                                    <a:close/>
                                    <a:moveTo>
                                      <a:pt x="20" y="8"/>
                                    </a:moveTo>
                                    <a:lnTo>
                                      <a:pt x="20" y="8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24" y="32"/>
                                    </a:lnTo>
                                    <a:lnTo>
                                      <a:pt x="20" y="32"/>
                                    </a:lnTo>
                                    <a:lnTo>
                                      <a:pt x="20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2" y="28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20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0" name="Freeform 11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572202" y="8206926"/>
                                <a:ext cx="63500" cy="63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" y="0"/>
                                  </a:cxn>
                                  <a:cxn ang="0">
                                    <a:pos x="20" y="0"/>
                                  </a:cxn>
                                  <a:cxn ang="0">
                                    <a:pos x="12" y="2"/>
                                  </a:cxn>
                                  <a:cxn ang="0">
                                    <a:pos x="6" y="6"/>
                                  </a:cxn>
                                  <a:cxn ang="0">
                                    <a:pos x="2" y="12"/>
                                  </a:cxn>
                                  <a:cxn ang="0">
                                    <a:pos x="0" y="20"/>
                                  </a:cxn>
                                  <a:cxn ang="0">
                                    <a:pos x="0" y="20"/>
                                  </a:cxn>
                                  <a:cxn ang="0">
                                    <a:pos x="2" y="28"/>
                                  </a:cxn>
                                  <a:cxn ang="0">
                                    <a:pos x="6" y="34"/>
                                  </a:cxn>
                                  <a:cxn ang="0">
                                    <a:pos x="12" y="38"/>
                                  </a:cxn>
                                  <a:cxn ang="0">
                                    <a:pos x="20" y="40"/>
                                  </a:cxn>
                                  <a:cxn ang="0">
                                    <a:pos x="20" y="40"/>
                                  </a:cxn>
                                  <a:cxn ang="0">
                                    <a:pos x="28" y="38"/>
                                  </a:cxn>
                                  <a:cxn ang="0">
                                    <a:pos x="34" y="34"/>
                                  </a:cxn>
                                  <a:cxn ang="0">
                                    <a:pos x="38" y="28"/>
                                  </a:cxn>
                                  <a:cxn ang="0">
                                    <a:pos x="40" y="20"/>
                                  </a:cxn>
                                  <a:cxn ang="0">
                                    <a:pos x="40" y="20"/>
                                  </a:cxn>
                                  <a:cxn ang="0">
                                    <a:pos x="38" y="12"/>
                                  </a:cxn>
                                  <a:cxn ang="0">
                                    <a:pos x="34" y="6"/>
                                  </a:cxn>
                                  <a:cxn ang="0">
                                    <a:pos x="28" y="2"/>
                                  </a:cxn>
                                  <a:cxn ang="0">
                                    <a:pos x="20" y="0"/>
                                  </a:cxn>
                                  <a:cxn ang="0">
                                    <a:pos x="20" y="32"/>
                                  </a:cxn>
                                  <a:cxn ang="0">
                                    <a:pos x="20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2" y="28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20" y="8"/>
                                  </a:cxn>
                                  <a:cxn ang="0">
                                    <a:pos x="20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8" y="12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32" y="24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24" y="32"/>
                                  </a:cxn>
                                  <a:cxn ang="0">
                                    <a:pos x="20" y="32"/>
                                  </a:cxn>
                                </a:cxnLst>
                                <a:rect l="0" t="0" r="r" b="b"/>
                                <a:pathLst>
                                  <a:path w="40" h="40">
                                    <a:moveTo>
                                      <a:pt x="20" y="0"/>
                                    </a:moveTo>
                                    <a:lnTo>
                                      <a:pt x="20" y="0"/>
                                    </a:lnTo>
                                    <a:lnTo>
                                      <a:pt x="12" y="2"/>
                                    </a:lnTo>
                                    <a:lnTo>
                                      <a:pt x="6" y="6"/>
                                    </a:lnTo>
                                    <a:lnTo>
                                      <a:pt x="2" y="12"/>
                                    </a:lnTo>
                                    <a:lnTo>
                                      <a:pt x="0" y="20"/>
                                    </a:lnTo>
                                    <a:lnTo>
                                      <a:pt x="0" y="20"/>
                                    </a:lnTo>
                                    <a:lnTo>
                                      <a:pt x="2" y="28"/>
                                    </a:lnTo>
                                    <a:lnTo>
                                      <a:pt x="6" y="34"/>
                                    </a:lnTo>
                                    <a:lnTo>
                                      <a:pt x="12" y="38"/>
                                    </a:lnTo>
                                    <a:lnTo>
                                      <a:pt x="20" y="40"/>
                                    </a:lnTo>
                                    <a:lnTo>
                                      <a:pt x="20" y="40"/>
                                    </a:lnTo>
                                    <a:lnTo>
                                      <a:pt x="28" y="38"/>
                                    </a:lnTo>
                                    <a:lnTo>
                                      <a:pt x="34" y="34"/>
                                    </a:lnTo>
                                    <a:lnTo>
                                      <a:pt x="38" y="28"/>
                                    </a:lnTo>
                                    <a:lnTo>
                                      <a:pt x="40" y="20"/>
                                    </a:lnTo>
                                    <a:lnTo>
                                      <a:pt x="40" y="20"/>
                                    </a:lnTo>
                                    <a:lnTo>
                                      <a:pt x="38" y="12"/>
                                    </a:lnTo>
                                    <a:lnTo>
                                      <a:pt x="34" y="6"/>
                                    </a:lnTo>
                                    <a:lnTo>
                                      <a:pt x="28" y="2"/>
                                    </a:lnTo>
                                    <a:lnTo>
                                      <a:pt x="20" y="0"/>
                                    </a:lnTo>
                                    <a:close/>
                                    <a:moveTo>
                                      <a:pt x="20" y="32"/>
                                    </a:moveTo>
                                    <a:lnTo>
                                      <a:pt x="20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2" y="28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20" y="8"/>
                                    </a:lnTo>
                                    <a:lnTo>
                                      <a:pt x="20" y="8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8" y="12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24" y="32"/>
                                    </a:lnTo>
                                    <a:lnTo>
                                      <a:pt x="20" y="3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1" name="Freeform 11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30902" y="8397426"/>
                                <a:ext cx="50800" cy="508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0" y="16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2" y="22"/>
                                  </a:cxn>
                                  <a:cxn ang="0">
                                    <a:pos x="4" y="28"/>
                                  </a:cxn>
                                  <a:cxn ang="0">
                                    <a:pos x="10" y="30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22" y="30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30" y="22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0" y="10"/>
                                  </a:cxn>
                                  <a:cxn ang="0">
                                    <a:pos x="28" y="4"/>
                                  </a:cxn>
                                  <a:cxn ang="0">
                                    <a:pos x="22" y="2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2" y="10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20" y="8"/>
                                  </a:cxn>
                                  <a:cxn ang="0">
                                    <a:pos x="22" y="10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24" y="20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20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0" y="22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16" y="8"/>
                                  </a:cxn>
                                </a:cxnLst>
                                <a:rect l="0" t="0" r="r" b="b"/>
                                <a:pathLst>
                                  <a:path w="32" h="32">
                                    <a:moveTo>
                                      <a:pt x="0" y="16"/>
                                    </a:moveTo>
                                    <a:lnTo>
                                      <a:pt x="0" y="16"/>
                                    </a:lnTo>
                                    <a:lnTo>
                                      <a:pt x="2" y="22"/>
                                    </a:lnTo>
                                    <a:lnTo>
                                      <a:pt x="4" y="28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22" y="30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30" y="22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0" y="10"/>
                                    </a:lnTo>
                                    <a:lnTo>
                                      <a:pt x="28" y="4"/>
                                    </a:lnTo>
                                    <a:lnTo>
                                      <a:pt x="22" y="2"/>
                                    </a:lnTo>
                                    <a:lnTo>
                                      <a:pt x="16" y="0"/>
                                    </a:lnTo>
                                    <a:lnTo>
                                      <a:pt x="16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2" y="10"/>
                                    </a:lnTo>
                                    <a:lnTo>
                                      <a:pt x="0" y="16"/>
                                    </a:lnTo>
                                    <a:close/>
                                    <a:moveTo>
                                      <a:pt x="16" y="8"/>
                                    </a:moveTo>
                                    <a:lnTo>
                                      <a:pt x="16" y="8"/>
                                    </a:lnTo>
                                    <a:lnTo>
                                      <a:pt x="20" y="8"/>
                                    </a:lnTo>
                                    <a:lnTo>
                                      <a:pt x="22" y="10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4" y="20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20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2" y="24"/>
                                    </a:lnTo>
                                    <a:lnTo>
                                      <a:pt x="10" y="22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12" y="8"/>
                                    </a:lnTo>
                                    <a:lnTo>
                                      <a:pt x="16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2" name="Freeform 119"/>
                            <wps:cNvSpPr/>
                            <wps:spPr bwMode="auto">
                              <a:xfrm>
                                <a:off x="5381702" y="84863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3" name="Freeform 121"/>
                            <wps:cNvSpPr/>
                            <wps:spPr bwMode="auto">
                              <a:xfrm>
                                <a:off x="5584902" y="82958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0"/>
                                    </a:move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4" name="Freeform 10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229302" y="8245026"/>
                                <a:ext cx="371475" cy="3683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6" y="6"/>
                                  </a:cxn>
                                  <a:cxn ang="0">
                                    <a:pos x="152" y="0"/>
                                  </a:cxn>
                                  <a:cxn ang="0">
                                    <a:pos x="144" y="2"/>
                                  </a:cxn>
                                  <a:cxn ang="0">
                                    <a:pos x="126" y="18"/>
                                  </a:cxn>
                                  <a:cxn ang="0">
                                    <a:pos x="122" y="24"/>
                                  </a:cxn>
                                  <a:cxn ang="0">
                                    <a:pos x="120" y="32"/>
                                  </a:cxn>
                                  <a:cxn ang="0">
                                    <a:pos x="122" y="42"/>
                                  </a:cxn>
                                  <a:cxn ang="0">
                                    <a:pos x="14" y="86"/>
                                  </a:cxn>
                                  <a:cxn ang="0">
                                    <a:pos x="6" y="92"/>
                                  </a:cxn>
                                  <a:cxn ang="0">
                                    <a:pos x="0" y="102"/>
                                  </a:cxn>
                                  <a:cxn ang="0">
                                    <a:pos x="0" y="108"/>
                                  </a:cxn>
                                  <a:cxn ang="0">
                                    <a:pos x="4" y="120"/>
                                  </a:cxn>
                                  <a:cxn ang="0">
                                    <a:pos x="108" y="224"/>
                                  </a:cxn>
                                  <a:cxn ang="0">
                                    <a:pos x="116" y="230"/>
                                  </a:cxn>
                                  <a:cxn ang="0">
                                    <a:pos x="126" y="232"/>
                                  </a:cxn>
                                  <a:cxn ang="0">
                                    <a:pos x="126" y="232"/>
                                  </a:cxn>
                                  <a:cxn ang="0">
                                    <a:pos x="130" y="232"/>
                                  </a:cxn>
                                  <a:cxn ang="0">
                                    <a:pos x="142" y="226"/>
                                  </a:cxn>
                                  <a:cxn ang="0">
                                    <a:pos x="148" y="216"/>
                                  </a:cxn>
                                  <a:cxn ang="0">
                                    <a:pos x="190" y="110"/>
                                  </a:cxn>
                                  <a:cxn ang="0">
                                    <a:pos x="202" y="114"/>
                                  </a:cxn>
                                  <a:cxn ang="0">
                                    <a:pos x="210" y="112"/>
                                  </a:cxn>
                                  <a:cxn ang="0">
                                    <a:pos x="228" y="96"/>
                                  </a:cxn>
                                  <a:cxn ang="0">
                                    <a:pos x="232" y="90"/>
                                  </a:cxn>
                                  <a:cxn ang="0">
                                    <a:pos x="234" y="82"/>
                                  </a:cxn>
                                  <a:cxn ang="0">
                                    <a:pos x="228" y="68"/>
                                  </a:cxn>
                                  <a:cxn ang="0">
                                    <a:pos x="134" y="210"/>
                                  </a:cxn>
                                  <a:cxn ang="0">
                                    <a:pos x="130" y="214"/>
                                  </a:cxn>
                                  <a:cxn ang="0">
                                    <a:pos x="128" y="216"/>
                                  </a:cxn>
                                  <a:cxn ang="0">
                                    <a:pos x="126" y="216"/>
                                  </a:cxn>
                                  <a:cxn ang="0">
                                    <a:pos x="18" y="112"/>
                                  </a:cxn>
                                  <a:cxn ang="0">
                                    <a:pos x="16" y="110"/>
                                  </a:cxn>
                                  <a:cxn ang="0">
                                    <a:pos x="16" y="106"/>
                                  </a:cxn>
                                  <a:cxn ang="0">
                                    <a:pos x="20" y="100"/>
                                  </a:cxn>
                                  <a:cxn ang="0">
                                    <a:pos x="70" y="80"/>
                                  </a:cxn>
                                  <a:cxn ang="0">
                                    <a:pos x="96" y="86"/>
                                  </a:cxn>
                                  <a:cxn ang="0">
                                    <a:pos x="134" y="92"/>
                                  </a:cxn>
                                  <a:cxn ang="0">
                                    <a:pos x="158" y="104"/>
                                  </a:cxn>
                                  <a:cxn ang="0">
                                    <a:pos x="134" y="210"/>
                                  </a:cxn>
                                  <a:cxn ang="0">
                                    <a:pos x="204" y="96"/>
                                  </a:cxn>
                                  <a:cxn ang="0">
                                    <a:pos x="202" y="98"/>
                                  </a:cxn>
                                  <a:cxn ang="0">
                                    <a:pos x="184" y="82"/>
                                  </a:cxn>
                                  <a:cxn ang="0">
                                    <a:pos x="174" y="108"/>
                                  </a:cxn>
                                  <a:cxn ang="0">
                                    <a:pos x="166" y="100"/>
                                  </a:cxn>
                                  <a:cxn ang="0">
                                    <a:pos x="138" y="86"/>
                                  </a:cxn>
                                  <a:cxn ang="0">
                                    <a:pos x="104" y="78"/>
                                  </a:cxn>
                                  <a:cxn ang="0">
                                    <a:pos x="82" y="76"/>
                                  </a:cxn>
                                  <a:cxn ang="0">
                                    <a:pos x="138" y="34"/>
                                  </a:cxn>
                                  <a:cxn ang="0">
                                    <a:pos x="136" y="32"/>
                                  </a:cxn>
                                  <a:cxn ang="0">
                                    <a:pos x="148" y="18"/>
                                  </a:cxn>
                                  <a:cxn ang="0">
                                    <a:pos x="152" y="16"/>
                                  </a:cxn>
                                  <a:cxn ang="0">
                                    <a:pos x="216" y="78"/>
                                  </a:cxn>
                                  <a:cxn ang="0">
                                    <a:pos x="218" y="82"/>
                                  </a:cxn>
                                </a:cxnLst>
                                <a:rect l="0" t="0" r="r" b="b"/>
                                <a:pathLst>
                                  <a:path w="234" h="232">
                                    <a:moveTo>
                                      <a:pt x="166" y="6"/>
                                    </a:moveTo>
                                    <a:lnTo>
                                      <a:pt x="166" y="6"/>
                                    </a:lnTo>
                                    <a:lnTo>
                                      <a:pt x="158" y="2"/>
                                    </a:lnTo>
                                    <a:lnTo>
                                      <a:pt x="152" y="0"/>
                                    </a:lnTo>
                                    <a:lnTo>
                                      <a:pt x="152" y="0"/>
                                    </a:lnTo>
                                    <a:lnTo>
                                      <a:pt x="144" y="2"/>
                                    </a:lnTo>
                                    <a:lnTo>
                                      <a:pt x="138" y="6"/>
                                    </a:lnTo>
                                    <a:lnTo>
                                      <a:pt x="126" y="18"/>
                                    </a:lnTo>
                                    <a:lnTo>
                                      <a:pt x="126" y="18"/>
                                    </a:lnTo>
                                    <a:lnTo>
                                      <a:pt x="122" y="24"/>
                                    </a:lnTo>
                                    <a:lnTo>
                                      <a:pt x="120" y="32"/>
                                    </a:lnTo>
                                    <a:lnTo>
                                      <a:pt x="120" y="32"/>
                                    </a:lnTo>
                                    <a:lnTo>
                                      <a:pt x="120" y="36"/>
                                    </a:lnTo>
                                    <a:lnTo>
                                      <a:pt x="122" y="42"/>
                                    </a:lnTo>
                                    <a:lnTo>
                                      <a:pt x="14" y="86"/>
                                    </a:lnTo>
                                    <a:lnTo>
                                      <a:pt x="14" y="86"/>
                                    </a:lnTo>
                                    <a:lnTo>
                                      <a:pt x="10" y="88"/>
                                    </a:lnTo>
                                    <a:lnTo>
                                      <a:pt x="6" y="92"/>
                                    </a:lnTo>
                                    <a:lnTo>
                                      <a:pt x="2" y="98"/>
                                    </a:lnTo>
                                    <a:lnTo>
                                      <a:pt x="0" y="102"/>
                                    </a:lnTo>
                                    <a:lnTo>
                                      <a:pt x="0" y="102"/>
                                    </a:lnTo>
                                    <a:lnTo>
                                      <a:pt x="0" y="108"/>
                                    </a:lnTo>
                                    <a:lnTo>
                                      <a:pt x="2" y="114"/>
                                    </a:lnTo>
                                    <a:lnTo>
                                      <a:pt x="4" y="120"/>
                                    </a:lnTo>
                                    <a:lnTo>
                                      <a:pt x="8" y="124"/>
                                    </a:lnTo>
                                    <a:lnTo>
                                      <a:pt x="108" y="224"/>
                                    </a:lnTo>
                                    <a:lnTo>
                                      <a:pt x="108" y="224"/>
                                    </a:lnTo>
                                    <a:lnTo>
                                      <a:pt x="116" y="230"/>
                                    </a:lnTo>
                                    <a:lnTo>
                                      <a:pt x="126" y="232"/>
                                    </a:lnTo>
                                    <a:lnTo>
                                      <a:pt x="126" y="232"/>
                                    </a:lnTo>
                                    <a:lnTo>
                                      <a:pt x="126" y="232"/>
                                    </a:lnTo>
                                    <a:lnTo>
                                      <a:pt x="126" y="232"/>
                                    </a:lnTo>
                                    <a:lnTo>
                                      <a:pt x="130" y="232"/>
                                    </a:lnTo>
                                    <a:lnTo>
                                      <a:pt x="130" y="232"/>
                                    </a:lnTo>
                                    <a:lnTo>
                                      <a:pt x="136" y="230"/>
                                    </a:lnTo>
                                    <a:lnTo>
                                      <a:pt x="142" y="226"/>
                                    </a:lnTo>
                                    <a:lnTo>
                                      <a:pt x="146" y="222"/>
                                    </a:lnTo>
                                    <a:lnTo>
                                      <a:pt x="148" y="216"/>
                                    </a:lnTo>
                                    <a:lnTo>
                                      <a:pt x="190" y="110"/>
                                    </a:lnTo>
                                    <a:lnTo>
                                      <a:pt x="190" y="110"/>
                                    </a:lnTo>
                                    <a:lnTo>
                                      <a:pt x="196" y="112"/>
                                    </a:lnTo>
                                    <a:lnTo>
                                      <a:pt x="202" y="114"/>
                                    </a:lnTo>
                                    <a:lnTo>
                                      <a:pt x="202" y="114"/>
                                    </a:lnTo>
                                    <a:lnTo>
                                      <a:pt x="210" y="112"/>
                                    </a:lnTo>
                                    <a:lnTo>
                                      <a:pt x="216" y="108"/>
                                    </a:lnTo>
                                    <a:lnTo>
                                      <a:pt x="228" y="96"/>
                                    </a:lnTo>
                                    <a:lnTo>
                                      <a:pt x="228" y="96"/>
                                    </a:lnTo>
                                    <a:lnTo>
                                      <a:pt x="232" y="90"/>
                                    </a:lnTo>
                                    <a:lnTo>
                                      <a:pt x="234" y="82"/>
                                    </a:lnTo>
                                    <a:lnTo>
                                      <a:pt x="234" y="82"/>
                                    </a:lnTo>
                                    <a:lnTo>
                                      <a:pt x="232" y="74"/>
                                    </a:lnTo>
                                    <a:lnTo>
                                      <a:pt x="228" y="68"/>
                                    </a:lnTo>
                                    <a:lnTo>
                                      <a:pt x="166" y="6"/>
                                    </a:lnTo>
                                    <a:close/>
                                    <a:moveTo>
                                      <a:pt x="134" y="210"/>
                                    </a:moveTo>
                                    <a:lnTo>
                                      <a:pt x="134" y="210"/>
                                    </a:lnTo>
                                    <a:lnTo>
                                      <a:pt x="130" y="214"/>
                                    </a:lnTo>
                                    <a:lnTo>
                                      <a:pt x="128" y="216"/>
                                    </a:lnTo>
                                    <a:lnTo>
                                      <a:pt x="128" y="216"/>
                                    </a:lnTo>
                                    <a:lnTo>
                                      <a:pt x="126" y="216"/>
                                    </a:lnTo>
                                    <a:lnTo>
                                      <a:pt x="126" y="216"/>
                                    </a:lnTo>
                                    <a:lnTo>
                                      <a:pt x="120" y="214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16" y="110"/>
                                    </a:lnTo>
                                    <a:lnTo>
                                      <a:pt x="16" y="106"/>
                                    </a:lnTo>
                                    <a:lnTo>
                                      <a:pt x="16" y="106"/>
                                    </a:lnTo>
                                    <a:lnTo>
                                      <a:pt x="18" y="102"/>
                                    </a:lnTo>
                                    <a:lnTo>
                                      <a:pt x="20" y="100"/>
                                    </a:lnTo>
                                    <a:lnTo>
                                      <a:pt x="70" y="80"/>
                                    </a:lnTo>
                                    <a:lnTo>
                                      <a:pt x="70" y="80"/>
                                    </a:lnTo>
                                    <a:lnTo>
                                      <a:pt x="84" y="84"/>
                                    </a:lnTo>
                                    <a:lnTo>
                                      <a:pt x="96" y="86"/>
                                    </a:lnTo>
                                    <a:lnTo>
                                      <a:pt x="120" y="88"/>
                                    </a:lnTo>
                                    <a:lnTo>
                                      <a:pt x="134" y="92"/>
                                    </a:lnTo>
                                    <a:lnTo>
                                      <a:pt x="146" y="98"/>
                                    </a:lnTo>
                                    <a:lnTo>
                                      <a:pt x="158" y="104"/>
                                    </a:lnTo>
                                    <a:lnTo>
                                      <a:pt x="172" y="116"/>
                                    </a:lnTo>
                                    <a:lnTo>
                                      <a:pt x="134" y="210"/>
                                    </a:lnTo>
                                    <a:close/>
                                    <a:moveTo>
                                      <a:pt x="216" y="84"/>
                                    </a:moveTo>
                                    <a:lnTo>
                                      <a:pt x="204" y="96"/>
                                    </a:lnTo>
                                    <a:lnTo>
                                      <a:pt x="204" y="96"/>
                                    </a:lnTo>
                                    <a:lnTo>
                                      <a:pt x="202" y="98"/>
                                    </a:lnTo>
                                    <a:lnTo>
                                      <a:pt x="198" y="96"/>
                                    </a:lnTo>
                                    <a:lnTo>
                                      <a:pt x="184" y="82"/>
                                    </a:lnTo>
                                    <a:lnTo>
                                      <a:pt x="174" y="110"/>
                                    </a:lnTo>
                                    <a:lnTo>
                                      <a:pt x="174" y="108"/>
                                    </a:lnTo>
                                    <a:lnTo>
                                      <a:pt x="174" y="108"/>
                                    </a:lnTo>
                                    <a:lnTo>
                                      <a:pt x="166" y="100"/>
                                    </a:lnTo>
                                    <a:lnTo>
                                      <a:pt x="156" y="94"/>
                                    </a:lnTo>
                                    <a:lnTo>
                                      <a:pt x="138" y="86"/>
                                    </a:lnTo>
                                    <a:lnTo>
                                      <a:pt x="120" y="80"/>
                                    </a:lnTo>
                                    <a:lnTo>
                                      <a:pt x="104" y="78"/>
                                    </a:lnTo>
                                    <a:lnTo>
                                      <a:pt x="104" y="78"/>
                                    </a:lnTo>
                                    <a:lnTo>
                                      <a:pt x="82" y="76"/>
                                    </a:lnTo>
                                    <a:lnTo>
                                      <a:pt x="150" y="48"/>
                                    </a:lnTo>
                                    <a:lnTo>
                                      <a:pt x="138" y="34"/>
                                    </a:lnTo>
                                    <a:lnTo>
                                      <a:pt x="138" y="34"/>
                                    </a:lnTo>
                                    <a:lnTo>
                                      <a:pt x="136" y="32"/>
                                    </a:lnTo>
                                    <a:lnTo>
                                      <a:pt x="138" y="28"/>
                                    </a:lnTo>
                                    <a:lnTo>
                                      <a:pt x="148" y="18"/>
                                    </a:lnTo>
                                    <a:lnTo>
                                      <a:pt x="148" y="18"/>
                                    </a:lnTo>
                                    <a:lnTo>
                                      <a:pt x="152" y="16"/>
                                    </a:lnTo>
                                    <a:lnTo>
                                      <a:pt x="154" y="18"/>
                                    </a:lnTo>
                                    <a:lnTo>
                                      <a:pt x="216" y="78"/>
                                    </a:lnTo>
                                    <a:lnTo>
                                      <a:pt x="216" y="78"/>
                                    </a:lnTo>
                                    <a:lnTo>
                                      <a:pt x="218" y="82"/>
                                    </a:lnTo>
                                    <a:lnTo>
                                      <a:pt x="216" y="8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375" name="Freeform 247"/>
                          <wps:cNvSpPr>
                            <a:spLocks noEditPoints="1"/>
                          </wps:cNvSpPr>
                          <wps:spPr bwMode="auto">
                            <a:xfrm>
                              <a:off x="514439" y="8310876"/>
                              <a:ext cx="475199" cy="31184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32" y="0"/>
                                </a:cxn>
                                <a:cxn ang="0">
                                  <a:pos x="26" y="0"/>
                                </a:cxn>
                                <a:cxn ang="0">
                                  <a:pos x="10" y="10"/>
                                </a:cxn>
                                <a:cxn ang="0">
                                  <a:pos x="0" y="26"/>
                                </a:cxn>
                                <a:cxn ang="0">
                                  <a:pos x="0" y="136"/>
                                </a:cxn>
                                <a:cxn ang="0">
                                  <a:pos x="0" y="142"/>
                                </a:cxn>
                                <a:cxn ang="0">
                                  <a:pos x="10" y="158"/>
                                </a:cxn>
                                <a:cxn ang="0">
                                  <a:pos x="26" y="168"/>
                                </a:cxn>
                                <a:cxn ang="0">
                                  <a:pos x="224" y="168"/>
                                </a:cxn>
                                <a:cxn ang="0">
                                  <a:pos x="230" y="168"/>
                                </a:cxn>
                                <a:cxn ang="0">
                                  <a:pos x="246" y="158"/>
                                </a:cxn>
                                <a:cxn ang="0">
                                  <a:pos x="256" y="142"/>
                                </a:cxn>
                                <a:cxn ang="0">
                                  <a:pos x="256" y="32"/>
                                </a:cxn>
                                <a:cxn ang="0">
                                  <a:pos x="256" y="26"/>
                                </a:cxn>
                                <a:cxn ang="0">
                                  <a:pos x="246" y="10"/>
                                </a:cxn>
                                <a:cxn ang="0">
                                  <a:pos x="230" y="0"/>
                                </a:cxn>
                                <a:cxn ang="0">
                                  <a:pos x="16" y="42"/>
                                </a:cxn>
                                <a:cxn ang="0">
                                  <a:pos x="16" y="126"/>
                                </a:cxn>
                                <a:cxn ang="0">
                                  <a:pos x="240" y="136"/>
                                </a:cxn>
                                <a:cxn ang="0">
                                  <a:pos x="238" y="142"/>
                                </a:cxn>
                                <a:cxn ang="0">
                                  <a:pos x="230" y="150"/>
                                </a:cxn>
                                <a:cxn ang="0">
                                  <a:pos x="32" y="152"/>
                                </a:cxn>
                                <a:cxn ang="0">
                                  <a:pos x="26" y="150"/>
                                </a:cxn>
                                <a:cxn ang="0">
                                  <a:pos x="18" y="142"/>
                                </a:cxn>
                                <a:cxn ang="0">
                                  <a:pos x="78" y="88"/>
                                </a:cxn>
                                <a:cxn ang="0">
                                  <a:pos x="114" y="116"/>
                                </a:cxn>
                                <a:cxn ang="0">
                                  <a:pos x="128" y="120"/>
                                </a:cxn>
                                <a:cxn ang="0">
                                  <a:pos x="136" y="118"/>
                                </a:cxn>
                                <a:cxn ang="0">
                                  <a:pos x="178" y="88"/>
                                </a:cxn>
                                <a:cxn ang="0">
                                  <a:pos x="240" y="126"/>
                                </a:cxn>
                                <a:cxn ang="0">
                                  <a:pos x="240" y="42"/>
                                </a:cxn>
                                <a:cxn ang="0">
                                  <a:pos x="138" y="108"/>
                                </a:cxn>
                                <a:cxn ang="0">
                                  <a:pos x="134" y="112"/>
                                </a:cxn>
                                <a:cxn ang="0">
                                  <a:pos x="128" y="112"/>
                                </a:cxn>
                                <a:cxn ang="0">
                                  <a:pos x="118" y="108"/>
                                </a:cxn>
                                <a:cxn ang="0">
                                  <a:pos x="78" y="78"/>
                                </a:cxn>
                                <a:cxn ang="0">
                                  <a:pos x="16" y="32"/>
                                </a:cxn>
                                <a:cxn ang="0">
                                  <a:pos x="18" y="26"/>
                                </a:cxn>
                                <a:cxn ang="0">
                                  <a:pos x="26" y="18"/>
                                </a:cxn>
                                <a:cxn ang="0">
                                  <a:pos x="224" y="16"/>
                                </a:cxn>
                                <a:cxn ang="0">
                                  <a:pos x="230" y="18"/>
                                </a:cxn>
                                <a:cxn ang="0">
                                  <a:pos x="238" y="26"/>
                                </a:cxn>
                                <a:cxn ang="0">
                                  <a:pos x="138" y="108"/>
                                </a:cxn>
                              </a:cxnLst>
                              <a:rect l="0" t="0" r="r" b="b"/>
                              <a:pathLst>
                                <a:path w="256" h="168">
                                  <a:moveTo>
                                    <a:pt x="224" y="0"/>
                                  </a:moveTo>
                                  <a:lnTo>
                                    <a:pt x="32" y="0"/>
                                  </a:lnTo>
                                  <a:lnTo>
                                    <a:pt x="32" y="0"/>
                                  </a:lnTo>
                                  <a:lnTo>
                                    <a:pt x="26" y="0"/>
                                  </a:lnTo>
                                  <a:lnTo>
                                    <a:pt x="20" y="2"/>
                                  </a:lnTo>
                                  <a:lnTo>
                                    <a:pt x="10" y="10"/>
                                  </a:lnTo>
                                  <a:lnTo>
                                    <a:pt x="2" y="20"/>
                                  </a:lnTo>
                                  <a:lnTo>
                                    <a:pt x="0" y="26"/>
                                  </a:lnTo>
                                  <a:lnTo>
                                    <a:pt x="0" y="32"/>
                                  </a:lnTo>
                                  <a:lnTo>
                                    <a:pt x="0" y="136"/>
                                  </a:lnTo>
                                  <a:lnTo>
                                    <a:pt x="0" y="136"/>
                                  </a:lnTo>
                                  <a:lnTo>
                                    <a:pt x="0" y="142"/>
                                  </a:lnTo>
                                  <a:lnTo>
                                    <a:pt x="2" y="148"/>
                                  </a:lnTo>
                                  <a:lnTo>
                                    <a:pt x="10" y="158"/>
                                  </a:lnTo>
                                  <a:lnTo>
                                    <a:pt x="20" y="166"/>
                                  </a:lnTo>
                                  <a:lnTo>
                                    <a:pt x="26" y="168"/>
                                  </a:lnTo>
                                  <a:lnTo>
                                    <a:pt x="32" y="168"/>
                                  </a:lnTo>
                                  <a:lnTo>
                                    <a:pt x="224" y="168"/>
                                  </a:lnTo>
                                  <a:lnTo>
                                    <a:pt x="224" y="168"/>
                                  </a:lnTo>
                                  <a:lnTo>
                                    <a:pt x="230" y="168"/>
                                  </a:lnTo>
                                  <a:lnTo>
                                    <a:pt x="236" y="166"/>
                                  </a:lnTo>
                                  <a:lnTo>
                                    <a:pt x="246" y="158"/>
                                  </a:lnTo>
                                  <a:lnTo>
                                    <a:pt x="254" y="148"/>
                                  </a:lnTo>
                                  <a:lnTo>
                                    <a:pt x="256" y="142"/>
                                  </a:lnTo>
                                  <a:lnTo>
                                    <a:pt x="256" y="136"/>
                                  </a:lnTo>
                                  <a:lnTo>
                                    <a:pt x="256" y="32"/>
                                  </a:lnTo>
                                  <a:lnTo>
                                    <a:pt x="256" y="32"/>
                                  </a:lnTo>
                                  <a:lnTo>
                                    <a:pt x="256" y="26"/>
                                  </a:lnTo>
                                  <a:lnTo>
                                    <a:pt x="254" y="20"/>
                                  </a:lnTo>
                                  <a:lnTo>
                                    <a:pt x="246" y="10"/>
                                  </a:lnTo>
                                  <a:lnTo>
                                    <a:pt x="236" y="2"/>
                                  </a:lnTo>
                                  <a:lnTo>
                                    <a:pt x="230" y="0"/>
                                  </a:lnTo>
                                  <a:lnTo>
                                    <a:pt x="224" y="0"/>
                                  </a:lnTo>
                                  <a:close/>
                                  <a:moveTo>
                                    <a:pt x="16" y="42"/>
                                  </a:moveTo>
                                  <a:lnTo>
                                    <a:pt x="72" y="84"/>
                                  </a:lnTo>
                                  <a:lnTo>
                                    <a:pt x="16" y="126"/>
                                  </a:lnTo>
                                  <a:lnTo>
                                    <a:pt x="16" y="42"/>
                                  </a:lnTo>
                                  <a:close/>
                                  <a:moveTo>
                                    <a:pt x="240" y="136"/>
                                  </a:moveTo>
                                  <a:lnTo>
                                    <a:pt x="240" y="136"/>
                                  </a:lnTo>
                                  <a:lnTo>
                                    <a:pt x="238" y="142"/>
                                  </a:lnTo>
                                  <a:lnTo>
                                    <a:pt x="236" y="148"/>
                                  </a:lnTo>
                                  <a:lnTo>
                                    <a:pt x="230" y="150"/>
                                  </a:lnTo>
                                  <a:lnTo>
                                    <a:pt x="224" y="152"/>
                                  </a:lnTo>
                                  <a:lnTo>
                                    <a:pt x="32" y="152"/>
                                  </a:lnTo>
                                  <a:lnTo>
                                    <a:pt x="32" y="152"/>
                                  </a:lnTo>
                                  <a:lnTo>
                                    <a:pt x="26" y="150"/>
                                  </a:lnTo>
                                  <a:lnTo>
                                    <a:pt x="20" y="148"/>
                                  </a:lnTo>
                                  <a:lnTo>
                                    <a:pt x="18" y="142"/>
                                  </a:lnTo>
                                  <a:lnTo>
                                    <a:pt x="16" y="136"/>
                                  </a:lnTo>
                                  <a:lnTo>
                                    <a:pt x="78" y="88"/>
                                  </a:lnTo>
                                  <a:lnTo>
                                    <a:pt x="114" y="116"/>
                                  </a:lnTo>
                                  <a:lnTo>
                                    <a:pt x="114" y="116"/>
                                  </a:lnTo>
                                  <a:lnTo>
                                    <a:pt x="120" y="118"/>
                                  </a:lnTo>
                                  <a:lnTo>
                                    <a:pt x="128" y="120"/>
                                  </a:lnTo>
                                  <a:lnTo>
                                    <a:pt x="128" y="120"/>
                                  </a:lnTo>
                                  <a:lnTo>
                                    <a:pt x="136" y="118"/>
                                  </a:lnTo>
                                  <a:lnTo>
                                    <a:pt x="142" y="116"/>
                                  </a:lnTo>
                                  <a:lnTo>
                                    <a:pt x="178" y="88"/>
                                  </a:lnTo>
                                  <a:lnTo>
                                    <a:pt x="240" y="136"/>
                                  </a:lnTo>
                                  <a:close/>
                                  <a:moveTo>
                                    <a:pt x="240" y="126"/>
                                  </a:moveTo>
                                  <a:lnTo>
                                    <a:pt x="184" y="84"/>
                                  </a:lnTo>
                                  <a:lnTo>
                                    <a:pt x="240" y="42"/>
                                  </a:lnTo>
                                  <a:lnTo>
                                    <a:pt x="240" y="126"/>
                                  </a:lnTo>
                                  <a:close/>
                                  <a:moveTo>
                                    <a:pt x="138" y="108"/>
                                  </a:moveTo>
                                  <a:lnTo>
                                    <a:pt x="138" y="108"/>
                                  </a:lnTo>
                                  <a:lnTo>
                                    <a:pt x="134" y="112"/>
                                  </a:lnTo>
                                  <a:lnTo>
                                    <a:pt x="128" y="112"/>
                                  </a:lnTo>
                                  <a:lnTo>
                                    <a:pt x="128" y="112"/>
                                  </a:lnTo>
                                  <a:lnTo>
                                    <a:pt x="122" y="112"/>
                                  </a:lnTo>
                                  <a:lnTo>
                                    <a:pt x="118" y="108"/>
                                  </a:lnTo>
                                  <a:lnTo>
                                    <a:pt x="86" y="84"/>
                                  </a:lnTo>
                                  <a:lnTo>
                                    <a:pt x="78" y="78"/>
                                  </a:lnTo>
                                  <a:lnTo>
                                    <a:pt x="16" y="32"/>
                                  </a:lnTo>
                                  <a:lnTo>
                                    <a:pt x="16" y="32"/>
                                  </a:lnTo>
                                  <a:lnTo>
                                    <a:pt x="16" y="32"/>
                                  </a:lnTo>
                                  <a:lnTo>
                                    <a:pt x="18" y="26"/>
                                  </a:lnTo>
                                  <a:lnTo>
                                    <a:pt x="20" y="20"/>
                                  </a:lnTo>
                                  <a:lnTo>
                                    <a:pt x="26" y="18"/>
                                  </a:lnTo>
                                  <a:lnTo>
                                    <a:pt x="32" y="16"/>
                                  </a:lnTo>
                                  <a:lnTo>
                                    <a:pt x="224" y="16"/>
                                  </a:lnTo>
                                  <a:lnTo>
                                    <a:pt x="224" y="16"/>
                                  </a:lnTo>
                                  <a:lnTo>
                                    <a:pt x="230" y="18"/>
                                  </a:lnTo>
                                  <a:lnTo>
                                    <a:pt x="236" y="20"/>
                                  </a:lnTo>
                                  <a:lnTo>
                                    <a:pt x="238" y="26"/>
                                  </a:lnTo>
                                  <a:lnTo>
                                    <a:pt x="240" y="32"/>
                                  </a:lnTo>
                                  <a:lnTo>
                                    <a:pt x="138" y="10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s:wsp>
                          <wps:cNvPr id="376" name="Freeform 138"/>
                          <wps:cNvSpPr>
                            <a:spLocks noEditPoints="1"/>
                          </wps:cNvSpPr>
                          <wps:spPr bwMode="auto">
                            <a:xfrm>
                              <a:off x="3365632" y="9187023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46" y="0"/>
                                </a:cxn>
                                <a:cxn ang="0">
                                  <a:pos x="238" y="0"/>
                                </a:cxn>
                                <a:cxn ang="0">
                                  <a:pos x="96" y="26"/>
                                </a:cxn>
                                <a:cxn ang="0">
                                  <a:pos x="88" y="40"/>
                                </a:cxn>
                                <a:cxn ang="0">
                                  <a:pos x="88" y="178"/>
                                </a:cxn>
                                <a:cxn ang="0">
                                  <a:pos x="74" y="170"/>
                                </a:cxn>
                                <a:cxn ang="0">
                                  <a:pos x="58" y="168"/>
                                </a:cxn>
                                <a:cxn ang="0">
                                  <a:pos x="38" y="172"/>
                                </a:cxn>
                                <a:cxn ang="0">
                                  <a:pos x="10" y="190"/>
                                </a:cxn>
                                <a:cxn ang="0">
                                  <a:pos x="2" y="206"/>
                                </a:cxn>
                                <a:cxn ang="0">
                                  <a:pos x="2" y="230"/>
                                </a:cxn>
                                <a:cxn ang="0">
                                  <a:pos x="18" y="248"/>
                                </a:cxn>
                                <a:cxn ang="0">
                                  <a:pos x="46" y="256"/>
                                </a:cxn>
                                <a:cxn ang="0">
                                  <a:pos x="66" y="252"/>
                                </a:cxn>
                                <a:cxn ang="0">
                                  <a:pos x="94" y="234"/>
                                </a:cxn>
                                <a:cxn ang="0">
                                  <a:pos x="102" y="216"/>
                                </a:cxn>
                                <a:cxn ang="0">
                                  <a:pos x="104" y="80"/>
                                </a:cxn>
                                <a:cxn ang="0">
                                  <a:pos x="240" y="56"/>
                                </a:cxn>
                                <a:cxn ang="0">
                                  <a:pos x="234" y="150"/>
                                </a:cxn>
                                <a:cxn ang="0">
                                  <a:pos x="210" y="144"/>
                                </a:cxn>
                                <a:cxn ang="0">
                                  <a:pos x="190" y="148"/>
                                </a:cxn>
                                <a:cxn ang="0">
                                  <a:pos x="170" y="158"/>
                                </a:cxn>
                                <a:cxn ang="0">
                                  <a:pos x="156" y="176"/>
                                </a:cxn>
                                <a:cxn ang="0">
                                  <a:pos x="152" y="198"/>
                                </a:cxn>
                                <a:cxn ang="0">
                                  <a:pos x="160" y="216"/>
                                </a:cxn>
                                <a:cxn ang="0">
                                  <a:pos x="198" y="232"/>
                                </a:cxn>
                                <a:cxn ang="0">
                                  <a:pos x="218" y="228"/>
                                </a:cxn>
                                <a:cxn ang="0">
                                  <a:pos x="238" y="218"/>
                                </a:cxn>
                                <a:cxn ang="0">
                                  <a:pos x="252" y="200"/>
                                </a:cxn>
                                <a:cxn ang="0">
                                  <a:pos x="256" y="184"/>
                                </a:cxn>
                                <a:cxn ang="0">
                                  <a:pos x="256" y="16"/>
                                </a:cxn>
                                <a:cxn ang="0">
                                  <a:pos x="250" y="4"/>
                                </a:cxn>
                                <a:cxn ang="0">
                                  <a:pos x="48" y="240"/>
                                </a:cxn>
                                <a:cxn ang="0">
                                  <a:pos x="20" y="228"/>
                                </a:cxn>
                                <a:cxn ang="0">
                                  <a:pos x="16" y="218"/>
                                </a:cxn>
                                <a:cxn ang="0">
                                  <a:pos x="20" y="202"/>
                                </a:cxn>
                                <a:cxn ang="0">
                                  <a:pos x="42" y="186"/>
                                </a:cxn>
                                <a:cxn ang="0">
                                  <a:pos x="76" y="188"/>
                                </a:cxn>
                                <a:cxn ang="0">
                                  <a:pos x="86" y="200"/>
                                </a:cxn>
                                <a:cxn ang="0">
                                  <a:pos x="88" y="212"/>
                                </a:cxn>
                                <a:cxn ang="0">
                                  <a:pos x="74" y="230"/>
                                </a:cxn>
                                <a:cxn ang="0">
                                  <a:pos x="214" y="214"/>
                                </a:cxn>
                                <a:cxn ang="0">
                                  <a:pos x="176" y="208"/>
                                </a:cxn>
                                <a:cxn ang="0">
                                  <a:pos x="168" y="200"/>
                                </a:cxn>
                                <a:cxn ang="0">
                                  <a:pos x="170" y="184"/>
                                </a:cxn>
                                <a:cxn ang="0">
                                  <a:pos x="194" y="162"/>
                                </a:cxn>
                                <a:cxn ang="0">
                                  <a:pos x="222" y="162"/>
                                </a:cxn>
                                <a:cxn ang="0">
                                  <a:pos x="236" y="172"/>
                                </a:cxn>
                                <a:cxn ang="0">
                                  <a:pos x="240" y="182"/>
                                </a:cxn>
                                <a:cxn ang="0">
                                  <a:pos x="234" y="198"/>
                                </a:cxn>
                                <a:cxn ang="0">
                                  <a:pos x="240" y="40"/>
                                </a:cxn>
                                <a:cxn ang="0">
                                  <a:pos x="104" y="40"/>
                                </a:cxn>
                                <a:cxn ang="0">
                                  <a:pos x="240" y="40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50" y="4"/>
                                  </a:moveTo>
                                  <a:lnTo>
                                    <a:pt x="250" y="4"/>
                                  </a:lnTo>
                                  <a:lnTo>
                                    <a:pt x="246" y="0"/>
                                  </a:lnTo>
                                  <a:lnTo>
                                    <a:pt x="240" y="0"/>
                                  </a:lnTo>
                                  <a:lnTo>
                                    <a:pt x="240" y="0"/>
                                  </a:lnTo>
                                  <a:lnTo>
                                    <a:pt x="238" y="0"/>
                                  </a:lnTo>
                                  <a:lnTo>
                                    <a:pt x="102" y="24"/>
                                  </a:lnTo>
                                  <a:lnTo>
                                    <a:pt x="102" y="24"/>
                                  </a:lnTo>
                                  <a:lnTo>
                                    <a:pt x="96" y="26"/>
                                  </a:lnTo>
                                  <a:lnTo>
                                    <a:pt x="92" y="30"/>
                                  </a:lnTo>
                                  <a:lnTo>
                                    <a:pt x="88" y="34"/>
                                  </a:lnTo>
                                  <a:lnTo>
                                    <a:pt x="88" y="40"/>
                                  </a:lnTo>
                                  <a:lnTo>
                                    <a:pt x="88" y="56"/>
                                  </a:lnTo>
                                  <a:lnTo>
                                    <a:pt x="88" y="64"/>
                                  </a:lnTo>
                                  <a:lnTo>
                                    <a:pt x="88" y="178"/>
                                  </a:lnTo>
                                  <a:lnTo>
                                    <a:pt x="88" y="178"/>
                                  </a:lnTo>
                                  <a:lnTo>
                                    <a:pt x="82" y="174"/>
                                  </a:lnTo>
                                  <a:lnTo>
                                    <a:pt x="74" y="170"/>
                                  </a:lnTo>
                                  <a:lnTo>
                                    <a:pt x="66" y="168"/>
                                  </a:lnTo>
                                  <a:lnTo>
                                    <a:pt x="58" y="168"/>
                                  </a:lnTo>
                                  <a:lnTo>
                                    <a:pt x="58" y="168"/>
                                  </a:lnTo>
                                  <a:lnTo>
                                    <a:pt x="48" y="168"/>
                                  </a:lnTo>
                                  <a:lnTo>
                                    <a:pt x="38" y="172"/>
                                  </a:lnTo>
                                  <a:lnTo>
                                    <a:pt x="38" y="172"/>
                                  </a:lnTo>
                                  <a:lnTo>
                                    <a:pt x="26" y="176"/>
                                  </a:lnTo>
                                  <a:lnTo>
                                    <a:pt x="18" y="182"/>
                                  </a:lnTo>
                                  <a:lnTo>
                                    <a:pt x="10" y="190"/>
                                  </a:lnTo>
                                  <a:lnTo>
                                    <a:pt x="4" y="200"/>
                                  </a:lnTo>
                                  <a:lnTo>
                                    <a:pt x="4" y="200"/>
                                  </a:lnTo>
                                  <a:lnTo>
                                    <a:pt x="2" y="206"/>
                                  </a:lnTo>
                                  <a:lnTo>
                                    <a:pt x="0" y="214"/>
                                  </a:lnTo>
                                  <a:lnTo>
                                    <a:pt x="0" y="222"/>
                                  </a:lnTo>
                                  <a:lnTo>
                                    <a:pt x="2" y="230"/>
                                  </a:lnTo>
                                  <a:lnTo>
                                    <a:pt x="2" y="230"/>
                                  </a:lnTo>
                                  <a:lnTo>
                                    <a:pt x="8" y="240"/>
                                  </a:lnTo>
                                  <a:lnTo>
                                    <a:pt x="18" y="248"/>
                                  </a:lnTo>
                                  <a:lnTo>
                                    <a:pt x="32" y="254"/>
                                  </a:lnTo>
                                  <a:lnTo>
                                    <a:pt x="46" y="256"/>
                                  </a:lnTo>
                                  <a:lnTo>
                                    <a:pt x="46" y="256"/>
                                  </a:lnTo>
                                  <a:lnTo>
                                    <a:pt x="56" y="256"/>
                                  </a:lnTo>
                                  <a:lnTo>
                                    <a:pt x="66" y="252"/>
                                  </a:lnTo>
                                  <a:lnTo>
                                    <a:pt x="66" y="252"/>
                                  </a:lnTo>
                                  <a:lnTo>
                                    <a:pt x="78" y="248"/>
                                  </a:lnTo>
                                  <a:lnTo>
                                    <a:pt x="86" y="242"/>
                                  </a:lnTo>
                                  <a:lnTo>
                                    <a:pt x="94" y="234"/>
                                  </a:lnTo>
                                  <a:lnTo>
                                    <a:pt x="100" y="224"/>
                                  </a:lnTo>
                                  <a:lnTo>
                                    <a:pt x="100" y="224"/>
                                  </a:lnTo>
                                  <a:lnTo>
                                    <a:pt x="102" y="216"/>
                                  </a:lnTo>
                                  <a:lnTo>
                                    <a:pt x="104" y="208"/>
                                  </a:lnTo>
                                  <a:lnTo>
                                    <a:pt x="104" y="208"/>
                                  </a:lnTo>
                                  <a:lnTo>
                                    <a:pt x="104" y="80"/>
                                  </a:lnTo>
                                  <a:lnTo>
                                    <a:pt x="104" y="80"/>
                                  </a:lnTo>
                                  <a:lnTo>
                                    <a:pt x="106" y="80"/>
                                  </a:lnTo>
                                  <a:lnTo>
                                    <a:pt x="240" y="56"/>
                                  </a:lnTo>
                                  <a:lnTo>
                                    <a:pt x="240" y="154"/>
                                  </a:lnTo>
                                  <a:lnTo>
                                    <a:pt x="240" y="154"/>
                                  </a:lnTo>
                                  <a:lnTo>
                                    <a:pt x="234" y="150"/>
                                  </a:lnTo>
                                  <a:lnTo>
                                    <a:pt x="226" y="146"/>
                                  </a:lnTo>
                                  <a:lnTo>
                                    <a:pt x="218" y="144"/>
                                  </a:lnTo>
                                  <a:lnTo>
                                    <a:pt x="210" y="144"/>
                                  </a:lnTo>
                                  <a:lnTo>
                                    <a:pt x="210" y="144"/>
                                  </a:lnTo>
                                  <a:lnTo>
                                    <a:pt x="200" y="144"/>
                                  </a:lnTo>
                                  <a:lnTo>
                                    <a:pt x="190" y="148"/>
                                  </a:lnTo>
                                  <a:lnTo>
                                    <a:pt x="190" y="148"/>
                                  </a:lnTo>
                                  <a:lnTo>
                                    <a:pt x="178" y="152"/>
                                  </a:lnTo>
                                  <a:lnTo>
                                    <a:pt x="170" y="158"/>
                                  </a:lnTo>
                                  <a:lnTo>
                                    <a:pt x="162" y="166"/>
                                  </a:lnTo>
                                  <a:lnTo>
                                    <a:pt x="156" y="176"/>
                                  </a:lnTo>
                                  <a:lnTo>
                                    <a:pt x="156" y="176"/>
                                  </a:lnTo>
                                  <a:lnTo>
                                    <a:pt x="154" y="182"/>
                                  </a:lnTo>
                                  <a:lnTo>
                                    <a:pt x="152" y="190"/>
                                  </a:lnTo>
                                  <a:lnTo>
                                    <a:pt x="152" y="198"/>
                                  </a:lnTo>
                                  <a:lnTo>
                                    <a:pt x="154" y="206"/>
                                  </a:lnTo>
                                  <a:lnTo>
                                    <a:pt x="154" y="206"/>
                                  </a:lnTo>
                                  <a:lnTo>
                                    <a:pt x="160" y="216"/>
                                  </a:lnTo>
                                  <a:lnTo>
                                    <a:pt x="170" y="224"/>
                                  </a:lnTo>
                                  <a:lnTo>
                                    <a:pt x="184" y="230"/>
                                  </a:lnTo>
                                  <a:lnTo>
                                    <a:pt x="198" y="232"/>
                                  </a:lnTo>
                                  <a:lnTo>
                                    <a:pt x="198" y="232"/>
                                  </a:lnTo>
                                  <a:lnTo>
                                    <a:pt x="208" y="232"/>
                                  </a:lnTo>
                                  <a:lnTo>
                                    <a:pt x="218" y="228"/>
                                  </a:lnTo>
                                  <a:lnTo>
                                    <a:pt x="218" y="228"/>
                                  </a:lnTo>
                                  <a:lnTo>
                                    <a:pt x="230" y="224"/>
                                  </a:lnTo>
                                  <a:lnTo>
                                    <a:pt x="238" y="218"/>
                                  </a:lnTo>
                                  <a:lnTo>
                                    <a:pt x="246" y="210"/>
                                  </a:lnTo>
                                  <a:lnTo>
                                    <a:pt x="252" y="200"/>
                                  </a:lnTo>
                                  <a:lnTo>
                                    <a:pt x="252" y="200"/>
                                  </a:lnTo>
                                  <a:lnTo>
                                    <a:pt x="254" y="192"/>
                                  </a:lnTo>
                                  <a:lnTo>
                                    <a:pt x="256" y="184"/>
                                  </a:lnTo>
                                  <a:lnTo>
                                    <a:pt x="256" y="184"/>
                                  </a:lnTo>
                                  <a:lnTo>
                                    <a:pt x="256" y="40"/>
                                  </a:lnTo>
                                  <a:lnTo>
                                    <a:pt x="256" y="32"/>
                                  </a:lnTo>
                                  <a:lnTo>
                                    <a:pt x="256" y="16"/>
                                  </a:lnTo>
                                  <a:lnTo>
                                    <a:pt x="256" y="16"/>
                                  </a:lnTo>
                                  <a:lnTo>
                                    <a:pt x="254" y="10"/>
                                  </a:lnTo>
                                  <a:lnTo>
                                    <a:pt x="250" y="4"/>
                                  </a:lnTo>
                                  <a:close/>
                                  <a:moveTo>
                                    <a:pt x="62" y="238"/>
                                  </a:moveTo>
                                  <a:lnTo>
                                    <a:pt x="62" y="238"/>
                                  </a:lnTo>
                                  <a:lnTo>
                                    <a:pt x="48" y="240"/>
                                  </a:lnTo>
                                  <a:lnTo>
                                    <a:pt x="34" y="238"/>
                                  </a:lnTo>
                                  <a:lnTo>
                                    <a:pt x="24" y="232"/>
                                  </a:lnTo>
                                  <a:lnTo>
                                    <a:pt x="20" y="228"/>
                                  </a:lnTo>
                                  <a:lnTo>
                                    <a:pt x="18" y="224"/>
                                  </a:lnTo>
                                  <a:lnTo>
                                    <a:pt x="18" y="224"/>
                                  </a:lnTo>
                                  <a:lnTo>
                                    <a:pt x="16" y="218"/>
                                  </a:lnTo>
                                  <a:lnTo>
                                    <a:pt x="16" y="212"/>
                                  </a:lnTo>
                                  <a:lnTo>
                                    <a:pt x="18" y="208"/>
                                  </a:lnTo>
                                  <a:lnTo>
                                    <a:pt x="20" y="202"/>
                                  </a:lnTo>
                                  <a:lnTo>
                                    <a:pt x="30" y="194"/>
                                  </a:lnTo>
                                  <a:lnTo>
                                    <a:pt x="42" y="186"/>
                                  </a:lnTo>
                                  <a:lnTo>
                                    <a:pt x="42" y="186"/>
                                  </a:lnTo>
                                  <a:lnTo>
                                    <a:pt x="56" y="184"/>
                                  </a:lnTo>
                                  <a:lnTo>
                                    <a:pt x="70" y="186"/>
                                  </a:lnTo>
                                  <a:lnTo>
                                    <a:pt x="76" y="188"/>
                                  </a:lnTo>
                                  <a:lnTo>
                                    <a:pt x="80" y="192"/>
                                  </a:lnTo>
                                  <a:lnTo>
                                    <a:pt x="84" y="196"/>
                                  </a:lnTo>
                                  <a:lnTo>
                                    <a:pt x="86" y="200"/>
                                  </a:lnTo>
                                  <a:lnTo>
                                    <a:pt x="86" y="200"/>
                                  </a:lnTo>
                                  <a:lnTo>
                                    <a:pt x="88" y="206"/>
                                  </a:lnTo>
                                  <a:lnTo>
                                    <a:pt x="88" y="212"/>
                                  </a:lnTo>
                                  <a:lnTo>
                                    <a:pt x="86" y="216"/>
                                  </a:lnTo>
                                  <a:lnTo>
                                    <a:pt x="84" y="222"/>
                                  </a:lnTo>
                                  <a:lnTo>
                                    <a:pt x="74" y="230"/>
                                  </a:lnTo>
                                  <a:lnTo>
                                    <a:pt x="62" y="238"/>
                                  </a:lnTo>
                                  <a:close/>
                                  <a:moveTo>
                                    <a:pt x="214" y="214"/>
                                  </a:moveTo>
                                  <a:lnTo>
                                    <a:pt x="214" y="214"/>
                                  </a:lnTo>
                                  <a:lnTo>
                                    <a:pt x="198" y="216"/>
                                  </a:lnTo>
                                  <a:lnTo>
                                    <a:pt x="186" y="214"/>
                                  </a:lnTo>
                                  <a:lnTo>
                                    <a:pt x="176" y="208"/>
                                  </a:lnTo>
                                  <a:lnTo>
                                    <a:pt x="172" y="204"/>
                                  </a:lnTo>
                                  <a:lnTo>
                                    <a:pt x="168" y="200"/>
                                  </a:lnTo>
                                  <a:lnTo>
                                    <a:pt x="168" y="200"/>
                                  </a:lnTo>
                                  <a:lnTo>
                                    <a:pt x="168" y="194"/>
                                  </a:lnTo>
                                  <a:lnTo>
                                    <a:pt x="168" y="188"/>
                                  </a:lnTo>
                                  <a:lnTo>
                                    <a:pt x="170" y="184"/>
                                  </a:lnTo>
                                  <a:lnTo>
                                    <a:pt x="172" y="178"/>
                                  </a:lnTo>
                                  <a:lnTo>
                                    <a:pt x="182" y="170"/>
                                  </a:lnTo>
                                  <a:lnTo>
                                    <a:pt x="194" y="162"/>
                                  </a:lnTo>
                                  <a:lnTo>
                                    <a:pt x="194" y="162"/>
                                  </a:lnTo>
                                  <a:lnTo>
                                    <a:pt x="208" y="160"/>
                                  </a:lnTo>
                                  <a:lnTo>
                                    <a:pt x="222" y="162"/>
                                  </a:lnTo>
                                  <a:lnTo>
                                    <a:pt x="228" y="164"/>
                                  </a:lnTo>
                                  <a:lnTo>
                                    <a:pt x="232" y="168"/>
                                  </a:lnTo>
                                  <a:lnTo>
                                    <a:pt x="236" y="172"/>
                                  </a:lnTo>
                                  <a:lnTo>
                                    <a:pt x="238" y="176"/>
                                  </a:lnTo>
                                  <a:lnTo>
                                    <a:pt x="238" y="176"/>
                                  </a:lnTo>
                                  <a:lnTo>
                                    <a:pt x="240" y="182"/>
                                  </a:lnTo>
                                  <a:lnTo>
                                    <a:pt x="240" y="188"/>
                                  </a:lnTo>
                                  <a:lnTo>
                                    <a:pt x="238" y="192"/>
                                  </a:lnTo>
                                  <a:lnTo>
                                    <a:pt x="234" y="198"/>
                                  </a:lnTo>
                                  <a:lnTo>
                                    <a:pt x="226" y="206"/>
                                  </a:lnTo>
                                  <a:lnTo>
                                    <a:pt x="214" y="214"/>
                                  </a:lnTo>
                                  <a:close/>
                                  <a:moveTo>
                                    <a:pt x="240" y="40"/>
                                  </a:moveTo>
                                  <a:lnTo>
                                    <a:pt x="104" y="64"/>
                                  </a:lnTo>
                                  <a:lnTo>
                                    <a:pt x="104" y="56"/>
                                  </a:lnTo>
                                  <a:lnTo>
                                    <a:pt x="104" y="40"/>
                                  </a:lnTo>
                                  <a:lnTo>
                                    <a:pt x="240" y="16"/>
                                  </a:lnTo>
                                  <a:lnTo>
                                    <a:pt x="240" y="32"/>
                                  </a:lnTo>
                                  <a:lnTo>
                                    <a:pt x="240" y="4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377" name="Group 117"/>
                          <wpg:cNvGrpSpPr/>
                          <wpg:grpSpPr>
                            <a:xfrm>
                              <a:off x="6142575" y="8206905"/>
                              <a:ext cx="475199" cy="475198"/>
                              <a:chOff x="6142575" y="8206926"/>
                              <a:chExt cx="406400" cy="406400"/>
                            </a:xfrm>
                            <a:grpFill/>
                          </wpg:grpSpPr>
                          <wps:wsp>
                            <wps:cNvPr id="378" name="Freeform 9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142575" y="8359326"/>
                                <a:ext cx="406400" cy="254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14" y="66"/>
                                  </a:cxn>
                                  <a:cxn ang="0">
                                    <a:pos x="256" y="42"/>
                                  </a:cxn>
                                  <a:cxn ang="0">
                                    <a:pos x="254" y="34"/>
                                  </a:cxn>
                                  <a:cxn ang="0">
                                    <a:pos x="208" y="52"/>
                                  </a:cxn>
                                  <a:cxn ang="0">
                                    <a:pos x="186" y="22"/>
                                  </a:cxn>
                                  <a:cxn ang="0">
                                    <a:pos x="142" y="0"/>
                                  </a:cxn>
                                  <a:cxn ang="0">
                                    <a:pos x="98" y="6"/>
                                  </a:cxn>
                                  <a:cxn ang="0">
                                    <a:pos x="52" y="44"/>
                                  </a:cxn>
                                  <a:cxn ang="0">
                                    <a:pos x="20" y="72"/>
                                  </a:cxn>
                                  <a:cxn ang="0">
                                    <a:pos x="0" y="92"/>
                                  </a:cxn>
                                  <a:cxn ang="0">
                                    <a:pos x="32" y="134"/>
                                  </a:cxn>
                                  <a:cxn ang="0">
                                    <a:pos x="38" y="154"/>
                                  </a:cxn>
                                  <a:cxn ang="0">
                                    <a:pos x="204" y="160"/>
                                  </a:cxn>
                                  <a:cxn ang="0">
                                    <a:pos x="224" y="140"/>
                                  </a:cxn>
                                  <a:cxn ang="0">
                                    <a:pos x="254" y="98"/>
                                  </a:cxn>
                                  <a:cxn ang="0">
                                    <a:pos x="250" y="78"/>
                                  </a:cxn>
                                  <a:cxn ang="0">
                                    <a:pos x="202" y="72"/>
                                  </a:cxn>
                                  <a:cxn ang="0">
                                    <a:pos x="128" y="8"/>
                                  </a:cxn>
                                  <a:cxn ang="0">
                                    <a:pos x="162" y="16"/>
                                  </a:cxn>
                                  <a:cxn ang="0">
                                    <a:pos x="196" y="44"/>
                                  </a:cxn>
                                  <a:cxn ang="0">
                                    <a:pos x="188" y="50"/>
                                  </a:cxn>
                                  <a:cxn ang="0">
                                    <a:pos x="158" y="22"/>
                                  </a:cxn>
                                  <a:cxn ang="0">
                                    <a:pos x="128" y="16"/>
                                  </a:cxn>
                                  <a:cxn ang="0">
                                    <a:pos x="82" y="32"/>
                                  </a:cxn>
                                  <a:cxn ang="0">
                                    <a:pos x="58" y="72"/>
                                  </a:cxn>
                                  <a:cxn ang="0">
                                    <a:pos x="60" y="46"/>
                                  </a:cxn>
                                  <a:cxn ang="0">
                                    <a:pos x="100" y="12"/>
                                  </a:cxn>
                                  <a:cxn ang="0">
                                    <a:pos x="164" y="72"/>
                                  </a:cxn>
                                  <a:cxn ang="0">
                                    <a:pos x="128" y="48"/>
                                  </a:cxn>
                                  <a:cxn ang="0">
                                    <a:pos x="98" y="62"/>
                                  </a:cxn>
                                  <a:cxn ang="0">
                                    <a:pos x="90" y="60"/>
                                  </a:cxn>
                                  <a:cxn ang="0">
                                    <a:pos x="128" y="40"/>
                                  </a:cxn>
                                  <a:cxn ang="0">
                                    <a:pos x="164" y="58"/>
                                  </a:cxn>
                                  <a:cxn ang="0">
                                    <a:pos x="128" y="64"/>
                                  </a:cxn>
                                  <a:cxn ang="0">
                                    <a:pos x="100" y="72"/>
                                  </a:cxn>
                                  <a:cxn ang="0">
                                    <a:pos x="120" y="58"/>
                                  </a:cxn>
                                  <a:cxn ang="0">
                                    <a:pos x="144" y="60"/>
                                  </a:cxn>
                                  <a:cxn ang="0">
                                    <a:pos x="146" y="72"/>
                                  </a:cxn>
                                  <a:cxn ang="0">
                                    <a:pos x="128" y="32"/>
                                  </a:cxn>
                                  <a:cxn ang="0">
                                    <a:pos x="94" y="44"/>
                                  </a:cxn>
                                  <a:cxn ang="0">
                                    <a:pos x="74" y="72"/>
                                  </a:cxn>
                                  <a:cxn ang="0">
                                    <a:pos x="74" y="52"/>
                                  </a:cxn>
                                  <a:cxn ang="0">
                                    <a:pos x="106" y="28"/>
                                  </a:cxn>
                                  <a:cxn ang="0">
                                    <a:pos x="138" y="24"/>
                                  </a:cxn>
                                  <a:cxn ang="0">
                                    <a:pos x="170" y="40"/>
                                  </a:cxn>
                                  <a:cxn ang="0">
                                    <a:pos x="180" y="66"/>
                                  </a:cxn>
                                  <a:cxn ang="0">
                                    <a:pos x="144" y="34"/>
                                  </a:cxn>
                                  <a:cxn ang="0">
                                    <a:pos x="208" y="140"/>
                                  </a:cxn>
                                  <a:cxn ang="0">
                                    <a:pos x="52" y="144"/>
                                  </a:cxn>
                                  <a:cxn ang="0">
                                    <a:pos x="48" y="128"/>
                                  </a:cxn>
                                  <a:cxn ang="0">
                                    <a:pos x="20" y="88"/>
                                  </a:cxn>
                                  <a:cxn ang="0">
                                    <a:pos x="64" y="88"/>
                                  </a:cxn>
                                  <a:cxn ang="0">
                                    <a:pos x="96" y="88"/>
                                  </a:cxn>
                                  <a:cxn ang="0">
                                    <a:pos x="168" y="88"/>
                                  </a:cxn>
                                  <a:cxn ang="0">
                                    <a:pos x="200" y="88"/>
                                  </a:cxn>
                                  <a:cxn ang="0">
                                    <a:pos x="236" y="88"/>
                                  </a:cxn>
                                </a:cxnLst>
                                <a:rect l="0" t="0" r="r" b="b"/>
                                <a:pathLst>
                                  <a:path w="256" h="160">
                                    <a:moveTo>
                                      <a:pt x="236" y="72"/>
                                    </a:moveTo>
                                    <a:lnTo>
                                      <a:pt x="214" y="72"/>
                                    </a:lnTo>
                                    <a:lnTo>
                                      <a:pt x="214" y="72"/>
                                    </a:lnTo>
                                    <a:lnTo>
                                      <a:pt x="214" y="66"/>
                                    </a:lnTo>
                                    <a:lnTo>
                                      <a:pt x="252" y="48"/>
                                    </a:lnTo>
                                    <a:lnTo>
                                      <a:pt x="252" y="48"/>
                                    </a:lnTo>
                                    <a:lnTo>
                                      <a:pt x="254" y="46"/>
                                    </a:lnTo>
                                    <a:lnTo>
                                      <a:pt x="256" y="42"/>
                                    </a:lnTo>
                                    <a:lnTo>
                                      <a:pt x="256" y="40"/>
                                    </a:lnTo>
                                    <a:lnTo>
                                      <a:pt x="256" y="36"/>
                                    </a:lnTo>
                                    <a:lnTo>
                                      <a:pt x="256" y="36"/>
                                    </a:lnTo>
                                    <a:lnTo>
                                      <a:pt x="254" y="34"/>
                                    </a:lnTo>
                                    <a:lnTo>
                                      <a:pt x="250" y="32"/>
                                    </a:lnTo>
                                    <a:lnTo>
                                      <a:pt x="248" y="32"/>
                                    </a:lnTo>
                                    <a:lnTo>
                                      <a:pt x="244" y="32"/>
                                    </a:lnTo>
                                    <a:lnTo>
                                      <a:pt x="208" y="52"/>
                                    </a:lnTo>
                                    <a:lnTo>
                                      <a:pt x="208" y="52"/>
                                    </a:lnTo>
                                    <a:lnTo>
                                      <a:pt x="202" y="40"/>
                                    </a:lnTo>
                                    <a:lnTo>
                                      <a:pt x="194" y="30"/>
                                    </a:lnTo>
                                    <a:lnTo>
                                      <a:pt x="186" y="22"/>
                                    </a:lnTo>
                                    <a:lnTo>
                                      <a:pt x="176" y="14"/>
                                    </a:lnTo>
                                    <a:lnTo>
                                      <a:pt x="166" y="8"/>
                                    </a:lnTo>
                                    <a:lnTo>
                                      <a:pt x="154" y="4"/>
                                    </a:lnTo>
                                    <a:lnTo>
                                      <a:pt x="142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12" y="2"/>
                                    </a:lnTo>
                                    <a:lnTo>
                                      <a:pt x="98" y="6"/>
                                    </a:lnTo>
                                    <a:lnTo>
                                      <a:pt x="84" y="12"/>
                                    </a:lnTo>
                                    <a:lnTo>
                                      <a:pt x="72" y="20"/>
                                    </a:lnTo>
                                    <a:lnTo>
                                      <a:pt x="60" y="32"/>
                                    </a:lnTo>
                                    <a:lnTo>
                                      <a:pt x="52" y="44"/>
                                    </a:lnTo>
                                    <a:lnTo>
                                      <a:pt x="46" y="58"/>
                                    </a:lnTo>
                                    <a:lnTo>
                                      <a:pt x="42" y="72"/>
                                    </a:lnTo>
                                    <a:lnTo>
                                      <a:pt x="20" y="72"/>
                                    </a:lnTo>
                                    <a:lnTo>
                                      <a:pt x="20" y="72"/>
                                    </a:lnTo>
                                    <a:lnTo>
                                      <a:pt x="12" y="74"/>
                                    </a:lnTo>
                                    <a:lnTo>
                                      <a:pt x="6" y="78"/>
                                    </a:lnTo>
                                    <a:lnTo>
                                      <a:pt x="2" y="84"/>
                                    </a:lnTo>
                                    <a:lnTo>
                                      <a:pt x="0" y="92"/>
                                    </a:lnTo>
                                    <a:lnTo>
                                      <a:pt x="0" y="92"/>
                                    </a:lnTo>
                                    <a:lnTo>
                                      <a:pt x="2" y="98"/>
                                    </a:lnTo>
                                    <a:lnTo>
                                      <a:pt x="4" y="102"/>
                                    </a:lnTo>
                                    <a:lnTo>
                                      <a:pt x="32" y="134"/>
                                    </a:lnTo>
                                    <a:lnTo>
                                      <a:pt x="32" y="140"/>
                                    </a:lnTo>
                                    <a:lnTo>
                                      <a:pt x="32" y="140"/>
                                    </a:lnTo>
                                    <a:lnTo>
                                      <a:pt x="34" y="148"/>
                                    </a:lnTo>
                                    <a:lnTo>
                                      <a:pt x="38" y="154"/>
                                    </a:lnTo>
                                    <a:lnTo>
                                      <a:pt x="44" y="158"/>
                                    </a:lnTo>
                                    <a:lnTo>
                                      <a:pt x="52" y="160"/>
                                    </a:lnTo>
                                    <a:lnTo>
                                      <a:pt x="204" y="160"/>
                                    </a:lnTo>
                                    <a:lnTo>
                                      <a:pt x="204" y="160"/>
                                    </a:lnTo>
                                    <a:lnTo>
                                      <a:pt x="212" y="158"/>
                                    </a:lnTo>
                                    <a:lnTo>
                                      <a:pt x="218" y="154"/>
                                    </a:lnTo>
                                    <a:lnTo>
                                      <a:pt x="222" y="148"/>
                                    </a:lnTo>
                                    <a:lnTo>
                                      <a:pt x="224" y="140"/>
                                    </a:lnTo>
                                    <a:lnTo>
                                      <a:pt x="224" y="134"/>
                                    </a:lnTo>
                                    <a:lnTo>
                                      <a:pt x="252" y="102"/>
                                    </a:lnTo>
                                    <a:lnTo>
                                      <a:pt x="252" y="102"/>
                                    </a:lnTo>
                                    <a:lnTo>
                                      <a:pt x="254" y="98"/>
                                    </a:lnTo>
                                    <a:lnTo>
                                      <a:pt x="256" y="92"/>
                                    </a:lnTo>
                                    <a:lnTo>
                                      <a:pt x="256" y="92"/>
                                    </a:lnTo>
                                    <a:lnTo>
                                      <a:pt x="254" y="84"/>
                                    </a:lnTo>
                                    <a:lnTo>
                                      <a:pt x="250" y="78"/>
                                    </a:lnTo>
                                    <a:lnTo>
                                      <a:pt x="244" y="74"/>
                                    </a:lnTo>
                                    <a:lnTo>
                                      <a:pt x="236" y="72"/>
                                    </a:lnTo>
                                    <a:close/>
                                    <a:moveTo>
                                      <a:pt x="206" y="72"/>
                                    </a:moveTo>
                                    <a:lnTo>
                                      <a:pt x="202" y="72"/>
                                    </a:lnTo>
                                    <a:lnTo>
                                      <a:pt x="206" y="70"/>
                                    </a:lnTo>
                                    <a:lnTo>
                                      <a:pt x="206" y="70"/>
                                    </a:lnTo>
                                    <a:lnTo>
                                      <a:pt x="206" y="72"/>
                                    </a:lnTo>
                                    <a:close/>
                                    <a:moveTo>
                                      <a:pt x="128" y="8"/>
                                    </a:moveTo>
                                    <a:lnTo>
                                      <a:pt x="128" y="8"/>
                                    </a:lnTo>
                                    <a:lnTo>
                                      <a:pt x="140" y="8"/>
                                    </a:lnTo>
                                    <a:lnTo>
                                      <a:pt x="152" y="12"/>
                                    </a:lnTo>
                                    <a:lnTo>
                                      <a:pt x="162" y="16"/>
                                    </a:lnTo>
                                    <a:lnTo>
                                      <a:pt x="172" y="22"/>
                                    </a:lnTo>
                                    <a:lnTo>
                                      <a:pt x="180" y="28"/>
                                    </a:lnTo>
                                    <a:lnTo>
                                      <a:pt x="188" y="36"/>
                                    </a:lnTo>
                                    <a:lnTo>
                                      <a:pt x="196" y="44"/>
                                    </a:lnTo>
                                    <a:lnTo>
                                      <a:pt x="200" y="54"/>
                                    </a:lnTo>
                                    <a:lnTo>
                                      <a:pt x="194" y="58"/>
                                    </a:lnTo>
                                    <a:lnTo>
                                      <a:pt x="194" y="58"/>
                                    </a:lnTo>
                                    <a:lnTo>
                                      <a:pt x="188" y="50"/>
                                    </a:lnTo>
                                    <a:lnTo>
                                      <a:pt x="182" y="42"/>
                                    </a:lnTo>
                                    <a:lnTo>
                                      <a:pt x="176" y="34"/>
                                    </a:lnTo>
                                    <a:lnTo>
                                      <a:pt x="168" y="28"/>
                                    </a:lnTo>
                                    <a:lnTo>
                                      <a:pt x="158" y="22"/>
                                    </a:lnTo>
                                    <a:lnTo>
                                      <a:pt x="148" y="20"/>
                                    </a:lnTo>
                                    <a:lnTo>
                                      <a:pt x="13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16" y="18"/>
                                    </a:lnTo>
                                    <a:lnTo>
                                      <a:pt x="104" y="20"/>
                                    </a:lnTo>
                                    <a:lnTo>
                                      <a:pt x="92" y="26"/>
                                    </a:lnTo>
                                    <a:lnTo>
                                      <a:pt x="82" y="32"/>
                                    </a:lnTo>
                                    <a:lnTo>
                                      <a:pt x="74" y="40"/>
                                    </a:lnTo>
                                    <a:lnTo>
                                      <a:pt x="68" y="50"/>
                                    </a:lnTo>
                                    <a:lnTo>
                                      <a:pt x="62" y="60"/>
                                    </a:lnTo>
                                    <a:lnTo>
                                      <a:pt x="58" y="72"/>
                                    </a:lnTo>
                                    <a:lnTo>
                                      <a:pt x="50" y="72"/>
                                    </a:lnTo>
                                    <a:lnTo>
                                      <a:pt x="50" y="72"/>
                                    </a:lnTo>
                                    <a:lnTo>
                                      <a:pt x="54" y="58"/>
                                    </a:lnTo>
                                    <a:lnTo>
                                      <a:pt x="60" y="46"/>
                                    </a:lnTo>
                                    <a:lnTo>
                                      <a:pt x="68" y="36"/>
                                    </a:lnTo>
                                    <a:lnTo>
                                      <a:pt x="78" y="26"/>
                                    </a:lnTo>
                                    <a:lnTo>
                                      <a:pt x="88" y="18"/>
                                    </a:lnTo>
                                    <a:lnTo>
                                      <a:pt x="100" y="12"/>
                                    </a:lnTo>
                                    <a:lnTo>
                                      <a:pt x="114" y="10"/>
                                    </a:lnTo>
                                    <a:lnTo>
                                      <a:pt x="128" y="8"/>
                                    </a:lnTo>
                                    <a:close/>
                                    <a:moveTo>
                                      <a:pt x="164" y="72"/>
                                    </a:moveTo>
                                    <a:lnTo>
                                      <a:pt x="164" y="72"/>
                                    </a:lnTo>
                                    <a:lnTo>
                                      <a:pt x="158" y="62"/>
                                    </a:lnTo>
                                    <a:lnTo>
                                      <a:pt x="150" y="54"/>
                                    </a:lnTo>
                                    <a:lnTo>
                                      <a:pt x="140" y="50"/>
                                    </a:lnTo>
                                    <a:lnTo>
                                      <a:pt x="128" y="48"/>
                                    </a:lnTo>
                                    <a:lnTo>
                                      <a:pt x="128" y="48"/>
                                    </a:lnTo>
                                    <a:lnTo>
                                      <a:pt x="116" y="50"/>
                                    </a:lnTo>
                                    <a:lnTo>
                                      <a:pt x="106" y="54"/>
                                    </a:lnTo>
                                    <a:lnTo>
                                      <a:pt x="98" y="62"/>
                                    </a:lnTo>
                                    <a:lnTo>
                                      <a:pt x="92" y="72"/>
                                    </a:lnTo>
                                    <a:lnTo>
                                      <a:pt x="82" y="72"/>
                                    </a:lnTo>
                                    <a:lnTo>
                                      <a:pt x="82" y="72"/>
                                    </a:lnTo>
                                    <a:lnTo>
                                      <a:pt x="90" y="60"/>
                                    </a:lnTo>
                                    <a:lnTo>
                                      <a:pt x="100" y="50"/>
                                    </a:lnTo>
                                    <a:lnTo>
                                      <a:pt x="114" y="42"/>
                                    </a:lnTo>
                                    <a:lnTo>
                                      <a:pt x="120" y="40"/>
                                    </a:lnTo>
                                    <a:lnTo>
                                      <a:pt x="128" y="40"/>
                                    </a:lnTo>
                                    <a:lnTo>
                                      <a:pt x="128" y="40"/>
                                    </a:lnTo>
                                    <a:lnTo>
                                      <a:pt x="142" y="42"/>
                                    </a:lnTo>
                                    <a:lnTo>
                                      <a:pt x="154" y="48"/>
                                    </a:lnTo>
                                    <a:lnTo>
                                      <a:pt x="164" y="58"/>
                                    </a:lnTo>
                                    <a:lnTo>
                                      <a:pt x="172" y="70"/>
                                    </a:lnTo>
                                    <a:lnTo>
                                      <a:pt x="166" y="72"/>
                                    </a:lnTo>
                                    <a:lnTo>
                                      <a:pt x="164" y="72"/>
                                    </a:lnTo>
                                    <a:close/>
                                    <a:moveTo>
                                      <a:pt x="128" y="64"/>
                                    </a:moveTo>
                                    <a:lnTo>
                                      <a:pt x="128" y="64"/>
                                    </a:lnTo>
                                    <a:lnTo>
                                      <a:pt x="118" y="66"/>
                                    </a:lnTo>
                                    <a:lnTo>
                                      <a:pt x="110" y="72"/>
                                    </a:lnTo>
                                    <a:lnTo>
                                      <a:pt x="100" y="72"/>
                                    </a:lnTo>
                                    <a:lnTo>
                                      <a:pt x="100" y="72"/>
                                    </a:lnTo>
                                    <a:lnTo>
                                      <a:pt x="106" y="66"/>
                                    </a:lnTo>
                                    <a:lnTo>
                                      <a:pt x="112" y="60"/>
                                    </a:lnTo>
                                    <a:lnTo>
                                      <a:pt x="120" y="58"/>
                                    </a:lnTo>
                                    <a:lnTo>
                                      <a:pt x="128" y="56"/>
                                    </a:lnTo>
                                    <a:lnTo>
                                      <a:pt x="128" y="56"/>
                                    </a:lnTo>
                                    <a:lnTo>
                                      <a:pt x="136" y="58"/>
                                    </a:lnTo>
                                    <a:lnTo>
                                      <a:pt x="144" y="60"/>
                                    </a:lnTo>
                                    <a:lnTo>
                                      <a:pt x="150" y="66"/>
                                    </a:lnTo>
                                    <a:lnTo>
                                      <a:pt x="156" y="72"/>
                                    </a:lnTo>
                                    <a:lnTo>
                                      <a:pt x="146" y="72"/>
                                    </a:lnTo>
                                    <a:lnTo>
                                      <a:pt x="146" y="72"/>
                                    </a:lnTo>
                                    <a:lnTo>
                                      <a:pt x="138" y="66"/>
                                    </a:lnTo>
                                    <a:lnTo>
                                      <a:pt x="128" y="64"/>
                                    </a:lnTo>
                                    <a:close/>
                                    <a:moveTo>
                                      <a:pt x="128" y="32"/>
                                    </a:moveTo>
                                    <a:lnTo>
                                      <a:pt x="128" y="32"/>
                                    </a:lnTo>
                                    <a:lnTo>
                                      <a:pt x="118" y="32"/>
                                    </a:lnTo>
                                    <a:lnTo>
                                      <a:pt x="110" y="36"/>
                                    </a:lnTo>
                                    <a:lnTo>
                                      <a:pt x="102" y="38"/>
                                    </a:lnTo>
                                    <a:lnTo>
                                      <a:pt x="94" y="44"/>
                                    </a:lnTo>
                                    <a:lnTo>
                                      <a:pt x="88" y="50"/>
                                    </a:lnTo>
                                    <a:lnTo>
                                      <a:pt x="82" y="56"/>
                                    </a:lnTo>
                                    <a:lnTo>
                                      <a:pt x="78" y="64"/>
                                    </a:lnTo>
                                    <a:lnTo>
                                      <a:pt x="74" y="72"/>
                                    </a:lnTo>
                                    <a:lnTo>
                                      <a:pt x="66" y="72"/>
                                    </a:lnTo>
                                    <a:lnTo>
                                      <a:pt x="66" y="72"/>
                                    </a:lnTo>
                                    <a:lnTo>
                                      <a:pt x="70" y="62"/>
                                    </a:lnTo>
                                    <a:lnTo>
                                      <a:pt x="74" y="52"/>
                                    </a:lnTo>
                                    <a:lnTo>
                                      <a:pt x="80" y="44"/>
                                    </a:lnTo>
                                    <a:lnTo>
                                      <a:pt x="88" y="38"/>
                                    </a:lnTo>
                                    <a:lnTo>
                                      <a:pt x="98" y="32"/>
                                    </a:lnTo>
                                    <a:lnTo>
                                      <a:pt x="106" y="28"/>
                                    </a:lnTo>
                                    <a:lnTo>
                                      <a:pt x="118" y="24"/>
                                    </a:lnTo>
                                    <a:lnTo>
                                      <a:pt x="128" y="24"/>
                                    </a:lnTo>
                                    <a:lnTo>
                                      <a:pt x="128" y="24"/>
                                    </a:lnTo>
                                    <a:lnTo>
                                      <a:pt x="138" y="24"/>
                                    </a:lnTo>
                                    <a:lnTo>
                                      <a:pt x="146" y="26"/>
                                    </a:lnTo>
                                    <a:lnTo>
                                      <a:pt x="156" y="30"/>
                                    </a:lnTo>
                                    <a:lnTo>
                                      <a:pt x="164" y="34"/>
                                    </a:lnTo>
                                    <a:lnTo>
                                      <a:pt x="170" y="40"/>
                                    </a:lnTo>
                                    <a:lnTo>
                                      <a:pt x="176" y="46"/>
                                    </a:lnTo>
                                    <a:lnTo>
                                      <a:pt x="182" y="54"/>
                                    </a:lnTo>
                                    <a:lnTo>
                                      <a:pt x="186" y="62"/>
                                    </a:lnTo>
                                    <a:lnTo>
                                      <a:pt x="180" y="66"/>
                                    </a:lnTo>
                                    <a:lnTo>
                                      <a:pt x="180" y="66"/>
                                    </a:lnTo>
                                    <a:lnTo>
                                      <a:pt x="170" y="52"/>
                                    </a:lnTo>
                                    <a:lnTo>
                                      <a:pt x="158" y="42"/>
                                    </a:lnTo>
                                    <a:lnTo>
                                      <a:pt x="144" y="34"/>
                                    </a:lnTo>
                                    <a:lnTo>
                                      <a:pt x="136" y="32"/>
                                    </a:lnTo>
                                    <a:lnTo>
                                      <a:pt x="128" y="32"/>
                                    </a:lnTo>
                                    <a:close/>
                                    <a:moveTo>
                                      <a:pt x="208" y="128"/>
                                    </a:moveTo>
                                    <a:lnTo>
                                      <a:pt x="208" y="140"/>
                                    </a:lnTo>
                                    <a:lnTo>
                                      <a:pt x="208" y="140"/>
                                    </a:lnTo>
                                    <a:lnTo>
                                      <a:pt x="206" y="142"/>
                                    </a:lnTo>
                                    <a:lnTo>
                                      <a:pt x="204" y="144"/>
                                    </a:lnTo>
                                    <a:lnTo>
                                      <a:pt x="52" y="144"/>
                                    </a:lnTo>
                                    <a:lnTo>
                                      <a:pt x="52" y="144"/>
                                    </a:lnTo>
                                    <a:lnTo>
                                      <a:pt x="50" y="142"/>
                                    </a:lnTo>
                                    <a:lnTo>
                                      <a:pt x="48" y="140"/>
                                    </a:lnTo>
                                    <a:lnTo>
                                      <a:pt x="48" y="128"/>
                                    </a:lnTo>
                                    <a:lnTo>
                                      <a:pt x="16" y="92"/>
                                    </a:lnTo>
                                    <a:lnTo>
                                      <a:pt x="16" y="92"/>
                                    </a:lnTo>
                                    <a:lnTo>
                                      <a:pt x="18" y="90"/>
                                    </a:lnTo>
                                    <a:lnTo>
                                      <a:pt x="20" y="88"/>
                                    </a:lnTo>
                                    <a:lnTo>
                                      <a:pt x="40" y="88"/>
                                    </a:lnTo>
                                    <a:lnTo>
                                      <a:pt x="48" y="88"/>
                                    </a:lnTo>
                                    <a:lnTo>
                                      <a:pt x="56" y="88"/>
                                    </a:lnTo>
                                    <a:lnTo>
                                      <a:pt x="64" y="88"/>
                                    </a:lnTo>
                                    <a:lnTo>
                                      <a:pt x="72" y="88"/>
                                    </a:lnTo>
                                    <a:lnTo>
                                      <a:pt x="80" y="88"/>
                                    </a:lnTo>
                                    <a:lnTo>
                                      <a:pt x="88" y="88"/>
                                    </a:lnTo>
                                    <a:lnTo>
                                      <a:pt x="96" y="88"/>
                                    </a:lnTo>
                                    <a:lnTo>
                                      <a:pt x="104" y="88"/>
                                    </a:lnTo>
                                    <a:lnTo>
                                      <a:pt x="152" y="88"/>
                                    </a:lnTo>
                                    <a:lnTo>
                                      <a:pt x="160" y="88"/>
                                    </a:lnTo>
                                    <a:lnTo>
                                      <a:pt x="168" y="88"/>
                                    </a:lnTo>
                                    <a:lnTo>
                                      <a:pt x="176" y="88"/>
                                    </a:lnTo>
                                    <a:lnTo>
                                      <a:pt x="184" y="88"/>
                                    </a:lnTo>
                                    <a:lnTo>
                                      <a:pt x="192" y="88"/>
                                    </a:lnTo>
                                    <a:lnTo>
                                      <a:pt x="200" y="88"/>
                                    </a:lnTo>
                                    <a:lnTo>
                                      <a:pt x="208" y="88"/>
                                    </a:lnTo>
                                    <a:lnTo>
                                      <a:pt x="216" y="88"/>
                                    </a:lnTo>
                                    <a:lnTo>
                                      <a:pt x="236" y="88"/>
                                    </a:lnTo>
                                    <a:lnTo>
                                      <a:pt x="236" y="88"/>
                                    </a:lnTo>
                                    <a:lnTo>
                                      <a:pt x="238" y="90"/>
                                    </a:lnTo>
                                    <a:lnTo>
                                      <a:pt x="240" y="92"/>
                                    </a:lnTo>
                                    <a:lnTo>
                                      <a:pt x="208" y="12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79" name="Freeform 100"/>
                            <wps:cNvSpPr/>
                            <wps:spPr bwMode="auto">
                              <a:xfrm>
                                <a:off x="6241000" y="8264076"/>
                                <a:ext cx="28575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60"/>
                                  </a:cxn>
                                  <a:cxn ang="0">
                                    <a:pos x="6" y="60"/>
                                  </a:cxn>
                                  <a:cxn ang="0">
                                    <a:pos x="8" y="58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8" y="50"/>
                                  </a:cxn>
                                  <a:cxn ang="0">
                                    <a:pos x="8" y="44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8" y="18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16" y="2"/>
                                  </a:cxn>
                                  <a:cxn ang="0">
                                    <a:pos x="16" y="2"/>
                                  </a:cxn>
                                  <a:cxn ang="0">
                                    <a:pos x="14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10" y="16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0" y="42"/>
                                  </a:cxn>
                                  <a:cxn ang="0">
                                    <a:pos x="0" y="50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</a:cxnLst>
                                <a:rect l="0" t="0" r="r" b="b"/>
                                <a:pathLst>
                                  <a:path w="18" h="60">
                                    <a:moveTo>
                                      <a:pt x="2" y="58"/>
                                    </a:move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60"/>
                                    </a:lnTo>
                                    <a:lnTo>
                                      <a:pt x="6" y="60"/>
                                    </a:lnTo>
                                    <a:lnTo>
                                      <a:pt x="8" y="58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8" y="50"/>
                                    </a:lnTo>
                                    <a:lnTo>
                                      <a:pt x="8" y="44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16" y="2"/>
                                    </a:lnTo>
                                    <a:lnTo>
                                      <a:pt x="16" y="2"/>
                                    </a:lnTo>
                                    <a:lnTo>
                                      <a:pt x="14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10" y="16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0" y="42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0" name="Freeform 102"/>
                            <wps:cNvSpPr/>
                            <wps:spPr bwMode="auto">
                              <a:xfrm>
                                <a:off x="6396575" y="8260901"/>
                                <a:ext cx="28575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8" y="60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0"/>
                                  </a:cxn>
                                  <a:cxn ang="0">
                                    <a:pos x="8" y="44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6" y="18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8" y="6"/>
                                  </a:cxn>
                                  <a:cxn ang="0">
                                    <a:pos x="10" y="12"/>
                                  </a:cxn>
                                  <a:cxn ang="0">
                                    <a:pos x="10" y="18"/>
                                  </a:cxn>
                                  <a:cxn ang="0">
                                    <a:pos x="4" y="30"/>
                                  </a:cxn>
                                  <a:cxn ang="0">
                                    <a:pos x="4" y="30"/>
                                  </a:cxn>
                                  <a:cxn ang="0">
                                    <a:pos x="0" y="44"/>
                                  </a:cxn>
                                  <a:cxn ang="0">
                                    <a:pos x="0" y="50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</a:cxnLst>
                                <a:rect l="0" t="0" r="r" b="b"/>
                                <a:pathLst>
                                  <a:path w="18" h="60">
                                    <a:moveTo>
                                      <a:pt x="2" y="58"/>
                                    </a:move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8" y="60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0"/>
                                    </a:lnTo>
                                    <a:lnTo>
                                      <a:pt x="8" y="44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6" y="18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8" y="6"/>
                                    </a:lnTo>
                                    <a:lnTo>
                                      <a:pt x="10" y="12"/>
                                    </a:lnTo>
                                    <a:lnTo>
                                      <a:pt x="10" y="18"/>
                                    </a:lnTo>
                                    <a:lnTo>
                                      <a:pt x="4" y="30"/>
                                    </a:lnTo>
                                    <a:lnTo>
                                      <a:pt x="4" y="30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1" name="Freeform 104"/>
                            <wps:cNvSpPr/>
                            <wps:spPr bwMode="auto">
                              <a:xfrm>
                                <a:off x="6329900" y="8206926"/>
                                <a:ext cx="28575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60"/>
                                  </a:cxn>
                                  <a:cxn ang="0">
                                    <a:pos x="6" y="60"/>
                                  </a:cxn>
                                  <a:cxn ang="0">
                                    <a:pos x="8" y="60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10" y="56"/>
                                  </a:cxn>
                                  <a:cxn ang="0">
                                    <a:pos x="8" y="50"/>
                                  </a:cxn>
                                  <a:cxn ang="0">
                                    <a:pos x="8" y="44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8" y="18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16" y="2"/>
                                  </a:cxn>
                                  <a:cxn ang="0">
                                    <a:pos x="16" y="2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6"/>
                                  </a:cxn>
                                  <a:cxn ang="0">
                                    <a:pos x="10" y="12"/>
                                  </a:cxn>
                                  <a:cxn ang="0">
                                    <a:pos x="10" y="16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6" y="28"/>
                                  </a:cxn>
                                  <a:cxn ang="0">
                                    <a:pos x="0" y="42"/>
                                  </a:cxn>
                                  <a:cxn ang="0">
                                    <a:pos x="0" y="50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2" y="58"/>
                                  </a:cxn>
                                </a:cxnLst>
                                <a:rect l="0" t="0" r="r" b="b"/>
                                <a:pathLst>
                                  <a:path w="18" h="60">
                                    <a:moveTo>
                                      <a:pt x="2" y="58"/>
                                    </a:move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60"/>
                                    </a:lnTo>
                                    <a:lnTo>
                                      <a:pt x="6" y="60"/>
                                    </a:lnTo>
                                    <a:lnTo>
                                      <a:pt x="8" y="60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10" y="56"/>
                                    </a:lnTo>
                                    <a:lnTo>
                                      <a:pt x="8" y="50"/>
                                    </a:lnTo>
                                    <a:lnTo>
                                      <a:pt x="8" y="44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16" y="2"/>
                                    </a:lnTo>
                                    <a:lnTo>
                                      <a:pt x="16" y="2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6"/>
                                    </a:lnTo>
                                    <a:lnTo>
                                      <a:pt x="10" y="12"/>
                                    </a:lnTo>
                                    <a:lnTo>
                                      <a:pt x="10" y="16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6" y="28"/>
                                    </a:lnTo>
                                    <a:lnTo>
                                      <a:pt x="0" y="42"/>
                                    </a:lnTo>
                                    <a:lnTo>
                                      <a:pt x="0" y="50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2" y="5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82" name="Group 122"/>
                          <wpg:cNvGrpSpPr/>
                          <wpg:grpSpPr>
                            <a:xfrm>
                              <a:off x="6142590" y="9172196"/>
                              <a:ext cx="475200" cy="460350"/>
                              <a:chOff x="6142575" y="9172173"/>
                              <a:chExt cx="406400" cy="393700"/>
                            </a:xfrm>
                            <a:grpFill/>
                          </wpg:grpSpPr>
                          <wps:wsp>
                            <wps:cNvPr id="383" name="Freeform 49"/>
                            <wps:cNvSpPr/>
                            <wps:spPr bwMode="auto">
                              <a:xfrm>
                                <a:off x="6345775" y="9388073"/>
                                <a:ext cx="50800" cy="508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0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2" y="10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2" y="22"/>
                                  </a:cxn>
                                  <a:cxn ang="0">
                                    <a:pos x="4" y="28"/>
                                  </a:cxn>
                                  <a:cxn ang="0">
                                    <a:pos x="10" y="30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22" y="30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30" y="22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0" y="10"/>
                                  </a:cxn>
                                  <a:cxn ang="0">
                                    <a:pos x="28" y="4"/>
                                  </a:cxn>
                                  <a:cxn ang="0">
                                    <a:pos x="22" y="2"/>
                                  </a:cxn>
                                  <a:cxn ang="0">
                                    <a:pos x="16" y="0"/>
                                  </a:cxn>
                                </a:cxnLst>
                                <a:rect l="0" t="0" r="r" b="b"/>
                                <a:pathLst>
                                  <a:path w="32" h="32">
                                    <a:moveTo>
                                      <a:pt x="16" y="0"/>
                                    </a:moveTo>
                                    <a:lnTo>
                                      <a:pt x="16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2" y="10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2" y="22"/>
                                    </a:lnTo>
                                    <a:lnTo>
                                      <a:pt x="4" y="28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22" y="30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30" y="22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0" y="10"/>
                                    </a:lnTo>
                                    <a:lnTo>
                                      <a:pt x="28" y="4"/>
                                    </a:lnTo>
                                    <a:lnTo>
                                      <a:pt x="22" y="2"/>
                                    </a:lnTo>
                                    <a:lnTo>
                                      <a:pt x="1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4" name="Freeform 5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142575" y="9172173"/>
                                <a:ext cx="406400" cy="393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32" y="48"/>
                                  </a:cxn>
                                  <a:cxn ang="0">
                                    <a:pos x="232" y="24"/>
                                  </a:cxn>
                                  <a:cxn ang="0">
                                    <a:pos x="218" y="2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26" y="4"/>
                                  </a:cxn>
                                  <a:cxn ang="0">
                                    <a:pos x="8" y="20"/>
                                  </a:cxn>
                                  <a:cxn ang="0">
                                    <a:pos x="0" y="44"/>
                                  </a:cxn>
                                  <a:cxn ang="0">
                                    <a:pos x="0" y="212"/>
                                  </a:cxn>
                                  <a:cxn ang="0">
                                    <a:pos x="12" y="236"/>
                                  </a:cxn>
                                  <a:cxn ang="0">
                                    <a:pos x="36" y="248"/>
                                  </a:cxn>
                                  <a:cxn ang="0">
                                    <a:pos x="188" y="248"/>
                                  </a:cxn>
                                  <a:cxn ang="0">
                                    <a:pos x="212" y="240"/>
                                  </a:cxn>
                                  <a:cxn ang="0">
                                    <a:pos x="228" y="222"/>
                                  </a:cxn>
                                  <a:cxn ang="0">
                                    <a:pos x="232" y="192"/>
                                  </a:cxn>
                                  <a:cxn ang="0">
                                    <a:pos x="242" y="182"/>
                                  </a:cxn>
                                  <a:cxn ang="0">
                                    <a:pos x="256" y="144"/>
                                  </a:cxn>
                                  <a:cxn ang="0">
                                    <a:pos x="242" y="106"/>
                                  </a:cxn>
                                  <a:cxn ang="0">
                                    <a:pos x="176" y="16"/>
                                  </a:cxn>
                                  <a:cxn ang="0">
                                    <a:pos x="212" y="16"/>
                                  </a:cxn>
                                  <a:cxn ang="0">
                                    <a:pos x="216" y="24"/>
                                  </a:cxn>
                                  <a:cxn ang="0">
                                    <a:pos x="216" y="74"/>
                                  </a:cxn>
                                  <a:cxn ang="0">
                                    <a:pos x="208" y="72"/>
                                  </a:cxn>
                                  <a:cxn ang="0">
                                    <a:pos x="208" y="32"/>
                                  </a:cxn>
                                  <a:cxn ang="0">
                                    <a:pos x="206" y="26"/>
                                  </a:cxn>
                                  <a:cxn ang="0">
                                    <a:pos x="32" y="24"/>
                                  </a:cxn>
                                  <a:cxn ang="0">
                                    <a:pos x="26" y="26"/>
                                  </a:cxn>
                                  <a:cxn ang="0">
                                    <a:pos x="24" y="48"/>
                                  </a:cxn>
                                  <a:cxn ang="0">
                                    <a:pos x="18" y="54"/>
                                  </a:cxn>
                                  <a:cxn ang="0">
                                    <a:pos x="18" y="34"/>
                                  </a:cxn>
                                  <a:cxn ang="0">
                                    <a:pos x="44" y="16"/>
                                  </a:cxn>
                                  <a:cxn ang="0">
                                    <a:pos x="32" y="32"/>
                                  </a:cxn>
                                  <a:cxn ang="0">
                                    <a:pos x="200" y="56"/>
                                  </a:cxn>
                                  <a:cxn ang="0">
                                    <a:pos x="200" y="48"/>
                                  </a:cxn>
                                  <a:cxn ang="0">
                                    <a:pos x="200" y="72"/>
                                  </a:cxn>
                                  <a:cxn ang="0">
                                    <a:pos x="44" y="72"/>
                                  </a:cxn>
                                  <a:cxn ang="0">
                                    <a:pos x="32" y="64"/>
                                  </a:cxn>
                                  <a:cxn ang="0">
                                    <a:pos x="216" y="204"/>
                                  </a:cxn>
                                  <a:cxn ang="0">
                                    <a:pos x="198" y="230"/>
                                  </a:cxn>
                                  <a:cxn ang="0">
                                    <a:pos x="44" y="232"/>
                                  </a:cxn>
                                  <a:cxn ang="0">
                                    <a:pos x="18" y="214"/>
                                  </a:cxn>
                                  <a:cxn ang="0">
                                    <a:pos x="16" y="78"/>
                                  </a:cxn>
                                  <a:cxn ang="0">
                                    <a:pos x="36" y="88"/>
                                  </a:cxn>
                                  <a:cxn ang="0">
                                    <a:pos x="208" y="88"/>
                                  </a:cxn>
                                  <a:cxn ang="0">
                                    <a:pos x="214" y="90"/>
                                  </a:cxn>
                                  <a:cxn ang="0">
                                    <a:pos x="216" y="112"/>
                                  </a:cxn>
                                  <a:cxn ang="0">
                                    <a:pos x="136" y="112"/>
                                  </a:cxn>
                                  <a:cxn ang="0">
                                    <a:pos x="116" y="124"/>
                                  </a:cxn>
                                  <a:cxn ang="0">
                                    <a:pos x="104" y="144"/>
                                  </a:cxn>
                                  <a:cxn ang="0">
                                    <a:pos x="104" y="160"/>
                                  </a:cxn>
                                  <a:cxn ang="0">
                                    <a:pos x="116" y="180"/>
                                  </a:cxn>
                                  <a:cxn ang="0">
                                    <a:pos x="136" y="192"/>
                                  </a:cxn>
                                  <a:cxn ang="0">
                                    <a:pos x="216" y="204"/>
                                  </a:cxn>
                                  <a:cxn ang="0">
                                    <a:pos x="144" y="176"/>
                                  </a:cxn>
                                  <a:cxn ang="0">
                                    <a:pos x="122" y="162"/>
                                  </a:cxn>
                                  <a:cxn ang="0">
                                    <a:pos x="122" y="142"/>
                                  </a:cxn>
                                  <a:cxn ang="0">
                                    <a:pos x="144" y="128"/>
                                  </a:cxn>
                                  <a:cxn ang="0">
                                    <a:pos x="224" y="126"/>
                                  </a:cxn>
                                  <a:cxn ang="0">
                                    <a:pos x="230" y="118"/>
                                  </a:cxn>
                                  <a:cxn ang="0">
                                    <a:pos x="232" y="118"/>
                                  </a:cxn>
                                  <a:cxn ang="0">
                                    <a:pos x="240" y="144"/>
                                  </a:cxn>
                                  <a:cxn ang="0">
                                    <a:pos x="232" y="170"/>
                                  </a:cxn>
                                </a:cxnLst>
                                <a:rect l="0" t="0" r="r" b="b"/>
                                <a:pathLst>
                                  <a:path w="256" h="248">
                                    <a:moveTo>
                                      <a:pt x="232" y="96"/>
                                    </a:moveTo>
                                    <a:lnTo>
                                      <a:pt x="232" y="96"/>
                                    </a:lnTo>
                                    <a:lnTo>
                                      <a:pt x="232" y="48"/>
                                    </a:lnTo>
                                    <a:lnTo>
                                      <a:pt x="232" y="44"/>
                                    </a:lnTo>
                                    <a:lnTo>
                                      <a:pt x="232" y="24"/>
                                    </a:lnTo>
                                    <a:lnTo>
                                      <a:pt x="232" y="24"/>
                                    </a:lnTo>
                                    <a:lnTo>
                                      <a:pt x="230" y="14"/>
                                    </a:lnTo>
                                    <a:lnTo>
                                      <a:pt x="224" y="8"/>
                                    </a:lnTo>
                                    <a:lnTo>
                                      <a:pt x="218" y="2"/>
                                    </a:lnTo>
                                    <a:lnTo>
                                      <a:pt x="208" y="0"/>
                                    </a:lnTo>
                                    <a:lnTo>
                                      <a:pt x="176" y="0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36" y="0"/>
                                    </a:lnTo>
                                    <a:lnTo>
                                      <a:pt x="26" y="4"/>
                                    </a:lnTo>
                                    <a:lnTo>
                                      <a:pt x="20" y="8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8" y="20"/>
                                    </a:lnTo>
                                    <a:lnTo>
                                      <a:pt x="4" y="26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0" y="204"/>
                                    </a:lnTo>
                                    <a:lnTo>
                                      <a:pt x="0" y="204"/>
                                    </a:lnTo>
                                    <a:lnTo>
                                      <a:pt x="0" y="212"/>
                                    </a:lnTo>
                                    <a:lnTo>
                                      <a:pt x="4" y="222"/>
                                    </a:lnTo>
                                    <a:lnTo>
                                      <a:pt x="8" y="228"/>
                                    </a:lnTo>
                                    <a:lnTo>
                                      <a:pt x="12" y="236"/>
                                    </a:lnTo>
                                    <a:lnTo>
                                      <a:pt x="20" y="240"/>
                                    </a:lnTo>
                                    <a:lnTo>
                                      <a:pt x="26" y="244"/>
                                    </a:lnTo>
                                    <a:lnTo>
                                      <a:pt x="36" y="248"/>
                                    </a:lnTo>
                                    <a:lnTo>
                                      <a:pt x="44" y="248"/>
                                    </a:lnTo>
                                    <a:lnTo>
                                      <a:pt x="188" y="248"/>
                                    </a:lnTo>
                                    <a:lnTo>
                                      <a:pt x="188" y="248"/>
                                    </a:lnTo>
                                    <a:lnTo>
                                      <a:pt x="196" y="248"/>
                                    </a:lnTo>
                                    <a:lnTo>
                                      <a:pt x="206" y="244"/>
                                    </a:lnTo>
                                    <a:lnTo>
                                      <a:pt x="212" y="240"/>
                                    </a:lnTo>
                                    <a:lnTo>
                                      <a:pt x="220" y="236"/>
                                    </a:lnTo>
                                    <a:lnTo>
                                      <a:pt x="224" y="228"/>
                                    </a:lnTo>
                                    <a:lnTo>
                                      <a:pt x="228" y="222"/>
                                    </a:lnTo>
                                    <a:lnTo>
                                      <a:pt x="232" y="212"/>
                                    </a:lnTo>
                                    <a:lnTo>
                                      <a:pt x="232" y="204"/>
                                    </a:lnTo>
                                    <a:lnTo>
                                      <a:pt x="232" y="192"/>
                                    </a:lnTo>
                                    <a:lnTo>
                                      <a:pt x="232" y="192"/>
                                    </a:lnTo>
                                    <a:lnTo>
                                      <a:pt x="232" y="192"/>
                                    </a:lnTo>
                                    <a:lnTo>
                                      <a:pt x="242" y="182"/>
                                    </a:lnTo>
                                    <a:lnTo>
                                      <a:pt x="250" y="170"/>
                                    </a:lnTo>
                                    <a:lnTo>
                                      <a:pt x="254" y="158"/>
                                    </a:lnTo>
                                    <a:lnTo>
                                      <a:pt x="256" y="144"/>
                                    </a:lnTo>
                                    <a:lnTo>
                                      <a:pt x="254" y="130"/>
                                    </a:lnTo>
                                    <a:lnTo>
                                      <a:pt x="250" y="118"/>
                                    </a:lnTo>
                                    <a:lnTo>
                                      <a:pt x="242" y="106"/>
                                    </a:lnTo>
                                    <a:lnTo>
                                      <a:pt x="232" y="96"/>
                                    </a:lnTo>
                                    <a:close/>
                                    <a:moveTo>
                                      <a:pt x="44" y="16"/>
                                    </a:moveTo>
                                    <a:lnTo>
                                      <a:pt x="176" y="16"/>
                                    </a:lnTo>
                                    <a:lnTo>
                                      <a:pt x="208" y="16"/>
                                    </a:lnTo>
                                    <a:lnTo>
                                      <a:pt x="208" y="16"/>
                                    </a:lnTo>
                                    <a:lnTo>
                                      <a:pt x="212" y="16"/>
                                    </a:lnTo>
                                    <a:lnTo>
                                      <a:pt x="214" y="18"/>
                                    </a:lnTo>
                                    <a:lnTo>
                                      <a:pt x="216" y="20"/>
                                    </a:lnTo>
                                    <a:lnTo>
                                      <a:pt x="216" y="24"/>
                                    </a:lnTo>
                                    <a:lnTo>
                                      <a:pt x="216" y="44"/>
                                    </a:lnTo>
                                    <a:lnTo>
                                      <a:pt x="216" y="48"/>
                                    </a:lnTo>
                                    <a:lnTo>
                                      <a:pt x="216" y="74"/>
                                    </a:lnTo>
                                    <a:lnTo>
                                      <a:pt x="216" y="74"/>
                                    </a:lnTo>
                                    <a:lnTo>
                                      <a:pt x="208" y="72"/>
                                    </a:lnTo>
                                    <a:lnTo>
                                      <a:pt x="208" y="72"/>
                                    </a:lnTo>
                                    <a:lnTo>
                                      <a:pt x="208" y="64"/>
                                    </a:lnTo>
                                    <a:lnTo>
                                      <a:pt x="208" y="48"/>
                                    </a:lnTo>
                                    <a:lnTo>
                                      <a:pt x="208" y="32"/>
                                    </a:lnTo>
                                    <a:lnTo>
                                      <a:pt x="208" y="32"/>
                                    </a:lnTo>
                                    <a:lnTo>
                                      <a:pt x="208" y="28"/>
                                    </a:lnTo>
                                    <a:lnTo>
                                      <a:pt x="206" y="26"/>
                                    </a:lnTo>
                                    <a:lnTo>
                                      <a:pt x="204" y="24"/>
                                    </a:lnTo>
                                    <a:lnTo>
                                      <a:pt x="200" y="24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28" y="24"/>
                                    </a:lnTo>
                                    <a:lnTo>
                                      <a:pt x="26" y="26"/>
                                    </a:lnTo>
                                    <a:lnTo>
                                      <a:pt x="24" y="28"/>
                                    </a:lnTo>
                                    <a:lnTo>
                                      <a:pt x="24" y="32"/>
                                    </a:lnTo>
                                    <a:lnTo>
                                      <a:pt x="24" y="48"/>
                                    </a:lnTo>
                                    <a:lnTo>
                                      <a:pt x="24" y="64"/>
                                    </a:lnTo>
                                    <a:lnTo>
                                      <a:pt x="24" y="64"/>
                                    </a:lnTo>
                                    <a:lnTo>
                                      <a:pt x="18" y="54"/>
                                    </a:lnTo>
                                    <a:lnTo>
                                      <a:pt x="16" y="44"/>
                                    </a:lnTo>
                                    <a:lnTo>
                                      <a:pt x="16" y="44"/>
                                    </a:lnTo>
                                    <a:lnTo>
                                      <a:pt x="18" y="34"/>
                                    </a:lnTo>
                                    <a:lnTo>
                                      <a:pt x="24" y="24"/>
                                    </a:lnTo>
                                    <a:lnTo>
                                      <a:pt x="34" y="18"/>
                                    </a:lnTo>
                                    <a:lnTo>
                                      <a:pt x="44" y="16"/>
                                    </a:lnTo>
                                    <a:close/>
                                    <a:moveTo>
                                      <a:pt x="200" y="40"/>
                                    </a:moveTo>
                                    <a:lnTo>
                                      <a:pt x="32" y="40"/>
                                    </a:lnTo>
                                    <a:lnTo>
                                      <a:pt x="32" y="32"/>
                                    </a:lnTo>
                                    <a:lnTo>
                                      <a:pt x="200" y="32"/>
                                    </a:lnTo>
                                    <a:lnTo>
                                      <a:pt x="200" y="40"/>
                                    </a:lnTo>
                                    <a:close/>
                                    <a:moveTo>
                                      <a:pt x="200" y="56"/>
                                    </a:moveTo>
                                    <a:lnTo>
                                      <a:pt x="32" y="56"/>
                                    </a:lnTo>
                                    <a:lnTo>
                                      <a:pt x="32" y="48"/>
                                    </a:lnTo>
                                    <a:lnTo>
                                      <a:pt x="200" y="48"/>
                                    </a:lnTo>
                                    <a:lnTo>
                                      <a:pt x="200" y="56"/>
                                    </a:lnTo>
                                    <a:close/>
                                    <a:moveTo>
                                      <a:pt x="200" y="64"/>
                                    </a:moveTo>
                                    <a:lnTo>
                                      <a:pt x="200" y="72"/>
                                    </a:lnTo>
                                    <a:lnTo>
                                      <a:pt x="176" y="72"/>
                                    </a:lnTo>
                                    <a:lnTo>
                                      <a:pt x="44" y="72"/>
                                    </a:lnTo>
                                    <a:lnTo>
                                      <a:pt x="44" y="72"/>
                                    </a:lnTo>
                                    <a:lnTo>
                                      <a:pt x="38" y="72"/>
                                    </a:lnTo>
                                    <a:lnTo>
                                      <a:pt x="32" y="70"/>
                                    </a:lnTo>
                                    <a:lnTo>
                                      <a:pt x="32" y="64"/>
                                    </a:lnTo>
                                    <a:lnTo>
                                      <a:pt x="200" y="64"/>
                                    </a:lnTo>
                                    <a:close/>
                                    <a:moveTo>
                                      <a:pt x="216" y="204"/>
                                    </a:moveTo>
                                    <a:lnTo>
                                      <a:pt x="216" y="204"/>
                                    </a:lnTo>
                                    <a:lnTo>
                                      <a:pt x="214" y="214"/>
                                    </a:lnTo>
                                    <a:lnTo>
                                      <a:pt x="208" y="224"/>
                                    </a:lnTo>
                                    <a:lnTo>
                                      <a:pt x="198" y="230"/>
                                    </a:lnTo>
                                    <a:lnTo>
                                      <a:pt x="188" y="232"/>
                                    </a:lnTo>
                                    <a:lnTo>
                                      <a:pt x="44" y="232"/>
                                    </a:lnTo>
                                    <a:lnTo>
                                      <a:pt x="44" y="232"/>
                                    </a:lnTo>
                                    <a:lnTo>
                                      <a:pt x="34" y="230"/>
                                    </a:lnTo>
                                    <a:lnTo>
                                      <a:pt x="24" y="224"/>
                                    </a:lnTo>
                                    <a:lnTo>
                                      <a:pt x="18" y="214"/>
                                    </a:lnTo>
                                    <a:lnTo>
                                      <a:pt x="16" y="204"/>
                                    </a:lnTo>
                                    <a:lnTo>
                                      <a:pt x="16" y="78"/>
                                    </a:lnTo>
                                    <a:lnTo>
                                      <a:pt x="16" y="78"/>
                                    </a:lnTo>
                                    <a:lnTo>
                                      <a:pt x="22" y="82"/>
                                    </a:lnTo>
                                    <a:lnTo>
                                      <a:pt x="28" y="86"/>
                                    </a:lnTo>
                                    <a:lnTo>
                                      <a:pt x="36" y="88"/>
                                    </a:lnTo>
                                    <a:lnTo>
                                      <a:pt x="44" y="88"/>
                                    </a:lnTo>
                                    <a:lnTo>
                                      <a:pt x="176" y="88"/>
                                    </a:lnTo>
                                    <a:lnTo>
                                      <a:pt x="208" y="88"/>
                                    </a:lnTo>
                                    <a:lnTo>
                                      <a:pt x="208" y="88"/>
                                    </a:lnTo>
                                    <a:lnTo>
                                      <a:pt x="212" y="88"/>
                                    </a:lnTo>
                                    <a:lnTo>
                                      <a:pt x="214" y="90"/>
                                    </a:lnTo>
                                    <a:lnTo>
                                      <a:pt x="216" y="92"/>
                                    </a:lnTo>
                                    <a:lnTo>
                                      <a:pt x="216" y="96"/>
                                    </a:lnTo>
                                    <a:lnTo>
                                      <a:pt x="216" y="112"/>
                                    </a:lnTo>
                                    <a:lnTo>
                                      <a:pt x="144" y="112"/>
                                    </a:lnTo>
                                    <a:lnTo>
                                      <a:pt x="144" y="112"/>
                                    </a:lnTo>
                                    <a:lnTo>
                                      <a:pt x="136" y="112"/>
                                    </a:lnTo>
                                    <a:lnTo>
                                      <a:pt x="128" y="116"/>
                                    </a:lnTo>
                                    <a:lnTo>
                                      <a:pt x="122" y="118"/>
                                    </a:lnTo>
                                    <a:lnTo>
                                      <a:pt x="116" y="124"/>
                                    </a:lnTo>
                                    <a:lnTo>
                                      <a:pt x="110" y="130"/>
                                    </a:lnTo>
                                    <a:lnTo>
                                      <a:pt x="108" y="136"/>
                                    </a:lnTo>
                                    <a:lnTo>
                                      <a:pt x="104" y="144"/>
                                    </a:lnTo>
                                    <a:lnTo>
                                      <a:pt x="104" y="152"/>
                                    </a:lnTo>
                                    <a:lnTo>
                                      <a:pt x="104" y="152"/>
                                    </a:lnTo>
                                    <a:lnTo>
                                      <a:pt x="104" y="160"/>
                                    </a:lnTo>
                                    <a:lnTo>
                                      <a:pt x="108" y="168"/>
                                    </a:lnTo>
                                    <a:lnTo>
                                      <a:pt x="110" y="174"/>
                                    </a:lnTo>
                                    <a:lnTo>
                                      <a:pt x="116" y="180"/>
                                    </a:lnTo>
                                    <a:lnTo>
                                      <a:pt x="122" y="186"/>
                                    </a:lnTo>
                                    <a:lnTo>
                                      <a:pt x="128" y="188"/>
                                    </a:lnTo>
                                    <a:lnTo>
                                      <a:pt x="136" y="192"/>
                                    </a:lnTo>
                                    <a:lnTo>
                                      <a:pt x="144" y="192"/>
                                    </a:lnTo>
                                    <a:lnTo>
                                      <a:pt x="216" y="192"/>
                                    </a:lnTo>
                                    <a:lnTo>
                                      <a:pt x="216" y="204"/>
                                    </a:lnTo>
                                    <a:close/>
                                    <a:moveTo>
                                      <a:pt x="226" y="176"/>
                                    </a:moveTo>
                                    <a:lnTo>
                                      <a:pt x="144" y="176"/>
                                    </a:lnTo>
                                    <a:lnTo>
                                      <a:pt x="144" y="176"/>
                                    </a:lnTo>
                                    <a:lnTo>
                                      <a:pt x="134" y="174"/>
                                    </a:lnTo>
                                    <a:lnTo>
                                      <a:pt x="128" y="168"/>
                                    </a:lnTo>
                                    <a:lnTo>
                                      <a:pt x="122" y="162"/>
                                    </a:lnTo>
                                    <a:lnTo>
                                      <a:pt x="120" y="152"/>
                                    </a:lnTo>
                                    <a:lnTo>
                                      <a:pt x="120" y="152"/>
                                    </a:lnTo>
                                    <a:lnTo>
                                      <a:pt x="122" y="142"/>
                                    </a:lnTo>
                                    <a:lnTo>
                                      <a:pt x="128" y="136"/>
                                    </a:lnTo>
                                    <a:lnTo>
                                      <a:pt x="134" y="130"/>
                                    </a:lnTo>
                                    <a:lnTo>
                                      <a:pt x="144" y="128"/>
                                    </a:lnTo>
                                    <a:lnTo>
                                      <a:pt x="216" y="128"/>
                                    </a:lnTo>
                                    <a:lnTo>
                                      <a:pt x="216" y="128"/>
                                    </a:lnTo>
                                    <a:lnTo>
                                      <a:pt x="224" y="126"/>
                                    </a:lnTo>
                                    <a:lnTo>
                                      <a:pt x="228" y="122"/>
                                    </a:lnTo>
                                    <a:lnTo>
                                      <a:pt x="228" y="122"/>
                                    </a:lnTo>
                                    <a:lnTo>
                                      <a:pt x="230" y="118"/>
                                    </a:lnTo>
                                    <a:lnTo>
                                      <a:pt x="230" y="118"/>
                                    </a:lnTo>
                                    <a:lnTo>
                                      <a:pt x="232" y="118"/>
                                    </a:lnTo>
                                    <a:lnTo>
                                      <a:pt x="232" y="118"/>
                                    </a:lnTo>
                                    <a:lnTo>
                                      <a:pt x="238" y="130"/>
                                    </a:lnTo>
                                    <a:lnTo>
                                      <a:pt x="240" y="144"/>
                                    </a:lnTo>
                                    <a:lnTo>
                                      <a:pt x="240" y="144"/>
                                    </a:lnTo>
                                    <a:lnTo>
                                      <a:pt x="240" y="154"/>
                                    </a:lnTo>
                                    <a:lnTo>
                                      <a:pt x="236" y="162"/>
                                    </a:lnTo>
                                    <a:lnTo>
                                      <a:pt x="232" y="170"/>
                                    </a:lnTo>
                                    <a:lnTo>
                                      <a:pt x="226" y="17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85" name="Group 125"/>
                          <wpg:cNvGrpSpPr/>
                          <wpg:grpSpPr>
                            <a:xfrm>
                              <a:off x="4405146" y="8236646"/>
                              <a:ext cx="326700" cy="475200"/>
                              <a:chOff x="4405130" y="8236626"/>
                              <a:chExt cx="279400" cy="406400"/>
                            </a:xfrm>
                            <a:grpFill/>
                          </wpg:grpSpPr>
                          <wps:wsp>
                            <wps:cNvPr id="386" name="Freeform 186"/>
                            <wps:cNvSpPr/>
                            <wps:spPr bwMode="auto">
                              <a:xfrm>
                                <a:off x="4519430" y="83509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7" name="Freeform 188"/>
                            <wps:cNvSpPr/>
                            <wps:spPr bwMode="auto">
                              <a:xfrm>
                                <a:off x="4519430" y="85033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0"/>
                                    </a:move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8" name="Freeform 190"/>
                            <wps:cNvSpPr/>
                            <wps:spPr bwMode="auto">
                              <a:xfrm>
                                <a:off x="4443230" y="84271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8" y="0"/>
                                    </a:move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89" name="Freeform 192"/>
                            <wps:cNvSpPr/>
                            <wps:spPr bwMode="auto">
                              <a:xfrm>
                                <a:off x="4595630" y="8427126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0" y="8"/>
                                    </a:move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0" name="Freeform 194"/>
                            <wps:cNvSpPr/>
                            <wps:spPr bwMode="auto">
                              <a:xfrm>
                                <a:off x="4465455" y="8481101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2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0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6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0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6" y="0"/>
                                  </a:cxn>
                                  <a:cxn ang="0">
                                    <a:pos x="2" y="2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2" y="2"/>
                                    </a:move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6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0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6" y="0"/>
                                    </a:lnTo>
                                    <a:lnTo>
                                      <a:pt x="2" y="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1" name="Freeform 196"/>
                            <wps:cNvSpPr/>
                            <wps:spPr bwMode="auto">
                              <a:xfrm>
                                <a:off x="4465455" y="8373151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2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6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6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6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6" y="0"/>
                                  </a:cxn>
                                  <a:cxn ang="0">
                                    <a:pos x="2" y="2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2" y="2"/>
                                    </a:moveTo>
                                    <a:lnTo>
                                      <a:pt x="2" y="2"/>
                                    </a:lnTo>
                                    <a:lnTo>
                                      <a:pt x="0" y="6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6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6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6" y="0"/>
                                    </a:lnTo>
                                    <a:lnTo>
                                      <a:pt x="2" y="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2" name="Freeform 198"/>
                            <wps:cNvSpPr/>
                            <wps:spPr bwMode="auto">
                              <a:xfrm>
                                <a:off x="4573405" y="8481101"/>
                                <a:ext cx="25400" cy="25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" y="2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0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10" y="16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6" y="10"/>
                                  </a:cxn>
                                  <a:cxn ang="0">
                                    <a:pos x="16" y="8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0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</a:cxnLst>
                                <a:rect l="0" t="0" r="r" b="b"/>
                                <a:pathLst>
                                  <a:path w="16" h="16">
                                    <a:moveTo>
                                      <a:pt x="2" y="2"/>
                                    </a:move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0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10" y="16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6" y="10"/>
                                    </a:lnTo>
                                    <a:lnTo>
                                      <a:pt x="16" y="8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0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3" name="Freeform 20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405130" y="8236626"/>
                                <a:ext cx="279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0" y="112"/>
                                  </a:cxn>
                                  <a:cxn ang="0">
                                    <a:pos x="158" y="112"/>
                                  </a:cxn>
                                  <a:cxn ang="0">
                                    <a:pos x="152" y="92"/>
                                  </a:cxn>
                                  <a:cxn ang="0">
                                    <a:pos x="140" y="76"/>
                                  </a:cxn>
                                  <a:cxn ang="0">
                                    <a:pos x="128" y="14"/>
                                  </a:cxn>
                                  <a:cxn ang="0">
                                    <a:pos x="124" y="4"/>
                                  </a:cxn>
                                  <a:cxn ang="0">
                                    <a:pos x="112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4" y="14"/>
                                  </a:cxn>
                                  <a:cxn ang="0">
                                    <a:pos x="22" y="74"/>
                                  </a:cxn>
                                  <a:cxn ang="0">
                                    <a:pos x="6" y="98"/>
                                  </a:cxn>
                                  <a:cxn ang="0">
                                    <a:pos x="0" y="128"/>
                                  </a:cxn>
                                  <a:cxn ang="0">
                                    <a:pos x="2" y="144"/>
                                  </a:cxn>
                                  <a:cxn ang="0">
                                    <a:pos x="12" y="170"/>
                                  </a:cxn>
                                  <a:cxn ang="0">
                                    <a:pos x="32" y="242"/>
                                  </a:cxn>
                                  <a:cxn ang="0">
                                    <a:pos x="34" y="248"/>
                                  </a:cxn>
                                  <a:cxn ang="0">
                                    <a:pos x="42" y="256"/>
                                  </a:cxn>
                                  <a:cxn ang="0">
                                    <a:pos x="112" y="256"/>
                                  </a:cxn>
                                  <a:cxn ang="0">
                                    <a:pos x="118" y="256"/>
                                  </a:cxn>
                                  <a:cxn ang="0">
                                    <a:pos x="126" y="248"/>
                                  </a:cxn>
                                  <a:cxn ang="0">
                                    <a:pos x="140" y="182"/>
                                  </a:cxn>
                                  <a:cxn ang="0">
                                    <a:pos x="146" y="174"/>
                                  </a:cxn>
                                  <a:cxn ang="0">
                                    <a:pos x="156" y="154"/>
                                  </a:cxn>
                                  <a:cxn ang="0">
                                    <a:pos x="158" y="144"/>
                                  </a:cxn>
                                  <a:cxn ang="0">
                                    <a:pos x="160" y="144"/>
                                  </a:cxn>
                                  <a:cxn ang="0">
                                    <a:pos x="172" y="140"/>
                                  </a:cxn>
                                  <a:cxn ang="0">
                                    <a:pos x="176" y="128"/>
                                  </a:cxn>
                                  <a:cxn ang="0">
                                    <a:pos x="174" y="122"/>
                                  </a:cxn>
                                  <a:cxn ang="0">
                                    <a:pos x="166" y="114"/>
                                  </a:cxn>
                                  <a:cxn ang="0">
                                    <a:pos x="48" y="16"/>
                                  </a:cxn>
                                  <a:cxn ang="0">
                                    <a:pos x="120" y="60"/>
                                  </a:cxn>
                                  <a:cxn ang="0">
                                    <a:pos x="112" y="54"/>
                                  </a:cxn>
                                  <a:cxn ang="0">
                                    <a:pos x="92" y="48"/>
                                  </a:cxn>
                                  <a:cxn ang="0">
                                    <a:pos x="80" y="48"/>
                                  </a:cxn>
                                  <a:cxn ang="0">
                                    <a:pos x="60" y="50"/>
                                  </a:cxn>
                                  <a:cxn ang="0">
                                    <a:pos x="40" y="60"/>
                                  </a:cxn>
                                  <a:cxn ang="0">
                                    <a:pos x="112" y="240"/>
                                  </a:cxn>
                                  <a:cxn ang="0">
                                    <a:pos x="40" y="196"/>
                                  </a:cxn>
                                  <a:cxn ang="0">
                                    <a:pos x="50" y="202"/>
                                  </a:cxn>
                                  <a:cxn ang="0">
                                    <a:pos x="70" y="208"/>
                                  </a:cxn>
                                  <a:cxn ang="0">
                                    <a:pos x="80" y="208"/>
                                  </a:cxn>
                                  <a:cxn ang="0">
                                    <a:pos x="102" y="206"/>
                                  </a:cxn>
                                  <a:cxn ang="0">
                                    <a:pos x="120" y="196"/>
                                  </a:cxn>
                                  <a:cxn ang="0">
                                    <a:pos x="80" y="192"/>
                                  </a:cxn>
                                  <a:cxn ang="0">
                                    <a:pos x="68" y="190"/>
                                  </a:cxn>
                                  <a:cxn ang="0">
                                    <a:pos x="44" y="182"/>
                                  </a:cxn>
                                  <a:cxn ang="0">
                                    <a:pos x="26" y="164"/>
                                  </a:cxn>
                                  <a:cxn ang="0">
                                    <a:pos x="18" y="140"/>
                                  </a:cxn>
                                  <a:cxn ang="0">
                                    <a:pos x="16" y="128"/>
                                  </a:cxn>
                                  <a:cxn ang="0">
                                    <a:pos x="22" y="104"/>
                                  </a:cxn>
                                  <a:cxn ang="0">
                                    <a:pos x="34" y="82"/>
                                  </a:cxn>
                                  <a:cxn ang="0">
                                    <a:pos x="56" y="70"/>
                                  </a:cxn>
                                  <a:cxn ang="0">
                                    <a:pos x="80" y="64"/>
                                  </a:cxn>
                                  <a:cxn ang="0">
                                    <a:pos x="92" y="66"/>
                                  </a:cxn>
                                  <a:cxn ang="0">
                                    <a:pos x="116" y="74"/>
                                  </a:cxn>
                                  <a:cxn ang="0">
                                    <a:pos x="134" y="92"/>
                                  </a:cxn>
                                  <a:cxn ang="0">
                                    <a:pos x="142" y="116"/>
                                  </a:cxn>
                                  <a:cxn ang="0">
                                    <a:pos x="144" y="128"/>
                                  </a:cxn>
                                  <a:cxn ang="0">
                                    <a:pos x="138" y="152"/>
                                  </a:cxn>
                                  <a:cxn ang="0">
                                    <a:pos x="126" y="174"/>
                                  </a:cxn>
                                  <a:cxn ang="0">
                                    <a:pos x="104" y="186"/>
                                  </a:cxn>
                                  <a:cxn ang="0">
                                    <a:pos x="80" y="192"/>
                                  </a:cxn>
                                </a:cxnLst>
                                <a:rect l="0" t="0" r="r" b="b"/>
                                <a:pathLst>
                                  <a:path w="176" h="256">
                                    <a:moveTo>
                                      <a:pt x="160" y="112"/>
                                    </a:moveTo>
                                    <a:lnTo>
                                      <a:pt x="160" y="112"/>
                                    </a:lnTo>
                                    <a:lnTo>
                                      <a:pt x="158" y="112"/>
                                    </a:lnTo>
                                    <a:lnTo>
                                      <a:pt x="158" y="112"/>
                                    </a:lnTo>
                                    <a:lnTo>
                                      <a:pt x="156" y="102"/>
                                    </a:lnTo>
                                    <a:lnTo>
                                      <a:pt x="152" y="92"/>
                                    </a:lnTo>
                                    <a:lnTo>
                                      <a:pt x="146" y="84"/>
                                    </a:lnTo>
                                    <a:lnTo>
                                      <a:pt x="140" y="76"/>
                                    </a:lnTo>
                                    <a:lnTo>
                                      <a:pt x="128" y="14"/>
                                    </a:lnTo>
                                    <a:lnTo>
                                      <a:pt x="128" y="14"/>
                                    </a:lnTo>
                                    <a:lnTo>
                                      <a:pt x="126" y="8"/>
                                    </a:lnTo>
                                    <a:lnTo>
                                      <a:pt x="124" y="4"/>
                                    </a:lnTo>
                                    <a:lnTo>
                                      <a:pt x="118" y="0"/>
                                    </a:lnTo>
                                    <a:lnTo>
                                      <a:pt x="112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34" y="14"/>
                                    </a:lnTo>
                                    <a:lnTo>
                                      <a:pt x="22" y="74"/>
                                    </a:lnTo>
                                    <a:lnTo>
                                      <a:pt x="22" y="74"/>
                                    </a:lnTo>
                                    <a:lnTo>
                                      <a:pt x="12" y="86"/>
                                    </a:lnTo>
                                    <a:lnTo>
                                      <a:pt x="6" y="98"/>
                                    </a:lnTo>
                                    <a:lnTo>
                                      <a:pt x="2" y="112"/>
                                    </a:lnTo>
                                    <a:lnTo>
                                      <a:pt x="0" y="128"/>
                                    </a:lnTo>
                                    <a:lnTo>
                                      <a:pt x="0" y="128"/>
                                    </a:lnTo>
                                    <a:lnTo>
                                      <a:pt x="2" y="144"/>
                                    </a:lnTo>
                                    <a:lnTo>
                                      <a:pt x="6" y="158"/>
                                    </a:lnTo>
                                    <a:lnTo>
                                      <a:pt x="12" y="170"/>
                                    </a:lnTo>
                                    <a:lnTo>
                                      <a:pt x="20" y="182"/>
                                    </a:lnTo>
                                    <a:lnTo>
                                      <a:pt x="32" y="242"/>
                                    </a:lnTo>
                                    <a:lnTo>
                                      <a:pt x="32" y="242"/>
                                    </a:lnTo>
                                    <a:lnTo>
                                      <a:pt x="34" y="248"/>
                                    </a:lnTo>
                                    <a:lnTo>
                                      <a:pt x="38" y="252"/>
                                    </a:lnTo>
                                    <a:lnTo>
                                      <a:pt x="42" y="256"/>
                                    </a:lnTo>
                                    <a:lnTo>
                                      <a:pt x="48" y="256"/>
                                    </a:lnTo>
                                    <a:lnTo>
                                      <a:pt x="112" y="256"/>
                                    </a:lnTo>
                                    <a:lnTo>
                                      <a:pt x="112" y="256"/>
                                    </a:lnTo>
                                    <a:lnTo>
                                      <a:pt x="118" y="256"/>
                                    </a:lnTo>
                                    <a:lnTo>
                                      <a:pt x="122" y="252"/>
                                    </a:lnTo>
                                    <a:lnTo>
                                      <a:pt x="126" y="248"/>
                                    </a:lnTo>
                                    <a:lnTo>
                                      <a:pt x="128" y="242"/>
                                    </a:lnTo>
                                    <a:lnTo>
                                      <a:pt x="140" y="182"/>
                                    </a:lnTo>
                                    <a:lnTo>
                                      <a:pt x="140" y="182"/>
                                    </a:lnTo>
                                    <a:lnTo>
                                      <a:pt x="146" y="174"/>
                                    </a:lnTo>
                                    <a:lnTo>
                                      <a:pt x="152" y="164"/>
                                    </a:lnTo>
                                    <a:lnTo>
                                      <a:pt x="156" y="154"/>
                                    </a:lnTo>
                                    <a:lnTo>
                                      <a:pt x="158" y="144"/>
                                    </a:lnTo>
                                    <a:lnTo>
                                      <a:pt x="158" y="144"/>
                                    </a:lnTo>
                                    <a:lnTo>
                                      <a:pt x="160" y="144"/>
                                    </a:lnTo>
                                    <a:lnTo>
                                      <a:pt x="160" y="144"/>
                                    </a:lnTo>
                                    <a:lnTo>
                                      <a:pt x="166" y="142"/>
                                    </a:lnTo>
                                    <a:lnTo>
                                      <a:pt x="172" y="140"/>
                                    </a:lnTo>
                                    <a:lnTo>
                                      <a:pt x="174" y="134"/>
                                    </a:lnTo>
                                    <a:lnTo>
                                      <a:pt x="176" y="128"/>
                                    </a:lnTo>
                                    <a:lnTo>
                                      <a:pt x="176" y="128"/>
                                    </a:lnTo>
                                    <a:lnTo>
                                      <a:pt x="174" y="122"/>
                                    </a:lnTo>
                                    <a:lnTo>
                                      <a:pt x="172" y="116"/>
                                    </a:lnTo>
                                    <a:lnTo>
                                      <a:pt x="166" y="114"/>
                                    </a:lnTo>
                                    <a:lnTo>
                                      <a:pt x="160" y="112"/>
                                    </a:lnTo>
                                    <a:close/>
                                    <a:moveTo>
                                      <a:pt x="48" y="16"/>
                                    </a:moveTo>
                                    <a:lnTo>
                                      <a:pt x="112" y="16"/>
                                    </a:lnTo>
                                    <a:lnTo>
                                      <a:pt x="120" y="60"/>
                                    </a:lnTo>
                                    <a:lnTo>
                                      <a:pt x="120" y="60"/>
                                    </a:lnTo>
                                    <a:lnTo>
                                      <a:pt x="112" y="54"/>
                                    </a:lnTo>
                                    <a:lnTo>
                                      <a:pt x="102" y="50"/>
                                    </a:lnTo>
                                    <a:lnTo>
                                      <a:pt x="92" y="48"/>
                                    </a:lnTo>
                                    <a:lnTo>
                                      <a:pt x="80" y="48"/>
                                    </a:lnTo>
                                    <a:lnTo>
                                      <a:pt x="80" y="48"/>
                                    </a:lnTo>
                                    <a:lnTo>
                                      <a:pt x="70" y="48"/>
                                    </a:lnTo>
                                    <a:lnTo>
                                      <a:pt x="60" y="50"/>
                                    </a:lnTo>
                                    <a:lnTo>
                                      <a:pt x="50" y="54"/>
                                    </a:lnTo>
                                    <a:lnTo>
                                      <a:pt x="40" y="60"/>
                                    </a:lnTo>
                                    <a:lnTo>
                                      <a:pt x="48" y="16"/>
                                    </a:lnTo>
                                    <a:close/>
                                    <a:moveTo>
                                      <a:pt x="112" y="240"/>
                                    </a:moveTo>
                                    <a:lnTo>
                                      <a:pt x="48" y="240"/>
                                    </a:lnTo>
                                    <a:lnTo>
                                      <a:pt x="40" y="196"/>
                                    </a:lnTo>
                                    <a:lnTo>
                                      <a:pt x="40" y="196"/>
                                    </a:lnTo>
                                    <a:lnTo>
                                      <a:pt x="50" y="202"/>
                                    </a:lnTo>
                                    <a:lnTo>
                                      <a:pt x="58" y="206"/>
                                    </a:lnTo>
                                    <a:lnTo>
                                      <a:pt x="70" y="208"/>
                                    </a:lnTo>
                                    <a:lnTo>
                                      <a:pt x="80" y="208"/>
                                    </a:lnTo>
                                    <a:lnTo>
                                      <a:pt x="80" y="208"/>
                                    </a:lnTo>
                                    <a:lnTo>
                                      <a:pt x="90" y="208"/>
                                    </a:lnTo>
                                    <a:lnTo>
                                      <a:pt x="102" y="206"/>
                                    </a:lnTo>
                                    <a:lnTo>
                                      <a:pt x="110" y="202"/>
                                    </a:lnTo>
                                    <a:lnTo>
                                      <a:pt x="120" y="196"/>
                                    </a:lnTo>
                                    <a:lnTo>
                                      <a:pt x="112" y="240"/>
                                    </a:lnTo>
                                    <a:close/>
                                    <a:moveTo>
                                      <a:pt x="80" y="192"/>
                                    </a:moveTo>
                                    <a:lnTo>
                                      <a:pt x="80" y="192"/>
                                    </a:lnTo>
                                    <a:lnTo>
                                      <a:pt x="68" y="190"/>
                                    </a:lnTo>
                                    <a:lnTo>
                                      <a:pt x="56" y="186"/>
                                    </a:lnTo>
                                    <a:lnTo>
                                      <a:pt x="44" y="182"/>
                                    </a:lnTo>
                                    <a:lnTo>
                                      <a:pt x="34" y="174"/>
                                    </a:lnTo>
                                    <a:lnTo>
                                      <a:pt x="26" y="164"/>
                                    </a:lnTo>
                                    <a:lnTo>
                                      <a:pt x="22" y="152"/>
                                    </a:lnTo>
                                    <a:lnTo>
                                      <a:pt x="18" y="140"/>
                                    </a:lnTo>
                                    <a:lnTo>
                                      <a:pt x="16" y="128"/>
                                    </a:lnTo>
                                    <a:lnTo>
                                      <a:pt x="16" y="128"/>
                                    </a:lnTo>
                                    <a:lnTo>
                                      <a:pt x="18" y="116"/>
                                    </a:lnTo>
                                    <a:lnTo>
                                      <a:pt x="22" y="104"/>
                                    </a:lnTo>
                                    <a:lnTo>
                                      <a:pt x="26" y="92"/>
                                    </a:lnTo>
                                    <a:lnTo>
                                      <a:pt x="34" y="82"/>
                                    </a:lnTo>
                                    <a:lnTo>
                                      <a:pt x="44" y="74"/>
                                    </a:lnTo>
                                    <a:lnTo>
                                      <a:pt x="56" y="70"/>
                                    </a:lnTo>
                                    <a:lnTo>
                                      <a:pt x="68" y="66"/>
                                    </a:lnTo>
                                    <a:lnTo>
                                      <a:pt x="80" y="64"/>
                                    </a:lnTo>
                                    <a:lnTo>
                                      <a:pt x="80" y="64"/>
                                    </a:lnTo>
                                    <a:lnTo>
                                      <a:pt x="92" y="66"/>
                                    </a:lnTo>
                                    <a:lnTo>
                                      <a:pt x="104" y="70"/>
                                    </a:lnTo>
                                    <a:lnTo>
                                      <a:pt x="116" y="74"/>
                                    </a:lnTo>
                                    <a:lnTo>
                                      <a:pt x="126" y="82"/>
                                    </a:lnTo>
                                    <a:lnTo>
                                      <a:pt x="134" y="92"/>
                                    </a:lnTo>
                                    <a:lnTo>
                                      <a:pt x="138" y="104"/>
                                    </a:lnTo>
                                    <a:lnTo>
                                      <a:pt x="142" y="116"/>
                                    </a:lnTo>
                                    <a:lnTo>
                                      <a:pt x="144" y="128"/>
                                    </a:lnTo>
                                    <a:lnTo>
                                      <a:pt x="144" y="128"/>
                                    </a:lnTo>
                                    <a:lnTo>
                                      <a:pt x="142" y="140"/>
                                    </a:lnTo>
                                    <a:lnTo>
                                      <a:pt x="138" y="152"/>
                                    </a:lnTo>
                                    <a:lnTo>
                                      <a:pt x="134" y="164"/>
                                    </a:lnTo>
                                    <a:lnTo>
                                      <a:pt x="126" y="174"/>
                                    </a:lnTo>
                                    <a:lnTo>
                                      <a:pt x="116" y="182"/>
                                    </a:lnTo>
                                    <a:lnTo>
                                      <a:pt x="104" y="186"/>
                                    </a:lnTo>
                                    <a:lnTo>
                                      <a:pt x="92" y="190"/>
                                    </a:lnTo>
                                    <a:lnTo>
                                      <a:pt x="80" y="19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4" name="Freeform 206"/>
                            <wps:cNvSpPr/>
                            <wps:spPr bwMode="auto">
                              <a:xfrm>
                                <a:off x="4519430" y="8376326"/>
                                <a:ext cx="76200" cy="76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46" y="0"/>
                                  </a:cxn>
                                  <a:cxn ang="0">
                                    <a:pos x="44" y="0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0" y="36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0"/>
                                  </a:cxn>
                                  <a:cxn ang="0">
                                    <a:pos x="0" y="44"/>
                                  </a:cxn>
                                  <a:cxn ang="0">
                                    <a:pos x="2" y="46"/>
                                  </a:cxn>
                                  <a:cxn ang="0">
                                    <a:pos x="2" y="46"/>
                                  </a:cxn>
                                  <a:cxn ang="0">
                                    <a:pos x="4" y="48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10" y="48"/>
                                  </a:cxn>
                                  <a:cxn ang="0">
                                    <a:pos x="14" y="46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2"/>
                                  </a:cxn>
                                  <a:cxn ang="0">
                                    <a:pos x="48" y="0"/>
                                  </a:cxn>
                                </a:cxnLst>
                                <a:rect l="0" t="0" r="r" b="b"/>
                                <a:pathLst>
                                  <a:path w="48" h="48">
                                    <a:moveTo>
                                      <a:pt x="48" y="0"/>
                                    </a:moveTo>
                                    <a:lnTo>
                                      <a:pt x="48" y="0"/>
                                    </a:lnTo>
                                    <a:lnTo>
                                      <a:pt x="46" y="0"/>
                                    </a:lnTo>
                                    <a:lnTo>
                                      <a:pt x="44" y="0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0" y="36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0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2" y="46"/>
                                    </a:lnTo>
                                    <a:lnTo>
                                      <a:pt x="2" y="46"/>
                                    </a:lnTo>
                                    <a:lnTo>
                                      <a:pt x="4" y="48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10" y="48"/>
                                    </a:lnTo>
                                    <a:lnTo>
                                      <a:pt x="14" y="46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2"/>
                                    </a:lnTo>
                                    <a:lnTo>
                                      <a:pt x="4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95" name="Group 135"/>
                          <wpg:cNvGrpSpPr/>
                          <wpg:grpSpPr>
                            <a:xfrm>
                              <a:off x="514440" y="9187023"/>
                              <a:ext cx="475200" cy="475199"/>
                              <a:chOff x="514439" y="9187023"/>
                              <a:chExt cx="406400" cy="406400"/>
                            </a:xfrm>
                            <a:grpFill/>
                          </wpg:grpSpPr>
                          <wps:wsp>
                            <wps:cNvPr id="396" name="Freeform 16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14439" y="9187023"/>
                                <a:ext cx="1270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4" y="24"/>
                                  </a:cxn>
                                  <a:cxn ang="0">
                                    <a:pos x="50" y="2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0" y="80"/>
                                  </a:cxn>
                                  <a:cxn ang="0">
                                    <a:pos x="4" y="98"/>
                                  </a:cxn>
                                  <a:cxn ang="0">
                                    <a:pos x="16" y="232"/>
                                  </a:cxn>
                                  <a:cxn ang="0">
                                    <a:pos x="24" y="248"/>
                                  </a:cxn>
                                  <a:cxn ang="0">
                                    <a:pos x="40" y="256"/>
                                  </a:cxn>
                                  <a:cxn ang="0">
                                    <a:pos x="62" y="242"/>
                                  </a:cxn>
                                  <a:cxn ang="0">
                                    <a:pos x="64" y="112"/>
                                  </a:cxn>
                                  <a:cxn ang="0">
                                    <a:pos x="78" y="90"/>
                                  </a:cxn>
                                  <a:cxn ang="0">
                                    <a:pos x="78" y="70"/>
                                  </a:cxn>
                                  <a:cxn ang="0">
                                    <a:pos x="64" y="48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40" y="16"/>
                                  </a:cxn>
                                  <a:cxn ang="0">
                                    <a:pos x="46" y="18"/>
                                  </a:cxn>
                                  <a:cxn ang="0">
                                    <a:pos x="48" y="40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8" y="232"/>
                                  </a:cxn>
                                  <a:cxn ang="0">
                                    <a:pos x="46" y="238"/>
                                  </a:cxn>
                                  <a:cxn ang="0">
                                    <a:pos x="40" y="240"/>
                                  </a:cxn>
                                  <a:cxn ang="0">
                                    <a:pos x="32" y="236"/>
                                  </a:cxn>
                                  <a:cxn ang="0">
                                    <a:pos x="32" y="120"/>
                                  </a:cxn>
                                  <a:cxn ang="0">
                                    <a:pos x="48" y="120"/>
                                  </a:cxn>
                                  <a:cxn ang="0">
                                    <a:pos x="62" y="86"/>
                                  </a:cxn>
                                  <a:cxn ang="0">
                                    <a:pos x="60" y="94"/>
                                  </a:cxn>
                                  <a:cxn ang="0">
                                    <a:pos x="60" y="94"/>
                                  </a:cxn>
                                  <a:cxn ang="0">
                                    <a:pos x="54" y="100"/>
                                  </a:cxn>
                                  <a:cxn ang="0">
                                    <a:pos x="48" y="102"/>
                                  </a:cxn>
                                  <a:cxn ang="0">
                                    <a:pos x="32" y="102"/>
                                  </a:cxn>
                                  <a:cxn ang="0">
                                    <a:pos x="26" y="100"/>
                                  </a:cxn>
                                  <a:cxn ang="0">
                                    <a:pos x="20" y="94"/>
                                  </a:cxn>
                                  <a:cxn ang="0">
                                    <a:pos x="20" y="94"/>
                                  </a:cxn>
                                  <a:cxn ang="0">
                                    <a:pos x="18" y="86"/>
                                  </a:cxn>
                                  <a:cxn ang="0">
                                    <a:pos x="16" y="80"/>
                                  </a:cxn>
                                  <a:cxn ang="0">
                                    <a:pos x="18" y="72"/>
                                  </a:cxn>
                                  <a:cxn ang="0">
                                    <a:pos x="20" y="66"/>
                                  </a:cxn>
                                  <a:cxn ang="0">
                                    <a:pos x="26" y="60"/>
                                  </a:cxn>
                                  <a:cxn ang="0">
                                    <a:pos x="26" y="60"/>
                                  </a:cxn>
                                  <a:cxn ang="0">
                                    <a:pos x="40" y="56"/>
                                  </a:cxn>
                                  <a:cxn ang="0">
                                    <a:pos x="48" y="58"/>
                                  </a:cxn>
                                  <a:cxn ang="0">
                                    <a:pos x="54" y="60"/>
                                  </a:cxn>
                                  <a:cxn ang="0">
                                    <a:pos x="60" y="66"/>
                                  </a:cxn>
                                  <a:cxn ang="0">
                                    <a:pos x="62" y="72"/>
                                  </a:cxn>
                                  <a:cxn ang="0">
                                    <a:pos x="62" y="74"/>
                                  </a:cxn>
                                  <a:cxn ang="0">
                                    <a:pos x="62" y="86"/>
                                  </a:cxn>
                                </a:cxnLst>
                                <a:rect l="0" t="0" r="r" b="b"/>
                                <a:pathLst>
                                  <a:path w="80" h="256">
                                    <a:moveTo>
                                      <a:pt x="64" y="48"/>
                                    </a:moveTo>
                                    <a:lnTo>
                                      <a:pt x="64" y="24"/>
                                    </a:lnTo>
                                    <a:lnTo>
                                      <a:pt x="64" y="24"/>
                                    </a:lnTo>
                                    <a:lnTo>
                                      <a:pt x="62" y="14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4" y="62"/>
                                    </a:lnTo>
                                    <a:lnTo>
                                      <a:pt x="2" y="7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2" y="90"/>
                                    </a:lnTo>
                                    <a:lnTo>
                                      <a:pt x="4" y="98"/>
                                    </a:lnTo>
                                    <a:lnTo>
                                      <a:pt x="10" y="106"/>
                                    </a:lnTo>
                                    <a:lnTo>
                                      <a:pt x="16" y="112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8" y="242"/>
                                    </a:lnTo>
                                    <a:lnTo>
                                      <a:pt x="24" y="248"/>
                                    </a:lnTo>
                                    <a:lnTo>
                                      <a:pt x="30" y="254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50" y="254"/>
                                    </a:lnTo>
                                    <a:lnTo>
                                      <a:pt x="56" y="248"/>
                                    </a:lnTo>
                                    <a:lnTo>
                                      <a:pt x="62" y="242"/>
                                    </a:lnTo>
                                    <a:lnTo>
                                      <a:pt x="64" y="232"/>
                                    </a:lnTo>
                                    <a:lnTo>
                                      <a:pt x="64" y="112"/>
                                    </a:lnTo>
                                    <a:lnTo>
                                      <a:pt x="64" y="112"/>
                                    </a:lnTo>
                                    <a:lnTo>
                                      <a:pt x="70" y="106"/>
                                    </a:lnTo>
                                    <a:lnTo>
                                      <a:pt x="76" y="98"/>
                                    </a:lnTo>
                                    <a:lnTo>
                                      <a:pt x="78" y="90"/>
                                    </a:lnTo>
                                    <a:lnTo>
                                      <a:pt x="80" y="80"/>
                                    </a:lnTo>
                                    <a:lnTo>
                                      <a:pt x="80" y="80"/>
                                    </a:lnTo>
                                    <a:lnTo>
                                      <a:pt x="78" y="70"/>
                                    </a:lnTo>
                                    <a:lnTo>
                                      <a:pt x="76" y="62"/>
                                    </a:lnTo>
                                    <a:lnTo>
                                      <a:pt x="70" y="54"/>
                                    </a:lnTo>
                                    <a:lnTo>
                                      <a:pt x="64" y="48"/>
                                    </a:lnTo>
                                    <a:close/>
                                    <a:moveTo>
                                      <a:pt x="32" y="24"/>
                                    </a:moveTo>
                                    <a:lnTo>
                                      <a:pt x="32" y="24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4" y="18"/>
                                    </a:lnTo>
                                    <a:lnTo>
                                      <a:pt x="36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4" y="16"/>
                                    </a:lnTo>
                                    <a:lnTo>
                                      <a:pt x="46" y="18"/>
                                    </a:lnTo>
                                    <a:lnTo>
                                      <a:pt x="48" y="20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40"/>
                                    </a:lnTo>
                                    <a:lnTo>
                                      <a:pt x="48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32" y="40"/>
                                    </a:lnTo>
                                    <a:lnTo>
                                      <a:pt x="32" y="24"/>
                                    </a:lnTo>
                                    <a:close/>
                                    <a:moveTo>
                                      <a:pt x="48" y="232"/>
                                    </a:moveTo>
                                    <a:lnTo>
                                      <a:pt x="48" y="232"/>
                                    </a:lnTo>
                                    <a:lnTo>
                                      <a:pt x="48" y="236"/>
                                    </a:lnTo>
                                    <a:lnTo>
                                      <a:pt x="46" y="238"/>
                                    </a:lnTo>
                                    <a:lnTo>
                                      <a:pt x="44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36" y="240"/>
                                    </a:lnTo>
                                    <a:lnTo>
                                      <a:pt x="34" y="238"/>
                                    </a:lnTo>
                                    <a:lnTo>
                                      <a:pt x="32" y="236"/>
                                    </a:lnTo>
                                    <a:lnTo>
                                      <a:pt x="32" y="232"/>
                                    </a:lnTo>
                                    <a:lnTo>
                                      <a:pt x="32" y="120"/>
                                    </a:lnTo>
                                    <a:lnTo>
                                      <a:pt x="32" y="120"/>
                                    </a:lnTo>
                                    <a:lnTo>
                                      <a:pt x="40" y="120"/>
                                    </a:lnTo>
                                    <a:lnTo>
                                      <a:pt x="40" y="120"/>
                                    </a:lnTo>
                                    <a:lnTo>
                                      <a:pt x="48" y="120"/>
                                    </a:lnTo>
                                    <a:lnTo>
                                      <a:pt x="48" y="232"/>
                                    </a:lnTo>
                                    <a:close/>
                                    <a:moveTo>
                                      <a:pt x="62" y="86"/>
                                    </a:moveTo>
                                    <a:lnTo>
                                      <a:pt x="62" y="86"/>
                                    </a:lnTo>
                                    <a:lnTo>
                                      <a:pt x="62" y="88"/>
                                    </a:lnTo>
                                    <a:lnTo>
                                      <a:pt x="62" y="88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48" y="102"/>
                                    </a:lnTo>
                                    <a:lnTo>
                                      <a:pt x="48" y="102"/>
                                    </a:lnTo>
                                    <a:lnTo>
                                      <a:pt x="40" y="104"/>
                                    </a:lnTo>
                                    <a:lnTo>
                                      <a:pt x="40" y="104"/>
                                    </a:lnTo>
                                    <a:lnTo>
                                      <a:pt x="32" y="102"/>
                                    </a:lnTo>
                                    <a:lnTo>
                                      <a:pt x="32" y="102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18" y="88"/>
                                    </a:lnTo>
                                    <a:lnTo>
                                      <a:pt x="18" y="88"/>
                                    </a:lnTo>
                                    <a:lnTo>
                                      <a:pt x="18" y="86"/>
                                    </a:lnTo>
                                    <a:lnTo>
                                      <a:pt x="18" y="86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8" y="74"/>
                                    </a:lnTo>
                                    <a:lnTo>
                                      <a:pt x="18" y="74"/>
                                    </a:lnTo>
                                    <a:lnTo>
                                      <a:pt x="18" y="72"/>
                                    </a:lnTo>
                                    <a:lnTo>
                                      <a:pt x="18" y="72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40" y="56"/>
                                    </a:lnTo>
                                    <a:lnTo>
                                      <a:pt x="40" y="56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2" y="72"/>
                                    </a:lnTo>
                                    <a:lnTo>
                                      <a:pt x="62" y="72"/>
                                    </a:lnTo>
                                    <a:lnTo>
                                      <a:pt x="62" y="74"/>
                                    </a:lnTo>
                                    <a:lnTo>
                                      <a:pt x="62" y="74"/>
                                    </a:lnTo>
                                    <a:lnTo>
                                      <a:pt x="64" y="80"/>
                                    </a:lnTo>
                                    <a:lnTo>
                                      <a:pt x="64" y="80"/>
                                    </a:lnTo>
                                    <a:lnTo>
                                      <a:pt x="62" y="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7" name="Freeform 17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93839" y="9187023"/>
                                <a:ext cx="1270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4" y="24"/>
                                  </a:cxn>
                                  <a:cxn ang="0">
                                    <a:pos x="50" y="2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0" y="80"/>
                                  </a:cxn>
                                  <a:cxn ang="0">
                                    <a:pos x="4" y="98"/>
                                  </a:cxn>
                                  <a:cxn ang="0">
                                    <a:pos x="16" y="232"/>
                                  </a:cxn>
                                  <a:cxn ang="0">
                                    <a:pos x="24" y="248"/>
                                  </a:cxn>
                                  <a:cxn ang="0">
                                    <a:pos x="40" y="256"/>
                                  </a:cxn>
                                  <a:cxn ang="0">
                                    <a:pos x="62" y="242"/>
                                  </a:cxn>
                                  <a:cxn ang="0">
                                    <a:pos x="64" y="112"/>
                                  </a:cxn>
                                  <a:cxn ang="0">
                                    <a:pos x="78" y="90"/>
                                  </a:cxn>
                                  <a:cxn ang="0">
                                    <a:pos x="78" y="70"/>
                                  </a:cxn>
                                  <a:cxn ang="0">
                                    <a:pos x="64" y="48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40" y="16"/>
                                  </a:cxn>
                                  <a:cxn ang="0">
                                    <a:pos x="46" y="18"/>
                                  </a:cxn>
                                  <a:cxn ang="0">
                                    <a:pos x="48" y="40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8" y="232"/>
                                  </a:cxn>
                                  <a:cxn ang="0">
                                    <a:pos x="46" y="238"/>
                                  </a:cxn>
                                  <a:cxn ang="0">
                                    <a:pos x="40" y="240"/>
                                  </a:cxn>
                                  <a:cxn ang="0">
                                    <a:pos x="32" y="236"/>
                                  </a:cxn>
                                  <a:cxn ang="0">
                                    <a:pos x="32" y="120"/>
                                  </a:cxn>
                                  <a:cxn ang="0">
                                    <a:pos x="48" y="120"/>
                                  </a:cxn>
                                  <a:cxn ang="0">
                                    <a:pos x="62" y="86"/>
                                  </a:cxn>
                                  <a:cxn ang="0">
                                    <a:pos x="60" y="94"/>
                                  </a:cxn>
                                  <a:cxn ang="0">
                                    <a:pos x="60" y="94"/>
                                  </a:cxn>
                                  <a:cxn ang="0">
                                    <a:pos x="54" y="100"/>
                                  </a:cxn>
                                  <a:cxn ang="0">
                                    <a:pos x="48" y="102"/>
                                  </a:cxn>
                                  <a:cxn ang="0">
                                    <a:pos x="32" y="102"/>
                                  </a:cxn>
                                  <a:cxn ang="0">
                                    <a:pos x="26" y="100"/>
                                  </a:cxn>
                                  <a:cxn ang="0">
                                    <a:pos x="20" y="94"/>
                                  </a:cxn>
                                  <a:cxn ang="0">
                                    <a:pos x="20" y="94"/>
                                  </a:cxn>
                                  <a:cxn ang="0">
                                    <a:pos x="18" y="86"/>
                                  </a:cxn>
                                  <a:cxn ang="0">
                                    <a:pos x="16" y="80"/>
                                  </a:cxn>
                                  <a:cxn ang="0">
                                    <a:pos x="18" y="72"/>
                                  </a:cxn>
                                  <a:cxn ang="0">
                                    <a:pos x="20" y="66"/>
                                  </a:cxn>
                                  <a:cxn ang="0">
                                    <a:pos x="26" y="60"/>
                                  </a:cxn>
                                  <a:cxn ang="0">
                                    <a:pos x="26" y="60"/>
                                  </a:cxn>
                                  <a:cxn ang="0">
                                    <a:pos x="40" y="56"/>
                                  </a:cxn>
                                  <a:cxn ang="0">
                                    <a:pos x="48" y="58"/>
                                  </a:cxn>
                                  <a:cxn ang="0">
                                    <a:pos x="54" y="60"/>
                                  </a:cxn>
                                  <a:cxn ang="0">
                                    <a:pos x="60" y="66"/>
                                  </a:cxn>
                                  <a:cxn ang="0">
                                    <a:pos x="62" y="72"/>
                                  </a:cxn>
                                  <a:cxn ang="0">
                                    <a:pos x="62" y="74"/>
                                  </a:cxn>
                                  <a:cxn ang="0">
                                    <a:pos x="62" y="86"/>
                                  </a:cxn>
                                </a:cxnLst>
                                <a:rect l="0" t="0" r="r" b="b"/>
                                <a:pathLst>
                                  <a:path w="80" h="256">
                                    <a:moveTo>
                                      <a:pt x="64" y="48"/>
                                    </a:moveTo>
                                    <a:lnTo>
                                      <a:pt x="64" y="24"/>
                                    </a:lnTo>
                                    <a:lnTo>
                                      <a:pt x="64" y="24"/>
                                    </a:lnTo>
                                    <a:lnTo>
                                      <a:pt x="62" y="14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4" y="62"/>
                                    </a:lnTo>
                                    <a:lnTo>
                                      <a:pt x="2" y="7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2" y="90"/>
                                    </a:lnTo>
                                    <a:lnTo>
                                      <a:pt x="4" y="98"/>
                                    </a:lnTo>
                                    <a:lnTo>
                                      <a:pt x="10" y="106"/>
                                    </a:lnTo>
                                    <a:lnTo>
                                      <a:pt x="16" y="112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8" y="242"/>
                                    </a:lnTo>
                                    <a:lnTo>
                                      <a:pt x="24" y="248"/>
                                    </a:lnTo>
                                    <a:lnTo>
                                      <a:pt x="30" y="254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50" y="254"/>
                                    </a:lnTo>
                                    <a:lnTo>
                                      <a:pt x="56" y="248"/>
                                    </a:lnTo>
                                    <a:lnTo>
                                      <a:pt x="62" y="242"/>
                                    </a:lnTo>
                                    <a:lnTo>
                                      <a:pt x="64" y="232"/>
                                    </a:lnTo>
                                    <a:lnTo>
                                      <a:pt x="64" y="112"/>
                                    </a:lnTo>
                                    <a:lnTo>
                                      <a:pt x="64" y="112"/>
                                    </a:lnTo>
                                    <a:lnTo>
                                      <a:pt x="70" y="106"/>
                                    </a:lnTo>
                                    <a:lnTo>
                                      <a:pt x="76" y="98"/>
                                    </a:lnTo>
                                    <a:lnTo>
                                      <a:pt x="78" y="90"/>
                                    </a:lnTo>
                                    <a:lnTo>
                                      <a:pt x="80" y="80"/>
                                    </a:lnTo>
                                    <a:lnTo>
                                      <a:pt x="80" y="80"/>
                                    </a:lnTo>
                                    <a:lnTo>
                                      <a:pt x="78" y="70"/>
                                    </a:lnTo>
                                    <a:lnTo>
                                      <a:pt x="76" y="62"/>
                                    </a:lnTo>
                                    <a:lnTo>
                                      <a:pt x="70" y="54"/>
                                    </a:lnTo>
                                    <a:lnTo>
                                      <a:pt x="64" y="48"/>
                                    </a:lnTo>
                                    <a:close/>
                                    <a:moveTo>
                                      <a:pt x="32" y="24"/>
                                    </a:moveTo>
                                    <a:lnTo>
                                      <a:pt x="32" y="24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4" y="18"/>
                                    </a:lnTo>
                                    <a:lnTo>
                                      <a:pt x="36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4" y="16"/>
                                    </a:lnTo>
                                    <a:lnTo>
                                      <a:pt x="46" y="18"/>
                                    </a:lnTo>
                                    <a:lnTo>
                                      <a:pt x="48" y="20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40"/>
                                    </a:lnTo>
                                    <a:lnTo>
                                      <a:pt x="48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32" y="40"/>
                                    </a:lnTo>
                                    <a:lnTo>
                                      <a:pt x="32" y="24"/>
                                    </a:lnTo>
                                    <a:close/>
                                    <a:moveTo>
                                      <a:pt x="48" y="232"/>
                                    </a:moveTo>
                                    <a:lnTo>
                                      <a:pt x="48" y="232"/>
                                    </a:lnTo>
                                    <a:lnTo>
                                      <a:pt x="48" y="236"/>
                                    </a:lnTo>
                                    <a:lnTo>
                                      <a:pt x="46" y="238"/>
                                    </a:lnTo>
                                    <a:lnTo>
                                      <a:pt x="44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36" y="240"/>
                                    </a:lnTo>
                                    <a:lnTo>
                                      <a:pt x="34" y="238"/>
                                    </a:lnTo>
                                    <a:lnTo>
                                      <a:pt x="32" y="236"/>
                                    </a:lnTo>
                                    <a:lnTo>
                                      <a:pt x="32" y="232"/>
                                    </a:lnTo>
                                    <a:lnTo>
                                      <a:pt x="32" y="120"/>
                                    </a:lnTo>
                                    <a:lnTo>
                                      <a:pt x="32" y="120"/>
                                    </a:lnTo>
                                    <a:lnTo>
                                      <a:pt x="40" y="120"/>
                                    </a:lnTo>
                                    <a:lnTo>
                                      <a:pt x="40" y="120"/>
                                    </a:lnTo>
                                    <a:lnTo>
                                      <a:pt x="48" y="120"/>
                                    </a:lnTo>
                                    <a:lnTo>
                                      <a:pt x="48" y="232"/>
                                    </a:lnTo>
                                    <a:close/>
                                    <a:moveTo>
                                      <a:pt x="62" y="86"/>
                                    </a:moveTo>
                                    <a:lnTo>
                                      <a:pt x="62" y="86"/>
                                    </a:lnTo>
                                    <a:lnTo>
                                      <a:pt x="62" y="88"/>
                                    </a:lnTo>
                                    <a:lnTo>
                                      <a:pt x="62" y="88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60" y="94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54" y="100"/>
                                    </a:lnTo>
                                    <a:lnTo>
                                      <a:pt x="48" y="102"/>
                                    </a:lnTo>
                                    <a:lnTo>
                                      <a:pt x="48" y="102"/>
                                    </a:lnTo>
                                    <a:lnTo>
                                      <a:pt x="40" y="104"/>
                                    </a:lnTo>
                                    <a:lnTo>
                                      <a:pt x="40" y="104"/>
                                    </a:lnTo>
                                    <a:lnTo>
                                      <a:pt x="32" y="102"/>
                                    </a:lnTo>
                                    <a:lnTo>
                                      <a:pt x="32" y="102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6" y="100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20" y="94"/>
                                    </a:lnTo>
                                    <a:lnTo>
                                      <a:pt x="18" y="88"/>
                                    </a:lnTo>
                                    <a:lnTo>
                                      <a:pt x="18" y="88"/>
                                    </a:lnTo>
                                    <a:lnTo>
                                      <a:pt x="18" y="86"/>
                                    </a:lnTo>
                                    <a:lnTo>
                                      <a:pt x="18" y="86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6" y="80"/>
                                    </a:lnTo>
                                    <a:lnTo>
                                      <a:pt x="18" y="74"/>
                                    </a:lnTo>
                                    <a:lnTo>
                                      <a:pt x="18" y="74"/>
                                    </a:lnTo>
                                    <a:lnTo>
                                      <a:pt x="18" y="72"/>
                                    </a:lnTo>
                                    <a:lnTo>
                                      <a:pt x="18" y="72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0" y="66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32" y="58"/>
                                    </a:lnTo>
                                    <a:lnTo>
                                      <a:pt x="40" y="56"/>
                                    </a:lnTo>
                                    <a:lnTo>
                                      <a:pt x="40" y="56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48" y="58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54" y="60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0" y="66"/>
                                    </a:lnTo>
                                    <a:lnTo>
                                      <a:pt x="62" y="72"/>
                                    </a:lnTo>
                                    <a:lnTo>
                                      <a:pt x="62" y="72"/>
                                    </a:lnTo>
                                    <a:lnTo>
                                      <a:pt x="62" y="74"/>
                                    </a:lnTo>
                                    <a:lnTo>
                                      <a:pt x="62" y="74"/>
                                    </a:lnTo>
                                    <a:lnTo>
                                      <a:pt x="64" y="80"/>
                                    </a:lnTo>
                                    <a:lnTo>
                                      <a:pt x="64" y="80"/>
                                    </a:lnTo>
                                    <a:lnTo>
                                      <a:pt x="62" y="8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398" name="Freeform 17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54139" y="9187023"/>
                                <a:ext cx="1270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4" y="24"/>
                                  </a:cxn>
                                  <a:cxn ang="0">
                                    <a:pos x="50" y="2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0" y="150"/>
                                  </a:cxn>
                                  <a:cxn ang="0">
                                    <a:pos x="0" y="176"/>
                                  </a:cxn>
                                  <a:cxn ang="0">
                                    <a:pos x="4" y="194"/>
                                  </a:cxn>
                                  <a:cxn ang="0">
                                    <a:pos x="16" y="232"/>
                                  </a:cxn>
                                  <a:cxn ang="0">
                                    <a:pos x="24" y="248"/>
                                  </a:cxn>
                                  <a:cxn ang="0">
                                    <a:pos x="40" y="256"/>
                                  </a:cxn>
                                  <a:cxn ang="0">
                                    <a:pos x="62" y="242"/>
                                  </a:cxn>
                                  <a:cxn ang="0">
                                    <a:pos x="64" y="208"/>
                                  </a:cxn>
                                  <a:cxn ang="0">
                                    <a:pos x="78" y="186"/>
                                  </a:cxn>
                                  <a:cxn ang="0">
                                    <a:pos x="78" y="166"/>
                                  </a:cxn>
                                  <a:cxn ang="0">
                                    <a:pos x="64" y="144"/>
                                  </a:cxn>
                                  <a:cxn ang="0">
                                    <a:pos x="32" y="20"/>
                                  </a:cxn>
                                  <a:cxn ang="0">
                                    <a:pos x="40" y="16"/>
                                  </a:cxn>
                                  <a:cxn ang="0">
                                    <a:pos x="46" y="18"/>
                                  </a:cxn>
                                  <a:cxn ang="0">
                                    <a:pos x="48" y="136"/>
                                  </a:cxn>
                                  <a:cxn ang="0">
                                    <a:pos x="40" y="136"/>
                                  </a:cxn>
                                  <a:cxn ang="0">
                                    <a:pos x="48" y="232"/>
                                  </a:cxn>
                                  <a:cxn ang="0">
                                    <a:pos x="46" y="238"/>
                                  </a:cxn>
                                  <a:cxn ang="0">
                                    <a:pos x="40" y="240"/>
                                  </a:cxn>
                                  <a:cxn ang="0">
                                    <a:pos x="32" y="236"/>
                                  </a:cxn>
                                  <a:cxn ang="0">
                                    <a:pos x="32" y="216"/>
                                  </a:cxn>
                                  <a:cxn ang="0">
                                    <a:pos x="48" y="216"/>
                                  </a:cxn>
                                  <a:cxn ang="0">
                                    <a:pos x="62" y="182"/>
                                  </a:cxn>
                                  <a:cxn ang="0">
                                    <a:pos x="60" y="190"/>
                                  </a:cxn>
                                  <a:cxn ang="0">
                                    <a:pos x="60" y="190"/>
                                  </a:cxn>
                                  <a:cxn ang="0">
                                    <a:pos x="54" y="196"/>
                                  </a:cxn>
                                  <a:cxn ang="0">
                                    <a:pos x="48" y="198"/>
                                  </a:cxn>
                                  <a:cxn ang="0">
                                    <a:pos x="32" y="198"/>
                                  </a:cxn>
                                  <a:cxn ang="0">
                                    <a:pos x="26" y="196"/>
                                  </a:cxn>
                                  <a:cxn ang="0">
                                    <a:pos x="20" y="190"/>
                                  </a:cxn>
                                  <a:cxn ang="0">
                                    <a:pos x="20" y="190"/>
                                  </a:cxn>
                                  <a:cxn ang="0">
                                    <a:pos x="18" y="182"/>
                                  </a:cxn>
                                  <a:cxn ang="0">
                                    <a:pos x="16" y="176"/>
                                  </a:cxn>
                                  <a:cxn ang="0">
                                    <a:pos x="18" y="168"/>
                                  </a:cxn>
                                  <a:cxn ang="0">
                                    <a:pos x="20" y="162"/>
                                  </a:cxn>
                                  <a:cxn ang="0">
                                    <a:pos x="26" y="156"/>
                                  </a:cxn>
                                  <a:cxn ang="0">
                                    <a:pos x="26" y="156"/>
                                  </a:cxn>
                                  <a:cxn ang="0">
                                    <a:pos x="40" y="152"/>
                                  </a:cxn>
                                  <a:cxn ang="0">
                                    <a:pos x="48" y="154"/>
                                  </a:cxn>
                                  <a:cxn ang="0">
                                    <a:pos x="54" y="156"/>
                                  </a:cxn>
                                  <a:cxn ang="0">
                                    <a:pos x="60" y="162"/>
                                  </a:cxn>
                                  <a:cxn ang="0">
                                    <a:pos x="62" y="168"/>
                                  </a:cxn>
                                  <a:cxn ang="0">
                                    <a:pos x="62" y="170"/>
                                  </a:cxn>
                                  <a:cxn ang="0">
                                    <a:pos x="62" y="182"/>
                                  </a:cxn>
                                </a:cxnLst>
                                <a:rect l="0" t="0" r="r" b="b"/>
                                <a:pathLst>
                                  <a:path w="80" h="256">
                                    <a:moveTo>
                                      <a:pt x="64" y="144"/>
                                    </a:moveTo>
                                    <a:lnTo>
                                      <a:pt x="64" y="24"/>
                                    </a:lnTo>
                                    <a:lnTo>
                                      <a:pt x="64" y="24"/>
                                    </a:lnTo>
                                    <a:lnTo>
                                      <a:pt x="62" y="14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40" y="0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18" y="1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144"/>
                                    </a:lnTo>
                                    <a:lnTo>
                                      <a:pt x="16" y="144"/>
                                    </a:lnTo>
                                    <a:lnTo>
                                      <a:pt x="10" y="150"/>
                                    </a:lnTo>
                                    <a:lnTo>
                                      <a:pt x="4" y="158"/>
                                    </a:lnTo>
                                    <a:lnTo>
                                      <a:pt x="2" y="166"/>
                                    </a:lnTo>
                                    <a:lnTo>
                                      <a:pt x="0" y="176"/>
                                    </a:lnTo>
                                    <a:lnTo>
                                      <a:pt x="0" y="176"/>
                                    </a:lnTo>
                                    <a:lnTo>
                                      <a:pt x="2" y="186"/>
                                    </a:lnTo>
                                    <a:lnTo>
                                      <a:pt x="4" y="194"/>
                                    </a:lnTo>
                                    <a:lnTo>
                                      <a:pt x="10" y="202"/>
                                    </a:lnTo>
                                    <a:lnTo>
                                      <a:pt x="16" y="208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8" y="242"/>
                                    </a:lnTo>
                                    <a:lnTo>
                                      <a:pt x="24" y="248"/>
                                    </a:lnTo>
                                    <a:lnTo>
                                      <a:pt x="30" y="254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50" y="254"/>
                                    </a:lnTo>
                                    <a:lnTo>
                                      <a:pt x="56" y="248"/>
                                    </a:lnTo>
                                    <a:lnTo>
                                      <a:pt x="62" y="242"/>
                                    </a:lnTo>
                                    <a:lnTo>
                                      <a:pt x="64" y="232"/>
                                    </a:lnTo>
                                    <a:lnTo>
                                      <a:pt x="64" y="208"/>
                                    </a:lnTo>
                                    <a:lnTo>
                                      <a:pt x="64" y="208"/>
                                    </a:lnTo>
                                    <a:lnTo>
                                      <a:pt x="70" y="202"/>
                                    </a:lnTo>
                                    <a:lnTo>
                                      <a:pt x="76" y="194"/>
                                    </a:lnTo>
                                    <a:lnTo>
                                      <a:pt x="78" y="186"/>
                                    </a:lnTo>
                                    <a:lnTo>
                                      <a:pt x="80" y="176"/>
                                    </a:lnTo>
                                    <a:lnTo>
                                      <a:pt x="80" y="176"/>
                                    </a:lnTo>
                                    <a:lnTo>
                                      <a:pt x="78" y="166"/>
                                    </a:lnTo>
                                    <a:lnTo>
                                      <a:pt x="76" y="158"/>
                                    </a:lnTo>
                                    <a:lnTo>
                                      <a:pt x="70" y="150"/>
                                    </a:lnTo>
                                    <a:lnTo>
                                      <a:pt x="64" y="144"/>
                                    </a:lnTo>
                                    <a:close/>
                                    <a:moveTo>
                                      <a:pt x="32" y="24"/>
                                    </a:moveTo>
                                    <a:lnTo>
                                      <a:pt x="32" y="24"/>
                                    </a:lnTo>
                                    <a:lnTo>
                                      <a:pt x="32" y="20"/>
                                    </a:lnTo>
                                    <a:lnTo>
                                      <a:pt x="34" y="18"/>
                                    </a:lnTo>
                                    <a:lnTo>
                                      <a:pt x="36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0" y="16"/>
                                    </a:lnTo>
                                    <a:lnTo>
                                      <a:pt x="44" y="16"/>
                                    </a:lnTo>
                                    <a:lnTo>
                                      <a:pt x="46" y="18"/>
                                    </a:lnTo>
                                    <a:lnTo>
                                      <a:pt x="48" y="20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136"/>
                                    </a:lnTo>
                                    <a:lnTo>
                                      <a:pt x="48" y="136"/>
                                    </a:lnTo>
                                    <a:lnTo>
                                      <a:pt x="40" y="136"/>
                                    </a:lnTo>
                                    <a:lnTo>
                                      <a:pt x="40" y="136"/>
                                    </a:lnTo>
                                    <a:lnTo>
                                      <a:pt x="32" y="136"/>
                                    </a:lnTo>
                                    <a:lnTo>
                                      <a:pt x="32" y="24"/>
                                    </a:lnTo>
                                    <a:close/>
                                    <a:moveTo>
                                      <a:pt x="48" y="232"/>
                                    </a:moveTo>
                                    <a:lnTo>
                                      <a:pt x="48" y="232"/>
                                    </a:lnTo>
                                    <a:lnTo>
                                      <a:pt x="48" y="236"/>
                                    </a:lnTo>
                                    <a:lnTo>
                                      <a:pt x="46" y="238"/>
                                    </a:lnTo>
                                    <a:lnTo>
                                      <a:pt x="44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40" y="240"/>
                                    </a:lnTo>
                                    <a:lnTo>
                                      <a:pt x="36" y="240"/>
                                    </a:lnTo>
                                    <a:lnTo>
                                      <a:pt x="34" y="238"/>
                                    </a:lnTo>
                                    <a:lnTo>
                                      <a:pt x="32" y="236"/>
                                    </a:lnTo>
                                    <a:lnTo>
                                      <a:pt x="32" y="232"/>
                                    </a:lnTo>
                                    <a:lnTo>
                                      <a:pt x="32" y="216"/>
                                    </a:lnTo>
                                    <a:lnTo>
                                      <a:pt x="32" y="216"/>
                                    </a:lnTo>
                                    <a:lnTo>
                                      <a:pt x="40" y="216"/>
                                    </a:lnTo>
                                    <a:lnTo>
                                      <a:pt x="40" y="216"/>
                                    </a:lnTo>
                                    <a:lnTo>
                                      <a:pt x="48" y="216"/>
                                    </a:lnTo>
                                    <a:lnTo>
                                      <a:pt x="48" y="232"/>
                                    </a:lnTo>
                                    <a:close/>
                                    <a:moveTo>
                                      <a:pt x="62" y="182"/>
                                    </a:moveTo>
                                    <a:lnTo>
                                      <a:pt x="62" y="182"/>
                                    </a:lnTo>
                                    <a:lnTo>
                                      <a:pt x="62" y="184"/>
                                    </a:lnTo>
                                    <a:lnTo>
                                      <a:pt x="62" y="184"/>
                                    </a:lnTo>
                                    <a:lnTo>
                                      <a:pt x="60" y="190"/>
                                    </a:lnTo>
                                    <a:lnTo>
                                      <a:pt x="60" y="190"/>
                                    </a:lnTo>
                                    <a:lnTo>
                                      <a:pt x="60" y="190"/>
                                    </a:lnTo>
                                    <a:lnTo>
                                      <a:pt x="60" y="190"/>
                                    </a:lnTo>
                                    <a:lnTo>
                                      <a:pt x="54" y="196"/>
                                    </a:lnTo>
                                    <a:lnTo>
                                      <a:pt x="54" y="196"/>
                                    </a:lnTo>
                                    <a:lnTo>
                                      <a:pt x="54" y="196"/>
                                    </a:lnTo>
                                    <a:lnTo>
                                      <a:pt x="54" y="196"/>
                                    </a:lnTo>
                                    <a:lnTo>
                                      <a:pt x="48" y="198"/>
                                    </a:lnTo>
                                    <a:lnTo>
                                      <a:pt x="48" y="198"/>
                                    </a:lnTo>
                                    <a:lnTo>
                                      <a:pt x="40" y="200"/>
                                    </a:lnTo>
                                    <a:lnTo>
                                      <a:pt x="40" y="200"/>
                                    </a:lnTo>
                                    <a:lnTo>
                                      <a:pt x="32" y="198"/>
                                    </a:lnTo>
                                    <a:lnTo>
                                      <a:pt x="32" y="198"/>
                                    </a:lnTo>
                                    <a:lnTo>
                                      <a:pt x="26" y="196"/>
                                    </a:lnTo>
                                    <a:lnTo>
                                      <a:pt x="26" y="196"/>
                                    </a:lnTo>
                                    <a:lnTo>
                                      <a:pt x="26" y="196"/>
                                    </a:lnTo>
                                    <a:lnTo>
                                      <a:pt x="26" y="196"/>
                                    </a:lnTo>
                                    <a:lnTo>
                                      <a:pt x="20" y="190"/>
                                    </a:lnTo>
                                    <a:lnTo>
                                      <a:pt x="20" y="190"/>
                                    </a:lnTo>
                                    <a:lnTo>
                                      <a:pt x="20" y="190"/>
                                    </a:lnTo>
                                    <a:lnTo>
                                      <a:pt x="20" y="190"/>
                                    </a:lnTo>
                                    <a:lnTo>
                                      <a:pt x="18" y="184"/>
                                    </a:lnTo>
                                    <a:lnTo>
                                      <a:pt x="18" y="184"/>
                                    </a:lnTo>
                                    <a:lnTo>
                                      <a:pt x="18" y="182"/>
                                    </a:lnTo>
                                    <a:lnTo>
                                      <a:pt x="18" y="182"/>
                                    </a:lnTo>
                                    <a:lnTo>
                                      <a:pt x="16" y="176"/>
                                    </a:lnTo>
                                    <a:lnTo>
                                      <a:pt x="16" y="176"/>
                                    </a:lnTo>
                                    <a:lnTo>
                                      <a:pt x="18" y="170"/>
                                    </a:lnTo>
                                    <a:lnTo>
                                      <a:pt x="18" y="170"/>
                                    </a:lnTo>
                                    <a:lnTo>
                                      <a:pt x="18" y="168"/>
                                    </a:lnTo>
                                    <a:lnTo>
                                      <a:pt x="18" y="168"/>
                                    </a:lnTo>
                                    <a:lnTo>
                                      <a:pt x="20" y="162"/>
                                    </a:lnTo>
                                    <a:lnTo>
                                      <a:pt x="20" y="162"/>
                                    </a:lnTo>
                                    <a:lnTo>
                                      <a:pt x="20" y="162"/>
                                    </a:lnTo>
                                    <a:lnTo>
                                      <a:pt x="20" y="162"/>
                                    </a:lnTo>
                                    <a:lnTo>
                                      <a:pt x="26" y="156"/>
                                    </a:lnTo>
                                    <a:lnTo>
                                      <a:pt x="26" y="156"/>
                                    </a:lnTo>
                                    <a:lnTo>
                                      <a:pt x="26" y="156"/>
                                    </a:lnTo>
                                    <a:lnTo>
                                      <a:pt x="26" y="156"/>
                                    </a:lnTo>
                                    <a:lnTo>
                                      <a:pt x="32" y="154"/>
                                    </a:lnTo>
                                    <a:lnTo>
                                      <a:pt x="32" y="154"/>
                                    </a:lnTo>
                                    <a:lnTo>
                                      <a:pt x="40" y="152"/>
                                    </a:lnTo>
                                    <a:lnTo>
                                      <a:pt x="40" y="152"/>
                                    </a:lnTo>
                                    <a:lnTo>
                                      <a:pt x="48" y="154"/>
                                    </a:lnTo>
                                    <a:lnTo>
                                      <a:pt x="48" y="154"/>
                                    </a:lnTo>
                                    <a:lnTo>
                                      <a:pt x="54" y="156"/>
                                    </a:lnTo>
                                    <a:lnTo>
                                      <a:pt x="54" y="156"/>
                                    </a:lnTo>
                                    <a:lnTo>
                                      <a:pt x="54" y="156"/>
                                    </a:lnTo>
                                    <a:lnTo>
                                      <a:pt x="54" y="156"/>
                                    </a:lnTo>
                                    <a:lnTo>
                                      <a:pt x="60" y="162"/>
                                    </a:lnTo>
                                    <a:lnTo>
                                      <a:pt x="60" y="162"/>
                                    </a:lnTo>
                                    <a:lnTo>
                                      <a:pt x="60" y="162"/>
                                    </a:lnTo>
                                    <a:lnTo>
                                      <a:pt x="60" y="162"/>
                                    </a:lnTo>
                                    <a:lnTo>
                                      <a:pt x="62" y="168"/>
                                    </a:lnTo>
                                    <a:lnTo>
                                      <a:pt x="62" y="168"/>
                                    </a:lnTo>
                                    <a:lnTo>
                                      <a:pt x="62" y="170"/>
                                    </a:lnTo>
                                    <a:lnTo>
                                      <a:pt x="62" y="170"/>
                                    </a:lnTo>
                                    <a:lnTo>
                                      <a:pt x="64" y="176"/>
                                    </a:lnTo>
                                    <a:lnTo>
                                      <a:pt x="64" y="176"/>
                                    </a:lnTo>
                                    <a:lnTo>
                                      <a:pt x="62" y="18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399" name="Group 139"/>
                          <wpg:cNvGrpSpPr/>
                          <wpg:grpSpPr>
                            <a:xfrm>
                              <a:off x="5333252" y="7286229"/>
                              <a:ext cx="326699" cy="475199"/>
                              <a:chOff x="5333252" y="7286229"/>
                              <a:chExt cx="279400" cy="406400"/>
                            </a:xfrm>
                            <a:grpFill/>
                          </wpg:grpSpPr>
                          <wps:wsp>
                            <wps:cNvPr id="400" name="Freeform 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33252" y="7286229"/>
                                <a:ext cx="279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52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0" y="232"/>
                                  </a:cxn>
                                  <a:cxn ang="0">
                                    <a:pos x="0" y="232"/>
                                  </a:cxn>
                                  <a:cxn ang="0">
                                    <a:pos x="2" y="242"/>
                                  </a:cxn>
                                  <a:cxn ang="0">
                                    <a:pos x="8" y="248"/>
                                  </a:cxn>
                                  <a:cxn ang="0">
                                    <a:pos x="14" y="254"/>
                                  </a:cxn>
                                  <a:cxn ang="0">
                                    <a:pos x="24" y="256"/>
                                  </a:cxn>
                                  <a:cxn ang="0">
                                    <a:pos x="152" y="256"/>
                                  </a:cxn>
                                  <a:cxn ang="0">
                                    <a:pos x="152" y="256"/>
                                  </a:cxn>
                                  <a:cxn ang="0">
                                    <a:pos x="162" y="254"/>
                                  </a:cxn>
                                  <a:cxn ang="0">
                                    <a:pos x="168" y="248"/>
                                  </a:cxn>
                                  <a:cxn ang="0">
                                    <a:pos x="174" y="242"/>
                                  </a:cxn>
                                  <a:cxn ang="0">
                                    <a:pos x="176" y="232"/>
                                  </a:cxn>
                                  <a:cxn ang="0">
                                    <a:pos x="176" y="24"/>
                                  </a:cxn>
                                  <a:cxn ang="0">
                                    <a:pos x="176" y="24"/>
                                  </a:cxn>
                                  <a:cxn ang="0">
                                    <a:pos x="174" y="14"/>
                                  </a:cxn>
                                  <a:cxn ang="0">
                                    <a:pos x="168" y="8"/>
                                  </a:cxn>
                                  <a:cxn ang="0">
                                    <a:pos x="162" y="2"/>
                                  </a:cxn>
                                  <a:cxn ang="0">
                                    <a:pos x="152" y="0"/>
                                  </a:cxn>
                                  <a:cxn ang="0">
                                    <a:pos x="160" y="232"/>
                                  </a:cxn>
                                  <a:cxn ang="0">
                                    <a:pos x="160" y="232"/>
                                  </a:cxn>
                                  <a:cxn ang="0">
                                    <a:pos x="160" y="236"/>
                                  </a:cxn>
                                  <a:cxn ang="0">
                                    <a:pos x="158" y="238"/>
                                  </a:cxn>
                                  <a:cxn ang="0">
                                    <a:pos x="156" y="240"/>
                                  </a:cxn>
                                  <a:cxn ang="0">
                                    <a:pos x="152" y="240"/>
                                  </a:cxn>
                                  <a:cxn ang="0">
                                    <a:pos x="24" y="240"/>
                                  </a:cxn>
                                  <a:cxn ang="0">
                                    <a:pos x="24" y="240"/>
                                  </a:cxn>
                                  <a:cxn ang="0">
                                    <a:pos x="20" y="240"/>
                                  </a:cxn>
                                  <a:cxn ang="0">
                                    <a:pos x="18" y="238"/>
                                  </a:cxn>
                                  <a:cxn ang="0">
                                    <a:pos x="16" y="236"/>
                                  </a:cxn>
                                  <a:cxn ang="0">
                                    <a:pos x="16" y="232"/>
                                  </a:cxn>
                                  <a:cxn ang="0">
                                    <a:pos x="16" y="216"/>
                                  </a:cxn>
                                  <a:cxn ang="0">
                                    <a:pos x="160" y="216"/>
                                  </a:cxn>
                                  <a:cxn ang="0">
                                    <a:pos x="160" y="232"/>
                                  </a:cxn>
                                  <a:cxn ang="0">
                                    <a:pos x="160" y="208"/>
                                  </a:cxn>
                                  <a:cxn ang="0">
                                    <a:pos x="16" y="208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160" y="48"/>
                                  </a:cxn>
                                  <a:cxn ang="0">
                                    <a:pos x="160" y="208"/>
                                  </a:cxn>
                                  <a:cxn ang="0">
                                    <a:pos x="160" y="40"/>
                                  </a:cxn>
                                  <a:cxn ang="0">
                                    <a:pos x="16" y="40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6" y="20"/>
                                  </a:cxn>
                                  <a:cxn ang="0">
                                    <a:pos x="18" y="18"/>
                                  </a:cxn>
                                  <a:cxn ang="0">
                                    <a:pos x="20" y="16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152" y="16"/>
                                  </a:cxn>
                                  <a:cxn ang="0">
                                    <a:pos x="152" y="16"/>
                                  </a:cxn>
                                  <a:cxn ang="0">
                                    <a:pos x="156" y="16"/>
                                  </a:cxn>
                                  <a:cxn ang="0">
                                    <a:pos x="158" y="18"/>
                                  </a:cxn>
                                  <a:cxn ang="0">
                                    <a:pos x="160" y="20"/>
                                  </a:cxn>
                                  <a:cxn ang="0">
                                    <a:pos x="160" y="24"/>
                                  </a:cxn>
                                  <a:cxn ang="0">
                                    <a:pos x="160" y="40"/>
                                  </a:cxn>
                                </a:cxnLst>
                                <a:rect l="0" t="0" r="r" b="b"/>
                                <a:pathLst>
                                  <a:path w="176" h="256">
                                    <a:moveTo>
                                      <a:pt x="152" y="0"/>
                                    </a:moveTo>
                                    <a:lnTo>
                                      <a:pt x="24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32"/>
                                    </a:lnTo>
                                    <a:lnTo>
                                      <a:pt x="0" y="232"/>
                                    </a:lnTo>
                                    <a:lnTo>
                                      <a:pt x="2" y="242"/>
                                    </a:lnTo>
                                    <a:lnTo>
                                      <a:pt x="8" y="248"/>
                                    </a:lnTo>
                                    <a:lnTo>
                                      <a:pt x="14" y="254"/>
                                    </a:lnTo>
                                    <a:lnTo>
                                      <a:pt x="24" y="256"/>
                                    </a:lnTo>
                                    <a:lnTo>
                                      <a:pt x="152" y="256"/>
                                    </a:lnTo>
                                    <a:lnTo>
                                      <a:pt x="152" y="256"/>
                                    </a:lnTo>
                                    <a:lnTo>
                                      <a:pt x="162" y="254"/>
                                    </a:lnTo>
                                    <a:lnTo>
                                      <a:pt x="168" y="248"/>
                                    </a:lnTo>
                                    <a:lnTo>
                                      <a:pt x="174" y="242"/>
                                    </a:lnTo>
                                    <a:lnTo>
                                      <a:pt x="176" y="232"/>
                                    </a:lnTo>
                                    <a:lnTo>
                                      <a:pt x="176" y="24"/>
                                    </a:lnTo>
                                    <a:lnTo>
                                      <a:pt x="176" y="24"/>
                                    </a:lnTo>
                                    <a:lnTo>
                                      <a:pt x="174" y="14"/>
                                    </a:lnTo>
                                    <a:lnTo>
                                      <a:pt x="168" y="8"/>
                                    </a:lnTo>
                                    <a:lnTo>
                                      <a:pt x="162" y="2"/>
                                    </a:lnTo>
                                    <a:lnTo>
                                      <a:pt x="152" y="0"/>
                                    </a:lnTo>
                                    <a:close/>
                                    <a:moveTo>
                                      <a:pt x="160" y="232"/>
                                    </a:moveTo>
                                    <a:lnTo>
                                      <a:pt x="160" y="232"/>
                                    </a:lnTo>
                                    <a:lnTo>
                                      <a:pt x="160" y="236"/>
                                    </a:lnTo>
                                    <a:lnTo>
                                      <a:pt x="158" y="238"/>
                                    </a:lnTo>
                                    <a:lnTo>
                                      <a:pt x="156" y="240"/>
                                    </a:lnTo>
                                    <a:lnTo>
                                      <a:pt x="152" y="240"/>
                                    </a:lnTo>
                                    <a:lnTo>
                                      <a:pt x="24" y="240"/>
                                    </a:lnTo>
                                    <a:lnTo>
                                      <a:pt x="24" y="240"/>
                                    </a:lnTo>
                                    <a:lnTo>
                                      <a:pt x="20" y="240"/>
                                    </a:lnTo>
                                    <a:lnTo>
                                      <a:pt x="18" y="238"/>
                                    </a:lnTo>
                                    <a:lnTo>
                                      <a:pt x="16" y="236"/>
                                    </a:lnTo>
                                    <a:lnTo>
                                      <a:pt x="16" y="232"/>
                                    </a:lnTo>
                                    <a:lnTo>
                                      <a:pt x="16" y="216"/>
                                    </a:lnTo>
                                    <a:lnTo>
                                      <a:pt x="160" y="216"/>
                                    </a:lnTo>
                                    <a:lnTo>
                                      <a:pt x="160" y="232"/>
                                    </a:lnTo>
                                    <a:close/>
                                    <a:moveTo>
                                      <a:pt x="160" y="208"/>
                                    </a:moveTo>
                                    <a:lnTo>
                                      <a:pt x="16" y="20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0" y="48"/>
                                    </a:lnTo>
                                    <a:lnTo>
                                      <a:pt x="160" y="208"/>
                                    </a:lnTo>
                                    <a:close/>
                                    <a:moveTo>
                                      <a:pt x="160" y="40"/>
                                    </a:moveTo>
                                    <a:lnTo>
                                      <a:pt x="16" y="40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0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20" y="16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152" y="16"/>
                                    </a:lnTo>
                                    <a:lnTo>
                                      <a:pt x="152" y="16"/>
                                    </a:lnTo>
                                    <a:lnTo>
                                      <a:pt x="156" y="16"/>
                                    </a:lnTo>
                                    <a:lnTo>
                                      <a:pt x="158" y="18"/>
                                    </a:lnTo>
                                    <a:lnTo>
                                      <a:pt x="160" y="20"/>
                                    </a:lnTo>
                                    <a:lnTo>
                                      <a:pt x="160" y="24"/>
                                    </a:lnTo>
                                    <a:lnTo>
                                      <a:pt x="160" y="4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1" name="Freeform 10"/>
                            <wps:cNvSpPr/>
                            <wps:spPr bwMode="auto">
                              <a:xfrm>
                                <a:off x="5447552" y="7324329"/>
                                <a:ext cx="50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4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6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32" y="4"/>
                                  </a:cxn>
                                </a:cxnLst>
                                <a:rect l="0" t="0" r="r" b="b"/>
                                <a:pathLst>
                                  <a:path w="32" h="8">
                                    <a:moveTo>
                                      <a:pt x="32" y="4"/>
                                    </a:moveTo>
                                    <a:lnTo>
                                      <a:pt x="32" y="4"/>
                                    </a:lnTo>
                                    <a:lnTo>
                                      <a:pt x="30" y="6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32" y="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2" name="Freeform 11"/>
                            <wps:cNvSpPr/>
                            <wps:spPr bwMode="auto">
                              <a:xfrm>
                                <a:off x="5447552" y="7324329"/>
                                <a:ext cx="508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4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6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32" y="4"/>
                                  </a:cxn>
                                </a:cxnLst>
                                <a:rect l="0" t="0" r="r" b="b"/>
                                <a:pathLst>
                                  <a:path w="32" h="8">
                                    <a:moveTo>
                                      <a:pt x="32" y="4"/>
                                    </a:moveTo>
                                    <a:lnTo>
                                      <a:pt x="32" y="4"/>
                                    </a:lnTo>
                                    <a:lnTo>
                                      <a:pt x="30" y="6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32" y="4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3" name="Freeform 12"/>
                            <wps:cNvSpPr/>
                            <wps:spPr bwMode="auto">
                              <a:xfrm>
                                <a:off x="5460252" y="7641829"/>
                                <a:ext cx="254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4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6" y="4"/>
                                  </a:cxn>
                                </a:cxnLst>
                                <a:rect l="0" t="0" r="r" b="b"/>
                                <a:pathLst>
                                  <a:path w="16" h="8">
                                    <a:moveTo>
                                      <a:pt x="16" y="4"/>
                                    </a:moveTo>
                                    <a:lnTo>
                                      <a:pt x="16" y="4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2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6" y="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4" name="Freeform 13"/>
                            <wps:cNvSpPr/>
                            <wps:spPr bwMode="auto">
                              <a:xfrm>
                                <a:off x="5460252" y="7641829"/>
                                <a:ext cx="25400" cy="127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4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16" y="4"/>
                                  </a:cxn>
                                </a:cxnLst>
                                <a:rect l="0" t="0" r="r" b="b"/>
                                <a:pathLst>
                                  <a:path w="16" h="8">
                                    <a:moveTo>
                                      <a:pt x="16" y="4"/>
                                    </a:moveTo>
                                    <a:lnTo>
                                      <a:pt x="16" y="4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2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16" y="4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05" name="Group 145"/>
                          <wpg:cNvGrpSpPr/>
                          <wpg:grpSpPr>
                            <a:xfrm>
                              <a:off x="2407815" y="7315951"/>
                              <a:ext cx="475200" cy="415800"/>
                              <a:chOff x="2407809" y="7315930"/>
                              <a:chExt cx="406400" cy="355600"/>
                            </a:xfrm>
                            <a:grpFill/>
                          </wpg:grpSpPr>
                          <wps:wsp>
                            <wps:cNvPr id="406" name="Freeform 27"/>
                            <wps:cNvSpPr/>
                            <wps:spPr bwMode="auto">
                              <a:xfrm>
                                <a:off x="2471309" y="7379430"/>
                                <a:ext cx="146050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8" y="0"/>
                                  </a:cxn>
                                  <a:cxn ang="0">
                                    <a:pos x="88" y="0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54" y="4"/>
                                  </a:cxn>
                                  <a:cxn ang="0">
                                    <a:pos x="40" y="10"/>
                                  </a:cxn>
                                  <a:cxn ang="0">
                                    <a:pos x="26" y="16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2" y="4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58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10" y="46"/>
                                  </a:cxn>
                                  <a:cxn ang="0">
                                    <a:pos x="14" y="38"/>
                                  </a:cxn>
                                  <a:cxn ang="0">
                                    <a:pos x="22" y="30"/>
                                  </a:cxn>
                                  <a:cxn ang="0">
                                    <a:pos x="32" y="22"/>
                                  </a:cxn>
                                  <a:cxn ang="0">
                                    <a:pos x="44" y="16"/>
                                  </a:cxn>
                                  <a:cxn ang="0">
                                    <a:pos x="58" y="12"/>
                                  </a:cxn>
                                  <a:cxn ang="0">
                                    <a:pos x="72" y="10"/>
                                  </a:cxn>
                                  <a:cxn ang="0">
                                    <a:pos x="88" y="8"/>
                                  </a:cxn>
                                  <a:cxn ang="0">
                                    <a:pos x="88" y="8"/>
                                  </a:cxn>
                                  <a:cxn ang="0">
                                    <a:pos x="90" y="6"/>
                                  </a:cxn>
                                  <a:cxn ang="0">
                                    <a:pos x="92" y="4"/>
                                  </a:cxn>
                                  <a:cxn ang="0">
                                    <a:pos x="92" y="4"/>
                                  </a:cxn>
                                  <a:cxn ang="0">
                                    <a:pos x="90" y="2"/>
                                  </a:cxn>
                                  <a:cxn ang="0">
                                    <a:pos x="88" y="0"/>
                                  </a:cxn>
                                </a:cxnLst>
                                <a:rect l="0" t="0" r="r" b="b"/>
                                <a:pathLst>
                                  <a:path w="92" h="60">
                                    <a:moveTo>
                                      <a:pt x="88" y="0"/>
                                    </a:moveTo>
                                    <a:lnTo>
                                      <a:pt x="88" y="0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54" y="4"/>
                                    </a:lnTo>
                                    <a:lnTo>
                                      <a:pt x="40" y="10"/>
                                    </a:lnTo>
                                    <a:lnTo>
                                      <a:pt x="26" y="16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58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10" y="46"/>
                                    </a:lnTo>
                                    <a:lnTo>
                                      <a:pt x="14" y="38"/>
                                    </a:lnTo>
                                    <a:lnTo>
                                      <a:pt x="22" y="30"/>
                                    </a:lnTo>
                                    <a:lnTo>
                                      <a:pt x="32" y="22"/>
                                    </a:lnTo>
                                    <a:lnTo>
                                      <a:pt x="44" y="16"/>
                                    </a:lnTo>
                                    <a:lnTo>
                                      <a:pt x="58" y="12"/>
                                    </a:lnTo>
                                    <a:lnTo>
                                      <a:pt x="72" y="10"/>
                                    </a:lnTo>
                                    <a:lnTo>
                                      <a:pt x="88" y="8"/>
                                    </a:lnTo>
                                    <a:lnTo>
                                      <a:pt x="88" y="8"/>
                                    </a:lnTo>
                                    <a:lnTo>
                                      <a:pt x="90" y="6"/>
                                    </a:lnTo>
                                    <a:lnTo>
                                      <a:pt x="92" y="4"/>
                                    </a:lnTo>
                                    <a:lnTo>
                                      <a:pt x="92" y="4"/>
                                    </a:lnTo>
                                    <a:lnTo>
                                      <a:pt x="90" y="2"/>
                                    </a:lnTo>
                                    <a:lnTo>
                                      <a:pt x="8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7" name="Freeform 28"/>
                            <wps:cNvSpPr/>
                            <wps:spPr bwMode="auto">
                              <a:xfrm>
                                <a:off x="2471309" y="7379430"/>
                                <a:ext cx="146050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8" y="0"/>
                                  </a:cxn>
                                  <a:cxn ang="0">
                                    <a:pos x="88" y="0"/>
                                  </a:cxn>
                                  <a:cxn ang="0">
                                    <a:pos x="70" y="2"/>
                                  </a:cxn>
                                  <a:cxn ang="0">
                                    <a:pos x="54" y="4"/>
                                  </a:cxn>
                                  <a:cxn ang="0">
                                    <a:pos x="40" y="10"/>
                                  </a:cxn>
                                  <a:cxn ang="0">
                                    <a:pos x="26" y="16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2" y="4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58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10" y="46"/>
                                  </a:cxn>
                                  <a:cxn ang="0">
                                    <a:pos x="14" y="38"/>
                                  </a:cxn>
                                  <a:cxn ang="0">
                                    <a:pos x="22" y="30"/>
                                  </a:cxn>
                                  <a:cxn ang="0">
                                    <a:pos x="32" y="22"/>
                                  </a:cxn>
                                  <a:cxn ang="0">
                                    <a:pos x="44" y="16"/>
                                  </a:cxn>
                                  <a:cxn ang="0">
                                    <a:pos x="58" y="12"/>
                                  </a:cxn>
                                  <a:cxn ang="0">
                                    <a:pos x="72" y="10"/>
                                  </a:cxn>
                                  <a:cxn ang="0">
                                    <a:pos x="88" y="8"/>
                                  </a:cxn>
                                  <a:cxn ang="0">
                                    <a:pos x="88" y="8"/>
                                  </a:cxn>
                                  <a:cxn ang="0">
                                    <a:pos x="90" y="6"/>
                                  </a:cxn>
                                  <a:cxn ang="0">
                                    <a:pos x="92" y="4"/>
                                  </a:cxn>
                                  <a:cxn ang="0">
                                    <a:pos x="92" y="4"/>
                                  </a:cxn>
                                  <a:cxn ang="0">
                                    <a:pos x="90" y="2"/>
                                  </a:cxn>
                                  <a:cxn ang="0">
                                    <a:pos x="88" y="0"/>
                                  </a:cxn>
                                </a:cxnLst>
                                <a:rect l="0" t="0" r="r" b="b"/>
                                <a:pathLst>
                                  <a:path w="92" h="60">
                                    <a:moveTo>
                                      <a:pt x="88" y="0"/>
                                    </a:moveTo>
                                    <a:lnTo>
                                      <a:pt x="88" y="0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54" y="4"/>
                                    </a:lnTo>
                                    <a:lnTo>
                                      <a:pt x="40" y="10"/>
                                    </a:lnTo>
                                    <a:lnTo>
                                      <a:pt x="26" y="16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58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10" y="46"/>
                                    </a:lnTo>
                                    <a:lnTo>
                                      <a:pt x="14" y="38"/>
                                    </a:lnTo>
                                    <a:lnTo>
                                      <a:pt x="22" y="30"/>
                                    </a:lnTo>
                                    <a:lnTo>
                                      <a:pt x="32" y="22"/>
                                    </a:lnTo>
                                    <a:lnTo>
                                      <a:pt x="44" y="16"/>
                                    </a:lnTo>
                                    <a:lnTo>
                                      <a:pt x="58" y="12"/>
                                    </a:lnTo>
                                    <a:lnTo>
                                      <a:pt x="72" y="10"/>
                                    </a:lnTo>
                                    <a:lnTo>
                                      <a:pt x="88" y="8"/>
                                    </a:lnTo>
                                    <a:lnTo>
                                      <a:pt x="88" y="8"/>
                                    </a:lnTo>
                                    <a:lnTo>
                                      <a:pt x="90" y="6"/>
                                    </a:lnTo>
                                    <a:lnTo>
                                      <a:pt x="92" y="4"/>
                                    </a:lnTo>
                                    <a:lnTo>
                                      <a:pt x="92" y="4"/>
                                    </a:lnTo>
                                    <a:lnTo>
                                      <a:pt x="90" y="2"/>
                                    </a:lnTo>
                                    <a:lnTo>
                                      <a:pt x="8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08" name="Freeform 2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07809" y="7315930"/>
                                <a:ext cx="406400" cy="355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28" y="0"/>
                                  </a:cxn>
                                  <a:cxn ang="0">
                                    <a:pos x="78" y="8"/>
                                  </a:cxn>
                                  <a:cxn ang="0">
                                    <a:pos x="38" y="28"/>
                                  </a:cxn>
                                  <a:cxn ang="0">
                                    <a:pos x="10" y="58"/>
                                  </a:cxn>
                                  <a:cxn ang="0">
                                    <a:pos x="2" y="76"/>
                                  </a:cxn>
                                  <a:cxn ang="0">
                                    <a:pos x="0" y="96"/>
                                  </a:cxn>
                                  <a:cxn ang="0">
                                    <a:pos x="2" y="108"/>
                                  </a:cxn>
                                  <a:cxn ang="0">
                                    <a:pos x="8" y="132"/>
                                  </a:cxn>
                                  <a:cxn ang="0">
                                    <a:pos x="24" y="152"/>
                                  </a:cxn>
                                  <a:cxn ang="0">
                                    <a:pos x="44" y="168"/>
                                  </a:cxn>
                                  <a:cxn ang="0">
                                    <a:pos x="56" y="176"/>
                                  </a:cxn>
                                  <a:cxn ang="0">
                                    <a:pos x="56" y="176"/>
                                  </a:cxn>
                                  <a:cxn ang="0">
                                    <a:pos x="50" y="198"/>
                                  </a:cxn>
                                  <a:cxn ang="0">
                                    <a:pos x="40" y="214"/>
                                  </a:cxn>
                                  <a:cxn ang="0">
                                    <a:pos x="40" y="216"/>
                                  </a:cxn>
                                  <a:cxn ang="0">
                                    <a:pos x="42" y="222"/>
                                  </a:cxn>
                                  <a:cxn ang="0">
                                    <a:pos x="48" y="224"/>
                                  </a:cxn>
                                  <a:cxn ang="0">
                                    <a:pos x="50" y="224"/>
                                  </a:cxn>
                                  <a:cxn ang="0">
                                    <a:pos x="68" y="218"/>
                                  </a:cxn>
                                  <a:cxn ang="0">
                                    <a:pos x="96" y="198"/>
                                  </a:cxn>
                                  <a:cxn ang="0">
                                    <a:pos x="104" y="190"/>
                                  </a:cxn>
                                  <a:cxn ang="0">
                                    <a:pos x="128" y="192"/>
                                  </a:cxn>
                                  <a:cxn ang="0">
                                    <a:pos x="178" y="184"/>
                                  </a:cxn>
                                  <a:cxn ang="0">
                                    <a:pos x="218" y="164"/>
                                  </a:cxn>
                                  <a:cxn ang="0">
                                    <a:pos x="246" y="134"/>
                                  </a:cxn>
                                  <a:cxn ang="0">
                                    <a:pos x="254" y="116"/>
                                  </a:cxn>
                                  <a:cxn ang="0">
                                    <a:pos x="256" y="96"/>
                                  </a:cxn>
                                  <a:cxn ang="0">
                                    <a:pos x="256" y="86"/>
                                  </a:cxn>
                                  <a:cxn ang="0">
                                    <a:pos x="250" y="68"/>
                                  </a:cxn>
                                  <a:cxn ang="0">
                                    <a:pos x="234" y="42"/>
                                  </a:cxn>
                                  <a:cxn ang="0">
                                    <a:pos x="200" y="16"/>
                                  </a:cxn>
                                  <a:cxn ang="0">
                                    <a:pos x="154" y="2"/>
                                  </a:cxn>
                                  <a:cxn ang="0">
                                    <a:pos x="128" y="176"/>
                                  </a:cxn>
                                  <a:cxn ang="0">
                                    <a:pos x="106" y="174"/>
                                  </a:cxn>
                                  <a:cxn ang="0">
                                    <a:pos x="104" y="174"/>
                                  </a:cxn>
                                  <a:cxn ang="0">
                                    <a:pos x="96" y="176"/>
                                  </a:cxn>
                                  <a:cxn ang="0">
                                    <a:pos x="90" y="180"/>
                                  </a:cxn>
                                  <a:cxn ang="0">
                                    <a:pos x="66" y="200"/>
                                  </a:cxn>
                                  <a:cxn ang="0">
                                    <a:pos x="70" y="190"/>
                                  </a:cxn>
                                  <a:cxn ang="0">
                                    <a:pos x="72" y="176"/>
                                  </a:cxn>
                                  <a:cxn ang="0">
                                    <a:pos x="72" y="176"/>
                                  </a:cxn>
                                  <a:cxn ang="0">
                                    <a:pos x="70" y="168"/>
                                  </a:cxn>
                                  <a:cxn ang="0">
                                    <a:pos x="64" y="162"/>
                                  </a:cxn>
                                  <a:cxn ang="0">
                                    <a:pos x="52" y="156"/>
                                  </a:cxn>
                                  <a:cxn ang="0">
                                    <a:pos x="36" y="140"/>
                                  </a:cxn>
                                  <a:cxn ang="0">
                                    <a:pos x="24" y="124"/>
                                  </a:cxn>
                                  <a:cxn ang="0">
                                    <a:pos x="16" y="106"/>
                                  </a:cxn>
                                  <a:cxn ang="0">
                                    <a:pos x="16" y="96"/>
                                  </a:cxn>
                                  <a:cxn ang="0">
                                    <a:pos x="24" y="64"/>
                                  </a:cxn>
                                  <a:cxn ang="0">
                                    <a:pos x="48" y="40"/>
                                  </a:cxn>
                                  <a:cxn ang="0">
                                    <a:pos x="84" y="22"/>
                                  </a:cxn>
                                  <a:cxn ang="0">
                                    <a:pos x="128" y="16"/>
                                  </a:cxn>
                                  <a:cxn ang="0">
                                    <a:pos x="150" y="18"/>
                                  </a:cxn>
                                  <a:cxn ang="0">
                                    <a:pos x="190" y="30"/>
                                  </a:cxn>
                                  <a:cxn ang="0">
                                    <a:pos x="220" y="52"/>
                                  </a:cxn>
                                  <a:cxn ang="0">
                                    <a:pos x="238" y="80"/>
                                  </a:cxn>
                                  <a:cxn ang="0">
                                    <a:pos x="240" y="96"/>
                                  </a:cxn>
                                  <a:cxn ang="0">
                                    <a:pos x="232" y="128"/>
                                  </a:cxn>
                                  <a:cxn ang="0">
                                    <a:pos x="208" y="152"/>
                                  </a:cxn>
                                  <a:cxn ang="0">
                                    <a:pos x="172" y="170"/>
                                  </a:cxn>
                                  <a:cxn ang="0">
                                    <a:pos x="128" y="176"/>
                                  </a:cxn>
                                </a:cxnLst>
                                <a:rect l="0" t="0" r="r" b="b"/>
                                <a:pathLst>
                                  <a:path w="256" h="224">
                                    <a:moveTo>
                                      <a:pt x="128" y="0"/>
                                    </a:moveTo>
                                    <a:lnTo>
                                      <a:pt x="128" y="0"/>
                                    </a:lnTo>
                                    <a:lnTo>
                                      <a:pt x="102" y="2"/>
                                    </a:lnTo>
                                    <a:lnTo>
                                      <a:pt x="78" y="8"/>
                                    </a:lnTo>
                                    <a:lnTo>
                                      <a:pt x="56" y="16"/>
                                    </a:lnTo>
                                    <a:lnTo>
                                      <a:pt x="38" y="28"/>
                                    </a:lnTo>
                                    <a:lnTo>
                                      <a:pt x="22" y="42"/>
                                    </a:lnTo>
                                    <a:lnTo>
                                      <a:pt x="10" y="58"/>
                                    </a:lnTo>
                                    <a:lnTo>
                                      <a:pt x="6" y="68"/>
                                    </a:lnTo>
                                    <a:lnTo>
                                      <a:pt x="2" y="76"/>
                                    </a:lnTo>
                                    <a:lnTo>
                                      <a:pt x="0" y="86"/>
                                    </a:lnTo>
                                    <a:lnTo>
                                      <a:pt x="0" y="96"/>
                                    </a:lnTo>
                                    <a:lnTo>
                                      <a:pt x="0" y="96"/>
                                    </a:lnTo>
                                    <a:lnTo>
                                      <a:pt x="2" y="108"/>
                                    </a:lnTo>
                                    <a:lnTo>
                                      <a:pt x="4" y="120"/>
                                    </a:lnTo>
                                    <a:lnTo>
                                      <a:pt x="8" y="132"/>
                                    </a:lnTo>
                                    <a:lnTo>
                                      <a:pt x="16" y="142"/>
                                    </a:lnTo>
                                    <a:lnTo>
                                      <a:pt x="24" y="152"/>
                                    </a:lnTo>
                                    <a:lnTo>
                                      <a:pt x="34" y="160"/>
                                    </a:lnTo>
                                    <a:lnTo>
                                      <a:pt x="44" y="168"/>
                                    </a:lnTo>
                                    <a:lnTo>
                                      <a:pt x="56" y="176"/>
                                    </a:lnTo>
                                    <a:lnTo>
                                      <a:pt x="56" y="176"/>
                                    </a:lnTo>
                                    <a:lnTo>
                                      <a:pt x="56" y="176"/>
                                    </a:lnTo>
                                    <a:lnTo>
                                      <a:pt x="56" y="176"/>
                                    </a:lnTo>
                                    <a:lnTo>
                                      <a:pt x="54" y="186"/>
                                    </a:lnTo>
                                    <a:lnTo>
                                      <a:pt x="50" y="198"/>
                                    </a:lnTo>
                                    <a:lnTo>
                                      <a:pt x="40" y="214"/>
                                    </a:lnTo>
                                    <a:lnTo>
                                      <a:pt x="40" y="214"/>
                                    </a:lnTo>
                                    <a:lnTo>
                                      <a:pt x="40" y="214"/>
                                    </a:lnTo>
                                    <a:lnTo>
                                      <a:pt x="40" y="216"/>
                                    </a:lnTo>
                                    <a:lnTo>
                                      <a:pt x="40" y="216"/>
                                    </a:lnTo>
                                    <a:lnTo>
                                      <a:pt x="42" y="222"/>
                                    </a:lnTo>
                                    <a:lnTo>
                                      <a:pt x="48" y="224"/>
                                    </a:lnTo>
                                    <a:lnTo>
                                      <a:pt x="48" y="224"/>
                                    </a:lnTo>
                                    <a:lnTo>
                                      <a:pt x="50" y="224"/>
                                    </a:lnTo>
                                    <a:lnTo>
                                      <a:pt x="50" y="224"/>
                                    </a:lnTo>
                                    <a:lnTo>
                                      <a:pt x="58" y="222"/>
                                    </a:lnTo>
                                    <a:lnTo>
                                      <a:pt x="68" y="218"/>
                                    </a:lnTo>
                                    <a:lnTo>
                                      <a:pt x="84" y="208"/>
                                    </a:lnTo>
                                    <a:lnTo>
                                      <a:pt x="96" y="198"/>
                                    </a:lnTo>
                                    <a:lnTo>
                                      <a:pt x="104" y="190"/>
                                    </a:lnTo>
                                    <a:lnTo>
                                      <a:pt x="104" y="190"/>
                                    </a:lnTo>
                                    <a:lnTo>
                                      <a:pt x="128" y="192"/>
                                    </a:lnTo>
                                    <a:lnTo>
                                      <a:pt x="128" y="192"/>
                                    </a:lnTo>
                                    <a:lnTo>
                                      <a:pt x="154" y="190"/>
                                    </a:lnTo>
                                    <a:lnTo>
                                      <a:pt x="178" y="184"/>
                                    </a:lnTo>
                                    <a:lnTo>
                                      <a:pt x="200" y="176"/>
                                    </a:lnTo>
                                    <a:lnTo>
                                      <a:pt x="218" y="164"/>
                                    </a:lnTo>
                                    <a:lnTo>
                                      <a:pt x="234" y="150"/>
                                    </a:lnTo>
                                    <a:lnTo>
                                      <a:pt x="246" y="134"/>
                                    </a:lnTo>
                                    <a:lnTo>
                                      <a:pt x="250" y="124"/>
                                    </a:lnTo>
                                    <a:lnTo>
                                      <a:pt x="254" y="116"/>
                                    </a:lnTo>
                                    <a:lnTo>
                                      <a:pt x="256" y="106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6" y="86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50" y="68"/>
                                    </a:lnTo>
                                    <a:lnTo>
                                      <a:pt x="246" y="58"/>
                                    </a:lnTo>
                                    <a:lnTo>
                                      <a:pt x="234" y="42"/>
                                    </a:lnTo>
                                    <a:lnTo>
                                      <a:pt x="218" y="28"/>
                                    </a:lnTo>
                                    <a:lnTo>
                                      <a:pt x="200" y="16"/>
                                    </a:lnTo>
                                    <a:lnTo>
                                      <a:pt x="178" y="8"/>
                                    </a:lnTo>
                                    <a:lnTo>
                                      <a:pt x="154" y="2"/>
                                    </a:lnTo>
                                    <a:lnTo>
                                      <a:pt x="128" y="0"/>
                                    </a:lnTo>
                                    <a:close/>
                                    <a:moveTo>
                                      <a:pt x="128" y="176"/>
                                    </a:moveTo>
                                    <a:lnTo>
                                      <a:pt x="128" y="176"/>
                                    </a:lnTo>
                                    <a:lnTo>
                                      <a:pt x="106" y="174"/>
                                    </a:lnTo>
                                    <a:lnTo>
                                      <a:pt x="106" y="174"/>
                                    </a:lnTo>
                                    <a:lnTo>
                                      <a:pt x="104" y="174"/>
                                    </a:lnTo>
                                    <a:lnTo>
                                      <a:pt x="104" y="174"/>
                                    </a:lnTo>
                                    <a:lnTo>
                                      <a:pt x="96" y="176"/>
                                    </a:lnTo>
                                    <a:lnTo>
                                      <a:pt x="90" y="180"/>
                                    </a:lnTo>
                                    <a:lnTo>
                                      <a:pt x="90" y="180"/>
                                    </a:lnTo>
                                    <a:lnTo>
                                      <a:pt x="82" y="190"/>
                                    </a:lnTo>
                                    <a:lnTo>
                                      <a:pt x="66" y="200"/>
                                    </a:lnTo>
                                    <a:lnTo>
                                      <a:pt x="66" y="200"/>
                                    </a:lnTo>
                                    <a:lnTo>
                                      <a:pt x="70" y="190"/>
                                    </a:lnTo>
                                    <a:lnTo>
                                      <a:pt x="72" y="176"/>
                                    </a:lnTo>
                                    <a:lnTo>
                                      <a:pt x="72" y="176"/>
                                    </a:lnTo>
                                    <a:lnTo>
                                      <a:pt x="72" y="176"/>
                                    </a:lnTo>
                                    <a:lnTo>
                                      <a:pt x="72" y="176"/>
                                    </a:lnTo>
                                    <a:lnTo>
                                      <a:pt x="72" y="172"/>
                                    </a:lnTo>
                                    <a:lnTo>
                                      <a:pt x="70" y="168"/>
                                    </a:lnTo>
                                    <a:lnTo>
                                      <a:pt x="66" y="164"/>
                                    </a:lnTo>
                                    <a:lnTo>
                                      <a:pt x="64" y="162"/>
                                    </a:lnTo>
                                    <a:lnTo>
                                      <a:pt x="64" y="162"/>
                                    </a:lnTo>
                                    <a:lnTo>
                                      <a:pt x="52" y="156"/>
                                    </a:lnTo>
                                    <a:lnTo>
                                      <a:pt x="44" y="148"/>
                                    </a:lnTo>
                                    <a:lnTo>
                                      <a:pt x="36" y="140"/>
                                    </a:lnTo>
                                    <a:lnTo>
                                      <a:pt x="28" y="132"/>
                                    </a:lnTo>
                                    <a:lnTo>
                                      <a:pt x="24" y="124"/>
                                    </a:lnTo>
                                    <a:lnTo>
                                      <a:pt x="20" y="114"/>
                                    </a:lnTo>
                                    <a:lnTo>
                                      <a:pt x="16" y="106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18" y="80"/>
                                    </a:lnTo>
                                    <a:lnTo>
                                      <a:pt x="24" y="64"/>
                                    </a:lnTo>
                                    <a:lnTo>
                                      <a:pt x="36" y="52"/>
                                    </a:lnTo>
                                    <a:lnTo>
                                      <a:pt x="48" y="40"/>
                                    </a:lnTo>
                                    <a:lnTo>
                                      <a:pt x="66" y="30"/>
                                    </a:lnTo>
                                    <a:lnTo>
                                      <a:pt x="84" y="22"/>
                                    </a:lnTo>
                                    <a:lnTo>
                                      <a:pt x="106" y="18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50" y="18"/>
                                    </a:lnTo>
                                    <a:lnTo>
                                      <a:pt x="172" y="22"/>
                                    </a:lnTo>
                                    <a:lnTo>
                                      <a:pt x="190" y="30"/>
                                    </a:lnTo>
                                    <a:lnTo>
                                      <a:pt x="208" y="40"/>
                                    </a:lnTo>
                                    <a:lnTo>
                                      <a:pt x="220" y="52"/>
                                    </a:lnTo>
                                    <a:lnTo>
                                      <a:pt x="232" y="64"/>
                                    </a:lnTo>
                                    <a:lnTo>
                                      <a:pt x="238" y="80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38" y="112"/>
                                    </a:lnTo>
                                    <a:lnTo>
                                      <a:pt x="232" y="128"/>
                                    </a:lnTo>
                                    <a:lnTo>
                                      <a:pt x="220" y="140"/>
                                    </a:lnTo>
                                    <a:lnTo>
                                      <a:pt x="208" y="152"/>
                                    </a:lnTo>
                                    <a:lnTo>
                                      <a:pt x="190" y="162"/>
                                    </a:lnTo>
                                    <a:lnTo>
                                      <a:pt x="172" y="170"/>
                                    </a:lnTo>
                                    <a:lnTo>
                                      <a:pt x="150" y="174"/>
                                    </a:lnTo>
                                    <a:lnTo>
                                      <a:pt x="128" y="17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09" name="Group 149"/>
                          <wpg:cNvGrpSpPr/>
                          <wpg:grpSpPr>
                            <a:xfrm>
                              <a:off x="1457412" y="7375330"/>
                              <a:ext cx="475199" cy="296999"/>
                              <a:chOff x="1457412" y="7375330"/>
                              <a:chExt cx="406400" cy="254000"/>
                            </a:xfrm>
                            <a:grpFill/>
                          </wpg:grpSpPr>
                          <wps:wsp>
                            <wps:cNvPr id="410" name="Freeform 3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457412" y="7375330"/>
                                <a:ext cx="406400" cy="254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56" y="78"/>
                                  </a:cxn>
                                  <a:cxn ang="0">
                                    <a:pos x="256" y="78"/>
                                  </a:cxn>
                                  <a:cxn ang="0">
                                    <a:pos x="254" y="76"/>
                                  </a:cxn>
                                  <a:cxn ang="0">
                                    <a:pos x="254" y="76"/>
                                  </a:cxn>
                                  <a:cxn ang="0">
                                    <a:pos x="232" y="46"/>
                                  </a:cxn>
                                  <a:cxn ang="0">
                                    <a:pos x="202" y="22"/>
                                  </a:cxn>
                                  <a:cxn ang="0">
                                    <a:pos x="166" y="6"/>
                                  </a:cxn>
                                  <a:cxn ang="0">
                                    <a:pos x="128" y="0"/>
                                  </a:cxn>
                                  <a:cxn ang="0">
                                    <a:pos x="108" y="2"/>
                                  </a:cxn>
                                  <a:cxn ang="0">
                                    <a:pos x="70" y="12"/>
                                  </a:cxn>
                                  <a:cxn ang="0">
                                    <a:pos x="38" y="32"/>
                                  </a:cxn>
                                  <a:cxn ang="0">
                                    <a:pos x="10" y="60"/>
                                  </a:cxn>
                                  <a:cxn ang="0">
                                    <a:pos x="0" y="76"/>
                                  </a:cxn>
                                  <a:cxn ang="0">
                                    <a:pos x="0" y="76"/>
                                  </a:cxn>
                                  <a:cxn ang="0">
                                    <a:pos x="0" y="78"/>
                                  </a:cxn>
                                  <a:cxn ang="0">
                                    <a:pos x="0" y="78"/>
                                  </a:cxn>
                                  <a:cxn ang="0">
                                    <a:pos x="0" y="80"/>
                                  </a:cxn>
                                  <a:cxn ang="0">
                                    <a:pos x="0" y="82"/>
                                  </a:cxn>
                                  <a:cxn ang="0">
                                    <a:pos x="0" y="82"/>
                                  </a:cxn>
                                  <a:cxn ang="0">
                                    <a:pos x="0" y="84"/>
                                  </a:cxn>
                                  <a:cxn ang="0">
                                    <a:pos x="0" y="84"/>
                                  </a:cxn>
                                  <a:cxn ang="0">
                                    <a:pos x="22" y="114"/>
                                  </a:cxn>
                                  <a:cxn ang="0">
                                    <a:pos x="54" y="138"/>
                                  </a:cxn>
                                  <a:cxn ang="0">
                                    <a:pos x="88" y="154"/>
                                  </a:cxn>
                                  <a:cxn ang="0">
                                    <a:pos x="128" y="160"/>
                                  </a:cxn>
                                  <a:cxn ang="0">
                                    <a:pos x="148" y="158"/>
                                  </a:cxn>
                                  <a:cxn ang="0">
                                    <a:pos x="186" y="148"/>
                                  </a:cxn>
                                  <a:cxn ang="0">
                                    <a:pos x="218" y="128"/>
                                  </a:cxn>
                                  <a:cxn ang="0">
                                    <a:pos x="244" y="100"/>
                                  </a:cxn>
                                  <a:cxn ang="0">
                                    <a:pos x="254" y="84"/>
                                  </a:cxn>
                                  <a:cxn ang="0">
                                    <a:pos x="254" y="84"/>
                                  </a:cxn>
                                  <a:cxn ang="0">
                                    <a:pos x="256" y="82"/>
                                  </a:cxn>
                                  <a:cxn ang="0">
                                    <a:pos x="256" y="82"/>
                                  </a:cxn>
                                  <a:cxn ang="0">
                                    <a:pos x="256" y="80"/>
                                  </a:cxn>
                                  <a:cxn ang="0">
                                    <a:pos x="128" y="144"/>
                                  </a:cxn>
                                  <a:cxn ang="0">
                                    <a:pos x="112" y="142"/>
                                  </a:cxn>
                                  <a:cxn ang="0">
                                    <a:pos x="78" y="134"/>
                                  </a:cxn>
                                  <a:cxn ang="0">
                                    <a:pos x="50" y="118"/>
                                  </a:cxn>
                                  <a:cxn ang="0">
                                    <a:pos x="26" y="94"/>
                                  </a:cxn>
                                  <a:cxn ang="0">
                                    <a:pos x="18" y="80"/>
                                  </a:cxn>
                                  <a:cxn ang="0">
                                    <a:pos x="38" y="54"/>
                                  </a:cxn>
                                  <a:cxn ang="0">
                                    <a:pos x="64" y="34"/>
                                  </a:cxn>
                                  <a:cxn ang="0">
                                    <a:pos x="94" y="20"/>
                                  </a:cxn>
                                  <a:cxn ang="0">
                                    <a:pos x="128" y="16"/>
                                  </a:cxn>
                                  <a:cxn ang="0">
                                    <a:pos x="144" y="18"/>
                                  </a:cxn>
                                  <a:cxn ang="0">
                                    <a:pos x="176" y="26"/>
                                  </a:cxn>
                                  <a:cxn ang="0">
                                    <a:pos x="206" y="42"/>
                                  </a:cxn>
                                  <a:cxn ang="0">
                                    <a:pos x="230" y="66"/>
                                  </a:cxn>
                                  <a:cxn ang="0">
                                    <a:pos x="238" y="80"/>
                                  </a:cxn>
                                  <a:cxn ang="0">
                                    <a:pos x="218" y="106"/>
                                  </a:cxn>
                                  <a:cxn ang="0">
                                    <a:pos x="192" y="126"/>
                                  </a:cxn>
                                  <a:cxn ang="0">
                                    <a:pos x="160" y="140"/>
                                  </a:cxn>
                                  <a:cxn ang="0">
                                    <a:pos x="128" y="144"/>
                                  </a:cxn>
                                </a:cxnLst>
                                <a:rect l="0" t="0" r="r" b="b"/>
                                <a:pathLst>
                                  <a:path w="256" h="160">
                                    <a:moveTo>
                                      <a:pt x="256" y="78"/>
                                    </a:moveTo>
                                    <a:lnTo>
                                      <a:pt x="256" y="78"/>
                                    </a:lnTo>
                                    <a:lnTo>
                                      <a:pt x="256" y="78"/>
                                    </a:lnTo>
                                    <a:lnTo>
                                      <a:pt x="256" y="78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44" y="60"/>
                                    </a:lnTo>
                                    <a:lnTo>
                                      <a:pt x="232" y="46"/>
                                    </a:lnTo>
                                    <a:lnTo>
                                      <a:pt x="218" y="32"/>
                                    </a:lnTo>
                                    <a:lnTo>
                                      <a:pt x="202" y="22"/>
                                    </a:lnTo>
                                    <a:lnTo>
                                      <a:pt x="186" y="12"/>
                                    </a:lnTo>
                                    <a:lnTo>
                                      <a:pt x="166" y="6"/>
                                    </a:lnTo>
                                    <a:lnTo>
                                      <a:pt x="148" y="2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08" y="2"/>
                                    </a:lnTo>
                                    <a:lnTo>
                                      <a:pt x="88" y="6"/>
                                    </a:lnTo>
                                    <a:lnTo>
                                      <a:pt x="70" y="12"/>
                                    </a:lnTo>
                                    <a:lnTo>
                                      <a:pt x="54" y="22"/>
                                    </a:lnTo>
                                    <a:lnTo>
                                      <a:pt x="38" y="32"/>
                                    </a:lnTo>
                                    <a:lnTo>
                                      <a:pt x="22" y="46"/>
                                    </a:lnTo>
                                    <a:lnTo>
                                      <a:pt x="10" y="60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0" y="78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0" y="80"/>
                                    </a:lnTo>
                                    <a:lnTo>
                                      <a:pt x="0" y="82"/>
                                    </a:lnTo>
                                    <a:lnTo>
                                      <a:pt x="0" y="82"/>
                                    </a:lnTo>
                                    <a:lnTo>
                                      <a:pt x="0" y="82"/>
                                    </a:lnTo>
                                    <a:lnTo>
                                      <a:pt x="0" y="82"/>
                                    </a:lnTo>
                                    <a:lnTo>
                                      <a:pt x="0" y="84"/>
                                    </a:lnTo>
                                    <a:lnTo>
                                      <a:pt x="0" y="84"/>
                                    </a:lnTo>
                                    <a:lnTo>
                                      <a:pt x="0" y="84"/>
                                    </a:lnTo>
                                    <a:lnTo>
                                      <a:pt x="0" y="84"/>
                                    </a:lnTo>
                                    <a:lnTo>
                                      <a:pt x="10" y="100"/>
                                    </a:lnTo>
                                    <a:lnTo>
                                      <a:pt x="22" y="114"/>
                                    </a:lnTo>
                                    <a:lnTo>
                                      <a:pt x="38" y="128"/>
                                    </a:lnTo>
                                    <a:lnTo>
                                      <a:pt x="54" y="138"/>
                                    </a:lnTo>
                                    <a:lnTo>
                                      <a:pt x="70" y="148"/>
                                    </a:lnTo>
                                    <a:lnTo>
                                      <a:pt x="88" y="154"/>
                                    </a:lnTo>
                                    <a:lnTo>
                                      <a:pt x="108" y="158"/>
                                    </a:lnTo>
                                    <a:lnTo>
                                      <a:pt x="128" y="160"/>
                                    </a:lnTo>
                                    <a:lnTo>
                                      <a:pt x="128" y="160"/>
                                    </a:lnTo>
                                    <a:lnTo>
                                      <a:pt x="148" y="158"/>
                                    </a:lnTo>
                                    <a:lnTo>
                                      <a:pt x="166" y="154"/>
                                    </a:lnTo>
                                    <a:lnTo>
                                      <a:pt x="186" y="148"/>
                                    </a:lnTo>
                                    <a:lnTo>
                                      <a:pt x="202" y="138"/>
                                    </a:lnTo>
                                    <a:lnTo>
                                      <a:pt x="218" y="128"/>
                                    </a:lnTo>
                                    <a:lnTo>
                                      <a:pt x="232" y="114"/>
                                    </a:lnTo>
                                    <a:lnTo>
                                      <a:pt x="244" y="100"/>
                                    </a:lnTo>
                                    <a:lnTo>
                                      <a:pt x="254" y="84"/>
                                    </a:lnTo>
                                    <a:lnTo>
                                      <a:pt x="254" y="84"/>
                                    </a:lnTo>
                                    <a:lnTo>
                                      <a:pt x="254" y="84"/>
                                    </a:lnTo>
                                    <a:lnTo>
                                      <a:pt x="254" y="84"/>
                                    </a:lnTo>
                                    <a:lnTo>
                                      <a:pt x="256" y="82"/>
                                    </a:lnTo>
                                    <a:lnTo>
                                      <a:pt x="256" y="82"/>
                                    </a:lnTo>
                                    <a:lnTo>
                                      <a:pt x="256" y="82"/>
                                    </a:lnTo>
                                    <a:lnTo>
                                      <a:pt x="256" y="82"/>
                                    </a:lnTo>
                                    <a:lnTo>
                                      <a:pt x="256" y="80"/>
                                    </a:lnTo>
                                    <a:lnTo>
                                      <a:pt x="256" y="80"/>
                                    </a:lnTo>
                                    <a:lnTo>
                                      <a:pt x="256" y="78"/>
                                    </a:lnTo>
                                    <a:close/>
                                    <a:moveTo>
                                      <a:pt x="128" y="144"/>
                                    </a:moveTo>
                                    <a:lnTo>
                                      <a:pt x="128" y="144"/>
                                    </a:lnTo>
                                    <a:lnTo>
                                      <a:pt x="112" y="142"/>
                                    </a:lnTo>
                                    <a:lnTo>
                                      <a:pt x="94" y="140"/>
                                    </a:lnTo>
                                    <a:lnTo>
                                      <a:pt x="78" y="134"/>
                                    </a:lnTo>
                                    <a:lnTo>
                                      <a:pt x="64" y="126"/>
                                    </a:lnTo>
                                    <a:lnTo>
                                      <a:pt x="50" y="118"/>
                                    </a:lnTo>
                                    <a:lnTo>
                                      <a:pt x="38" y="106"/>
                                    </a:lnTo>
                                    <a:lnTo>
                                      <a:pt x="26" y="94"/>
                                    </a:lnTo>
                                    <a:lnTo>
                                      <a:pt x="18" y="80"/>
                                    </a:lnTo>
                                    <a:lnTo>
                                      <a:pt x="18" y="80"/>
                                    </a:lnTo>
                                    <a:lnTo>
                                      <a:pt x="26" y="66"/>
                                    </a:lnTo>
                                    <a:lnTo>
                                      <a:pt x="38" y="54"/>
                                    </a:lnTo>
                                    <a:lnTo>
                                      <a:pt x="50" y="42"/>
                                    </a:lnTo>
                                    <a:lnTo>
                                      <a:pt x="64" y="34"/>
                                    </a:lnTo>
                                    <a:lnTo>
                                      <a:pt x="78" y="26"/>
                                    </a:lnTo>
                                    <a:lnTo>
                                      <a:pt x="94" y="20"/>
                                    </a:lnTo>
                                    <a:lnTo>
                                      <a:pt x="112" y="18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44" y="18"/>
                                    </a:lnTo>
                                    <a:lnTo>
                                      <a:pt x="160" y="20"/>
                                    </a:lnTo>
                                    <a:lnTo>
                                      <a:pt x="176" y="26"/>
                                    </a:lnTo>
                                    <a:lnTo>
                                      <a:pt x="192" y="34"/>
                                    </a:lnTo>
                                    <a:lnTo>
                                      <a:pt x="206" y="42"/>
                                    </a:lnTo>
                                    <a:lnTo>
                                      <a:pt x="218" y="54"/>
                                    </a:lnTo>
                                    <a:lnTo>
                                      <a:pt x="230" y="66"/>
                                    </a:lnTo>
                                    <a:lnTo>
                                      <a:pt x="238" y="80"/>
                                    </a:lnTo>
                                    <a:lnTo>
                                      <a:pt x="238" y="80"/>
                                    </a:lnTo>
                                    <a:lnTo>
                                      <a:pt x="230" y="94"/>
                                    </a:lnTo>
                                    <a:lnTo>
                                      <a:pt x="218" y="106"/>
                                    </a:lnTo>
                                    <a:lnTo>
                                      <a:pt x="206" y="118"/>
                                    </a:lnTo>
                                    <a:lnTo>
                                      <a:pt x="192" y="126"/>
                                    </a:lnTo>
                                    <a:lnTo>
                                      <a:pt x="176" y="134"/>
                                    </a:lnTo>
                                    <a:lnTo>
                                      <a:pt x="160" y="140"/>
                                    </a:lnTo>
                                    <a:lnTo>
                                      <a:pt x="144" y="142"/>
                                    </a:lnTo>
                                    <a:lnTo>
                                      <a:pt x="128" y="14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11" name="Freeform 35"/>
                            <wps:cNvSpPr/>
                            <wps:spPr bwMode="auto">
                              <a:xfrm>
                                <a:off x="1609812" y="7451530"/>
                                <a:ext cx="57150" cy="571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4" y="36"/>
                                  </a:cxn>
                                  <a:cxn ang="0">
                                    <a:pos x="4" y="36"/>
                                  </a:cxn>
                                  <a:cxn ang="0">
                                    <a:pos x="6" y="34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10" y="22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22" y="10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4" y="6"/>
                                  </a:cxn>
                                  <a:cxn ang="0">
                                    <a:pos x="36" y="4"/>
                                  </a:cxn>
                                  <a:cxn ang="0">
                                    <a:pos x="36" y="4"/>
                                  </a:cxn>
                                  <a:cxn ang="0">
                                    <a:pos x="34" y="2"/>
                                  </a:cxn>
                                  <a:cxn ang="0">
                                    <a:pos x="32" y="0"/>
                                  </a:cxn>
                                </a:cxnLst>
                                <a:rect l="0" t="0" r="r" b="b"/>
                                <a:pathLst>
                                  <a:path w="36" h="36">
                                    <a:moveTo>
                                      <a:pt x="32" y="0"/>
                                    </a:move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4" y="36"/>
                                    </a:lnTo>
                                    <a:lnTo>
                                      <a:pt x="4" y="36"/>
                                    </a:lnTo>
                                    <a:lnTo>
                                      <a:pt x="6" y="34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10" y="22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22" y="10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4" y="6"/>
                                    </a:lnTo>
                                    <a:lnTo>
                                      <a:pt x="36" y="4"/>
                                    </a:lnTo>
                                    <a:lnTo>
                                      <a:pt x="36" y="4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32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12" name="Freeform 3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571712" y="7413430"/>
                                <a:ext cx="177800" cy="1778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6" y="0"/>
                                  </a:cxn>
                                  <a:cxn ang="0">
                                    <a:pos x="34" y="4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68"/>
                                  </a:cxn>
                                  <a:cxn ang="0">
                                    <a:pos x="10" y="88"/>
                                  </a:cxn>
                                  <a:cxn ang="0">
                                    <a:pos x="24" y="102"/>
                                  </a:cxn>
                                  <a:cxn ang="0">
                                    <a:pos x="44" y="110"/>
                                  </a:cxn>
                                  <a:cxn ang="0">
                                    <a:pos x="56" y="112"/>
                                  </a:cxn>
                                  <a:cxn ang="0">
                                    <a:pos x="78" y="108"/>
                                  </a:cxn>
                                  <a:cxn ang="0">
                                    <a:pos x="96" y="96"/>
                                  </a:cxn>
                                  <a:cxn ang="0">
                                    <a:pos x="108" y="78"/>
                                  </a:cxn>
                                  <a:cxn ang="0">
                                    <a:pos x="112" y="56"/>
                                  </a:cxn>
                                  <a:cxn ang="0">
                                    <a:pos x="110" y="44"/>
                                  </a:cxn>
                                  <a:cxn ang="0">
                                    <a:pos x="102" y="24"/>
                                  </a:cxn>
                                  <a:cxn ang="0">
                                    <a:pos x="86" y="10"/>
                                  </a:cxn>
                                  <a:cxn ang="0">
                                    <a:pos x="66" y="2"/>
                                  </a:cxn>
                                  <a:cxn ang="0">
                                    <a:pos x="56" y="104"/>
                                  </a:cxn>
                                  <a:cxn ang="0">
                                    <a:pos x="46" y="102"/>
                                  </a:cxn>
                                  <a:cxn ang="0">
                                    <a:pos x="28" y="96"/>
                                  </a:cxn>
                                  <a:cxn ang="0">
                                    <a:pos x="16" y="82"/>
                                  </a:cxn>
                                  <a:cxn ang="0">
                                    <a:pos x="8" y="6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12" y="38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36" y="12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66" y="8"/>
                                  </a:cxn>
                                  <a:cxn ang="0">
                                    <a:pos x="82" y="16"/>
                                  </a:cxn>
                                  <a:cxn ang="0">
                                    <a:pos x="96" y="30"/>
                                  </a:cxn>
                                  <a:cxn ang="0">
                                    <a:pos x="102" y="46"/>
                                  </a:cxn>
                                  <a:cxn ang="0">
                                    <a:pos x="104" y="56"/>
                                  </a:cxn>
                                  <a:cxn ang="0">
                                    <a:pos x="100" y="74"/>
                                  </a:cxn>
                                  <a:cxn ang="0">
                                    <a:pos x="90" y="90"/>
                                  </a:cxn>
                                  <a:cxn ang="0">
                                    <a:pos x="74" y="100"/>
                                  </a:cxn>
                                  <a:cxn ang="0">
                                    <a:pos x="56" y="104"/>
                                  </a:cxn>
                                </a:cxnLst>
                                <a:rect l="0" t="0" r="r" b="b"/>
                                <a:pathLst>
                                  <a:path w="112" h="112">
                                    <a:moveTo>
                                      <a:pt x="56" y="0"/>
                                    </a:moveTo>
                                    <a:lnTo>
                                      <a:pt x="56" y="0"/>
                                    </a:lnTo>
                                    <a:lnTo>
                                      <a:pt x="44" y="2"/>
                                    </a:lnTo>
                                    <a:lnTo>
                                      <a:pt x="34" y="4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0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68"/>
                                    </a:lnTo>
                                    <a:lnTo>
                                      <a:pt x="4" y="78"/>
                                    </a:lnTo>
                                    <a:lnTo>
                                      <a:pt x="10" y="88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24" y="102"/>
                                    </a:lnTo>
                                    <a:lnTo>
                                      <a:pt x="34" y="108"/>
                                    </a:lnTo>
                                    <a:lnTo>
                                      <a:pt x="44" y="110"/>
                                    </a:lnTo>
                                    <a:lnTo>
                                      <a:pt x="56" y="112"/>
                                    </a:lnTo>
                                    <a:lnTo>
                                      <a:pt x="56" y="112"/>
                                    </a:lnTo>
                                    <a:lnTo>
                                      <a:pt x="66" y="110"/>
                                    </a:lnTo>
                                    <a:lnTo>
                                      <a:pt x="78" y="108"/>
                                    </a:lnTo>
                                    <a:lnTo>
                                      <a:pt x="86" y="102"/>
                                    </a:lnTo>
                                    <a:lnTo>
                                      <a:pt x="96" y="96"/>
                                    </a:lnTo>
                                    <a:lnTo>
                                      <a:pt x="102" y="88"/>
                                    </a:lnTo>
                                    <a:lnTo>
                                      <a:pt x="108" y="78"/>
                                    </a:lnTo>
                                    <a:lnTo>
                                      <a:pt x="110" y="68"/>
                                    </a:lnTo>
                                    <a:lnTo>
                                      <a:pt x="112" y="56"/>
                                    </a:lnTo>
                                    <a:lnTo>
                                      <a:pt x="112" y="56"/>
                                    </a:lnTo>
                                    <a:lnTo>
                                      <a:pt x="110" y="44"/>
                                    </a:lnTo>
                                    <a:lnTo>
                                      <a:pt x="108" y="34"/>
                                    </a:lnTo>
                                    <a:lnTo>
                                      <a:pt x="102" y="24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86" y="10"/>
                                    </a:lnTo>
                                    <a:lnTo>
                                      <a:pt x="78" y="4"/>
                                    </a:lnTo>
                                    <a:lnTo>
                                      <a:pt x="66" y="2"/>
                                    </a:ln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56" y="104"/>
                                    </a:moveTo>
                                    <a:lnTo>
                                      <a:pt x="56" y="104"/>
                                    </a:lnTo>
                                    <a:lnTo>
                                      <a:pt x="46" y="102"/>
                                    </a:lnTo>
                                    <a:lnTo>
                                      <a:pt x="36" y="100"/>
                                    </a:lnTo>
                                    <a:lnTo>
                                      <a:pt x="28" y="96"/>
                                    </a:lnTo>
                                    <a:lnTo>
                                      <a:pt x="22" y="90"/>
                                    </a:lnTo>
                                    <a:lnTo>
                                      <a:pt x="16" y="82"/>
                                    </a:lnTo>
                                    <a:lnTo>
                                      <a:pt x="12" y="74"/>
                                    </a:lnTo>
                                    <a:lnTo>
                                      <a:pt x="8" y="6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46"/>
                                    </a:lnTo>
                                    <a:lnTo>
                                      <a:pt x="12" y="38"/>
                                    </a:lnTo>
                                    <a:lnTo>
                                      <a:pt x="16" y="30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28" y="16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4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66" y="8"/>
                                    </a:lnTo>
                                    <a:lnTo>
                                      <a:pt x="74" y="12"/>
                                    </a:lnTo>
                                    <a:lnTo>
                                      <a:pt x="82" y="16"/>
                                    </a:lnTo>
                                    <a:lnTo>
                                      <a:pt x="90" y="22"/>
                                    </a:lnTo>
                                    <a:lnTo>
                                      <a:pt x="96" y="30"/>
                                    </a:lnTo>
                                    <a:lnTo>
                                      <a:pt x="100" y="38"/>
                                    </a:lnTo>
                                    <a:lnTo>
                                      <a:pt x="102" y="46"/>
                                    </a:lnTo>
                                    <a:lnTo>
                                      <a:pt x="104" y="56"/>
                                    </a:lnTo>
                                    <a:lnTo>
                                      <a:pt x="104" y="56"/>
                                    </a:lnTo>
                                    <a:lnTo>
                                      <a:pt x="102" y="66"/>
                                    </a:lnTo>
                                    <a:lnTo>
                                      <a:pt x="100" y="74"/>
                                    </a:lnTo>
                                    <a:lnTo>
                                      <a:pt x="96" y="82"/>
                                    </a:lnTo>
                                    <a:lnTo>
                                      <a:pt x="90" y="90"/>
                                    </a:lnTo>
                                    <a:lnTo>
                                      <a:pt x="82" y="96"/>
                                    </a:lnTo>
                                    <a:lnTo>
                                      <a:pt x="74" y="100"/>
                                    </a:lnTo>
                                    <a:lnTo>
                                      <a:pt x="66" y="102"/>
                                    </a:lnTo>
                                    <a:lnTo>
                                      <a:pt x="56" y="10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13" name="Group 153"/>
                          <wpg:cNvGrpSpPr/>
                          <wpg:grpSpPr>
                            <a:xfrm>
                              <a:off x="566417" y="7286247"/>
                              <a:ext cx="356400" cy="475200"/>
                              <a:chOff x="566415" y="7286229"/>
                              <a:chExt cx="304800" cy="406400"/>
                            </a:xfrm>
                            <a:grpFill/>
                          </wpg:grpSpPr>
                          <wps:wsp>
                            <wps:cNvPr id="414" name="Freeform 4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42615" y="7359254"/>
                                <a:ext cx="152400" cy="152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8" y="96"/>
                                  </a:cxn>
                                  <a:cxn ang="0">
                                    <a:pos x="66" y="92"/>
                                  </a:cxn>
                                  <a:cxn ang="0">
                                    <a:pos x="82" y="82"/>
                                  </a:cxn>
                                  <a:cxn ang="0">
                                    <a:pos x="92" y="66"/>
                                  </a:cxn>
                                  <a:cxn ang="0">
                                    <a:pos x="96" y="48"/>
                                  </a:cxn>
                                  <a:cxn ang="0">
                                    <a:pos x="96" y="38"/>
                                  </a:cxn>
                                  <a:cxn ang="0">
                                    <a:pos x="88" y="22"/>
                                  </a:cxn>
                                  <a:cxn ang="0">
                                    <a:pos x="74" y="8"/>
                                  </a:cxn>
                                  <a:cxn ang="0">
                                    <a:pos x="5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30" y="4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4" y="30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0" y="58"/>
                                  </a:cxn>
                                  <a:cxn ang="0">
                                    <a:pos x="8" y="74"/>
                                  </a:cxn>
                                  <a:cxn ang="0">
                                    <a:pos x="22" y="88"/>
                                  </a:cxn>
                                  <a:cxn ang="0">
                                    <a:pos x="38" y="94"/>
                                  </a:cxn>
                                  <a:cxn ang="0">
                                    <a:pos x="48" y="8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70" y="14"/>
                                  </a:cxn>
                                  <a:cxn ang="0">
                                    <a:pos x="82" y="26"/>
                                  </a:cxn>
                                  <a:cxn ang="0">
                                    <a:pos x="88" y="40"/>
                                  </a:cxn>
                                  <a:cxn ang="0">
                                    <a:pos x="88" y="48"/>
                                  </a:cxn>
                                  <a:cxn ang="0">
                                    <a:pos x="84" y="64"/>
                                  </a:cxn>
                                  <a:cxn ang="0">
                                    <a:pos x="76" y="76"/>
                                  </a:cxn>
                                  <a:cxn ang="0">
                                    <a:pos x="64" y="84"/>
                                  </a:cxn>
                                  <a:cxn ang="0">
                                    <a:pos x="48" y="88"/>
                                  </a:cxn>
                                  <a:cxn ang="0">
                                    <a:pos x="40" y="88"/>
                                  </a:cxn>
                                  <a:cxn ang="0">
                                    <a:pos x="26" y="82"/>
                                  </a:cxn>
                                  <a:cxn ang="0">
                                    <a:pos x="14" y="70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32" y="12"/>
                                  </a:cxn>
                                  <a:cxn ang="0">
                                    <a:pos x="48" y="8"/>
                                  </a:cxn>
                                </a:cxnLst>
                                <a:rect l="0" t="0" r="r" b="b"/>
                                <a:pathLst>
                                  <a:path w="96" h="96">
                                    <a:moveTo>
                                      <a:pt x="48" y="96"/>
                                    </a:moveTo>
                                    <a:lnTo>
                                      <a:pt x="48" y="96"/>
                                    </a:lnTo>
                                    <a:lnTo>
                                      <a:pt x="58" y="94"/>
                                    </a:lnTo>
                                    <a:lnTo>
                                      <a:pt x="66" y="92"/>
                                    </a:lnTo>
                                    <a:lnTo>
                                      <a:pt x="74" y="88"/>
                                    </a:lnTo>
                                    <a:lnTo>
                                      <a:pt x="82" y="82"/>
                                    </a:lnTo>
                                    <a:lnTo>
                                      <a:pt x="88" y="74"/>
                                    </a:lnTo>
                                    <a:lnTo>
                                      <a:pt x="92" y="66"/>
                                    </a:lnTo>
                                    <a:lnTo>
                                      <a:pt x="96" y="58"/>
                                    </a:lnTo>
                                    <a:lnTo>
                                      <a:pt x="96" y="48"/>
                                    </a:lnTo>
                                    <a:lnTo>
                                      <a:pt x="96" y="48"/>
                                    </a:lnTo>
                                    <a:lnTo>
                                      <a:pt x="96" y="38"/>
                                    </a:lnTo>
                                    <a:lnTo>
                                      <a:pt x="92" y="30"/>
                                    </a:lnTo>
                                    <a:lnTo>
                                      <a:pt x="88" y="22"/>
                                    </a:lnTo>
                                    <a:lnTo>
                                      <a:pt x="82" y="14"/>
                                    </a:lnTo>
                                    <a:lnTo>
                                      <a:pt x="74" y="8"/>
                                    </a:lnTo>
                                    <a:lnTo>
                                      <a:pt x="66" y="4"/>
                                    </a:lnTo>
                                    <a:lnTo>
                                      <a:pt x="58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0" y="4"/>
                                    </a:lnTo>
                                    <a:lnTo>
                                      <a:pt x="22" y="8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8" y="22"/>
                                    </a:lnTo>
                                    <a:lnTo>
                                      <a:pt x="4" y="30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58"/>
                                    </a:lnTo>
                                    <a:lnTo>
                                      <a:pt x="4" y="66"/>
                                    </a:lnTo>
                                    <a:lnTo>
                                      <a:pt x="8" y="74"/>
                                    </a:lnTo>
                                    <a:lnTo>
                                      <a:pt x="14" y="82"/>
                                    </a:lnTo>
                                    <a:lnTo>
                                      <a:pt x="22" y="88"/>
                                    </a:lnTo>
                                    <a:lnTo>
                                      <a:pt x="30" y="92"/>
                                    </a:lnTo>
                                    <a:lnTo>
                                      <a:pt x="38" y="94"/>
                                    </a:lnTo>
                                    <a:lnTo>
                                      <a:pt x="48" y="96"/>
                                    </a:lnTo>
                                    <a:close/>
                                    <a:moveTo>
                                      <a:pt x="48" y="8"/>
                                    </a:moveTo>
                                    <a:lnTo>
                                      <a:pt x="48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64" y="12"/>
                                    </a:lnTo>
                                    <a:lnTo>
                                      <a:pt x="70" y="14"/>
                                    </a:lnTo>
                                    <a:lnTo>
                                      <a:pt x="76" y="20"/>
                                    </a:lnTo>
                                    <a:lnTo>
                                      <a:pt x="82" y="26"/>
                                    </a:lnTo>
                                    <a:lnTo>
                                      <a:pt x="84" y="32"/>
                                    </a:lnTo>
                                    <a:lnTo>
                                      <a:pt x="88" y="40"/>
                                    </a:lnTo>
                                    <a:lnTo>
                                      <a:pt x="88" y="48"/>
                                    </a:lnTo>
                                    <a:lnTo>
                                      <a:pt x="88" y="48"/>
                                    </a:lnTo>
                                    <a:lnTo>
                                      <a:pt x="88" y="56"/>
                                    </a:lnTo>
                                    <a:lnTo>
                                      <a:pt x="84" y="64"/>
                                    </a:lnTo>
                                    <a:lnTo>
                                      <a:pt x="82" y="70"/>
                                    </a:lnTo>
                                    <a:lnTo>
                                      <a:pt x="76" y="76"/>
                                    </a:lnTo>
                                    <a:lnTo>
                                      <a:pt x="70" y="82"/>
                                    </a:lnTo>
                                    <a:lnTo>
                                      <a:pt x="64" y="84"/>
                                    </a:lnTo>
                                    <a:lnTo>
                                      <a:pt x="56" y="88"/>
                                    </a:lnTo>
                                    <a:lnTo>
                                      <a:pt x="48" y="88"/>
                                    </a:lnTo>
                                    <a:lnTo>
                                      <a:pt x="48" y="88"/>
                                    </a:lnTo>
                                    <a:lnTo>
                                      <a:pt x="40" y="88"/>
                                    </a:lnTo>
                                    <a:lnTo>
                                      <a:pt x="32" y="84"/>
                                    </a:lnTo>
                                    <a:lnTo>
                                      <a:pt x="26" y="82"/>
                                    </a:lnTo>
                                    <a:lnTo>
                                      <a:pt x="20" y="76"/>
                                    </a:lnTo>
                                    <a:lnTo>
                                      <a:pt x="14" y="70"/>
                                    </a:lnTo>
                                    <a:lnTo>
                                      <a:pt x="12" y="64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0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4" y="26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6" y="14"/>
                                    </a:lnTo>
                                    <a:lnTo>
                                      <a:pt x="32" y="12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48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15" name="Freeform 4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66415" y="7286229"/>
                                <a:ext cx="3048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96" y="0"/>
                                  </a:cxn>
                                  <a:cxn ang="0">
                                    <a:pos x="58" y="8"/>
                                  </a:cxn>
                                  <a:cxn ang="0">
                                    <a:pos x="28" y="28"/>
                                  </a:cxn>
                                  <a:cxn ang="0">
                                    <a:pos x="8" y="58"/>
                                  </a:cxn>
                                  <a:cxn ang="0">
                                    <a:pos x="0" y="96"/>
                                  </a:cxn>
                                  <a:cxn ang="0">
                                    <a:pos x="2" y="118"/>
                                  </a:cxn>
                                  <a:cxn ang="0">
                                    <a:pos x="18" y="158"/>
                                  </a:cxn>
                                  <a:cxn ang="0">
                                    <a:pos x="42" y="198"/>
                                  </a:cxn>
                                  <a:cxn ang="0">
                                    <a:pos x="82" y="250"/>
                                  </a:cxn>
                                  <a:cxn ang="0">
                                    <a:pos x="86" y="252"/>
                                  </a:cxn>
                                  <a:cxn ang="0">
                                    <a:pos x="96" y="256"/>
                                  </a:cxn>
                                  <a:cxn ang="0">
                                    <a:pos x="96" y="256"/>
                                  </a:cxn>
                                  <a:cxn ang="0">
                                    <a:pos x="106" y="252"/>
                                  </a:cxn>
                                  <a:cxn ang="0">
                                    <a:pos x="108" y="250"/>
                                  </a:cxn>
                                  <a:cxn ang="0">
                                    <a:pos x="150" y="198"/>
                                  </a:cxn>
                                  <a:cxn ang="0">
                                    <a:pos x="174" y="158"/>
                                  </a:cxn>
                                  <a:cxn ang="0">
                                    <a:pos x="190" y="118"/>
                                  </a:cxn>
                                  <a:cxn ang="0">
                                    <a:pos x="192" y="96"/>
                                  </a:cxn>
                                  <a:cxn ang="0">
                                    <a:pos x="184" y="58"/>
                                  </a:cxn>
                                  <a:cxn ang="0">
                                    <a:pos x="164" y="28"/>
                                  </a:cxn>
                                  <a:cxn ang="0">
                                    <a:pos x="134" y="8"/>
                                  </a:cxn>
                                  <a:cxn ang="0">
                                    <a:pos x="96" y="0"/>
                                  </a:cxn>
                                  <a:cxn ang="0">
                                    <a:pos x="96" y="240"/>
                                  </a:cxn>
                                  <a:cxn ang="0">
                                    <a:pos x="96" y="240"/>
                                  </a:cxn>
                                  <a:cxn ang="0">
                                    <a:pos x="94" y="238"/>
                                  </a:cxn>
                                  <a:cxn ang="0">
                                    <a:pos x="56" y="192"/>
                                  </a:cxn>
                                  <a:cxn ang="0">
                                    <a:pos x="34" y="156"/>
                                  </a:cxn>
                                  <a:cxn ang="0">
                                    <a:pos x="18" y="116"/>
                                  </a:cxn>
                                  <a:cxn ang="0">
                                    <a:pos x="16" y="96"/>
                                  </a:cxn>
                                  <a:cxn ang="0">
                                    <a:pos x="22" y="64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64" y="22"/>
                                  </a:cxn>
                                  <a:cxn ang="0">
                                    <a:pos x="96" y="16"/>
                                  </a:cxn>
                                  <a:cxn ang="0">
                                    <a:pos x="112" y="18"/>
                                  </a:cxn>
                                  <a:cxn ang="0">
                                    <a:pos x="140" y="30"/>
                                  </a:cxn>
                                  <a:cxn ang="0">
                                    <a:pos x="162" y="52"/>
                                  </a:cxn>
                                  <a:cxn ang="0">
                                    <a:pos x="174" y="80"/>
                                  </a:cxn>
                                  <a:cxn ang="0">
                                    <a:pos x="176" y="96"/>
                                  </a:cxn>
                                  <a:cxn ang="0">
                                    <a:pos x="168" y="136"/>
                                  </a:cxn>
                                  <a:cxn ang="0">
                                    <a:pos x="148" y="174"/>
                                  </a:cxn>
                                  <a:cxn ang="0">
                                    <a:pos x="122" y="210"/>
                                  </a:cxn>
                                </a:cxnLst>
                                <a:rect l="0" t="0" r="r" b="b"/>
                                <a:pathLst>
                                  <a:path w="192" h="256">
                                    <a:moveTo>
                                      <a:pt x="96" y="0"/>
                                    </a:moveTo>
                                    <a:lnTo>
                                      <a:pt x="96" y="0"/>
                                    </a:lnTo>
                                    <a:lnTo>
                                      <a:pt x="76" y="2"/>
                                    </a:lnTo>
                                    <a:lnTo>
                                      <a:pt x="58" y="8"/>
                                    </a:lnTo>
                                    <a:lnTo>
                                      <a:pt x="42" y="16"/>
                                    </a:lnTo>
                                    <a:lnTo>
                                      <a:pt x="28" y="28"/>
                                    </a:lnTo>
                                    <a:lnTo>
                                      <a:pt x="16" y="42"/>
                                    </a:lnTo>
                                    <a:lnTo>
                                      <a:pt x="8" y="58"/>
                                    </a:lnTo>
                                    <a:lnTo>
                                      <a:pt x="2" y="76"/>
                                    </a:lnTo>
                                    <a:lnTo>
                                      <a:pt x="0" y="96"/>
                                    </a:lnTo>
                                    <a:lnTo>
                                      <a:pt x="0" y="96"/>
                                    </a:lnTo>
                                    <a:lnTo>
                                      <a:pt x="2" y="118"/>
                                    </a:lnTo>
                                    <a:lnTo>
                                      <a:pt x="8" y="138"/>
                                    </a:lnTo>
                                    <a:lnTo>
                                      <a:pt x="18" y="158"/>
                                    </a:lnTo>
                                    <a:lnTo>
                                      <a:pt x="28" y="178"/>
                                    </a:lnTo>
                                    <a:lnTo>
                                      <a:pt x="42" y="198"/>
                                    </a:lnTo>
                                    <a:lnTo>
                                      <a:pt x="56" y="216"/>
                                    </a:lnTo>
                                    <a:lnTo>
                                      <a:pt x="82" y="250"/>
                                    </a:lnTo>
                                    <a:lnTo>
                                      <a:pt x="82" y="250"/>
                                    </a:lnTo>
                                    <a:lnTo>
                                      <a:pt x="86" y="252"/>
                                    </a:lnTo>
                                    <a:lnTo>
                                      <a:pt x="90" y="256"/>
                                    </a:lnTo>
                                    <a:lnTo>
                                      <a:pt x="96" y="256"/>
                                    </a:lnTo>
                                    <a:lnTo>
                                      <a:pt x="96" y="256"/>
                                    </a:lnTo>
                                    <a:lnTo>
                                      <a:pt x="96" y="256"/>
                                    </a:lnTo>
                                    <a:lnTo>
                                      <a:pt x="102" y="256"/>
                                    </a:lnTo>
                                    <a:lnTo>
                                      <a:pt x="106" y="252"/>
                                    </a:lnTo>
                                    <a:lnTo>
                                      <a:pt x="108" y="250"/>
                                    </a:lnTo>
                                    <a:lnTo>
                                      <a:pt x="108" y="250"/>
                                    </a:lnTo>
                                    <a:lnTo>
                                      <a:pt x="136" y="216"/>
                                    </a:lnTo>
                                    <a:lnTo>
                                      <a:pt x="150" y="198"/>
                                    </a:lnTo>
                                    <a:lnTo>
                                      <a:pt x="164" y="178"/>
                                    </a:lnTo>
                                    <a:lnTo>
                                      <a:pt x="174" y="158"/>
                                    </a:lnTo>
                                    <a:lnTo>
                                      <a:pt x="184" y="138"/>
                                    </a:lnTo>
                                    <a:lnTo>
                                      <a:pt x="190" y="118"/>
                                    </a:lnTo>
                                    <a:lnTo>
                                      <a:pt x="192" y="96"/>
                                    </a:lnTo>
                                    <a:lnTo>
                                      <a:pt x="192" y="96"/>
                                    </a:lnTo>
                                    <a:lnTo>
                                      <a:pt x="190" y="76"/>
                                    </a:lnTo>
                                    <a:lnTo>
                                      <a:pt x="184" y="58"/>
                                    </a:lnTo>
                                    <a:lnTo>
                                      <a:pt x="176" y="42"/>
                                    </a:lnTo>
                                    <a:lnTo>
                                      <a:pt x="164" y="28"/>
                                    </a:lnTo>
                                    <a:lnTo>
                                      <a:pt x="150" y="16"/>
                                    </a:lnTo>
                                    <a:lnTo>
                                      <a:pt x="134" y="8"/>
                                    </a:lnTo>
                                    <a:lnTo>
                                      <a:pt x="116" y="2"/>
                                    </a:lnTo>
                                    <a:lnTo>
                                      <a:pt x="96" y="0"/>
                                    </a:lnTo>
                                    <a:close/>
                                    <a:moveTo>
                                      <a:pt x="96" y="240"/>
                                    </a:moveTo>
                                    <a:lnTo>
                                      <a:pt x="96" y="240"/>
                                    </a:lnTo>
                                    <a:lnTo>
                                      <a:pt x="96" y="240"/>
                                    </a:lnTo>
                                    <a:lnTo>
                                      <a:pt x="96" y="240"/>
                                    </a:lnTo>
                                    <a:lnTo>
                                      <a:pt x="94" y="238"/>
                                    </a:lnTo>
                                    <a:lnTo>
                                      <a:pt x="94" y="238"/>
                                    </a:lnTo>
                                    <a:lnTo>
                                      <a:pt x="70" y="210"/>
                                    </a:lnTo>
                                    <a:lnTo>
                                      <a:pt x="56" y="192"/>
                                    </a:lnTo>
                                    <a:lnTo>
                                      <a:pt x="44" y="174"/>
                                    </a:lnTo>
                                    <a:lnTo>
                                      <a:pt x="34" y="156"/>
                                    </a:lnTo>
                                    <a:lnTo>
                                      <a:pt x="24" y="136"/>
                                    </a:lnTo>
                                    <a:lnTo>
                                      <a:pt x="18" y="116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18" y="80"/>
                                    </a:lnTo>
                                    <a:lnTo>
                                      <a:pt x="22" y="64"/>
                                    </a:lnTo>
                                    <a:lnTo>
                                      <a:pt x="30" y="52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52" y="30"/>
                                    </a:lnTo>
                                    <a:lnTo>
                                      <a:pt x="64" y="22"/>
                                    </a:lnTo>
                                    <a:lnTo>
                                      <a:pt x="80" y="18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112" y="18"/>
                                    </a:lnTo>
                                    <a:lnTo>
                                      <a:pt x="128" y="22"/>
                                    </a:lnTo>
                                    <a:lnTo>
                                      <a:pt x="140" y="30"/>
                                    </a:lnTo>
                                    <a:lnTo>
                                      <a:pt x="152" y="40"/>
                                    </a:lnTo>
                                    <a:lnTo>
                                      <a:pt x="162" y="52"/>
                                    </a:lnTo>
                                    <a:lnTo>
                                      <a:pt x="170" y="64"/>
                                    </a:lnTo>
                                    <a:lnTo>
                                      <a:pt x="174" y="80"/>
                                    </a:lnTo>
                                    <a:lnTo>
                                      <a:pt x="176" y="96"/>
                                    </a:lnTo>
                                    <a:lnTo>
                                      <a:pt x="176" y="96"/>
                                    </a:lnTo>
                                    <a:lnTo>
                                      <a:pt x="174" y="116"/>
                                    </a:lnTo>
                                    <a:lnTo>
                                      <a:pt x="168" y="136"/>
                                    </a:lnTo>
                                    <a:lnTo>
                                      <a:pt x="158" y="156"/>
                                    </a:lnTo>
                                    <a:lnTo>
                                      <a:pt x="148" y="174"/>
                                    </a:lnTo>
                                    <a:lnTo>
                                      <a:pt x="134" y="192"/>
                                    </a:lnTo>
                                    <a:lnTo>
                                      <a:pt x="122" y="210"/>
                                    </a:lnTo>
                                    <a:lnTo>
                                      <a:pt x="96" y="24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16" name="Group 156"/>
                          <wpg:cNvGrpSpPr/>
                          <wpg:grpSpPr>
                            <a:xfrm>
                              <a:off x="5259000" y="6365514"/>
                              <a:ext cx="475199" cy="445498"/>
                              <a:chOff x="5259000" y="6365531"/>
                              <a:chExt cx="406400" cy="381000"/>
                            </a:xfrm>
                            <a:grpFill/>
                          </wpg:grpSpPr>
                          <wps:wsp>
                            <wps:cNvPr id="417" name="Freeform 4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09800" y="6416331"/>
                                <a:ext cx="304800" cy="203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8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0"/>
                                  </a:cxn>
                                  <a:cxn ang="0">
                                    <a:pos x="0" y="120"/>
                                  </a:cxn>
                                  <a:cxn ang="0">
                                    <a:pos x="0" y="124"/>
                                  </a:cxn>
                                  <a:cxn ang="0">
                                    <a:pos x="2" y="126"/>
                                  </a:cxn>
                                  <a:cxn ang="0">
                                    <a:pos x="4" y="128"/>
                                  </a:cxn>
                                  <a:cxn ang="0">
                                    <a:pos x="8" y="128"/>
                                  </a:cxn>
                                  <a:cxn ang="0">
                                    <a:pos x="184" y="128"/>
                                  </a:cxn>
                                  <a:cxn ang="0">
                                    <a:pos x="184" y="128"/>
                                  </a:cxn>
                                  <a:cxn ang="0">
                                    <a:pos x="188" y="128"/>
                                  </a:cxn>
                                  <a:cxn ang="0">
                                    <a:pos x="190" y="126"/>
                                  </a:cxn>
                                  <a:cxn ang="0">
                                    <a:pos x="192" y="124"/>
                                  </a:cxn>
                                  <a:cxn ang="0">
                                    <a:pos x="192" y="120"/>
                                  </a:cxn>
                                  <a:cxn ang="0">
                                    <a:pos x="192" y="8"/>
                                  </a:cxn>
                                  <a:cxn ang="0">
                                    <a:pos x="192" y="8"/>
                                  </a:cxn>
                                  <a:cxn ang="0">
                                    <a:pos x="192" y="4"/>
                                  </a:cxn>
                                  <a:cxn ang="0">
                                    <a:pos x="190" y="2"/>
                                  </a:cxn>
                                  <a:cxn ang="0">
                                    <a:pos x="188" y="0"/>
                                  </a:cxn>
                                  <a:cxn ang="0">
                                    <a:pos x="184" y="0"/>
                                  </a:cxn>
                                  <a:cxn ang="0">
                                    <a:pos x="184" y="120"/>
                                  </a:cxn>
                                  <a:cxn ang="0">
                                    <a:pos x="8" y="120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184" y="8"/>
                                  </a:cxn>
                                  <a:cxn ang="0">
                                    <a:pos x="184" y="120"/>
                                  </a:cxn>
                                </a:cxnLst>
                                <a:rect l="0" t="0" r="r" b="b"/>
                                <a:pathLst>
                                  <a:path w="192" h="128">
                                    <a:moveTo>
                                      <a:pt x="184" y="0"/>
                                    </a:move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0"/>
                                    </a:lnTo>
                                    <a:lnTo>
                                      <a:pt x="0" y="120"/>
                                    </a:lnTo>
                                    <a:lnTo>
                                      <a:pt x="0" y="124"/>
                                    </a:lnTo>
                                    <a:lnTo>
                                      <a:pt x="2" y="126"/>
                                    </a:lnTo>
                                    <a:lnTo>
                                      <a:pt x="4" y="128"/>
                                    </a:lnTo>
                                    <a:lnTo>
                                      <a:pt x="8" y="128"/>
                                    </a:lnTo>
                                    <a:lnTo>
                                      <a:pt x="184" y="128"/>
                                    </a:lnTo>
                                    <a:lnTo>
                                      <a:pt x="184" y="128"/>
                                    </a:lnTo>
                                    <a:lnTo>
                                      <a:pt x="188" y="128"/>
                                    </a:lnTo>
                                    <a:lnTo>
                                      <a:pt x="190" y="126"/>
                                    </a:lnTo>
                                    <a:lnTo>
                                      <a:pt x="192" y="124"/>
                                    </a:lnTo>
                                    <a:lnTo>
                                      <a:pt x="192" y="120"/>
                                    </a:lnTo>
                                    <a:lnTo>
                                      <a:pt x="192" y="8"/>
                                    </a:lnTo>
                                    <a:lnTo>
                                      <a:pt x="192" y="8"/>
                                    </a:lnTo>
                                    <a:lnTo>
                                      <a:pt x="192" y="4"/>
                                    </a:lnTo>
                                    <a:lnTo>
                                      <a:pt x="190" y="2"/>
                                    </a:lnTo>
                                    <a:lnTo>
                                      <a:pt x="188" y="0"/>
                                    </a:lnTo>
                                    <a:lnTo>
                                      <a:pt x="184" y="0"/>
                                    </a:lnTo>
                                    <a:close/>
                                    <a:moveTo>
                                      <a:pt x="184" y="120"/>
                                    </a:moveTo>
                                    <a:lnTo>
                                      <a:pt x="8" y="120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184" y="8"/>
                                    </a:lnTo>
                                    <a:lnTo>
                                      <a:pt x="184" y="12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18" name="Freeform 4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259000" y="6365531"/>
                                <a:ext cx="406400" cy="381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4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184"/>
                                  </a:cxn>
                                  <a:cxn ang="0">
                                    <a:pos x="2" y="194"/>
                                  </a:cxn>
                                  <a:cxn ang="0">
                                    <a:pos x="14" y="206"/>
                                  </a:cxn>
                                  <a:cxn ang="0">
                                    <a:pos x="104" y="208"/>
                                  </a:cxn>
                                  <a:cxn ang="0">
                                    <a:pos x="54" y="224"/>
                                  </a:cxn>
                                  <a:cxn ang="0">
                                    <a:pos x="50" y="228"/>
                                  </a:cxn>
                                  <a:cxn ang="0">
                                    <a:pos x="48" y="232"/>
                                  </a:cxn>
                                  <a:cxn ang="0">
                                    <a:pos x="50" y="238"/>
                                  </a:cxn>
                                  <a:cxn ang="0">
                                    <a:pos x="56" y="240"/>
                                  </a:cxn>
                                  <a:cxn ang="0">
                                    <a:pos x="200" y="240"/>
                                  </a:cxn>
                                  <a:cxn ang="0">
                                    <a:pos x="206" y="238"/>
                                  </a:cxn>
                                  <a:cxn ang="0">
                                    <a:pos x="208" y="232"/>
                                  </a:cxn>
                                  <a:cxn ang="0">
                                    <a:pos x="206" y="228"/>
                                  </a:cxn>
                                  <a:cxn ang="0">
                                    <a:pos x="152" y="218"/>
                                  </a:cxn>
                                  <a:cxn ang="0">
                                    <a:pos x="232" y="208"/>
                                  </a:cxn>
                                  <a:cxn ang="0">
                                    <a:pos x="242" y="206"/>
                                  </a:cxn>
                                  <a:cxn ang="0">
                                    <a:pos x="254" y="194"/>
                                  </a:cxn>
                                  <a:cxn ang="0">
                                    <a:pos x="256" y="24"/>
                                  </a:cxn>
                                  <a:cxn ang="0">
                                    <a:pos x="254" y="14"/>
                                  </a:cxn>
                                  <a:cxn ang="0">
                                    <a:pos x="242" y="2"/>
                                  </a:cxn>
                                  <a:cxn ang="0">
                                    <a:pos x="240" y="184"/>
                                  </a:cxn>
                                  <a:cxn ang="0">
                                    <a:pos x="240" y="188"/>
                                  </a:cxn>
                                  <a:cxn ang="0">
                                    <a:pos x="236" y="192"/>
                                  </a:cxn>
                                  <a:cxn ang="0">
                                    <a:pos x="160" y="192"/>
                                  </a:cxn>
                                  <a:cxn ang="0">
                                    <a:pos x="24" y="192"/>
                                  </a:cxn>
                                  <a:cxn ang="0">
                                    <a:pos x="20" y="192"/>
                                  </a:cxn>
                                  <a:cxn ang="0">
                                    <a:pos x="16" y="188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16" y="20"/>
                                  </a:cxn>
                                  <a:cxn ang="0">
                                    <a:pos x="20" y="16"/>
                                  </a:cxn>
                                  <a:cxn ang="0">
                                    <a:pos x="232" y="16"/>
                                  </a:cxn>
                                  <a:cxn ang="0">
                                    <a:pos x="236" y="16"/>
                                  </a:cxn>
                                  <a:cxn ang="0">
                                    <a:pos x="240" y="20"/>
                                  </a:cxn>
                                  <a:cxn ang="0">
                                    <a:pos x="240" y="184"/>
                                  </a:cxn>
                                </a:cxnLst>
                                <a:rect l="0" t="0" r="r" b="b"/>
                                <a:pathLst>
                                  <a:path w="256" h="240">
                                    <a:moveTo>
                                      <a:pt x="232" y="0"/>
                                    </a:moveTo>
                                    <a:lnTo>
                                      <a:pt x="24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184"/>
                                    </a:lnTo>
                                    <a:lnTo>
                                      <a:pt x="0" y="184"/>
                                    </a:lnTo>
                                    <a:lnTo>
                                      <a:pt x="2" y="194"/>
                                    </a:lnTo>
                                    <a:lnTo>
                                      <a:pt x="8" y="200"/>
                                    </a:lnTo>
                                    <a:lnTo>
                                      <a:pt x="14" y="206"/>
                                    </a:lnTo>
                                    <a:lnTo>
                                      <a:pt x="24" y="208"/>
                                    </a:lnTo>
                                    <a:lnTo>
                                      <a:pt x="104" y="208"/>
                                    </a:lnTo>
                                    <a:lnTo>
                                      <a:pt x="104" y="218"/>
                                    </a:lnTo>
                                    <a:lnTo>
                                      <a:pt x="54" y="224"/>
                                    </a:lnTo>
                                    <a:lnTo>
                                      <a:pt x="54" y="224"/>
                                    </a:lnTo>
                                    <a:lnTo>
                                      <a:pt x="50" y="228"/>
                                    </a:lnTo>
                                    <a:lnTo>
                                      <a:pt x="48" y="232"/>
                                    </a:lnTo>
                                    <a:lnTo>
                                      <a:pt x="48" y="232"/>
                                    </a:lnTo>
                                    <a:lnTo>
                                      <a:pt x="48" y="236"/>
                                    </a:lnTo>
                                    <a:lnTo>
                                      <a:pt x="50" y="238"/>
                                    </a:lnTo>
                                    <a:lnTo>
                                      <a:pt x="52" y="240"/>
                                    </a:lnTo>
                                    <a:lnTo>
                                      <a:pt x="56" y="240"/>
                                    </a:lnTo>
                                    <a:lnTo>
                                      <a:pt x="200" y="240"/>
                                    </a:lnTo>
                                    <a:lnTo>
                                      <a:pt x="200" y="240"/>
                                    </a:lnTo>
                                    <a:lnTo>
                                      <a:pt x="204" y="240"/>
                                    </a:lnTo>
                                    <a:lnTo>
                                      <a:pt x="206" y="238"/>
                                    </a:lnTo>
                                    <a:lnTo>
                                      <a:pt x="208" y="236"/>
                                    </a:lnTo>
                                    <a:lnTo>
                                      <a:pt x="208" y="232"/>
                                    </a:lnTo>
                                    <a:lnTo>
                                      <a:pt x="208" y="232"/>
                                    </a:lnTo>
                                    <a:lnTo>
                                      <a:pt x="206" y="228"/>
                                    </a:lnTo>
                                    <a:lnTo>
                                      <a:pt x="202" y="224"/>
                                    </a:lnTo>
                                    <a:lnTo>
                                      <a:pt x="152" y="218"/>
                                    </a:lnTo>
                                    <a:lnTo>
                                      <a:pt x="152" y="208"/>
                                    </a:lnTo>
                                    <a:lnTo>
                                      <a:pt x="232" y="208"/>
                                    </a:lnTo>
                                    <a:lnTo>
                                      <a:pt x="232" y="208"/>
                                    </a:lnTo>
                                    <a:lnTo>
                                      <a:pt x="242" y="206"/>
                                    </a:lnTo>
                                    <a:lnTo>
                                      <a:pt x="248" y="200"/>
                                    </a:lnTo>
                                    <a:lnTo>
                                      <a:pt x="254" y="194"/>
                                    </a:lnTo>
                                    <a:lnTo>
                                      <a:pt x="256" y="184"/>
                                    </a:lnTo>
                                    <a:lnTo>
                                      <a:pt x="256" y="24"/>
                                    </a:lnTo>
                                    <a:lnTo>
                                      <a:pt x="256" y="24"/>
                                    </a:lnTo>
                                    <a:lnTo>
                                      <a:pt x="254" y="14"/>
                                    </a:lnTo>
                                    <a:lnTo>
                                      <a:pt x="248" y="8"/>
                                    </a:lnTo>
                                    <a:lnTo>
                                      <a:pt x="242" y="2"/>
                                    </a:lnTo>
                                    <a:lnTo>
                                      <a:pt x="232" y="0"/>
                                    </a:lnTo>
                                    <a:close/>
                                    <a:moveTo>
                                      <a:pt x="240" y="184"/>
                                    </a:moveTo>
                                    <a:lnTo>
                                      <a:pt x="240" y="184"/>
                                    </a:lnTo>
                                    <a:lnTo>
                                      <a:pt x="240" y="188"/>
                                    </a:lnTo>
                                    <a:lnTo>
                                      <a:pt x="238" y="190"/>
                                    </a:lnTo>
                                    <a:lnTo>
                                      <a:pt x="236" y="192"/>
                                    </a:lnTo>
                                    <a:lnTo>
                                      <a:pt x="232" y="192"/>
                                    </a:lnTo>
                                    <a:lnTo>
                                      <a:pt x="160" y="192"/>
                                    </a:lnTo>
                                    <a:lnTo>
                                      <a:pt x="96" y="192"/>
                                    </a:lnTo>
                                    <a:lnTo>
                                      <a:pt x="24" y="192"/>
                                    </a:lnTo>
                                    <a:lnTo>
                                      <a:pt x="24" y="192"/>
                                    </a:lnTo>
                                    <a:lnTo>
                                      <a:pt x="20" y="192"/>
                                    </a:lnTo>
                                    <a:lnTo>
                                      <a:pt x="18" y="190"/>
                                    </a:lnTo>
                                    <a:lnTo>
                                      <a:pt x="16" y="188"/>
                                    </a:lnTo>
                                    <a:lnTo>
                                      <a:pt x="16" y="18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16" y="20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20" y="16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32" y="16"/>
                                    </a:lnTo>
                                    <a:lnTo>
                                      <a:pt x="232" y="16"/>
                                    </a:lnTo>
                                    <a:lnTo>
                                      <a:pt x="236" y="16"/>
                                    </a:lnTo>
                                    <a:lnTo>
                                      <a:pt x="238" y="18"/>
                                    </a:lnTo>
                                    <a:lnTo>
                                      <a:pt x="240" y="20"/>
                                    </a:lnTo>
                                    <a:lnTo>
                                      <a:pt x="240" y="24"/>
                                    </a:lnTo>
                                    <a:lnTo>
                                      <a:pt x="240" y="18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19" name="Group 159"/>
                          <wpg:cNvGrpSpPr/>
                          <wpg:grpSpPr>
                            <a:xfrm>
                              <a:off x="3432457" y="6335832"/>
                              <a:ext cx="326699" cy="475199"/>
                              <a:chOff x="3432457" y="6335832"/>
                              <a:chExt cx="279400" cy="406400"/>
                            </a:xfrm>
                            <a:grpFill/>
                          </wpg:grpSpPr>
                          <wps:wsp>
                            <wps:cNvPr id="420" name="Freeform 6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432457" y="6335832"/>
                                <a:ext cx="279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8" y="0"/>
                                  </a:cxn>
                                  <a:cxn ang="0">
                                    <a:pos x="54" y="6"/>
                                  </a:cxn>
                                  <a:cxn ang="0">
                                    <a:pos x="26" y="26"/>
                                  </a:cxn>
                                  <a:cxn ang="0">
                                    <a:pos x="6" y="54"/>
                                  </a:cxn>
                                  <a:cxn ang="0">
                                    <a:pos x="0" y="88"/>
                                  </a:cxn>
                                  <a:cxn ang="0">
                                    <a:pos x="2" y="100"/>
                                  </a:cxn>
                                  <a:cxn ang="0">
                                    <a:pos x="16" y="138"/>
                                  </a:cxn>
                                  <a:cxn ang="0">
                                    <a:pos x="40" y="184"/>
                                  </a:cxn>
                                  <a:cxn ang="0">
                                    <a:pos x="50" y="214"/>
                                  </a:cxn>
                                  <a:cxn ang="0">
                                    <a:pos x="62" y="246"/>
                                  </a:cxn>
                                  <a:cxn ang="0">
                                    <a:pos x="76" y="254"/>
                                  </a:cxn>
                                  <a:cxn ang="0">
                                    <a:pos x="88" y="256"/>
                                  </a:cxn>
                                  <a:cxn ang="0">
                                    <a:pos x="108" y="252"/>
                                  </a:cxn>
                                  <a:cxn ang="0">
                                    <a:pos x="118" y="238"/>
                                  </a:cxn>
                                  <a:cxn ang="0">
                                    <a:pos x="136" y="184"/>
                                  </a:cxn>
                                  <a:cxn ang="0">
                                    <a:pos x="146" y="162"/>
                                  </a:cxn>
                                  <a:cxn ang="0">
                                    <a:pos x="172" y="112"/>
                                  </a:cxn>
                                  <a:cxn ang="0">
                                    <a:pos x="176" y="88"/>
                                  </a:cxn>
                                  <a:cxn ang="0">
                                    <a:pos x="174" y="70"/>
                                  </a:cxn>
                                  <a:cxn ang="0">
                                    <a:pos x="160" y="38"/>
                                  </a:cxn>
                                  <a:cxn ang="0">
                                    <a:pos x="138" y="16"/>
                                  </a:cxn>
                                  <a:cxn ang="0">
                                    <a:pos x="106" y="2"/>
                                  </a:cxn>
                                  <a:cxn ang="0">
                                    <a:pos x="108" y="218"/>
                                  </a:cxn>
                                  <a:cxn ang="0">
                                    <a:pos x="70" y="222"/>
                                  </a:cxn>
                                  <a:cxn ang="0">
                                    <a:pos x="64" y="208"/>
                                  </a:cxn>
                                  <a:cxn ang="0">
                                    <a:pos x="114" y="200"/>
                                  </a:cxn>
                                  <a:cxn ang="0">
                                    <a:pos x="112" y="208"/>
                                  </a:cxn>
                                  <a:cxn ang="0">
                                    <a:pos x="108" y="218"/>
                                  </a:cxn>
                                  <a:cxn ang="0">
                                    <a:pos x="62" y="200"/>
                                  </a:cxn>
                                  <a:cxn ang="0">
                                    <a:pos x="120" y="184"/>
                                  </a:cxn>
                                  <a:cxn ang="0">
                                    <a:pos x="116" y="192"/>
                                  </a:cxn>
                                  <a:cxn ang="0">
                                    <a:pos x="88" y="240"/>
                                  </a:cxn>
                                  <a:cxn ang="0">
                                    <a:pos x="82" y="240"/>
                                  </a:cxn>
                                  <a:cxn ang="0">
                                    <a:pos x="76" y="236"/>
                                  </a:cxn>
                                  <a:cxn ang="0">
                                    <a:pos x="106" y="226"/>
                                  </a:cxn>
                                  <a:cxn ang="0">
                                    <a:pos x="102" y="234"/>
                                  </a:cxn>
                                  <a:cxn ang="0">
                                    <a:pos x="94" y="240"/>
                                  </a:cxn>
                                  <a:cxn ang="0">
                                    <a:pos x="126" y="168"/>
                                  </a:cxn>
                                  <a:cxn ang="0">
                                    <a:pos x="50" y="168"/>
                                  </a:cxn>
                                  <a:cxn ang="0">
                                    <a:pos x="38" y="142"/>
                                  </a:cxn>
                                  <a:cxn ang="0">
                                    <a:pos x="18" y="100"/>
                                  </a:cxn>
                                  <a:cxn ang="0">
                                    <a:pos x="16" y="88"/>
                                  </a:cxn>
                                  <a:cxn ang="0">
                                    <a:pos x="22" y="60"/>
                                  </a:cxn>
                                  <a:cxn ang="0">
                                    <a:pos x="38" y="38"/>
                                  </a:cxn>
                                  <a:cxn ang="0">
                                    <a:pos x="60" y="22"/>
                                  </a:cxn>
                                  <a:cxn ang="0">
                                    <a:pos x="88" y="16"/>
                                  </a:cxn>
                                  <a:cxn ang="0">
                                    <a:pos x="102" y="18"/>
                                  </a:cxn>
                                  <a:cxn ang="0">
                                    <a:pos x="128" y="28"/>
                                  </a:cxn>
                                  <a:cxn ang="0">
                                    <a:pos x="148" y="48"/>
                                  </a:cxn>
                                  <a:cxn ang="0">
                                    <a:pos x="158" y="74"/>
                                  </a:cxn>
                                  <a:cxn ang="0">
                                    <a:pos x="160" y="88"/>
                                  </a:cxn>
                                  <a:cxn ang="0">
                                    <a:pos x="154" y="114"/>
                                  </a:cxn>
                                  <a:cxn ang="0">
                                    <a:pos x="138" y="142"/>
                                  </a:cxn>
                                </a:cxnLst>
                                <a:rect l="0" t="0" r="r" b="b"/>
                                <a:pathLst>
                                  <a:path w="176" h="256">
                                    <a:moveTo>
                                      <a:pt x="88" y="0"/>
                                    </a:moveTo>
                                    <a:lnTo>
                                      <a:pt x="88" y="0"/>
                                    </a:lnTo>
                                    <a:lnTo>
                                      <a:pt x="70" y="2"/>
                                    </a:lnTo>
                                    <a:lnTo>
                                      <a:pt x="54" y="6"/>
                                    </a:lnTo>
                                    <a:lnTo>
                                      <a:pt x="38" y="16"/>
                                    </a:lnTo>
                                    <a:lnTo>
                                      <a:pt x="26" y="26"/>
                                    </a:lnTo>
                                    <a:lnTo>
                                      <a:pt x="16" y="38"/>
                                    </a:lnTo>
                                    <a:lnTo>
                                      <a:pt x="6" y="54"/>
                                    </a:lnTo>
                                    <a:lnTo>
                                      <a:pt x="2" y="70"/>
                                    </a:lnTo>
                                    <a:lnTo>
                                      <a:pt x="0" y="88"/>
                                    </a:lnTo>
                                    <a:lnTo>
                                      <a:pt x="0" y="88"/>
                                    </a:lnTo>
                                    <a:lnTo>
                                      <a:pt x="2" y="100"/>
                                    </a:lnTo>
                                    <a:lnTo>
                                      <a:pt x="4" y="112"/>
                                    </a:lnTo>
                                    <a:lnTo>
                                      <a:pt x="16" y="138"/>
                                    </a:lnTo>
                                    <a:lnTo>
                                      <a:pt x="30" y="162"/>
                                    </a:lnTo>
                                    <a:lnTo>
                                      <a:pt x="40" y="184"/>
                                    </a:lnTo>
                                    <a:lnTo>
                                      <a:pt x="40" y="184"/>
                                    </a:lnTo>
                                    <a:lnTo>
                                      <a:pt x="50" y="214"/>
                                    </a:lnTo>
                                    <a:lnTo>
                                      <a:pt x="58" y="238"/>
                                    </a:lnTo>
                                    <a:lnTo>
                                      <a:pt x="62" y="246"/>
                                    </a:lnTo>
                                    <a:lnTo>
                                      <a:pt x="68" y="252"/>
                                    </a:lnTo>
                                    <a:lnTo>
                                      <a:pt x="76" y="254"/>
                                    </a:lnTo>
                                    <a:lnTo>
                                      <a:pt x="88" y="256"/>
                                    </a:lnTo>
                                    <a:lnTo>
                                      <a:pt x="88" y="256"/>
                                    </a:lnTo>
                                    <a:lnTo>
                                      <a:pt x="100" y="254"/>
                                    </a:lnTo>
                                    <a:lnTo>
                                      <a:pt x="108" y="252"/>
                                    </a:lnTo>
                                    <a:lnTo>
                                      <a:pt x="114" y="246"/>
                                    </a:lnTo>
                                    <a:lnTo>
                                      <a:pt x="118" y="238"/>
                                    </a:lnTo>
                                    <a:lnTo>
                                      <a:pt x="126" y="214"/>
                                    </a:lnTo>
                                    <a:lnTo>
                                      <a:pt x="136" y="184"/>
                                    </a:lnTo>
                                    <a:lnTo>
                                      <a:pt x="136" y="184"/>
                                    </a:lnTo>
                                    <a:lnTo>
                                      <a:pt x="146" y="162"/>
                                    </a:lnTo>
                                    <a:lnTo>
                                      <a:pt x="160" y="138"/>
                                    </a:lnTo>
                                    <a:lnTo>
                                      <a:pt x="172" y="112"/>
                                    </a:lnTo>
                                    <a:lnTo>
                                      <a:pt x="174" y="100"/>
                                    </a:lnTo>
                                    <a:lnTo>
                                      <a:pt x="176" y="88"/>
                                    </a:lnTo>
                                    <a:lnTo>
                                      <a:pt x="176" y="88"/>
                                    </a:lnTo>
                                    <a:lnTo>
                                      <a:pt x="174" y="70"/>
                                    </a:lnTo>
                                    <a:lnTo>
                                      <a:pt x="170" y="54"/>
                                    </a:lnTo>
                                    <a:lnTo>
                                      <a:pt x="160" y="38"/>
                                    </a:lnTo>
                                    <a:lnTo>
                                      <a:pt x="150" y="26"/>
                                    </a:lnTo>
                                    <a:lnTo>
                                      <a:pt x="138" y="16"/>
                                    </a:lnTo>
                                    <a:lnTo>
                                      <a:pt x="122" y="6"/>
                                    </a:lnTo>
                                    <a:lnTo>
                                      <a:pt x="106" y="2"/>
                                    </a:lnTo>
                                    <a:lnTo>
                                      <a:pt x="88" y="0"/>
                                    </a:lnTo>
                                    <a:close/>
                                    <a:moveTo>
                                      <a:pt x="108" y="218"/>
                                    </a:moveTo>
                                    <a:lnTo>
                                      <a:pt x="70" y="222"/>
                                    </a:lnTo>
                                    <a:lnTo>
                                      <a:pt x="70" y="222"/>
                                    </a:lnTo>
                                    <a:lnTo>
                                      <a:pt x="64" y="208"/>
                                    </a:lnTo>
                                    <a:lnTo>
                                      <a:pt x="64" y="208"/>
                                    </a:lnTo>
                                    <a:lnTo>
                                      <a:pt x="64" y="206"/>
                                    </a:lnTo>
                                    <a:lnTo>
                                      <a:pt x="114" y="200"/>
                                    </a:lnTo>
                                    <a:lnTo>
                                      <a:pt x="114" y="200"/>
                                    </a:lnTo>
                                    <a:lnTo>
                                      <a:pt x="112" y="208"/>
                                    </a:lnTo>
                                    <a:lnTo>
                                      <a:pt x="112" y="208"/>
                                    </a:lnTo>
                                    <a:lnTo>
                                      <a:pt x="108" y="218"/>
                                    </a:lnTo>
                                    <a:close/>
                                    <a:moveTo>
                                      <a:pt x="62" y="200"/>
                                    </a:moveTo>
                                    <a:lnTo>
                                      <a:pt x="62" y="200"/>
                                    </a:lnTo>
                                    <a:lnTo>
                                      <a:pt x="56" y="184"/>
                                    </a:lnTo>
                                    <a:lnTo>
                                      <a:pt x="120" y="184"/>
                                    </a:lnTo>
                                    <a:lnTo>
                                      <a:pt x="120" y="184"/>
                                    </a:lnTo>
                                    <a:lnTo>
                                      <a:pt x="116" y="192"/>
                                    </a:lnTo>
                                    <a:lnTo>
                                      <a:pt x="62" y="200"/>
                                    </a:lnTo>
                                    <a:close/>
                                    <a:moveTo>
                                      <a:pt x="88" y="240"/>
                                    </a:moveTo>
                                    <a:lnTo>
                                      <a:pt x="88" y="240"/>
                                    </a:lnTo>
                                    <a:lnTo>
                                      <a:pt x="82" y="240"/>
                                    </a:lnTo>
                                    <a:lnTo>
                                      <a:pt x="78" y="238"/>
                                    </a:lnTo>
                                    <a:lnTo>
                                      <a:pt x="76" y="236"/>
                                    </a:lnTo>
                                    <a:lnTo>
                                      <a:pt x="72" y="230"/>
                                    </a:lnTo>
                                    <a:lnTo>
                                      <a:pt x="106" y="226"/>
                                    </a:lnTo>
                                    <a:lnTo>
                                      <a:pt x="106" y="226"/>
                                    </a:lnTo>
                                    <a:lnTo>
                                      <a:pt x="102" y="234"/>
                                    </a:lnTo>
                                    <a:lnTo>
                                      <a:pt x="98" y="238"/>
                                    </a:lnTo>
                                    <a:lnTo>
                                      <a:pt x="94" y="240"/>
                                    </a:lnTo>
                                    <a:lnTo>
                                      <a:pt x="88" y="240"/>
                                    </a:lnTo>
                                    <a:close/>
                                    <a:moveTo>
                                      <a:pt x="126" y="168"/>
                                    </a:moveTo>
                                    <a:lnTo>
                                      <a:pt x="50" y="168"/>
                                    </a:lnTo>
                                    <a:lnTo>
                                      <a:pt x="50" y="168"/>
                                    </a:lnTo>
                                    <a:lnTo>
                                      <a:pt x="38" y="142"/>
                                    </a:lnTo>
                                    <a:lnTo>
                                      <a:pt x="38" y="142"/>
                                    </a:lnTo>
                                    <a:lnTo>
                                      <a:pt x="22" y="114"/>
                                    </a:lnTo>
                                    <a:lnTo>
                                      <a:pt x="18" y="100"/>
                                    </a:lnTo>
                                    <a:lnTo>
                                      <a:pt x="16" y="88"/>
                                    </a:lnTo>
                                    <a:lnTo>
                                      <a:pt x="16" y="88"/>
                                    </a:lnTo>
                                    <a:lnTo>
                                      <a:pt x="18" y="74"/>
                                    </a:lnTo>
                                    <a:lnTo>
                                      <a:pt x="22" y="60"/>
                                    </a:lnTo>
                                    <a:lnTo>
                                      <a:pt x="28" y="48"/>
                                    </a:lnTo>
                                    <a:lnTo>
                                      <a:pt x="38" y="38"/>
                                    </a:lnTo>
                                    <a:lnTo>
                                      <a:pt x="48" y="28"/>
                                    </a:lnTo>
                                    <a:lnTo>
                                      <a:pt x="60" y="22"/>
                                    </a:lnTo>
                                    <a:lnTo>
                                      <a:pt x="74" y="18"/>
                                    </a:lnTo>
                                    <a:lnTo>
                                      <a:pt x="88" y="16"/>
                                    </a:lnTo>
                                    <a:lnTo>
                                      <a:pt x="88" y="16"/>
                                    </a:lnTo>
                                    <a:lnTo>
                                      <a:pt x="102" y="18"/>
                                    </a:lnTo>
                                    <a:lnTo>
                                      <a:pt x="116" y="22"/>
                                    </a:lnTo>
                                    <a:lnTo>
                                      <a:pt x="128" y="28"/>
                                    </a:lnTo>
                                    <a:lnTo>
                                      <a:pt x="138" y="38"/>
                                    </a:lnTo>
                                    <a:lnTo>
                                      <a:pt x="148" y="48"/>
                                    </a:lnTo>
                                    <a:lnTo>
                                      <a:pt x="154" y="60"/>
                                    </a:lnTo>
                                    <a:lnTo>
                                      <a:pt x="158" y="74"/>
                                    </a:lnTo>
                                    <a:lnTo>
                                      <a:pt x="160" y="88"/>
                                    </a:lnTo>
                                    <a:lnTo>
                                      <a:pt x="160" y="88"/>
                                    </a:lnTo>
                                    <a:lnTo>
                                      <a:pt x="158" y="100"/>
                                    </a:lnTo>
                                    <a:lnTo>
                                      <a:pt x="154" y="114"/>
                                    </a:lnTo>
                                    <a:lnTo>
                                      <a:pt x="138" y="142"/>
                                    </a:lnTo>
                                    <a:lnTo>
                                      <a:pt x="138" y="142"/>
                                    </a:lnTo>
                                    <a:lnTo>
                                      <a:pt x="126" y="16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21" name="Freeform 66"/>
                            <wps:cNvSpPr/>
                            <wps:spPr bwMode="auto">
                              <a:xfrm>
                                <a:off x="3495957" y="6399332"/>
                                <a:ext cx="82550" cy="825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0" y="4"/>
                                  </a:cxn>
                                  <a:cxn ang="0">
                                    <a:pos x="22" y="8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8" y="22"/>
                                  </a:cxn>
                                  <a:cxn ang="0">
                                    <a:pos x="4" y="30"/>
                                  </a:cxn>
                                  <a:cxn ang="0">
                                    <a:pos x="0" y="38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2" y="50"/>
                                  </a:cxn>
                                  <a:cxn ang="0">
                                    <a:pos x="4" y="52"/>
                                  </a:cxn>
                                  <a:cxn ang="0">
                                    <a:pos x="4" y="52"/>
                                  </a:cxn>
                                  <a:cxn ang="0">
                                    <a:pos x="6" y="50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8" y="40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4" y="26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6" y="14"/>
                                  </a:cxn>
                                  <a:cxn ang="0">
                                    <a:pos x="32" y="12"/>
                                  </a:cxn>
                                  <a:cxn ang="0">
                                    <a:pos x="40" y="8"/>
                                  </a:cxn>
                                  <a:cxn ang="0">
                                    <a:pos x="48" y="8"/>
                                  </a:cxn>
                                  <a:cxn ang="0">
                                    <a:pos x="48" y="8"/>
                                  </a:cxn>
                                  <a:cxn ang="0">
                                    <a:pos x="50" y="6"/>
                                  </a:cxn>
                                  <a:cxn ang="0">
                                    <a:pos x="52" y="4"/>
                                  </a:cxn>
                                  <a:cxn ang="0">
                                    <a:pos x="52" y="4"/>
                                  </a:cxn>
                                  <a:cxn ang="0">
                                    <a:pos x="50" y="2"/>
                                  </a:cxn>
                                  <a:cxn ang="0">
                                    <a:pos x="48" y="0"/>
                                  </a:cxn>
                                </a:cxnLst>
                                <a:rect l="0" t="0" r="r" b="b"/>
                                <a:pathLst>
                                  <a:path w="52" h="52">
                                    <a:moveTo>
                                      <a:pt x="48" y="0"/>
                                    </a:moveTo>
                                    <a:lnTo>
                                      <a:pt x="48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0" y="4"/>
                                    </a:lnTo>
                                    <a:lnTo>
                                      <a:pt x="22" y="8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8" y="22"/>
                                    </a:lnTo>
                                    <a:lnTo>
                                      <a:pt x="4" y="30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2" y="50"/>
                                    </a:lnTo>
                                    <a:lnTo>
                                      <a:pt x="4" y="52"/>
                                    </a:lnTo>
                                    <a:lnTo>
                                      <a:pt x="4" y="52"/>
                                    </a:lnTo>
                                    <a:lnTo>
                                      <a:pt x="6" y="50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0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4" y="26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6" y="14"/>
                                    </a:lnTo>
                                    <a:lnTo>
                                      <a:pt x="32" y="12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48" y="8"/>
                                    </a:lnTo>
                                    <a:lnTo>
                                      <a:pt x="48" y="8"/>
                                    </a:lnTo>
                                    <a:lnTo>
                                      <a:pt x="50" y="6"/>
                                    </a:lnTo>
                                    <a:lnTo>
                                      <a:pt x="52" y="4"/>
                                    </a:lnTo>
                                    <a:lnTo>
                                      <a:pt x="52" y="4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4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22" name="Freeform 67"/>
                            <wps:cNvSpPr/>
                            <wps:spPr bwMode="auto">
                              <a:xfrm>
                                <a:off x="3495957" y="6399332"/>
                                <a:ext cx="82550" cy="825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0" y="4"/>
                                  </a:cxn>
                                  <a:cxn ang="0">
                                    <a:pos x="22" y="8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8" y="22"/>
                                  </a:cxn>
                                  <a:cxn ang="0">
                                    <a:pos x="4" y="30"/>
                                  </a:cxn>
                                  <a:cxn ang="0">
                                    <a:pos x="0" y="38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0" y="48"/>
                                  </a:cxn>
                                  <a:cxn ang="0">
                                    <a:pos x="2" y="50"/>
                                  </a:cxn>
                                  <a:cxn ang="0">
                                    <a:pos x="4" y="52"/>
                                  </a:cxn>
                                  <a:cxn ang="0">
                                    <a:pos x="4" y="52"/>
                                  </a:cxn>
                                  <a:cxn ang="0">
                                    <a:pos x="6" y="50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8" y="48"/>
                                  </a:cxn>
                                  <a:cxn ang="0">
                                    <a:pos x="8" y="40"/>
                                  </a:cxn>
                                  <a:cxn ang="0">
                                    <a:pos x="12" y="32"/>
                                  </a:cxn>
                                  <a:cxn ang="0">
                                    <a:pos x="14" y="26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6" y="14"/>
                                  </a:cxn>
                                  <a:cxn ang="0">
                                    <a:pos x="32" y="12"/>
                                  </a:cxn>
                                  <a:cxn ang="0">
                                    <a:pos x="40" y="8"/>
                                  </a:cxn>
                                  <a:cxn ang="0">
                                    <a:pos x="48" y="8"/>
                                  </a:cxn>
                                  <a:cxn ang="0">
                                    <a:pos x="48" y="8"/>
                                  </a:cxn>
                                  <a:cxn ang="0">
                                    <a:pos x="50" y="6"/>
                                  </a:cxn>
                                  <a:cxn ang="0">
                                    <a:pos x="52" y="4"/>
                                  </a:cxn>
                                  <a:cxn ang="0">
                                    <a:pos x="52" y="4"/>
                                  </a:cxn>
                                  <a:cxn ang="0">
                                    <a:pos x="50" y="2"/>
                                  </a:cxn>
                                  <a:cxn ang="0">
                                    <a:pos x="48" y="0"/>
                                  </a:cxn>
                                </a:cxnLst>
                                <a:rect l="0" t="0" r="r" b="b"/>
                                <a:pathLst>
                                  <a:path w="52" h="52">
                                    <a:moveTo>
                                      <a:pt x="48" y="0"/>
                                    </a:moveTo>
                                    <a:lnTo>
                                      <a:pt x="48" y="0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0" y="4"/>
                                    </a:lnTo>
                                    <a:lnTo>
                                      <a:pt x="22" y="8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8" y="22"/>
                                    </a:lnTo>
                                    <a:lnTo>
                                      <a:pt x="4" y="30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0" y="48"/>
                                    </a:lnTo>
                                    <a:lnTo>
                                      <a:pt x="2" y="50"/>
                                    </a:lnTo>
                                    <a:lnTo>
                                      <a:pt x="4" y="52"/>
                                    </a:lnTo>
                                    <a:lnTo>
                                      <a:pt x="4" y="52"/>
                                    </a:lnTo>
                                    <a:lnTo>
                                      <a:pt x="6" y="50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8"/>
                                    </a:lnTo>
                                    <a:lnTo>
                                      <a:pt x="8" y="40"/>
                                    </a:lnTo>
                                    <a:lnTo>
                                      <a:pt x="12" y="32"/>
                                    </a:lnTo>
                                    <a:lnTo>
                                      <a:pt x="14" y="26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6" y="14"/>
                                    </a:lnTo>
                                    <a:lnTo>
                                      <a:pt x="32" y="12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48" y="8"/>
                                    </a:lnTo>
                                    <a:lnTo>
                                      <a:pt x="48" y="8"/>
                                    </a:lnTo>
                                    <a:lnTo>
                                      <a:pt x="50" y="6"/>
                                    </a:lnTo>
                                    <a:lnTo>
                                      <a:pt x="52" y="4"/>
                                    </a:lnTo>
                                    <a:lnTo>
                                      <a:pt x="52" y="4"/>
                                    </a:lnTo>
                                    <a:lnTo>
                                      <a:pt x="50" y="2"/>
                                    </a:lnTo>
                                    <a:lnTo>
                                      <a:pt x="48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23" name="Group 163"/>
                          <wpg:cNvGrpSpPr/>
                          <wpg:grpSpPr>
                            <a:xfrm>
                              <a:off x="507015" y="6395233"/>
                              <a:ext cx="475199" cy="356399"/>
                              <a:chOff x="507015" y="6395233"/>
                              <a:chExt cx="406400" cy="304800"/>
                            </a:xfrm>
                            <a:grpFill/>
                          </wpg:grpSpPr>
                          <wps:wsp>
                            <wps:cNvPr id="424" name="Freeform 9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07015" y="6395233"/>
                                <a:ext cx="406400" cy="3048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52" y="80"/>
                                  </a:cxn>
                                  <a:cxn ang="0">
                                    <a:pos x="212" y="16"/>
                                  </a:cxn>
                                  <a:cxn ang="0">
                                    <a:pos x="212" y="16"/>
                                  </a:cxn>
                                  <a:cxn ang="0">
                                    <a:pos x="206" y="8"/>
                                  </a:cxn>
                                  <a:cxn ang="0">
                                    <a:pos x="200" y="4"/>
                                  </a:cxn>
                                  <a:cxn ang="0">
                                    <a:pos x="192" y="2"/>
                                  </a:cxn>
                                  <a:cxn ang="0">
                                    <a:pos x="184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160"/>
                                  </a:cxn>
                                  <a:cxn ang="0">
                                    <a:pos x="0" y="160"/>
                                  </a:cxn>
                                  <a:cxn ang="0">
                                    <a:pos x="0" y="166"/>
                                  </a:cxn>
                                  <a:cxn ang="0">
                                    <a:pos x="2" y="172"/>
                                  </a:cxn>
                                  <a:cxn ang="0">
                                    <a:pos x="10" y="182"/>
                                  </a:cxn>
                                  <a:cxn ang="0">
                                    <a:pos x="20" y="190"/>
                                  </a:cxn>
                                  <a:cxn ang="0">
                                    <a:pos x="26" y="192"/>
                                  </a:cxn>
                                  <a:cxn ang="0">
                                    <a:pos x="32" y="192"/>
                                  </a:cxn>
                                  <a:cxn ang="0">
                                    <a:pos x="184" y="192"/>
                                  </a:cxn>
                                  <a:cxn ang="0">
                                    <a:pos x="184" y="192"/>
                                  </a:cxn>
                                  <a:cxn ang="0">
                                    <a:pos x="192" y="190"/>
                                  </a:cxn>
                                  <a:cxn ang="0">
                                    <a:pos x="200" y="188"/>
                                  </a:cxn>
                                  <a:cxn ang="0">
                                    <a:pos x="206" y="184"/>
                                  </a:cxn>
                                  <a:cxn ang="0">
                                    <a:pos x="212" y="176"/>
                                  </a:cxn>
                                  <a:cxn ang="0">
                                    <a:pos x="252" y="112"/>
                                  </a:cxn>
                                  <a:cxn ang="0">
                                    <a:pos x="252" y="112"/>
                                  </a:cxn>
                                  <a:cxn ang="0">
                                    <a:pos x="254" y="104"/>
                                  </a:cxn>
                                  <a:cxn ang="0">
                                    <a:pos x="256" y="96"/>
                                  </a:cxn>
                                  <a:cxn ang="0">
                                    <a:pos x="254" y="88"/>
                                  </a:cxn>
                                  <a:cxn ang="0">
                                    <a:pos x="252" y="80"/>
                                  </a:cxn>
                                  <a:cxn ang="0">
                                    <a:pos x="238" y="104"/>
                                  </a:cxn>
                                  <a:cxn ang="0">
                                    <a:pos x="198" y="168"/>
                                  </a:cxn>
                                  <a:cxn ang="0">
                                    <a:pos x="198" y="168"/>
                                  </a:cxn>
                                  <a:cxn ang="0">
                                    <a:pos x="192" y="174"/>
                                  </a:cxn>
                                  <a:cxn ang="0">
                                    <a:pos x="184" y="176"/>
                                  </a:cxn>
                                  <a:cxn ang="0">
                                    <a:pos x="32" y="176"/>
                                  </a:cxn>
                                  <a:cxn ang="0">
                                    <a:pos x="32" y="176"/>
                                  </a:cxn>
                                  <a:cxn ang="0">
                                    <a:pos x="26" y="174"/>
                                  </a:cxn>
                                  <a:cxn ang="0">
                                    <a:pos x="20" y="172"/>
                                  </a:cxn>
                                  <a:cxn ang="0">
                                    <a:pos x="18" y="166"/>
                                  </a:cxn>
                                  <a:cxn ang="0">
                                    <a:pos x="16" y="160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6" y="32"/>
                                  </a:cxn>
                                  <a:cxn ang="0">
                                    <a:pos x="18" y="26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6" y="18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184" y="16"/>
                                  </a:cxn>
                                  <a:cxn ang="0">
                                    <a:pos x="184" y="16"/>
                                  </a:cxn>
                                  <a:cxn ang="0">
                                    <a:pos x="192" y="18"/>
                                  </a:cxn>
                                  <a:cxn ang="0">
                                    <a:pos x="198" y="24"/>
                                  </a:cxn>
                                  <a:cxn ang="0">
                                    <a:pos x="238" y="88"/>
                                  </a:cxn>
                                  <a:cxn ang="0">
                                    <a:pos x="238" y="88"/>
                                  </a:cxn>
                                  <a:cxn ang="0">
                                    <a:pos x="240" y="92"/>
                                  </a:cxn>
                                  <a:cxn ang="0">
                                    <a:pos x="240" y="96"/>
                                  </a:cxn>
                                  <a:cxn ang="0">
                                    <a:pos x="240" y="100"/>
                                  </a:cxn>
                                  <a:cxn ang="0">
                                    <a:pos x="238" y="104"/>
                                  </a:cxn>
                                </a:cxnLst>
                                <a:rect l="0" t="0" r="r" b="b"/>
                                <a:pathLst>
                                  <a:path w="256" h="192">
                                    <a:moveTo>
                                      <a:pt x="252" y="80"/>
                                    </a:moveTo>
                                    <a:lnTo>
                                      <a:pt x="212" y="16"/>
                                    </a:lnTo>
                                    <a:lnTo>
                                      <a:pt x="212" y="16"/>
                                    </a:lnTo>
                                    <a:lnTo>
                                      <a:pt x="206" y="8"/>
                                    </a:lnTo>
                                    <a:lnTo>
                                      <a:pt x="200" y="4"/>
                                    </a:lnTo>
                                    <a:lnTo>
                                      <a:pt x="192" y="2"/>
                                    </a:lnTo>
                                    <a:lnTo>
                                      <a:pt x="184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32" y="0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160"/>
                                    </a:lnTo>
                                    <a:lnTo>
                                      <a:pt x="0" y="160"/>
                                    </a:lnTo>
                                    <a:lnTo>
                                      <a:pt x="0" y="166"/>
                                    </a:lnTo>
                                    <a:lnTo>
                                      <a:pt x="2" y="172"/>
                                    </a:lnTo>
                                    <a:lnTo>
                                      <a:pt x="10" y="182"/>
                                    </a:lnTo>
                                    <a:lnTo>
                                      <a:pt x="20" y="190"/>
                                    </a:lnTo>
                                    <a:lnTo>
                                      <a:pt x="26" y="192"/>
                                    </a:lnTo>
                                    <a:lnTo>
                                      <a:pt x="32" y="192"/>
                                    </a:lnTo>
                                    <a:lnTo>
                                      <a:pt x="184" y="192"/>
                                    </a:lnTo>
                                    <a:lnTo>
                                      <a:pt x="184" y="192"/>
                                    </a:lnTo>
                                    <a:lnTo>
                                      <a:pt x="192" y="190"/>
                                    </a:lnTo>
                                    <a:lnTo>
                                      <a:pt x="200" y="188"/>
                                    </a:lnTo>
                                    <a:lnTo>
                                      <a:pt x="206" y="184"/>
                                    </a:lnTo>
                                    <a:lnTo>
                                      <a:pt x="212" y="176"/>
                                    </a:lnTo>
                                    <a:lnTo>
                                      <a:pt x="252" y="112"/>
                                    </a:lnTo>
                                    <a:lnTo>
                                      <a:pt x="252" y="112"/>
                                    </a:lnTo>
                                    <a:lnTo>
                                      <a:pt x="254" y="104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4" y="88"/>
                                    </a:lnTo>
                                    <a:lnTo>
                                      <a:pt x="252" y="80"/>
                                    </a:lnTo>
                                    <a:close/>
                                    <a:moveTo>
                                      <a:pt x="238" y="104"/>
                                    </a:moveTo>
                                    <a:lnTo>
                                      <a:pt x="198" y="168"/>
                                    </a:lnTo>
                                    <a:lnTo>
                                      <a:pt x="198" y="168"/>
                                    </a:lnTo>
                                    <a:lnTo>
                                      <a:pt x="192" y="174"/>
                                    </a:lnTo>
                                    <a:lnTo>
                                      <a:pt x="184" y="176"/>
                                    </a:lnTo>
                                    <a:lnTo>
                                      <a:pt x="32" y="176"/>
                                    </a:lnTo>
                                    <a:lnTo>
                                      <a:pt x="32" y="176"/>
                                    </a:lnTo>
                                    <a:lnTo>
                                      <a:pt x="26" y="174"/>
                                    </a:lnTo>
                                    <a:lnTo>
                                      <a:pt x="20" y="172"/>
                                    </a:lnTo>
                                    <a:lnTo>
                                      <a:pt x="18" y="166"/>
                                    </a:lnTo>
                                    <a:lnTo>
                                      <a:pt x="16" y="160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6" y="32"/>
                                    </a:lnTo>
                                    <a:lnTo>
                                      <a:pt x="18" y="26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6" y="18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184" y="16"/>
                                    </a:lnTo>
                                    <a:lnTo>
                                      <a:pt x="184" y="16"/>
                                    </a:lnTo>
                                    <a:lnTo>
                                      <a:pt x="192" y="18"/>
                                    </a:lnTo>
                                    <a:lnTo>
                                      <a:pt x="198" y="24"/>
                                    </a:lnTo>
                                    <a:lnTo>
                                      <a:pt x="238" y="88"/>
                                    </a:lnTo>
                                    <a:lnTo>
                                      <a:pt x="238" y="88"/>
                                    </a:lnTo>
                                    <a:lnTo>
                                      <a:pt x="240" y="92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40" y="100"/>
                                    </a:lnTo>
                                    <a:lnTo>
                                      <a:pt x="238" y="10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25" name="Freeform 9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1015" y="6509533"/>
                                <a:ext cx="76200" cy="76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4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14" y="2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8" y="40"/>
                                  </a:cxn>
                                  <a:cxn ang="0">
                                    <a:pos x="14" y="46"/>
                                  </a:cxn>
                                  <a:cxn ang="0">
                                    <a:pos x="24" y="48"/>
                                  </a:cxn>
                                  <a:cxn ang="0">
                                    <a:pos x="24" y="48"/>
                                  </a:cxn>
                                  <a:cxn ang="0">
                                    <a:pos x="34" y="46"/>
                                  </a:cxn>
                                  <a:cxn ang="0">
                                    <a:pos x="40" y="40"/>
                                  </a:cxn>
                                  <a:cxn ang="0">
                                    <a:pos x="46" y="34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46" y="14"/>
                                  </a:cxn>
                                  <a:cxn ang="0">
                                    <a:pos x="40" y="8"/>
                                  </a:cxn>
                                  <a:cxn ang="0">
                                    <a:pos x="34" y="2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24" y="40"/>
                                  </a:cxn>
                                  <a:cxn ang="0">
                                    <a:pos x="24" y="40"/>
                                  </a:cxn>
                                  <a:cxn ang="0">
                                    <a:pos x="18" y="38"/>
                                  </a:cxn>
                                  <a:cxn ang="0">
                                    <a:pos x="12" y="36"/>
                                  </a:cxn>
                                  <a:cxn ang="0">
                                    <a:pos x="10" y="30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10" y="18"/>
                                  </a:cxn>
                                  <a:cxn ang="0">
                                    <a:pos x="12" y="12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30" y="10"/>
                                  </a:cxn>
                                  <a:cxn ang="0">
                                    <a:pos x="36" y="12"/>
                                  </a:cxn>
                                  <a:cxn ang="0">
                                    <a:pos x="38" y="18"/>
                                  </a:cxn>
                                  <a:cxn ang="0">
                                    <a:pos x="40" y="24"/>
                                  </a:cxn>
                                  <a:cxn ang="0">
                                    <a:pos x="40" y="24"/>
                                  </a:cxn>
                                  <a:cxn ang="0">
                                    <a:pos x="38" y="30"/>
                                  </a:cxn>
                                  <a:cxn ang="0">
                                    <a:pos x="36" y="36"/>
                                  </a:cxn>
                                  <a:cxn ang="0">
                                    <a:pos x="30" y="38"/>
                                  </a:cxn>
                                  <a:cxn ang="0">
                                    <a:pos x="24" y="40"/>
                                  </a:cxn>
                                </a:cxnLst>
                                <a:rect l="0" t="0" r="r" b="b"/>
                                <a:pathLst>
                                  <a:path w="48" h="48">
                                    <a:moveTo>
                                      <a:pt x="24" y="0"/>
                                    </a:moveTo>
                                    <a:lnTo>
                                      <a:pt x="24" y="0"/>
                                    </a:lnTo>
                                    <a:lnTo>
                                      <a:pt x="14" y="2"/>
                                    </a:lnTo>
                                    <a:lnTo>
                                      <a:pt x="8" y="8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8" y="40"/>
                                    </a:lnTo>
                                    <a:lnTo>
                                      <a:pt x="14" y="46"/>
                                    </a:lnTo>
                                    <a:lnTo>
                                      <a:pt x="24" y="48"/>
                                    </a:lnTo>
                                    <a:lnTo>
                                      <a:pt x="24" y="48"/>
                                    </a:lnTo>
                                    <a:lnTo>
                                      <a:pt x="34" y="46"/>
                                    </a:lnTo>
                                    <a:lnTo>
                                      <a:pt x="40" y="40"/>
                                    </a:lnTo>
                                    <a:lnTo>
                                      <a:pt x="46" y="3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6" y="14"/>
                                    </a:lnTo>
                                    <a:lnTo>
                                      <a:pt x="40" y="8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24" y="0"/>
                                    </a:lnTo>
                                    <a:close/>
                                    <a:moveTo>
                                      <a:pt x="24" y="40"/>
                                    </a:moveTo>
                                    <a:lnTo>
                                      <a:pt x="24" y="40"/>
                                    </a:lnTo>
                                    <a:lnTo>
                                      <a:pt x="18" y="38"/>
                                    </a:lnTo>
                                    <a:lnTo>
                                      <a:pt x="12" y="36"/>
                                    </a:lnTo>
                                    <a:lnTo>
                                      <a:pt x="10" y="30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10" y="18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30" y="10"/>
                                    </a:lnTo>
                                    <a:lnTo>
                                      <a:pt x="36" y="12"/>
                                    </a:lnTo>
                                    <a:lnTo>
                                      <a:pt x="38" y="18"/>
                                    </a:lnTo>
                                    <a:lnTo>
                                      <a:pt x="40" y="24"/>
                                    </a:lnTo>
                                    <a:lnTo>
                                      <a:pt x="40" y="24"/>
                                    </a:lnTo>
                                    <a:lnTo>
                                      <a:pt x="38" y="30"/>
                                    </a:lnTo>
                                    <a:lnTo>
                                      <a:pt x="36" y="36"/>
                                    </a:lnTo>
                                    <a:lnTo>
                                      <a:pt x="30" y="38"/>
                                    </a:lnTo>
                                    <a:lnTo>
                                      <a:pt x="24" y="4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26" name="Group 166"/>
                          <wpg:cNvGrpSpPr/>
                          <wpg:grpSpPr>
                            <a:xfrm>
                              <a:off x="4308604" y="5385435"/>
                              <a:ext cx="475199" cy="475199"/>
                              <a:chOff x="4308604" y="5385435"/>
                              <a:chExt cx="406400" cy="406400"/>
                            </a:xfrm>
                            <a:grpFill/>
                          </wpg:grpSpPr>
                          <wps:wsp>
                            <wps:cNvPr id="427" name="Freeform 106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308604" y="5385435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14" y="86"/>
                                  </a:cxn>
                                  <a:cxn ang="0">
                                    <a:pos x="230" y="54"/>
                                  </a:cxn>
                                  <a:cxn ang="0">
                                    <a:pos x="210" y="30"/>
                                  </a:cxn>
                                  <a:cxn ang="0">
                                    <a:pos x="194" y="26"/>
                                  </a:cxn>
                                  <a:cxn ang="0">
                                    <a:pos x="160" y="38"/>
                                  </a:cxn>
                                  <a:cxn ang="0">
                                    <a:pos x="150" y="4"/>
                                  </a:cxn>
                                  <a:cxn ang="0">
                                    <a:pos x="118" y="0"/>
                                  </a:cxn>
                                  <a:cxn ang="0">
                                    <a:pos x="102" y="12"/>
                                  </a:cxn>
                                  <a:cxn ang="0">
                                    <a:pos x="66" y="28"/>
                                  </a:cxn>
                                  <a:cxn ang="0">
                                    <a:pos x="56" y="26"/>
                                  </a:cxn>
                                  <a:cxn ang="0">
                                    <a:pos x="30" y="46"/>
                                  </a:cxn>
                                  <a:cxn ang="0">
                                    <a:pos x="28" y="66"/>
                                  </a:cxn>
                                  <a:cxn ang="0">
                                    <a:pos x="12" y="102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44"/>
                                  </a:cxn>
                                  <a:cxn ang="0">
                                    <a:pos x="38" y="160"/>
                                  </a:cxn>
                                  <a:cxn ang="0">
                                    <a:pos x="28" y="190"/>
                                  </a:cxn>
                                  <a:cxn ang="0">
                                    <a:pos x="30" y="210"/>
                                  </a:cxn>
                                  <a:cxn ang="0">
                                    <a:pos x="56" y="230"/>
                                  </a:cxn>
                                  <a:cxn ang="0">
                                    <a:pos x="86" y="214"/>
                                  </a:cxn>
                                  <a:cxn ang="0">
                                    <a:pos x="102" y="244"/>
                                  </a:cxn>
                                  <a:cxn ang="0">
                                    <a:pos x="118" y="256"/>
                                  </a:cxn>
                                  <a:cxn ang="0">
                                    <a:pos x="150" y="252"/>
                                  </a:cxn>
                                  <a:cxn ang="0">
                                    <a:pos x="160" y="218"/>
                                  </a:cxn>
                                  <a:cxn ang="0">
                                    <a:pos x="194" y="230"/>
                                  </a:cxn>
                                  <a:cxn ang="0">
                                    <a:pos x="210" y="226"/>
                                  </a:cxn>
                                  <a:cxn ang="0">
                                    <a:pos x="230" y="202"/>
                                  </a:cxn>
                                  <a:cxn ang="0">
                                    <a:pos x="214" y="170"/>
                                  </a:cxn>
                                  <a:cxn ang="0">
                                    <a:pos x="248" y="152"/>
                                  </a:cxn>
                                  <a:cxn ang="0">
                                    <a:pos x="256" y="118"/>
                                  </a:cxn>
                                  <a:cxn ang="0">
                                    <a:pos x="248" y="104"/>
                                  </a:cxn>
                                  <a:cxn ang="0">
                                    <a:pos x="208" y="148"/>
                                  </a:cxn>
                                  <a:cxn ang="0">
                                    <a:pos x="200" y="162"/>
                                  </a:cxn>
                                  <a:cxn ang="0">
                                    <a:pos x="200" y="214"/>
                                  </a:cxn>
                                  <a:cxn ang="0">
                                    <a:pos x="170" y="198"/>
                                  </a:cxn>
                                  <a:cxn ang="0">
                                    <a:pos x="154" y="204"/>
                                  </a:cxn>
                                  <a:cxn ang="0">
                                    <a:pos x="138" y="240"/>
                                  </a:cxn>
                                  <a:cxn ang="0">
                                    <a:pos x="108" y="208"/>
                                  </a:cxn>
                                  <a:cxn ang="0">
                                    <a:pos x="94" y="200"/>
                                  </a:cxn>
                                  <a:cxn ang="0">
                                    <a:pos x="78" y="202"/>
                                  </a:cxn>
                                  <a:cxn ang="0">
                                    <a:pos x="54" y="178"/>
                                  </a:cxn>
                                  <a:cxn ang="0">
                                    <a:pos x="52" y="154"/>
                                  </a:cxn>
                                  <a:cxn ang="0">
                                    <a:pos x="16" y="138"/>
                                  </a:cxn>
                                  <a:cxn ang="0">
                                    <a:pos x="48" y="108"/>
                                  </a:cxn>
                                  <a:cxn ang="0">
                                    <a:pos x="56" y="94"/>
                                  </a:cxn>
                                  <a:cxn ang="0">
                                    <a:pos x="56" y="42"/>
                                  </a:cxn>
                                  <a:cxn ang="0">
                                    <a:pos x="86" y="58"/>
                                  </a:cxn>
                                  <a:cxn ang="0">
                                    <a:pos x="102" y="52"/>
                                  </a:cxn>
                                  <a:cxn ang="0">
                                    <a:pos x="118" y="16"/>
                                  </a:cxn>
                                  <a:cxn ang="0">
                                    <a:pos x="148" y="48"/>
                                  </a:cxn>
                                  <a:cxn ang="0">
                                    <a:pos x="162" y="56"/>
                                  </a:cxn>
                                  <a:cxn ang="0">
                                    <a:pos x="178" y="54"/>
                                  </a:cxn>
                                  <a:cxn ang="0">
                                    <a:pos x="202" y="78"/>
                                  </a:cxn>
                                  <a:cxn ang="0">
                                    <a:pos x="204" y="102"/>
                                  </a:cxn>
                                  <a:cxn ang="0">
                                    <a:pos x="240" y="118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244" y="102"/>
                                    </a:moveTo>
                                    <a:lnTo>
                                      <a:pt x="218" y="96"/>
                                    </a:lnTo>
                                    <a:lnTo>
                                      <a:pt x="218" y="96"/>
                                    </a:lnTo>
                                    <a:lnTo>
                                      <a:pt x="214" y="86"/>
                                    </a:lnTo>
                                    <a:lnTo>
                                      <a:pt x="228" y="66"/>
                                    </a:lnTo>
                                    <a:lnTo>
                                      <a:pt x="228" y="66"/>
                                    </a:lnTo>
                                    <a:lnTo>
                                      <a:pt x="230" y="60"/>
                                    </a:lnTo>
                                    <a:lnTo>
                                      <a:pt x="230" y="54"/>
                                    </a:lnTo>
                                    <a:lnTo>
                                      <a:pt x="230" y="50"/>
                                    </a:lnTo>
                                    <a:lnTo>
                                      <a:pt x="226" y="46"/>
                                    </a:lnTo>
                                    <a:lnTo>
                                      <a:pt x="210" y="30"/>
                                    </a:lnTo>
                                    <a:lnTo>
                                      <a:pt x="210" y="30"/>
                                    </a:lnTo>
                                    <a:lnTo>
                                      <a:pt x="206" y="26"/>
                                    </a:lnTo>
                                    <a:lnTo>
                                      <a:pt x="200" y="26"/>
                                    </a:lnTo>
                                    <a:lnTo>
                                      <a:pt x="200" y="26"/>
                                    </a:lnTo>
                                    <a:lnTo>
                                      <a:pt x="194" y="26"/>
                                    </a:lnTo>
                                    <a:lnTo>
                                      <a:pt x="190" y="28"/>
                                    </a:lnTo>
                                    <a:lnTo>
                                      <a:pt x="170" y="42"/>
                                    </a:lnTo>
                                    <a:lnTo>
                                      <a:pt x="170" y="42"/>
                                    </a:lnTo>
                                    <a:lnTo>
                                      <a:pt x="160" y="38"/>
                                    </a:lnTo>
                                    <a:lnTo>
                                      <a:pt x="154" y="12"/>
                                    </a:lnTo>
                                    <a:lnTo>
                                      <a:pt x="154" y="12"/>
                                    </a:lnTo>
                                    <a:lnTo>
                                      <a:pt x="152" y="8"/>
                                    </a:lnTo>
                                    <a:lnTo>
                                      <a:pt x="150" y="4"/>
                                    </a:lnTo>
                                    <a:lnTo>
                                      <a:pt x="144" y="0"/>
                                    </a:lnTo>
                                    <a:lnTo>
                                      <a:pt x="138" y="0"/>
                                    </a:lnTo>
                                    <a:lnTo>
                                      <a:pt x="118" y="0"/>
                                    </a:lnTo>
                                    <a:lnTo>
                                      <a:pt x="118" y="0"/>
                                    </a:lnTo>
                                    <a:lnTo>
                                      <a:pt x="112" y="0"/>
                                    </a:lnTo>
                                    <a:lnTo>
                                      <a:pt x="106" y="4"/>
                                    </a:lnTo>
                                    <a:lnTo>
                                      <a:pt x="104" y="8"/>
                                    </a:lnTo>
                                    <a:lnTo>
                                      <a:pt x="102" y="12"/>
                                    </a:lnTo>
                                    <a:lnTo>
                                      <a:pt x="96" y="38"/>
                                    </a:lnTo>
                                    <a:lnTo>
                                      <a:pt x="96" y="38"/>
                                    </a:lnTo>
                                    <a:lnTo>
                                      <a:pt x="86" y="42"/>
                                    </a:lnTo>
                                    <a:lnTo>
                                      <a:pt x="66" y="28"/>
                                    </a:lnTo>
                                    <a:lnTo>
                                      <a:pt x="66" y="28"/>
                                    </a:lnTo>
                                    <a:lnTo>
                                      <a:pt x="62" y="26"/>
                                    </a:lnTo>
                                    <a:lnTo>
                                      <a:pt x="56" y="26"/>
                                    </a:lnTo>
                                    <a:lnTo>
                                      <a:pt x="56" y="26"/>
                                    </a:lnTo>
                                    <a:lnTo>
                                      <a:pt x="50" y="26"/>
                                    </a:lnTo>
                                    <a:lnTo>
                                      <a:pt x="46" y="30"/>
                                    </a:lnTo>
                                    <a:lnTo>
                                      <a:pt x="30" y="46"/>
                                    </a:lnTo>
                                    <a:lnTo>
                                      <a:pt x="30" y="46"/>
                                    </a:lnTo>
                                    <a:lnTo>
                                      <a:pt x="26" y="50"/>
                                    </a:lnTo>
                                    <a:lnTo>
                                      <a:pt x="26" y="54"/>
                                    </a:lnTo>
                                    <a:lnTo>
                                      <a:pt x="26" y="60"/>
                                    </a:lnTo>
                                    <a:lnTo>
                                      <a:pt x="28" y="66"/>
                                    </a:lnTo>
                                    <a:lnTo>
                                      <a:pt x="42" y="86"/>
                                    </a:lnTo>
                                    <a:lnTo>
                                      <a:pt x="42" y="86"/>
                                    </a:lnTo>
                                    <a:lnTo>
                                      <a:pt x="38" y="96"/>
                                    </a:lnTo>
                                    <a:lnTo>
                                      <a:pt x="12" y="102"/>
                                    </a:lnTo>
                                    <a:lnTo>
                                      <a:pt x="12" y="102"/>
                                    </a:lnTo>
                                    <a:lnTo>
                                      <a:pt x="8" y="104"/>
                                    </a:lnTo>
                                    <a:lnTo>
                                      <a:pt x="4" y="106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8"/>
                                    </a:lnTo>
                                    <a:lnTo>
                                      <a:pt x="0" y="138"/>
                                    </a:lnTo>
                                    <a:lnTo>
                                      <a:pt x="0" y="138"/>
                                    </a:lnTo>
                                    <a:lnTo>
                                      <a:pt x="0" y="144"/>
                                    </a:lnTo>
                                    <a:lnTo>
                                      <a:pt x="4" y="150"/>
                                    </a:lnTo>
                                    <a:lnTo>
                                      <a:pt x="8" y="152"/>
                                    </a:lnTo>
                                    <a:lnTo>
                                      <a:pt x="12" y="154"/>
                                    </a:lnTo>
                                    <a:lnTo>
                                      <a:pt x="38" y="160"/>
                                    </a:lnTo>
                                    <a:lnTo>
                                      <a:pt x="38" y="160"/>
                                    </a:lnTo>
                                    <a:lnTo>
                                      <a:pt x="42" y="170"/>
                                    </a:lnTo>
                                    <a:lnTo>
                                      <a:pt x="28" y="190"/>
                                    </a:lnTo>
                                    <a:lnTo>
                                      <a:pt x="28" y="190"/>
                                    </a:lnTo>
                                    <a:lnTo>
                                      <a:pt x="26" y="196"/>
                                    </a:lnTo>
                                    <a:lnTo>
                                      <a:pt x="26" y="202"/>
                                    </a:lnTo>
                                    <a:lnTo>
                                      <a:pt x="26" y="206"/>
                                    </a:lnTo>
                                    <a:lnTo>
                                      <a:pt x="30" y="210"/>
                                    </a:lnTo>
                                    <a:lnTo>
                                      <a:pt x="46" y="226"/>
                                    </a:lnTo>
                                    <a:lnTo>
                                      <a:pt x="46" y="226"/>
                                    </a:lnTo>
                                    <a:lnTo>
                                      <a:pt x="50" y="230"/>
                                    </a:lnTo>
                                    <a:lnTo>
                                      <a:pt x="56" y="230"/>
                                    </a:lnTo>
                                    <a:lnTo>
                                      <a:pt x="56" y="230"/>
                                    </a:lnTo>
                                    <a:lnTo>
                                      <a:pt x="62" y="230"/>
                                    </a:lnTo>
                                    <a:lnTo>
                                      <a:pt x="66" y="228"/>
                                    </a:lnTo>
                                    <a:lnTo>
                                      <a:pt x="86" y="214"/>
                                    </a:lnTo>
                                    <a:lnTo>
                                      <a:pt x="86" y="214"/>
                                    </a:lnTo>
                                    <a:lnTo>
                                      <a:pt x="96" y="218"/>
                                    </a:lnTo>
                                    <a:lnTo>
                                      <a:pt x="102" y="244"/>
                                    </a:lnTo>
                                    <a:lnTo>
                                      <a:pt x="102" y="244"/>
                                    </a:lnTo>
                                    <a:lnTo>
                                      <a:pt x="104" y="248"/>
                                    </a:lnTo>
                                    <a:lnTo>
                                      <a:pt x="106" y="252"/>
                                    </a:lnTo>
                                    <a:lnTo>
                                      <a:pt x="112" y="256"/>
                                    </a:lnTo>
                                    <a:lnTo>
                                      <a:pt x="118" y="256"/>
                                    </a:lnTo>
                                    <a:lnTo>
                                      <a:pt x="138" y="256"/>
                                    </a:lnTo>
                                    <a:lnTo>
                                      <a:pt x="138" y="256"/>
                                    </a:lnTo>
                                    <a:lnTo>
                                      <a:pt x="144" y="256"/>
                                    </a:lnTo>
                                    <a:lnTo>
                                      <a:pt x="150" y="252"/>
                                    </a:lnTo>
                                    <a:lnTo>
                                      <a:pt x="152" y="248"/>
                                    </a:lnTo>
                                    <a:lnTo>
                                      <a:pt x="154" y="244"/>
                                    </a:lnTo>
                                    <a:lnTo>
                                      <a:pt x="160" y="218"/>
                                    </a:lnTo>
                                    <a:lnTo>
                                      <a:pt x="160" y="218"/>
                                    </a:lnTo>
                                    <a:lnTo>
                                      <a:pt x="170" y="214"/>
                                    </a:lnTo>
                                    <a:lnTo>
                                      <a:pt x="190" y="228"/>
                                    </a:lnTo>
                                    <a:lnTo>
                                      <a:pt x="190" y="228"/>
                                    </a:lnTo>
                                    <a:lnTo>
                                      <a:pt x="194" y="230"/>
                                    </a:lnTo>
                                    <a:lnTo>
                                      <a:pt x="200" y="230"/>
                                    </a:lnTo>
                                    <a:lnTo>
                                      <a:pt x="200" y="230"/>
                                    </a:lnTo>
                                    <a:lnTo>
                                      <a:pt x="206" y="230"/>
                                    </a:lnTo>
                                    <a:lnTo>
                                      <a:pt x="210" y="226"/>
                                    </a:lnTo>
                                    <a:lnTo>
                                      <a:pt x="226" y="210"/>
                                    </a:lnTo>
                                    <a:lnTo>
                                      <a:pt x="226" y="210"/>
                                    </a:lnTo>
                                    <a:lnTo>
                                      <a:pt x="230" y="206"/>
                                    </a:lnTo>
                                    <a:lnTo>
                                      <a:pt x="230" y="202"/>
                                    </a:lnTo>
                                    <a:lnTo>
                                      <a:pt x="230" y="196"/>
                                    </a:lnTo>
                                    <a:lnTo>
                                      <a:pt x="228" y="190"/>
                                    </a:lnTo>
                                    <a:lnTo>
                                      <a:pt x="214" y="170"/>
                                    </a:lnTo>
                                    <a:lnTo>
                                      <a:pt x="214" y="170"/>
                                    </a:lnTo>
                                    <a:lnTo>
                                      <a:pt x="218" y="160"/>
                                    </a:lnTo>
                                    <a:lnTo>
                                      <a:pt x="244" y="154"/>
                                    </a:lnTo>
                                    <a:lnTo>
                                      <a:pt x="244" y="154"/>
                                    </a:lnTo>
                                    <a:lnTo>
                                      <a:pt x="248" y="152"/>
                                    </a:lnTo>
                                    <a:lnTo>
                                      <a:pt x="252" y="150"/>
                                    </a:lnTo>
                                    <a:lnTo>
                                      <a:pt x="256" y="144"/>
                                    </a:lnTo>
                                    <a:lnTo>
                                      <a:pt x="256" y="138"/>
                                    </a:lnTo>
                                    <a:lnTo>
                                      <a:pt x="256" y="118"/>
                                    </a:lnTo>
                                    <a:lnTo>
                                      <a:pt x="256" y="118"/>
                                    </a:lnTo>
                                    <a:lnTo>
                                      <a:pt x="256" y="112"/>
                                    </a:lnTo>
                                    <a:lnTo>
                                      <a:pt x="252" y="106"/>
                                    </a:lnTo>
                                    <a:lnTo>
                                      <a:pt x="248" y="104"/>
                                    </a:lnTo>
                                    <a:lnTo>
                                      <a:pt x="244" y="102"/>
                                    </a:lnTo>
                                    <a:close/>
                                    <a:moveTo>
                                      <a:pt x="216" y="144"/>
                                    </a:moveTo>
                                    <a:lnTo>
                                      <a:pt x="216" y="144"/>
                                    </a:lnTo>
                                    <a:lnTo>
                                      <a:pt x="208" y="148"/>
                                    </a:lnTo>
                                    <a:lnTo>
                                      <a:pt x="204" y="154"/>
                                    </a:lnTo>
                                    <a:lnTo>
                                      <a:pt x="204" y="154"/>
                                    </a:lnTo>
                                    <a:lnTo>
                                      <a:pt x="200" y="162"/>
                                    </a:lnTo>
                                    <a:lnTo>
                                      <a:pt x="200" y="162"/>
                                    </a:lnTo>
                                    <a:lnTo>
                                      <a:pt x="198" y="170"/>
                                    </a:lnTo>
                                    <a:lnTo>
                                      <a:pt x="202" y="178"/>
                                    </a:lnTo>
                                    <a:lnTo>
                                      <a:pt x="214" y="200"/>
                                    </a:lnTo>
                                    <a:lnTo>
                                      <a:pt x="200" y="214"/>
                                    </a:lnTo>
                                    <a:lnTo>
                                      <a:pt x="178" y="202"/>
                                    </a:lnTo>
                                    <a:lnTo>
                                      <a:pt x="178" y="202"/>
                                    </a:lnTo>
                                    <a:lnTo>
                                      <a:pt x="174" y="198"/>
                                    </a:lnTo>
                                    <a:lnTo>
                                      <a:pt x="170" y="198"/>
                                    </a:lnTo>
                                    <a:lnTo>
                                      <a:pt x="170" y="198"/>
                                    </a:lnTo>
                                    <a:lnTo>
                                      <a:pt x="162" y="200"/>
                                    </a:lnTo>
                                    <a:lnTo>
                                      <a:pt x="162" y="200"/>
                                    </a:lnTo>
                                    <a:lnTo>
                                      <a:pt x="154" y="204"/>
                                    </a:lnTo>
                                    <a:lnTo>
                                      <a:pt x="154" y="204"/>
                                    </a:lnTo>
                                    <a:lnTo>
                                      <a:pt x="148" y="208"/>
                                    </a:lnTo>
                                    <a:lnTo>
                                      <a:pt x="144" y="216"/>
                                    </a:lnTo>
                                    <a:lnTo>
                                      <a:pt x="138" y="240"/>
                                    </a:lnTo>
                                    <a:lnTo>
                                      <a:pt x="118" y="240"/>
                                    </a:lnTo>
                                    <a:lnTo>
                                      <a:pt x="112" y="216"/>
                                    </a:lnTo>
                                    <a:lnTo>
                                      <a:pt x="112" y="216"/>
                                    </a:lnTo>
                                    <a:lnTo>
                                      <a:pt x="108" y="208"/>
                                    </a:lnTo>
                                    <a:lnTo>
                                      <a:pt x="102" y="204"/>
                                    </a:lnTo>
                                    <a:lnTo>
                                      <a:pt x="102" y="204"/>
                                    </a:lnTo>
                                    <a:lnTo>
                                      <a:pt x="94" y="200"/>
                                    </a:lnTo>
                                    <a:lnTo>
                                      <a:pt x="94" y="200"/>
                                    </a:lnTo>
                                    <a:lnTo>
                                      <a:pt x="86" y="198"/>
                                    </a:lnTo>
                                    <a:lnTo>
                                      <a:pt x="86" y="198"/>
                                    </a:lnTo>
                                    <a:lnTo>
                                      <a:pt x="82" y="198"/>
                                    </a:lnTo>
                                    <a:lnTo>
                                      <a:pt x="78" y="202"/>
                                    </a:lnTo>
                                    <a:lnTo>
                                      <a:pt x="56" y="214"/>
                                    </a:lnTo>
                                    <a:lnTo>
                                      <a:pt x="42" y="200"/>
                                    </a:lnTo>
                                    <a:lnTo>
                                      <a:pt x="54" y="178"/>
                                    </a:lnTo>
                                    <a:lnTo>
                                      <a:pt x="54" y="178"/>
                                    </a:lnTo>
                                    <a:lnTo>
                                      <a:pt x="58" y="170"/>
                                    </a:lnTo>
                                    <a:lnTo>
                                      <a:pt x="56" y="162"/>
                                    </a:lnTo>
                                    <a:lnTo>
                                      <a:pt x="56" y="162"/>
                                    </a:lnTo>
                                    <a:lnTo>
                                      <a:pt x="52" y="154"/>
                                    </a:lnTo>
                                    <a:lnTo>
                                      <a:pt x="52" y="154"/>
                                    </a:lnTo>
                                    <a:lnTo>
                                      <a:pt x="48" y="148"/>
                                    </a:lnTo>
                                    <a:lnTo>
                                      <a:pt x="40" y="144"/>
                                    </a:lnTo>
                                    <a:lnTo>
                                      <a:pt x="16" y="138"/>
                                    </a:lnTo>
                                    <a:lnTo>
                                      <a:pt x="16" y="118"/>
                                    </a:lnTo>
                                    <a:lnTo>
                                      <a:pt x="40" y="112"/>
                                    </a:lnTo>
                                    <a:lnTo>
                                      <a:pt x="40" y="112"/>
                                    </a:lnTo>
                                    <a:lnTo>
                                      <a:pt x="48" y="108"/>
                                    </a:lnTo>
                                    <a:lnTo>
                                      <a:pt x="52" y="102"/>
                                    </a:lnTo>
                                    <a:lnTo>
                                      <a:pt x="52" y="102"/>
                                    </a:lnTo>
                                    <a:lnTo>
                                      <a:pt x="56" y="94"/>
                                    </a:lnTo>
                                    <a:lnTo>
                                      <a:pt x="56" y="94"/>
                                    </a:lnTo>
                                    <a:lnTo>
                                      <a:pt x="58" y="86"/>
                                    </a:lnTo>
                                    <a:lnTo>
                                      <a:pt x="54" y="78"/>
                                    </a:lnTo>
                                    <a:lnTo>
                                      <a:pt x="42" y="56"/>
                                    </a:lnTo>
                                    <a:lnTo>
                                      <a:pt x="56" y="42"/>
                                    </a:lnTo>
                                    <a:lnTo>
                                      <a:pt x="78" y="54"/>
                                    </a:lnTo>
                                    <a:lnTo>
                                      <a:pt x="78" y="54"/>
                                    </a:lnTo>
                                    <a:lnTo>
                                      <a:pt x="82" y="58"/>
                                    </a:lnTo>
                                    <a:lnTo>
                                      <a:pt x="86" y="58"/>
                                    </a:lnTo>
                                    <a:lnTo>
                                      <a:pt x="86" y="58"/>
                                    </a:lnTo>
                                    <a:lnTo>
                                      <a:pt x="94" y="56"/>
                                    </a:lnTo>
                                    <a:lnTo>
                                      <a:pt x="94" y="56"/>
                                    </a:lnTo>
                                    <a:lnTo>
                                      <a:pt x="102" y="52"/>
                                    </a:lnTo>
                                    <a:lnTo>
                                      <a:pt x="102" y="52"/>
                                    </a:lnTo>
                                    <a:lnTo>
                                      <a:pt x="108" y="48"/>
                                    </a:lnTo>
                                    <a:lnTo>
                                      <a:pt x="112" y="40"/>
                                    </a:lnTo>
                                    <a:lnTo>
                                      <a:pt x="118" y="16"/>
                                    </a:lnTo>
                                    <a:lnTo>
                                      <a:pt x="138" y="16"/>
                                    </a:lnTo>
                                    <a:lnTo>
                                      <a:pt x="144" y="40"/>
                                    </a:lnTo>
                                    <a:lnTo>
                                      <a:pt x="144" y="40"/>
                                    </a:lnTo>
                                    <a:lnTo>
                                      <a:pt x="148" y="48"/>
                                    </a:lnTo>
                                    <a:lnTo>
                                      <a:pt x="154" y="52"/>
                                    </a:lnTo>
                                    <a:lnTo>
                                      <a:pt x="154" y="52"/>
                                    </a:lnTo>
                                    <a:lnTo>
                                      <a:pt x="162" y="56"/>
                                    </a:lnTo>
                                    <a:lnTo>
                                      <a:pt x="162" y="56"/>
                                    </a:lnTo>
                                    <a:lnTo>
                                      <a:pt x="170" y="58"/>
                                    </a:lnTo>
                                    <a:lnTo>
                                      <a:pt x="170" y="58"/>
                                    </a:lnTo>
                                    <a:lnTo>
                                      <a:pt x="174" y="58"/>
                                    </a:lnTo>
                                    <a:lnTo>
                                      <a:pt x="178" y="54"/>
                                    </a:lnTo>
                                    <a:lnTo>
                                      <a:pt x="200" y="42"/>
                                    </a:lnTo>
                                    <a:lnTo>
                                      <a:pt x="214" y="56"/>
                                    </a:lnTo>
                                    <a:lnTo>
                                      <a:pt x="202" y="78"/>
                                    </a:lnTo>
                                    <a:lnTo>
                                      <a:pt x="202" y="78"/>
                                    </a:lnTo>
                                    <a:lnTo>
                                      <a:pt x="198" y="86"/>
                                    </a:lnTo>
                                    <a:lnTo>
                                      <a:pt x="200" y="94"/>
                                    </a:lnTo>
                                    <a:lnTo>
                                      <a:pt x="200" y="94"/>
                                    </a:lnTo>
                                    <a:lnTo>
                                      <a:pt x="204" y="102"/>
                                    </a:lnTo>
                                    <a:lnTo>
                                      <a:pt x="204" y="102"/>
                                    </a:lnTo>
                                    <a:lnTo>
                                      <a:pt x="208" y="108"/>
                                    </a:lnTo>
                                    <a:lnTo>
                                      <a:pt x="216" y="112"/>
                                    </a:lnTo>
                                    <a:lnTo>
                                      <a:pt x="240" y="118"/>
                                    </a:lnTo>
                                    <a:lnTo>
                                      <a:pt x="240" y="138"/>
                                    </a:lnTo>
                                    <a:lnTo>
                                      <a:pt x="216" y="14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28" name="Freeform 109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422904" y="5499735"/>
                                <a:ext cx="177800" cy="1778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6" y="0"/>
                                  </a:cxn>
                                  <a:cxn ang="0">
                                    <a:pos x="34" y="4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2" y="68"/>
                                  </a:cxn>
                                  <a:cxn ang="0">
                                    <a:pos x="10" y="88"/>
                                  </a:cxn>
                                  <a:cxn ang="0">
                                    <a:pos x="24" y="102"/>
                                  </a:cxn>
                                  <a:cxn ang="0">
                                    <a:pos x="44" y="110"/>
                                  </a:cxn>
                                  <a:cxn ang="0">
                                    <a:pos x="56" y="112"/>
                                  </a:cxn>
                                  <a:cxn ang="0">
                                    <a:pos x="78" y="108"/>
                                  </a:cxn>
                                  <a:cxn ang="0">
                                    <a:pos x="96" y="96"/>
                                  </a:cxn>
                                  <a:cxn ang="0">
                                    <a:pos x="108" y="78"/>
                                  </a:cxn>
                                  <a:cxn ang="0">
                                    <a:pos x="112" y="56"/>
                                  </a:cxn>
                                  <a:cxn ang="0">
                                    <a:pos x="110" y="44"/>
                                  </a:cxn>
                                  <a:cxn ang="0">
                                    <a:pos x="102" y="24"/>
                                  </a:cxn>
                                  <a:cxn ang="0">
                                    <a:pos x="88" y="10"/>
                                  </a:cxn>
                                  <a:cxn ang="0">
                                    <a:pos x="68" y="2"/>
                                  </a:cxn>
                                  <a:cxn ang="0">
                                    <a:pos x="56" y="104"/>
                                  </a:cxn>
                                  <a:cxn ang="0">
                                    <a:pos x="46" y="104"/>
                                  </a:cxn>
                                  <a:cxn ang="0">
                                    <a:pos x="28" y="96"/>
                                  </a:cxn>
                                  <a:cxn ang="0">
                                    <a:pos x="16" y="84"/>
                                  </a:cxn>
                                  <a:cxn ang="0">
                                    <a:pos x="8" y="6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10" y="36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36" y="10"/>
                                  </a:cxn>
                                  <a:cxn ang="0">
                                    <a:pos x="56" y="6"/>
                                  </a:cxn>
                                  <a:cxn ang="0">
                                    <a:pos x="66" y="8"/>
                                  </a:cxn>
                                  <a:cxn ang="0">
                                    <a:pos x="84" y="16"/>
                                  </a:cxn>
                                  <a:cxn ang="0">
                                    <a:pos x="96" y="28"/>
                                  </a:cxn>
                                  <a:cxn ang="0">
                                    <a:pos x="104" y="46"/>
                                  </a:cxn>
                                  <a:cxn ang="0">
                                    <a:pos x="106" y="56"/>
                                  </a:cxn>
                                  <a:cxn ang="0">
                                    <a:pos x="102" y="76"/>
                                  </a:cxn>
                                  <a:cxn ang="0">
                                    <a:pos x="90" y="90"/>
                                  </a:cxn>
                                  <a:cxn ang="0">
                                    <a:pos x="76" y="102"/>
                                  </a:cxn>
                                  <a:cxn ang="0">
                                    <a:pos x="56" y="104"/>
                                  </a:cxn>
                                </a:cxnLst>
                                <a:rect l="0" t="0" r="r" b="b"/>
                                <a:pathLst>
                                  <a:path w="112" h="112">
                                    <a:moveTo>
                                      <a:pt x="56" y="0"/>
                                    </a:moveTo>
                                    <a:lnTo>
                                      <a:pt x="56" y="0"/>
                                    </a:lnTo>
                                    <a:lnTo>
                                      <a:pt x="44" y="2"/>
                                    </a:lnTo>
                                    <a:lnTo>
                                      <a:pt x="34" y="4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2" y="68"/>
                                    </a:lnTo>
                                    <a:lnTo>
                                      <a:pt x="4" y="78"/>
                                    </a:lnTo>
                                    <a:lnTo>
                                      <a:pt x="10" y="88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24" y="102"/>
                                    </a:lnTo>
                                    <a:lnTo>
                                      <a:pt x="34" y="108"/>
                                    </a:lnTo>
                                    <a:lnTo>
                                      <a:pt x="44" y="110"/>
                                    </a:lnTo>
                                    <a:lnTo>
                                      <a:pt x="56" y="112"/>
                                    </a:lnTo>
                                    <a:lnTo>
                                      <a:pt x="56" y="112"/>
                                    </a:lnTo>
                                    <a:lnTo>
                                      <a:pt x="68" y="110"/>
                                    </a:lnTo>
                                    <a:lnTo>
                                      <a:pt x="78" y="108"/>
                                    </a:lnTo>
                                    <a:lnTo>
                                      <a:pt x="88" y="102"/>
                                    </a:lnTo>
                                    <a:lnTo>
                                      <a:pt x="96" y="96"/>
                                    </a:lnTo>
                                    <a:lnTo>
                                      <a:pt x="102" y="88"/>
                                    </a:lnTo>
                                    <a:lnTo>
                                      <a:pt x="108" y="78"/>
                                    </a:lnTo>
                                    <a:lnTo>
                                      <a:pt x="110" y="68"/>
                                    </a:lnTo>
                                    <a:lnTo>
                                      <a:pt x="112" y="56"/>
                                    </a:lnTo>
                                    <a:lnTo>
                                      <a:pt x="112" y="56"/>
                                    </a:lnTo>
                                    <a:lnTo>
                                      <a:pt x="110" y="44"/>
                                    </a:lnTo>
                                    <a:lnTo>
                                      <a:pt x="108" y="34"/>
                                    </a:lnTo>
                                    <a:lnTo>
                                      <a:pt x="102" y="24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88" y="10"/>
                                    </a:lnTo>
                                    <a:lnTo>
                                      <a:pt x="78" y="4"/>
                                    </a:lnTo>
                                    <a:lnTo>
                                      <a:pt x="68" y="2"/>
                                    </a:lnTo>
                                    <a:lnTo>
                                      <a:pt x="56" y="0"/>
                                    </a:lnTo>
                                    <a:close/>
                                    <a:moveTo>
                                      <a:pt x="56" y="104"/>
                                    </a:moveTo>
                                    <a:lnTo>
                                      <a:pt x="56" y="104"/>
                                    </a:lnTo>
                                    <a:lnTo>
                                      <a:pt x="46" y="104"/>
                                    </a:lnTo>
                                    <a:lnTo>
                                      <a:pt x="36" y="102"/>
                                    </a:lnTo>
                                    <a:lnTo>
                                      <a:pt x="28" y="96"/>
                                    </a:lnTo>
                                    <a:lnTo>
                                      <a:pt x="22" y="90"/>
                                    </a:lnTo>
                                    <a:lnTo>
                                      <a:pt x="16" y="84"/>
                                    </a:lnTo>
                                    <a:lnTo>
                                      <a:pt x="10" y="76"/>
                                    </a:lnTo>
                                    <a:lnTo>
                                      <a:pt x="8" y="6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46"/>
                                    </a:lnTo>
                                    <a:lnTo>
                                      <a:pt x="10" y="36"/>
                                    </a:lnTo>
                                    <a:lnTo>
                                      <a:pt x="16" y="28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28" y="16"/>
                                    </a:lnTo>
                                    <a:lnTo>
                                      <a:pt x="36" y="10"/>
                                    </a:lnTo>
                                    <a:lnTo>
                                      <a:pt x="46" y="8"/>
                                    </a:lnTo>
                                    <a:lnTo>
                                      <a:pt x="56" y="6"/>
                                    </a:lnTo>
                                    <a:lnTo>
                                      <a:pt x="56" y="6"/>
                                    </a:lnTo>
                                    <a:lnTo>
                                      <a:pt x="66" y="8"/>
                                    </a:lnTo>
                                    <a:lnTo>
                                      <a:pt x="76" y="10"/>
                                    </a:lnTo>
                                    <a:lnTo>
                                      <a:pt x="84" y="16"/>
                                    </a:lnTo>
                                    <a:lnTo>
                                      <a:pt x="90" y="22"/>
                                    </a:lnTo>
                                    <a:lnTo>
                                      <a:pt x="96" y="28"/>
                                    </a:lnTo>
                                    <a:lnTo>
                                      <a:pt x="102" y="36"/>
                                    </a:lnTo>
                                    <a:lnTo>
                                      <a:pt x="104" y="46"/>
                                    </a:lnTo>
                                    <a:lnTo>
                                      <a:pt x="106" y="56"/>
                                    </a:lnTo>
                                    <a:lnTo>
                                      <a:pt x="106" y="56"/>
                                    </a:lnTo>
                                    <a:lnTo>
                                      <a:pt x="104" y="66"/>
                                    </a:lnTo>
                                    <a:lnTo>
                                      <a:pt x="102" y="76"/>
                                    </a:lnTo>
                                    <a:lnTo>
                                      <a:pt x="96" y="84"/>
                                    </a:lnTo>
                                    <a:lnTo>
                                      <a:pt x="90" y="90"/>
                                    </a:lnTo>
                                    <a:lnTo>
                                      <a:pt x="84" y="96"/>
                                    </a:lnTo>
                                    <a:lnTo>
                                      <a:pt x="76" y="102"/>
                                    </a:lnTo>
                                    <a:lnTo>
                                      <a:pt x="66" y="104"/>
                                    </a:lnTo>
                                    <a:lnTo>
                                      <a:pt x="56" y="10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29" name="Freeform 11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461004" y="5537835"/>
                                <a:ext cx="101600" cy="101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8"/>
                                  </a:cxn>
                                  <a:cxn ang="0">
                                    <a:pos x="2" y="44"/>
                                  </a:cxn>
                                  <a:cxn ang="0">
                                    <a:pos x="10" y="54"/>
                                  </a:cxn>
                                  <a:cxn ang="0">
                                    <a:pos x="20" y="62"/>
                                  </a:cxn>
                                  <a:cxn ang="0">
                                    <a:pos x="26" y="64"/>
                                  </a:cxn>
                                  <a:cxn ang="0">
                                    <a:pos x="32" y="64"/>
                                  </a:cxn>
                                  <a:cxn ang="0">
                                    <a:pos x="32" y="64"/>
                                  </a:cxn>
                                  <a:cxn ang="0">
                                    <a:pos x="38" y="64"/>
                                  </a:cxn>
                                  <a:cxn ang="0">
                                    <a:pos x="44" y="62"/>
                                  </a:cxn>
                                  <a:cxn ang="0">
                                    <a:pos x="54" y="54"/>
                                  </a:cxn>
                                  <a:cxn ang="0">
                                    <a:pos x="62" y="44"/>
                                  </a:cxn>
                                  <a:cxn ang="0">
                                    <a:pos x="64" y="38"/>
                                  </a:cxn>
                                  <a:cxn ang="0">
                                    <a:pos x="64" y="32"/>
                                  </a:cxn>
                                  <a:cxn ang="0">
                                    <a:pos x="64" y="32"/>
                                  </a:cxn>
                                  <a:cxn ang="0">
                                    <a:pos x="64" y="26"/>
                                  </a:cxn>
                                  <a:cxn ang="0">
                                    <a:pos x="62" y="20"/>
                                  </a:cxn>
                                  <a:cxn ang="0">
                                    <a:pos x="54" y="10"/>
                                  </a:cxn>
                                  <a:cxn ang="0">
                                    <a:pos x="44" y="2"/>
                                  </a:cxn>
                                  <a:cxn ang="0">
                                    <a:pos x="38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32" y="56"/>
                                  </a:cxn>
                                  <a:cxn ang="0">
                                    <a:pos x="32" y="56"/>
                                  </a:cxn>
                                  <a:cxn ang="0">
                                    <a:pos x="22" y="54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10" y="42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10" y="22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22" y="10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42" y="10"/>
                                  </a:cxn>
                                  <a:cxn ang="0">
                                    <a:pos x="48" y="16"/>
                                  </a:cxn>
                                  <a:cxn ang="0">
                                    <a:pos x="54" y="22"/>
                                  </a:cxn>
                                  <a:cxn ang="0">
                                    <a:pos x="56" y="32"/>
                                  </a:cxn>
                                  <a:cxn ang="0">
                                    <a:pos x="56" y="32"/>
                                  </a:cxn>
                                  <a:cxn ang="0">
                                    <a:pos x="54" y="42"/>
                                  </a:cxn>
                                  <a:cxn ang="0">
                                    <a:pos x="48" y="48"/>
                                  </a:cxn>
                                  <a:cxn ang="0">
                                    <a:pos x="42" y="54"/>
                                  </a:cxn>
                                  <a:cxn ang="0">
                                    <a:pos x="32" y="56"/>
                                  </a:cxn>
                                </a:cxnLst>
                                <a:rect l="0" t="0" r="r" b="b"/>
                                <a:pathLst>
                                  <a:path w="64" h="64">
                                    <a:moveTo>
                                      <a:pt x="32" y="0"/>
                                    </a:moveTo>
                                    <a:lnTo>
                                      <a:pt x="32" y="0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8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10" y="54"/>
                                    </a:lnTo>
                                    <a:lnTo>
                                      <a:pt x="20" y="62"/>
                                    </a:lnTo>
                                    <a:lnTo>
                                      <a:pt x="26" y="64"/>
                                    </a:lnTo>
                                    <a:lnTo>
                                      <a:pt x="32" y="64"/>
                                    </a:lnTo>
                                    <a:lnTo>
                                      <a:pt x="32" y="64"/>
                                    </a:lnTo>
                                    <a:lnTo>
                                      <a:pt x="38" y="64"/>
                                    </a:lnTo>
                                    <a:lnTo>
                                      <a:pt x="44" y="62"/>
                                    </a:lnTo>
                                    <a:lnTo>
                                      <a:pt x="54" y="54"/>
                                    </a:lnTo>
                                    <a:lnTo>
                                      <a:pt x="62" y="44"/>
                                    </a:lnTo>
                                    <a:lnTo>
                                      <a:pt x="64" y="38"/>
                                    </a:lnTo>
                                    <a:lnTo>
                                      <a:pt x="64" y="32"/>
                                    </a:lnTo>
                                    <a:lnTo>
                                      <a:pt x="64" y="32"/>
                                    </a:lnTo>
                                    <a:lnTo>
                                      <a:pt x="64" y="26"/>
                                    </a:lnTo>
                                    <a:lnTo>
                                      <a:pt x="62" y="20"/>
                                    </a:lnTo>
                                    <a:lnTo>
                                      <a:pt x="54" y="10"/>
                                    </a:lnTo>
                                    <a:lnTo>
                                      <a:pt x="44" y="2"/>
                                    </a:lnTo>
                                    <a:lnTo>
                                      <a:pt x="38" y="0"/>
                                    </a:lnTo>
                                    <a:lnTo>
                                      <a:pt x="32" y="0"/>
                                    </a:lnTo>
                                    <a:close/>
                                    <a:moveTo>
                                      <a:pt x="32" y="56"/>
                                    </a:moveTo>
                                    <a:lnTo>
                                      <a:pt x="32" y="56"/>
                                    </a:lnTo>
                                    <a:lnTo>
                                      <a:pt x="22" y="54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0" y="42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10" y="22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22" y="10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42" y="10"/>
                                    </a:lnTo>
                                    <a:lnTo>
                                      <a:pt x="48" y="16"/>
                                    </a:lnTo>
                                    <a:lnTo>
                                      <a:pt x="54" y="22"/>
                                    </a:lnTo>
                                    <a:lnTo>
                                      <a:pt x="56" y="32"/>
                                    </a:lnTo>
                                    <a:lnTo>
                                      <a:pt x="56" y="32"/>
                                    </a:lnTo>
                                    <a:lnTo>
                                      <a:pt x="54" y="42"/>
                                    </a:lnTo>
                                    <a:lnTo>
                                      <a:pt x="48" y="48"/>
                                    </a:lnTo>
                                    <a:lnTo>
                                      <a:pt x="42" y="54"/>
                                    </a:lnTo>
                                    <a:lnTo>
                                      <a:pt x="32" y="5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30" name="Group 170"/>
                          <wpg:cNvGrpSpPr/>
                          <wpg:grpSpPr>
                            <a:xfrm>
                              <a:off x="3358206" y="5385435"/>
                              <a:ext cx="475199" cy="475199"/>
                              <a:chOff x="3358206" y="5385435"/>
                              <a:chExt cx="406400" cy="406400"/>
                            </a:xfrm>
                            <a:grpFill/>
                          </wpg:grpSpPr>
                          <wps:wsp>
                            <wps:cNvPr id="431" name="Freeform 11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358206" y="5385435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0" y="0"/>
                                  </a:cxn>
                                  <a:cxn ang="0">
                                    <a:pos x="122" y="8"/>
                                  </a:cxn>
                                  <a:cxn ang="0">
                                    <a:pos x="92" y="28"/>
                                  </a:cxn>
                                  <a:cxn ang="0">
                                    <a:pos x="72" y="58"/>
                                  </a:cxn>
                                  <a:cxn ang="0">
                                    <a:pos x="64" y="96"/>
                                  </a:cxn>
                                  <a:cxn ang="0">
                                    <a:pos x="64" y="108"/>
                                  </a:cxn>
                                  <a:cxn ang="0">
                                    <a:pos x="70" y="130"/>
                                  </a:cxn>
                                  <a:cxn ang="0">
                                    <a:pos x="8" y="208"/>
                                  </a:cxn>
                                  <a:cxn ang="0">
                                    <a:pos x="8" y="208"/>
                                  </a:cxn>
                                  <a:cxn ang="0">
                                    <a:pos x="0" y="228"/>
                                  </a:cxn>
                                  <a:cxn ang="0">
                                    <a:pos x="2" y="238"/>
                                  </a:cxn>
                                  <a:cxn ang="0">
                                    <a:pos x="18" y="254"/>
                                  </a:cxn>
                                  <a:cxn ang="0">
                                    <a:pos x="28" y="256"/>
                                  </a:cxn>
                                  <a:cxn ang="0">
                                    <a:pos x="48" y="248"/>
                                  </a:cxn>
                                  <a:cxn ang="0">
                                    <a:pos x="116" y="180"/>
                                  </a:cxn>
                                  <a:cxn ang="0">
                                    <a:pos x="126" y="186"/>
                                  </a:cxn>
                                  <a:cxn ang="0">
                                    <a:pos x="148" y="192"/>
                                  </a:cxn>
                                  <a:cxn ang="0">
                                    <a:pos x="160" y="192"/>
                                  </a:cxn>
                                  <a:cxn ang="0">
                                    <a:pos x="198" y="184"/>
                                  </a:cxn>
                                  <a:cxn ang="0">
                                    <a:pos x="228" y="164"/>
                                  </a:cxn>
                                  <a:cxn ang="0">
                                    <a:pos x="248" y="134"/>
                                  </a:cxn>
                                  <a:cxn ang="0">
                                    <a:pos x="256" y="96"/>
                                  </a:cxn>
                                  <a:cxn ang="0">
                                    <a:pos x="254" y="76"/>
                                  </a:cxn>
                                  <a:cxn ang="0">
                                    <a:pos x="240" y="42"/>
                                  </a:cxn>
                                  <a:cxn ang="0">
                                    <a:pos x="214" y="16"/>
                                  </a:cxn>
                                  <a:cxn ang="0">
                                    <a:pos x="180" y="2"/>
                                  </a:cxn>
                                  <a:cxn ang="0">
                                    <a:pos x="38" y="238"/>
                                  </a:cxn>
                                  <a:cxn ang="0">
                                    <a:pos x="34" y="240"/>
                                  </a:cxn>
                                  <a:cxn ang="0">
                                    <a:pos x="28" y="242"/>
                                  </a:cxn>
                                  <a:cxn ang="0">
                                    <a:pos x="18" y="238"/>
                                  </a:cxn>
                                  <a:cxn ang="0">
                                    <a:pos x="14" y="228"/>
                                  </a:cxn>
                                  <a:cxn ang="0">
                                    <a:pos x="16" y="222"/>
                                  </a:cxn>
                                  <a:cxn ang="0">
                                    <a:pos x="18" y="218"/>
                                  </a:cxn>
                                  <a:cxn ang="0">
                                    <a:pos x="82" y="154"/>
                                  </a:cxn>
                                  <a:cxn ang="0">
                                    <a:pos x="102" y="174"/>
                                  </a:cxn>
                                  <a:cxn ang="0">
                                    <a:pos x="160" y="176"/>
                                  </a:cxn>
                                  <a:cxn ang="0">
                                    <a:pos x="144" y="174"/>
                                  </a:cxn>
                                  <a:cxn ang="0">
                                    <a:pos x="116" y="162"/>
                                  </a:cxn>
                                  <a:cxn ang="0">
                                    <a:pos x="94" y="140"/>
                                  </a:cxn>
                                  <a:cxn ang="0">
                                    <a:pos x="82" y="112"/>
                                  </a:cxn>
                                  <a:cxn ang="0">
                                    <a:pos x="80" y="96"/>
                                  </a:cxn>
                                  <a:cxn ang="0">
                                    <a:pos x="86" y="64"/>
                                  </a:cxn>
                                  <a:cxn ang="0">
                                    <a:pos x="104" y="40"/>
                                  </a:cxn>
                                  <a:cxn ang="0">
                                    <a:pos x="128" y="22"/>
                                  </a:cxn>
                                  <a:cxn ang="0">
                                    <a:pos x="160" y="16"/>
                                  </a:cxn>
                                  <a:cxn ang="0">
                                    <a:pos x="176" y="18"/>
                                  </a:cxn>
                                  <a:cxn ang="0">
                                    <a:pos x="204" y="30"/>
                                  </a:cxn>
                                  <a:cxn ang="0">
                                    <a:pos x="226" y="52"/>
                                  </a:cxn>
                                  <a:cxn ang="0">
                                    <a:pos x="238" y="80"/>
                                  </a:cxn>
                                  <a:cxn ang="0">
                                    <a:pos x="240" y="96"/>
                                  </a:cxn>
                                  <a:cxn ang="0">
                                    <a:pos x="234" y="128"/>
                                  </a:cxn>
                                  <a:cxn ang="0">
                                    <a:pos x="216" y="152"/>
                                  </a:cxn>
                                  <a:cxn ang="0">
                                    <a:pos x="192" y="170"/>
                                  </a:cxn>
                                  <a:cxn ang="0">
                                    <a:pos x="160" y="176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160" y="0"/>
                                    </a:moveTo>
                                    <a:lnTo>
                                      <a:pt x="160" y="0"/>
                                    </a:lnTo>
                                    <a:lnTo>
                                      <a:pt x="140" y="2"/>
                                    </a:lnTo>
                                    <a:lnTo>
                                      <a:pt x="122" y="8"/>
                                    </a:lnTo>
                                    <a:lnTo>
                                      <a:pt x="106" y="16"/>
                                    </a:lnTo>
                                    <a:lnTo>
                                      <a:pt x="92" y="28"/>
                                    </a:lnTo>
                                    <a:lnTo>
                                      <a:pt x="80" y="42"/>
                                    </a:lnTo>
                                    <a:lnTo>
                                      <a:pt x="72" y="58"/>
                                    </a:lnTo>
                                    <a:lnTo>
                                      <a:pt x="66" y="76"/>
                                    </a:lnTo>
                                    <a:lnTo>
                                      <a:pt x="64" y="96"/>
                                    </a:lnTo>
                                    <a:lnTo>
                                      <a:pt x="64" y="96"/>
                                    </a:lnTo>
                                    <a:lnTo>
                                      <a:pt x="64" y="108"/>
                                    </a:lnTo>
                                    <a:lnTo>
                                      <a:pt x="66" y="120"/>
                                    </a:lnTo>
                                    <a:lnTo>
                                      <a:pt x="70" y="130"/>
                                    </a:lnTo>
                                    <a:lnTo>
                                      <a:pt x="76" y="140"/>
                                    </a:lnTo>
                                    <a:lnTo>
                                      <a:pt x="8" y="208"/>
                                    </a:lnTo>
                                    <a:lnTo>
                                      <a:pt x="8" y="208"/>
                                    </a:lnTo>
                                    <a:lnTo>
                                      <a:pt x="8" y="208"/>
                                    </a:lnTo>
                                    <a:lnTo>
                                      <a:pt x="2" y="216"/>
                                    </a:lnTo>
                                    <a:lnTo>
                                      <a:pt x="0" y="228"/>
                                    </a:lnTo>
                                    <a:lnTo>
                                      <a:pt x="0" y="228"/>
                                    </a:lnTo>
                                    <a:lnTo>
                                      <a:pt x="2" y="238"/>
                                    </a:lnTo>
                                    <a:lnTo>
                                      <a:pt x="8" y="248"/>
                                    </a:lnTo>
                                    <a:lnTo>
                                      <a:pt x="18" y="254"/>
                                    </a:lnTo>
                                    <a:lnTo>
                                      <a:pt x="28" y="256"/>
                                    </a:lnTo>
                                    <a:lnTo>
                                      <a:pt x="28" y="256"/>
                                    </a:lnTo>
                                    <a:lnTo>
                                      <a:pt x="40" y="254"/>
                                    </a:lnTo>
                                    <a:lnTo>
                                      <a:pt x="48" y="248"/>
                                    </a:lnTo>
                                    <a:lnTo>
                                      <a:pt x="48" y="248"/>
                                    </a:lnTo>
                                    <a:lnTo>
                                      <a:pt x="116" y="180"/>
                                    </a:lnTo>
                                    <a:lnTo>
                                      <a:pt x="116" y="180"/>
                                    </a:lnTo>
                                    <a:lnTo>
                                      <a:pt x="126" y="186"/>
                                    </a:lnTo>
                                    <a:lnTo>
                                      <a:pt x="136" y="190"/>
                                    </a:lnTo>
                                    <a:lnTo>
                                      <a:pt x="148" y="192"/>
                                    </a:lnTo>
                                    <a:lnTo>
                                      <a:pt x="160" y="192"/>
                                    </a:lnTo>
                                    <a:lnTo>
                                      <a:pt x="160" y="192"/>
                                    </a:lnTo>
                                    <a:lnTo>
                                      <a:pt x="180" y="190"/>
                                    </a:lnTo>
                                    <a:lnTo>
                                      <a:pt x="198" y="184"/>
                                    </a:lnTo>
                                    <a:lnTo>
                                      <a:pt x="214" y="176"/>
                                    </a:lnTo>
                                    <a:lnTo>
                                      <a:pt x="228" y="164"/>
                                    </a:lnTo>
                                    <a:lnTo>
                                      <a:pt x="240" y="150"/>
                                    </a:lnTo>
                                    <a:lnTo>
                                      <a:pt x="248" y="134"/>
                                    </a:lnTo>
                                    <a:lnTo>
                                      <a:pt x="254" y="116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4" y="76"/>
                                    </a:lnTo>
                                    <a:lnTo>
                                      <a:pt x="248" y="58"/>
                                    </a:lnTo>
                                    <a:lnTo>
                                      <a:pt x="240" y="42"/>
                                    </a:lnTo>
                                    <a:lnTo>
                                      <a:pt x="228" y="28"/>
                                    </a:lnTo>
                                    <a:lnTo>
                                      <a:pt x="214" y="16"/>
                                    </a:lnTo>
                                    <a:lnTo>
                                      <a:pt x="198" y="8"/>
                                    </a:lnTo>
                                    <a:lnTo>
                                      <a:pt x="180" y="2"/>
                                    </a:lnTo>
                                    <a:lnTo>
                                      <a:pt x="160" y="0"/>
                                    </a:lnTo>
                                    <a:close/>
                                    <a:moveTo>
                                      <a:pt x="38" y="238"/>
                                    </a:moveTo>
                                    <a:lnTo>
                                      <a:pt x="38" y="238"/>
                                    </a:lnTo>
                                    <a:lnTo>
                                      <a:pt x="34" y="240"/>
                                    </a:lnTo>
                                    <a:lnTo>
                                      <a:pt x="28" y="242"/>
                                    </a:lnTo>
                                    <a:lnTo>
                                      <a:pt x="28" y="242"/>
                                    </a:lnTo>
                                    <a:lnTo>
                                      <a:pt x="22" y="240"/>
                                    </a:lnTo>
                                    <a:lnTo>
                                      <a:pt x="18" y="238"/>
                                    </a:lnTo>
                                    <a:lnTo>
                                      <a:pt x="16" y="234"/>
                                    </a:lnTo>
                                    <a:lnTo>
                                      <a:pt x="14" y="228"/>
                                    </a:lnTo>
                                    <a:lnTo>
                                      <a:pt x="14" y="228"/>
                                    </a:lnTo>
                                    <a:lnTo>
                                      <a:pt x="16" y="222"/>
                                    </a:lnTo>
                                    <a:lnTo>
                                      <a:pt x="18" y="218"/>
                                    </a:lnTo>
                                    <a:lnTo>
                                      <a:pt x="18" y="218"/>
                                    </a:lnTo>
                                    <a:lnTo>
                                      <a:pt x="82" y="154"/>
                                    </a:lnTo>
                                    <a:lnTo>
                                      <a:pt x="82" y="154"/>
                                    </a:lnTo>
                                    <a:lnTo>
                                      <a:pt x="92" y="164"/>
                                    </a:lnTo>
                                    <a:lnTo>
                                      <a:pt x="102" y="174"/>
                                    </a:lnTo>
                                    <a:lnTo>
                                      <a:pt x="38" y="238"/>
                                    </a:lnTo>
                                    <a:close/>
                                    <a:moveTo>
                                      <a:pt x="160" y="176"/>
                                    </a:moveTo>
                                    <a:lnTo>
                                      <a:pt x="160" y="176"/>
                                    </a:lnTo>
                                    <a:lnTo>
                                      <a:pt x="144" y="174"/>
                                    </a:lnTo>
                                    <a:lnTo>
                                      <a:pt x="128" y="170"/>
                                    </a:lnTo>
                                    <a:lnTo>
                                      <a:pt x="116" y="162"/>
                                    </a:lnTo>
                                    <a:lnTo>
                                      <a:pt x="104" y="152"/>
                                    </a:lnTo>
                                    <a:lnTo>
                                      <a:pt x="94" y="140"/>
                                    </a:lnTo>
                                    <a:lnTo>
                                      <a:pt x="86" y="128"/>
                                    </a:lnTo>
                                    <a:lnTo>
                                      <a:pt x="82" y="112"/>
                                    </a:lnTo>
                                    <a:lnTo>
                                      <a:pt x="80" y="96"/>
                                    </a:lnTo>
                                    <a:lnTo>
                                      <a:pt x="80" y="96"/>
                                    </a:lnTo>
                                    <a:lnTo>
                                      <a:pt x="82" y="80"/>
                                    </a:lnTo>
                                    <a:lnTo>
                                      <a:pt x="86" y="64"/>
                                    </a:lnTo>
                                    <a:lnTo>
                                      <a:pt x="94" y="52"/>
                                    </a:lnTo>
                                    <a:lnTo>
                                      <a:pt x="104" y="40"/>
                                    </a:lnTo>
                                    <a:lnTo>
                                      <a:pt x="116" y="30"/>
                                    </a:lnTo>
                                    <a:lnTo>
                                      <a:pt x="128" y="22"/>
                                    </a:lnTo>
                                    <a:lnTo>
                                      <a:pt x="144" y="18"/>
                                    </a:lnTo>
                                    <a:lnTo>
                                      <a:pt x="160" y="16"/>
                                    </a:lnTo>
                                    <a:lnTo>
                                      <a:pt x="160" y="16"/>
                                    </a:lnTo>
                                    <a:lnTo>
                                      <a:pt x="176" y="18"/>
                                    </a:lnTo>
                                    <a:lnTo>
                                      <a:pt x="192" y="22"/>
                                    </a:lnTo>
                                    <a:lnTo>
                                      <a:pt x="204" y="30"/>
                                    </a:lnTo>
                                    <a:lnTo>
                                      <a:pt x="216" y="40"/>
                                    </a:lnTo>
                                    <a:lnTo>
                                      <a:pt x="226" y="52"/>
                                    </a:lnTo>
                                    <a:lnTo>
                                      <a:pt x="234" y="64"/>
                                    </a:lnTo>
                                    <a:lnTo>
                                      <a:pt x="238" y="80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38" y="112"/>
                                    </a:lnTo>
                                    <a:lnTo>
                                      <a:pt x="234" y="128"/>
                                    </a:lnTo>
                                    <a:lnTo>
                                      <a:pt x="226" y="140"/>
                                    </a:lnTo>
                                    <a:lnTo>
                                      <a:pt x="216" y="152"/>
                                    </a:lnTo>
                                    <a:lnTo>
                                      <a:pt x="204" y="162"/>
                                    </a:lnTo>
                                    <a:lnTo>
                                      <a:pt x="192" y="170"/>
                                    </a:lnTo>
                                    <a:lnTo>
                                      <a:pt x="176" y="174"/>
                                    </a:lnTo>
                                    <a:lnTo>
                                      <a:pt x="160" y="17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32" name="Freeform 119"/>
                            <wps:cNvSpPr/>
                            <wps:spPr bwMode="auto">
                              <a:xfrm>
                                <a:off x="3523306" y="5448935"/>
                                <a:ext cx="95250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6" y="0"/>
                                  </a:cxn>
                                  <a:cxn ang="0">
                                    <a:pos x="56" y="0"/>
                                  </a:cxn>
                                  <a:cxn ang="0">
                                    <a:pos x="44" y="2"/>
                                  </a:cxn>
                                  <a:cxn ang="0">
                                    <a:pos x="34" y="4"/>
                                  </a:cxn>
                                  <a:cxn ang="0">
                                    <a:pos x="24" y="10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10" y="24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2" y="4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58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46"/>
                                  </a:cxn>
                                  <a:cxn ang="0">
                                    <a:pos x="12" y="38"/>
                                  </a:cxn>
                                  <a:cxn ang="0">
                                    <a:pos x="16" y="30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30" y="16"/>
                                  </a:cxn>
                                  <a:cxn ang="0">
                                    <a:pos x="38" y="12"/>
                                  </a:cxn>
                                  <a:cxn ang="0">
                                    <a:pos x="46" y="8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58" y="6"/>
                                  </a:cxn>
                                  <a:cxn ang="0">
                                    <a:pos x="60" y="4"/>
                                  </a:cxn>
                                  <a:cxn ang="0">
                                    <a:pos x="60" y="4"/>
                                  </a:cxn>
                                  <a:cxn ang="0">
                                    <a:pos x="58" y="2"/>
                                  </a:cxn>
                                  <a:cxn ang="0">
                                    <a:pos x="56" y="0"/>
                                  </a:cxn>
                                </a:cxnLst>
                                <a:rect l="0" t="0" r="r" b="b"/>
                                <a:pathLst>
                                  <a:path w="60" h="60">
                                    <a:moveTo>
                                      <a:pt x="56" y="0"/>
                                    </a:moveTo>
                                    <a:lnTo>
                                      <a:pt x="56" y="0"/>
                                    </a:lnTo>
                                    <a:lnTo>
                                      <a:pt x="44" y="2"/>
                                    </a:lnTo>
                                    <a:lnTo>
                                      <a:pt x="34" y="4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58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46"/>
                                    </a:lnTo>
                                    <a:lnTo>
                                      <a:pt x="12" y="38"/>
                                    </a:lnTo>
                                    <a:lnTo>
                                      <a:pt x="16" y="30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30" y="16"/>
                                    </a:lnTo>
                                    <a:lnTo>
                                      <a:pt x="38" y="12"/>
                                    </a:lnTo>
                                    <a:lnTo>
                                      <a:pt x="4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8" y="6"/>
                                    </a:lnTo>
                                    <a:lnTo>
                                      <a:pt x="60" y="4"/>
                                    </a:lnTo>
                                    <a:lnTo>
                                      <a:pt x="60" y="4"/>
                                    </a:lnTo>
                                    <a:lnTo>
                                      <a:pt x="58" y="2"/>
                                    </a:lnTo>
                                    <a:lnTo>
                                      <a:pt x="5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33" name="Freeform 120"/>
                            <wps:cNvSpPr/>
                            <wps:spPr bwMode="auto">
                              <a:xfrm>
                                <a:off x="3523306" y="5448935"/>
                                <a:ext cx="95250" cy="952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56" y="0"/>
                                  </a:cxn>
                                  <a:cxn ang="0">
                                    <a:pos x="56" y="0"/>
                                  </a:cxn>
                                  <a:cxn ang="0">
                                    <a:pos x="44" y="2"/>
                                  </a:cxn>
                                  <a:cxn ang="0">
                                    <a:pos x="34" y="4"/>
                                  </a:cxn>
                                  <a:cxn ang="0">
                                    <a:pos x="24" y="10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10" y="24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2" y="44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0" y="56"/>
                                  </a:cxn>
                                  <a:cxn ang="0">
                                    <a:pos x="2" y="58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4" y="60"/>
                                  </a:cxn>
                                  <a:cxn ang="0">
                                    <a:pos x="6" y="58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56"/>
                                  </a:cxn>
                                  <a:cxn ang="0">
                                    <a:pos x="8" y="46"/>
                                  </a:cxn>
                                  <a:cxn ang="0">
                                    <a:pos x="12" y="38"/>
                                  </a:cxn>
                                  <a:cxn ang="0">
                                    <a:pos x="16" y="30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30" y="16"/>
                                  </a:cxn>
                                  <a:cxn ang="0">
                                    <a:pos x="38" y="12"/>
                                  </a:cxn>
                                  <a:cxn ang="0">
                                    <a:pos x="46" y="8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58" y="6"/>
                                  </a:cxn>
                                  <a:cxn ang="0">
                                    <a:pos x="60" y="4"/>
                                  </a:cxn>
                                  <a:cxn ang="0">
                                    <a:pos x="60" y="4"/>
                                  </a:cxn>
                                  <a:cxn ang="0">
                                    <a:pos x="58" y="2"/>
                                  </a:cxn>
                                  <a:cxn ang="0">
                                    <a:pos x="56" y="0"/>
                                  </a:cxn>
                                </a:cxnLst>
                                <a:rect l="0" t="0" r="r" b="b"/>
                                <a:pathLst>
                                  <a:path w="60" h="60">
                                    <a:moveTo>
                                      <a:pt x="56" y="0"/>
                                    </a:moveTo>
                                    <a:lnTo>
                                      <a:pt x="56" y="0"/>
                                    </a:lnTo>
                                    <a:lnTo>
                                      <a:pt x="44" y="2"/>
                                    </a:lnTo>
                                    <a:lnTo>
                                      <a:pt x="34" y="4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2" y="44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0" y="56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4" y="60"/>
                                    </a:lnTo>
                                    <a:lnTo>
                                      <a:pt x="6" y="58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56"/>
                                    </a:lnTo>
                                    <a:lnTo>
                                      <a:pt x="8" y="46"/>
                                    </a:lnTo>
                                    <a:lnTo>
                                      <a:pt x="12" y="38"/>
                                    </a:lnTo>
                                    <a:lnTo>
                                      <a:pt x="16" y="30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30" y="16"/>
                                    </a:lnTo>
                                    <a:lnTo>
                                      <a:pt x="38" y="12"/>
                                    </a:lnTo>
                                    <a:lnTo>
                                      <a:pt x="4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8" y="6"/>
                                    </a:lnTo>
                                    <a:lnTo>
                                      <a:pt x="60" y="4"/>
                                    </a:lnTo>
                                    <a:lnTo>
                                      <a:pt x="60" y="4"/>
                                    </a:lnTo>
                                    <a:lnTo>
                                      <a:pt x="58" y="2"/>
                                    </a:lnTo>
                                    <a:lnTo>
                                      <a:pt x="56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434" name="Freeform 141"/>
                          <wps:cNvSpPr>
                            <a:spLocks noEditPoints="1"/>
                          </wps:cNvSpPr>
                          <wps:spPr bwMode="auto">
                            <a:xfrm>
                              <a:off x="5259000" y="4509289"/>
                              <a:ext cx="475199" cy="3266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32" y="8"/>
                                </a:cxn>
                                <a:cxn ang="0">
                                  <a:pos x="226" y="10"/>
                                </a:cxn>
                                <a:cxn ang="0">
                                  <a:pos x="200" y="34"/>
                                </a:cxn>
                                <a:cxn ang="0">
                                  <a:pos x="200" y="24"/>
                                </a:cxn>
                                <a:cxn ang="0">
                                  <a:pos x="192" y="8"/>
                                </a:cxn>
                                <a:cxn ang="0">
                                  <a:pos x="176" y="0"/>
                                </a:cxn>
                                <a:cxn ang="0">
                                  <a:pos x="24" y="0"/>
                                </a:cxn>
                                <a:cxn ang="0">
                                  <a:pos x="8" y="8"/>
                                </a:cxn>
                                <a:cxn ang="0">
                                  <a:pos x="0" y="24"/>
                                </a:cxn>
                                <a:cxn ang="0">
                                  <a:pos x="0" y="152"/>
                                </a:cxn>
                                <a:cxn ang="0">
                                  <a:pos x="2" y="162"/>
                                </a:cxn>
                                <a:cxn ang="0">
                                  <a:pos x="14" y="174"/>
                                </a:cxn>
                                <a:cxn ang="0">
                                  <a:pos x="176" y="176"/>
                                </a:cxn>
                                <a:cxn ang="0">
                                  <a:pos x="186" y="174"/>
                                </a:cxn>
                                <a:cxn ang="0">
                                  <a:pos x="198" y="162"/>
                                </a:cxn>
                                <a:cxn ang="0">
                                  <a:pos x="200" y="142"/>
                                </a:cxn>
                                <a:cxn ang="0">
                                  <a:pos x="222" y="164"/>
                                </a:cxn>
                                <a:cxn ang="0">
                                  <a:pos x="232" y="168"/>
                                </a:cxn>
                                <a:cxn ang="0">
                                  <a:pos x="240" y="168"/>
                                </a:cxn>
                                <a:cxn ang="0">
                                  <a:pos x="252" y="164"/>
                                </a:cxn>
                                <a:cxn ang="0">
                                  <a:pos x="256" y="152"/>
                                </a:cxn>
                                <a:cxn ang="0">
                                  <a:pos x="256" y="24"/>
                                </a:cxn>
                                <a:cxn ang="0">
                                  <a:pos x="252" y="12"/>
                                </a:cxn>
                                <a:cxn ang="0">
                                  <a:pos x="240" y="8"/>
                                </a:cxn>
                                <a:cxn ang="0">
                                  <a:pos x="24" y="160"/>
                                </a:cxn>
                                <a:cxn ang="0">
                                  <a:pos x="18" y="158"/>
                                </a:cxn>
                                <a:cxn ang="0">
                                  <a:pos x="16" y="152"/>
                                </a:cxn>
                                <a:cxn ang="0">
                                  <a:pos x="16" y="24"/>
                                </a:cxn>
                                <a:cxn ang="0">
                                  <a:pos x="18" y="18"/>
                                </a:cxn>
                                <a:cxn ang="0">
                                  <a:pos x="24" y="16"/>
                                </a:cxn>
                                <a:cxn ang="0">
                                  <a:pos x="176" y="16"/>
                                </a:cxn>
                                <a:cxn ang="0">
                                  <a:pos x="182" y="18"/>
                                </a:cxn>
                                <a:cxn ang="0">
                                  <a:pos x="184" y="24"/>
                                </a:cxn>
                                <a:cxn ang="0">
                                  <a:pos x="184" y="152"/>
                                </a:cxn>
                                <a:cxn ang="0">
                                  <a:pos x="182" y="158"/>
                                </a:cxn>
                                <a:cxn ang="0">
                                  <a:pos x="176" y="160"/>
                                </a:cxn>
                                <a:cxn ang="0">
                                  <a:pos x="240" y="152"/>
                                </a:cxn>
                                <a:cxn ang="0">
                                  <a:pos x="232" y="152"/>
                                </a:cxn>
                                <a:cxn ang="0">
                                  <a:pos x="200" y="120"/>
                                </a:cxn>
                                <a:cxn ang="0">
                                  <a:pos x="192" y="64"/>
                                </a:cxn>
                                <a:cxn ang="0">
                                  <a:pos x="232" y="24"/>
                                </a:cxn>
                                <a:cxn ang="0">
                                  <a:pos x="240" y="152"/>
                                </a:cxn>
                              </a:cxnLst>
                              <a:rect l="0" t="0" r="r" b="b"/>
                              <a:pathLst>
                                <a:path w="256" h="176">
                                  <a:moveTo>
                                    <a:pt x="240" y="8"/>
                                  </a:moveTo>
                                  <a:lnTo>
                                    <a:pt x="232" y="8"/>
                                  </a:lnTo>
                                  <a:lnTo>
                                    <a:pt x="232" y="8"/>
                                  </a:lnTo>
                                  <a:lnTo>
                                    <a:pt x="226" y="10"/>
                                  </a:lnTo>
                                  <a:lnTo>
                                    <a:pt x="222" y="12"/>
                                  </a:lnTo>
                                  <a:lnTo>
                                    <a:pt x="200" y="34"/>
                                  </a:lnTo>
                                  <a:lnTo>
                                    <a:pt x="200" y="24"/>
                                  </a:lnTo>
                                  <a:lnTo>
                                    <a:pt x="200" y="24"/>
                                  </a:lnTo>
                                  <a:lnTo>
                                    <a:pt x="198" y="14"/>
                                  </a:lnTo>
                                  <a:lnTo>
                                    <a:pt x="192" y="8"/>
                                  </a:lnTo>
                                  <a:lnTo>
                                    <a:pt x="186" y="2"/>
                                  </a:lnTo>
                                  <a:lnTo>
                                    <a:pt x="176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24" y="0"/>
                                  </a:lnTo>
                                  <a:lnTo>
                                    <a:pt x="14" y="2"/>
                                  </a:lnTo>
                                  <a:lnTo>
                                    <a:pt x="8" y="8"/>
                                  </a:lnTo>
                                  <a:lnTo>
                                    <a:pt x="2" y="14"/>
                                  </a:lnTo>
                                  <a:lnTo>
                                    <a:pt x="0" y="24"/>
                                  </a:lnTo>
                                  <a:lnTo>
                                    <a:pt x="0" y="80"/>
                                  </a:lnTo>
                                  <a:lnTo>
                                    <a:pt x="0" y="152"/>
                                  </a:lnTo>
                                  <a:lnTo>
                                    <a:pt x="0" y="152"/>
                                  </a:lnTo>
                                  <a:lnTo>
                                    <a:pt x="2" y="162"/>
                                  </a:lnTo>
                                  <a:lnTo>
                                    <a:pt x="8" y="168"/>
                                  </a:lnTo>
                                  <a:lnTo>
                                    <a:pt x="14" y="174"/>
                                  </a:lnTo>
                                  <a:lnTo>
                                    <a:pt x="24" y="176"/>
                                  </a:lnTo>
                                  <a:lnTo>
                                    <a:pt x="176" y="176"/>
                                  </a:lnTo>
                                  <a:lnTo>
                                    <a:pt x="176" y="176"/>
                                  </a:lnTo>
                                  <a:lnTo>
                                    <a:pt x="186" y="174"/>
                                  </a:lnTo>
                                  <a:lnTo>
                                    <a:pt x="192" y="168"/>
                                  </a:lnTo>
                                  <a:lnTo>
                                    <a:pt x="198" y="162"/>
                                  </a:lnTo>
                                  <a:lnTo>
                                    <a:pt x="200" y="152"/>
                                  </a:lnTo>
                                  <a:lnTo>
                                    <a:pt x="200" y="142"/>
                                  </a:lnTo>
                                  <a:lnTo>
                                    <a:pt x="222" y="164"/>
                                  </a:lnTo>
                                  <a:lnTo>
                                    <a:pt x="222" y="164"/>
                                  </a:lnTo>
                                  <a:lnTo>
                                    <a:pt x="226" y="168"/>
                                  </a:lnTo>
                                  <a:lnTo>
                                    <a:pt x="232" y="168"/>
                                  </a:lnTo>
                                  <a:lnTo>
                                    <a:pt x="240" y="168"/>
                                  </a:lnTo>
                                  <a:lnTo>
                                    <a:pt x="240" y="168"/>
                                  </a:lnTo>
                                  <a:lnTo>
                                    <a:pt x="246" y="166"/>
                                  </a:lnTo>
                                  <a:lnTo>
                                    <a:pt x="252" y="164"/>
                                  </a:lnTo>
                                  <a:lnTo>
                                    <a:pt x="254" y="158"/>
                                  </a:lnTo>
                                  <a:lnTo>
                                    <a:pt x="256" y="152"/>
                                  </a:lnTo>
                                  <a:lnTo>
                                    <a:pt x="256" y="24"/>
                                  </a:lnTo>
                                  <a:lnTo>
                                    <a:pt x="256" y="24"/>
                                  </a:lnTo>
                                  <a:lnTo>
                                    <a:pt x="254" y="18"/>
                                  </a:lnTo>
                                  <a:lnTo>
                                    <a:pt x="252" y="12"/>
                                  </a:lnTo>
                                  <a:lnTo>
                                    <a:pt x="246" y="10"/>
                                  </a:lnTo>
                                  <a:lnTo>
                                    <a:pt x="240" y="8"/>
                                  </a:lnTo>
                                  <a:close/>
                                  <a:moveTo>
                                    <a:pt x="24" y="160"/>
                                  </a:moveTo>
                                  <a:lnTo>
                                    <a:pt x="24" y="160"/>
                                  </a:lnTo>
                                  <a:lnTo>
                                    <a:pt x="20" y="160"/>
                                  </a:lnTo>
                                  <a:lnTo>
                                    <a:pt x="18" y="158"/>
                                  </a:lnTo>
                                  <a:lnTo>
                                    <a:pt x="16" y="156"/>
                                  </a:lnTo>
                                  <a:lnTo>
                                    <a:pt x="16" y="152"/>
                                  </a:lnTo>
                                  <a:lnTo>
                                    <a:pt x="16" y="24"/>
                                  </a:lnTo>
                                  <a:lnTo>
                                    <a:pt x="16" y="24"/>
                                  </a:lnTo>
                                  <a:lnTo>
                                    <a:pt x="16" y="20"/>
                                  </a:lnTo>
                                  <a:lnTo>
                                    <a:pt x="18" y="18"/>
                                  </a:lnTo>
                                  <a:lnTo>
                                    <a:pt x="20" y="16"/>
                                  </a:lnTo>
                                  <a:lnTo>
                                    <a:pt x="24" y="16"/>
                                  </a:lnTo>
                                  <a:lnTo>
                                    <a:pt x="176" y="16"/>
                                  </a:lnTo>
                                  <a:lnTo>
                                    <a:pt x="176" y="16"/>
                                  </a:lnTo>
                                  <a:lnTo>
                                    <a:pt x="180" y="16"/>
                                  </a:lnTo>
                                  <a:lnTo>
                                    <a:pt x="182" y="18"/>
                                  </a:lnTo>
                                  <a:lnTo>
                                    <a:pt x="184" y="20"/>
                                  </a:lnTo>
                                  <a:lnTo>
                                    <a:pt x="184" y="24"/>
                                  </a:lnTo>
                                  <a:lnTo>
                                    <a:pt x="184" y="152"/>
                                  </a:lnTo>
                                  <a:lnTo>
                                    <a:pt x="184" y="152"/>
                                  </a:lnTo>
                                  <a:lnTo>
                                    <a:pt x="184" y="156"/>
                                  </a:lnTo>
                                  <a:lnTo>
                                    <a:pt x="182" y="158"/>
                                  </a:lnTo>
                                  <a:lnTo>
                                    <a:pt x="180" y="160"/>
                                  </a:lnTo>
                                  <a:lnTo>
                                    <a:pt x="176" y="160"/>
                                  </a:lnTo>
                                  <a:lnTo>
                                    <a:pt x="24" y="160"/>
                                  </a:lnTo>
                                  <a:close/>
                                  <a:moveTo>
                                    <a:pt x="240" y="152"/>
                                  </a:moveTo>
                                  <a:lnTo>
                                    <a:pt x="232" y="152"/>
                                  </a:lnTo>
                                  <a:lnTo>
                                    <a:pt x="232" y="152"/>
                                  </a:lnTo>
                                  <a:lnTo>
                                    <a:pt x="200" y="120"/>
                                  </a:lnTo>
                                  <a:lnTo>
                                    <a:pt x="200" y="120"/>
                                  </a:lnTo>
                                  <a:lnTo>
                                    <a:pt x="192" y="112"/>
                                  </a:lnTo>
                                  <a:lnTo>
                                    <a:pt x="192" y="64"/>
                                  </a:lnTo>
                                  <a:lnTo>
                                    <a:pt x="232" y="24"/>
                                  </a:lnTo>
                                  <a:lnTo>
                                    <a:pt x="232" y="24"/>
                                  </a:lnTo>
                                  <a:lnTo>
                                    <a:pt x="240" y="24"/>
                                  </a:lnTo>
                                  <a:lnTo>
                                    <a:pt x="240" y="152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435" name="Group 175"/>
                          <wpg:cNvGrpSpPr/>
                          <wpg:grpSpPr>
                            <a:xfrm>
                              <a:off x="2407803" y="4494439"/>
                              <a:ext cx="475198" cy="371249"/>
                              <a:chOff x="2407809" y="4494439"/>
                              <a:chExt cx="406400" cy="317500"/>
                            </a:xfrm>
                            <a:grpFill/>
                          </wpg:grpSpPr>
                          <wps:wsp>
                            <wps:cNvPr id="436" name="Freeform 15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58609" y="4542064"/>
                                <a:ext cx="254000" cy="2063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46" y="6"/>
                                  </a:cxn>
                                  <a:cxn ang="0">
                                    <a:pos x="146" y="6"/>
                                  </a:cxn>
                                  <a:cxn ang="0">
                                    <a:pos x="112" y="2"/>
                                  </a:cxn>
                                  <a:cxn ang="0">
                                    <a:pos x="80" y="0"/>
                                  </a:cxn>
                                  <a:cxn ang="0">
                                    <a:pos x="80" y="0"/>
                                  </a:cxn>
                                  <a:cxn ang="0">
                                    <a:pos x="48" y="2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0" y="8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2" y="38"/>
                                  </a:cxn>
                                  <a:cxn ang="0">
                                    <a:pos x="0" y="66"/>
                                  </a:cxn>
                                  <a:cxn ang="0">
                                    <a:pos x="2" y="92"/>
                                  </a:cxn>
                                  <a:cxn ang="0">
                                    <a:pos x="8" y="118"/>
                                  </a:cxn>
                                  <a:cxn ang="0">
                                    <a:pos x="8" y="118"/>
                                  </a:cxn>
                                  <a:cxn ang="0">
                                    <a:pos x="10" y="122"/>
                                  </a:cxn>
                                  <a:cxn ang="0">
                                    <a:pos x="14" y="124"/>
                                  </a:cxn>
                                  <a:cxn ang="0">
                                    <a:pos x="14" y="124"/>
                                  </a:cxn>
                                  <a:cxn ang="0">
                                    <a:pos x="48" y="128"/>
                                  </a:cxn>
                                  <a:cxn ang="0">
                                    <a:pos x="80" y="130"/>
                                  </a:cxn>
                                  <a:cxn ang="0">
                                    <a:pos x="80" y="130"/>
                                  </a:cxn>
                                  <a:cxn ang="0">
                                    <a:pos x="112" y="128"/>
                                  </a:cxn>
                                  <a:cxn ang="0">
                                    <a:pos x="146" y="124"/>
                                  </a:cxn>
                                  <a:cxn ang="0">
                                    <a:pos x="146" y="124"/>
                                  </a:cxn>
                                  <a:cxn ang="0">
                                    <a:pos x="148" y="122"/>
                                  </a:cxn>
                                  <a:cxn ang="0">
                                    <a:pos x="152" y="118"/>
                                  </a:cxn>
                                  <a:cxn ang="0">
                                    <a:pos x="152" y="118"/>
                                  </a:cxn>
                                  <a:cxn ang="0">
                                    <a:pos x="158" y="92"/>
                                  </a:cxn>
                                  <a:cxn ang="0">
                                    <a:pos x="160" y="66"/>
                                  </a:cxn>
                                  <a:cxn ang="0">
                                    <a:pos x="158" y="38"/>
                                  </a:cxn>
                                  <a:cxn ang="0">
                                    <a:pos x="152" y="12"/>
                                  </a:cxn>
                                  <a:cxn ang="0">
                                    <a:pos x="152" y="12"/>
                                  </a:cxn>
                                  <a:cxn ang="0">
                                    <a:pos x="148" y="8"/>
                                  </a:cxn>
                                  <a:cxn ang="0">
                                    <a:pos x="146" y="6"/>
                                  </a:cxn>
                                  <a:cxn ang="0">
                                    <a:pos x="144" y="116"/>
                                  </a:cxn>
                                  <a:cxn ang="0">
                                    <a:pos x="144" y="116"/>
                                  </a:cxn>
                                  <a:cxn ang="0">
                                    <a:pos x="112" y="120"/>
                                  </a:cxn>
                                  <a:cxn ang="0">
                                    <a:pos x="80" y="122"/>
                                  </a:cxn>
                                  <a:cxn ang="0">
                                    <a:pos x="48" y="120"/>
                                  </a:cxn>
                                  <a:cxn ang="0">
                                    <a:pos x="16" y="116"/>
                                  </a:cxn>
                                  <a:cxn ang="0">
                                    <a:pos x="16" y="116"/>
                                  </a:cxn>
                                  <a:cxn ang="0">
                                    <a:pos x="10" y="90"/>
                                  </a:cxn>
                                  <a:cxn ang="0">
                                    <a:pos x="8" y="66"/>
                                  </a:cxn>
                                  <a:cxn ang="0">
                                    <a:pos x="10" y="40"/>
                                  </a:cxn>
                                  <a:cxn ang="0">
                                    <a:pos x="16" y="14"/>
                                  </a:cxn>
                                  <a:cxn ang="0">
                                    <a:pos x="16" y="14"/>
                                  </a:cxn>
                                  <a:cxn ang="0">
                                    <a:pos x="48" y="10"/>
                                  </a:cxn>
                                  <a:cxn ang="0">
                                    <a:pos x="80" y="8"/>
                                  </a:cxn>
                                  <a:cxn ang="0">
                                    <a:pos x="112" y="10"/>
                                  </a:cxn>
                                  <a:cxn ang="0">
                                    <a:pos x="144" y="14"/>
                                  </a:cxn>
                                  <a:cxn ang="0">
                                    <a:pos x="144" y="14"/>
                                  </a:cxn>
                                  <a:cxn ang="0">
                                    <a:pos x="150" y="40"/>
                                  </a:cxn>
                                  <a:cxn ang="0">
                                    <a:pos x="152" y="66"/>
                                  </a:cxn>
                                  <a:cxn ang="0">
                                    <a:pos x="150" y="90"/>
                                  </a:cxn>
                                  <a:cxn ang="0">
                                    <a:pos x="144" y="116"/>
                                  </a:cxn>
                                </a:cxnLst>
                                <a:rect l="0" t="0" r="r" b="b"/>
                                <a:pathLst>
                                  <a:path w="160" h="130">
                                    <a:moveTo>
                                      <a:pt x="146" y="6"/>
                                    </a:moveTo>
                                    <a:lnTo>
                                      <a:pt x="146" y="6"/>
                                    </a:lnTo>
                                    <a:lnTo>
                                      <a:pt x="112" y="2"/>
                                    </a:lnTo>
                                    <a:lnTo>
                                      <a:pt x="80" y="0"/>
                                    </a:lnTo>
                                    <a:lnTo>
                                      <a:pt x="80" y="0"/>
                                    </a:lnTo>
                                    <a:lnTo>
                                      <a:pt x="48" y="2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0" y="8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2" y="38"/>
                                    </a:lnTo>
                                    <a:lnTo>
                                      <a:pt x="0" y="66"/>
                                    </a:lnTo>
                                    <a:lnTo>
                                      <a:pt x="2" y="92"/>
                                    </a:lnTo>
                                    <a:lnTo>
                                      <a:pt x="8" y="118"/>
                                    </a:lnTo>
                                    <a:lnTo>
                                      <a:pt x="8" y="118"/>
                                    </a:lnTo>
                                    <a:lnTo>
                                      <a:pt x="10" y="122"/>
                                    </a:lnTo>
                                    <a:lnTo>
                                      <a:pt x="14" y="124"/>
                                    </a:lnTo>
                                    <a:lnTo>
                                      <a:pt x="14" y="124"/>
                                    </a:lnTo>
                                    <a:lnTo>
                                      <a:pt x="48" y="128"/>
                                    </a:lnTo>
                                    <a:lnTo>
                                      <a:pt x="80" y="130"/>
                                    </a:lnTo>
                                    <a:lnTo>
                                      <a:pt x="80" y="130"/>
                                    </a:lnTo>
                                    <a:lnTo>
                                      <a:pt x="112" y="128"/>
                                    </a:lnTo>
                                    <a:lnTo>
                                      <a:pt x="146" y="124"/>
                                    </a:lnTo>
                                    <a:lnTo>
                                      <a:pt x="146" y="124"/>
                                    </a:lnTo>
                                    <a:lnTo>
                                      <a:pt x="148" y="122"/>
                                    </a:lnTo>
                                    <a:lnTo>
                                      <a:pt x="152" y="118"/>
                                    </a:lnTo>
                                    <a:lnTo>
                                      <a:pt x="152" y="118"/>
                                    </a:lnTo>
                                    <a:lnTo>
                                      <a:pt x="158" y="92"/>
                                    </a:lnTo>
                                    <a:lnTo>
                                      <a:pt x="160" y="66"/>
                                    </a:lnTo>
                                    <a:lnTo>
                                      <a:pt x="158" y="38"/>
                                    </a:lnTo>
                                    <a:lnTo>
                                      <a:pt x="152" y="12"/>
                                    </a:lnTo>
                                    <a:lnTo>
                                      <a:pt x="152" y="12"/>
                                    </a:lnTo>
                                    <a:lnTo>
                                      <a:pt x="148" y="8"/>
                                    </a:lnTo>
                                    <a:lnTo>
                                      <a:pt x="146" y="6"/>
                                    </a:lnTo>
                                    <a:close/>
                                    <a:moveTo>
                                      <a:pt x="144" y="116"/>
                                    </a:moveTo>
                                    <a:lnTo>
                                      <a:pt x="144" y="116"/>
                                    </a:lnTo>
                                    <a:lnTo>
                                      <a:pt x="112" y="120"/>
                                    </a:lnTo>
                                    <a:lnTo>
                                      <a:pt x="80" y="122"/>
                                    </a:lnTo>
                                    <a:lnTo>
                                      <a:pt x="48" y="120"/>
                                    </a:lnTo>
                                    <a:lnTo>
                                      <a:pt x="16" y="116"/>
                                    </a:lnTo>
                                    <a:lnTo>
                                      <a:pt x="16" y="116"/>
                                    </a:lnTo>
                                    <a:lnTo>
                                      <a:pt x="10" y="90"/>
                                    </a:lnTo>
                                    <a:lnTo>
                                      <a:pt x="8" y="66"/>
                                    </a:lnTo>
                                    <a:lnTo>
                                      <a:pt x="10" y="40"/>
                                    </a:lnTo>
                                    <a:lnTo>
                                      <a:pt x="16" y="14"/>
                                    </a:lnTo>
                                    <a:lnTo>
                                      <a:pt x="16" y="14"/>
                                    </a:lnTo>
                                    <a:lnTo>
                                      <a:pt x="48" y="10"/>
                                    </a:lnTo>
                                    <a:lnTo>
                                      <a:pt x="80" y="8"/>
                                    </a:lnTo>
                                    <a:lnTo>
                                      <a:pt x="112" y="10"/>
                                    </a:lnTo>
                                    <a:lnTo>
                                      <a:pt x="144" y="14"/>
                                    </a:lnTo>
                                    <a:lnTo>
                                      <a:pt x="144" y="14"/>
                                    </a:lnTo>
                                    <a:lnTo>
                                      <a:pt x="150" y="40"/>
                                    </a:lnTo>
                                    <a:lnTo>
                                      <a:pt x="152" y="66"/>
                                    </a:lnTo>
                                    <a:lnTo>
                                      <a:pt x="150" y="90"/>
                                    </a:lnTo>
                                    <a:lnTo>
                                      <a:pt x="144" y="1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37" name="Freeform 160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07809" y="4494439"/>
                                <a:ext cx="406400" cy="317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46" y="18"/>
                                  </a:cxn>
                                  <a:cxn ang="0">
                                    <a:pos x="242" y="10"/>
                                  </a:cxn>
                                  <a:cxn ang="0">
                                    <a:pos x="234" y="6"/>
                                  </a:cxn>
                                  <a:cxn ang="0">
                                    <a:pos x="180" y="2"/>
                                  </a:cxn>
                                  <a:cxn ang="0">
                                    <a:pos x="128" y="0"/>
                                  </a:cxn>
                                  <a:cxn ang="0">
                                    <a:pos x="22" y="6"/>
                                  </a:cxn>
                                  <a:cxn ang="0">
                                    <a:pos x="18" y="8"/>
                                  </a:cxn>
                                  <a:cxn ang="0">
                                    <a:pos x="12" y="14"/>
                                  </a:cxn>
                                  <a:cxn ang="0">
                                    <a:pos x="10" y="18"/>
                                  </a:cxn>
                                  <a:cxn ang="0">
                                    <a:pos x="0" y="96"/>
                                  </a:cxn>
                                  <a:cxn ang="0">
                                    <a:pos x="10" y="174"/>
                                  </a:cxn>
                                  <a:cxn ang="0">
                                    <a:pos x="12" y="178"/>
                                  </a:cxn>
                                  <a:cxn ang="0">
                                    <a:pos x="18" y="184"/>
                                  </a:cxn>
                                  <a:cxn ang="0">
                                    <a:pos x="22" y="186"/>
                                  </a:cxn>
                                  <a:cxn ang="0">
                                    <a:pos x="74" y="190"/>
                                  </a:cxn>
                                  <a:cxn ang="0">
                                    <a:pos x="72" y="192"/>
                                  </a:cxn>
                                  <a:cxn ang="0">
                                    <a:pos x="76" y="196"/>
                                  </a:cxn>
                                  <a:cxn ang="0">
                                    <a:pos x="106" y="200"/>
                                  </a:cxn>
                                  <a:cxn ang="0">
                                    <a:pos x="128" y="200"/>
                                  </a:cxn>
                                  <a:cxn ang="0">
                                    <a:pos x="168" y="198"/>
                                  </a:cxn>
                                  <a:cxn ang="0">
                                    <a:pos x="182" y="194"/>
                                  </a:cxn>
                                  <a:cxn ang="0">
                                    <a:pos x="184" y="192"/>
                                  </a:cxn>
                                  <a:cxn ang="0">
                                    <a:pos x="182" y="190"/>
                                  </a:cxn>
                                  <a:cxn ang="0">
                                    <a:pos x="234" y="186"/>
                                  </a:cxn>
                                  <a:cxn ang="0">
                                    <a:pos x="242" y="182"/>
                                  </a:cxn>
                                  <a:cxn ang="0">
                                    <a:pos x="246" y="174"/>
                                  </a:cxn>
                                  <a:cxn ang="0">
                                    <a:pos x="254" y="134"/>
                                  </a:cxn>
                                  <a:cxn ang="0">
                                    <a:pos x="254" y="58"/>
                                  </a:cxn>
                                  <a:cxn ang="0">
                                    <a:pos x="232" y="170"/>
                                  </a:cxn>
                                  <a:cxn ang="0">
                                    <a:pos x="180" y="174"/>
                                  </a:cxn>
                                  <a:cxn ang="0">
                                    <a:pos x="76" y="174"/>
                                  </a:cxn>
                                  <a:cxn ang="0">
                                    <a:pos x="24" y="170"/>
                                  </a:cxn>
                                  <a:cxn ang="0">
                                    <a:pos x="16" y="96"/>
                                  </a:cxn>
                                  <a:cxn ang="0">
                                    <a:pos x="24" y="22"/>
                                  </a:cxn>
                                  <a:cxn ang="0">
                                    <a:pos x="76" y="18"/>
                                  </a:cxn>
                                  <a:cxn ang="0">
                                    <a:pos x="180" y="18"/>
                                  </a:cxn>
                                  <a:cxn ang="0">
                                    <a:pos x="232" y="22"/>
                                  </a:cxn>
                                  <a:cxn ang="0">
                                    <a:pos x="240" y="96"/>
                                  </a:cxn>
                                  <a:cxn ang="0">
                                    <a:pos x="232" y="170"/>
                                  </a:cxn>
                                </a:cxnLst>
                                <a:rect l="0" t="0" r="r" b="b"/>
                                <a:pathLst>
                                  <a:path w="256" h="200">
                                    <a:moveTo>
                                      <a:pt x="246" y="18"/>
                                    </a:moveTo>
                                    <a:lnTo>
                                      <a:pt x="246" y="18"/>
                                    </a:lnTo>
                                    <a:lnTo>
                                      <a:pt x="244" y="14"/>
                                    </a:lnTo>
                                    <a:lnTo>
                                      <a:pt x="242" y="10"/>
                                    </a:lnTo>
                                    <a:lnTo>
                                      <a:pt x="238" y="8"/>
                                    </a:lnTo>
                                    <a:lnTo>
                                      <a:pt x="234" y="6"/>
                                    </a:lnTo>
                                    <a:lnTo>
                                      <a:pt x="234" y="6"/>
                                    </a:lnTo>
                                    <a:lnTo>
                                      <a:pt x="180" y="2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76" y="2"/>
                                    </a:lnTo>
                                    <a:lnTo>
                                      <a:pt x="22" y="6"/>
                                    </a:lnTo>
                                    <a:lnTo>
                                      <a:pt x="22" y="6"/>
                                    </a:lnTo>
                                    <a:lnTo>
                                      <a:pt x="18" y="8"/>
                                    </a:lnTo>
                                    <a:lnTo>
                                      <a:pt x="14" y="10"/>
                                    </a:lnTo>
                                    <a:lnTo>
                                      <a:pt x="12" y="14"/>
                                    </a:lnTo>
                                    <a:lnTo>
                                      <a:pt x="10" y="18"/>
                                    </a:lnTo>
                                    <a:lnTo>
                                      <a:pt x="10" y="18"/>
                                    </a:lnTo>
                                    <a:lnTo>
                                      <a:pt x="2" y="58"/>
                                    </a:lnTo>
                                    <a:lnTo>
                                      <a:pt x="0" y="96"/>
                                    </a:lnTo>
                                    <a:lnTo>
                                      <a:pt x="2" y="134"/>
                                    </a:lnTo>
                                    <a:lnTo>
                                      <a:pt x="10" y="174"/>
                                    </a:lnTo>
                                    <a:lnTo>
                                      <a:pt x="10" y="174"/>
                                    </a:lnTo>
                                    <a:lnTo>
                                      <a:pt x="12" y="178"/>
                                    </a:lnTo>
                                    <a:lnTo>
                                      <a:pt x="14" y="182"/>
                                    </a:lnTo>
                                    <a:lnTo>
                                      <a:pt x="18" y="184"/>
                                    </a:lnTo>
                                    <a:lnTo>
                                      <a:pt x="22" y="186"/>
                                    </a:lnTo>
                                    <a:lnTo>
                                      <a:pt x="22" y="186"/>
                                    </a:lnTo>
                                    <a:lnTo>
                                      <a:pt x="74" y="190"/>
                                    </a:lnTo>
                                    <a:lnTo>
                                      <a:pt x="74" y="190"/>
                                    </a:lnTo>
                                    <a:lnTo>
                                      <a:pt x="72" y="192"/>
                                    </a:lnTo>
                                    <a:lnTo>
                                      <a:pt x="72" y="192"/>
                                    </a:lnTo>
                                    <a:lnTo>
                                      <a:pt x="74" y="194"/>
                                    </a:lnTo>
                                    <a:lnTo>
                                      <a:pt x="76" y="196"/>
                                    </a:lnTo>
                                    <a:lnTo>
                                      <a:pt x="88" y="198"/>
                                    </a:lnTo>
                                    <a:lnTo>
                                      <a:pt x="106" y="200"/>
                                    </a:lnTo>
                                    <a:lnTo>
                                      <a:pt x="128" y="200"/>
                                    </a:lnTo>
                                    <a:lnTo>
                                      <a:pt x="128" y="200"/>
                                    </a:lnTo>
                                    <a:lnTo>
                                      <a:pt x="150" y="200"/>
                                    </a:lnTo>
                                    <a:lnTo>
                                      <a:pt x="168" y="198"/>
                                    </a:lnTo>
                                    <a:lnTo>
                                      <a:pt x="180" y="196"/>
                                    </a:lnTo>
                                    <a:lnTo>
                                      <a:pt x="182" y="194"/>
                                    </a:lnTo>
                                    <a:lnTo>
                                      <a:pt x="184" y="192"/>
                                    </a:lnTo>
                                    <a:lnTo>
                                      <a:pt x="184" y="192"/>
                                    </a:lnTo>
                                    <a:lnTo>
                                      <a:pt x="182" y="190"/>
                                    </a:lnTo>
                                    <a:lnTo>
                                      <a:pt x="182" y="190"/>
                                    </a:lnTo>
                                    <a:lnTo>
                                      <a:pt x="234" y="186"/>
                                    </a:lnTo>
                                    <a:lnTo>
                                      <a:pt x="234" y="186"/>
                                    </a:lnTo>
                                    <a:lnTo>
                                      <a:pt x="238" y="184"/>
                                    </a:lnTo>
                                    <a:lnTo>
                                      <a:pt x="242" y="182"/>
                                    </a:lnTo>
                                    <a:lnTo>
                                      <a:pt x="244" y="178"/>
                                    </a:lnTo>
                                    <a:lnTo>
                                      <a:pt x="246" y="174"/>
                                    </a:lnTo>
                                    <a:lnTo>
                                      <a:pt x="246" y="174"/>
                                    </a:lnTo>
                                    <a:lnTo>
                                      <a:pt x="254" y="134"/>
                                    </a:lnTo>
                                    <a:lnTo>
                                      <a:pt x="256" y="96"/>
                                    </a:lnTo>
                                    <a:lnTo>
                                      <a:pt x="254" y="58"/>
                                    </a:lnTo>
                                    <a:lnTo>
                                      <a:pt x="246" y="18"/>
                                    </a:lnTo>
                                    <a:close/>
                                    <a:moveTo>
                                      <a:pt x="232" y="170"/>
                                    </a:moveTo>
                                    <a:lnTo>
                                      <a:pt x="232" y="170"/>
                                    </a:lnTo>
                                    <a:lnTo>
                                      <a:pt x="180" y="174"/>
                                    </a:lnTo>
                                    <a:lnTo>
                                      <a:pt x="128" y="176"/>
                                    </a:lnTo>
                                    <a:lnTo>
                                      <a:pt x="76" y="174"/>
                                    </a:lnTo>
                                    <a:lnTo>
                                      <a:pt x="24" y="170"/>
                                    </a:lnTo>
                                    <a:lnTo>
                                      <a:pt x="24" y="170"/>
                                    </a:lnTo>
                                    <a:lnTo>
                                      <a:pt x="18" y="132"/>
                                    </a:lnTo>
                                    <a:lnTo>
                                      <a:pt x="16" y="96"/>
                                    </a:lnTo>
                                    <a:lnTo>
                                      <a:pt x="18" y="60"/>
                                    </a:lnTo>
                                    <a:lnTo>
                                      <a:pt x="24" y="22"/>
                                    </a:lnTo>
                                    <a:lnTo>
                                      <a:pt x="24" y="22"/>
                                    </a:lnTo>
                                    <a:lnTo>
                                      <a:pt x="76" y="18"/>
                                    </a:lnTo>
                                    <a:lnTo>
                                      <a:pt x="128" y="16"/>
                                    </a:lnTo>
                                    <a:lnTo>
                                      <a:pt x="180" y="18"/>
                                    </a:lnTo>
                                    <a:lnTo>
                                      <a:pt x="232" y="22"/>
                                    </a:lnTo>
                                    <a:lnTo>
                                      <a:pt x="232" y="22"/>
                                    </a:lnTo>
                                    <a:lnTo>
                                      <a:pt x="238" y="60"/>
                                    </a:lnTo>
                                    <a:lnTo>
                                      <a:pt x="240" y="96"/>
                                    </a:lnTo>
                                    <a:lnTo>
                                      <a:pt x="238" y="132"/>
                                    </a:lnTo>
                                    <a:lnTo>
                                      <a:pt x="232" y="17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38" name="Freeform 16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725309" y="4557939"/>
                                <a:ext cx="38100" cy="381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2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6" y="24"/>
                                  </a:cxn>
                                  <a:cxn ang="0">
                                    <a:pos x="20" y="20"/>
                                  </a:cxn>
                                  <a:cxn ang="0">
                                    <a:pos x="24" y="16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12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0" y="4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12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4" y="20"/>
                                  </a:cxn>
                                  <a:cxn ang="0">
                                    <a:pos x="8" y="24"/>
                                  </a:cxn>
                                  <a:cxn ang="0">
                                    <a:pos x="12" y="24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12" y="8"/>
                                  </a:cxn>
                                  <a:cxn ang="0">
                                    <a:pos x="14" y="10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6" y="12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2" y="16"/>
                                  </a:cxn>
                                  <a:cxn ang="0">
                                    <a:pos x="10" y="14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8" y="1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12" y="8"/>
                                  </a:cxn>
                                </a:cxnLst>
                                <a:rect l="0" t="0" r="r" b="b"/>
                                <a:pathLst>
                                  <a:path w="24" h="24">
                                    <a:moveTo>
                                      <a:pt x="12" y="24"/>
                                    </a:moveTo>
                                    <a:lnTo>
                                      <a:pt x="12" y="24"/>
                                    </a:lnTo>
                                    <a:lnTo>
                                      <a:pt x="16" y="24"/>
                                    </a:lnTo>
                                    <a:lnTo>
                                      <a:pt x="20" y="20"/>
                                    </a:lnTo>
                                    <a:lnTo>
                                      <a:pt x="24" y="16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12"/>
                                    </a:lnTo>
                                    <a:lnTo>
                                      <a:pt x="24" y="8"/>
                                    </a:lnTo>
                                    <a:lnTo>
                                      <a:pt x="20" y="4"/>
                                    </a:lnTo>
                                    <a:lnTo>
                                      <a:pt x="16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12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4" y="20"/>
                                    </a:lnTo>
                                    <a:lnTo>
                                      <a:pt x="8" y="24"/>
                                    </a:lnTo>
                                    <a:lnTo>
                                      <a:pt x="12" y="24"/>
                                    </a:lnTo>
                                    <a:close/>
                                    <a:moveTo>
                                      <a:pt x="12" y="8"/>
                                    </a:moveTo>
                                    <a:lnTo>
                                      <a:pt x="12" y="8"/>
                                    </a:lnTo>
                                    <a:lnTo>
                                      <a:pt x="14" y="10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6" y="12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2" y="16"/>
                                    </a:lnTo>
                                    <a:lnTo>
                                      <a:pt x="10" y="14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8" y="1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12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39" name="Freeform 166"/>
                            <wps:cNvSpPr/>
                            <wps:spPr bwMode="auto">
                              <a:xfrm>
                                <a:off x="2712609" y="4723039"/>
                                <a:ext cx="50800" cy="18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30" y="6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</a:cxnLst>
                                <a:rect l="0" t="0" r="r" b="b"/>
                                <a:pathLst>
                                  <a:path w="32" h="8">
                                    <a:moveTo>
                                      <a:pt x="2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30" y="6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40" name="Freeform 168"/>
                            <wps:cNvSpPr/>
                            <wps:spPr bwMode="auto">
                              <a:xfrm>
                                <a:off x="2725309" y="4684939"/>
                                <a:ext cx="50800" cy="180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30" y="6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</a:cxnLst>
                                <a:rect l="0" t="0" r="r" b="b"/>
                                <a:pathLst>
                                  <a:path w="32" h="8">
                                    <a:moveTo>
                                      <a:pt x="2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30" y="6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41" name="Freeform 170"/>
                            <wps:cNvSpPr/>
                            <wps:spPr bwMode="auto">
                              <a:xfrm>
                                <a:off x="2725309" y="4646839"/>
                                <a:ext cx="50800" cy="21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28" y="8"/>
                                  </a:cxn>
                                  <a:cxn ang="0">
                                    <a:pos x="30" y="6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</a:cxnLst>
                                <a:rect l="0" t="0" r="r" b="b"/>
                                <a:pathLst>
                                  <a:path w="32" h="8">
                                    <a:moveTo>
                                      <a:pt x="28" y="0"/>
                                    </a:move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28" y="8"/>
                                    </a:lnTo>
                                    <a:lnTo>
                                      <a:pt x="30" y="6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42" name="Freeform 172"/>
                            <wps:cNvSpPr/>
                            <wps:spPr bwMode="auto">
                              <a:xfrm>
                                <a:off x="2509409" y="4592864"/>
                                <a:ext cx="76200" cy="5397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44" y="0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8" y="4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2" y="8"/>
                                  </a:cxn>
                                  <a:cxn ang="0">
                                    <a:pos x="0" y="30"/>
                                  </a:cxn>
                                  <a:cxn ang="0">
                                    <a:pos x="0" y="30"/>
                                  </a:cxn>
                                  <a:cxn ang="0">
                                    <a:pos x="2" y="32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4" y="34"/>
                                  </a:cxn>
                                  <a:cxn ang="0">
                                    <a:pos x="6" y="32"/>
                                  </a:cxn>
                                  <a:cxn ang="0">
                                    <a:pos x="8" y="30"/>
                                  </a:cxn>
                                  <a:cxn ang="0">
                                    <a:pos x="10" y="14"/>
                                  </a:cxn>
                                  <a:cxn ang="0">
                                    <a:pos x="10" y="14"/>
                                  </a:cxn>
                                  <a:cxn ang="0">
                                    <a:pos x="12" y="12"/>
                                  </a:cxn>
                                  <a:cxn ang="0">
                                    <a:pos x="14" y="10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4" y="8"/>
                                  </a:cxn>
                                  <a:cxn ang="0">
                                    <a:pos x="46" y="8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8" y="4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4" y="0"/>
                                  </a:cxn>
                                </a:cxnLst>
                                <a:rect l="0" t="0" r="r" b="b"/>
                                <a:pathLst>
                                  <a:path w="48" h="34">
                                    <a:moveTo>
                                      <a:pt x="44" y="0"/>
                                    </a:moveTo>
                                    <a:lnTo>
                                      <a:pt x="8" y="4"/>
                                    </a:lnTo>
                                    <a:lnTo>
                                      <a:pt x="8" y="4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2" y="8"/>
                                    </a:lnTo>
                                    <a:lnTo>
                                      <a:pt x="0" y="30"/>
                                    </a:lnTo>
                                    <a:lnTo>
                                      <a:pt x="0" y="30"/>
                                    </a:lnTo>
                                    <a:lnTo>
                                      <a:pt x="2" y="32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4" y="34"/>
                                    </a:lnTo>
                                    <a:lnTo>
                                      <a:pt x="6" y="32"/>
                                    </a:lnTo>
                                    <a:lnTo>
                                      <a:pt x="8" y="30"/>
                                    </a:lnTo>
                                    <a:lnTo>
                                      <a:pt x="10" y="14"/>
                                    </a:lnTo>
                                    <a:lnTo>
                                      <a:pt x="10" y="14"/>
                                    </a:lnTo>
                                    <a:lnTo>
                                      <a:pt x="12" y="12"/>
                                    </a:lnTo>
                                    <a:lnTo>
                                      <a:pt x="14" y="10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4" y="8"/>
                                    </a:lnTo>
                                    <a:lnTo>
                                      <a:pt x="46" y="8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8" y="4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4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43" name="Group 183"/>
                          <wpg:cNvGrpSpPr/>
                          <wpg:grpSpPr>
                            <a:xfrm>
                              <a:off x="1457412" y="4464738"/>
                              <a:ext cx="475199" cy="415799"/>
                              <a:chOff x="1457412" y="4464738"/>
                              <a:chExt cx="406400" cy="355600"/>
                            </a:xfrm>
                            <a:grpFill/>
                          </wpg:grpSpPr>
                          <wps:wsp>
                            <wps:cNvPr id="444" name="Freeform 174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1457412" y="4464738"/>
                                <a:ext cx="406400" cy="355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34" y="22"/>
                                  </a:cxn>
                                  <a:cxn ang="0">
                                    <a:pos x="210" y="6"/>
                                  </a:cxn>
                                  <a:cxn ang="0">
                                    <a:pos x="182" y="0"/>
                                  </a:cxn>
                                  <a:cxn ang="0">
                                    <a:pos x="154" y="4"/>
                                  </a:cxn>
                                  <a:cxn ang="0">
                                    <a:pos x="128" y="20"/>
                                  </a:cxn>
                                  <a:cxn ang="0">
                                    <a:pos x="116" y="10"/>
                                  </a:cxn>
                                  <a:cxn ang="0">
                                    <a:pos x="90" y="2"/>
                                  </a:cxn>
                                  <a:cxn ang="0">
                                    <a:pos x="60" y="2"/>
                                  </a:cxn>
                                  <a:cxn ang="0">
                                    <a:pos x="34" y="12"/>
                                  </a:cxn>
                                  <a:cxn ang="0">
                                    <a:pos x="22" y="22"/>
                                  </a:cxn>
                                  <a:cxn ang="0">
                                    <a:pos x="6" y="48"/>
                                  </a:cxn>
                                  <a:cxn ang="0">
                                    <a:pos x="0" y="76"/>
                                  </a:cxn>
                                  <a:cxn ang="0">
                                    <a:pos x="6" y="104"/>
                                  </a:cxn>
                                  <a:cxn ang="0">
                                    <a:pos x="22" y="130"/>
                                  </a:cxn>
                                  <a:cxn ang="0">
                                    <a:pos x="110" y="216"/>
                                  </a:cxn>
                                  <a:cxn ang="0">
                                    <a:pos x="118" y="222"/>
                                  </a:cxn>
                                  <a:cxn ang="0">
                                    <a:pos x="138" y="222"/>
                                  </a:cxn>
                                  <a:cxn ang="0">
                                    <a:pos x="146" y="216"/>
                                  </a:cxn>
                                  <a:cxn ang="0">
                                    <a:pos x="234" y="130"/>
                                  </a:cxn>
                                  <a:cxn ang="0">
                                    <a:pos x="250" y="104"/>
                                  </a:cxn>
                                  <a:cxn ang="0">
                                    <a:pos x="256" y="76"/>
                                  </a:cxn>
                                  <a:cxn ang="0">
                                    <a:pos x="250" y="48"/>
                                  </a:cxn>
                                  <a:cxn ang="0">
                                    <a:pos x="234" y="22"/>
                                  </a:cxn>
                                  <a:cxn ang="0">
                                    <a:pos x="134" y="206"/>
                                  </a:cxn>
                                  <a:cxn ang="0">
                                    <a:pos x="132" y="208"/>
                                  </a:cxn>
                                  <a:cxn ang="0">
                                    <a:pos x="124" y="208"/>
                                  </a:cxn>
                                  <a:cxn ang="0">
                                    <a:pos x="34" y="118"/>
                                  </a:cxn>
                                  <a:cxn ang="0">
                                    <a:pos x="26" y="108"/>
                                  </a:cxn>
                                  <a:cxn ang="0">
                                    <a:pos x="18" y="88"/>
                                  </a:cxn>
                                  <a:cxn ang="0">
                                    <a:pos x="18" y="64"/>
                                  </a:cxn>
                                  <a:cxn ang="0">
                                    <a:pos x="26" y="42"/>
                                  </a:cxn>
                                  <a:cxn ang="0">
                                    <a:pos x="34" y="34"/>
                                  </a:cxn>
                                  <a:cxn ang="0">
                                    <a:pos x="54" y="20"/>
                                  </a:cxn>
                                  <a:cxn ang="0">
                                    <a:pos x="76" y="16"/>
                                  </a:cxn>
                                  <a:cxn ang="0">
                                    <a:pos x="98" y="20"/>
                                  </a:cxn>
                                  <a:cxn ang="0">
                                    <a:pos x="118" y="32"/>
                                  </a:cxn>
                                  <a:cxn ang="0">
                                    <a:pos x="138" y="32"/>
                                  </a:cxn>
                                  <a:cxn ang="0">
                                    <a:pos x="148" y="24"/>
                                  </a:cxn>
                                  <a:cxn ang="0">
                                    <a:pos x="170" y="16"/>
                                  </a:cxn>
                                  <a:cxn ang="0">
                                    <a:pos x="192" y="18"/>
                                  </a:cxn>
                                  <a:cxn ang="0">
                                    <a:pos x="212" y="26"/>
                                  </a:cxn>
                                  <a:cxn ang="0">
                                    <a:pos x="222" y="34"/>
                                  </a:cxn>
                                  <a:cxn ang="0">
                                    <a:pos x="236" y="54"/>
                                  </a:cxn>
                                  <a:cxn ang="0">
                                    <a:pos x="240" y="76"/>
                                  </a:cxn>
                                  <a:cxn ang="0">
                                    <a:pos x="236" y="98"/>
                                  </a:cxn>
                                  <a:cxn ang="0">
                                    <a:pos x="222" y="118"/>
                                  </a:cxn>
                                </a:cxnLst>
                                <a:rect l="0" t="0" r="r" b="b"/>
                                <a:pathLst>
                                  <a:path w="256" h="224">
                                    <a:moveTo>
                                      <a:pt x="234" y="22"/>
                                    </a:moveTo>
                                    <a:lnTo>
                                      <a:pt x="234" y="22"/>
                                    </a:lnTo>
                                    <a:lnTo>
                                      <a:pt x="222" y="12"/>
                                    </a:lnTo>
                                    <a:lnTo>
                                      <a:pt x="210" y="6"/>
                                    </a:lnTo>
                                    <a:lnTo>
                                      <a:pt x="196" y="2"/>
                                    </a:lnTo>
                                    <a:lnTo>
                                      <a:pt x="182" y="0"/>
                                    </a:lnTo>
                                    <a:lnTo>
                                      <a:pt x="166" y="2"/>
                                    </a:lnTo>
                                    <a:lnTo>
                                      <a:pt x="154" y="4"/>
                                    </a:lnTo>
                                    <a:lnTo>
                                      <a:pt x="140" y="10"/>
                                    </a:lnTo>
                                    <a:lnTo>
                                      <a:pt x="128" y="20"/>
                                    </a:lnTo>
                                    <a:lnTo>
                                      <a:pt x="128" y="20"/>
                                    </a:lnTo>
                                    <a:lnTo>
                                      <a:pt x="116" y="10"/>
                                    </a:lnTo>
                                    <a:lnTo>
                                      <a:pt x="102" y="4"/>
                                    </a:lnTo>
                                    <a:lnTo>
                                      <a:pt x="90" y="2"/>
                                    </a:lnTo>
                                    <a:lnTo>
                                      <a:pt x="74" y="0"/>
                                    </a:lnTo>
                                    <a:lnTo>
                                      <a:pt x="60" y="2"/>
                                    </a:lnTo>
                                    <a:lnTo>
                                      <a:pt x="46" y="6"/>
                                    </a:lnTo>
                                    <a:lnTo>
                                      <a:pt x="34" y="12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22" y="22"/>
                                    </a:lnTo>
                                    <a:lnTo>
                                      <a:pt x="12" y="34"/>
                                    </a:lnTo>
                                    <a:lnTo>
                                      <a:pt x="6" y="48"/>
                                    </a:lnTo>
                                    <a:lnTo>
                                      <a:pt x="2" y="62"/>
                                    </a:lnTo>
                                    <a:lnTo>
                                      <a:pt x="0" y="76"/>
                                    </a:lnTo>
                                    <a:lnTo>
                                      <a:pt x="2" y="90"/>
                                    </a:lnTo>
                                    <a:lnTo>
                                      <a:pt x="6" y="104"/>
                                    </a:lnTo>
                                    <a:lnTo>
                                      <a:pt x="12" y="118"/>
                                    </a:lnTo>
                                    <a:lnTo>
                                      <a:pt x="22" y="130"/>
                                    </a:lnTo>
                                    <a:lnTo>
                                      <a:pt x="22" y="130"/>
                                    </a:lnTo>
                                    <a:lnTo>
                                      <a:pt x="110" y="216"/>
                                    </a:lnTo>
                                    <a:lnTo>
                                      <a:pt x="110" y="216"/>
                                    </a:lnTo>
                                    <a:lnTo>
                                      <a:pt x="118" y="222"/>
                                    </a:lnTo>
                                    <a:lnTo>
                                      <a:pt x="128" y="224"/>
                                    </a:lnTo>
                                    <a:lnTo>
                                      <a:pt x="138" y="222"/>
                                    </a:lnTo>
                                    <a:lnTo>
                                      <a:pt x="146" y="216"/>
                                    </a:lnTo>
                                    <a:lnTo>
                                      <a:pt x="146" y="216"/>
                                    </a:lnTo>
                                    <a:lnTo>
                                      <a:pt x="234" y="130"/>
                                    </a:lnTo>
                                    <a:lnTo>
                                      <a:pt x="234" y="130"/>
                                    </a:lnTo>
                                    <a:lnTo>
                                      <a:pt x="244" y="118"/>
                                    </a:lnTo>
                                    <a:lnTo>
                                      <a:pt x="250" y="104"/>
                                    </a:lnTo>
                                    <a:lnTo>
                                      <a:pt x="254" y="90"/>
                                    </a:lnTo>
                                    <a:lnTo>
                                      <a:pt x="256" y="76"/>
                                    </a:lnTo>
                                    <a:lnTo>
                                      <a:pt x="254" y="62"/>
                                    </a:lnTo>
                                    <a:lnTo>
                                      <a:pt x="250" y="48"/>
                                    </a:lnTo>
                                    <a:lnTo>
                                      <a:pt x="244" y="34"/>
                                    </a:lnTo>
                                    <a:lnTo>
                                      <a:pt x="234" y="22"/>
                                    </a:lnTo>
                                    <a:close/>
                                    <a:moveTo>
                                      <a:pt x="222" y="118"/>
                                    </a:moveTo>
                                    <a:lnTo>
                                      <a:pt x="134" y="206"/>
                                    </a:lnTo>
                                    <a:lnTo>
                                      <a:pt x="134" y="206"/>
                                    </a:lnTo>
                                    <a:lnTo>
                                      <a:pt x="132" y="208"/>
                                    </a:lnTo>
                                    <a:lnTo>
                                      <a:pt x="128" y="208"/>
                                    </a:lnTo>
                                    <a:lnTo>
                                      <a:pt x="124" y="208"/>
                                    </a:lnTo>
                                    <a:lnTo>
                                      <a:pt x="122" y="206"/>
                                    </a:lnTo>
                                    <a:lnTo>
                                      <a:pt x="34" y="118"/>
                                    </a:lnTo>
                                    <a:lnTo>
                                      <a:pt x="34" y="118"/>
                                    </a:lnTo>
                                    <a:lnTo>
                                      <a:pt x="26" y="108"/>
                                    </a:lnTo>
                                    <a:lnTo>
                                      <a:pt x="20" y="98"/>
                                    </a:lnTo>
                                    <a:lnTo>
                                      <a:pt x="18" y="88"/>
                                    </a:lnTo>
                                    <a:lnTo>
                                      <a:pt x="16" y="76"/>
                                    </a:lnTo>
                                    <a:lnTo>
                                      <a:pt x="18" y="64"/>
                                    </a:lnTo>
                                    <a:lnTo>
                                      <a:pt x="20" y="54"/>
                                    </a:lnTo>
                                    <a:lnTo>
                                      <a:pt x="26" y="42"/>
                                    </a:lnTo>
                                    <a:lnTo>
                                      <a:pt x="34" y="34"/>
                                    </a:lnTo>
                                    <a:lnTo>
                                      <a:pt x="34" y="34"/>
                                    </a:lnTo>
                                    <a:lnTo>
                                      <a:pt x="42" y="26"/>
                                    </a:lnTo>
                                    <a:lnTo>
                                      <a:pt x="54" y="20"/>
                                    </a:lnTo>
                                    <a:lnTo>
                                      <a:pt x="64" y="18"/>
                                    </a:lnTo>
                                    <a:lnTo>
                                      <a:pt x="76" y="16"/>
                                    </a:lnTo>
                                    <a:lnTo>
                                      <a:pt x="86" y="16"/>
                                    </a:lnTo>
                                    <a:lnTo>
                                      <a:pt x="98" y="20"/>
                                    </a:lnTo>
                                    <a:lnTo>
                                      <a:pt x="108" y="24"/>
                                    </a:lnTo>
                                    <a:lnTo>
                                      <a:pt x="118" y="32"/>
                                    </a:lnTo>
                                    <a:lnTo>
                                      <a:pt x="128" y="42"/>
                                    </a:lnTo>
                                    <a:lnTo>
                                      <a:pt x="138" y="32"/>
                                    </a:lnTo>
                                    <a:lnTo>
                                      <a:pt x="138" y="32"/>
                                    </a:lnTo>
                                    <a:lnTo>
                                      <a:pt x="148" y="24"/>
                                    </a:lnTo>
                                    <a:lnTo>
                                      <a:pt x="158" y="20"/>
                                    </a:lnTo>
                                    <a:lnTo>
                                      <a:pt x="170" y="16"/>
                                    </a:lnTo>
                                    <a:lnTo>
                                      <a:pt x="180" y="16"/>
                                    </a:lnTo>
                                    <a:lnTo>
                                      <a:pt x="192" y="18"/>
                                    </a:lnTo>
                                    <a:lnTo>
                                      <a:pt x="202" y="20"/>
                                    </a:lnTo>
                                    <a:lnTo>
                                      <a:pt x="212" y="26"/>
                                    </a:lnTo>
                                    <a:lnTo>
                                      <a:pt x="222" y="34"/>
                                    </a:lnTo>
                                    <a:lnTo>
                                      <a:pt x="222" y="34"/>
                                    </a:lnTo>
                                    <a:lnTo>
                                      <a:pt x="230" y="42"/>
                                    </a:lnTo>
                                    <a:lnTo>
                                      <a:pt x="236" y="54"/>
                                    </a:lnTo>
                                    <a:lnTo>
                                      <a:pt x="238" y="64"/>
                                    </a:lnTo>
                                    <a:lnTo>
                                      <a:pt x="240" y="76"/>
                                    </a:lnTo>
                                    <a:lnTo>
                                      <a:pt x="238" y="88"/>
                                    </a:lnTo>
                                    <a:lnTo>
                                      <a:pt x="236" y="98"/>
                                    </a:lnTo>
                                    <a:lnTo>
                                      <a:pt x="230" y="108"/>
                                    </a:lnTo>
                                    <a:lnTo>
                                      <a:pt x="222" y="11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45" name="Freeform 177"/>
                            <wps:cNvSpPr/>
                            <wps:spPr bwMode="auto">
                              <a:xfrm>
                                <a:off x="1520912" y="4528238"/>
                                <a:ext cx="60325" cy="6032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6" y="14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8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2" y="36"/>
                                  </a:cxn>
                                  <a:cxn ang="0">
                                    <a:pos x="4" y="38"/>
                                  </a:cxn>
                                  <a:cxn ang="0">
                                    <a:pos x="4" y="38"/>
                                  </a:cxn>
                                  <a:cxn ang="0">
                                    <a:pos x="6" y="36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10" y="24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24" y="10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6" y="6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6" y="2"/>
                                  </a:cxn>
                                  <a:cxn ang="0">
                                    <a:pos x="34" y="0"/>
                                  </a:cxn>
                                </a:cxnLst>
                                <a:rect l="0" t="0" r="r" b="b"/>
                                <a:pathLst>
                                  <a:path w="38" h="38">
                                    <a:moveTo>
                                      <a:pt x="34" y="0"/>
                                    </a:moveTo>
                                    <a:lnTo>
                                      <a:pt x="34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6" y="14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2" y="36"/>
                                    </a:lnTo>
                                    <a:lnTo>
                                      <a:pt x="4" y="38"/>
                                    </a:lnTo>
                                    <a:lnTo>
                                      <a:pt x="4" y="38"/>
                                    </a:lnTo>
                                    <a:lnTo>
                                      <a:pt x="6" y="36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6" y="6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6" y="2"/>
                                    </a:lnTo>
                                    <a:lnTo>
                                      <a:pt x="34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46" name="Freeform 178"/>
                            <wps:cNvSpPr/>
                            <wps:spPr bwMode="auto">
                              <a:xfrm>
                                <a:off x="1520912" y="4528238"/>
                                <a:ext cx="60325" cy="60325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34" y="0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4" y="6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6" y="14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8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0" y="34"/>
                                  </a:cxn>
                                  <a:cxn ang="0">
                                    <a:pos x="2" y="36"/>
                                  </a:cxn>
                                  <a:cxn ang="0">
                                    <a:pos x="4" y="38"/>
                                  </a:cxn>
                                  <a:cxn ang="0">
                                    <a:pos x="4" y="38"/>
                                  </a:cxn>
                                  <a:cxn ang="0">
                                    <a:pos x="6" y="36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8" y="34"/>
                                  </a:cxn>
                                  <a:cxn ang="0">
                                    <a:pos x="10" y="24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24" y="10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4" y="8"/>
                                  </a:cxn>
                                  <a:cxn ang="0">
                                    <a:pos x="36" y="6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6" y="2"/>
                                  </a:cxn>
                                  <a:cxn ang="0">
                                    <a:pos x="34" y="0"/>
                                  </a:cxn>
                                </a:cxnLst>
                                <a:rect l="0" t="0" r="r" b="b"/>
                                <a:pathLst>
                                  <a:path w="38" h="38">
                                    <a:moveTo>
                                      <a:pt x="34" y="0"/>
                                    </a:moveTo>
                                    <a:lnTo>
                                      <a:pt x="34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34" y="0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4" y="6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6" y="14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8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0" y="34"/>
                                    </a:lnTo>
                                    <a:lnTo>
                                      <a:pt x="2" y="36"/>
                                    </a:lnTo>
                                    <a:lnTo>
                                      <a:pt x="4" y="38"/>
                                    </a:lnTo>
                                    <a:lnTo>
                                      <a:pt x="4" y="38"/>
                                    </a:lnTo>
                                    <a:lnTo>
                                      <a:pt x="6" y="36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8" y="34"/>
                                    </a:lnTo>
                                    <a:lnTo>
                                      <a:pt x="10" y="24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24" y="10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4" y="8"/>
                                    </a:lnTo>
                                    <a:lnTo>
                                      <a:pt x="36" y="6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6" y="2"/>
                                    </a:lnTo>
                                    <a:lnTo>
                                      <a:pt x="34" y="0"/>
                                    </a:lnTo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447" name="Freeform 127"/>
                          <wps:cNvSpPr>
                            <a:spLocks noEditPoints="1"/>
                          </wps:cNvSpPr>
                          <wps:spPr bwMode="auto">
                            <a:xfrm>
                              <a:off x="1457412" y="5385435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42" y="222"/>
                                </a:cxn>
                                <a:cxn ang="0">
                                  <a:pos x="174" y="198"/>
                                </a:cxn>
                                <a:cxn ang="0">
                                  <a:pos x="194" y="164"/>
                                </a:cxn>
                                <a:cxn ang="0">
                                  <a:pos x="206" y="132"/>
                                </a:cxn>
                                <a:cxn ang="0">
                                  <a:pos x="206" y="82"/>
                                </a:cxn>
                                <a:cxn ang="0">
                                  <a:pos x="192" y="40"/>
                                </a:cxn>
                                <a:cxn ang="0">
                                  <a:pos x="174" y="16"/>
                                </a:cxn>
                                <a:cxn ang="0">
                                  <a:pos x="128" y="0"/>
                                </a:cxn>
                                <a:cxn ang="0">
                                  <a:pos x="96" y="6"/>
                                </a:cxn>
                                <a:cxn ang="0">
                                  <a:pos x="72" y="28"/>
                                </a:cxn>
                                <a:cxn ang="0">
                                  <a:pos x="52" y="68"/>
                                </a:cxn>
                                <a:cxn ang="0">
                                  <a:pos x="48" y="110"/>
                                </a:cxn>
                                <a:cxn ang="0">
                                  <a:pos x="56" y="146"/>
                                </a:cxn>
                                <a:cxn ang="0">
                                  <a:pos x="82" y="198"/>
                                </a:cxn>
                                <a:cxn ang="0">
                                  <a:pos x="28" y="216"/>
                                </a:cxn>
                                <a:cxn ang="0">
                                  <a:pos x="8" y="226"/>
                                </a:cxn>
                                <a:cxn ang="0">
                                  <a:pos x="0" y="240"/>
                                </a:cxn>
                                <a:cxn ang="0">
                                  <a:pos x="2" y="250"/>
                                </a:cxn>
                                <a:cxn ang="0">
                                  <a:pos x="16" y="256"/>
                                </a:cxn>
                                <a:cxn ang="0">
                                  <a:pos x="246" y="256"/>
                                </a:cxn>
                                <a:cxn ang="0">
                                  <a:pos x="256" y="244"/>
                                </a:cxn>
                                <a:cxn ang="0">
                                  <a:pos x="256" y="234"/>
                                </a:cxn>
                                <a:cxn ang="0">
                                  <a:pos x="162" y="188"/>
                                </a:cxn>
                                <a:cxn ang="0">
                                  <a:pos x="152" y="198"/>
                                </a:cxn>
                                <a:cxn ang="0">
                                  <a:pos x="128" y="206"/>
                                </a:cxn>
                                <a:cxn ang="0">
                                  <a:pos x="104" y="198"/>
                                </a:cxn>
                                <a:cxn ang="0">
                                  <a:pos x="94" y="188"/>
                                </a:cxn>
                                <a:cxn ang="0">
                                  <a:pos x="74" y="152"/>
                                </a:cxn>
                                <a:cxn ang="0">
                                  <a:pos x="64" y="112"/>
                                </a:cxn>
                                <a:cxn ang="0">
                                  <a:pos x="66" y="86"/>
                                </a:cxn>
                                <a:cxn ang="0">
                                  <a:pos x="76" y="48"/>
                                </a:cxn>
                                <a:cxn ang="0">
                                  <a:pos x="102" y="22"/>
                                </a:cxn>
                                <a:cxn ang="0">
                                  <a:pos x="128" y="16"/>
                                </a:cxn>
                                <a:cxn ang="0">
                                  <a:pos x="164" y="30"/>
                                </a:cxn>
                                <a:cxn ang="0">
                                  <a:pos x="184" y="60"/>
                                </a:cxn>
                                <a:cxn ang="0">
                                  <a:pos x="190" y="86"/>
                                </a:cxn>
                                <a:cxn ang="0">
                                  <a:pos x="190" y="126"/>
                                </a:cxn>
                                <a:cxn ang="0">
                                  <a:pos x="176" y="164"/>
                                </a:cxn>
                                <a:cxn ang="0">
                                  <a:pos x="16" y="240"/>
                                </a:cxn>
                                <a:cxn ang="0">
                                  <a:pos x="58" y="220"/>
                                </a:cxn>
                                <a:cxn ang="0">
                                  <a:pos x="104" y="208"/>
                                </a:cxn>
                                <a:cxn ang="0">
                                  <a:pos x="128" y="216"/>
                                </a:cxn>
                                <a:cxn ang="0">
                                  <a:pos x="172" y="212"/>
                                </a:cxn>
                                <a:cxn ang="0">
                                  <a:pos x="220" y="230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48" y="226"/>
                                  </a:moveTo>
                                  <a:lnTo>
                                    <a:pt x="248" y="226"/>
                                  </a:lnTo>
                                  <a:lnTo>
                                    <a:pt x="242" y="222"/>
                                  </a:lnTo>
                                  <a:lnTo>
                                    <a:pt x="228" y="216"/>
                                  </a:lnTo>
                                  <a:lnTo>
                                    <a:pt x="204" y="206"/>
                                  </a:lnTo>
                                  <a:lnTo>
                                    <a:pt x="174" y="198"/>
                                  </a:lnTo>
                                  <a:lnTo>
                                    <a:pt x="174" y="198"/>
                                  </a:lnTo>
                                  <a:lnTo>
                                    <a:pt x="186" y="180"/>
                                  </a:lnTo>
                                  <a:lnTo>
                                    <a:pt x="194" y="164"/>
                                  </a:lnTo>
                                  <a:lnTo>
                                    <a:pt x="200" y="146"/>
                                  </a:lnTo>
                                  <a:lnTo>
                                    <a:pt x="206" y="132"/>
                                  </a:lnTo>
                                  <a:lnTo>
                                    <a:pt x="206" y="132"/>
                                  </a:lnTo>
                                  <a:lnTo>
                                    <a:pt x="208" y="110"/>
                                  </a:lnTo>
                                  <a:lnTo>
                                    <a:pt x="208" y="96"/>
                                  </a:lnTo>
                                  <a:lnTo>
                                    <a:pt x="206" y="82"/>
                                  </a:lnTo>
                                  <a:lnTo>
                                    <a:pt x="204" y="68"/>
                                  </a:lnTo>
                                  <a:lnTo>
                                    <a:pt x="198" y="52"/>
                                  </a:lnTo>
                                  <a:lnTo>
                                    <a:pt x="192" y="40"/>
                                  </a:lnTo>
                                  <a:lnTo>
                                    <a:pt x="184" y="28"/>
                                  </a:lnTo>
                                  <a:lnTo>
                                    <a:pt x="184" y="28"/>
                                  </a:lnTo>
                                  <a:lnTo>
                                    <a:pt x="174" y="16"/>
                                  </a:lnTo>
                                  <a:lnTo>
                                    <a:pt x="160" y="6"/>
                                  </a:lnTo>
                                  <a:lnTo>
                                    <a:pt x="144" y="2"/>
                                  </a:lnTo>
                                  <a:lnTo>
                                    <a:pt x="128" y="0"/>
                                  </a:lnTo>
                                  <a:lnTo>
                                    <a:pt x="128" y="0"/>
                                  </a:lnTo>
                                  <a:lnTo>
                                    <a:pt x="112" y="2"/>
                                  </a:lnTo>
                                  <a:lnTo>
                                    <a:pt x="96" y="6"/>
                                  </a:lnTo>
                                  <a:lnTo>
                                    <a:pt x="82" y="16"/>
                                  </a:lnTo>
                                  <a:lnTo>
                                    <a:pt x="72" y="28"/>
                                  </a:lnTo>
                                  <a:lnTo>
                                    <a:pt x="72" y="28"/>
                                  </a:lnTo>
                                  <a:lnTo>
                                    <a:pt x="64" y="40"/>
                                  </a:lnTo>
                                  <a:lnTo>
                                    <a:pt x="58" y="52"/>
                                  </a:lnTo>
                                  <a:lnTo>
                                    <a:pt x="52" y="68"/>
                                  </a:lnTo>
                                  <a:lnTo>
                                    <a:pt x="50" y="82"/>
                                  </a:lnTo>
                                  <a:lnTo>
                                    <a:pt x="48" y="96"/>
                                  </a:lnTo>
                                  <a:lnTo>
                                    <a:pt x="48" y="110"/>
                                  </a:lnTo>
                                  <a:lnTo>
                                    <a:pt x="50" y="132"/>
                                  </a:lnTo>
                                  <a:lnTo>
                                    <a:pt x="50" y="132"/>
                                  </a:lnTo>
                                  <a:lnTo>
                                    <a:pt x="56" y="146"/>
                                  </a:lnTo>
                                  <a:lnTo>
                                    <a:pt x="62" y="164"/>
                                  </a:lnTo>
                                  <a:lnTo>
                                    <a:pt x="70" y="180"/>
                                  </a:lnTo>
                                  <a:lnTo>
                                    <a:pt x="82" y="198"/>
                                  </a:lnTo>
                                  <a:lnTo>
                                    <a:pt x="82" y="198"/>
                                  </a:lnTo>
                                  <a:lnTo>
                                    <a:pt x="52" y="206"/>
                                  </a:lnTo>
                                  <a:lnTo>
                                    <a:pt x="28" y="216"/>
                                  </a:lnTo>
                                  <a:lnTo>
                                    <a:pt x="14" y="222"/>
                                  </a:lnTo>
                                  <a:lnTo>
                                    <a:pt x="8" y="226"/>
                                  </a:lnTo>
                                  <a:lnTo>
                                    <a:pt x="8" y="226"/>
                                  </a:lnTo>
                                  <a:lnTo>
                                    <a:pt x="4" y="230"/>
                                  </a:lnTo>
                                  <a:lnTo>
                                    <a:pt x="0" y="234"/>
                                  </a:lnTo>
                                  <a:lnTo>
                                    <a:pt x="0" y="240"/>
                                  </a:lnTo>
                                  <a:lnTo>
                                    <a:pt x="0" y="244"/>
                                  </a:lnTo>
                                  <a:lnTo>
                                    <a:pt x="0" y="244"/>
                                  </a:lnTo>
                                  <a:lnTo>
                                    <a:pt x="2" y="250"/>
                                  </a:lnTo>
                                  <a:lnTo>
                                    <a:pt x="6" y="252"/>
                                  </a:lnTo>
                                  <a:lnTo>
                                    <a:pt x="10" y="256"/>
                                  </a:lnTo>
                                  <a:lnTo>
                                    <a:pt x="16" y="256"/>
                                  </a:lnTo>
                                  <a:lnTo>
                                    <a:pt x="240" y="256"/>
                                  </a:lnTo>
                                  <a:lnTo>
                                    <a:pt x="240" y="256"/>
                                  </a:lnTo>
                                  <a:lnTo>
                                    <a:pt x="246" y="256"/>
                                  </a:lnTo>
                                  <a:lnTo>
                                    <a:pt x="250" y="252"/>
                                  </a:lnTo>
                                  <a:lnTo>
                                    <a:pt x="254" y="250"/>
                                  </a:lnTo>
                                  <a:lnTo>
                                    <a:pt x="256" y="244"/>
                                  </a:lnTo>
                                  <a:lnTo>
                                    <a:pt x="256" y="244"/>
                                  </a:lnTo>
                                  <a:lnTo>
                                    <a:pt x="256" y="240"/>
                                  </a:lnTo>
                                  <a:lnTo>
                                    <a:pt x="256" y="234"/>
                                  </a:lnTo>
                                  <a:lnTo>
                                    <a:pt x="252" y="230"/>
                                  </a:lnTo>
                                  <a:lnTo>
                                    <a:pt x="248" y="226"/>
                                  </a:lnTo>
                                  <a:close/>
                                  <a:moveTo>
                                    <a:pt x="162" y="188"/>
                                  </a:moveTo>
                                  <a:lnTo>
                                    <a:pt x="160" y="190"/>
                                  </a:lnTo>
                                  <a:lnTo>
                                    <a:pt x="160" y="190"/>
                                  </a:lnTo>
                                  <a:lnTo>
                                    <a:pt x="152" y="198"/>
                                  </a:lnTo>
                                  <a:lnTo>
                                    <a:pt x="144" y="202"/>
                                  </a:lnTo>
                                  <a:lnTo>
                                    <a:pt x="136" y="206"/>
                                  </a:lnTo>
                                  <a:lnTo>
                                    <a:pt x="128" y="206"/>
                                  </a:lnTo>
                                  <a:lnTo>
                                    <a:pt x="120" y="206"/>
                                  </a:lnTo>
                                  <a:lnTo>
                                    <a:pt x="112" y="202"/>
                                  </a:lnTo>
                                  <a:lnTo>
                                    <a:pt x="104" y="198"/>
                                  </a:lnTo>
                                  <a:lnTo>
                                    <a:pt x="96" y="190"/>
                                  </a:lnTo>
                                  <a:lnTo>
                                    <a:pt x="94" y="188"/>
                                  </a:lnTo>
                                  <a:lnTo>
                                    <a:pt x="94" y="188"/>
                                  </a:lnTo>
                                  <a:lnTo>
                                    <a:pt x="86" y="176"/>
                                  </a:lnTo>
                                  <a:lnTo>
                                    <a:pt x="80" y="164"/>
                                  </a:lnTo>
                                  <a:lnTo>
                                    <a:pt x="74" y="152"/>
                                  </a:lnTo>
                                  <a:lnTo>
                                    <a:pt x="70" y="140"/>
                                  </a:lnTo>
                                  <a:lnTo>
                                    <a:pt x="66" y="126"/>
                                  </a:lnTo>
                                  <a:lnTo>
                                    <a:pt x="64" y="112"/>
                                  </a:lnTo>
                                  <a:lnTo>
                                    <a:pt x="64" y="100"/>
                                  </a:lnTo>
                                  <a:lnTo>
                                    <a:pt x="66" y="86"/>
                                  </a:lnTo>
                                  <a:lnTo>
                                    <a:pt x="66" y="86"/>
                                  </a:lnTo>
                                  <a:lnTo>
                                    <a:pt x="68" y="74"/>
                                  </a:lnTo>
                                  <a:lnTo>
                                    <a:pt x="72" y="60"/>
                                  </a:lnTo>
                                  <a:lnTo>
                                    <a:pt x="76" y="48"/>
                                  </a:lnTo>
                                  <a:lnTo>
                                    <a:pt x="84" y="38"/>
                                  </a:lnTo>
                                  <a:lnTo>
                                    <a:pt x="92" y="30"/>
                                  </a:lnTo>
                                  <a:lnTo>
                                    <a:pt x="102" y="22"/>
                                  </a:lnTo>
                                  <a:lnTo>
                                    <a:pt x="114" y="18"/>
                                  </a:lnTo>
                                  <a:lnTo>
                                    <a:pt x="128" y="16"/>
                                  </a:lnTo>
                                  <a:lnTo>
                                    <a:pt x="128" y="16"/>
                                  </a:lnTo>
                                  <a:lnTo>
                                    <a:pt x="142" y="18"/>
                                  </a:lnTo>
                                  <a:lnTo>
                                    <a:pt x="154" y="22"/>
                                  </a:lnTo>
                                  <a:lnTo>
                                    <a:pt x="164" y="30"/>
                                  </a:lnTo>
                                  <a:lnTo>
                                    <a:pt x="172" y="38"/>
                                  </a:lnTo>
                                  <a:lnTo>
                                    <a:pt x="180" y="48"/>
                                  </a:lnTo>
                                  <a:lnTo>
                                    <a:pt x="184" y="60"/>
                                  </a:lnTo>
                                  <a:lnTo>
                                    <a:pt x="188" y="74"/>
                                  </a:lnTo>
                                  <a:lnTo>
                                    <a:pt x="190" y="86"/>
                                  </a:lnTo>
                                  <a:lnTo>
                                    <a:pt x="190" y="86"/>
                                  </a:lnTo>
                                  <a:lnTo>
                                    <a:pt x="192" y="100"/>
                                  </a:lnTo>
                                  <a:lnTo>
                                    <a:pt x="192" y="112"/>
                                  </a:lnTo>
                                  <a:lnTo>
                                    <a:pt x="190" y="126"/>
                                  </a:lnTo>
                                  <a:lnTo>
                                    <a:pt x="186" y="140"/>
                                  </a:lnTo>
                                  <a:lnTo>
                                    <a:pt x="182" y="152"/>
                                  </a:lnTo>
                                  <a:lnTo>
                                    <a:pt x="176" y="164"/>
                                  </a:lnTo>
                                  <a:lnTo>
                                    <a:pt x="170" y="176"/>
                                  </a:lnTo>
                                  <a:lnTo>
                                    <a:pt x="162" y="188"/>
                                  </a:lnTo>
                                  <a:close/>
                                  <a:moveTo>
                                    <a:pt x="16" y="240"/>
                                  </a:moveTo>
                                  <a:lnTo>
                                    <a:pt x="16" y="240"/>
                                  </a:lnTo>
                                  <a:lnTo>
                                    <a:pt x="36" y="230"/>
                                  </a:lnTo>
                                  <a:lnTo>
                                    <a:pt x="58" y="220"/>
                                  </a:lnTo>
                                  <a:lnTo>
                                    <a:pt x="84" y="212"/>
                                  </a:lnTo>
                                  <a:lnTo>
                                    <a:pt x="104" y="208"/>
                                  </a:lnTo>
                                  <a:lnTo>
                                    <a:pt x="104" y="208"/>
                                  </a:lnTo>
                                  <a:lnTo>
                                    <a:pt x="116" y="214"/>
                                  </a:lnTo>
                                  <a:lnTo>
                                    <a:pt x="128" y="216"/>
                                  </a:lnTo>
                                  <a:lnTo>
                                    <a:pt x="128" y="216"/>
                                  </a:lnTo>
                                  <a:lnTo>
                                    <a:pt x="140" y="214"/>
                                  </a:lnTo>
                                  <a:lnTo>
                                    <a:pt x="152" y="208"/>
                                  </a:lnTo>
                                  <a:lnTo>
                                    <a:pt x="172" y="212"/>
                                  </a:lnTo>
                                  <a:lnTo>
                                    <a:pt x="172" y="212"/>
                                  </a:lnTo>
                                  <a:lnTo>
                                    <a:pt x="198" y="220"/>
                                  </a:lnTo>
                                  <a:lnTo>
                                    <a:pt x="220" y="230"/>
                                  </a:lnTo>
                                  <a:lnTo>
                                    <a:pt x="240" y="240"/>
                                  </a:lnTo>
                                  <a:lnTo>
                                    <a:pt x="16" y="24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448" name="Group 188"/>
                          <wpg:cNvGrpSpPr/>
                          <wpg:grpSpPr>
                            <a:xfrm>
                              <a:off x="5259013" y="5429986"/>
                              <a:ext cx="475200" cy="400948"/>
                              <a:chOff x="5259000" y="5429986"/>
                              <a:chExt cx="406400" cy="342900"/>
                            </a:xfrm>
                            <a:grpFill/>
                          </wpg:grpSpPr>
                          <wps:wsp>
                            <wps:cNvPr id="449" name="Freeform 9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60600" y="5518886"/>
                                <a:ext cx="203200" cy="203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4" y="0"/>
                                  </a:cxn>
                                  <a:cxn ang="0">
                                    <a:pos x="40" y="6"/>
                                  </a:cxn>
                                  <a:cxn ang="0">
                                    <a:pos x="18" y="18"/>
                                  </a:cxn>
                                  <a:cxn ang="0">
                                    <a:pos x="6" y="40"/>
                                  </a:cxn>
                                  <a:cxn ang="0">
                                    <a:pos x="0" y="64"/>
                                  </a:cxn>
                                  <a:cxn ang="0">
                                    <a:pos x="2" y="76"/>
                                  </a:cxn>
                                  <a:cxn ang="0">
                                    <a:pos x="10" y="100"/>
                                  </a:cxn>
                                  <a:cxn ang="0">
                                    <a:pos x="28" y="118"/>
                                  </a:cxn>
                                  <a:cxn ang="0">
                                    <a:pos x="52" y="126"/>
                                  </a:cxn>
                                  <a:cxn ang="0">
                                    <a:pos x="64" y="128"/>
                                  </a:cxn>
                                  <a:cxn ang="0">
                                    <a:pos x="88" y="122"/>
                                  </a:cxn>
                                  <a:cxn ang="0">
                                    <a:pos x="110" y="110"/>
                                  </a:cxn>
                                  <a:cxn ang="0">
                                    <a:pos x="122" y="88"/>
                                  </a:cxn>
                                  <a:cxn ang="0">
                                    <a:pos x="128" y="64"/>
                                  </a:cxn>
                                  <a:cxn ang="0">
                                    <a:pos x="126" y="52"/>
                                  </a:cxn>
                                  <a:cxn ang="0">
                                    <a:pos x="118" y="28"/>
                                  </a:cxn>
                                  <a:cxn ang="0">
                                    <a:pos x="100" y="10"/>
                                  </a:cxn>
                                  <a:cxn ang="0">
                                    <a:pos x="76" y="2"/>
                                  </a:cxn>
                                  <a:cxn ang="0">
                                    <a:pos x="100" y="96"/>
                                  </a:cxn>
                                  <a:cxn ang="0">
                                    <a:pos x="94" y="102"/>
                                  </a:cxn>
                                  <a:cxn ang="0">
                                    <a:pos x="76" y="110"/>
                                  </a:cxn>
                                  <a:cxn ang="0">
                                    <a:pos x="58" y="112"/>
                                  </a:cxn>
                                  <a:cxn ang="0">
                                    <a:pos x="40" y="106"/>
                                  </a:cxn>
                                  <a:cxn ang="0">
                                    <a:pos x="32" y="100"/>
                                  </a:cxn>
                                  <a:cxn ang="0">
                                    <a:pos x="22" y="86"/>
                                  </a:cxn>
                                  <a:cxn ang="0">
                                    <a:pos x="16" y="68"/>
                                  </a:cxn>
                                  <a:cxn ang="0">
                                    <a:pos x="18" y="50"/>
                                  </a:cxn>
                                  <a:cxn ang="0">
                                    <a:pos x="28" y="32"/>
                                  </a:cxn>
                                  <a:cxn ang="0">
                                    <a:pos x="34" y="26"/>
                                  </a:cxn>
                                  <a:cxn ang="0">
                                    <a:pos x="52" y="18"/>
                                  </a:cxn>
                                  <a:cxn ang="0">
                                    <a:pos x="70" y="16"/>
                                  </a:cxn>
                                  <a:cxn ang="0">
                                    <a:pos x="88" y="22"/>
                                  </a:cxn>
                                  <a:cxn ang="0">
                                    <a:pos x="96" y="28"/>
                                  </a:cxn>
                                  <a:cxn ang="0">
                                    <a:pos x="106" y="42"/>
                                  </a:cxn>
                                  <a:cxn ang="0">
                                    <a:pos x="112" y="60"/>
                                  </a:cxn>
                                  <a:cxn ang="0">
                                    <a:pos x="110" y="78"/>
                                  </a:cxn>
                                  <a:cxn ang="0">
                                    <a:pos x="100" y="96"/>
                                  </a:cxn>
                                </a:cxnLst>
                                <a:rect l="0" t="0" r="r" b="b"/>
                                <a:pathLst>
                                  <a:path w="128" h="128">
                                    <a:moveTo>
                                      <a:pt x="64" y="0"/>
                                    </a:moveTo>
                                    <a:lnTo>
                                      <a:pt x="64" y="0"/>
                                    </a:lnTo>
                                    <a:lnTo>
                                      <a:pt x="52" y="2"/>
                                    </a:lnTo>
                                    <a:lnTo>
                                      <a:pt x="40" y="6"/>
                                    </a:lnTo>
                                    <a:lnTo>
                                      <a:pt x="28" y="10"/>
                                    </a:lnTo>
                                    <a:lnTo>
                                      <a:pt x="18" y="18"/>
                                    </a:lnTo>
                                    <a:lnTo>
                                      <a:pt x="10" y="28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2" y="52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2" y="76"/>
                                    </a:lnTo>
                                    <a:lnTo>
                                      <a:pt x="6" y="88"/>
                                    </a:lnTo>
                                    <a:lnTo>
                                      <a:pt x="10" y="100"/>
                                    </a:lnTo>
                                    <a:lnTo>
                                      <a:pt x="18" y="110"/>
                                    </a:lnTo>
                                    <a:lnTo>
                                      <a:pt x="28" y="118"/>
                                    </a:lnTo>
                                    <a:lnTo>
                                      <a:pt x="40" y="122"/>
                                    </a:lnTo>
                                    <a:lnTo>
                                      <a:pt x="52" y="126"/>
                                    </a:lnTo>
                                    <a:lnTo>
                                      <a:pt x="64" y="128"/>
                                    </a:lnTo>
                                    <a:lnTo>
                                      <a:pt x="64" y="128"/>
                                    </a:lnTo>
                                    <a:lnTo>
                                      <a:pt x="76" y="126"/>
                                    </a:lnTo>
                                    <a:lnTo>
                                      <a:pt x="88" y="122"/>
                                    </a:lnTo>
                                    <a:lnTo>
                                      <a:pt x="100" y="118"/>
                                    </a:lnTo>
                                    <a:lnTo>
                                      <a:pt x="110" y="110"/>
                                    </a:lnTo>
                                    <a:lnTo>
                                      <a:pt x="118" y="100"/>
                                    </a:lnTo>
                                    <a:lnTo>
                                      <a:pt x="122" y="88"/>
                                    </a:lnTo>
                                    <a:lnTo>
                                      <a:pt x="126" y="76"/>
                                    </a:lnTo>
                                    <a:lnTo>
                                      <a:pt x="128" y="64"/>
                                    </a:lnTo>
                                    <a:lnTo>
                                      <a:pt x="128" y="64"/>
                                    </a:lnTo>
                                    <a:lnTo>
                                      <a:pt x="126" y="52"/>
                                    </a:lnTo>
                                    <a:lnTo>
                                      <a:pt x="122" y="40"/>
                                    </a:lnTo>
                                    <a:lnTo>
                                      <a:pt x="118" y="28"/>
                                    </a:lnTo>
                                    <a:lnTo>
                                      <a:pt x="110" y="18"/>
                                    </a:lnTo>
                                    <a:lnTo>
                                      <a:pt x="100" y="10"/>
                                    </a:lnTo>
                                    <a:lnTo>
                                      <a:pt x="88" y="6"/>
                                    </a:lnTo>
                                    <a:lnTo>
                                      <a:pt x="76" y="2"/>
                                    </a:lnTo>
                                    <a:lnTo>
                                      <a:pt x="64" y="0"/>
                                    </a:lnTo>
                                    <a:close/>
                                    <a:moveTo>
                                      <a:pt x="100" y="96"/>
                                    </a:moveTo>
                                    <a:lnTo>
                                      <a:pt x="100" y="96"/>
                                    </a:lnTo>
                                    <a:lnTo>
                                      <a:pt x="94" y="102"/>
                                    </a:lnTo>
                                    <a:lnTo>
                                      <a:pt x="86" y="106"/>
                                    </a:lnTo>
                                    <a:lnTo>
                                      <a:pt x="76" y="110"/>
                                    </a:lnTo>
                                    <a:lnTo>
                                      <a:pt x="68" y="112"/>
                                    </a:lnTo>
                                    <a:lnTo>
                                      <a:pt x="58" y="112"/>
                                    </a:lnTo>
                                    <a:lnTo>
                                      <a:pt x="50" y="110"/>
                                    </a:lnTo>
                                    <a:lnTo>
                                      <a:pt x="40" y="106"/>
                                    </a:lnTo>
                                    <a:lnTo>
                                      <a:pt x="32" y="100"/>
                                    </a:lnTo>
                                    <a:lnTo>
                                      <a:pt x="32" y="100"/>
                                    </a:lnTo>
                                    <a:lnTo>
                                      <a:pt x="26" y="94"/>
                                    </a:lnTo>
                                    <a:lnTo>
                                      <a:pt x="22" y="86"/>
                                    </a:lnTo>
                                    <a:lnTo>
                                      <a:pt x="18" y="76"/>
                                    </a:lnTo>
                                    <a:lnTo>
                                      <a:pt x="16" y="68"/>
                                    </a:lnTo>
                                    <a:lnTo>
                                      <a:pt x="16" y="58"/>
                                    </a:lnTo>
                                    <a:lnTo>
                                      <a:pt x="18" y="50"/>
                                    </a:lnTo>
                                    <a:lnTo>
                                      <a:pt x="22" y="40"/>
                                    </a:lnTo>
                                    <a:lnTo>
                                      <a:pt x="28" y="32"/>
                                    </a:lnTo>
                                    <a:lnTo>
                                      <a:pt x="28" y="32"/>
                                    </a:lnTo>
                                    <a:lnTo>
                                      <a:pt x="34" y="26"/>
                                    </a:lnTo>
                                    <a:lnTo>
                                      <a:pt x="42" y="22"/>
                                    </a:lnTo>
                                    <a:lnTo>
                                      <a:pt x="52" y="18"/>
                                    </a:lnTo>
                                    <a:lnTo>
                                      <a:pt x="60" y="16"/>
                                    </a:lnTo>
                                    <a:lnTo>
                                      <a:pt x="70" y="16"/>
                                    </a:lnTo>
                                    <a:lnTo>
                                      <a:pt x="78" y="18"/>
                                    </a:lnTo>
                                    <a:lnTo>
                                      <a:pt x="88" y="22"/>
                                    </a:lnTo>
                                    <a:lnTo>
                                      <a:pt x="96" y="28"/>
                                    </a:lnTo>
                                    <a:lnTo>
                                      <a:pt x="96" y="28"/>
                                    </a:lnTo>
                                    <a:lnTo>
                                      <a:pt x="102" y="34"/>
                                    </a:lnTo>
                                    <a:lnTo>
                                      <a:pt x="106" y="42"/>
                                    </a:lnTo>
                                    <a:lnTo>
                                      <a:pt x="110" y="52"/>
                                    </a:lnTo>
                                    <a:lnTo>
                                      <a:pt x="112" y="60"/>
                                    </a:lnTo>
                                    <a:lnTo>
                                      <a:pt x="112" y="70"/>
                                    </a:lnTo>
                                    <a:lnTo>
                                      <a:pt x="110" y="78"/>
                                    </a:lnTo>
                                    <a:lnTo>
                                      <a:pt x="106" y="88"/>
                                    </a:lnTo>
                                    <a:lnTo>
                                      <a:pt x="100" y="9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50" name="Freeform 101"/>
                            <wps:cNvSpPr/>
                            <wps:spPr bwMode="auto">
                              <a:xfrm>
                                <a:off x="5411400" y="5569686"/>
                                <a:ext cx="57150" cy="571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32" y="0"/>
                                  </a:cxn>
                                  <a:cxn ang="0">
                                    <a:pos x="32" y="0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2" y="20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0" y="32"/>
                                  </a:cxn>
                                  <a:cxn ang="0">
                                    <a:pos x="2" y="34"/>
                                  </a:cxn>
                                  <a:cxn ang="0">
                                    <a:pos x="4" y="36"/>
                                  </a:cxn>
                                  <a:cxn ang="0">
                                    <a:pos x="4" y="36"/>
                                  </a:cxn>
                                  <a:cxn ang="0">
                                    <a:pos x="6" y="34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8" y="32"/>
                                  </a:cxn>
                                  <a:cxn ang="0">
                                    <a:pos x="10" y="22"/>
                                  </a:cxn>
                                  <a:cxn ang="0">
                                    <a:pos x="16" y="16"/>
                                  </a:cxn>
                                  <a:cxn ang="0">
                                    <a:pos x="22" y="10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4" y="6"/>
                                  </a:cxn>
                                  <a:cxn ang="0">
                                    <a:pos x="36" y="4"/>
                                  </a:cxn>
                                  <a:cxn ang="0">
                                    <a:pos x="36" y="4"/>
                                  </a:cxn>
                                  <a:cxn ang="0">
                                    <a:pos x="34" y="2"/>
                                  </a:cxn>
                                  <a:cxn ang="0">
                                    <a:pos x="32" y="0"/>
                                  </a:cxn>
                                </a:cxnLst>
                                <a:rect l="0" t="0" r="r" b="b"/>
                                <a:pathLst>
                                  <a:path w="36" h="36">
                                    <a:moveTo>
                                      <a:pt x="32" y="0"/>
                                    </a:moveTo>
                                    <a:lnTo>
                                      <a:pt x="32" y="0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2" y="2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0" y="32"/>
                                    </a:lnTo>
                                    <a:lnTo>
                                      <a:pt x="2" y="34"/>
                                    </a:lnTo>
                                    <a:lnTo>
                                      <a:pt x="4" y="36"/>
                                    </a:lnTo>
                                    <a:lnTo>
                                      <a:pt x="4" y="36"/>
                                    </a:lnTo>
                                    <a:lnTo>
                                      <a:pt x="6" y="34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8" y="32"/>
                                    </a:lnTo>
                                    <a:lnTo>
                                      <a:pt x="10" y="22"/>
                                    </a:lnTo>
                                    <a:lnTo>
                                      <a:pt x="16" y="16"/>
                                    </a:lnTo>
                                    <a:lnTo>
                                      <a:pt x="22" y="10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4" y="6"/>
                                    </a:lnTo>
                                    <a:lnTo>
                                      <a:pt x="36" y="4"/>
                                    </a:lnTo>
                                    <a:lnTo>
                                      <a:pt x="36" y="4"/>
                                    </a:lnTo>
                                    <a:lnTo>
                                      <a:pt x="34" y="2"/>
                                    </a:lnTo>
                                    <a:lnTo>
                                      <a:pt x="32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51" name="Freeform 103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259000" y="5429986"/>
                                <a:ext cx="406400" cy="3429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02" y="42"/>
                                  </a:cxn>
                                  <a:cxn ang="0">
                                    <a:pos x="190" y="16"/>
                                  </a:cxn>
                                  <a:cxn ang="0">
                                    <a:pos x="182" y="4"/>
                                  </a:cxn>
                                  <a:cxn ang="0">
                                    <a:pos x="168" y="0"/>
                                  </a:cxn>
                                  <a:cxn ang="0">
                                    <a:pos x="88" y="0"/>
                                  </a:cxn>
                                  <a:cxn ang="0">
                                    <a:pos x="74" y="4"/>
                                  </a:cxn>
                                  <a:cxn ang="0">
                                    <a:pos x="66" y="16"/>
                                  </a:cxn>
                                  <a:cxn ang="0">
                                    <a:pos x="20" y="48"/>
                                  </a:cxn>
                                  <a:cxn ang="0">
                                    <a:pos x="12" y="52"/>
                                  </a:cxn>
                                  <a:cxn ang="0">
                                    <a:pos x="2" y="64"/>
                                  </a:cxn>
                                  <a:cxn ang="0">
                                    <a:pos x="0" y="192"/>
                                  </a:cxn>
                                  <a:cxn ang="0">
                                    <a:pos x="2" y="202"/>
                                  </a:cxn>
                                  <a:cxn ang="0">
                                    <a:pos x="14" y="214"/>
                                  </a:cxn>
                                  <a:cxn ang="0">
                                    <a:pos x="232" y="216"/>
                                  </a:cxn>
                                  <a:cxn ang="0">
                                    <a:pos x="242" y="214"/>
                                  </a:cxn>
                                  <a:cxn ang="0">
                                    <a:pos x="254" y="202"/>
                                  </a:cxn>
                                  <a:cxn ang="0">
                                    <a:pos x="256" y="72"/>
                                  </a:cxn>
                                  <a:cxn ang="0">
                                    <a:pos x="254" y="64"/>
                                  </a:cxn>
                                  <a:cxn ang="0">
                                    <a:pos x="244" y="52"/>
                                  </a:cxn>
                                  <a:cxn ang="0">
                                    <a:pos x="240" y="192"/>
                                  </a:cxn>
                                  <a:cxn ang="0">
                                    <a:pos x="240" y="196"/>
                                  </a:cxn>
                                  <a:cxn ang="0">
                                    <a:pos x="236" y="200"/>
                                  </a:cxn>
                                  <a:cxn ang="0">
                                    <a:pos x="24" y="200"/>
                                  </a:cxn>
                                  <a:cxn ang="0">
                                    <a:pos x="20" y="200"/>
                                  </a:cxn>
                                  <a:cxn ang="0">
                                    <a:pos x="16" y="196"/>
                                  </a:cxn>
                                  <a:cxn ang="0">
                                    <a:pos x="16" y="72"/>
                                  </a:cxn>
                                  <a:cxn ang="0">
                                    <a:pos x="18" y="66"/>
                                  </a:cxn>
                                  <a:cxn ang="0">
                                    <a:pos x="66" y="56"/>
                                  </a:cxn>
                                  <a:cxn ang="0">
                                    <a:pos x="80" y="22"/>
                                  </a:cxn>
                                  <a:cxn ang="0">
                                    <a:pos x="88" y="16"/>
                                  </a:cxn>
                                  <a:cxn ang="0">
                                    <a:pos x="168" y="16"/>
                                  </a:cxn>
                                  <a:cxn ang="0">
                                    <a:pos x="176" y="22"/>
                                  </a:cxn>
                                  <a:cxn ang="0">
                                    <a:pos x="234" y="64"/>
                                  </a:cxn>
                                  <a:cxn ang="0">
                                    <a:pos x="238" y="66"/>
                                  </a:cxn>
                                  <a:cxn ang="0">
                                    <a:pos x="240" y="192"/>
                                  </a:cxn>
                                </a:cxnLst>
                                <a:rect l="0" t="0" r="r" b="b"/>
                                <a:pathLst>
                                  <a:path w="256" h="216">
                                    <a:moveTo>
                                      <a:pt x="236" y="48"/>
                                    </a:moveTo>
                                    <a:lnTo>
                                      <a:pt x="202" y="42"/>
                                    </a:lnTo>
                                    <a:lnTo>
                                      <a:pt x="190" y="16"/>
                                    </a:lnTo>
                                    <a:lnTo>
                                      <a:pt x="190" y="16"/>
                                    </a:lnTo>
                                    <a:lnTo>
                                      <a:pt x="186" y="8"/>
                                    </a:lnTo>
                                    <a:lnTo>
                                      <a:pt x="182" y="4"/>
                                    </a:lnTo>
                                    <a:lnTo>
                                      <a:pt x="176" y="2"/>
                                    </a:lnTo>
                                    <a:lnTo>
                                      <a:pt x="168" y="0"/>
                                    </a:lnTo>
                                    <a:lnTo>
                                      <a:pt x="88" y="0"/>
                                    </a:lnTo>
                                    <a:lnTo>
                                      <a:pt x="88" y="0"/>
                                    </a:lnTo>
                                    <a:lnTo>
                                      <a:pt x="80" y="2"/>
                                    </a:lnTo>
                                    <a:lnTo>
                                      <a:pt x="74" y="4"/>
                                    </a:lnTo>
                                    <a:lnTo>
                                      <a:pt x="70" y="8"/>
                                    </a:lnTo>
                                    <a:lnTo>
                                      <a:pt x="66" y="16"/>
                                    </a:lnTo>
                                    <a:lnTo>
                                      <a:pt x="54" y="42"/>
                                    </a:lnTo>
                                    <a:lnTo>
                                      <a:pt x="20" y="48"/>
                                    </a:lnTo>
                                    <a:lnTo>
                                      <a:pt x="20" y="48"/>
                                    </a:lnTo>
                                    <a:lnTo>
                                      <a:pt x="12" y="52"/>
                                    </a:lnTo>
                                    <a:lnTo>
                                      <a:pt x="6" y="56"/>
                                    </a:lnTo>
                                    <a:lnTo>
                                      <a:pt x="2" y="64"/>
                                    </a:lnTo>
                                    <a:lnTo>
                                      <a:pt x="0" y="72"/>
                                    </a:lnTo>
                                    <a:lnTo>
                                      <a:pt x="0" y="192"/>
                                    </a:lnTo>
                                    <a:lnTo>
                                      <a:pt x="0" y="192"/>
                                    </a:lnTo>
                                    <a:lnTo>
                                      <a:pt x="2" y="202"/>
                                    </a:lnTo>
                                    <a:lnTo>
                                      <a:pt x="8" y="208"/>
                                    </a:lnTo>
                                    <a:lnTo>
                                      <a:pt x="14" y="214"/>
                                    </a:lnTo>
                                    <a:lnTo>
                                      <a:pt x="24" y="216"/>
                                    </a:lnTo>
                                    <a:lnTo>
                                      <a:pt x="232" y="216"/>
                                    </a:lnTo>
                                    <a:lnTo>
                                      <a:pt x="232" y="216"/>
                                    </a:lnTo>
                                    <a:lnTo>
                                      <a:pt x="242" y="214"/>
                                    </a:lnTo>
                                    <a:lnTo>
                                      <a:pt x="248" y="208"/>
                                    </a:lnTo>
                                    <a:lnTo>
                                      <a:pt x="254" y="202"/>
                                    </a:lnTo>
                                    <a:lnTo>
                                      <a:pt x="256" y="192"/>
                                    </a:lnTo>
                                    <a:lnTo>
                                      <a:pt x="256" y="72"/>
                                    </a:lnTo>
                                    <a:lnTo>
                                      <a:pt x="256" y="72"/>
                                    </a:lnTo>
                                    <a:lnTo>
                                      <a:pt x="254" y="64"/>
                                    </a:lnTo>
                                    <a:lnTo>
                                      <a:pt x="250" y="56"/>
                                    </a:lnTo>
                                    <a:lnTo>
                                      <a:pt x="244" y="52"/>
                                    </a:lnTo>
                                    <a:lnTo>
                                      <a:pt x="236" y="48"/>
                                    </a:lnTo>
                                    <a:close/>
                                    <a:moveTo>
                                      <a:pt x="240" y="192"/>
                                    </a:moveTo>
                                    <a:lnTo>
                                      <a:pt x="240" y="192"/>
                                    </a:lnTo>
                                    <a:lnTo>
                                      <a:pt x="240" y="196"/>
                                    </a:lnTo>
                                    <a:lnTo>
                                      <a:pt x="238" y="198"/>
                                    </a:lnTo>
                                    <a:lnTo>
                                      <a:pt x="236" y="200"/>
                                    </a:lnTo>
                                    <a:lnTo>
                                      <a:pt x="232" y="200"/>
                                    </a:lnTo>
                                    <a:lnTo>
                                      <a:pt x="24" y="200"/>
                                    </a:lnTo>
                                    <a:lnTo>
                                      <a:pt x="24" y="200"/>
                                    </a:lnTo>
                                    <a:lnTo>
                                      <a:pt x="20" y="200"/>
                                    </a:lnTo>
                                    <a:lnTo>
                                      <a:pt x="18" y="198"/>
                                    </a:lnTo>
                                    <a:lnTo>
                                      <a:pt x="16" y="196"/>
                                    </a:lnTo>
                                    <a:lnTo>
                                      <a:pt x="16" y="192"/>
                                    </a:lnTo>
                                    <a:lnTo>
                                      <a:pt x="16" y="72"/>
                                    </a:lnTo>
                                    <a:lnTo>
                                      <a:pt x="16" y="72"/>
                                    </a:lnTo>
                                    <a:lnTo>
                                      <a:pt x="18" y="66"/>
                                    </a:lnTo>
                                    <a:lnTo>
                                      <a:pt x="22" y="64"/>
                                    </a:lnTo>
                                    <a:lnTo>
                                      <a:pt x="66" y="56"/>
                                    </a:lnTo>
                                    <a:lnTo>
                                      <a:pt x="80" y="22"/>
                                    </a:lnTo>
                                    <a:lnTo>
                                      <a:pt x="80" y="22"/>
                                    </a:lnTo>
                                    <a:lnTo>
                                      <a:pt x="84" y="18"/>
                                    </a:lnTo>
                                    <a:lnTo>
                                      <a:pt x="88" y="16"/>
                                    </a:lnTo>
                                    <a:lnTo>
                                      <a:pt x="168" y="16"/>
                                    </a:lnTo>
                                    <a:lnTo>
                                      <a:pt x="168" y="16"/>
                                    </a:lnTo>
                                    <a:lnTo>
                                      <a:pt x="172" y="18"/>
                                    </a:lnTo>
                                    <a:lnTo>
                                      <a:pt x="176" y="22"/>
                                    </a:lnTo>
                                    <a:lnTo>
                                      <a:pt x="190" y="56"/>
                                    </a:lnTo>
                                    <a:lnTo>
                                      <a:pt x="234" y="64"/>
                                    </a:lnTo>
                                    <a:lnTo>
                                      <a:pt x="234" y="64"/>
                                    </a:lnTo>
                                    <a:lnTo>
                                      <a:pt x="238" y="66"/>
                                    </a:lnTo>
                                    <a:lnTo>
                                      <a:pt x="240" y="72"/>
                                    </a:lnTo>
                                    <a:lnTo>
                                      <a:pt x="240" y="19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52" name="Group 192"/>
                          <wpg:cNvGrpSpPr/>
                          <wpg:grpSpPr>
                            <a:xfrm>
                              <a:off x="4308615" y="4435049"/>
                              <a:ext cx="475200" cy="475200"/>
                              <a:chOff x="4308604" y="4435038"/>
                              <a:chExt cx="406400" cy="406400"/>
                            </a:xfrm>
                            <a:grpFill/>
                          </wpg:grpSpPr>
                          <wps:wsp>
                            <wps:cNvPr id="453" name="Freeform 145"/>
                            <wps:cNvSpPr/>
                            <wps:spPr bwMode="auto">
                              <a:xfrm>
                                <a:off x="4530854" y="4485838"/>
                                <a:ext cx="133350" cy="13335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76" y="80"/>
                                  </a:cxn>
                                  <a:cxn ang="0">
                                    <a:pos x="76" y="80"/>
                                  </a:cxn>
                                  <a:cxn ang="0">
                                    <a:pos x="76" y="80"/>
                                  </a:cxn>
                                  <a:cxn ang="0">
                                    <a:pos x="78" y="82"/>
                                  </a:cxn>
                                  <a:cxn ang="0">
                                    <a:pos x="80" y="84"/>
                                  </a:cxn>
                                  <a:cxn ang="0">
                                    <a:pos x="80" y="84"/>
                                  </a:cxn>
                                  <a:cxn ang="0">
                                    <a:pos x="82" y="82"/>
                                  </a:cxn>
                                  <a:cxn ang="0">
                                    <a:pos x="84" y="80"/>
                                  </a:cxn>
                                  <a:cxn ang="0">
                                    <a:pos x="84" y="80"/>
                                  </a:cxn>
                                  <a:cxn ang="0">
                                    <a:pos x="84" y="80"/>
                                  </a:cxn>
                                  <a:cxn ang="0">
                                    <a:pos x="84" y="80"/>
                                  </a:cxn>
                                  <a:cxn ang="0">
                                    <a:pos x="82" y="64"/>
                                  </a:cxn>
                                  <a:cxn ang="0">
                                    <a:pos x="78" y="48"/>
                                  </a:cxn>
                                  <a:cxn ang="0">
                                    <a:pos x="70" y="36"/>
                                  </a:cxn>
                                  <a:cxn ang="0">
                                    <a:pos x="60" y="24"/>
                                  </a:cxn>
                                  <a:cxn ang="0">
                                    <a:pos x="48" y="14"/>
                                  </a:cxn>
                                  <a:cxn ang="0">
                                    <a:pos x="36" y="6"/>
                                  </a:cxn>
                                  <a:cxn ang="0">
                                    <a:pos x="20" y="2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2" y="6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4" y="8"/>
                                  </a:cxn>
                                  <a:cxn ang="0">
                                    <a:pos x="18" y="10"/>
                                  </a:cxn>
                                  <a:cxn ang="0">
                                    <a:pos x="32" y="14"/>
                                  </a:cxn>
                                  <a:cxn ang="0">
                                    <a:pos x="44" y="20"/>
                                  </a:cxn>
                                  <a:cxn ang="0">
                                    <a:pos x="54" y="30"/>
                                  </a:cxn>
                                  <a:cxn ang="0">
                                    <a:pos x="64" y="40"/>
                                  </a:cxn>
                                  <a:cxn ang="0">
                                    <a:pos x="70" y="52"/>
                                  </a:cxn>
                                  <a:cxn ang="0">
                                    <a:pos x="74" y="66"/>
                                  </a:cxn>
                                  <a:cxn ang="0">
                                    <a:pos x="76" y="80"/>
                                  </a:cxn>
                                </a:cxnLst>
                                <a:rect l="0" t="0" r="r" b="b"/>
                                <a:pathLst>
                                  <a:path w="84" h="84">
                                    <a:moveTo>
                                      <a:pt x="76" y="80"/>
                                    </a:moveTo>
                                    <a:lnTo>
                                      <a:pt x="76" y="80"/>
                                    </a:lnTo>
                                    <a:lnTo>
                                      <a:pt x="76" y="80"/>
                                    </a:lnTo>
                                    <a:lnTo>
                                      <a:pt x="78" y="82"/>
                                    </a:lnTo>
                                    <a:lnTo>
                                      <a:pt x="80" y="84"/>
                                    </a:lnTo>
                                    <a:lnTo>
                                      <a:pt x="80" y="84"/>
                                    </a:lnTo>
                                    <a:lnTo>
                                      <a:pt x="82" y="82"/>
                                    </a:lnTo>
                                    <a:lnTo>
                                      <a:pt x="84" y="80"/>
                                    </a:lnTo>
                                    <a:lnTo>
                                      <a:pt x="84" y="80"/>
                                    </a:lnTo>
                                    <a:lnTo>
                                      <a:pt x="84" y="80"/>
                                    </a:lnTo>
                                    <a:lnTo>
                                      <a:pt x="84" y="80"/>
                                    </a:lnTo>
                                    <a:lnTo>
                                      <a:pt x="82" y="64"/>
                                    </a:lnTo>
                                    <a:lnTo>
                                      <a:pt x="78" y="48"/>
                                    </a:lnTo>
                                    <a:lnTo>
                                      <a:pt x="70" y="36"/>
                                    </a:lnTo>
                                    <a:lnTo>
                                      <a:pt x="60" y="24"/>
                                    </a:lnTo>
                                    <a:lnTo>
                                      <a:pt x="48" y="14"/>
                                    </a:lnTo>
                                    <a:lnTo>
                                      <a:pt x="36" y="6"/>
                                    </a:lnTo>
                                    <a:lnTo>
                                      <a:pt x="20" y="2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2" y="6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4" y="8"/>
                                    </a:lnTo>
                                    <a:lnTo>
                                      <a:pt x="18" y="10"/>
                                    </a:lnTo>
                                    <a:lnTo>
                                      <a:pt x="32" y="14"/>
                                    </a:lnTo>
                                    <a:lnTo>
                                      <a:pt x="44" y="20"/>
                                    </a:lnTo>
                                    <a:lnTo>
                                      <a:pt x="54" y="30"/>
                                    </a:lnTo>
                                    <a:lnTo>
                                      <a:pt x="64" y="40"/>
                                    </a:lnTo>
                                    <a:lnTo>
                                      <a:pt x="70" y="52"/>
                                    </a:lnTo>
                                    <a:lnTo>
                                      <a:pt x="74" y="66"/>
                                    </a:lnTo>
                                    <a:lnTo>
                                      <a:pt x="76" y="8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54" name="Freeform 147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4308604" y="4435038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72" y="8"/>
                                  </a:cxn>
                                  <a:cxn ang="0">
                                    <a:pos x="56" y="0"/>
                                  </a:cxn>
                                  <a:cxn ang="0">
                                    <a:pos x="46" y="2"/>
                                  </a:cxn>
                                  <a:cxn ang="0">
                                    <a:pos x="40" y="6"/>
                                  </a:cxn>
                                  <a:cxn ang="0">
                                    <a:pos x="34" y="16"/>
                                  </a:cxn>
                                  <a:cxn ang="0">
                                    <a:pos x="32" y="134"/>
                                  </a:cxn>
                                  <a:cxn ang="0">
                                    <a:pos x="8" y="160"/>
                                  </a:cxn>
                                  <a:cxn ang="0">
                                    <a:pos x="0" y="176"/>
                                  </a:cxn>
                                  <a:cxn ang="0">
                                    <a:pos x="8" y="192"/>
                                  </a:cxn>
                                  <a:cxn ang="0">
                                    <a:pos x="64" y="248"/>
                                  </a:cxn>
                                  <a:cxn ang="0">
                                    <a:pos x="80" y="256"/>
                                  </a:cxn>
                                  <a:cxn ang="0">
                                    <a:pos x="90" y="254"/>
                                  </a:cxn>
                                  <a:cxn ang="0">
                                    <a:pos x="122" y="224"/>
                                  </a:cxn>
                                  <a:cxn ang="0">
                                    <a:pos x="232" y="224"/>
                                  </a:cxn>
                                  <a:cxn ang="0">
                                    <a:pos x="246" y="220"/>
                                  </a:cxn>
                                  <a:cxn ang="0">
                                    <a:pos x="254" y="210"/>
                                  </a:cxn>
                                  <a:cxn ang="0">
                                    <a:pos x="256" y="202"/>
                                  </a:cxn>
                                  <a:cxn ang="0">
                                    <a:pos x="254" y="188"/>
                                  </a:cxn>
                                  <a:cxn ang="0">
                                    <a:pos x="72" y="8"/>
                                  </a:cxn>
                                  <a:cxn ang="0">
                                    <a:pos x="86" y="238"/>
                                  </a:cxn>
                                  <a:cxn ang="0">
                                    <a:pos x="82" y="240"/>
                                  </a:cxn>
                                  <a:cxn ang="0">
                                    <a:pos x="80" y="240"/>
                                  </a:cxn>
                                  <a:cxn ang="0">
                                    <a:pos x="74" y="238"/>
                                  </a:cxn>
                                  <a:cxn ang="0">
                                    <a:pos x="18" y="182"/>
                                  </a:cxn>
                                  <a:cxn ang="0">
                                    <a:pos x="16" y="176"/>
                                  </a:cxn>
                                  <a:cxn ang="0">
                                    <a:pos x="16" y="174"/>
                                  </a:cxn>
                                  <a:cxn ang="0">
                                    <a:pos x="44" y="146"/>
                                  </a:cxn>
                                  <a:cxn ang="0">
                                    <a:pos x="44" y="146"/>
                                  </a:cxn>
                                  <a:cxn ang="0">
                                    <a:pos x="110" y="212"/>
                                  </a:cxn>
                                  <a:cxn ang="0">
                                    <a:pos x="122" y="208"/>
                                  </a:cxn>
                                  <a:cxn ang="0">
                                    <a:pos x="118" y="208"/>
                                  </a:cxn>
                                  <a:cxn ang="0">
                                    <a:pos x="48" y="138"/>
                                  </a:cxn>
                                  <a:cxn ang="0">
                                    <a:pos x="48" y="38"/>
                                  </a:cxn>
                                  <a:cxn ang="0">
                                    <a:pos x="122" y="208"/>
                                  </a:cxn>
                                  <a:cxn ang="0">
                                    <a:pos x="240" y="204"/>
                                  </a:cxn>
                                  <a:cxn ang="0">
                                    <a:pos x="232" y="208"/>
                                  </a:cxn>
                                  <a:cxn ang="0">
                                    <a:pos x="48" y="26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52" y="16"/>
                                  </a:cxn>
                                  <a:cxn ang="0">
                                    <a:pos x="56" y="16"/>
                                  </a:cxn>
                                  <a:cxn ang="0">
                                    <a:pos x="60" y="16"/>
                                  </a:cxn>
                                  <a:cxn ang="0">
                                    <a:pos x="238" y="194"/>
                                  </a:cxn>
                                  <a:cxn ang="0">
                                    <a:pos x="240" y="198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72" y="8"/>
                                    </a:moveTo>
                                    <a:lnTo>
                                      <a:pt x="72" y="8"/>
                                    </a:lnTo>
                                    <a:lnTo>
                                      <a:pt x="66" y="2"/>
                                    </a:lnTo>
                                    <a:lnTo>
                                      <a:pt x="56" y="0"/>
                                    </a:lnTo>
                                    <a:lnTo>
                                      <a:pt x="56" y="0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6" y="2"/>
                                    </a:lnTo>
                                    <a:lnTo>
                                      <a:pt x="40" y="6"/>
                                    </a:lnTo>
                                    <a:lnTo>
                                      <a:pt x="36" y="10"/>
                                    </a:lnTo>
                                    <a:lnTo>
                                      <a:pt x="34" y="16"/>
                                    </a:lnTo>
                                    <a:lnTo>
                                      <a:pt x="32" y="24"/>
                                    </a:lnTo>
                                    <a:lnTo>
                                      <a:pt x="32" y="134"/>
                                    </a:lnTo>
                                    <a:lnTo>
                                      <a:pt x="8" y="160"/>
                                    </a:lnTo>
                                    <a:lnTo>
                                      <a:pt x="8" y="160"/>
                                    </a:lnTo>
                                    <a:lnTo>
                                      <a:pt x="2" y="166"/>
                                    </a:lnTo>
                                    <a:lnTo>
                                      <a:pt x="0" y="176"/>
                                    </a:lnTo>
                                    <a:lnTo>
                                      <a:pt x="2" y="186"/>
                                    </a:lnTo>
                                    <a:lnTo>
                                      <a:pt x="8" y="192"/>
                                    </a:lnTo>
                                    <a:lnTo>
                                      <a:pt x="64" y="248"/>
                                    </a:lnTo>
                                    <a:lnTo>
                                      <a:pt x="64" y="248"/>
                                    </a:lnTo>
                                    <a:lnTo>
                                      <a:pt x="70" y="254"/>
                                    </a:lnTo>
                                    <a:lnTo>
                                      <a:pt x="80" y="256"/>
                                    </a:lnTo>
                                    <a:lnTo>
                                      <a:pt x="80" y="256"/>
                                    </a:lnTo>
                                    <a:lnTo>
                                      <a:pt x="90" y="254"/>
                                    </a:lnTo>
                                    <a:lnTo>
                                      <a:pt x="96" y="248"/>
                                    </a:lnTo>
                                    <a:lnTo>
                                      <a:pt x="122" y="224"/>
                                    </a:lnTo>
                                    <a:lnTo>
                                      <a:pt x="232" y="224"/>
                                    </a:lnTo>
                                    <a:lnTo>
                                      <a:pt x="232" y="224"/>
                                    </a:lnTo>
                                    <a:lnTo>
                                      <a:pt x="240" y="222"/>
                                    </a:lnTo>
                                    <a:lnTo>
                                      <a:pt x="246" y="220"/>
                                    </a:lnTo>
                                    <a:lnTo>
                                      <a:pt x="250" y="216"/>
                                    </a:lnTo>
                                    <a:lnTo>
                                      <a:pt x="254" y="210"/>
                                    </a:lnTo>
                                    <a:lnTo>
                                      <a:pt x="254" y="210"/>
                                    </a:lnTo>
                                    <a:lnTo>
                                      <a:pt x="256" y="202"/>
                                    </a:lnTo>
                                    <a:lnTo>
                                      <a:pt x="256" y="196"/>
                                    </a:lnTo>
                                    <a:lnTo>
                                      <a:pt x="254" y="188"/>
                                    </a:lnTo>
                                    <a:lnTo>
                                      <a:pt x="248" y="184"/>
                                    </a:lnTo>
                                    <a:lnTo>
                                      <a:pt x="72" y="8"/>
                                    </a:lnTo>
                                    <a:close/>
                                    <a:moveTo>
                                      <a:pt x="110" y="212"/>
                                    </a:moveTo>
                                    <a:lnTo>
                                      <a:pt x="86" y="238"/>
                                    </a:lnTo>
                                    <a:lnTo>
                                      <a:pt x="86" y="238"/>
                                    </a:lnTo>
                                    <a:lnTo>
                                      <a:pt x="82" y="240"/>
                                    </a:lnTo>
                                    <a:lnTo>
                                      <a:pt x="80" y="240"/>
                                    </a:lnTo>
                                    <a:lnTo>
                                      <a:pt x="80" y="240"/>
                                    </a:lnTo>
                                    <a:lnTo>
                                      <a:pt x="78" y="240"/>
                                    </a:lnTo>
                                    <a:lnTo>
                                      <a:pt x="74" y="238"/>
                                    </a:lnTo>
                                    <a:lnTo>
                                      <a:pt x="18" y="182"/>
                                    </a:lnTo>
                                    <a:lnTo>
                                      <a:pt x="18" y="182"/>
                                    </a:lnTo>
                                    <a:lnTo>
                                      <a:pt x="16" y="178"/>
                                    </a:lnTo>
                                    <a:lnTo>
                                      <a:pt x="16" y="176"/>
                                    </a:lnTo>
                                    <a:lnTo>
                                      <a:pt x="16" y="176"/>
                                    </a:lnTo>
                                    <a:lnTo>
                                      <a:pt x="16" y="174"/>
                                    </a:lnTo>
                                    <a:lnTo>
                                      <a:pt x="18" y="170"/>
                                    </a:lnTo>
                                    <a:lnTo>
                                      <a:pt x="44" y="146"/>
                                    </a:lnTo>
                                    <a:lnTo>
                                      <a:pt x="44" y="146"/>
                                    </a:lnTo>
                                    <a:lnTo>
                                      <a:pt x="44" y="146"/>
                                    </a:lnTo>
                                    <a:lnTo>
                                      <a:pt x="110" y="212"/>
                                    </a:lnTo>
                                    <a:lnTo>
                                      <a:pt x="110" y="212"/>
                                    </a:lnTo>
                                    <a:lnTo>
                                      <a:pt x="110" y="212"/>
                                    </a:lnTo>
                                    <a:close/>
                                    <a:moveTo>
                                      <a:pt x="122" y="208"/>
                                    </a:moveTo>
                                    <a:lnTo>
                                      <a:pt x="122" y="208"/>
                                    </a:lnTo>
                                    <a:lnTo>
                                      <a:pt x="118" y="208"/>
                                    </a:lnTo>
                                    <a:lnTo>
                                      <a:pt x="48" y="138"/>
                                    </a:lnTo>
                                    <a:lnTo>
                                      <a:pt x="48" y="138"/>
                                    </a:lnTo>
                                    <a:lnTo>
                                      <a:pt x="48" y="134"/>
                                    </a:lnTo>
                                    <a:lnTo>
                                      <a:pt x="48" y="38"/>
                                    </a:lnTo>
                                    <a:lnTo>
                                      <a:pt x="218" y="208"/>
                                    </a:lnTo>
                                    <a:lnTo>
                                      <a:pt x="122" y="208"/>
                                    </a:lnTo>
                                    <a:close/>
                                    <a:moveTo>
                                      <a:pt x="240" y="204"/>
                                    </a:moveTo>
                                    <a:lnTo>
                                      <a:pt x="240" y="204"/>
                                    </a:lnTo>
                                    <a:lnTo>
                                      <a:pt x="236" y="206"/>
                                    </a:lnTo>
                                    <a:lnTo>
                                      <a:pt x="232" y="208"/>
                                    </a:lnTo>
                                    <a:lnTo>
                                      <a:pt x="230" y="208"/>
                                    </a:lnTo>
                                    <a:lnTo>
                                      <a:pt x="48" y="26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50" y="20"/>
                                    </a:lnTo>
                                    <a:lnTo>
                                      <a:pt x="52" y="16"/>
                                    </a:lnTo>
                                    <a:lnTo>
                                      <a:pt x="52" y="16"/>
                                    </a:lnTo>
                                    <a:lnTo>
                                      <a:pt x="56" y="16"/>
                                    </a:lnTo>
                                    <a:lnTo>
                                      <a:pt x="56" y="16"/>
                                    </a:lnTo>
                                    <a:lnTo>
                                      <a:pt x="60" y="16"/>
                                    </a:lnTo>
                                    <a:lnTo>
                                      <a:pt x="62" y="18"/>
                                    </a:lnTo>
                                    <a:lnTo>
                                      <a:pt x="238" y="194"/>
                                    </a:lnTo>
                                    <a:lnTo>
                                      <a:pt x="238" y="194"/>
                                    </a:lnTo>
                                    <a:lnTo>
                                      <a:pt x="240" y="198"/>
                                    </a:lnTo>
                                    <a:lnTo>
                                      <a:pt x="240" y="20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55" name="Freeform 152"/>
                            <wps:cNvSpPr/>
                            <wps:spPr bwMode="auto">
                              <a:xfrm>
                                <a:off x="4524504" y="4435038"/>
                                <a:ext cx="190500" cy="190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8" y="16"/>
                                  </a:cxn>
                                  <a:cxn ang="0">
                                    <a:pos x="28" y="18"/>
                                  </a:cxn>
                                  <a:cxn ang="0">
                                    <a:pos x="46" y="24"/>
                                  </a:cxn>
                                  <a:cxn ang="0">
                                    <a:pos x="62" y="32"/>
                                  </a:cxn>
                                  <a:cxn ang="0">
                                    <a:pos x="76" y="44"/>
                                  </a:cxn>
                                  <a:cxn ang="0">
                                    <a:pos x="88" y="58"/>
                                  </a:cxn>
                                  <a:cxn ang="0">
                                    <a:pos x="96" y="74"/>
                                  </a:cxn>
                                  <a:cxn ang="0">
                                    <a:pos x="102" y="92"/>
                                  </a:cxn>
                                  <a:cxn ang="0">
                                    <a:pos x="104" y="112"/>
                                  </a:cxn>
                                  <a:cxn ang="0">
                                    <a:pos x="104" y="112"/>
                                  </a:cxn>
                                  <a:cxn ang="0">
                                    <a:pos x="104" y="112"/>
                                  </a:cxn>
                                  <a:cxn ang="0">
                                    <a:pos x="104" y="116"/>
                                  </a:cxn>
                                  <a:cxn ang="0">
                                    <a:pos x="106" y="118"/>
                                  </a:cxn>
                                  <a:cxn ang="0">
                                    <a:pos x="108" y="120"/>
                                  </a:cxn>
                                  <a:cxn ang="0">
                                    <a:pos x="112" y="120"/>
                                  </a:cxn>
                                  <a:cxn ang="0">
                                    <a:pos x="112" y="120"/>
                                  </a:cxn>
                                  <a:cxn ang="0">
                                    <a:pos x="116" y="120"/>
                                  </a:cxn>
                                  <a:cxn ang="0">
                                    <a:pos x="118" y="118"/>
                                  </a:cxn>
                                  <a:cxn ang="0">
                                    <a:pos x="120" y="116"/>
                                  </a:cxn>
                                  <a:cxn ang="0">
                                    <a:pos x="120" y="112"/>
                                  </a:cxn>
                                  <a:cxn ang="0">
                                    <a:pos x="120" y="112"/>
                                  </a:cxn>
                                  <a:cxn ang="0">
                                    <a:pos x="120" y="112"/>
                                  </a:cxn>
                                  <a:cxn ang="0">
                                    <a:pos x="120" y="112"/>
                                  </a:cxn>
                                  <a:cxn ang="0">
                                    <a:pos x="118" y="90"/>
                                  </a:cxn>
                                  <a:cxn ang="0">
                                    <a:pos x="112" y="68"/>
                                  </a:cxn>
                                  <a:cxn ang="0">
                                    <a:pos x="100" y="50"/>
                                  </a:cxn>
                                  <a:cxn ang="0">
                                    <a:pos x="88" y="32"/>
                                  </a:cxn>
                                  <a:cxn ang="0">
                                    <a:pos x="70" y="20"/>
                                  </a:cxn>
                                  <a:cxn ang="0">
                                    <a:pos x="52" y="8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2"/>
                                  </a:cxn>
                                  <a:cxn ang="0">
                                    <a:pos x="2" y="14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8" y="16"/>
                                  </a:cxn>
                                </a:cxnLst>
                                <a:rect l="0" t="0" r="r" b="b"/>
                                <a:pathLst>
                                  <a:path w="120" h="120">
                                    <a:moveTo>
                                      <a:pt x="8" y="16"/>
                                    </a:moveTo>
                                    <a:lnTo>
                                      <a:pt x="8" y="16"/>
                                    </a:lnTo>
                                    <a:lnTo>
                                      <a:pt x="8" y="16"/>
                                    </a:lnTo>
                                    <a:lnTo>
                                      <a:pt x="28" y="18"/>
                                    </a:lnTo>
                                    <a:lnTo>
                                      <a:pt x="46" y="24"/>
                                    </a:lnTo>
                                    <a:lnTo>
                                      <a:pt x="62" y="32"/>
                                    </a:lnTo>
                                    <a:lnTo>
                                      <a:pt x="76" y="44"/>
                                    </a:lnTo>
                                    <a:lnTo>
                                      <a:pt x="88" y="58"/>
                                    </a:lnTo>
                                    <a:lnTo>
                                      <a:pt x="96" y="74"/>
                                    </a:lnTo>
                                    <a:lnTo>
                                      <a:pt x="102" y="92"/>
                                    </a:lnTo>
                                    <a:lnTo>
                                      <a:pt x="104" y="112"/>
                                    </a:lnTo>
                                    <a:lnTo>
                                      <a:pt x="104" y="112"/>
                                    </a:lnTo>
                                    <a:lnTo>
                                      <a:pt x="104" y="112"/>
                                    </a:lnTo>
                                    <a:lnTo>
                                      <a:pt x="104" y="116"/>
                                    </a:lnTo>
                                    <a:lnTo>
                                      <a:pt x="106" y="118"/>
                                    </a:lnTo>
                                    <a:lnTo>
                                      <a:pt x="108" y="120"/>
                                    </a:lnTo>
                                    <a:lnTo>
                                      <a:pt x="112" y="120"/>
                                    </a:lnTo>
                                    <a:lnTo>
                                      <a:pt x="112" y="120"/>
                                    </a:lnTo>
                                    <a:lnTo>
                                      <a:pt x="116" y="120"/>
                                    </a:lnTo>
                                    <a:lnTo>
                                      <a:pt x="118" y="118"/>
                                    </a:lnTo>
                                    <a:lnTo>
                                      <a:pt x="120" y="116"/>
                                    </a:lnTo>
                                    <a:lnTo>
                                      <a:pt x="120" y="112"/>
                                    </a:lnTo>
                                    <a:lnTo>
                                      <a:pt x="120" y="112"/>
                                    </a:lnTo>
                                    <a:lnTo>
                                      <a:pt x="120" y="112"/>
                                    </a:lnTo>
                                    <a:lnTo>
                                      <a:pt x="120" y="112"/>
                                    </a:lnTo>
                                    <a:lnTo>
                                      <a:pt x="118" y="90"/>
                                    </a:lnTo>
                                    <a:lnTo>
                                      <a:pt x="112" y="68"/>
                                    </a:lnTo>
                                    <a:lnTo>
                                      <a:pt x="100" y="50"/>
                                    </a:lnTo>
                                    <a:lnTo>
                                      <a:pt x="88" y="32"/>
                                    </a:lnTo>
                                    <a:lnTo>
                                      <a:pt x="70" y="20"/>
                                    </a:lnTo>
                                    <a:lnTo>
                                      <a:pt x="52" y="8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2"/>
                                    </a:lnTo>
                                    <a:lnTo>
                                      <a:pt x="2" y="14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8" y="1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456" name="Freeform 179"/>
                          <wps:cNvSpPr>
                            <a:spLocks noEditPoints="1"/>
                          </wps:cNvSpPr>
                          <wps:spPr bwMode="auto">
                            <a:xfrm>
                              <a:off x="507015" y="4494439"/>
                              <a:ext cx="475199" cy="341548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04" y="52"/>
                                </a:cxn>
                                <a:cxn ang="0">
                                  <a:pos x="184" y="18"/>
                                </a:cxn>
                                <a:cxn ang="0">
                                  <a:pos x="150" y="2"/>
                                </a:cxn>
                                <a:cxn ang="0">
                                  <a:pos x="126" y="0"/>
                                </a:cxn>
                                <a:cxn ang="0">
                                  <a:pos x="96" y="12"/>
                                </a:cxn>
                                <a:cxn ang="0">
                                  <a:pos x="76" y="32"/>
                                </a:cxn>
                                <a:cxn ang="0">
                                  <a:pos x="60" y="40"/>
                                </a:cxn>
                                <a:cxn ang="0">
                                  <a:pos x="46" y="42"/>
                                </a:cxn>
                                <a:cxn ang="0">
                                  <a:pos x="30" y="56"/>
                                </a:cxn>
                                <a:cxn ang="0">
                                  <a:pos x="24" y="76"/>
                                </a:cxn>
                                <a:cxn ang="0">
                                  <a:pos x="26" y="88"/>
                                </a:cxn>
                                <a:cxn ang="0">
                                  <a:pos x="2" y="118"/>
                                </a:cxn>
                                <a:cxn ang="0">
                                  <a:pos x="2" y="142"/>
                                </a:cxn>
                                <a:cxn ang="0">
                                  <a:pos x="16" y="168"/>
                                </a:cxn>
                                <a:cxn ang="0">
                                  <a:pos x="42" y="182"/>
                                </a:cxn>
                                <a:cxn ang="0">
                                  <a:pos x="196" y="184"/>
                                </a:cxn>
                                <a:cxn ang="0">
                                  <a:pos x="208" y="182"/>
                                </a:cxn>
                                <a:cxn ang="0">
                                  <a:pos x="238" y="166"/>
                                </a:cxn>
                                <a:cxn ang="0">
                                  <a:pos x="254" y="136"/>
                                </a:cxn>
                                <a:cxn ang="0">
                                  <a:pos x="256" y="114"/>
                                </a:cxn>
                                <a:cxn ang="0">
                                  <a:pos x="242" y="86"/>
                                </a:cxn>
                                <a:cxn ang="0">
                                  <a:pos x="218" y="68"/>
                                </a:cxn>
                                <a:cxn ang="0">
                                  <a:pos x="196" y="168"/>
                                </a:cxn>
                                <a:cxn ang="0">
                                  <a:pos x="44" y="168"/>
                                </a:cxn>
                                <a:cxn ang="0">
                                  <a:pos x="26" y="158"/>
                                </a:cxn>
                                <a:cxn ang="0">
                                  <a:pos x="16" y="140"/>
                                </a:cxn>
                                <a:cxn ang="0">
                                  <a:pos x="18" y="122"/>
                                </a:cxn>
                                <a:cxn ang="0">
                                  <a:pos x="34" y="102"/>
                                </a:cxn>
                                <a:cxn ang="0">
                                  <a:pos x="44" y="94"/>
                                </a:cxn>
                                <a:cxn ang="0">
                                  <a:pos x="42" y="82"/>
                                </a:cxn>
                                <a:cxn ang="0">
                                  <a:pos x="42" y="68"/>
                                </a:cxn>
                                <a:cxn ang="0">
                                  <a:pos x="60" y="56"/>
                                </a:cxn>
                                <a:cxn ang="0">
                                  <a:pos x="70" y="58"/>
                                </a:cxn>
                                <a:cxn ang="0">
                                  <a:pos x="80" y="58"/>
                                </a:cxn>
                                <a:cxn ang="0">
                                  <a:pos x="86" y="48"/>
                                </a:cxn>
                                <a:cxn ang="0">
                                  <a:pos x="120" y="18"/>
                                </a:cxn>
                                <a:cxn ang="0">
                                  <a:pos x="146" y="16"/>
                                </a:cxn>
                                <a:cxn ang="0">
                                  <a:pos x="174" y="30"/>
                                </a:cxn>
                                <a:cxn ang="0">
                                  <a:pos x="190" y="56"/>
                                </a:cxn>
                                <a:cxn ang="0">
                                  <a:pos x="192" y="74"/>
                                </a:cxn>
                                <a:cxn ang="0">
                                  <a:pos x="204" y="80"/>
                                </a:cxn>
                                <a:cxn ang="0">
                                  <a:pos x="218" y="86"/>
                                </a:cxn>
                                <a:cxn ang="0">
                                  <a:pos x="234" y="102"/>
                                </a:cxn>
                                <a:cxn ang="0">
                                  <a:pos x="240" y="124"/>
                                </a:cxn>
                                <a:cxn ang="0">
                                  <a:pos x="236" y="142"/>
                                </a:cxn>
                                <a:cxn ang="0">
                                  <a:pos x="220" y="160"/>
                                </a:cxn>
                                <a:cxn ang="0">
                                  <a:pos x="196" y="168"/>
                                </a:cxn>
                              </a:cxnLst>
                              <a:rect l="0" t="0" r="r" b="b"/>
                              <a:pathLst>
                                <a:path w="256" h="184">
                                  <a:moveTo>
                                    <a:pt x="208" y="66"/>
                                  </a:moveTo>
                                  <a:lnTo>
                                    <a:pt x="208" y="66"/>
                                  </a:lnTo>
                                  <a:lnTo>
                                    <a:pt x="204" y="52"/>
                                  </a:lnTo>
                                  <a:lnTo>
                                    <a:pt x="200" y="40"/>
                                  </a:lnTo>
                                  <a:lnTo>
                                    <a:pt x="194" y="28"/>
                                  </a:lnTo>
                                  <a:lnTo>
                                    <a:pt x="184" y="18"/>
                                  </a:lnTo>
                                  <a:lnTo>
                                    <a:pt x="174" y="10"/>
                                  </a:lnTo>
                                  <a:lnTo>
                                    <a:pt x="162" y="6"/>
                                  </a:lnTo>
                                  <a:lnTo>
                                    <a:pt x="150" y="2"/>
                                  </a:lnTo>
                                  <a:lnTo>
                                    <a:pt x="136" y="0"/>
                                  </a:lnTo>
                                  <a:lnTo>
                                    <a:pt x="136" y="0"/>
                                  </a:lnTo>
                                  <a:lnTo>
                                    <a:pt x="126" y="0"/>
                                  </a:lnTo>
                                  <a:lnTo>
                                    <a:pt x="116" y="4"/>
                                  </a:lnTo>
                                  <a:lnTo>
                                    <a:pt x="106" y="6"/>
                                  </a:lnTo>
                                  <a:lnTo>
                                    <a:pt x="96" y="12"/>
                                  </a:lnTo>
                                  <a:lnTo>
                                    <a:pt x="88" y="18"/>
                                  </a:lnTo>
                                  <a:lnTo>
                                    <a:pt x="82" y="24"/>
                                  </a:lnTo>
                                  <a:lnTo>
                                    <a:pt x="76" y="32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70" y="42"/>
                                  </a:lnTo>
                                  <a:lnTo>
                                    <a:pt x="60" y="40"/>
                                  </a:lnTo>
                                  <a:lnTo>
                                    <a:pt x="60" y="40"/>
                                  </a:lnTo>
                                  <a:lnTo>
                                    <a:pt x="52" y="40"/>
                                  </a:lnTo>
                                  <a:lnTo>
                                    <a:pt x="46" y="42"/>
                                  </a:lnTo>
                                  <a:lnTo>
                                    <a:pt x="40" y="46"/>
                                  </a:lnTo>
                                  <a:lnTo>
                                    <a:pt x="34" y="50"/>
                                  </a:lnTo>
                                  <a:lnTo>
                                    <a:pt x="30" y="56"/>
                                  </a:lnTo>
                                  <a:lnTo>
                                    <a:pt x="26" y="62"/>
                                  </a:lnTo>
                                  <a:lnTo>
                                    <a:pt x="24" y="68"/>
                                  </a:lnTo>
                                  <a:lnTo>
                                    <a:pt x="24" y="76"/>
                                  </a:lnTo>
                                  <a:lnTo>
                                    <a:pt x="24" y="76"/>
                                  </a:lnTo>
                                  <a:lnTo>
                                    <a:pt x="26" y="88"/>
                                  </a:lnTo>
                                  <a:lnTo>
                                    <a:pt x="26" y="88"/>
                                  </a:lnTo>
                                  <a:lnTo>
                                    <a:pt x="16" y="96"/>
                                  </a:lnTo>
                                  <a:lnTo>
                                    <a:pt x="8" y="106"/>
                                  </a:lnTo>
                                  <a:lnTo>
                                    <a:pt x="2" y="118"/>
                                  </a:lnTo>
                                  <a:lnTo>
                                    <a:pt x="0" y="132"/>
                                  </a:lnTo>
                                  <a:lnTo>
                                    <a:pt x="0" y="132"/>
                                  </a:lnTo>
                                  <a:lnTo>
                                    <a:pt x="2" y="142"/>
                                  </a:lnTo>
                                  <a:lnTo>
                                    <a:pt x="4" y="152"/>
                                  </a:lnTo>
                                  <a:lnTo>
                                    <a:pt x="8" y="162"/>
                                  </a:lnTo>
                                  <a:lnTo>
                                    <a:pt x="16" y="168"/>
                                  </a:lnTo>
                                  <a:lnTo>
                                    <a:pt x="22" y="176"/>
                                  </a:lnTo>
                                  <a:lnTo>
                                    <a:pt x="32" y="180"/>
                                  </a:lnTo>
                                  <a:lnTo>
                                    <a:pt x="42" y="182"/>
                                  </a:lnTo>
                                  <a:lnTo>
                                    <a:pt x="52" y="184"/>
                                  </a:lnTo>
                                  <a:lnTo>
                                    <a:pt x="52" y="184"/>
                                  </a:lnTo>
                                  <a:lnTo>
                                    <a:pt x="196" y="184"/>
                                  </a:lnTo>
                                  <a:lnTo>
                                    <a:pt x="196" y="184"/>
                                  </a:lnTo>
                                  <a:lnTo>
                                    <a:pt x="196" y="184"/>
                                  </a:lnTo>
                                  <a:lnTo>
                                    <a:pt x="208" y="182"/>
                                  </a:lnTo>
                                  <a:lnTo>
                                    <a:pt x="220" y="180"/>
                                  </a:lnTo>
                                  <a:lnTo>
                                    <a:pt x="230" y="174"/>
                                  </a:lnTo>
                                  <a:lnTo>
                                    <a:pt x="238" y="166"/>
                                  </a:lnTo>
                                  <a:lnTo>
                                    <a:pt x="246" y="158"/>
                                  </a:lnTo>
                                  <a:lnTo>
                                    <a:pt x="252" y="148"/>
                                  </a:lnTo>
                                  <a:lnTo>
                                    <a:pt x="254" y="136"/>
                                  </a:lnTo>
                                  <a:lnTo>
                                    <a:pt x="256" y="124"/>
                                  </a:lnTo>
                                  <a:lnTo>
                                    <a:pt x="256" y="124"/>
                                  </a:lnTo>
                                  <a:lnTo>
                                    <a:pt x="256" y="114"/>
                                  </a:lnTo>
                                  <a:lnTo>
                                    <a:pt x="252" y="104"/>
                                  </a:lnTo>
                                  <a:lnTo>
                                    <a:pt x="248" y="94"/>
                                  </a:lnTo>
                                  <a:lnTo>
                                    <a:pt x="242" y="86"/>
                                  </a:lnTo>
                                  <a:lnTo>
                                    <a:pt x="234" y="78"/>
                                  </a:lnTo>
                                  <a:lnTo>
                                    <a:pt x="226" y="72"/>
                                  </a:lnTo>
                                  <a:lnTo>
                                    <a:pt x="218" y="68"/>
                                  </a:lnTo>
                                  <a:lnTo>
                                    <a:pt x="208" y="66"/>
                                  </a:lnTo>
                                  <a:close/>
                                  <a:moveTo>
                                    <a:pt x="196" y="168"/>
                                  </a:moveTo>
                                  <a:lnTo>
                                    <a:pt x="196" y="168"/>
                                  </a:lnTo>
                                  <a:lnTo>
                                    <a:pt x="52" y="168"/>
                                  </a:lnTo>
                                  <a:lnTo>
                                    <a:pt x="52" y="168"/>
                                  </a:lnTo>
                                  <a:lnTo>
                                    <a:pt x="44" y="168"/>
                                  </a:lnTo>
                                  <a:lnTo>
                                    <a:pt x="38" y="166"/>
                                  </a:lnTo>
                                  <a:lnTo>
                                    <a:pt x="32" y="162"/>
                                  </a:lnTo>
                                  <a:lnTo>
                                    <a:pt x="26" y="158"/>
                                  </a:lnTo>
                                  <a:lnTo>
                                    <a:pt x="22" y="152"/>
                                  </a:lnTo>
                                  <a:lnTo>
                                    <a:pt x="18" y="146"/>
                                  </a:lnTo>
                                  <a:lnTo>
                                    <a:pt x="16" y="140"/>
                                  </a:lnTo>
                                  <a:lnTo>
                                    <a:pt x="16" y="132"/>
                                  </a:lnTo>
                                  <a:lnTo>
                                    <a:pt x="16" y="132"/>
                                  </a:lnTo>
                                  <a:lnTo>
                                    <a:pt x="18" y="122"/>
                                  </a:lnTo>
                                  <a:lnTo>
                                    <a:pt x="20" y="114"/>
                                  </a:lnTo>
                                  <a:lnTo>
                                    <a:pt x="26" y="106"/>
                                  </a:lnTo>
                                  <a:lnTo>
                                    <a:pt x="34" y="102"/>
                                  </a:lnTo>
                                  <a:lnTo>
                                    <a:pt x="34" y="102"/>
                                  </a:lnTo>
                                  <a:lnTo>
                                    <a:pt x="40" y="98"/>
                                  </a:lnTo>
                                  <a:lnTo>
                                    <a:pt x="44" y="94"/>
                                  </a:lnTo>
                                  <a:lnTo>
                                    <a:pt x="44" y="90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42" y="82"/>
                                  </a:lnTo>
                                  <a:lnTo>
                                    <a:pt x="40" y="76"/>
                                  </a:lnTo>
                                  <a:lnTo>
                                    <a:pt x="40" y="76"/>
                                  </a:lnTo>
                                  <a:lnTo>
                                    <a:pt x="42" y="68"/>
                                  </a:lnTo>
                                  <a:lnTo>
                                    <a:pt x="46" y="62"/>
                                  </a:lnTo>
                                  <a:lnTo>
                                    <a:pt x="52" y="58"/>
                                  </a:lnTo>
                                  <a:lnTo>
                                    <a:pt x="60" y="56"/>
                                  </a:lnTo>
                                  <a:lnTo>
                                    <a:pt x="60" y="56"/>
                                  </a:lnTo>
                                  <a:lnTo>
                                    <a:pt x="64" y="56"/>
                                  </a:lnTo>
                                  <a:lnTo>
                                    <a:pt x="70" y="58"/>
                                  </a:lnTo>
                                  <a:lnTo>
                                    <a:pt x="70" y="58"/>
                                  </a:lnTo>
                                  <a:lnTo>
                                    <a:pt x="76" y="60"/>
                                  </a:lnTo>
                                  <a:lnTo>
                                    <a:pt x="80" y="58"/>
                                  </a:lnTo>
                                  <a:lnTo>
                                    <a:pt x="82" y="54"/>
                                  </a:lnTo>
                                  <a:lnTo>
                                    <a:pt x="86" y="48"/>
                                  </a:lnTo>
                                  <a:lnTo>
                                    <a:pt x="86" y="48"/>
                                  </a:lnTo>
                                  <a:lnTo>
                                    <a:pt x="94" y="36"/>
                                  </a:lnTo>
                                  <a:lnTo>
                                    <a:pt x="106" y="24"/>
                                  </a:lnTo>
                                  <a:lnTo>
                                    <a:pt x="120" y="18"/>
                                  </a:lnTo>
                                  <a:lnTo>
                                    <a:pt x="136" y="16"/>
                                  </a:lnTo>
                                  <a:lnTo>
                                    <a:pt x="136" y="16"/>
                                  </a:lnTo>
                                  <a:lnTo>
                                    <a:pt x="146" y="16"/>
                                  </a:lnTo>
                                  <a:lnTo>
                                    <a:pt x="156" y="20"/>
                                  </a:lnTo>
                                  <a:lnTo>
                                    <a:pt x="166" y="24"/>
                                  </a:lnTo>
                                  <a:lnTo>
                                    <a:pt x="174" y="30"/>
                                  </a:lnTo>
                                  <a:lnTo>
                                    <a:pt x="180" y="38"/>
                                  </a:lnTo>
                                  <a:lnTo>
                                    <a:pt x="186" y="46"/>
                                  </a:lnTo>
                                  <a:lnTo>
                                    <a:pt x="190" y="56"/>
                                  </a:lnTo>
                                  <a:lnTo>
                                    <a:pt x="192" y="66"/>
                                  </a:lnTo>
                                  <a:lnTo>
                                    <a:pt x="192" y="66"/>
                                  </a:lnTo>
                                  <a:lnTo>
                                    <a:pt x="192" y="74"/>
                                  </a:lnTo>
                                  <a:lnTo>
                                    <a:pt x="194" y="78"/>
                                  </a:lnTo>
                                  <a:lnTo>
                                    <a:pt x="198" y="80"/>
                                  </a:lnTo>
                                  <a:lnTo>
                                    <a:pt x="204" y="80"/>
                                  </a:lnTo>
                                  <a:lnTo>
                                    <a:pt x="204" y="80"/>
                                  </a:lnTo>
                                  <a:lnTo>
                                    <a:pt x="212" y="82"/>
                                  </a:lnTo>
                                  <a:lnTo>
                                    <a:pt x="218" y="86"/>
                                  </a:lnTo>
                                  <a:lnTo>
                                    <a:pt x="224" y="90"/>
                                  </a:lnTo>
                                  <a:lnTo>
                                    <a:pt x="230" y="96"/>
                                  </a:lnTo>
                                  <a:lnTo>
                                    <a:pt x="234" y="102"/>
                                  </a:lnTo>
                                  <a:lnTo>
                                    <a:pt x="238" y="108"/>
                                  </a:lnTo>
                                  <a:lnTo>
                                    <a:pt x="240" y="116"/>
                                  </a:lnTo>
                                  <a:lnTo>
                                    <a:pt x="240" y="124"/>
                                  </a:lnTo>
                                  <a:lnTo>
                                    <a:pt x="240" y="124"/>
                                  </a:lnTo>
                                  <a:lnTo>
                                    <a:pt x="240" y="132"/>
                                  </a:lnTo>
                                  <a:lnTo>
                                    <a:pt x="236" y="142"/>
                                  </a:lnTo>
                                  <a:lnTo>
                                    <a:pt x="232" y="148"/>
                                  </a:lnTo>
                                  <a:lnTo>
                                    <a:pt x="228" y="156"/>
                                  </a:lnTo>
                                  <a:lnTo>
                                    <a:pt x="220" y="160"/>
                                  </a:lnTo>
                                  <a:lnTo>
                                    <a:pt x="214" y="164"/>
                                  </a:lnTo>
                                  <a:lnTo>
                                    <a:pt x="204" y="168"/>
                                  </a:lnTo>
                                  <a:lnTo>
                                    <a:pt x="196" y="168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457" name="Group 197"/>
                          <wpg:cNvGrpSpPr/>
                          <wpg:grpSpPr>
                            <a:xfrm>
                              <a:off x="2407809" y="5385435"/>
                              <a:ext cx="475199" cy="475199"/>
                              <a:chOff x="2407809" y="5385435"/>
                              <a:chExt cx="406400" cy="406400"/>
                            </a:xfrm>
                            <a:grpFill/>
                          </wpg:grpSpPr>
                          <wps:wsp>
                            <wps:cNvPr id="458" name="Freeform 12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07809" y="5385435"/>
                                <a:ext cx="4064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76" y="0"/>
                                  </a:cxn>
                                  <a:cxn ang="0">
                                    <a:pos x="144" y="6"/>
                                  </a:cxn>
                                  <a:cxn ang="0">
                                    <a:pos x="120" y="24"/>
                                  </a:cxn>
                                  <a:cxn ang="0">
                                    <a:pos x="102" y="48"/>
                                  </a:cxn>
                                  <a:cxn ang="0">
                                    <a:pos x="96" y="80"/>
                                  </a:cxn>
                                  <a:cxn ang="0">
                                    <a:pos x="98" y="94"/>
                                  </a:cxn>
                                  <a:cxn ang="0">
                                    <a:pos x="4" y="206"/>
                                  </a:cxn>
                                  <a:cxn ang="0">
                                    <a:pos x="2" y="210"/>
                                  </a:cxn>
                                  <a:cxn ang="0">
                                    <a:pos x="0" y="240"/>
                                  </a:cxn>
                                  <a:cxn ang="0">
                                    <a:pos x="2" y="246"/>
                                  </a:cxn>
                                  <a:cxn ang="0">
                                    <a:pos x="10" y="254"/>
                                  </a:cxn>
                                  <a:cxn ang="0">
                                    <a:pos x="40" y="256"/>
                                  </a:cxn>
                                  <a:cxn ang="0">
                                    <a:pos x="46" y="254"/>
                                  </a:cxn>
                                  <a:cxn ang="0">
                                    <a:pos x="62" y="240"/>
                                  </a:cxn>
                                  <a:cxn ang="0">
                                    <a:pos x="80" y="240"/>
                                  </a:cxn>
                                  <a:cxn ang="0">
                                    <a:pos x="92" y="236"/>
                                  </a:cxn>
                                  <a:cxn ang="0">
                                    <a:pos x="96" y="224"/>
                                  </a:cxn>
                                  <a:cxn ang="0">
                                    <a:pos x="112" y="208"/>
                                  </a:cxn>
                                  <a:cxn ang="0">
                                    <a:pos x="118" y="206"/>
                                  </a:cxn>
                                  <a:cxn ang="0">
                                    <a:pos x="126" y="198"/>
                                  </a:cxn>
                                  <a:cxn ang="0">
                                    <a:pos x="128" y="174"/>
                                  </a:cxn>
                                  <a:cxn ang="0">
                                    <a:pos x="146" y="154"/>
                                  </a:cxn>
                                  <a:cxn ang="0">
                                    <a:pos x="176" y="160"/>
                                  </a:cxn>
                                  <a:cxn ang="0">
                                    <a:pos x="192" y="158"/>
                                  </a:cxn>
                                  <a:cxn ang="0">
                                    <a:pos x="220" y="146"/>
                                  </a:cxn>
                                  <a:cxn ang="0">
                                    <a:pos x="242" y="124"/>
                                  </a:cxn>
                                  <a:cxn ang="0">
                                    <a:pos x="254" y="96"/>
                                  </a:cxn>
                                  <a:cxn ang="0">
                                    <a:pos x="256" y="80"/>
                                  </a:cxn>
                                  <a:cxn ang="0">
                                    <a:pos x="250" y="48"/>
                                  </a:cxn>
                                  <a:cxn ang="0">
                                    <a:pos x="232" y="24"/>
                                  </a:cxn>
                                  <a:cxn ang="0">
                                    <a:pos x="208" y="6"/>
                                  </a:cxn>
                                  <a:cxn ang="0">
                                    <a:pos x="176" y="0"/>
                                  </a:cxn>
                                  <a:cxn ang="0">
                                    <a:pos x="176" y="144"/>
                                  </a:cxn>
                                  <a:cxn ang="0">
                                    <a:pos x="158" y="142"/>
                                  </a:cxn>
                                  <a:cxn ang="0">
                                    <a:pos x="140" y="138"/>
                                  </a:cxn>
                                  <a:cxn ang="0">
                                    <a:pos x="116" y="162"/>
                                  </a:cxn>
                                  <a:cxn ang="0">
                                    <a:pos x="114" y="168"/>
                                  </a:cxn>
                                  <a:cxn ang="0">
                                    <a:pos x="112" y="192"/>
                                  </a:cxn>
                                  <a:cxn ang="0">
                                    <a:pos x="96" y="192"/>
                                  </a:cxn>
                                  <a:cxn ang="0">
                                    <a:pos x="84" y="196"/>
                                  </a:cxn>
                                  <a:cxn ang="0">
                                    <a:pos x="80" y="208"/>
                                  </a:cxn>
                                  <a:cxn ang="0">
                                    <a:pos x="62" y="224"/>
                                  </a:cxn>
                                  <a:cxn ang="0">
                                    <a:pos x="56" y="226"/>
                                  </a:cxn>
                                  <a:cxn ang="0">
                                    <a:pos x="38" y="240"/>
                                  </a:cxn>
                                  <a:cxn ang="0">
                                    <a:pos x="16" y="218"/>
                                  </a:cxn>
                                  <a:cxn ang="0">
                                    <a:pos x="110" y="124"/>
                                  </a:cxn>
                                  <a:cxn ang="0">
                                    <a:pos x="122" y="112"/>
                                  </a:cxn>
                                  <a:cxn ang="0">
                                    <a:pos x="114" y="98"/>
                                  </a:cxn>
                                  <a:cxn ang="0">
                                    <a:pos x="112" y="80"/>
                                  </a:cxn>
                                  <a:cxn ang="0">
                                    <a:pos x="114" y="68"/>
                                  </a:cxn>
                                  <a:cxn ang="0">
                                    <a:pos x="122" y="44"/>
                                  </a:cxn>
                                  <a:cxn ang="0">
                                    <a:pos x="140" y="26"/>
                                  </a:cxn>
                                  <a:cxn ang="0">
                                    <a:pos x="164" y="18"/>
                                  </a:cxn>
                                  <a:cxn ang="0">
                                    <a:pos x="176" y="16"/>
                                  </a:cxn>
                                  <a:cxn ang="0">
                                    <a:pos x="200" y="22"/>
                                  </a:cxn>
                                  <a:cxn ang="0">
                                    <a:pos x="222" y="34"/>
                                  </a:cxn>
                                  <a:cxn ang="0">
                                    <a:pos x="234" y="56"/>
                                  </a:cxn>
                                  <a:cxn ang="0">
                                    <a:pos x="240" y="80"/>
                                  </a:cxn>
                                  <a:cxn ang="0">
                                    <a:pos x="238" y="92"/>
                                  </a:cxn>
                                  <a:cxn ang="0">
                                    <a:pos x="230" y="116"/>
                                  </a:cxn>
                                  <a:cxn ang="0">
                                    <a:pos x="212" y="134"/>
                                  </a:cxn>
                                  <a:cxn ang="0">
                                    <a:pos x="188" y="142"/>
                                  </a:cxn>
                                </a:cxnLst>
                                <a:rect l="0" t="0" r="r" b="b"/>
                                <a:pathLst>
                                  <a:path w="256" h="256">
                                    <a:moveTo>
                                      <a:pt x="176" y="0"/>
                                    </a:moveTo>
                                    <a:lnTo>
                                      <a:pt x="176" y="0"/>
                                    </a:lnTo>
                                    <a:lnTo>
                                      <a:pt x="160" y="2"/>
                                    </a:lnTo>
                                    <a:lnTo>
                                      <a:pt x="144" y="6"/>
                                    </a:lnTo>
                                    <a:lnTo>
                                      <a:pt x="132" y="14"/>
                                    </a:lnTo>
                                    <a:lnTo>
                                      <a:pt x="120" y="24"/>
                                    </a:lnTo>
                                    <a:lnTo>
                                      <a:pt x="110" y="36"/>
                                    </a:lnTo>
                                    <a:lnTo>
                                      <a:pt x="102" y="48"/>
                                    </a:lnTo>
                                    <a:lnTo>
                                      <a:pt x="98" y="64"/>
                                    </a:lnTo>
                                    <a:lnTo>
                                      <a:pt x="96" y="80"/>
                                    </a:lnTo>
                                    <a:lnTo>
                                      <a:pt x="96" y="80"/>
                                    </a:lnTo>
                                    <a:lnTo>
                                      <a:pt x="98" y="94"/>
                                    </a:lnTo>
                                    <a:lnTo>
                                      <a:pt x="102" y="110"/>
                                    </a:lnTo>
                                    <a:lnTo>
                                      <a:pt x="4" y="206"/>
                                    </a:lnTo>
                                    <a:lnTo>
                                      <a:pt x="4" y="206"/>
                                    </a:lnTo>
                                    <a:lnTo>
                                      <a:pt x="2" y="210"/>
                                    </a:lnTo>
                                    <a:lnTo>
                                      <a:pt x="0" y="216"/>
                                    </a:lnTo>
                                    <a:lnTo>
                                      <a:pt x="0" y="240"/>
                                    </a:lnTo>
                                    <a:lnTo>
                                      <a:pt x="0" y="240"/>
                                    </a:lnTo>
                                    <a:lnTo>
                                      <a:pt x="2" y="246"/>
                                    </a:lnTo>
                                    <a:lnTo>
                                      <a:pt x="4" y="252"/>
                                    </a:lnTo>
                                    <a:lnTo>
                                      <a:pt x="10" y="254"/>
                                    </a:lnTo>
                                    <a:lnTo>
                                      <a:pt x="16" y="256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40" y="256"/>
                                    </a:lnTo>
                                    <a:lnTo>
                                      <a:pt x="46" y="254"/>
                                    </a:lnTo>
                                    <a:lnTo>
                                      <a:pt x="50" y="252"/>
                                    </a:lnTo>
                                    <a:lnTo>
                                      <a:pt x="62" y="240"/>
                                    </a:lnTo>
                                    <a:lnTo>
                                      <a:pt x="80" y="240"/>
                                    </a:lnTo>
                                    <a:lnTo>
                                      <a:pt x="80" y="240"/>
                                    </a:lnTo>
                                    <a:lnTo>
                                      <a:pt x="86" y="238"/>
                                    </a:lnTo>
                                    <a:lnTo>
                                      <a:pt x="92" y="236"/>
                                    </a:lnTo>
                                    <a:lnTo>
                                      <a:pt x="94" y="230"/>
                                    </a:lnTo>
                                    <a:lnTo>
                                      <a:pt x="96" y="224"/>
                                    </a:lnTo>
                                    <a:lnTo>
                                      <a:pt x="96" y="208"/>
                                    </a:lnTo>
                                    <a:lnTo>
                                      <a:pt x="112" y="208"/>
                                    </a:lnTo>
                                    <a:lnTo>
                                      <a:pt x="112" y="208"/>
                                    </a:lnTo>
                                    <a:lnTo>
                                      <a:pt x="118" y="206"/>
                                    </a:lnTo>
                                    <a:lnTo>
                                      <a:pt x="124" y="204"/>
                                    </a:lnTo>
                                    <a:lnTo>
                                      <a:pt x="126" y="198"/>
                                    </a:lnTo>
                                    <a:lnTo>
                                      <a:pt x="128" y="192"/>
                                    </a:lnTo>
                                    <a:lnTo>
                                      <a:pt x="128" y="174"/>
                                    </a:lnTo>
                                    <a:lnTo>
                                      <a:pt x="146" y="154"/>
                                    </a:lnTo>
                                    <a:lnTo>
                                      <a:pt x="146" y="154"/>
                                    </a:lnTo>
                                    <a:lnTo>
                                      <a:pt x="162" y="158"/>
                                    </a:lnTo>
                                    <a:lnTo>
                                      <a:pt x="176" y="160"/>
                                    </a:lnTo>
                                    <a:lnTo>
                                      <a:pt x="176" y="160"/>
                                    </a:lnTo>
                                    <a:lnTo>
                                      <a:pt x="192" y="158"/>
                                    </a:lnTo>
                                    <a:lnTo>
                                      <a:pt x="208" y="154"/>
                                    </a:lnTo>
                                    <a:lnTo>
                                      <a:pt x="220" y="146"/>
                                    </a:lnTo>
                                    <a:lnTo>
                                      <a:pt x="232" y="136"/>
                                    </a:lnTo>
                                    <a:lnTo>
                                      <a:pt x="242" y="124"/>
                                    </a:lnTo>
                                    <a:lnTo>
                                      <a:pt x="250" y="112"/>
                                    </a:lnTo>
                                    <a:lnTo>
                                      <a:pt x="254" y="96"/>
                                    </a:lnTo>
                                    <a:lnTo>
                                      <a:pt x="256" y="80"/>
                                    </a:lnTo>
                                    <a:lnTo>
                                      <a:pt x="256" y="80"/>
                                    </a:lnTo>
                                    <a:lnTo>
                                      <a:pt x="254" y="64"/>
                                    </a:lnTo>
                                    <a:lnTo>
                                      <a:pt x="250" y="48"/>
                                    </a:lnTo>
                                    <a:lnTo>
                                      <a:pt x="242" y="36"/>
                                    </a:lnTo>
                                    <a:lnTo>
                                      <a:pt x="232" y="24"/>
                                    </a:lnTo>
                                    <a:lnTo>
                                      <a:pt x="220" y="14"/>
                                    </a:lnTo>
                                    <a:lnTo>
                                      <a:pt x="208" y="6"/>
                                    </a:lnTo>
                                    <a:lnTo>
                                      <a:pt x="192" y="2"/>
                                    </a:lnTo>
                                    <a:lnTo>
                                      <a:pt x="176" y="0"/>
                                    </a:lnTo>
                                    <a:close/>
                                    <a:moveTo>
                                      <a:pt x="176" y="144"/>
                                    </a:moveTo>
                                    <a:lnTo>
                                      <a:pt x="176" y="144"/>
                                    </a:lnTo>
                                    <a:lnTo>
                                      <a:pt x="168" y="144"/>
                                    </a:lnTo>
                                    <a:lnTo>
                                      <a:pt x="158" y="142"/>
                                    </a:lnTo>
                                    <a:lnTo>
                                      <a:pt x="144" y="134"/>
                                    </a:lnTo>
                                    <a:lnTo>
                                      <a:pt x="140" y="138"/>
                                    </a:lnTo>
                                    <a:lnTo>
                                      <a:pt x="132" y="146"/>
                                    </a:lnTo>
                                    <a:lnTo>
                                      <a:pt x="116" y="162"/>
                                    </a:lnTo>
                                    <a:lnTo>
                                      <a:pt x="116" y="162"/>
                                    </a:lnTo>
                                    <a:lnTo>
                                      <a:pt x="114" y="168"/>
                                    </a:lnTo>
                                    <a:lnTo>
                                      <a:pt x="112" y="174"/>
                                    </a:lnTo>
                                    <a:lnTo>
                                      <a:pt x="112" y="192"/>
                                    </a:lnTo>
                                    <a:lnTo>
                                      <a:pt x="96" y="192"/>
                                    </a:lnTo>
                                    <a:lnTo>
                                      <a:pt x="96" y="192"/>
                                    </a:lnTo>
                                    <a:lnTo>
                                      <a:pt x="90" y="194"/>
                                    </a:lnTo>
                                    <a:lnTo>
                                      <a:pt x="84" y="196"/>
                                    </a:lnTo>
                                    <a:lnTo>
                                      <a:pt x="82" y="202"/>
                                    </a:lnTo>
                                    <a:lnTo>
                                      <a:pt x="80" y="208"/>
                                    </a:lnTo>
                                    <a:lnTo>
                                      <a:pt x="80" y="224"/>
                                    </a:lnTo>
                                    <a:lnTo>
                                      <a:pt x="62" y="224"/>
                                    </a:lnTo>
                                    <a:lnTo>
                                      <a:pt x="62" y="224"/>
                                    </a:lnTo>
                                    <a:lnTo>
                                      <a:pt x="56" y="226"/>
                                    </a:lnTo>
                                    <a:lnTo>
                                      <a:pt x="50" y="228"/>
                                    </a:lnTo>
                                    <a:lnTo>
                                      <a:pt x="38" y="240"/>
                                    </a:lnTo>
                                    <a:lnTo>
                                      <a:pt x="16" y="240"/>
                                    </a:lnTo>
                                    <a:lnTo>
                                      <a:pt x="16" y="218"/>
                                    </a:lnTo>
                                    <a:lnTo>
                                      <a:pt x="110" y="124"/>
                                    </a:lnTo>
                                    <a:lnTo>
                                      <a:pt x="110" y="124"/>
                                    </a:lnTo>
                                    <a:lnTo>
                                      <a:pt x="110" y="124"/>
                                    </a:lnTo>
                                    <a:lnTo>
                                      <a:pt x="122" y="112"/>
                                    </a:lnTo>
                                    <a:lnTo>
                                      <a:pt x="122" y="112"/>
                                    </a:lnTo>
                                    <a:lnTo>
                                      <a:pt x="114" y="98"/>
                                    </a:lnTo>
                                    <a:lnTo>
                                      <a:pt x="112" y="88"/>
                                    </a:lnTo>
                                    <a:lnTo>
                                      <a:pt x="112" y="80"/>
                                    </a:lnTo>
                                    <a:lnTo>
                                      <a:pt x="112" y="80"/>
                                    </a:lnTo>
                                    <a:lnTo>
                                      <a:pt x="114" y="68"/>
                                    </a:lnTo>
                                    <a:lnTo>
                                      <a:pt x="118" y="56"/>
                                    </a:lnTo>
                                    <a:lnTo>
                                      <a:pt x="122" y="44"/>
                                    </a:lnTo>
                                    <a:lnTo>
                                      <a:pt x="130" y="34"/>
                                    </a:lnTo>
                                    <a:lnTo>
                                      <a:pt x="140" y="26"/>
                                    </a:lnTo>
                                    <a:lnTo>
                                      <a:pt x="152" y="22"/>
                                    </a:lnTo>
                                    <a:lnTo>
                                      <a:pt x="164" y="18"/>
                                    </a:lnTo>
                                    <a:lnTo>
                                      <a:pt x="176" y="16"/>
                                    </a:lnTo>
                                    <a:lnTo>
                                      <a:pt x="176" y="16"/>
                                    </a:lnTo>
                                    <a:lnTo>
                                      <a:pt x="188" y="18"/>
                                    </a:lnTo>
                                    <a:lnTo>
                                      <a:pt x="200" y="22"/>
                                    </a:lnTo>
                                    <a:lnTo>
                                      <a:pt x="212" y="26"/>
                                    </a:lnTo>
                                    <a:lnTo>
                                      <a:pt x="222" y="34"/>
                                    </a:lnTo>
                                    <a:lnTo>
                                      <a:pt x="230" y="44"/>
                                    </a:lnTo>
                                    <a:lnTo>
                                      <a:pt x="234" y="56"/>
                                    </a:lnTo>
                                    <a:lnTo>
                                      <a:pt x="238" y="68"/>
                                    </a:lnTo>
                                    <a:lnTo>
                                      <a:pt x="240" y="80"/>
                                    </a:lnTo>
                                    <a:lnTo>
                                      <a:pt x="240" y="80"/>
                                    </a:lnTo>
                                    <a:lnTo>
                                      <a:pt x="238" y="92"/>
                                    </a:lnTo>
                                    <a:lnTo>
                                      <a:pt x="234" y="104"/>
                                    </a:lnTo>
                                    <a:lnTo>
                                      <a:pt x="230" y="116"/>
                                    </a:lnTo>
                                    <a:lnTo>
                                      <a:pt x="222" y="126"/>
                                    </a:lnTo>
                                    <a:lnTo>
                                      <a:pt x="212" y="134"/>
                                    </a:lnTo>
                                    <a:lnTo>
                                      <a:pt x="200" y="138"/>
                                    </a:lnTo>
                                    <a:lnTo>
                                      <a:pt x="188" y="142"/>
                                    </a:lnTo>
                                    <a:lnTo>
                                      <a:pt x="176" y="14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59" name="Freeform 124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661809" y="5436235"/>
                                <a:ext cx="101600" cy="101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62" y="34"/>
                                  </a:cxn>
                                  <a:cxn ang="0">
                                    <a:pos x="62" y="34"/>
                                  </a:cxn>
                                  <a:cxn ang="0">
                                    <a:pos x="48" y="16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6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16" y="4"/>
                                  </a:cxn>
                                  <a:cxn ang="0">
                                    <a:pos x="10" y="10"/>
                                  </a:cxn>
                                  <a:cxn ang="0">
                                    <a:pos x="4" y="16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0" y="24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0" y="26"/>
                                  </a:cxn>
                                  <a:cxn ang="0">
                                    <a:pos x="2" y="30"/>
                                  </a:cxn>
                                  <a:cxn ang="0">
                                    <a:pos x="2" y="30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34" y="62"/>
                                  </a:cxn>
                                  <a:cxn ang="0">
                                    <a:pos x="34" y="62"/>
                                  </a:cxn>
                                  <a:cxn ang="0">
                                    <a:pos x="38" y="64"/>
                                  </a:cxn>
                                  <a:cxn ang="0">
                                    <a:pos x="40" y="64"/>
                                  </a:cxn>
                                  <a:cxn ang="0">
                                    <a:pos x="40" y="64"/>
                                  </a:cxn>
                                  <a:cxn ang="0">
                                    <a:pos x="48" y="60"/>
                                  </a:cxn>
                                  <a:cxn ang="0">
                                    <a:pos x="54" y="56"/>
                                  </a:cxn>
                                  <a:cxn ang="0">
                                    <a:pos x="60" y="48"/>
                                  </a:cxn>
                                  <a:cxn ang="0">
                                    <a:pos x="64" y="40"/>
                                  </a:cxn>
                                  <a:cxn ang="0">
                                    <a:pos x="64" y="40"/>
                                  </a:cxn>
                                  <a:cxn ang="0">
                                    <a:pos x="64" y="38"/>
                                  </a:cxn>
                                  <a:cxn ang="0">
                                    <a:pos x="64" y="38"/>
                                  </a:cxn>
                                  <a:cxn ang="0">
                                    <a:pos x="62" y="34"/>
                                  </a:cxn>
                                  <a:cxn ang="0">
                                    <a:pos x="38" y="56"/>
                                  </a:cxn>
                                  <a:cxn ang="0">
                                    <a:pos x="38" y="56"/>
                                  </a:cxn>
                                  <a:cxn ang="0">
                                    <a:pos x="22" y="42"/>
                                  </a:cxn>
                                  <a:cxn ang="0">
                                    <a:pos x="8" y="26"/>
                                  </a:cxn>
                                  <a:cxn ang="0">
                                    <a:pos x="8" y="26"/>
                                  </a:cxn>
                                  <a:cxn ang="0">
                                    <a:pos x="10" y="20"/>
                                  </a:cxn>
                                  <a:cxn ang="0">
                                    <a:pos x="14" y="14"/>
                                  </a:cxn>
                                  <a:cxn ang="0">
                                    <a:pos x="20" y="10"/>
                                  </a:cxn>
                                  <a:cxn ang="0">
                                    <a:pos x="26" y="8"/>
                                  </a:cxn>
                                  <a:cxn ang="0">
                                    <a:pos x="26" y="8"/>
                                  </a:cxn>
                                  <a:cxn ang="0">
                                    <a:pos x="42" y="22"/>
                                  </a:cxn>
                                  <a:cxn ang="0">
                                    <a:pos x="56" y="38"/>
                                  </a:cxn>
                                  <a:cxn ang="0">
                                    <a:pos x="56" y="38"/>
                                  </a:cxn>
                                  <a:cxn ang="0">
                                    <a:pos x="54" y="44"/>
                                  </a:cxn>
                                  <a:cxn ang="0">
                                    <a:pos x="50" y="50"/>
                                  </a:cxn>
                                  <a:cxn ang="0">
                                    <a:pos x="44" y="54"/>
                                  </a:cxn>
                                  <a:cxn ang="0">
                                    <a:pos x="38" y="56"/>
                                  </a:cxn>
                                </a:cxnLst>
                                <a:rect l="0" t="0" r="r" b="b"/>
                                <a:pathLst>
                                  <a:path w="64" h="64">
                                    <a:moveTo>
                                      <a:pt x="62" y="34"/>
                                    </a:moveTo>
                                    <a:lnTo>
                                      <a:pt x="62" y="34"/>
                                    </a:lnTo>
                                    <a:lnTo>
                                      <a:pt x="48" y="16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6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16" y="4"/>
                                    </a:lnTo>
                                    <a:lnTo>
                                      <a:pt x="10" y="10"/>
                                    </a:lnTo>
                                    <a:lnTo>
                                      <a:pt x="4" y="16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4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2" y="30"/>
                                    </a:lnTo>
                                    <a:lnTo>
                                      <a:pt x="2" y="30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34" y="62"/>
                                    </a:lnTo>
                                    <a:lnTo>
                                      <a:pt x="34" y="62"/>
                                    </a:lnTo>
                                    <a:lnTo>
                                      <a:pt x="38" y="64"/>
                                    </a:lnTo>
                                    <a:lnTo>
                                      <a:pt x="40" y="64"/>
                                    </a:lnTo>
                                    <a:lnTo>
                                      <a:pt x="40" y="64"/>
                                    </a:lnTo>
                                    <a:lnTo>
                                      <a:pt x="48" y="60"/>
                                    </a:lnTo>
                                    <a:lnTo>
                                      <a:pt x="54" y="56"/>
                                    </a:lnTo>
                                    <a:lnTo>
                                      <a:pt x="60" y="48"/>
                                    </a:lnTo>
                                    <a:lnTo>
                                      <a:pt x="64" y="40"/>
                                    </a:lnTo>
                                    <a:lnTo>
                                      <a:pt x="64" y="40"/>
                                    </a:lnTo>
                                    <a:lnTo>
                                      <a:pt x="64" y="38"/>
                                    </a:lnTo>
                                    <a:lnTo>
                                      <a:pt x="64" y="38"/>
                                    </a:lnTo>
                                    <a:lnTo>
                                      <a:pt x="62" y="34"/>
                                    </a:lnTo>
                                    <a:close/>
                                    <a:moveTo>
                                      <a:pt x="38" y="56"/>
                                    </a:moveTo>
                                    <a:lnTo>
                                      <a:pt x="38" y="56"/>
                                    </a:lnTo>
                                    <a:lnTo>
                                      <a:pt x="22" y="42"/>
                                    </a:lnTo>
                                    <a:lnTo>
                                      <a:pt x="8" y="26"/>
                                    </a:lnTo>
                                    <a:lnTo>
                                      <a:pt x="8" y="26"/>
                                    </a:lnTo>
                                    <a:lnTo>
                                      <a:pt x="10" y="20"/>
                                    </a:lnTo>
                                    <a:lnTo>
                                      <a:pt x="14" y="14"/>
                                    </a:lnTo>
                                    <a:lnTo>
                                      <a:pt x="20" y="10"/>
                                    </a:lnTo>
                                    <a:lnTo>
                                      <a:pt x="26" y="8"/>
                                    </a:lnTo>
                                    <a:lnTo>
                                      <a:pt x="26" y="8"/>
                                    </a:lnTo>
                                    <a:lnTo>
                                      <a:pt x="42" y="22"/>
                                    </a:lnTo>
                                    <a:lnTo>
                                      <a:pt x="56" y="38"/>
                                    </a:lnTo>
                                    <a:lnTo>
                                      <a:pt x="56" y="38"/>
                                    </a:lnTo>
                                    <a:lnTo>
                                      <a:pt x="54" y="44"/>
                                    </a:lnTo>
                                    <a:lnTo>
                                      <a:pt x="50" y="50"/>
                                    </a:lnTo>
                                    <a:lnTo>
                                      <a:pt x="44" y="54"/>
                                    </a:lnTo>
                                    <a:lnTo>
                                      <a:pt x="38" y="5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460" name="Freeform 52"/>
                          <wps:cNvSpPr>
                            <a:spLocks noEditPoints="1"/>
                          </wps:cNvSpPr>
                          <wps:spPr bwMode="auto">
                            <a:xfrm>
                              <a:off x="4308604" y="6335832"/>
                              <a:ext cx="4751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24" y="12"/>
                                </a:cxn>
                                <a:cxn ang="0">
                                  <a:pos x="188" y="0"/>
                                </a:cxn>
                                <a:cxn ang="0">
                                  <a:pos x="168" y="4"/>
                                </a:cxn>
                                <a:cxn ang="0">
                                  <a:pos x="112" y="54"/>
                                </a:cxn>
                                <a:cxn ang="0">
                                  <a:pos x="110" y="54"/>
                                </a:cxn>
                                <a:cxn ang="0">
                                  <a:pos x="28" y="138"/>
                                </a:cxn>
                                <a:cxn ang="0">
                                  <a:pos x="20" y="152"/>
                                </a:cxn>
                                <a:cxn ang="0">
                                  <a:pos x="0" y="228"/>
                                </a:cxn>
                                <a:cxn ang="0">
                                  <a:pos x="8" y="248"/>
                                </a:cxn>
                                <a:cxn ang="0">
                                  <a:pos x="28" y="256"/>
                                </a:cxn>
                                <a:cxn ang="0">
                                  <a:pos x="106" y="236"/>
                                </a:cxn>
                                <a:cxn ang="0">
                                  <a:pos x="240" y="106"/>
                                </a:cxn>
                                <a:cxn ang="0">
                                  <a:pos x="252" y="86"/>
                                </a:cxn>
                                <a:cxn ang="0">
                                  <a:pos x="254" y="52"/>
                                </a:cxn>
                                <a:cxn ang="0">
                                  <a:pos x="236" y="20"/>
                                </a:cxn>
                                <a:cxn ang="0">
                                  <a:pos x="126" y="180"/>
                                </a:cxn>
                                <a:cxn ang="0">
                                  <a:pos x="198" y="94"/>
                                </a:cxn>
                                <a:cxn ang="0">
                                  <a:pos x="196" y="126"/>
                                </a:cxn>
                                <a:cxn ang="0">
                                  <a:pos x="190" y="134"/>
                                </a:cxn>
                                <a:cxn ang="0">
                                  <a:pos x="128" y="196"/>
                                </a:cxn>
                                <a:cxn ang="0">
                                  <a:pos x="118" y="162"/>
                                </a:cxn>
                                <a:cxn ang="0">
                                  <a:pos x="100" y="142"/>
                                </a:cxn>
                                <a:cxn ang="0">
                                  <a:pos x="168" y="60"/>
                                </a:cxn>
                                <a:cxn ang="0">
                                  <a:pos x="184" y="72"/>
                                </a:cxn>
                                <a:cxn ang="0">
                                  <a:pos x="118" y="162"/>
                                </a:cxn>
                                <a:cxn ang="0">
                                  <a:pos x="72" y="130"/>
                                </a:cxn>
                                <a:cxn ang="0">
                                  <a:pos x="122" y="66"/>
                                </a:cxn>
                                <a:cxn ang="0">
                                  <a:pos x="150" y="56"/>
                                </a:cxn>
                                <a:cxn ang="0">
                                  <a:pos x="34" y="238"/>
                                </a:cxn>
                                <a:cxn ang="0">
                                  <a:pos x="28" y="240"/>
                                </a:cxn>
                                <a:cxn ang="0">
                                  <a:pos x="16" y="232"/>
                                </a:cxn>
                                <a:cxn ang="0">
                                  <a:pos x="16" y="224"/>
                                </a:cxn>
                                <a:cxn ang="0">
                                  <a:pos x="32" y="194"/>
                                </a:cxn>
                                <a:cxn ang="0">
                                  <a:pos x="52" y="204"/>
                                </a:cxn>
                                <a:cxn ang="0">
                                  <a:pos x="60" y="218"/>
                                </a:cxn>
                                <a:cxn ang="0">
                                  <a:pos x="34" y="238"/>
                                </a:cxn>
                                <a:cxn ang="0">
                                  <a:pos x="70" y="222"/>
                                </a:cxn>
                                <a:cxn ang="0">
                                  <a:pos x="58" y="198"/>
                                </a:cxn>
                                <a:cxn ang="0">
                                  <a:pos x="44" y="188"/>
                                </a:cxn>
                                <a:cxn ang="0">
                                  <a:pos x="36" y="156"/>
                                </a:cxn>
                                <a:cxn ang="0">
                                  <a:pos x="38" y="150"/>
                                </a:cxn>
                                <a:cxn ang="0">
                                  <a:pos x="60" y="144"/>
                                </a:cxn>
                                <a:cxn ang="0">
                                  <a:pos x="82" y="150"/>
                                </a:cxn>
                                <a:cxn ang="0">
                                  <a:pos x="96" y="160"/>
                                </a:cxn>
                                <a:cxn ang="0">
                                  <a:pos x="110" y="182"/>
                                </a:cxn>
                                <a:cxn ang="0">
                                  <a:pos x="110" y="206"/>
                                </a:cxn>
                                <a:cxn ang="0">
                                  <a:pos x="104" y="220"/>
                                </a:cxn>
                                <a:cxn ang="0">
                                  <a:pos x="230" y="94"/>
                                </a:cxn>
                                <a:cxn ang="0">
                                  <a:pos x="216" y="102"/>
                                </a:cxn>
                                <a:cxn ang="0">
                                  <a:pos x="210" y="80"/>
                                </a:cxn>
                                <a:cxn ang="0">
                                  <a:pos x="196" y="60"/>
                                </a:cxn>
                                <a:cxn ang="0">
                                  <a:pos x="162" y="42"/>
                                </a:cxn>
                                <a:cxn ang="0">
                                  <a:pos x="162" y="26"/>
                                </a:cxn>
                                <a:cxn ang="0">
                                  <a:pos x="180" y="16"/>
                                </a:cxn>
                                <a:cxn ang="0">
                                  <a:pos x="198" y="18"/>
                                </a:cxn>
                                <a:cxn ang="0">
                                  <a:pos x="224" y="32"/>
                                </a:cxn>
                                <a:cxn ang="0">
                                  <a:pos x="236" y="48"/>
                                </a:cxn>
                                <a:cxn ang="0">
                                  <a:pos x="240" y="66"/>
                                </a:cxn>
                                <a:cxn ang="0">
                                  <a:pos x="234" y="88"/>
                                </a:cxn>
                              </a:cxnLst>
                              <a:rect l="0" t="0" r="r" b="b"/>
                              <a:pathLst>
                                <a:path w="256" h="256">
                                  <a:moveTo>
                                    <a:pt x="236" y="20"/>
                                  </a:moveTo>
                                  <a:lnTo>
                                    <a:pt x="236" y="20"/>
                                  </a:lnTo>
                                  <a:lnTo>
                                    <a:pt x="224" y="12"/>
                                  </a:lnTo>
                                  <a:lnTo>
                                    <a:pt x="212" y="6"/>
                                  </a:lnTo>
                                  <a:lnTo>
                                    <a:pt x="200" y="2"/>
                                  </a:lnTo>
                                  <a:lnTo>
                                    <a:pt x="188" y="0"/>
                                  </a:lnTo>
                                  <a:lnTo>
                                    <a:pt x="188" y="0"/>
                                  </a:lnTo>
                                  <a:lnTo>
                                    <a:pt x="178" y="0"/>
                                  </a:lnTo>
                                  <a:lnTo>
                                    <a:pt x="168" y="4"/>
                                  </a:lnTo>
                                  <a:lnTo>
                                    <a:pt x="158" y="8"/>
                                  </a:lnTo>
                                  <a:lnTo>
                                    <a:pt x="150" y="16"/>
                                  </a:lnTo>
                                  <a:lnTo>
                                    <a:pt x="112" y="54"/>
                                  </a:lnTo>
                                  <a:lnTo>
                                    <a:pt x="112" y="54"/>
                                  </a:lnTo>
                                  <a:lnTo>
                                    <a:pt x="110" y="54"/>
                                  </a:lnTo>
                                  <a:lnTo>
                                    <a:pt x="110" y="54"/>
                                  </a:lnTo>
                                  <a:lnTo>
                                    <a:pt x="110" y="54"/>
                                  </a:lnTo>
                                  <a:lnTo>
                                    <a:pt x="110" y="54"/>
                                  </a:lnTo>
                                  <a:lnTo>
                                    <a:pt x="28" y="138"/>
                                  </a:lnTo>
                                  <a:lnTo>
                                    <a:pt x="28" y="138"/>
                                  </a:lnTo>
                                  <a:lnTo>
                                    <a:pt x="24" y="144"/>
                                  </a:lnTo>
                                  <a:lnTo>
                                    <a:pt x="20" y="152"/>
                                  </a:lnTo>
                                  <a:lnTo>
                                    <a:pt x="2" y="220"/>
                                  </a:lnTo>
                                  <a:lnTo>
                                    <a:pt x="2" y="220"/>
                                  </a:lnTo>
                                  <a:lnTo>
                                    <a:pt x="0" y="228"/>
                                  </a:lnTo>
                                  <a:lnTo>
                                    <a:pt x="0" y="228"/>
                                  </a:lnTo>
                                  <a:lnTo>
                                    <a:pt x="2" y="238"/>
                                  </a:lnTo>
                                  <a:lnTo>
                                    <a:pt x="8" y="248"/>
                                  </a:lnTo>
                                  <a:lnTo>
                                    <a:pt x="18" y="254"/>
                                  </a:lnTo>
                                  <a:lnTo>
                                    <a:pt x="28" y="256"/>
                                  </a:lnTo>
                                  <a:lnTo>
                                    <a:pt x="28" y="256"/>
                                  </a:lnTo>
                                  <a:lnTo>
                                    <a:pt x="38" y="254"/>
                                  </a:lnTo>
                                  <a:lnTo>
                                    <a:pt x="106" y="236"/>
                                  </a:lnTo>
                                  <a:lnTo>
                                    <a:pt x="106" y="236"/>
                                  </a:lnTo>
                                  <a:lnTo>
                                    <a:pt x="112" y="234"/>
                                  </a:lnTo>
                                  <a:lnTo>
                                    <a:pt x="118" y="228"/>
                                  </a:lnTo>
                                  <a:lnTo>
                                    <a:pt x="240" y="106"/>
                                  </a:lnTo>
                                  <a:lnTo>
                                    <a:pt x="240" y="106"/>
                                  </a:lnTo>
                                  <a:lnTo>
                                    <a:pt x="248" y="96"/>
                                  </a:lnTo>
                                  <a:lnTo>
                                    <a:pt x="252" y="86"/>
                                  </a:lnTo>
                                  <a:lnTo>
                                    <a:pt x="256" y="76"/>
                                  </a:lnTo>
                                  <a:lnTo>
                                    <a:pt x="256" y="64"/>
                                  </a:lnTo>
                                  <a:lnTo>
                                    <a:pt x="254" y="52"/>
                                  </a:lnTo>
                                  <a:lnTo>
                                    <a:pt x="250" y="42"/>
                                  </a:lnTo>
                                  <a:lnTo>
                                    <a:pt x="244" y="30"/>
                                  </a:lnTo>
                                  <a:lnTo>
                                    <a:pt x="236" y="20"/>
                                  </a:lnTo>
                                  <a:close/>
                                  <a:moveTo>
                                    <a:pt x="128" y="190"/>
                                  </a:moveTo>
                                  <a:lnTo>
                                    <a:pt x="128" y="190"/>
                                  </a:lnTo>
                                  <a:lnTo>
                                    <a:pt x="126" y="180"/>
                                  </a:lnTo>
                                  <a:lnTo>
                                    <a:pt x="122" y="170"/>
                                  </a:lnTo>
                                  <a:lnTo>
                                    <a:pt x="198" y="94"/>
                                  </a:lnTo>
                                  <a:lnTo>
                                    <a:pt x="198" y="94"/>
                                  </a:lnTo>
                                  <a:lnTo>
                                    <a:pt x="200" y="104"/>
                                  </a:lnTo>
                                  <a:lnTo>
                                    <a:pt x="200" y="116"/>
                                  </a:lnTo>
                                  <a:lnTo>
                                    <a:pt x="196" y="126"/>
                                  </a:lnTo>
                                  <a:lnTo>
                                    <a:pt x="190" y="134"/>
                                  </a:lnTo>
                                  <a:lnTo>
                                    <a:pt x="190" y="134"/>
                                  </a:lnTo>
                                  <a:lnTo>
                                    <a:pt x="190" y="134"/>
                                  </a:lnTo>
                                  <a:lnTo>
                                    <a:pt x="190" y="134"/>
                                  </a:lnTo>
                                  <a:lnTo>
                                    <a:pt x="128" y="196"/>
                                  </a:lnTo>
                                  <a:lnTo>
                                    <a:pt x="128" y="196"/>
                                  </a:lnTo>
                                  <a:lnTo>
                                    <a:pt x="128" y="190"/>
                                  </a:lnTo>
                                  <a:close/>
                                  <a:moveTo>
                                    <a:pt x="118" y="162"/>
                                  </a:moveTo>
                                  <a:lnTo>
                                    <a:pt x="118" y="162"/>
                                  </a:lnTo>
                                  <a:lnTo>
                                    <a:pt x="108" y="148"/>
                                  </a:lnTo>
                                  <a:lnTo>
                                    <a:pt x="108" y="148"/>
                                  </a:lnTo>
                                  <a:lnTo>
                                    <a:pt x="100" y="142"/>
                                  </a:lnTo>
                                  <a:lnTo>
                                    <a:pt x="92" y="136"/>
                                  </a:lnTo>
                                  <a:lnTo>
                                    <a:pt x="168" y="60"/>
                                  </a:lnTo>
                                  <a:lnTo>
                                    <a:pt x="168" y="60"/>
                                  </a:lnTo>
                                  <a:lnTo>
                                    <a:pt x="176" y="64"/>
                                  </a:lnTo>
                                  <a:lnTo>
                                    <a:pt x="184" y="72"/>
                                  </a:lnTo>
                                  <a:lnTo>
                                    <a:pt x="184" y="72"/>
                                  </a:lnTo>
                                  <a:lnTo>
                                    <a:pt x="190" y="78"/>
                                  </a:lnTo>
                                  <a:lnTo>
                                    <a:pt x="194" y="86"/>
                                  </a:lnTo>
                                  <a:lnTo>
                                    <a:pt x="118" y="162"/>
                                  </a:lnTo>
                                  <a:close/>
                                  <a:moveTo>
                                    <a:pt x="84" y="132"/>
                                  </a:moveTo>
                                  <a:lnTo>
                                    <a:pt x="84" y="132"/>
                                  </a:lnTo>
                                  <a:lnTo>
                                    <a:pt x="72" y="130"/>
                                  </a:lnTo>
                                  <a:lnTo>
                                    <a:pt x="60" y="128"/>
                                  </a:lnTo>
                                  <a:lnTo>
                                    <a:pt x="122" y="66"/>
                                  </a:lnTo>
                                  <a:lnTo>
                                    <a:pt x="122" y="66"/>
                                  </a:lnTo>
                                  <a:lnTo>
                                    <a:pt x="130" y="60"/>
                                  </a:lnTo>
                                  <a:lnTo>
                                    <a:pt x="140" y="56"/>
                                  </a:lnTo>
                                  <a:lnTo>
                                    <a:pt x="150" y="56"/>
                                  </a:lnTo>
                                  <a:lnTo>
                                    <a:pt x="160" y="58"/>
                                  </a:lnTo>
                                  <a:lnTo>
                                    <a:pt x="84" y="132"/>
                                  </a:lnTo>
                                  <a:close/>
                                  <a:moveTo>
                                    <a:pt x="34" y="238"/>
                                  </a:moveTo>
                                  <a:lnTo>
                                    <a:pt x="34" y="238"/>
                                  </a:lnTo>
                                  <a:lnTo>
                                    <a:pt x="28" y="240"/>
                                  </a:lnTo>
                                  <a:lnTo>
                                    <a:pt x="28" y="240"/>
                                  </a:lnTo>
                                  <a:lnTo>
                                    <a:pt x="24" y="240"/>
                                  </a:lnTo>
                                  <a:lnTo>
                                    <a:pt x="20" y="236"/>
                                  </a:lnTo>
                                  <a:lnTo>
                                    <a:pt x="16" y="232"/>
                                  </a:lnTo>
                                  <a:lnTo>
                                    <a:pt x="16" y="228"/>
                                  </a:lnTo>
                                  <a:lnTo>
                                    <a:pt x="16" y="228"/>
                                  </a:lnTo>
                                  <a:lnTo>
                                    <a:pt x="16" y="224"/>
                                  </a:lnTo>
                                  <a:lnTo>
                                    <a:pt x="26" y="192"/>
                                  </a:lnTo>
                                  <a:lnTo>
                                    <a:pt x="26" y="192"/>
                                  </a:lnTo>
                                  <a:lnTo>
                                    <a:pt x="32" y="194"/>
                                  </a:lnTo>
                                  <a:lnTo>
                                    <a:pt x="40" y="196"/>
                                  </a:lnTo>
                                  <a:lnTo>
                                    <a:pt x="46" y="200"/>
                                  </a:lnTo>
                                  <a:lnTo>
                                    <a:pt x="52" y="204"/>
                                  </a:lnTo>
                                  <a:lnTo>
                                    <a:pt x="52" y="204"/>
                                  </a:lnTo>
                                  <a:lnTo>
                                    <a:pt x="58" y="210"/>
                                  </a:lnTo>
                                  <a:lnTo>
                                    <a:pt x="60" y="218"/>
                                  </a:lnTo>
                                  <a:lnTo>
                                    <a:pt x="62" y="224"/>
                                  </a:lnTo>
                                  <a:lnTo>
                                    <a:pt x="64" y="232"/>
                                  </a:lnTo>
                                  <a:lnTo>
                                    <a:pt x="34" y="238"/>
                                  </a:lnTo>
                                  <a:close/>
                                  <a:moveTo>
                                    <a:pt x="70" y="230"/>
                                  </a:moveTo>
                                  <a:lnTo>
                                    <a:pt x="70" y="230"/>
                                  </a:lnTo>
                                  <a:lnTo>
                                    <a:pt x="70" y="222"/>
                                  </a:lnTo>
                                  <a:lnTo>
                                    <a:pt x="68" y="214"/>
                                  </a:lnTo>
                                  <a:lnTo>
                                    <a:pt x="64" y="206"/>
                                  </a:lnTo>
                                  <a:lnTo>
                                    <a:pt x="58" y="198"/>
                                  </a:lnTo>
                                  <a:lnTo>
                                    <a:pt x="58" y="198"/>
                                  </a:lnTo>
                                  <a:lnTo>
                                    <a:pt x="50" y="192"/>
                                  </a:lnTo>
                                  <a:lnTo>
                                    <a:pt x="44" y="188"/>
                                  </a:lnTo>
                                  <a:lnTo>
                                    <a:pt x="36" y="186"/>
                                  </a:lnTo>
                                  <a:lnTo>
                                    <a:pt x="28" y="184"/>
                                  </a:lnTo>
                                  <a:lnTo>
                                    <a:pt x="36" y="156"/>
                                  </a:lnTo>
                                  <a:lnTo>
                                    <a:pt x="36" y="156"/>
                                  </a:lnTo>
                                  <a:lnTo>
                                    <a:pt x="38" y="150"/>
                                  </a:lnTo>
                                  <a:lnTo>
                                    <a:pt x="38" y="150"/>
                                  </a:lnTo>
                                  <a:lnTo>
                                    <a:pt x="44" y="146"/>
                                  </a:lnTo>
                                  <a:lnTo>
                                    <a:pt x="52" y="144"/>
                                  </a:lnTo>
                                  <a:lnTo>
                                    <a:pt x="60" y="144"/>
                                  </a:lnTo>
                                  <a:lnTo>
                                    <a:pt x="68" y="144"/>
                                  </a:lnTo>
                                  <a:lnTo>
                                    <a:pt x="74" y="146"/>
                                  </a:lnTo>
                                  <a:lnTo>
                                    <a:pt x="82" y="150"/>
                                  </a:lnTo>
                                  <a:lnTo>
                                    <a:pt x="90" y="154"/>
                                  </a:lnTo>
                                  <a:lnTo>
                                    <a:pt x="96" y="160"/>
                                  </a:lnTo>
                                  <a:lnTo>
                                    <a:pt x="96" y="160"/>
                                  </a:lnTo>
                                  <a:lnTo>
                                    <a:pt x="102" y="166"/>
                                  </a:lnTo>
                                  <a:lnTo>
                                    <a:pt x="108" y="174"/>
                                  </a:lnTo>
                                  <a:lnTo>
                                    <a:pt x="110" y="182"/>
                                  </a:lnTo>
                                  <a:lnTo>
                                    <a:pt x="112" y="190"/>
                                  </a:lnTo>
                                  <a:lnTo>
                                    <a:pt x="112" y="198"/>
                                  </a:lnTo>
                                  <a:lnTo>
                                    <a:pt x="110" y="206"/>
                                  </a:lnTo>
                                  <a:lnTo>
                                    <a:pt x="108" y="214"/>
                                  </a:lnTo>
                                  <a:lnTo>
                                    <a:pt x="104" y="220"/>
                                  </a:lnTo>
                                  <a:lnTo>
                                    <a:pt x="104" y="220"/>
                                  </a:lnTo>
                                  <a:lnTo>
                                    <a:pt x="100" y="222"/>
                                  </a:lnTo>
                                  <a:lnTo>
                                    <a:pt x="70" y="230"/>
                                  </a:lnTo>
                                  <a:close/>
                                  <a:moveTo>
                                    <a:pt x="230" y="94"/>
                                  </a:moveTo>
                                  <a:lnTo>
                                    <a:pt x="216" y="108"/>
                                  </a:lnTo>
                                  <a:lnTo>
                                    <a:pt x="216" y="108"/>
                                  </a:lnTo>
                                  <a:lnTo>
                                    <a:pt x="216" y="102"/>
                                  </a:lnTo>
                                  <a:lnTo>
                                    <a:pt x="216" y="102"/>
                                  </a:lnTo>
                                  <a:lnTo>
                                    <a:pt x="214" y="90"/>
                                  </a:lnTo>
                                  <a:lnTo>
                                    <a:pt x="210" y="80"/>
                                  </a:lnTo>
                                  <a:lnTo>
                                    <a:pt x="204" y="70"/>
                                  </a:lnTo>
                                  <a:lnTo>
                                    <a:pt x="196" y="60"/>
                                  </a:lnTo>
                                  <a:lnTo>
                                    <a:pt x="196" y="60"/>
                                  </a:lnTo>
                                  <a:lnTo>
                                    <a:pt x="186" y="52"/>
                                  </a:lnTo>
                                  <a:lnTo>
                                    <a:pt x="174" y="46"/>
                                  </a:lnTo>
                                  <a:lnTo>
                                    <a:pt x="162" y="42"/>
                                  </a:lnTo>
                                  <a:lnTo>
                                    <a:pt x="148" y="40"/>
                                  </a:lnTo>
                                  <a:lnTo>
                                    <a:pt x="162" y="26"/>
                                  </a:lnTo>
                                  <a:lnTo>
                                    <a:pt x="162" y="26"/>
                                  </a:lnTo>
                                  <a:lnTo>
                                    <a:pt x="168" y="22"/>
                                  </a:lnTo>
                                  <a:lnTo>
                                    <a:pt x="174" y="18"/>
                                  </a:lnTo>
                                  <a:lnTo>
                                    <a:pt x="180" y="16"/>
                                  </a:lnTo>
                                  <a:lnTo>
                                    <a:pt x="188" y="16"/>
                                  </a:lnTo>
                                  <a:lnTo>
                                    <a:pt x="188" y="16"/>
                                  </a:lnTo>
                                  <a:lnTo>
                                    <a:pt x="198" y="18"/>
                                  </a:lnTo>
                                  <a:lnTo>
                                    <a:pt x="206" y="20"/>
                                  </a:lnTo>
                                  <a:lnTo>
                                    <a:pt x="216" y="26"/>
                                  </a:lnTo>
                                  <a:lnTo>
                                    <a:pt x="224" y="32"/>
                                  </a:lnTo>
                                  <a:lnTo>
                                    <a:pt x="224" y="32"/>
                                  </a:lnTo>
                                  <a:lnTo>
                                    <a:pt x="230" y="40"/>
                                  </a:lnTo>
                                  <a:lnTo>
                                    <a:pt x="236" y="48"/>
                                  </a:lnTo>
                                  <a:lnTo>
                                    <a:pt x="238" y="56"/>
                                  </a:lnTo>
                                  <a:lnTo>
                                    <a:pt x="240" y="66"/>
                                  </a:lnTo>
                                  <a:lnTo>
                                    <a:pt x="240" y="66"/>
                                  </a:lnTo>
                                  <a:lnTo>
                                    <a:pt x="240" y="74"/>
                                  </a:lnTo>
                                  <a:lnTo>
                                    <a:pt x="238" y="82"/>
                                  </a:lnTo>
                                  <a:lnTo>
                                    <a:pt x="234" y="88"/>
                                  </a:lnTo>
                                  <a:lnTo>
                                    <a:pt x="230" y="94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s:wsp>
                          <wps:cNvPr id="461" name="Freeform 154"/>
                          <wps:cNvSpPr>
                            <a:spLocks noEditPoints="1"/>
                          </wps:cNvSpPr>
                          <wps:spPr bwMode="auto">
                            <a:xfrm>
                              <a:off x="3358206" y="4435038"/>
                              <a:ext cx="475199" cy="46034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56" y="92"/>
                                </a:cxn>
                                <a:cxn ang="0">
                                  <a:pos x="250" y="84"/>
                                </a:cxn>
                                <a:cxn ang="0">
                                  <a:pos x="240" y="80"/>
                                </a:cxn>
                                <a:cxn ang="0">
                                  <a:pos x="144" y="10"/>
                                </a:cxn>
                                <a:cxn ang="0">
                                  <a:pos x="142" y="6"/>
                                </a:cxn>
                                <a:cxn ang="0">
                                  <a:pos x="134" y="0"/>
                                </a:cxn>
                                <a:cxn ang="0">
                                  <a:pos x="128" y="0"/>
                                </a:cxn>
                                <a:cxn ang="0">
                                  <a:pos x="118" y="2"/>
                                </a:cxn>
                                <a:cxn ang="0">
                                  <a:pos x="112" y="10"/>
                                </a:cxn>
                                <a:cxn ang="0">
                                  <a:pos x="16" y="80"/>
                                </a:cxn>
                                <a:cxn ang="0">
                                  <a:pos x="10" y="82"/>
                                </a:cxn>
                                <a:cxn ang="0">
                                  <a:pos x="4" y="88"/>
                                </a:cxn>
                                <a:cxn ang="0">
                                  <a:pos x="0" y="92"/>
                                </a:cxn>
                                <a:cxn ang="0">
                                  <a:pos x="0" y="102"/>
                                </a:cxn>
                                <a:cxn ang="0">
                                  <a:pos x="6" y="110"/>
                                </a:cxn>
                                <a:cxn ang="0">
                                  <a:pos x="42" y="228"/>
                                </a:cxn>
                                <a:cxn ang="0">
                                  <a:pos x="42" y="232"/>
                                </a:cxn>
                                <a:cxn ang="0">
                                  <a:pos x="46" y="242"/>
                                </a:cxn>
                                <a:cxn ang="0">
                                  <a:pos x="50" y="244"/>
                                </a:cxn>
                                <a:cxn ang="0">
                                  <a:pos x="60" y="248"/>
                                </a:cxn>
                                <a:cxn ang="0">
                                  <a:pos x="70" y="246"/>
                                </a:cxn>
                                <a:cxn ang="0">
                                  <a:pos x="186" y="246"/>
                                </a:cxn>
                                <a:cxn ang="0">
                                  <a:pos x="196" y="248"/>
                                </a:cxn>
                                <a:cxn ang="0">
                                  <a:pos x="200" y="248"/>
                                </a:cxn>
                                <a:cxn ang="0">
                                  <a:pos x="206" y="244"/>
                                </a:cxn>
                                <a:cxn ang="0">
                                  <a:pos x="212" y="236"/>
                                </a:cxn>
                                <a:cxn ang="0">
                                  <a:pos x="214" y="228"/>
                                </a:cxn>
                                <a:cxn ang="0">
                                  <a:pos x="250" y="110"/>
                                </a:cxn>
                                <a:cxn ang="0">
                                  <a:pos x="254" y="106"/>
                                </a:cxn>
                                <a:cxn ang="0">
                                  <a:pos x="256" y="98"/>
                                </a:cxn>
                                <a:cxn ang="0">
                                  <a:pos x="188" y="146"/>
                                </a:cxn>
                                <a:cxn ang="0">
                                  <a:pos x="184" y="154"/>
                                </a:cxn>
                                <a:cxn ang="0">
                                  <a:pos x="196" y="230"/>
                                </a:cxn>
                                <a:cxn ang="0">
                                  <a:pos x="136" y="198"/>
                                </a:cxn>
                                <a:cxn ang="0">
                                  <a:pos x="128" y="196"/>
                                </a:cxn>
                                <a:cxn ang="0">
                                  <a:pos x="60" y="230"/>
                                </a:cxn>
                                <a:cxn ang="0">
                                  <a:pos x="72" y="162"/>
                                </a:cxn>
                                <a:cxn ang="0">
                                  <a:pos x="68" y="146"/>
                                </a:cxn>
                                <a:cxn ang="0">
                                  <a:pos x="86" y="88"/>
                                </a:cxn>
                                <a:cxn ang="0">
                                  <a:pos x="94" y="84"/>
                                </a:cxn>
                                <a:cxn ang="0">
                                  <a:pos x="128" y="18"/>
                                </a:cxn>
                                <a:cxn ang="0">
                                  <a:pos x="156" y="78"/>
                                </a:cxn>
                                <a:cxn ang="0">
                                  <a:pos x="170" y="88"/>
                                </a:cxn>
                                <a:cxn ang="0">
                                  <a:pos x="188" y="146"/>
                                </a:cxn>
                              </a:cxnLst>
                              <a:rect l="0" t="0" r="r" b="b"/>
                              <a:pathLst>
                                <a:path w="256" h="248">
                                  <a:moveTo>
                                    <a:pt x="256" y="92"/>
                                  </a:moveTo>
                                  <a:lnTo>
                                    <a:pt x="256" y="92"/>
                                  </a:lnTo>
                                  <a:lnTo>
                                    <a:pt x="252" y="88"/>
                                  </a:lnTo>
                                  <a:lnTo>
                                    <a:pt x="250" y="84"/>
                                  </a:lnTo>
                                  <a:lnTo>
                                    <a:pt x="246" y="82"/>
                                  </a:lnTo>
                                  <a:lnTo>
                                    <a:pt x="240" y="80"/>
                                  </a:lnTo>
                                  <a:lnTo>
                                    <a:pt x="174" y="70"/>
                                  </a:lnTo>
                                  <a:lnTo>
                                    <a:pt x="144" y="10"/>
                                  </a:lnTo>
                                  <a:lnTo>
                                    <a:pt x="144" y="10"/>
                                  </a:lnTo>
                                  <a:lnTo>
                                    <a:pt x="142" y="6"/>
                                  </a:lnTo>
                                  <a:lnTo>
                                    <a:pt x="138" y="2"/>
                                  </a:lnTo>
                                  <a:lnTo>
                                    <a:pt x="134" y="0"/>
                                  </a:lnTo>
                                  <a:lnTo>
                                    <a:pt x="128" y="0"/>
                                  </a:lnTo>
                                  <a:lnTo>
                                    <a:pt x="128" y="0"/>
                                  </a:lnTo>
                                  <a:lnTo>
                                    <a:pt x="122" y="0"/>
                                  </a:lnTo>
                                  <a:lnTo>
                                    <a:pt x="118" y="2"/>
                                  </a:lnTo>
                                  <a:lnTo>
                                    <a:pt x="114" y="6"/>
                                  </a:lnTo>
                                  <a:lnTo>
                                    <a:pt x="112" y="10"/>
                                  </a:lnTo>
                                  <a:lnTo>
                                    <a:pt x="82" y="70"/>
                                  </a:lnTo>
                                  <a:lnTo>
                                    <a:pt x="16" y="80"/>
                                  </a:lnTo>
                                  <a:lnTo>
                                    <a:pt x="16" y="80"/>
                                  </a:lnTo>
                                  <a:lnTo>
                                    <a:pt x="10" y="82"/>
                                  </a:lnTo>
                                  <a:lnTo>
                                    <a:pt x="6" y="84"/>
                                  </a:lnTo>
                                  <a:lnTo>
                                    <a:pt x="4" y="88"/>
                                  </a:lnTo>
                                  <a:lnTo>
                                    <a:pt x="0" y="92"/>
                                  </a:lnTo>
                                  <a:lnTo>
                                    <a:pt x="0" y="92"/>
                                  </a:lnTo>
                                  <a:lnTo>
                                    <a:pt x="0" y="98"/>
                                  </a:lnTo>
                                  <a:lnTo>
                                    <a:pt x="0" y="102"/>
                                  </a:lnTo>
                                  <a:lnTo>
                                    <a:pt x="2" y="106"/>
                                  </a:lnTo>
                                  <a:lnTo>
                                    <a:pt x="6" y="110"/>
                                  </a:lnTo>
                                  <a:lnTo>
                                    <a:pt x="54" y="160"/>
                                  </a:lnTo>
                                  <a:lnTo>
                                    <a:pt x="42" y="228"/>
                                  </a:lnTo>
                                  <a:lnTo>
                                    <a:pt x="42" y="228"/>
                                  </a:lnTo>
                                  <a:lnTo>
                                    <a:pt x="42" y="232"/>
                                  </a:lnTo>
                                  <a:lnTo>
                                    <a:pt x="44" y="236"/>
                                  </a:lnTo>
                                  <a:lnTo>
                                    <a:pt x="46" y="242"/>
                                  </a:lnTo>
                                  <a:lnTo>
                                    <a:pt x="50" y="244"/>
                                  </a:lnTo>
                                  <a:lnTo>
                                    <a:pt x="50" y="244"/>
                                  </a:lnTo>
                                  <a:lnTo>
                                    <a:pt x="56" y="248"/>
                                  </a:lnTo>
                                  <a:lnTo>
                                    <a:pt x="60" y="248"/>
                                  </a:lnTo>
                                  <a:lnTo>
                                    <a:pt x="60" y="248"/>
                                  </a:lnTo>
                                  <a:lnTo>
                                    <a:pt x="70" y="246"/>
                                  </a:lnTo>
                                  <a:lnTo>
                                    <a:pt x="128" y="214"/>
                                  </a:lnTo>
                                  <a:lnTo>
                                    <a:pt x="186" y="246"/>
                                  </a:lnTo>
                                  <a:lnTo>
                                    <a:pt x="186" y="246"/>
                                  </a:lnTo>
                                  <a:lnTo>
                                    <a:pt x="196" y="248"/>
                                  </a:lnTo>
                                  <a:lnTo>
                                    <a:pt x="196" y="248"/>
                                  </a:lnTo>
                                  <a:lnTo>
                                    <a:pt x="200" y="248"/>
                                  </a:lnTo>
                                  <a:lnTo>
                                    <a:pt x="206" y="244"/>
                                  </a:lnTo>
                                  <a:lnTo>
                                    <a:pt x="206" y="244"/>
                                  </a:lnTo>
                                  <a:lnTo>
                                    <a:pt x="210" y="242"/>
                                  </a:lnTo>
                                  <a:lnTo>
                                    <a:pt x="212" y="236"/>
                                  </a:lnTo>
                                  <a:lnTo>
                                    <a:pt x="214" y="232"/>
                                  </a:lnTo>
                                  <a:lnTo>
                                    <a:pt x="214" y="228"/>
                                  </a:lnTo>
                                  <a:lnTo>
                                    <a:pt x="202" y="160"/>
                                  </a:lnTo>
                                  <a:lnTo>
                                    <a:pt x="250" y="110"/>
                                  </a:lnTo>
                                  <a:lnTo>
                                    <a:pt x="250" y="110"/>
                                  </a:lnTo>
                                  <a:lnTo>
                                    <a:pt x="254" y="106"/>
                                  </a:lnTo>
                                  <a:lnTo>
                                    <a:pt x="256" y="102"/>
                                  </a:lnTo>
                                  <a:lnTo>
                                    <a:pt x="256" y="98"/>
                                  </a:lnTo>
                                  <a:lnTo>
                                    <a:pt x="256" y="92"/>
                                  </a:lnTo>
                                  <a:close/>
                                  <a:moveTo>
                                    <a:pt x="188" y="146"/>
                                  </a:moveTo>
                                  <a:lnTo>
                                    <a:pt x="188" y="146"/>
                                  </a:lnTo>
                                  <a:lnTo>
                                    <a:pt x="184" y="154"/>
                                  </a:lnTo>
                                  <a:lnTo>
                                    <a:pt x="184" y="162"/>
                                  </a:lnTo>
                                  <a:lnTo>
                                    <a:pt x="196" y="230"/>
                                  </a:lnTo>
                                  <a:lnTo>
                                    <a:pt x="136" y="198"/>
                                  </a:lnTo>
                                  <a:lnTo>
                                    <a:pt x="136" y="198"/>
                                  </a:lnTo>
                                  <a:lnTo>
                                    <a:pt x="128" y="196"/>
                                  </a:lnTo>
                                  <a:lnTo>
                                    <a:pt x="128" y="196"/>
                                  </a:lnTo>
                                  <a:lnTo>
                                    <a:pt x="120" y="198"/>
                                  </a:lnTo>
                                  <a:lnTo>
                                    <a:pt x="60" y="230"/>
                                  </a:lnTo>
                                  <a:lnTo>
                                    <a:pt x="72" y="162"/>
                                  </a:lnTo>
                                  <a:lnTo>
                                    <a:pt x="72" y="162"/>
                                  </a:lnTo>
                                  <a:lnTo>
                                    <a:pt x="72" y="154"/>
                                  </a:lnTo>
                                  <a:lnTo>
                                    <a:pt x="68" y="146"/>
                                  </a:lnTo>
                                  <a:lnTo>
                                    <a:pt x="18" y="98"/>
                                  </a:lnTo>
                                  <a:lnTo>
                                    <a:pt x="86" y="88"/>
                                  </a:lnTo>
                                  <a:lnTo>
                                    <a:pt x="86" y="88"/>
                                  </a:lnTo>
                                  <a:lnTo>
                                    <a:pt x="94" y="84"/>
                                  </a:lnTo>
                                  <a:lnTo>
                                    <a:pt x="100" y="78"/>
                                  </a:lnTo>
                                  <a:lnTo>
                                    <a:pt x="128" y="18"/>
                                  </a:lnTo>
                                  <a:lnTo>
                                    <a:pt x="156" y="78"/>
                                  </a:lnTo>
                                  <a:lnTo>
                                    <a:pt x="156" y="78"/>
                                  </a:lnTo>
                                  <a:lnTo>
                                    <a:pt x="162" y="84"/>
                                  </a:lnTo>
                                  <a:lnTo>
                                    <a:pt x="170" y="88"/>
                                  </a:lnTo>
                                  <a:lnTo>
                                    <a:pt x="238" y="98"/>
                                  </a:lnTo>
                                  <a:lnTo>
                                    <a:pt x="188" y="146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g:grpSp>
                          <wpg:cNvPr id="462" name="Group 202"/>
                          <wpg:cNvGrpSpPr/>
                          <wpg:grpSpPr>
                            <a:xfrm>
                              <a:off x="536715" y="5385435"/>
                              <a:ext cx="415799" cy="475199"/>
                              <a:chOff x="536715" y="5385435"/>
                              <a:chExt cx="355600" cy="406400"/>
                            </a:xfrm>
                            <a:grpFill/>
                          </wpg:grpSpPr>
                          <wps:wsp>
                            <wps:cNvPr id="463" name="Freeform 13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536715" y="5385435"/>
                                <a:ext cx="3556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24" y="54"/>
                                  </a:cxn>
                                  <a:cxn ang="0">
                                    <a:pos x="216" y="38"/>
                                  </a:cxn>
                                  <a:cxn ang="0">
                                    <a:pos x="200" y="32"/>
                                  </a:cxn>
                                  <a:cxn ang="0">
                                    <a:pos x="176" y="24"/>
                                  </a:cxn>
                                  <a:cxn ang="0">
                                    <a:pos x="176" y="24"/>
                                  </a:cxn>
                                  <a:cxn ang="0">
                                    <a:pos x="168" y="8"/>
                                  </a:cxn>
                                  <a:cxn ang="0">
                                    <a:pos x="152" y="0"/>
                                  </a:cxn>
                                  <a:cxn ang="0">
                                    <a:pos x="72" y="0"/>
                                  </a:cxn>
                                  <a:cxn ang="0">
                                    <a:pos x="56" y="8"/>
                                  </a:cxn>
                                  <a:cxn ang="0">
                                    <a:pos x="48" y="24"/>
                                  </a:cxn>
                                  <a:cxn ang="0">
                                    <a:pos x="48" y="32"/>
                                  </a:cxn>
                                  <a:cxn ang="0">
                                    <a:pos x="24" y="32"/>
                                  </a:cxn>
                                  <a:cxn ang="0">
                                    <a:pos x="8" y="38"/>
                                  </a:cxn>
                                  <a:cxn ang="0">
                                    <a:pos x="0" y="54"/>
                                  </a:cxn>
                                  <a:cxn ang="0">
                                    <a:pos x="0" y="64"/>
                                  </a:cxn>
                                  <a:cxn ang="0">
                                    <a:pos x="0" y="72"/>
                                  </a:cxn>
                                  <a:cxn ang="0">
                                    <a:pos x="4" y="84"/>
                                  </a:cxn>
                                  <a:cxn ang="0">
                                    <a:pos x="16" y="88"/>
                                  </a:cxn>
                                  <a:cxn ang="0">
                                    <a:pos x="16" y="224"/>
                                  </a:cxn>
                                  <a:cxn ang="0">
                                    <a:pos x="18" y="236"/>
                                  </a:cxn>
                                  <a:cxn ang="0">
                                    <a:pos x="36" y="254"/>
                                  </a:cxn>
                                  <a:cxn ang="0">
                                    <a:pos x="48" y="256"/>
                                  </a:cxn>
                                  <a:cxn ang="0">
                                    <a:pos x="176" y="256"/>
                                  </a:cxn>
                                  <a:cxn ang="0">
                                    <a:pos x="188" y="254"/>
                                  </a:cxn>
                                  <a:cxn ang="0">
                                    <a:pos x="206" y="236"/>
                                  </a:cxn>
                                  <a:cxn ang="0">
                                    <a:pos x="208" y="224"/>
                                  </a:cxn>
                                  <a:cxn ang="0">
                                    <a:pos x="208" y="88"/>
                                  </a:cxn>
                                  <a:cxn ang="0">
                                    <a:pos x="220" y="84"/>
                                  </a:cxn>
                                  <a:cxn ang="0">
                                    <a:pos x="224" y="72"/>
                                  </a:cxn>
                                  <a:cxn ang="0">
                                    <a:pos x="224" y="54"/>
                                  </a:cxn>
                                  <a:cxn ang="0">
                                    <a:pos x="64" y="24"/>
                                  </a:cxn>
                                  <a:cxn ang="0">
                                    <a:pos x="64" y="20"/>
                                  </a:cxn>
                                  <a:cxn ang="0">
                                    <a:pos x="68" y="16"/>
                                  </a:cxn>
                                  <a:cxn ang="0">
                                    <a:pos x="152" y="16"/>
                                  </a:cxn>
                                  <a:cxn ang="0">
                                    <a:pos x="156" y="16"/>
                                  </a:cxn>
                                  <a:cxn ang="0">
                                    <a:pos x="160" y="20"/>
                                  </a:cxn>
                                  <a:cxn ang="0">
                                    <a:pos x="160" y="32"/>
                                  </a:cxn>
                                  <a:cxn ang="0">
                                    <a:pos x="64" y="24"/>
                                  </a:cxn>
                                  <a:cxn ang="0">
                                    <a:pos x="192" y="224"/>
                                  </a:cxn>
                                  <a:cxn ang="0">
                                    <a:pos x="188" y="236"/>
                                  </a:cxn>
                                  <a:cxn ang="0">
                                    <a:pos x="176" y="240"/>
                                  </a:cxn>
                                  <a:cxn ang="0">
                                    <a:pos x="48" y="240"/>
                                  </a:cxn>
                                  <a:cxn ang="0">
                                    <a:pos x="36" y="236"/>
                                  </a:cxn>
                                  <a:cxn ang="0">
                                    <a:pos x="32" y="224"/>
                                  </a:cxn>
                                  <a:cxn ang="0">
                                    <a:pos x="192" y="88"/>
                                  </a:cxn>
                                  <a:cxn ang="0">
                                    <a:pos x="208" y="64"/>
                                  </a:cxn>
                                  <a:cxn ang="0">
                                    <a:pos x="16" y="72"/>
                                  </a:cxn>
                                  <a:cxn ang="0">
                                    <a:pos x="16" y="56"/>
                                  </a:cxn>
                                  <a:cxn ang="0">
                                    <a:pos x="16" y="52"/>
                                  </a:cxn>
                                  <a:cxn ang="0">
                                    <a:pos x="20" y="48"/>
                                  </a:cxn>
                                  <a:cxn ang="0">
                                    <a:pos x="200" y="48"/>
                                  </a:cxn>
                                  <a:cxn ang="0">
                                    <a:pos x="204" y="48"/>
                                  </a:cxn>
                                  <a:cxn ang="0">
                                    <a:pos x="208" y="52"/>
                                  </a:cxn>
                                  <a:cxn ang="0">
                                    <a:pos x="208" y="64"/>
                                  </a:cxn>
                                </a:cxnLst>
                                <a:rect l="0" t="0" r="r" b="b"/>
                                <a:pathLst>
                                  <a:path w="224" h="256">
                                    <a:moveTo>
                                      <a:pt x="224" y="54"/>
                                    </a:moveTo>
                                    <a:lnTo>
                                      <a:pt x="224" y="54"/>
                                    </a:lnTo>
                                    <a:lnTo>
                                      <a:pt x="222" y="46"/>
                                    </a:lnTo>
                                    <a:lnTo>
                                      <a:pt x="216" y="38"/>
                                    </a:lnTo>
                                    <a:lnTo>
                                      <a:pt x="210" y="34"/>
                                    </a:lnTo>
                                    <a:lnTo>
                                      <a:pt x="200" y="32"/>
                                    </a:lnTo>
                                    <a:lnTo>
                                      <a:pt x="176" y="32"/>
                                    </a:lnTo>
                                    <a:lnTo>
                                      <a:pt x="176" y="24"/>
                                    </a:lnTo>
                                    <a:lnTo>
                                      <a:pt x="176" y="24"/>
                                    </a:lnTo>
                                    <a:lnTo>
                                      <a:pt x="176" y="24"/>
                                    </a:lnTo>
                                    <a:lnTo>
                                      <a:pt x="174" y="14"/>
                                    </a:lnTo>
                                    <a:lnTo>
                                      <a:pt x="168" y="8"/>
                                    </a:lnTo>
                                    <a:lnTo>
                                      <a:pt x="162" y="2"/>
                                    </a:lnTo>
                                    <a:lnTo>
                                      <a:pt x="152" y="0"/>
                                    </a:lnTo>
                                    <a:lnTo>
                                      <a:pt x="72" y="0"/>
                                    </a:lnTo>
                                    <a:lnTo>
                                      <a:pt x="72" y="0"/>
                                    </a:lnTo>
                                    <a:lnTo>
                                      <a:pt x="62" y="2"/>
                                    </a:lnTo>
                                    <a:lnTo>
                                      <a:pt x="56" y="8"/>
                                    </a:lnTo>
                                    <a:lnTo>
                                      <a:pt x="50" y="1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24"/>
                                    </a:lnTo>
                                    <a:lnTo>
                                      <a:pt x="48" y="32"/>
                                    </a:lnTo>
                                    <a:lnTo>
                                      <a:pt x="24" y="32"/>
                                    </a:lnTo>
                                    <a:lnTo>
                                      <a:pt x="24" y="32"/>
                                    </a:lnTo>
                                    <a:lnTo>
                                      <a:pt x="14" y="34"/>
                                    </a:lnTo>
                                    <a:lnTo>
                                      <a:pt x="8" y="38"/>
                                    </a:lnTo>
                                    <a:lnTo>
                                      <a:pt x="2" y="46"/>
                                    </a:lnTo>
                                    <a:lnTo>
                                      <a:pt x="0" y="54"/>
                                    </a:lnTo>
                                    <a:lnTo>
                                      <a:pt x="0" y="54"/>
                                    </a:lnTo>
                                    <a:lnTo>
                                      <a:pt x="0" y="64"/>
                                    </a:lnTo>
                                    <a:lnTo>
                                      <a:pt x="0" y="72"/>
                                    </a:lnTo>
                                    <a:lnTo>
                                      <a:pt x="0" y="72"/>
                                    </a:lnTo>
                                    <a:lnTo>
                                      <a:pt x="2" y="78"/>
                                    </a:lnTo>
                                    <a:lnTo>
                                      <a:pt x="4" y="84"/>
                                    </a:lnTo>
                                    <a:lnTo>
                                      <a:pt x="10" y="86"/>
                                    </a:lnTo>
                                    <a:lnTo>
                                      <a:pt x="16" y="88"/>
                                    </a:lnTo>
                                    <a:lnTo>
                                      <a:pt x="16" y="224"/>
                                    </a:lnTo>
                                    <a:lnTo>
                                      <a:pt x="16" y="224"/>
                                    </a:lnTo>
                                    <a:lnTo>
                                      <a:pt x="16" y="230"/>
                                    </a:lnTo>
                                    <a:lnTo>
                                      <a:pt x="18" y="236"/>
                                    </a:lnTo>
                                    <a:lnTo>
                                      <a:pt x="26" y="246"/>
                                    </a:lnTo>
                                    <a:lnTo>
                                      <a:pt x="36" y="254"/>
                                    </a:lnTo>
                                    <a:lnTo>
                                      <a:pt x="42" y="256"/>
                                    </a:lnTo>
                                    <a:lnTo>
                                      <a:pt x="48" y="256"/>
                                    </a:lnTo>
                                    <a:lnTo>
                                      <a:pt x="176" y="256"/>
                                    </a:lnTo>
                                    <a:lnTo>
                                      <a:pt x="176" y="256"/>
                                    </a:lnTo>
                                    <a:lnTo>
                                      <a:pt x="182" y="256"/>
                                    </a:lnTo>
                                    <a:lnTo>
                                      <a:pt x="188" y="254"/>
                                    </a:lnTo>
                                    <a:lnTo>
                                      <a:pt x="198" y="246"/>
                                    </a:lnTo>
                                    <a:lnTo>
                                      <a:pt x="206" y="236"/>
                                    </a:lnTo>
                                    <a:lnTo>
                                      <a:pt x="208" y="230"/>
                                    </a:lnTo>
                                    <a:lnTo>
                                      <a:pt x="208" y="224"/>
                                    </a:lnTo>
                                    <a:lnTo>
                                      <a:pt x="208" y="88"/>
                                    </a:lnTo>
                                    <a:lnTo>
                                      <a:pt x="208" y="88"/>
                                    </a:lnTo>
                                    <a:lnTo>
                                      <a:pt x="214" y="86"/>
                                    </a:lnTo>
                                    <a:lnTo>
                                      <a:pt x="220" y="84"/>
                                    </a:lnTo>
                                    <a:lnTo>
                                      <a:pt x="222" y="78"/>
                                    </a:lnTo>
                                    <a:lnTo>
                                      <a:pt x="224" y="72"/>
                                    </a:lnTo>
                                    <a:lnTo>
                                      <a:pt x="224" y="64"/>
                                    </a:lnTo>
                                    <a:lnTo>
                                      <a:pt x="224" y="54"/>
                                    </a:lnTo>
                                    <a:lnTo>
                                      <a:pt x="224" y="54"/>
                                    </a:lnTo>
                                    <a:close/>
                                    <a:moveTo>
                                      <a:pt x="64" y="24"/>
                                    </a:moveTo>
                                    <a:lnTo>
                                      <a:pt x="64" y="24"/>
                                    </a:lnTo>
                                    <a:lnTo>
                                      <a:pt x="64" y="20"/>
                                    </a:lnTo>
                                    <a:lnTo>
                                      <a:pt x="66" y="18"/>
                                    </a:lnTo>
                                    <a:lnTo>
                                      <a:pt x="68" y="16"/>
                                    </a:lnTo>
                                    <a:lnTo>
                                      <a:pt x="72" y="16"/>
                                    </a:lnTo>
                                    <a:lnTo>
                                      <a:pt x="152" y="16"/>
                                    </a:lnTo>
                                    <a:lnTo>
                                      <a:pt x="152" y="16"/>
                                    </a:lnTo>
                                    <a:lnTo>
                                      <a:pt x="156" y="16"/>
                                    </a:lnTo>
                                    <a:lnTo>
                                      <a:pt x="158" y="18"/>
                                    </a:lnTo>
                                    <a:lnTo>
                                      <a:pt x="160" y="20"/>
                                    </a:lnTo>
                                    <a:lnTo>
                                      <a:pt x="160" y="24"/>
                                    </a:lnTo>
                                    <a:lnTo>
                                      <a:pt x="160" y="32"/>
                                    </a:lnTo>
                                    <a:lnTo>
                                      <a:pt x="64" y="32"/>
                                    </a:lnTo>
                                    <a:lnTo>
                                      <a:pt x="64" y="24"/>
                                    </a:lnTo>
                                    <a:close/>
                                    <a:moveTo>
                                      <a:pt x="192" y="224"/>
                                    </a:moveTo>
                                    <a:lnTo>
                                      <a:pt x="192" y="224"/>
                                    </a:lnTo>
                                    <a:lnTo>
                                      <a:pt x="190" y="230"/>
                                    </a:lnTo>
                                    <a:lnTo>
                                      <a:pt x="188" y="236"/>
                                    </a:lnTo>
                                    <a:lnTo>
                                      <a:pt x="182" y="238"/>
                                    </a:lnTo>
                                    <a:lnTo>
                                      <a:pt x="176" y="240"/>
                                    </a:lnTo>
                                    <a:lnTo>
                                      <a:pt x="48" y="240"/>
                                    </a:lnTo>
                                    <a:lnTo>
                                      <a:pt x="48" y="240"/>
                                    </a:lnTo>
                                    <a:lnTo>
                                      <a:pt x="42" y="238"/>
                                    </a:lnTo>
                                    <a:lnTo>
                                      <a:pt x="36" y="236"/>
                                    </a:lnTo>
                                    <a:lnTo>
                                      <a:pt x="34" y="230"/>
                                    </a:lnTo>
                                    <a:lnTo>
                                      <a:pt x="32" y="224"/>
                                    </a:lnTo>
                                    <a:lnTo>
                                      <a:pt x="32" y="88"/>
                                    </a:lnTo>
                                    <a:lnTo>
                                      <a:pt x="192" y="88"/>
                                    </a:lnTo>
                                    <a:lnTo>
                                      <a:pt x="192" y="224"/>
                                    </a:lnTo>
                                    <a:close/>
                                    <a:moveTo>
                                      <a:pt x="208" y="64"/>
                                    </a:moveTo>
                                    <a:lnTo>
                                      <a:pt x="208" y="72"/>
                                    </a:lnTo>
                                    <a:lnTo>
                                      <a:pt x="16" y="72"/>
                                    </a:lnTo>
                                    <a:lnTo>
                                      <a:pt x="16" y="64"/>
                                    </a:lnTo>
                                    <a:lnTo>
                                      <a:pt x="16" y="56"/>
                                    </a:lnTo>
                                    <a:lnTo>
                                      <a:pt x="16" y="56"/>
                                    </a:lnTo>
                                    <a:lnTo>
                                      <a:pt x="16" y="52"/>
                                    </a:lnTo>
                                    <a:lnTo>
                                      <a:pt x="18" y="50"/>
                                    </a:lnTo>
                                    <a:lnTo>
                                      <a:pt x="20" y="48"/>
                                    </a:lnTo>
                                    <a:lnTo>
                                      <a:pt x="24" y="48"/>
                                    </a:lnTo>
                                    <a:lnTo>
                                      <a:pt x="200" y="48"/>
                                    </a:lnTo>
                                    <a:lnTo>
                                      <a:pt x="200" y="48"/>
                                    </a:lnTo>
                                    <a:lnTo>
                                      <a:pt x="204" y="48"/>
                                    </a:lnTo>
                                    <a:lnTo>
                                      <a:pt x="206" y="50"/>
                                    </a:lnTo>
                                    <a:lnTo>
                                      <a:pt x="208" y="52"/>
                                    </a:lnTo>
                                    <a:lnTo>
                                      <a:pt x="208" y="56"/>
                                    </a:lnTo>
                                    <a:lnTo>
                                      <a:pt x="208" y="64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64" name="Freeform 132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12915" y="5550535"/>
                                <a:ext cx="50800" cy="190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8" y="120"/>
                                  </a:cxn>
                                  <a:cxn ang="0">
                                    <a:pos x="30" y="118"/>
                                  </a:cxn>
                                  <a:cxn ang="0">
                                    <a:pos x="32" y="116"/>
                                  </a:cxn>
                                  <a:cxn ang="0">
                                    <a:pos x="32" y="112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6"/>
                                  </a:cxn>
                                  <a:cxn ang="0">
                                    <a:pos x="2" y="118"/>
                                  </a:cxn>
                                  <a:cxn ang="0">
                                    <a:pos x="4" y="120"/>
                                  </a:cxn>
                                  <a:cxn ang="0">
                                    <a:pos x="8" y="120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4" y="112"/>
                                  </a:cxn>
                                  <a:cxn ang="0">
                                    <a:pos x="8" y="112"/>
                                  </a:cxn>
                                  <a:cxn ang="0">
                                    <a:pos x="8" y="8"/>
                                  </a:cxn>
                                </a:cxnLst>
                                <a:rect l="0" t="0" r="r" b="b"/>
                                <a:pathLst>
                                  <a:path w="32" h="120">
                                    <a:moveTo>
                                      <a:pt x="8" y="120"/>
                                    </a:moveTo>
                                    <a:lnTo>
                                      <a:pt x="24" y="120"/>
                                    </a:lnTo>
                                    <a:lnTo>
                                      <a:pt x="24" y="120"/>
                                    </a:lnTo>
                                    <a:lnTo>
                                      <a:pt x="28" y="120"/>
                                    </a:lnTo>
                                    <a:lnTo>
                                      <a:pt x="30" y="118"/>
                                    </a:lnTo>
                                    <a:lnTo>
                                      <a:pt x="32" y="116"/>
                                    </a:lnTo>
                                    <a:lnTo>
                                      <a:pt x="32" y="112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6"/>
                                    </a:lnTo>
                                    <a:lnTo>
                                      <a:pt x="2" y="118"/>
                                    </a:lnTo>
                                    <a:lnTo>
                                      <a:pt x="4" y="120"/>
                                    </a:lnTo>
                                    <a:lnTo>
                                      <a:pt x="8" y="120"/>
                                    </a:lnTo>
                                    <a:close/>
                                    <a:moveTo>
                                      <a:pt x="8" y="8"/>
                                    </a:moveTo>
                                    <a:lnTo>
                                      <a:pt x="24" y="8"/>
                                    </a:lnTo>
                                    <a:lnTo>
                                      <a:pt x="24" y="112"/>
                                    </a:lnTo>
                                    <a:lnTo>
                                      <a:pt x="8" y="112"/>
                                    </a:lnTo>
                                    <a:lnTo>
                                      <a:pt x="8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65" name="Freeform 135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689115" y="5550535"/>
                                <a:ext cx="50800" cy="190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8" y="120"/>
                                  </a:cxn>
                                  <a:cxn ang="0">
                                    <a:pos x="30" y="118"/>
                                  </a:cxn>
                                  <a:cxn ang="0">
                                    <a:pos x="32" y="116"/>
                                  </a:cxn>
                                  <a:cxn ang="0">
                                    <a:pos x="32" y="112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6"/>
                                  </a:cxn>
                                  <a:cxn ang="0">
                                    <a:pos x="2" y="118"/>
                                  </a:cxn>
                                  <a:cxn ang="0">
                                    <a:pos x="4" y="120"/>
                                  </a:cxn>
                                  <a:cxn ang="0">
                                    <a:pos x="8" y="120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4" y="112"/>
                                  </a:cxn>
                                  <a:cxn ang="0">
                                    <a:pos x="8" y="112"/>
                                  </a:cxn>
                                  <a:cxn ang="0">
                                    <a:pos x="8" y="8"/>
                                  </a:cxn>
                                </a:cxnLst>
                                <a:rect l="0" t="0" r="r" b="b"/>
                                <a:pathLst>
                                  <a:path w="32" h="120">
                                    <a:moveTo>
                                      <a:pt x="8" y="120"/>
                                    </a:moveTo>
                                    <a:lnTo>
                                      <a:pt x="24" y="120"/>
                                    </a:lnTo>
                                    <a:lnTo>
                                      <a:pt x="24" y="120"/>
                                    </a:lnTo>
                                    <a:lnTo>
                                      <a:pt x="28" y="120"/>
                                    </a:lnTo>
                                    <a:lnTo>
                                      <a:pt x="30" y="118"/>
                                    </a:lnTo>
                                    <a:lnTo>
                                      <a:pt x="32" y="116"/>
                                    </a:lnTo>
                                    <a:lnTo>
                                      <a:pt x="32" y="112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6"/>
                                    </a:lnTo>
                                    <a:lnTo>
                                      <a:pt x="2" y="118"/>
                                    </a:lnTo>
                                    <a:lnTo>
                                      <a:pt x="4" y="120"/>
                                    </a:lnTo>
                                    <a:lnTo>
                                      <a:pt x="8" y="120"/>
                                    </a:lnTo>
                                    <a:close/>
                                    <a:moveTo>
                                      <a:pt x="8" y="8"/>
                                    </a:moveTo>
                                    <a:lnTo>
                                      <a:pt x="24" y="8"/>
                                    </a:lnTo>
                                    <a:lnTo>
                                      <a:pt x="24" y="112"/>
                                    </a:lnTo>
                                    <a:lnTo>
                                      <a:pt x="8" y="112"/>
                                    </a:lnTo>
                                    <a:lnTo>
                                      <a:pt x="8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66" name="Freeform 13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765315" y="5550535"/>
                                <a:ext cx="50800" cy="1905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8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28" y="120"/>
                                  </a:cxn>
                                  <a:cxn ang="0">
                                    <a:pos x="30" y="118"/>
                                  </a:cxn>
                                  <a:cxn ang="0">
                                    <a:pos x="32" y="116"/>
                                  </a:cxn>
                                  <a:cxn ang="0">
                                    <a:pos x="32" y="112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8"/>
                                  </a:cxn>
                                  <a:cxn ang="0">
                                    <a:pos x="32" y="4"/>
                                  </a:cxn>
                                  <a:cxn ang="0">
                                    <a:pos x="30" y="2"/>
                                  </a:cxn>
                                  <a:cxn ang="0">
                                    <a:pos x="28" y="0"/>
                                  </a:cxn>
                                  <a:cxn ang="0">
                                    <a:pos x="24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8" y="0"/>
                                  </a:cxn>
                                  <a:cxn ang="0">
                                    <a:pos x="4" y="0"/>
                                  </a:cxn>
                                  <a:cxn ang="0">
                                    <a:pos x="2" y="2"/>
                                  </a:cxn>
                                  <a:cxn ang="0">
                                    <a:pos x="0" y="4"/>
                                  </a:cxn>
                                  <a:cxn ang="0">
                                    <a:pos x="0" y="8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2"/>
                                  </a:cxn>
                                  <a:cxn ang="0">
                                    <a:pos x="0" y="116"/>
                                  </a:cxn>
                                  <a:cxn ang="0">
                                    <a:pos x="2" y="118"/>
                                  </a:cxn>
                                  <a:cxn ang="0">
                                    <a:pos x="4" y="120"/>
                                  </a:cxn>
                                  <a:cxn ang="0">
                                    <a:pos x="8" y="120"/>
                                  </a:cxn>
                                  <a:cxn ang="0">
                                    <a:pos x="8" y="8"/>
                                  </a:cxn>
                                  <a:cxn ang="0">
                                    <a:pos x="24" y="8"/>
                                  </a:cxn>
                                  <a:cxn ang="0">
                                    <a:pos x="24" y="112"/>
                                  </a:cxn>
                                  <a:cxn ang="0">
                                    <a:pos x="8" y="112"/>
                                  </a:cxn>
                                  <a:cxn ang="0">
                                    <a:pos x="8" y="8"/>
                                  </a:cxn>
                                </a:cxnLst>
                                <a:rect l="0" t="0" r="r" b="b"/>
                                <a:pathLst>
                                  <a:path w="32" h="120">
                                    <a:moveTo>
                                      <a:pt x="8" y="120"/>
                                    </a:moveTo>
                                    <a:lnTo>
                                      <a:pt x="24" y="120"/>
                                    </a:lnTo>
                                    <a:lnTo>
                                      <a:pt x="24" y="120"/>
                                    </a:lnTo>
                                    <a:lnTo>
                                      <a:pt x="28" y="120"/>
                                    </a:lnTo>
                                    <a:lnTo>
                                      <a:pt x="30" y="118"/>
                                    </a:lnTo>
                                    <a:lnTo>
                                      <a:pt x="32" y="116"/>
                                    </a:lnTo>
                                    <a:lnTo>
                                      <a:pt x="32" y="112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8"/>
                                    </a:lnTo>
                                    <a:lnTo>
                                      <a:pt x="32" y="4"/>
                                    </a:lnTo>
                                    <a:lnTo>
                                      <a:pt x="30" y="2"/>
                                    </a:lnTo>
                                    <a:lnTo>
                                      <a:pt x="28" y="0"/>
                                    </a:lnTo>
                                    <a:lnTo>
                                      <a:pt x="24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8" y="0"/>
                                    </a:lnTo>
                                    <a:lnTo>
                                      <a:pt x="4" y="0"/>
                                    </a:lnTo>
                                    <a:lnTo>
                                      <a:pt x="2" y="2"/>
                                    </a:lnTo>
                                    <a:lnTo>
                                      <a:pt x="0" y="4"/>
                                    </a:lnTo>
                                    <a:lnTo>
                                      <a:pt x="0" y="8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2"/>
                                    </a:lnTo>
                                    <a:lnTo>
                                      <a:pt x="0" y="116"/>
                                    </a:lnTo>
                                    <a:lnTo>
                                      <a:pt x="2" y="118"/>
                                    </a:lnTo>
                                    <a:lnTo>
                                      <a:pt x="4" y="120"/>
                                    </a:lnTo>
                                    <a:lnTo>
                                      <a:pt x="8" y="120"/>
                                    </a:lnTo>
                                    <a:close/>
                                    <a:moveTo>
                                      <a:pt x="8" y="8"/>
                                    </a:moveTo>
                                    <a:lnTo>
                                      <a:pt x="24" y="8"/>
                                    </a:lnTo>
                                    <a:lnTo>
                                      <a:pt x="24" y="112"/>
                                    </a:lnTo>
                                    <a:lnTo>
                                      <a:pt x="8" y="112"/>
                                    </a:lnTo>
                                    <a:lnTo>
                                      <a:pt x="8" y="8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67" name="Group 207"/>
                          <wpg:cNvGrpSpPr/>
                          <wpg:grpSpPr>
                            <a:xfrm>
                              <a:off x="3358206" y="7315930"/>
                              <a:ext cx="475199" cy="415799"/>
                              <a:chOff x="3358206" y="7315930"/>
                              <a:chExt cx="406400" cy="355600"/>
                            </a:xfrm>
                            <a:grpFill/>
                          </wpg:grpSpPr>
                          <wps:wsp>
                            <wps:cNvPr id="468" name="Freeform 21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358206" y="7315930"/>
                                <a:ext cx="406400" cy="355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256" y="132"/>
                                  </a:cxn>
                                  <a:cxn ang="0">
                                    <a:pos x="224" y="12"/>
                                  </a:cxn>
                                  <a:cxn ang="0">
                                    <a:pos x="224" y="12"/>
                                  </a:cxn>
                                  <a:cxn ang="0">
                                    <a:pos x="222" y="6"/>
                                  </a:cxn>
                                  <a:cxn ang="0">
                                    <a:pos x="218" y="4"/>
                                  </a:cxn>
                                  <a:cxn ang="0">
                                    <a:pos x="214" y="0"/>
                                  </a:cxn>
                                  <a:cxn ang="0">
                                    <a:pos x="208" y="0"/>
                                  </a:cxn>
                                  <a:cxn ang="0">
                                    <a:pos x="12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48" y="0"/>
                                  </a:cxn>
                                  <a:cxn ang="0">
                                    <a:pos x="42" y="0"/>
                                  </a:cxn>
                                  <a:cxn ang="0">
                                    <a:pos x="38" y="4"/>
                                  </a:cxn>
                                  <a:cxn ang="0">
                                    <a:pos x="34" y="6"/>
                                  </a:cxn>
                                  <a:cxn ang="0">
                                    <a:pos x="32" y="12"/>
                                  </a:cxn>
                                  <a:cxn ang="0">
                                    <a:pos x="0" y="132"/>
                                  </a:cxn>
                                  <a:cxn ang="0">
                                    <a:pos x="0" y="132"/>
                                  </a:cxn>
                                  <a:cxn ang="0">
                                    <a:pos x="0" y="136"/>
                                  </a:cxn>
                                  <a:cxn ang="0">
                                    <a:pos x="0" y="192"/>
                                  </a:cxn>
                                  <a:cxn ang="0">
                                    <a:pos x="0" y="192"/>
                                  </a:cxn>
                                  <a:cxn ang="0">
                                    <a:pos x="0" y="198"/>
                                  </a:cxn>
                                  <a:cxn ang="0">
                                    <a:pos x="2" y="204"/>
                                  </a:cxn>
                                  <a:cxn ang="0">
                                    <a:pos x="10" y="214"/>
                                  </a:cxn>
                                  <a:cxn ang="0">
                                    <a:pos x="20" y="222"/>
                                  </a:cxn>
                                  <a:cxn ang="0">
                                    <a:pos x="26" y="224"/>
                                  </a:cxn>
                                  <a:cxn ang="0">
                                    <a:pos x="32" y="224"/>
                                  </a:cxn>
                                  <a:cxn ang="0">
                                    <a:pos x="224" y="224"/>
                                  </a:cxn>
                                  <a:cxn ang="0">
                                    <a:pos x="224" y="224"/>
                                  </a:cxn>
                                  <a:cxn ang="0">
                                    <a:pos x="230" y="224"/>
                                  </a:cxn>
                                  <a:cxn ang="0">
                                    <a:pos x="236" y="222"/>
                                  </a:cxn>
                                  <a:cxn ang="0">
                                    <a:pos x="246" y="214"/>
                                  </a:cxn>
                                  <a:cxn ang="0">
                                    <a:pos x="254" y="204"/>
                                  </a:cxn>
                                  <a:cxn ang="0">
                                    <a:pos x="256" y="198"/>
                                  </a:cxn>
                                  <a:cxn ang="0">
                                    <a:pos x="256" y="192"/>
                                  </a:cxn>
                                  <a:cxn ang="0">
                                    <a:pos x="256" y="136"/>
                                  </a:cxn>
                                  <a:cxn ang="0">
                                    <a:pos x="256" y="136"/>
                                  </a:cxn>
                                  <a:cxn ang="0">
                                    <a:pos x="256" y="132"/>
                                  </a:cxn>
                                  <a:cxn ang="0">
                                    <a:pos x="240" y="192"/>
                                  </a:cxn>
                                  <a:cxn ang="0">
                                    <a:pos x="240" y="192"/>
                                  </a:cxn>
                                  <a:cxn ang="0">
                                    <a:pos x="238" y="198"/>
                                  </a:cxn>
                                  <a:cxn ang="0">
                                    <a:pos x="236" y="204"/>
                                  </a:cxn>
                                  <a:cxn ang="0">
                                    <a:pos x="230" y="206"/>
                                  </a:cxn>
                                  <a:cxn ang="0">
                                    <a:pos x="224" y="208"/>
                                  </a:cxn>
                                  <a:cxn ang="0">
                                    <a:pos x="32" y="208"/>
                                  </a:cxn>
                                  <a:cxn ang="0">
                                    <a:pos x="32" y="208"/>
                                  </a:cxn>
                                  <a:cxn ang="0">
                                    <a:pos x="26" y="206"/>
                                  </a:cxn>
                                  <a:cxn ang="0">
                                    <a:pos x="20" y="204"/>
                                  </a:cxn>
                                  <a:cxn ang="0">
                                    <a:pos x="18" y="198"/>
                                  </a:cxn>
                                  <a:cxn ang="0">
                                    <a:pos x="16" y="192"/>
                                  </a:cxn>
                                  <a:cxn ang="0">
                                    <a:pos x="16" y="136"/>
                                  </a:cxn>
                                  <a:cxn ang="0">
                                    <a:pos x="48" y="16"/>
                                  </a:cxn>
                                  <a:cxn ang="0">
                                    <a:pos x="208" y="16"/>
                                  </a:cxn>
                                  <a:cxn ang="0">
                                    <a:pos x="240" y="136"/>
                                  </a:cxn>
                                  <a:cxn ang="0">
                                    <a:pos x="240" y="192"/>
                                  </a:cxn>
                                </a:cxnLst>
                                <a:rect l="0" t="0" r="r" b="b"/>
                                <a:pathLst>
                                  <a:path w="256" h="224">
                                    <a:moveTo>
                                      <a:pt x="256" y="132"/>
                                    </a:moveTo>
                                    <a:lnTo>
                                      <a:pt x="224" y="12"/>
                                    </a:lnTo>
                                    <a:lnTo>
                                      <a:pt x="224" y="12"/>
                                    </a:lnTo>
                                    <a:lnTo>
                                      <a:pt x="222" y="6"/>
                                    </a:lnTo>
                                    <a:lnTo>
                                      <a:pt x="218" y="4"/>
                                    </a:lnTo>
                                    <a:lnTo>
                                      <a:pt x="214" y="0"/>
                                    </a:lnTo>
                                    <a:lnTo>
                                      <a:pt x="208" y="0"/>
                                    </a:lnTo>
                                    <a:lnTo>
                                      <a:pt x="128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48" y="0"/>
                                    </a:lnTo>
                                    <a:lnTo>
                                      <a:pt x="42" y="0"/>
                                    </a:lnTo>
                                    <a:lnTo>
                                      <a:pt x="38" y="4"/>
                                    </a:lnTo>
                                    <a:lnTo>
                                      <a:pt x="34" y="6"/>
                                    </a:lnTo>
                                    <a:lnTo>
                                      <a:pt x="32" y="12"/>
                                    </a:lnTo>
                                    <a:lnTo>
                                      <a:pt x="0" y="132"/>
                                    </a:lnTo>
                                    <a:lnTo>
                                      <a:pt x="0" y="132"/>
                                    </a:lnTo>
                                    <a:lnTo>
                                      <a:pt x="0" y="136"/>
                                    </a:lnTo>
                                    <a:lnTo>
                                      <a:pt x="0" y="192"/>
                                    </a:lnTo>
                                    <a:lnTo>
                                      <a:pt x="0" y="192"/>
                                    </a:lnTo>
                                    <a:lnTo>
                                      <a:pt x="0" y="198"/>
                                    </a:lnTo>
                                    <a:lnTo>
                                      <a:pt x="2" y="204"/>
                                    </a:lnTo>
                                    <a:lnTo>
                                      <a:pt x="10" y="214"/>
                                    </a:lnTo>
                                    <a:lnTo>
                                      <a:pt x="20" y="222"/>
                                    </a:lnTo>
                                    <a:lnTo>
                                      <a:pt x="26" y="224"/>
                                    </a:lnTo>
                                    <a:lnTo>
                                      <a:pt x="32" y="224"/>
                                    </a:lnTo>
                                    <a:lnTo>
                                      <a:pt x="224" y="224"/>
                                    </a:lnTo>
                                    <a:lnTo>
                                      <a:pt x="224" y="224"/>
                                    </a:lnTo>
                                    <a:lnTo>
                                      <a:pt x="230" y="224"/>
                                    </a:lnTo>
                                    <a:lnTo>
                                      <a:pt x="236" y="222"/>
                                    </a:lnTo>
                                    <a:lnTo>
                                      <a:pt x="246" y="214"/>
                                    </a:lnTo>
                                    <a:lnTo>
                                      <a:pt x="254" y="204"/>
                                    </a:lnTo>
                                    <a:lnTo>
                                      <a:pt x="256" y="198"/>
                                    </a:lnTo>
                                    <a:lnTo>
                                      <a:pt x="256" y="192"/>
                                    </a:lnTo>
                                    <a:lnTo>
                                      <a:pt x="256" y="136"/>
                                    </a:lnTo>
                                    <a:lnTo>
                                      <a:pt x="256" y="136"/>
                                    </a:lnTo>
                                    <a:lnTo>
                                      <a:pt x="256" y="132"/>
                                    </a:lnTo>
                                    <a:close/>
                                    <a:moveTo>
                                      <a:pt x="240" y="192"/>
                                    </a:moveTo>
                                    <a:lnTo>
                                      <a:pt x="240" y="192"/>
                                    </a:lnTo>
                                    <a:lnTo>
                                      <a:pt x="238" y="198"/>
                                    </a:lnTo>
                                    <a:lnTo>
                                      <a:pt x="236" y="204"/>
                                    </a:lnTo>
                                    <a:lnTo>
                                      <a:pt x="230" y="206"/>
                                    </a:lnTo>
                                    <a:lnTo>
                                      <a:pt x="224" y="208"/>
                                    </a:lnTo>
                                    <a:lnTo>
                                      <a:pt x="32" y="208"/>
                                    </a:lnTo>
                                    <a:lnTo>
                                      <a:pt x="32" y="208"/>
                                    </a:lnTo>
                                    <a:lnTo>
                                      <a:pt x="26" y="206"/>
                                    </a:lnTo>
                                    <a:lnTo>
                                      <a:pt x="20" y="204"/>
                                    </a:lnTo>
                                    <a:lnTo>
                                      <a:pt x="18" y="198"/>
                                    </a:lnTo>
                                    <a:lnTo>
                                      <a:pt x="16" y="192"/>
                                    </a:lnTo>
                                    <a:lnTo>
                                      <a:pt x="16" y="136"/>
                                    </a:lnTo>
                                    <a:lnTo>
                                      <a:pt x="48" y="16"/>
                                    </a:lnTo>
                                    <a:lnTo>
                                      <a:pt x="208" y="16"/>
                                    </a:lnTo>
                                    <a:lnTo>
                                      <a:pt x="240" y="136"/>
                                    </a:lnTo>
                                    <a:lnTo>
                                      <a:pt x="240" y="19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69" name="Freeform 24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3405831" y="7366730"/>
                                <a:ext cx="311150" cy="2286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0" y="0"/>
                                  </a:cxn>
                                  <a:cxn ang="0">
                                    <a:pos x="36" y="0"/>
                                  </a:cxn>
                                  <a:cxn ang="0">
                                    <a:pos x="36" y="0"/>
                                  </a:cxn>
                                  <a:cxn ang="0">
                                    <a:pos x="32" y="2"/>
                                  </a:cxn>
                                  <a:cxn ang="0">
                                    <a:pos x="28" y="6"/>
                                  </a:cxn>
                                  <a:cxn ang="0">
                                    <a:pos x="0" y="102"/>
                                  </a:cxn>
                                  <a:cxn ang="0">
                                    <a:pos x="0" y="102"/>
                                  </a:cxn>
                                  <a:cxn ang="0">
                                    <a:pos x="0" y="106"/>
                                  </a:cxn>
                                  <a:cxn ang="0">
                                    <a:pos x="2" y="108"/>
                                  </a:cxn>
                                  <a:cxn ang="0">
                                    <a:pos x="2" y="108"/>
                                  </a:cxn>
                                  <a:cxn ang="0">
                                    <a:pos x="4" y="112"/>
                                  </a:cxn>
                                  <a:cxn ang="0">
                                    <a:pos x="8" y="112"/>
                                  </a:cxn>
                                  <a:cxn ang="0">
                                    <a:pos x="32" y="112"/>
                                  </a:cxn>
                                  <a:cxn ang="0">
                                    <a:pos x="40" y="112"/>
                                  </a:cxn>
                                  <a:cxn ang="0">
                                    <a:pos x="46" y="112"/>
                                  </a:cxn>
                                  <a:cxn ang="0">
                                    <a:pos x="56" y="136"/>
                                  </a:cxn>
                                  <a:cxn ang="0">
                                    <a:pos x="56" y="136"/>
                                  </a:cxn>
                                  <a:cxn ang="0">
                                    <a:pos x="60" y="138"/>
                                  </a:cxn>
                                  <a:cxn ang="0">
                                    <a:pos x="62" y="142"/>
                                  </a:cxn>
                                  <a:cxn ang="0">
                                    <a:pos x="66" y="144"/>
                                  </a:cxn>
                                  <a:cxn ang="0">
                                    <a:pos x="70" y="144"/>
                                  </a:cxn>
                                  <a:cxn ang="0">
                                    <a:pos x="126" y="144"/>
                                  </a:cxn>
                                  <a:cxn ang="0">
                                    <a:pos x="126" y="144"/>
                                  </a:cxn>
                                  <a:cxn ang="0">
                                    <a:pos x="130" y="144"/>
                                  </a:cxn>
                                  <a:cxn ang="0">
                                    <a:pos x="134" y="142"/>
                                  </a:cxn>
                                  <a:cxn ang="0">
                                    <a:pos x="136" y="138"/>
                                  </a:cxn>
                                  <a:cxn ang="0">
                                    <a:pos x="140" y="136"/>
                                  </a:cxn>
                                  <a:cxn ang="0">
                                    <a:pos x="150" y="112"/>
                                  </a:cxn>
                                  <a:cxn ang="0">
                                    <a:pos x="156" y="112"/>
                                  </a:cxn>
                                  <a:cxn ang="0">
                                    <a:pos x="164" y="112"/>
                                  </a:cxn>
                                  <a:cxn ang="0">
                                    <a:pos x="188" y="112"/>
                                  </a:cxn>
                                  <a:cxn ang="0">
                                    <a:pos x="188" y="112"/>
                                  </a:cxn>
                                  <a:cxn ang="0">
                                    <a:pos x="192" y="112"/>
                                  </a:cxn>
                                  <a:cxn ang="0">
                                    <a:pos x="194" y="108"/>
                                  </a:cxn>
                                  <a:cxn ang="0">
                                    <a:pos x="194" y="108"/>
                                  </a:cxn>
                                  <a:cxn ang="0">
                                    <a:pos x="196" y="106"/>
                                  </a:cxn>
                                  <a:cxn ang="0">
                                    <a:pos x="196" y="102"/>
                                  </a:cxn>
                                  <a:cxn ang="0">
                                    <a:pos x="168" y="6"/>
                                  </a:cxn>
                                  <a:cxn ang="0">
                                    <a:pos x="168" y="6"/>
                                  </a:cxn>
                                  <a:cxn ang="0">
                                    <a:pos x="164" y="2"/>
                                  </a:cxn>
                                  <a:cxn ang="0">
                                    <a:pos x="160" y="0"/>
                                  </a:cxn>
                                  <a:cxn ang="0">
                                    <a:pos x="164" y="96"/>
                                  </a:cxn>
                                  <a:cxn ang="0">
                                    <a:pos x="150" y="96"/>
                                  </a:cxn>
                                  <a:cxn ang="0">
                                    <a:pos x="150" y="96"/>
                                  </a:cxn>
                                  <a:cxn ang="0">
                                    <a:pos x="146" y="96"/>
                                  </a:cxn>
                                  <a:cxn ang="0">
                                    <a:pos x="142" y="98"/>
                                  </a:cxn>
                                  <a:cxn ang="0">
                                    <a:pos x="140" y="102"/>
                                  </a:cxn>
                                  <a:cxn ang="0">
                                    <a:pos x="136" y="104"/>
                                  </a:cxn>
                                  <a:cxn ang="0">
                                    <a:pos x="126" y="128"/>
                                  </a:cxn>
                                  <a:cxn ang="0">
                                    <a:pos x="70" y="128"/>
                                  </a:cxn>
                                  <a:cxn ang="0">
                                    <a:pos x="60" y="104"/>
                                  </a:cxn>
                                  <a:cxn ang="0">
                                    <a:pos x="60" y="104"/>
                                  </a:cxn>
                                  <a:cxn ang="0">
                                    <a:pos x="56" y="102"/>
                                  </a:cxn>
                                  <a:cxn ang="0">
                                    <a:pos x="54" y="98"/>
                                  </a:cxn>
                                  <a:cxn ang="0">
                                    <a:pos x="50" y="96"/>
                                  </a:cxn>
                                  <a:cxn ang="0">
                                    <a:pos x="46" y="96"/>
                                  </a:cxn>
                                  <a:cxn ang="0">
                                    <a:pos x="32" y="96"/>
                                  </a:cxn>
                                  <a:cxn ang="0">
                                    <a:pos x="12" y="96"/>
                                  </a:cxn>
                                  <a:cxn ang="0">
                                    <a:pos x="36" y="8"/>
                                  </a:cxn>
                                  <a:cxn ang="0">
                                    <a:pos x="160" y="8"/>
                                  </a:cxn>
                                  <a:cxn ang="0">
                                    <a:pos x="184" y="96"/>
                                  </a:cxn>
                                  <a:cxn ang="0">
                                    <a:pos x="164" y="96"/>
                                  </a:cxn>
                                </a:cxnLst>
                                <a:rect l="0" t="0" r="r" b="b"/>
                                <a:pathLst>
                                  <a:path w="196" h="144">
                                    <a:moveTo>
                                      <a:pt x="160" y="0"/>
                                    </a:moveTo>
                                    <a:lnTo>
                                      <a:pt x="36" y="0"/>
                                    </a:lnTo>
                                    <a:lnTo>
                                      <a:pt x="36" y="0"/>
                                    </a:lnTo>
                                    <a:lnTo>
                                      <a:pt x="32" y="2"/>
                                    </a:lnTo>
                                    <a:lnTo>
                                      <a:pt x="28" y="6"/>
                                    </a:lnTo>
                                    <a:lnTo>
                                      <a:pt x="0" y="102"/>
                                    </a:lnTo>
                                    <a:lnTo>
                                      <a:pt x="0" y="102"/>
                                    </a:lnTo>
                                    <a:lnTo>
                                      <a:pt x="0" y="106"/>
                                    </a:lnTo>
                                    <a:lnTo>
                                      <a:pt x="2" y="108"/>
                                    </a:lnTo>
                                    <a:lnTo>
                                      <a:pt x="2" y="108"/>
                                    </a:lnTo>
                                    <a:lnTo>
                                      <a:pt x="4" y="112"/>
                                    </a:lnTo>
                                    <a:lnTo>
                                      <a:pt x="8" y="112"/>
                                    </a:lnTo>
                                    <a:lnTo>
                                      <a:pt x="32" y="112"/>
                                    </a:lnTo>
                                    <a:lnTo>
                                      <a:pt x="40" y="112"/>
                                    </a:lnTo>
                                    <a:lnTo>
                                      <a:pt x="46" y="112"/>
                                    </a:lnTo>
                                    <a:lnTo>
                                      <a:pt x="56" y="136"/>
                                    </a:lnTo>
                                    <a:lnTo>
                                      <a:pt x="56" y="136"/>
                                    </a:lnTo>
                                    <a:lnTo>
                                      <a:pt x="60" y="138"/>
                                    </a:lnTo>
                                    <a:lnTo>
                                      <a:pt x="62" y="142"/>
                                    </a:lnTo>
                                    <a:lnTo>
                                      <a:pt x="66" y="144"/>
                                    </a:lnTo>
                                    <a:lnTo>
                                      <a:pt x="70" y="144"/>
                                    </a:lnTo>
                                    <a:lnTo>
                                      <a:pt x="126" y="144"/>
                                    </a:lnTo>
                                    <a:lnTo>
                                      <a:pt x="126" y="144"/>
                                    </a:lnTo>
                                    <a:lnTo>
                                      <a:pt x="130" y="144"/>
                                    </a:lnTo>
                                    <a:lnTo>
                                      <a:pt x="134" y="142"/>
                                    </a:lnTo>
                                    <a:lnTo>
                                      <a:pt x="136" y="138"/>
                                    </a:lnTo>
                                    <a:lnTo>
                                      <a:pt x="140" y="136"/>
                                    </a:lnTo>
                                    <a:lnTo>
                                      <a:pt x="150" y="112"/>
                                    </a:lnTo>
                                    <a:lnTo>
                                      <a:pt x="156" y="112"/>
                                    </a:lnTo>
                                    <a:lnTo>
                                      <a:pt x="164" y="112"/>
                                    </a:lnTo>
                                    <a:lnTo>
                                      <a:pt x="188" y="112"/>
                                    </a:lnTo>
                                    <a:lnTo>
                                      <a:pt x="188" y="112"/>
                                    </a:lnTo>
                                    <a:lnTo>
                                      <a:pt x="192" y="112"/>
                                    </a:lnTo>
                                    <a:lnTo>
                                      <a:pt x="194" y="108"/>
                                    </a:lnTo>
                                    <a:lnTo>
                                      <a:pt x="194" y="108"/>
                                    </a:lnTo>
                                    <a:lnTo>
                                      <a:pt x="196" y="106"/>
                                    </a:lnTo>
                                    <a:lnTo>
                                      <a:pt x="196" y="102"/>
                                    </a:lnTo>
                                    <a:lnTo>
                                      <a:pt x="168" y="6"/>
                                    </a:lnTo>
                                    <a:lnTo>
                                      <a:pt x="168" y="6"/>
                                    </a:lnTo>
                                    <a:lnTo>
                                      <a:pt x="164" y="2"/>
                                    </a:lnTo>
                                    <a:lnTo>
                                      <a:pt x="160" y="0"/>
                                    </a:lnTo>
                                    <a:close/>
                                    <a:moveTo>
                                      <a:pt x="164" y="96"/>
                                    </a:moveTo>
                                    <a:lnTo>
                                      <a:pt x="150" y="96"/>
                                    </a:lnTo>
                                    <a:lnTo>
                                      <a:pt x="150" y="96"/>
                                    </a:lnTo>
                                    <a:lnTo>
                                      <a:pt x="146" y="96"/>
                                    </a:lnTo>
                                    <a:lnTo>
                                      <a:pt x="142" y="98"/>
                                    </a:lnTo>
                                    <a:lnTo>
                                      <a:pt x="140" y="102"/>
                                    </a:lnTo>
                                    <a:lnTo>
                                      <a:pt x="136" y="104"/>
                                    </a:lnTo>
                                    <a:lnTo>
                                      <a:pt x="126" y="128"/>
                                    </a:lnTo>
                                    <a:lnTo>
                                      <a:pt x="70" y="128"/>
                                    </a:lnTo>
                                    <a:lnTo>
                                      <a:pt x="60" y="104"/>
                                    </a:lnTo>
                                    <a:lnTo>
                                      <a:pt x="60" y="104"/>
                                    </a:lnTo>
                                    <a:lnTo>
                                      <a:pt x="56" y="102"/>
                                    </a:lnTo>
                                    <a:lnTo>
                                      <a:pt x="54" y="98"/>
                                    </a:lnTo>
                                    <a:lnTo>
                                      <a:pt x="50" y="96"/>
                                    </a:lnTo>
                                    <a:lnTo>
                                      <a:pt x="46" y="96"/>
                                    </a:lnTo>
                                    <a:lnTo>
                                      <a:pt x="32" y="96"/>
                                    </a:lnTo>
                                    <a:lnTo>
                                      <a:pt x="12" y="96"/>
                                    </a:lnTo>
                                    <a:lnTo>
                                      <a:pt x="36" y="8"/>
                                    </a:lnTo>
                                    <a:lnTo>
                                      <a:pt x="160" y="8"/>
                                    </a:lnTo>
                                    <a:lnTo>
                                      <a:pt x="184" y="96"/>
                                    </a:lnTo>
                                    <a:lnTo>
                                      <a:pt x="164" y="96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g:grpSp>
                          <wpg:cNvPr id="470" name="Group 210"/>
                          <wpg:cNvGrpSpPr/>
                          <wpg:grpSpPr>
                            <a:xfrm>
                              <a:off x="2467210" y="6335832"/>
                              <a:ext cx="356399" cy="475199"/>
                              <a:chOff x="2467210" y="6335832"/>
                              <a:chExt cx="304800" cy="406400"/>
                            </a:xfrm>
                            <a:grpFill/>
                          </wpg:grpSpPr>
                          <wps:wsp>
                            <wps:cNvPr id="471" name="Freeform 68"/>
                            <wps:cNvSpPr>
                              <a:spLocks noEditPoints="1"/>
                            </wps:cNvSpPr>
                            <wps:spPr bwMode="auto">
                              <a:xfrm>
                                <a:off x="2467210" y="6335832"/>
                                <a:ext cx="304800" cy="4064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8" y="72"/>
                                  </a:cxn>
                                  <a:cxn ang="0">
                                    <a:pos x="156" y="32"/>
                                  </a:cxn>
                                  <a:cxn ang="0">
                                    <a:pos x="124" y="6"/>
                                  </a:cxn>
                                  <a:cxn ang="0">
                                    <a:pos x="96" y="0"/>
                                  </a:cxn>
                                  <a:cxn ang="0">
                                    <a:pos x="56" y="12"/>
                                  </a:cxn>
                                  <a:cxn ang="0">
                                    <a:pos x="30" y="44"/>
                                  </a:cxn>
                                  <a:cxn ang="0">
                                    <a:pos x="24" y="104"/>
                                  </a:cxn>
                                  <a:cxn ang="0">
                                    <a:pos x="8" y="112"/>
                                  </a:cxn>
                                  <a:cxn ang="0">
                                    <a:pos x="0" y="152"/>
                                  </a:cxn>
                                  <a:cxn ang="0">
                                    <a:pos x="0" y="184"/>
                                  </a:cxn>
                                  <a:cxn ang="0">
                                    <a:pos x="6" y="212"/>
                                  </a:cxn>
                                  <a:cxn ang="0">
                                    <a:pos x="32" y="244"/>
                                  </a:cxn>
                                  <a:cxn ang="0">
                                    <a:pos x="72" y="256"/>
                                  </a:cxn>
                                  <a:cxn ang="0">
                                    <a:pos x="134" y="254"/>
                                  </a:cxn>
                                  <a:cxn ang="0">
                                    <a:pos x="170" y="234"/>
                                  </a:cxn>
                                  <a:cxn ang="0">
                                    <a:pos x="190" y="198"/>
                                  </a:cxn>
                                  <a:cxn ang="0">
                                    <a:pos x="192" y="160"/>
                                  </a:cxn>
                                  <a:cxn ang="0">
                                    <a:pos x="192" y="128"/>
                                  </a:cxn>
                                  <a:cxn ang="0">
                                    <a:pos x="178" y="106"/>
                                  </a:cxn>
                                  <a:cxn ang="0">
                                    <a:pos x="40" y="72"/>
                                  </a:cxn>
                                  <a:cxn ang="0">
                                    <a:pos x="50" y="40"/>
                                  </a:cxn>
                                  <a:cxn ang="0">
                                    <a:pos x="74" y="20"/>
                                  </a:cxn>
                                  <a:cxn ang="0">
                                    <a:pos x="96" y="16"/>
                                  </a:cxn>
                                  <a:cxn ang="0">
                                    <a:pos x="128" y="26"/>
                                  </a:cxn>
                                  <a:cxn ang="0">
                                    <a:pos x="148" y="50"/>
                                  </a:cxn>
                                  <a:cxn ang="0">
                                    <a:pos x="152" y="104"/>
                                  </a:cxn>
                                  <a:cxn ang="0">
                                    <a:pos x="136" y="72"/>
                                  </a:cxn>
                                  <a:cxn ang="0">
                                    <a:pos x="130" y="50"/>
                                  </a:cxn>
                                  <a:cxn ang="0">
                                    <a:pos x="112" y="36"/>
                                  </a:cxn>
                                  <a:cxn ang="0">
                                    <a:pos x="96" y="32"/>
                                  </a:cxn>
                                  <a:cxn ang="0">
                                    <a:pos x="74" y="38"/>
                                  </a:cxn>
                                  <a:cxn ang="0">
                                    <a:pos x="60" y="56"/>
                                  </a:cxn>
                                  <a:cxn ang="0">
                                    <a:pos x="56" y="104"/>
                                  </a:cxn>
                                  <a:cxn ang="0">
                                    <a:pos x="128" y="72"/>
                                  </a:cxn>
                                  <a:cxn ang="0">
                                    <a:pos x="64" y="104"/>
                                  </a:cxn>
                                  <a:cxn ang="0">
                                    <a:pos x="64" y="72"/>
                                  </a:cxn>
                                  <a:cxn ang="0">
                                    <a:pos x="74" y="50"/>
                                  </a:cxn>
                                  <a:cxn ang="0">
                                    <a:pos x="96" y="40"/>
                                  </a:cxn>
                                  <a:cxn ang="0">
                                    <a:pos x="108" y="42"/>
                                  </a:cxn>
                                  <a:cxn ang="0">
                                    <a:pos x="128" y="66"/>
                                  </a:cxn>
                                  <a:cxn ang="0">
                                    <a:pos x="176" y="160"/>
                                  </a:cxn>
                                  <a:cxn ang="0">
                                    <a:pos x="176" y="184"/>
                                  </a:cxn>
                                  <a:cxn ang="0">
                                    <a:pos x="166" y="216"/>
                                  </a:cxn>
                                  <a:cxn ang="0">
                                    <a:pos x="142" y="236"/>
                                  </a:cxn>
                                  <a:cxn ang="0">
                                    <a:pos x="72" y="240"/>
                                  </a:cxn>
                                  <a:cxn ang="0">
                                    <a:pos x="50" y="236"/>
                                  </a:cxn>
                                  <a:cxn ang="0">
                                    <a:pos x="26" y="216"/>
                                  </a:cxn>
                                  <a:cxn ang="0">
                                    <a:pos x="16" y="184"/>
                                  </a:cxn>
                                  <a:cxn ang="0">
                                    <a:pos x="16" y="152"/>
                                  </a:cxn>
                                  <a:cxn ang="0">
                                    <a:pos x="16" y="124"/>
                                  </a:cxn>
                                  <a:cxn ang="0">
                                    <a:pos x="24" y="120"/>
                                  </a:cxn>
                                  <a:cxn ang="0">
                                    <a:pos x="168" y="120"/>
                                  </a:cxn>
                                  <a:cxn ang="0">
                                    <a:pos x="174" y="122"/>
                                  </a:cxn>
                                  <a:cxn ang="0">
                                    <a:pos x="176" y="152"/>
                                  </a:cxn>
                                </a:cxnLst>
                                <a:rect l="0" t="0" r="r" b="b"/>
                                <a:pathLst>
                                  <a:path w="192" h="256">
                                    <a:moveTo>
                                      <a:pt x="168" y="104"/>
                                    </a:moveTo>
                                    <a:lnTo>
                                      <a:pt x="168" y="72"/>
                                    </a:lnTo>
                                    <a:lnTo>
                                      <a:pt x="168" y="72"/>
                                    </a:lnTo>
                                    <a:lnTo>
                                      <a:pt x="166" y="58"/>
                                    </a:lnTo>
                                    <a:lnTo>
                                      <a:pt x="162" y="44"/>
                                    </a:lnTo>
                                    <a:lnTo>
                                      <a:pt x="156" y="32"/>
                                    </a:lnTo>
                                    <a:lnTo>
                                      <a:pt x="146" y="22"/>
                                    </a:lnTo>
                                    <a:lnTo>
                                      <a:pt x="136" y="12"/>
                                    </a:lnTo>
                                    <a:lnTo>
                                      <a:pt x="124" y="6"/>
                                    </a:lnTo>
                                    <a:lnTo>
                                      <a:pt x="110" y="2"/>
                                    </a:lnTo>
                                    <a:lnTo>
                                      <a:pt x="96" y="0"/>
                                    </a:lnTo>
                                    <a:lnTo>
                                      <a:pt x="96" y="0"/>
                                    </a:lnTo>
                                    <a:lnTo>
                                      <a:pt x="82" y="2"/>
                                    </a:lnTo>
                                    <a:lnTo>
                                      <a:pt x="68" y="6"/>
                                    </a:lnTo>
                                    <a:lnTo>
                                      <a:pt x="56" y="12"/>
                                    </a:lnTo>
                                    <a:lnTo>
                                      <a:pt x="46" y="22"/>
                                    </a:lnTo>
                                    <a:lnTo>
                                      <a:pt x="36" y="32"/>
                                    </a:lnTo>
                                    <a:lnTo>
                                      <a:pt x="30" y="44"/>
                                    </a:lnTo>
                                    <a:lnTo>
                                      <a:pt x="26" y="58"/>
                                    </a:lnTo>
                                    <a:lnTo>
                                      <a:pt x="24" y="72"/>
                                    </a:lnTo>
                                    <a:lnTo>
                                      <a:pt x="24" y="104"/>
                                    </a:lnTo>
                                    <a:lnTo>
                                      <a:pt x="24" y="104"/>
                                    </a:lnTo>
                                    <a:lnTo>
                                      <a:pt x="14" y="106"/>
                                    </a:lnTo>
                                    <a:lnTo>
                                      <a:pt x="8" y="112"/>
                                    </a:lnTo>
                                    <a:lnTo>
                                      <a:pt x="2" y="118"/>
                                    </a:lnTo>
                                    <a:lnTo>
                                      <a:pt x="0" y="128"/>
                                    </a:lnTo>
                                    <a:lnTo>
                                      <a:pt x="0" y="152"/>
                                    </a:lnTo>
                                    <a:lnTo>
                                      <a:pt x="0" y="160"/>
                                    </a:lnTo>
                                    <a:lnTo>
                                      <a:pt x="0" y="176"/>
                                    </a:lnTo>
                                    <a:lnTo>
                                      <a:pt x="0" y="184"/>
                                    </a:lnTo>
                                    <a:lnTo>
                                      <a:pt x="0" y="184"/>
                                    </a:lnTo>
                                    <a:lnTo>
                                      <a:pt x="2" y="198"/>
                                    </a:lnTo>
                                    <a:lnTo>
                                      <a:pt x="6" y="212"/>
                                    </a:lnTo>
                                    <a:lnTo>
                                      <a:pt x="12" y="224"/>
                                    </a:lnTo>
                                    <a:lnTo>
                                      <a:pt x="22" y="234"/>
                                    </a:lnTo>
                                    <a:lnTo>
                                      <a:pt x="32" y="244"/>
                                    </a:lnTo>
                                    <a:lnTo>
                                      <a:pt x="44" y="250"/>
                                    </a:lnTo>
                                    <a:lnTo>
                                      <a:pt x="58" y="254"/>
                                    </a:lnTo>
                                    <a:lnTo>
                                      <a:pt x="72" y="256"/>
                                    </a:lnTo>
                                    <a:lnTo>
                                      <a:pt x="120" y="256"/>
                                    </a:lnTo>
                                    <a:lnTo>
                                      <a:pt x="120" y="256"/>
                                    </a:lnTo>
                                    <a:lnTo>
                                      <a:pt x="134" y="254"/>
                                    </a:lnTo>
                                    <a:lnTo>
                                      <a:pt x="148" y="250"/>
                                    </a:lnTo>
                                    <a:lnTo>
                                      <a:pt x="160" y="244"/>
                                    </a:lnTo>
                                    <a:lnTo>
                                      <a:pt x="170" y="234"/>
                                    </a:lnTo>
                                    <a:lnTo>
                                      <a:pt x="180" y="224"/>
                                    </a:lnTo>
                                    <a:lnTo>
                                      <a:pt x="186" y="212"/>
                                    </a:lnTo>
                                    <a:lnTo>
                                      <a:pt x="190" y="198"/>
                                    </a:lnTo>
                                    <a:lnTo>
                                      <a:pt x="192" y="184"/>
                                    </a:lnTo>
                                    <a:lnTo>
                                      <a:pt x="192" y="176"/>
                                    </a:lnTo>
                                    <a:lnTo>
                                      <a:pt x="192" y="160"/>
                                    </a:lnTo>
                                    <a:lnTo>
                                      <a:pt x="192" y="152"/>
                                    </a:lnTo>
                                    <a:lnTo>
                                      <a:pt x="192" y="128"/>
                                    </a:lnTo>
                                    <a:lnTo>
                                      <a:pt x="192" y="128"/>
                                    </a:lnTo>
                                    <a:lnTo>
                                      <a:pt x="190" y="118"/>
                                    </a:lnTo>
                                    <a:lnTo>
                                      <a:pt x="184" y="112"/>
                                    </a:lnTo>
                                    <a:lnTo>
                                      <a:pt x="178" y="106"/>
                                    </a:lnTo>
                                    <a:lnTo>
                                      <a:pt x="168" y="104"/>
                                    </a:lnTo>
                                    <a:close/>
                                    <a:moveTo>
                                      <a:pt x="40" y="72"/>
                                    </a:moveTo>
                                    <a:lnTo>
                                      <a:pt x="40" y="72"/>
                                    </a:lnTo>
                                    <a:lnTo>
                                      <a:pt x="42" y="60"/>
                                    </a:lnTo>
                                    <a:lnTo>
                                      <a:pt x="44" y="50"/>
                                    </a:lnTo>
                                    <a:lnTo>
                                      <a:pt x="50" y="40"/>
                                    </a:lnTo>
                                    <a:lnTo>
                                      <a:pt x="56" y="32"/>
                                    </a:lnTo>
                                    <a:lnTo>
                                      <a:pt x="64" y="26"/>
                                    </a:lnTo>
                                    <a:lnTo>
                                      <a:pt x="74" y="20"/>
                                    </a:lnTo>
                                    <a:lnTo>
                                      <a:pt x="84" y="18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96" y="16"/>
                                    </a:lnTo>
                                    <a:lnTo>
                                      <a:pt x="108" y="18"/>
                                    </a:lnTo>
                                    <a:lnTo>
                                      <a:pt x="118" y="20"/>
                                    </a:lnTo>
                                    <a:lnTo>
                                      <a:pt x="128" y="26"/>
                                    </a:lnTo>
                                    <a:lnTo>
                                      <a:pt x="136" y="32"/>
                                    </a:lnTo>
                                    <a:lnTo>
                                      <a:pt x="142" y="40"/>
                                    </a:lnTo>
                                    <a:lnTo>
                                      <a:pt x="148" y="50"/>
                                    </a:lnTo>
                                    <a:lnTo>
                                      <a:pt x="150" y="60"/>
                                    </a:lnTo>
                                    <a:lnTo>
                                      <a:pt x="152" y="72"/>
                                    </a:lnTo>
                                    <a:lnTo>
                                      <a:pt x="152" y="104"/>
                                    </a:lnTo>
                                    <a:lnTo>
                                      <a:pt x="136" y="104"/>
                                    </a:lnTo>
                                    <a:lnTo>
                                      <a:pt x="136" y="72"/>
                                    </a:lnTo>
                                    <a:lnTo>
                                      <a:pt x="136" y="72"/>
                                    </a:lnTo>
                                    <a:lnTo>
                                      <a:pt x="136" y="64"/>
                                    </a:lnTo>
                                    <a:lnTo>
                                      <a:pt x="132" y="56"/>
                                    </a:lnTo>
                                    <a:lnTo>
                                      <a:pt x="130" y="50"/>
                                    </a:lnTo>
                                    <a:lnTo>
                                      <a:pt x="124" y="44"/>
                                    </a:lnTo>
                                    <a:lnTo>
                                      <a:pt x="118" y="38"/>
                                    </a:lnTo>
                                    <a:lnTo>
                                      <a:pt x="112" y="36"/>
                                    </a:lnTo>
                                    <a:lnTo>
                                      <a:pt x="104" y="32"/>
                                    </a:lnTo>
                                    <a:lnTo>
                                      <a:pt x="96" y="32"/>
                                    </a:lnTo>
                                    <a:lnTo>
                                      <a:pt x="96" y="32"/>
                                    </a:lnTo>
                                    <a:lnTo>
                                      <a:pt x="88" y="32"/>
                                    </a:lnTo>
                                    <a:lnTo>
                                      <a:pt x="80" y="36"/>
                                    </a:lnTo>
                                    <a:lnTo>
                                      <a:pt x="74" y="38"/>
                                    </a:lnTo>
                                    <a:lnTo>
                                      <a:pt x="68" y="44"/>
                                    </a:lnTo>
                                    <a:lnTo>
                                      <a:pt x="62" y="50"/>
                                    </a:lnTo>
                                    <a:lnTo>
                                      <a:pt x="60" y="56"/>
                                    </a:lnTo>
                                    <a:lnTo>
                                      <a:pt x="56" y="64"/>
                                    </a:lnTo>
                                    <a:lnTo>
                                      <a:pt x="56" y="72"/>
                                    </a:lnTo>
                                    <a:lnTo>
                                      <a:pt x="56" y="104"/>
                                    </a:lnTo>
                                    <a:lnTo>
                                      <a:pt x="40" y="104"/>
                                    </a:lnTo>
                                    <a:lnTo>
                                      <a:pt x="40" y="72"/>
                                    </a:lnTo>
                                    <a:close/>
                                    <a:moveTo>
                                      <a:pt x="128" y="72"/>
                                    </a:moveTo>
                                    <a:lnTo>
                                      <a:pt x="128" y="72"/>
                                    </a:lnTo>
                                    <a:lnTo>
                                      <a:pt x="128" y="104"/>
                                    </a:lnTo>
                                    <a:lnTo>
                                      <a:pt x="64" y="104"/>
                                    </a:lnTo>
                                    <a:lnTo>
                                      <a:pt x="64" y="72"/>
                                    </a:lnTo>
                                    <a:lnTo>
                                      <a:pt x="64" y="72"/>
                                    </a:lnTo>
                                    <a:lnTo>
                                      <a:pt x="64" y="72"/>
                                    </a:lnTo>
                                    <a:lnTo>
                                      <a:pt x="64" y="66"/>
                                    </a:lnTo>
                                    <a:lnTo>
                                      <a:pt x="66" y="60"/>
                                    </a:lnTo>
                                    <a:lnTo>
                                      <a:pt x="74" y="50"/>
                                    </a:lnTo>
                                    <a:lnTo>
                                      <a:pt x="84" y="42"/>
                                    </a:lnTo>
                                    <a:lnTo>
                                      <a:pt x="90" y="40"/>
                                    </a:lnTo>
                                    <a:lnTo>
                                      <a:pt x="96" y="40"/>
                                    </a:lnTo>
                                    <a:lnTo>
                                      <a:pt x="96" y="40"/>
                                    </a:lnTo>
                                    <a:lnTo>
                                      <a:pt x="102" y="40"/>
                                    </a:lnTo>
                                    <a:lnTo>
                                      <a:pt x="108" y="42"/>
                                    </a:lnTo>
                                    <a:lnTo>
                                      <a:pt x="118" y="50"/>
                                    </a:lnTo>
                                    <a:lnTo>
                                      <a:pt x="126" y="60"/>
                                    </a:lnTo>
                                    <a:lnTo>
                                      <a:pt x="128" y="66"/>
                                    </a:lnTo>
                                    <a:lnTo>
                                      <a:pt x="128" y="72"/>
                                    </a:lnTo>
                                    <a:close/>
                                    <a:moveTo>
                                      <a:pt x="176" y="152"/>
                                    </a:moveTo>
                                    <a:lnTo>
                                      <a:pt x="176" y="160"/>
                                    </a:lnTo>
                                    <a:lnTo>
                                      <a:pt x="176" y="176"/>
                                    </a:lnTo>
                                    <a:lnTo>
                                      <a:pt x="176" y="184"/>
                                    </a:lnTo>
                                    <a:lnTo>
                                      <a:pt x="176" y="184"/>
                                    </a:lnTo>
                                    <a:lnTo>
                                      <a:pt x="174" y="196"/>
                                    </a:lnTo>
                                    <a:lnTo>
                                      <a:pt x="172" y="206"/>
                                    </a:lnTo>
                                    <a:lnTo>
                                      <a:pt x="166" y="216"/>
                                    </a:lnTo>
                                    <a:lnTo>
                                      <a:pt x="160" y="224"/>
                                    </a:lnTo>
                                    <a:lnTo>
                                      <a:pt x="152" y="230"/>
                                    </a:lnTo>
                                    <a:lnTo>
                                      <a:pt x="142" y="236"/>
                                    </a:lnTo>
                                    <a:lnTo>
                                      <a:pt x="132" y="238"/>
                                    </a:lnTo>
                                    <a:lnTo>
                                      <a:pt x="120" y="240"/>
                                    </a:lnTo>
                                    <a:lnTo>
                                      <a:pt x="72" y="240"/>
                                    </a:lnTo>
                                    <a:lnTo>
                                      <a:pt x="72" y="240"/>
                                    </a:lnTo>
                                    <a:lnTo>
                                      <a:pt x="60" y="238"/>
                                    </a:lnTo>
                                    <a:lnTo>
                                      <a:pt x="50" y="236"/>
                                    </a:lnTo>
                                    <a:lnTo>
                                      <a:pt x="40" y="230"/>
                                    </a:lnTo>
                                    <a:lnTo>
                                      <a:pt x="32" y="224"/>
                                    </a:lnTo>
                                    <a:lnTo>
                                      <a:pt x="26" y="216"/>
                                    </a:lnTo>
                                    <a:lnTo>
                                      <a:pt x="20" y="206"/>
                                    </a:lnTo>
                                    <a:lnTo>
                                      <a:pt x="18" y="196"/>
                                    </a:lnTo>
                                    <a:lnTo>
                                      <a:pt x="16" y="184"/>
                                    </a:lnTo>
                                    <a:lnTo>
                                      <a:pt x="16" y="176"/>
                                    </a:lnTo>
                                    <a:lnTo>
                                      <a:pt x="16" y="160"/>
                                    </a:lnTo>
                                    <a:lnTo>
                                      <a:pt x="16" y="152"/>
                                    </a:lnTo>
                                    <a:lnTo>
                                      <a:pt x="16" y="128"/>
                                    </a:lnTo>
                                    <a:lnTo>
                                      <a:pt x="16" y="128"/>
                                    </a:lnTo>
                                    <a:lnTo>
                                      <a:pt x="16" y="124"/>
                                    </a:lnTo>
                                    <a:lnTo>
                                      <a:pt x="18" y="122"/>
                                    </a:lnTo>
                                    <a:lnTo>
                                      <a:pt x="20" y="120"/>
                                    </a:lnTo>
                                    <a:lnTo>
                                      <a:pt x="24" y="120"/>
                                    </a:lnTo>
                                    <a:lnTo>
                                      <a:pt x="40" y="120"/>
                                    </a:lnTo>
                                    <a:lnTo>
                                      <a:pt x="152" y="120"/>
                                    </a:lnTo>
                                    <a:lnTo>
                                      <a:pt x="168" y="120"/>
                                    </a:lnTo>
                                    <a:lnTo>
                                      <a:pt x="168" y="120"/>
                                    </a:lnTo>
                                    <a:lnTo>
                                      <a:pt x="172" y="120"/>
                                    </a:lnTo>
                                    <a:lnTo>
                                      <a:pt x="174" y="122"/>
                                    </a:lnTo>
                                    <a:lnTo>
                                      <a:pt x="176" y="124"/>
                                    </a:lnTo>
                                    <a:lnTo>
                                      <a:pt x="176" y="128"/>
                                    </a:lnTo>
                                    <a:lnTo>
                                      <a:pt x="176" y="152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  <wps:wsp>
                            <wps:cNvPr id="472" name="Freeform 73"/>
                            <wps:cNvSpPr/>
                            <wps:spPr bwMode="auto">
                              <a:xfrm>
                                <a:off x="2594210" y="6577132"/>
                                <a:ext cx="50800" cy="76200"/>
                              </a:xfrm>
                              <a:custGeom>
                                <a:avLst/>
                                <a:gdLst/>
                                <a:ahLst/>
                                <a:cxnLst>
                                  <a:cxn ang="0">
                                    <a:pos x="16" y="0"/>
                                  </a:cxn>
                                  <a:cxn ang="0">
                                    <a:pos x="16" y="0"/>
                                  </a:cxn>
                                  <a:cxn ang="0">
                                    <a:pos x="10" y="2"/>
                                  </a:cxn>
                                  <a:cxn ang="0">
                                    <a:pos x="4" y="4"/>
                                  </a:cxn>
                                  <a:cxn ang="0">
                                    <a:pos x="2" y="10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0" y="16"/>
                                  </a:cxn>
                                  <a:cxn ang="0">
                                    <a:pos x="2" y="26"/>
                                  </a:cxn>
                                  <a:cxn ang="0">
                                    <a:pos x="6" y="38"/>
                                  </a:cxn>
                                  <a:cxn ang="0">
                                    <a:pos x="6" y="38"/>
                                  </a:cxn>
                                  <a:cxn ang="0">
                                    <a:pos x="10" y="44"/>
                                  </a:cxn>
                                  <a:cxn ang="0">
                                    <a:pos x="12" y="48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16" y="48"/>
                                  </a:cxn>
                                  <a:cxn ang="0">
                                    <a:pos x="20" y="48"/>
                                  </a:cxn>
                                  <a:cxn ang="0">
                                    <a:pos x="22" y="44"/>
                                  </a:cxn>
                                  <a:cxn ang="0">
                                    <a:pos x="26" y="38"/>
                                  </a:cxn>
                                  <a:cxn ang="0">
                                    <a:pos x="26" y="38"/>
                                  </a:cxn>
                                  <a:cxn ang="0">
                                    <a:pos x="30" y="26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2" y="16"/>
                                  </a:cxn>
                                  <a:cxn ang="0">
                                    <a:pos x="30" y="10"/>
                                  </a:cxn>
                                  <a:cxn ang="0">
                                    <a:pos x="28" y="4"/>
                                  </a:cxn>
                                  <a:cxn ang="0">
                                    <a:pos x="22" y="2"/>
                                  </a:cxn>
                                  <a:cxn ang="0">
                                    <a:pos x="16" y="0"/>
                                  </a:cxn>
                                </a:cxnLst>
                                <a:rect l="0" t="0" r="r" b="b"/>
                                <a:pathLst>
                                  <a:path w="32" h="48">
                                    <a:moveTo>
                                      <a:pt x="16" y="0"/>
                                    </a:moveTo>
                                    <a:lnTo>
                                      <a:pt x="16" y="0"/>
                                    </a:lnTo>
                                    <a:lnTo>
                                      <a:pt x="10" y="2"/>
                                    </a:lnTo>
                                    <a:lnTo>
                                      <a:pt x="4" y="4"/>
                                    </a:lnTo>
                                    <a:lnTo>
                                      <a:pt x="2" y="10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0" y="16"/>
                                    </a:lnTo>
                                    <a:lnTo>
                                      <a:pt x="2" y="26"/>
                                    </a:lnTo>
                                    <a:lnTo>
                                      <a:pt x="6" y="38"/>
                                    </a:lnTo>
                                    <a:lnTo>
                                      <a:pt x="6" y="38"/>
                                    </a:lnTo>
                                    <a:lnTo>
                                      <a:pt x="10" y="44"/>
                                    </a:lnTo>
                                    <a:lnTo>
                                      <a:pt x="12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16" y="48"/>
                                    </a:lnTo>
                                    <a:lnTo>
                                      <a:pt x="20" y="48"/>
                                    </a:lnTo>
                                    <a:lnTo>
                                      <a:pt x="22" y="44"/>
                                    </a:lnTo>
                                    <a:lnTo>
                                      <a:pt x="26" y="38"/>
                                    </a:lnTo>
                                    <a:lnTo>
                                      <a:pt x="26" y="38"/>
                                    </a:lnTo>
                                    <a:lnTo>
                                      <a:pt x="30" y="26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2" y="16"/>
                                    </a:lnTo>
                                    <a:lnTo>
                                      <a:pt x="30" y="10"/>
                                    </a:lnTo>
                                    <a:lnTo>
                                      <a:pt x="28" y="4"/>
                                    </a:lnTo>
                                    <a:lnTo>
                                      <a:pt x="22" y="2"/>
                                    </a:lnTo>
                                    <a:lnTo>
                                      <a:pt x="16" y="0"/>
                                    </a:lnTo>
                                    <a:close/>
                                  </a:path>
                                </a:pathLst>
                              </a:custGeom>
                              <a:grpFill/>
                              <a:ln w="9525">
                                <a:noFill/>
                                <a:round/>
                              </a:ln>
                            </wps:spPr>
                            <wps:bodyPr vert="horz" wrap="square" lIns="57150" tIns="28575" rIns="57150" bIns="28575" numCol="1" anchor="t" anchorCtr="0" compatLnSpc="1"/>
                          </wps:wsp>
                        </wpg:grpSp>
                        <wps:wsp>
                          <wps:cNvPr id="473" name="Freeform 75"/>
                          <wps:cNvSpPr>
                            <a:spLocks noEditPoints="1"/>
                          </wps:cNvSpPr>
                          <wps:spPr bwMode="auto">
                            <a:xfrm>
                              <a:off x="1457412" y="6424933"/>
                              <a:ext cx="475199" cy="3563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10" y="4"/>
                                </a:cxn>
                                <a:cxn ang="0">
                                  <a:pos x="206" y="2"/>
                                </a:cxn>
                                <a:cxn ang="0">
                                  <a:pos x="56" y="0"/>
                                </a:cxn>
                                <a:cxn ang="0">
                                  <a:pos x="50" y="2"/>
                                </a:cxn>
                                <a:cxn ang="0">
                                  <a:pos x="4" y="46"/>
                                </a:cxn>
                                <a:cxn ang="0">
                                  <a:pos x="2" y="50"/>
                                </a:cxn>
                                <a:cxn ang="0">
                                  <a:pos x="0" y="56"/>
                                </a:cxn>
                                <a:cxn ang="0">
                                  <a:pos x="4" y="68"/>
                                </a:cxn>
                                <a:cxn ang="0">
                                  <a:pos x="116" y="186"/>
                                </a:cxn>
                                <a:cxn ang="0">
                                  <a:pos x="128" y="192"/>
                                </a:cxn>
                                <a:cxn ang="0">
                                  <a:pos x="134" y="190"/>
                                </a:cxn>
                                <a:cxn ang="0">
                                  <a:pos x="252" y="68"/>
                                </a:cxn>
                                <a:cxn ang="0">
                                  <a:pos x="256" y="62"/>
                                </a:cxn>
                                <a:cxn ang="0">
                                  <a:pos x="256" y="56"/>
                                </a:cxn>
                                <a:cxn ang="0">
                                  <a:pos x="252" y="46"/>
                                </a:cxn>
                                <a:cxn ang="0">
                                  <a:pos x="110" y="56"/>
                                </a:cxn>
                                <a:cxn ang="0">
                                  <a:pos x="146" y="56"/>
                                </a:cxn>
                                <a:cxn ang="0">
                                  <a:pos x="156" y="18"/>
                                </a:cxn>
                                <a:cxn ang="0">
                                  <a:pos x="152" y="50"/>
                                </a:cxn>
                                <a:cxn ang="0">
                                  <a:pos x="104" y="50"/>
                                </a:cxn>
                                <a:cxn ang="0">
                                  <a:pos x="100" y="18"/>
                                </a:cxn>
                                <a:cxn ang="0">
                                  <a:pos x="104" y="50"/>
                                </a:cxn>
                                <a:cxn ang="0">
                                  <a:pos x="128" y="164"/>
                                </a:cxn>
                                <a:cxn ang="0">
                                  <a:pos x="148" y="64"/>
                                </a:cxn>
                                <a:cxn ang="0">
                                  <a:pos x="196" y="64"/>
                                </a:cxn>
                                <a:cxn ang="0">
                                  <a:pos x="156" y="64"/>
                                </a:cxn>
                                <a:cxn ang="0">
                                  <a:pos x="178" y="40"/>
                                </a:cxn>
                                <a:cxn ang="0">
                                  <a:pos x="158" y="56"/>
                                </a:cxn>
                                <a:cxn ang="0">
                                  <a:pos x="194" y="16"/>
                                </a:cxn>
                                <a:cxn ang="0">
                                  <a:pos x="166" y="16"/>
                                </a:cxn>
                                <a:cxn ang="0">
                                  <a:pos x="110" y="16"/>
                                </a:cxn>
                                <a:cxn ang="0">
                                  <a:pos x="128" y="30"/>
                                </a:cxn>
                                <a:cxn ang="0">
                                  <a:pos x="62" y="16"/>
                                </a:cxn>
                                <a:cxn ang="0">
                                  <a:pos x="78" y="28"/>
                                </a:cxn>
                                <a:cxn ang="0">
                                  <a:pos x="98" y="56"/>
                                </a:cxn>
                                <a:cxn ang="0">
                                  <a:pos x="78" y="40"/>
                                </a:cxn>
                                <a:cxn ang="0">
                                  <a:pos x="120" y="162"/>
                                </a:cxn>
                                <a:cxn ang="0">
                                  <a:pos x="100" y="64"/>
                                </a:cxn>
                                <a:cxn ang="0">
                                  <a:pos x="22" y="64"/>
                                </a:cxn>
                                <a:cxn ang="0">
                                  <a:pos x="102" y="148"/>
                                </a:cxn>
                                <a:cxn ang="0">
                                  <a:pos x="234" y="64"/>
                                </a:cxn>
                                <a:cxn ang="0">
                                  <a:pos x="204" y="64"/>
                                </a:cxn>
                                <a:cxn ang="0">
                                  <a:pos x="184" y="34"/>
                                </a:cxn>
                                <a:cxn ang="0">
                                  <a:pos x="240" y="56"/>
                                </a:cxn>
                                <a:cxn ang="0">
                                  <a:pos x="54" y="20"/>
                                </a:cxn>
                                <a:cxn ang="0">
                                  <a:pos x="50" y="56"/>
                                </a:cxn>
                                <a:cxn ang="0">
                                  <a:pos x="54" y="20"/>
                                </a:cxn>
                              </a:cxnLst>
                              <a:rect l="0" t="0" r="r" b="b"/>
                              <a:pathLst>
                                <a:path w="256" h="192">
                                  <a:moveTo>
                                    <a:pt x="252" y="46"/>
                                  </a:moveTo>
                                  <a:lnTo>
                                    <a:pt x="210" y="4"/>
                                  </a:lnTo>
                                  <a:lnTo>
                                    <a:pt x="210" y="4"/>
                                  </a:lnTo>
                                  <a:lnTo>
                                    <a:pt x="206" y="2"/>
                                  </a:lnTo>
                                  <a:lnTo>
                                    <a:pt x="200" y="0"/>
                                  </a:lnTo>
                                  <a:lnTo>
                                    <a:pt x="56" y="0"/>
                                  </a:lnTo>
                                  <a:lnTo>
                                    <a:pt x="56" y="0"/>
                                  </a:lnTo>
                                  <a:lnTo>
                                    <a:pt x="50" y="2"/>
                                  </a:lnTo>
                                  <a:lnTo>
                                    <a:pt x="46" y="4"/>
                                  </a:lnTo>
                                  <a:lnTo>
                                    <a:pt x="4" y="46"/>
                                  </a:lnTo>
                                  <a:lnTo>
                                    <a:pt x="4" y="46"/>
                                  </a:lnTo>
                                  <a:lnTo>
                                    <a:pt x="2" y="50"/>
                                  </a:lnTo>
                                  <a:lnTo>
                                    <a:pt x="0" y="56"/>
                                  </a:lnTo>
                                  <a:lnTo>
                                    <a:pt x="0" y="56"/>
                                  </a:lnTo>
                                  <a:lnTo>
                                    <a:pt x="2" y="62"/>
                                  </a:lnTo>
                                  <a:lnTo>
                                    <a:pt x="4" y="68"/>
                                  </a:lnTo>
                                  <a:lnTo>
                                    <a:pt x="116" y="186"/>
                                  </a:lnTo>
                                  <a:lnTo>
                                    <a:pt x="116" y="186"/>
                                  </a:lnTo>
                                  <a:lnTo>
                                    <a:pt x="122" y="190"/>
                                  </a:lnTo>
                                  <a:lnTo>
                                    <a:pt x="128" y="192"/>
                                  </a:lnTo>
                                  <a:lnTo>
                                    <a:pt x="128" y="192"/>
                                  </a:lnTo>
                                  <a:lnTo>
                                    <a:pt x="134" y="190"/>
                                  </a:lnTo>
                                  <a:lnTo>
                                    <a:pt x="140" y="186"/>
                                  </a:lnTo>
                                  <a:lnTo>
                                    <a:pt x="252" y="68"/>
                                  </a:lnTo>
                                  <a:lnTo>
                                    <a:pt x="252" y="68"/>
                                  </a:lnTo>
                                  <a:lnTo>
                                    <a:pt x="256" y="62"/>
                                  </a:lnTo>
                                  <a:lnTo>
                                    <a:pt x="256" y="56"/>
                                  </a:lnTo>
                                  <a:lnTo>
                                    <a:pt x="256" y="56"/>
                                  </a:lnTo>
                                  <a:lnTo>
                                    <a:pt x="254" y="50"/>
                                  </a:lnTo>
                                  <a:lnTo>
                                    <a:pt x="252" y="46"/>
                                  </a:lnTo>
                                  <a:close/>
                                  <a:moveTo>
                                    <a:pt x="146" y="56"/>
                                  </a:moveTo>
                                  <a:lnTo>
                                    <a:pt x="110" y="56"/>
                                  </a:lnTo>
                                  <a:lnTo>
                                    <a:pt x="128" y="42"/>
                                  </a:lnTo>
                                  <a:lnTo>
                                    <a:pt x="146" y="56"/>
                                  </a:lnTo>
                                  <a:close/>
                                  <a:moveTo>
                                    <a:pt x="134" y="36"/>
                                  </a:moveTo>
                                  <a:lnTo>
                                    <a:pt x="156" y="18"/>
                                  </a:lnTo>
                                  <a:lnTo>
                                    <a:pt x="172" y="34"/>
                                  </a:lnTo>
                                  <a:lnTo>
                                    <a:pt x="152" y="50"/>
                                  </a:lnTo>
                                  <a:lnTo>
                                    <a:pt x="134" y="36"/>
                                  </a:lnTo>
                                  <a:close/>
                                  <a:moveTo>
                                    <a:pt x="104" y="50"/>
                                  </a:moveTo>
                                  <a:lnTo>
                                    <a:pt x="84" y="34"/>
                                  </a:lnTo>
                                  <a:lnTo>
                                    <a:pt x="100" y="18"/>
                                  </a:lnTo>
                                  <a:lnTo>
                                    <a:pt x="122" y="36"/>
                                  </a:lnTo>
                                  <a:lnTo>
                                    <a:pt x="104" y="50"/>
                                  </a:lnTo>
                                  <a:close/>
                                  <a:moveTo>
                                    <a:pt x="148" y="64"/>
                                  </a:moveTo>
                                  <a:lnTo>
                                    <a:pt x="128" y="164"/>
                                  </a:lnTo>
                                  <a:lnTo>
                                    <a:pt x="108" y="64"/>
                                  </a:lnTo>
                                  <a:lnTo>
                                    <a:pt x="148" y="64"/>
                                  </a:lnTo>
                                  <a:close/>
                                  <a:moveTo>
                                    <a:pt x="156" y="64"/>
                                  </a:moveTo>
                                  <a:lnTo>
                                    <a:pt x="196" y="64"/>
                                  </a:lnTo>
                                  <a:lnTo>
                                    <a:pt x="136" y="162"/>
                                  </a:lnTo>
                                  <a:lnTo>
                                    <a:pt x="156" y="64"/>
                                  </a:lnTo>
                                  <a:close/>
                                  <a:moveTo>
                                    <a:pt x="158" y="56"/>
                                  </a:moveTo>
                                  <a:lnTo>
                                    <a:pt x="178" y="40"/>
                                  </a:lnTo>
                                  <a:lnTo>
                                    <a:pt x="194" y="56"/>
                                  </a:lnTo>
                                  <a:lnTo>
                                    <a:pt x="158" y="56"/>
                                  </a:lnTo>
                                  <a:close/>
                                  <a:moveTo>
                                    <a:pt x="166" y="16"/>
                                  </a:moveTo>
                                  <a:lnTo>
                                    <a:pt x="194" y="16"/>
                                  </a:lnTo>
                                  <a:lnTo>
                                    <a:pt x="178" y="28"/>
                                  </a:lnTo>
                                  <a:lnTo>
                                    <a:pt x="166" y="16"/>
                                  </a:lnTo>
                                  <a:close/>
                                  <a:moveTo>
                                    <a:pt x="128" y="30"/>
                                  </a:moveTo>
                                  <a:lnTo>
                                    <a:pt x="110" y="16"/>
                                  </a:lnTo>
                                  <a:lnTo>
                                    <a:pt x="146" y="16"/>
                                  </a:lnTo>
                                  <a:lnTo>
                                    <a:pt x="128" y="30"/>
                                  </a:lnTo>
                                  <a:close/>
                                  <a:moveTo>
                                    <a:pt x="78" y="28"/>
                                  </a:moveTo>
                                  <a:lnTo>
                                    <a:pt x="62" y="16"/>
                                  </a:lnTo>
                                  <a:lnTo>
                                    <a:pt x="90" y="16"/>
                                  </a:lnTo>
                                  <a:lnTo>
                                    <a:pt x="78" y="28"/>
                                  </a:lnTo>
                                  <a:close/>
                                  <a:moveTo>
                                    <a:pt x="78" y="40"/>
                                  </a:moveTo>
                                  <a:lnTo>
                                    <a:pt x="98" y="56"/>
                                  </a:lnTo>
                                  <a:lnTo>
                                    <a:pt x="62" y="56"/>
                                  </a:lnTo>
                                  <a:lnTo>
                                    <a:pt x="78" y="40"/>
                                  </a:lnTo>
                                  <a:close/>
                                  <a:moveTo>
                                    <a:pt x="100" y="64"/>
                                  </a:moveTo>
                                  <a:lnTo>
                                    <a:pt x="120" y="162"/>
                                  </a:lnTo>
                                  <a:lnTo>
                                    <a:pt x="60" y="64"/>
                                  </a:lnTo>
                                  <a:lnTo>
                                    <a:pt x="100" y="64"/>
                                  </a:lnTo>
                                  <a:close/>
                                  <a:moveTo>
                                    <a:pt x="102" y="148"/>
                                  </a:moveTo>
                                  <a:lnTo>
                                    <a:pt x="22" y="64"/>
                                  </a:lnTo>
                                  <a:lnTo>
                                    <a:pt x="52" y="64"/>
                                  </a:lnTo>
                                  <a:lnTo>
                                    <a:pt x="102" y="148"/>
                                  </a:lnTo>
                                  <a:close/>
                                  <a:moveTo>
                                    <a:pt x="204" y="64"/>
                                  </a:moveTo>
                                  <a:lnTo>
                                    <a:pt x="234" y="64"/>
                                  </a:lnTo>
                                  <a:lnTo>
                                    <a:pt x="154" y="148"/>
                                  </a:lnTo>
                                  <a:lnTo>
                                    <a:pt x="204" y="64"/>
                                  </a:lnTo>
                                  <a:close/>
                                  <a:moveTo>
                                    <a:pt x="206" y="56"/>
                                  </a:moveTo>
                                  <a:lnTo>
                                    <a:pt x="184" y="34"/>
                                  </a:lnTo>
                                  <a:lnTo>
                                    <a:pt x="202" y="20"/>
                                  </a:lnTo>
                                  <a:lnTo>
                                    <a:pt x="240" y="56"/>
                                  </a:lnTo>
                                  <a:lnTo>
                                    <a:pt x="206" y="56"/>
                                  </a:lnTo>
                                  <a:close/>
                                  <a:moveTo>
                                    <a:pt x="54" y="20"/>
                                  </a:moveTo>
                                  <a:lnTo>
                                    <a:pt x="72" y="34"/>
                                  </a:lnTo>
                                  <a:lnTo>
                                    <a:pt x="50" y="56"/>
                                  </a:lnTo>
                                  <a:lnTo>
                                    <a:pt x="16" y="56"/>
                                  </a:lnTo>
                                  <a:lnTo>
                                    <a:pt x="54" y="2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  <wps:wsp>
                          <wps:cNvPr id="474" name="Freeform 14"/>
                          <wps:cNvSpPr>
                            <a:spLocks noEditPoints="1"/>
                          </wps:cNvSpPr>
                          <wps:spPr bwMode="auto">
                            <a:xfrm>
                              <a:off x="4338304" y="7286229"/>
                              <a:ext cx="415799" cy="475199"/>
                            </a:xfrm>
                            <a:custGeom>
                              <a:avLst/>
                              <a:gdLst/>
                              <a:ahLst/>
                              <a:cxnLst>
                                <a:cxn ang="0">
                                  <a:pos x="200" y="10"/>
                                </a:cxn>
                                <a:cxn ang="0">
                                  <a:pos x="196" y="6"/>
                                </a:cxn>
                                <a:cxn ang="0">
                                  <a:pos x="188" y="0"/>
                                </a:cxn>
                                <a:cxn ang="0">
                                  <a:pos x="40" y="0"/>
                                </a:cxn>
                                <a:cxn ang="0">
                                  <a:pos x="36" y="0"/>
                                </a:cxn>
                                <a:cxn ang="0">
                                  <a:pos x="28" y="6"/>
                                </a:cxn>
                                <a:cxn ang="0">
                                  <a:pos x="16" y="40"/>
                                </a:cxn>
                                <a:cxn ang="0">
                                  <a:pos x="10" y="42"/>
                                </a:cxn>
                                <a:cxn ang="0">
                                  <a:pos x="2" y="50"/>
                                </a:cxn>
                                <a:cxn ang="0">
                                  <a:pos x="0" y="80"/>
                                </a:cxn>
                                <a:cxn ang="0">
                                  <a:pos x="2" y="86"/>
                                </a:cxn>
                                <a:cxn ang="0">
                                  <a:pos x="10" y="94"/>
                                </a:cxn>
                                <a:cxn ang="0">
                                  <a:pos x="24" y="96"/>
                                </a:cxn>
                                <a:cxn ang="0">
                                  <a:pos x="24" y="98"/>
                                </a:cxn>
                                <a:cxn ang="0">
                                  <a:pos x="40" y="242"/>
                                </a:cxn>
                                <a:cxn ang="0">
                                  <a:pos x="46" y="252"/>
                                </a:cxn>
                                <a:cxn ang="0">
                                  <a:pos x="56" y="256"/>
                                </a:cxn>
                                <a:cxn ang="0">
                                  <a:pos x="168" y="256"/>
                                </a:cxn>
                                <a:cxn ang="0">
                                  <a:pos x="178" y="252"/>
                                </a:cxn>
                                <a:cxn ang="0">
                                  <a:pos x="184" y="242"/>
                                </a:cxn>
                                <a:cxn ang="0">
                                  <a:pos x="200" y="98"/>
                                </a:cxn>
                                <a:cxn ang="0">
                                  <a:pos x="208" y="96"/>
                                </a:cxn>
                                <a:cxn ang="0">
                                  <a:pos x="214" y="94"/>
                                </a:cxn>
                                <a:cxn ang="0">
                                  <a:pos x="222" y="86"/>
                                </a:cxn>
                                <a:cxn ang="0">
                                  <a:pos x="224" y="56"/>
                                </a:cxn>
                                <a:cxn ang="0">
                                  <a:pos x="222" y="50"/>
                                </a:cxn>
                                <a:cxn ang="0">
                                  <a:pos x="214" y="42"/>
                                </a:cxn>
                                <a:cxn ang="0">
                                  <a:pos x="40" y="16"/>
                                </a:cxn>
                                <a:cxn ang="0">
                                  <a:pos x="192" y="40"/>
                                </a:cxn>
                                <a:cxn ang="0">
                                  <a:pos x="40" y="16"/>
                                </a:cxn>
                                <a:cxn ang="0">
                                  <a:pos x="54" y="216"/>
                                </a:cxn>
                                <a:cxn ang="0">
                                  <a:pos x="168" y="240"/>
                                </a:cxn>
                                <a:cxn ang="0">
                                  <a:pos x="172" y="208"/>
                                </a:cxn>
                                <a:cxn ang="0">
                                  <a:pos x="44" y="128"/>
                                </a:cxn>
                                <a:cxn ang="0">
                                  <a:pos x="172" y="208"/>
                                </a:cxn>
                                <a:cxn ang="0">
                                  <a:pos x="42" y="120"/>
                                </a:cxn>
                                <a:cxn ang="0">
                                  <a:pos x="184" y="96"/>
                                </a:cxn>
                                <a:cxn ang="0">
                                  <a:pos x="208" y="80"/>
                                </a:cxn>
                                <a:cxn ang="0">
                                  <a:pos x="16" y="56"/>
                                </a:cxn>
                                <a:cxn ang="0">
                                  <a:pos x="208" y="80"/>
                                </a:cxn>
                              </a:cxnLst>
                              <a:rect l="0" t="0" r="r" b="b"/>
                              <a:pathLst>
                                <a:path w="224" h="256">
                                  <a:moveTo>
                                    <a:pt x="208" y="40"/>
                                  </a:moveTo>
                                  <a:lnTo>
                                    <a:pt x="200" y="10"/>
                                  </a:lnTo>
                                  <a:lnTo>
                                    <a:pt x="200" y="10"/>
                                  </a:lnTo>
                                  <a:lnTo>
                                    <a:pt x="196" y="6"/>
                                  </a:lnTo>
                                  <a:lnTo>
                                    <a:pt x="194" y="4"/>
                                  </a:lnTo>
                                  <a:lnTo>
                                    <a:pt x="188" y="0"/>
                                  </a:lnTo>
                                  <a:lnTo>
                                    <a:pt x="184" y="0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40" y="0"/>
                                  </a:lnTo>
                                  <a:lnTo>
                                    <a:pt x="36" y="0"/>
                                  </a:lnTo>
                                  <a:lnTo>
                                    <a:pt x="30" y="4"/>
                                  </a:lnTo>
                                  <a:lnTo>
                                    <a:pt x="28" y="6"/>
                                  </a:lnTo>
                                  <a:lnTo>
                                    <a:pt x="24" y="10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16" y="40"/>
                                  </a:lnTo>
                                  <a:lnTo>
                                    <a:pt x="10" y="42"/>
                                  </a:lnTo>
                                  <a:lnTo>
                                    <a:pt x="4" y="46"/>
                                  </a:lnTo>
                                  <a:lnTo>
                                    <a:pt x="2" y="50"/>
                                  </a:lnTo>
                                  <a:lnTo>
                                    <a:pt x="0" y="56"/>
                                  </a:lnTo>
                                  <a:lnTo>
                                    <a:pt x="0" y="80"/>
                                  </a:lnTo>
                                  <a:lnTo>
                                    <a:pt x="0" y="80"/>
                                  </a:lnTo>
                                  <a:lnTo>
                                    <a:pt x="2" y="86"/>
                                  </a:lnTo>
                                  <a:lnTo>
                                    <a:pt x="4" y="92"/>
                                  </a:lnTo>
                                  <a:lnTo>
                                    <a:pt x="10" y="94"/>
                                  </a:lnTo>
                                  <a:lnTo>
                                    <a:pt x="16" y="96"/>
                                  </a:lnTo>
                                  <a:lnTo>
                                    <a:pt x="24" y="96"/>
                                  </a:lnTo>
                                  <a:lnTo>
                                    <a:pt x="24" y="96"/>
                                  </a:lnTo>
                                  <a:lnTo>
                                    <a:pt x="24" y="98"/>
                                  </a:lnTo>
                                  <a:lnTo>
                                    <a:pt x="40" y="242"/>
                                  </a:lnTo>
                                  <a:lnTo>
                                    <a:pt x="40" y="242"/>
                                  </a:lnTo>
                                  <a:lnTo>
                                    <a:pt x="42" y="248"/>
                                  </a:lnTo>
                                  <a:lnTo>
                                    <a:pt x="46" y="252"/>
                                  </a:lnTo>
                                  <a:lnTo>
                                    <a:pt x="50" y="254"/>
                                  </a:lnTo>
                                  <a:lnTo>
                                    <a:pt x="56" y="256"/>
                                  </a:lnTo>
                                  <a:lnTo>
                                    <a:pt x="168" y="256"/>
                                  </a:lnTo>
                                  <a:lnTo>
                                    <a:pt x="168" y="256"/>
                                  </a:lnTo>
                                  <a:lnTo>
                                    <a:pt x="174" y="254"/>
                                  </a:lnTo>
                                  <a:lnTo>
                                    <a:pt x="178" y="252"/>
                                  </a:lnTo>
                                  <a:lnTo>
                                    <a:pt x="182" y="248"/>
                                  </a:lnTo>
                                  <a:lnTo>
                                    <a:pt x="184" y="242"/>
                                  </a:lnTo>
                                  <a:lnTo>
                                    <a:pt x="200" y="98"/>
                                  </a:lnTo>
                                  <a:lnTo>
                                    <a:pt x="200" y="98"/>
                                  </a:lnTo>
                                  <a:lnTo>
                                    <a:pt x="200" y="96"/>
                                  </a:lnTo>
                                  <a:lnTo>
                                    <a:pt x="208" y="96"/>
                                  </a:lnTo>
                                  <a:lnTo>
                                    <a:pt x="208" y="96"/>
                                  </a:lnTo>
                                  <a:lnTo>
                                    <a:pt x="214" y="94"/>
                                  </a:lnTo>
                                  <a:lnTo>
                                    <a:pt x="220" y="92"/>
                                  </a:lnTo>
                                  <a:lnTo>
                                    <a:pt x="222" y="86"/>
                                  </a:lnTo>
                                  <a:lnTo>
                                    <a:pt x="224" y="80"/>
                                  </a:lnTo>
                                  <a:lnTo>
                                    <a:pt x="224" y="56"/>
                                  </a:lnTo>
                                  <a:lnTo>
                                    <a:pt x="224" y="56"/>
                                  </a:lnTo>
                                  <a:lnTo>
                                    <a:pt x="222" y="50"/>
                                  </a:lnTo>
                                  <a:lnTo>
                                    <a:pt x="220" y="46"/>
                                  </a:lnTo>
                                  <a:lnTo>
                                    <a:pt x="214" y="42"/>
                                  </a:lnTo>
                                  <a:lnTo>
                                    <a:pt x="208" y="40"/>
                                  </a:lnTo>
                                  <a:close/>
                                  <a:moveTo>
                                    <a:pt x="40" y="16"/>
                                  </a:moveTo>
                                  <a:lnTo>
                                    <a:pt x="184" y="16"/>
                                  </a:lnTo>
                                  <a:lnTo>
                                    <a:pt x="192" y="40"/>
                                  </a:lnTo>
                                  <a:lnTo>
                                    <a:pt x="32" y="40"/>
                                  </a:lnTo>
                                  <a:lnTo>
                                    <a:pt x="40" y="16"/>
                                  </a:lnTo>
                                  <a:close/>
                                  <a:moveTo>
                                    <a:pt x="56" y="240"/>
                                  </a:moveTo>
                                  <a:lnTo>
                                    <a:pt x="54" y="216"/>
                                  </a:lnTo>
                                  <a:lnTo>
                                    <a:pt x="170" y="216"/>
                                  </a:lnTo>
                                  <a:lnTo>
                                    <a:pt x="168" y="240"/>
                                  </a:lnTo>
                                  <a:lnTo>
                                    <a:pt x="56" y="240"/>
                                  </a:lnTo>
                                  <a:close/>
                                  <a:moveTo>
                                    <a:pt x="172" y="208"/>
                                  </a:moveTo>
                                  <a:lnTo>
                                    <a:pt x="52" y="208"/>
                                  </a:lnTo>
                                  <a:lnTo>
                                    <a:pt x="44" y="128"/>
                                  </a:lnTo>
                                  <a:lnTo>
                                    <a:pt x="180" y="128"/>
                                  </a:lnTo>
                                  <a:lnTo>
                                    <a:pt x="172" y="208"/>
                                  </a:lnTo>
                                  <a:close/>
                                  <a:moveTo>
                                    <a:pt x="182" y="120"/>
                                  </a:moveTo>
                                  <a:lnTo>
                                    <a:pt x="42" y="120"/>
                                  </a:lnTo>
                                  <a:lnTo>
                                    <a:pt x="40" y="96"/>
                                  </a:lnTo>
                                  <a:lnTo>
                                    <a:pt x="184" y="96"/>
                                  </a:lnTo>
                                  <a:lnTo>
                                    <a:pt x="182" y="120"/>
                                  </a:lnTo>
                                  <a:close/>
                                  <a:moveTo>
                                    <a:pt x="208" y="80"/>
                                  </a:moveTo>
                                  <a:lnTo>
                                    <a:pt x="16" y="80"/>
                                  </a:lnTo>
                                  <a:lnTo>
                                    <a:pt x="16" y="56"/>
                                  </a:lnTo>
                                  <a:lnTo>
                                    <a:pt x="208" y="56"/>
                                  </a:lnTo>
                                  <a:lnTo>
                                    <a:pt x="208" y="80"/>
                                  </a:lnTo>
                                  <a:close/>
                                </a:path>
                              </a:pathLst>
                            </a:custGeom>
                            <a:grpFill/>
                            <a:ln w="9525">
                              <a:noFill/>
                              <a:round/>
                            </a:ln>
                          </wps:spPr>
                          <wps:bodyPr vert="horz" wrap="square" lIns="57150" tIns="28575" rIns="57150" bIns="28575" numCol="1" anchor="t" anchorCtr="0" compatLnSpc="1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组合 186" o:spid="_x0000_s1026" o:spt="203" style="position:absolute;left:0pt;margin-left:-19.85pt;margin-top:-21.15pt;height:843.65pt;width:595.25pt;z-index:251683840;mso-width-relative:page;mso-height-relative:page;" coordsize="7559675,10714500" o:gfxdata="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">
                <o:lock v:ext="edit" aspectratio="f"/>
                <v:shape id="_x0000_s1026" o:spid="_x0000_s1026" o:spt="75" type="#_x0000_t75" style="position:absolute;left:0;top:0;height:10714500;width:7559675;" filled="f" o:preferrelative="t" stroked="f" coordsize="21600,21600" o:gfxdata="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z8DD17sAAADc&#10;AAAADwAAAAAAAAABACAAAAAiAAAAZHJzL2Rvd25yZXYueG1sUEsBAhQAFAAAAAgAh07iQDMvBZ47&#10;AAAAOQAAABAAAAAAAAAAAQAgAAAACgEAAGRycy9zaGFwZXhtbC54bWxQSwUGAAAAAAYABgBbAQAA&#10;tAMAAAAA&#10;">
                  <v:fill on="f" focussize="0,0"/>
                  <v:stroke on="f"/>
                  <v:imagedata r:id="rId5" o:title=""/>
                  <o:lock v:ext="edit" aspectratio="t"/>
                </v:shape>
                <v:group id="_x0000_s1026" o:spid="_x0000_s1026" o:spt="203" style="position:absolute;left:507015;top:4435036;height:5617380;width:6566899;" coordorigin="507015,4435038" coordsize="6110775,5227208" o:gfxdata="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R+cyxvwAAANwAAAAPAAAAAAAAAAEAIAAAACIAAABkcnMvZG93bnJldi54&#10;bWxQSwECFAAUAAAACACHTuJAMy8FnjsAAAA5AAAAFQAAAAAAAAABACAAAAAOAQAAZHJzL2dyb3Vw&#10;c2hhcGV4bWwueG1sUEsFBgAAAAAGAAYAYAEAAMsDAAAAAA==&#10;">
                  <o:lock v:ext="edit" aspectratio="f"/>
                  <v:shape id="Freeform 71" o:spid="_x0000_s1026" o:spt="100" style="position:absolute;left:6114610;top:7286229;height:475199;width:475199;" filled="t" stroked="f" coordsize="256,256" o:gfxdata="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BHAFHL4A&#10;AADcAAAADwAAAAAAAAABACAAAAAiAAAAZHJzL2Rvd25yZXYueG1sUEsBAhQAFAAAAAgAh07iQDMv&#10;BZ47AAAAOQAAABAAAAAAAAAAAQAgAAAADQEAAGRycy9zaGFwZXhtbC54bWxQSwUGAAAAAAYABgBb&#10;AQAAtwMAAAAA&#10;" path="m252,90l228,58,228,58,224,54,224,16,224,16,222,10,220,4,214,2,208,0,48,0,48,0,42,2,36,4,34,10,32,16,32,54,32,54,28,58,4,90,4,90,2,96,0,104,0,112,0,112,2,122,8,128,14,134,24,136,24,240,24,240,26,246,28,252,34,254,40,256,216,256,216,256,222,254,228,252,230,246,232,240,232,136,232,136,242,134,248,128,254,122,256,112,256,104,256,104,254,96,252,90xm208,16l208,48,48,48,48,16,208,16xm82,120l48,120,80,64,98,64,82,120xm106,64l124,64,124,120,90,120,106,64xm132,64l150,64,166,120,132,120,132,64xm158,64l176,64,208,120,174,120,158,64xm16,112l16,104,16,104,18,100,42,68,42,68,44,64,48,64,70,64,38,120,24,120,24,120,20,120,18,118,16,116,16,112xm160,240l100,240,100,160,160,160,160,240xm216,240l168,240,168,160,168,160,168,156,166,154,164,152,160,152,100,152,100,152,96,152,94,154,92,156,92,160,92,240,40,240,40,136,216,136,216,240xm240,112l240,112,240,116,238,118,236,120,232,120,218,120,186,64,208,64,208,64,212,64,214,68,238,100,238,100,240,104,240,112xe">
                    <v:path o:connectlocs="228,58;224,16;214,2;48,0;34,10;32,54;4,90;0,112;8,128;24,240;28,252;216,256;228,252;232,136;248,128;256,104;252,90;48,48;82,120;98,64;124,64;106,64;166,120;158,64;174,120;16,104;42,68;48,64;24,120;18,118;160,240;160,160;168,240;168,156;160,152;96,152;92,160;40,136;240,112;238,118;218,120;208,64;238,100;240,112" o:connectangles="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shape id="Freeform 181" o:spid="_x0000_s1026" o:spt="100" style="position:absolute;left:6114610;top:5385435;height:475199;width:475199;" filled="t" stroked="f" coordsize="256,256" o:gfxdata="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zygh74A&#10;AADcAAAADwAAAAAAAAABACAAAAAiAAAAZHJzL2Rvd25yZXYueG1sUEsBAhQAFAAAAAgAh07iQDMv&#10;BZ47AAAAOQAAABAAAAAAAAAAAQAgAAAADQEAAGRycy9zaGFwZXhtbC54bWxQSwUGAAAAAAYABgBb&#10;AQAAtwMAAAAA&#10;" path="m252,2l252,2,248,0,248,0,244,2,4,162,4,162,0,164,0,168,0,168,2,172,6,176,68,200,98,252,98,252,100,254,104,256,104,256,104,256,108,254,110,252,128,224,206,256,206,256,208,256,208,256,212,254,212,254,214,252,216,250,256,10,256,10,256,4,252,2xm26,166l210,42,76,186,76,186,74,186,26,166xm82,192l82,192,82,192,234,30,104,232,82,192xm202,236l134,210,134,210,128,208,234,46,202,236xe">
                    <v:path o:connectlocs="252,2;252,2;248,0;248,0;244,2;4,162;4,162;0,164;0,168;0,168;2,172;6,176;68,200;98,252;98,252;100,254;104,256;104,256;104,256;108,254;110,252;128,224;206,256;206,256;208,256;208,256;212,254;212,254;214,252;216,250;256,10;256,10;256,4;252,2;26,166;210,42;76,186;76,186;74,186;26,166;82,192;82,192;82,192;234,30;104,232;82,192;202,236;134,210;134,210;128,208;234,46;202,236" o:connectangles="0,0,0,0,0,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96" o:spid="_x0000_s1026" o:spt="203" style="position:absolute;left:6114610;top:6365532;height:415799;width:475199;" coordorigin="6114610,6365532" coordsize="406400,355600" o:gfxdata="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Bjm8p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123" o:spid="_x0000_s1026" o:spt="100" style="position:absolute;left:6114610;top:6365532;height:292100;width:406400;" filled="t" stroked="f" coordsize="256,184" o:gfxdata="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aqA1m/&#10;AAAA3AAAAA8AAAAAAAAAAQAgAAAAIgAAAGRycy9kb3ducmV2LnhtbFBLAQIUABQAAAAIAIdO4kAz&#10;LwWeOwAAADkAAAAQAAAAAAAAAAEAIAAAAA4BAABkcnMvc2hhcGV4bWwueG1sUEsFBgAAAAAGAAYA&#10;WwEAALgDAAAAAA==&#10;" path="m256,48l256,48,254,40,250,34,244,28,238,24,134,0,134,0,128,0,128,0,122,0,18,24,18,24,12,28,6,34,2,40,0,48,0,48,2,56,6,62,12,68,18,72,40,76,40,144,40,144,42,152,44,160,52,166,60,172,72,176,88,180,106,184,128,184,128,184,150,184,168,180,184,176,196,172,204,166,212,160,214,152,216,144,216,76,238,72,238,72,244,68,250,62,254,56,256,48xm200,144l200,144,198,148,196,152,190,156,182,160,172,162,160,166,144,168,128,168,128,168,112,168,96,166,84,162,74,160,66,156,60,152,58,148,56,144,56,80,122,96,122,96,128,96,128,96,134,96,200,80,200,144xm130,80l130,80,128,80,128,80,126,80,22,56,22,56,18,52,16,48,16,48,18,44,22,40,126,16,126,16,128,16,128,16,130,16,234,40,234,40,238,44,240,48,240,48,238,52,234,56,130,80xe">
                      <v:path o:connectlocs="256,48;250,34;238,24;134,0;128,0;18,24;12,28;2,40;0,48;6,62;18,72;40,144;42,152;52,166;72,176;106,184;128,184;168,180;196,172;212,160;216,144;238,72;244,68;254,56;200,144;198,148;190,156;172,162;144,168;128,168;96,166;74,160;60,152;56,144;122,96;128,96;134,96;200,144;130,80;128,80;22,56;18,52;16,48;22,40;126,16;128,16;234,40;238,44;240,48;234,56" o:connectangles="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7" o:spid="_x0000_s1026" o:spt="100" style="position:absolute;left:6482910;top:6492532;height:139700;width:25400;" filled="t" stroked="f" coordsize="16,88" o:gfxdata="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xNd0y8AAAA&#10;3AAAAA8AAAAAAAAAAQAgAAAAIgAAAGRycy9kb3ducmV2LnhtbFBLAQIUABQAAAAIAIdO4kAzLwWe&#10;OwAAADkAAAAQAAAAAAAAAAEAIAAAAAsBAABkcnMvc2hhcGV4bWwueG1sUEsFBgAAAAAGAAYAWwEA&#10;ALUDAAAAAA==&#10;" path="m0,8l0,80,0,80,0,84,2,86,4,88,8,88,8,88,12,88,14,86,16,84,16,80,16,8,16,8,16,4,14,2,12,0,8,0,8,0,4,0,2,2,0,4,0,8xe">
                      <v:path o:connectlocs="0,8;0,80;0,80;0,84;2,86;4,88;8,88;8,88;12,88;14,86;16,84;16,80;16,8;16,8;16,4;14,2;12,0;8,0;8,0;4,0;2,2;0,4;0,8" o:connectangles="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9" o:spid="_x0000_s1026" o:spt="100" style="position:absolute;left:6470210;top:6644932;height:76200;width:50800;" filled="t" stroked="f" coordsize="32,48" o:gfxdata="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e08AL4A&#10;AADcAAAADwAAAAAAAAABACAAAAAiAAAAZHJzL2Rvd25yZXYueG1sUEsBAhQAFAAAAAgAh07iQDMv&#10;BZ47AAAAOQAAABAAAAAAAAAAAQAgAAAADQEAAGRycy9zaGFwZXhtbC54bWxQSwUGAAAAAAYABgBb&#10;AQAAtwMAAAAA&#10;" path="m16,0l16,0,12,2,10,4,4,12,2,24,0,32,0,32,2,38,4,44,10,46,16,48,16,48,22,46,28,44,30,38,32,32,32,32,30,24,28,12,22,4,20,2,16,0xe">
                      <v:path o:connectlocs="16,0;16,0;12,2;10,4;4,12;2,24;0,32;0,32;2,38;4,44;10,46;16,48;16,48;22,46;28,44;30,38;32,32;32,32;30,24;28,12;22,4;20,2;16,0" o:connectangles="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00" o:spid="_x0000_s1026" o:spt="203" style="position:absolute;left:6114610;top:4435038;height:475199;width:475199;" coordorigin="6114610,4435038" coordsize="406400,406400" o:gfxdata="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BAw2UsvAAAANwAAAAPAAAAAAAAAAEAIAAAACIAAABkcnMvZG93bnJldi54bWxQ&#10;SwECFAAUAAAACACHTuJAMy8FnjsAAAA5AAAAFQAAAAAAAAABACAAAAALAQAAZHJzL2dyb3Vwc2hh&#10;cGV4bWwueG1sUEsFBgAAAAAGAAYAYAEAAMgDAAAAAA==&#10;">
                    <o:lock v:ext="edit" aspectratio="f"/>
                    <v:shape id="Freeform 253" o:spid="_x0000_s1026" o:spt="100" style="position:absolute;left:6114610;top:4435038;height:406400;width:406400;" filled="t" stroked="f" coordsize="256,256" o:gfxdata="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CtSXbb4A&#10;AADcAAAADwAAAAAAAAABACAAAAAiAAAAZHJzL2Rvd25yZXYueG1sUEsBAhQAFAAAAAgAh07iQDMv&#10;BZ47AAAAOQAAABAAAAAAAAAAAQAgAAAADQEAAGRycy9zaGFwZXhtbC54bWxQSwUGAAAAAAYABgBb&#10;AQAAtwMAAAAA&#10;" path="m232,0l56,0,56,0,46,2,40,8,34,14,32,24,32,40,24,40,24,40,14,42,8,48,2,54,0,64,0,224,0,224,0,230,2,236,10,246,20,254,26,256,32,256,224,256,224,256,230,256,236,254,246,246,254,236,256,230,256,224,256,24,256,24,254,14,248,8,242,2,232,0xm240,224l240,224,238,230,236,236,230,238,224,240,32,240,32,240,26,238,20,236,18,230,16,224,16,64,16,64,16,60,18,58,20,56,24,56,32,56,32,216,32,216,32,220,34,222,36,224,40,224,40,224,44,224,46,222,48,220,48,216,48,24,48,24,48,20,50,18,52,16,56,16,232,16,232,16,236,16,238,18,240,20,240,24,240,224xe">
                      <v:path o:connectlocs="56,0;46,2;34,14;32,40;24,40;8,48;0,64;0,224;2,236;20,254;32,256;224,256;236,254;254,236;256,224;256,24;248,8;232,0;240,224;236,236;224,240;32,240;20,236;16,224;16,64;18,58;24,56;32,216;32,220;36,224;40,224;46,222;48,216;48,24;50,18;56,16;232,16;238,18;240,24" o:connectangles="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56" o:spid="_x0000_s1026" o:spt="100" style="position:absolute;left:6355910;top:4587438;height:12700;width:114300;" filled="t" stroked="f" coordsize="72,8" o:gfxdata="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M5nY+LgAAADcAAAA&#10;DwAAAAAAAAABACAAAAAiAAAAZHJzL2Rvd25yZXYueG1sUEsBAhQAFAAAAAgAh07iQDMvBZ47AAAA&#10;OQAAABAAAAAAAAAAAQAgAAAABwEAAGRycy9zaGFwZXhtbC54bWxQSwUGAAAAAAYABgBbAQAAsQMA&#10;AAAA&#10;" path="m4,8l68,8,68,8,70,6,72,4,72,4,70,2,68,0,4,0,4,0,2,2,0,4,0,4,2,6,4,8xe">
                      <v:path o:connectlocs="4,8;68,8;68,8;70,6;72,4;72,4;70,2;68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58" o:spid="_x0000_s1026" o:spt="100" style="position:absolute;left:6355910;top:4549338;height:12700;width:114300;" filled="t" stroked="f" coordsize="72,8" o:gfxdata="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FzVfWO8AAAA&#10;3AAAAA8AAAAAAAAAAQAgAAAAIgAAAGRycy9kb3ducmV2LnhtbFBLAQIUABQAAAAIAIdO4kAzLwWe&#10;OwAAADkAAAAQAAAAAAAAAAEAIAAAAAsBAABkcnMvc2hhcGV4bWwueG1sUEsFBgAAAAAGAAYAWwEA&#10;ALUDAAAAAA==&#10;" path="m4,8l68,8,68,8,70,6,72,4,72,4,70,2,68,0,4,0,4,0,2,2,0,4,0,4,2,6,4,8xe">
                      <v:path o:connectlocs="4,8;68,8;68,8;70,6;72,4;72,4;70,2;68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60" o:spid="_x0000_s1026" o:spt="100" style="position:absolute;left:6355910;top:4511238;height:12700;width:114300;" filled="t" stroked="f" coordsize="72,8" o:gfxdata="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B+MUvQAA&#10;ANwAAAAPAAAAAAAAAAEAIAAAACIAAABkcnMvZG93bnJldi54bWxQSwECFAAUAAAACACHTuJAMy8F&#10;njsAAAA5AAAAEAAAAAAAAAABACAAAAAMAQAAZHJzL3NoYXBleG1sLnhtbFBLBQYAAAAABgAGAFsB&#10;AAC2AwAAAAA=&#10;" path="m4,8l68,8,68,8,70,6,72,4,72,4,70,2,68,0,4,0,4,0,2,2,0,4,0,4,2,6,4,8xe">
                      <v:path o:connectlocs="4,8;68,8;68,8;70,6;72,4;72,4;70,2;68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62" o:spid="_x0000_s1026" o:spt="100" style="position:absolute;left:6216210;top:4777938;height:12700;width:114300;" filled="t" stroked="f" coordsize="72,8" o:gfxdata="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NLRo+8AAAA&#10;3AAAAA8AAAAAAAAAAQAgAAAAIgAAAGRycy9kb3ducmV2LnhtbFBLAQIUABQAAAAIAIdO4kAzLwWe&#10;OwAAADkAAAAQAAAAAAAAAAEAIAAAAAsBAABkcnMvc2hhcGV4bWwueG1sUEsFBgAAAAAGAAYAWwEA&#10;ALUDAAAAAA==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64" o:spid="_x0000_s1026" o:spt="100" style="position:absolute;left:6216210;top:4739838;height:12700;width:114300;" filled="t" stroked="f" coordsize="72,8" o:gfxdata="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Mot77vQAA&#10;ANwAAAAPAAAAAAAAAAEAIAAAACIAAABkcnMvZG93bnJldi54bWxQSwECFAAUAAAACACHTuJAMy8F&#10;njsAAAA5AAAAEAAAAAAAAAABACAAAAAMAQAAZHJzL3NoYXBleG1sLnhtbFBLBQYAAAAABgAGAFsB&#10;AAC2AwAAAAA=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66" o:spid="_x0000_s1026" o:spt="100" style="position:absolute;left:6216210;top:4701738;height:12700;width:114300;" filled="t" stroked="f" coordsize="72,8" o:gfxdata="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j7ntgvQAA&#10;ANwAAAAPAAAAAAAAAAEAIAAAACIAAABkcnMvZG93bnJldi54bWxQSwECFAAUAAAACACHTuJAMy8F&#10;njsAAAA5AAAAEAAAAAAAAAABACAAAAAMAQAAZHJzL3NoYXBleG1sLnhtbFBLBQYAAAAABgAGAFsB&#10;AAC2AwAAAAA=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68" o:spid="_x0000_s1026" o:spt="100" style="position:absolute;left:6355910;top:4777938;height:12700;width:114300;" filled="t" stroked="f" coordsize="72,8" o:gfxdata="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TPOUXvQAA&#10;ANwAAAAPAAAAAAAAAAEAIAAAACIAAABkcnMvZG93bnJldi54bWxQSwECFAAUAAAACACHTuJAMy8F&#10;njsAAAA5AAAAEAAAAAAAAAABACAAAAAMAQAAZHJzL3NoYXBleG1sLnhtbFBLBQYAAAAABgAGAFsB&#10;AAC2AwAAAAA=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70" o:spid="_x0000_s1026" o:spt="100" style="position:absolute;left:6355910;top:4739838;height:12700;width:114300;" filled="t" stroked="f" coordsize="72,8" o:gfxdata="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8cECMvQAA&#10;ANwAAAAPAAAAAAAAAAEAIAAAACIAAABkcnMvZG93bnJldi54bWxQSwECFAAUAAAACACHTuJAMy8F&#10;njsAAAA5AAAAEAAAAAAAAAABACAAAAAMAQAAZHJzL3NoYXBleG1sLnhtbFBLBQYAAAAABgAGAFsB&#10;AAC2AwAAAAA=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72" o:spid="_x0000_s1026" o:spt="100" style="position:absolute;left:6355910;top:4701738;height:12700;width:114300;" filled="t" stroked="f" coordsize="72,8" o:gfxdata="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ze/U/rgAAADcAAAA&#10;DwAAAAAAAAABACAAAAAiAAAAZHJzL2Rvd25yZXYueG1sUEsBAhQAFAAAAAgAh07iQDMvBZ47AAAA&#10;OQAAABAAAAAAAAAAAQAgAAAABwEAAGRycy9zaGFwZXhtbC54bWxQSwUGAAAAAAYABgBbAQAAsQMA&#10;AAAA&#10;" path="m68,0l4,0,4,0,2,2,0,4,0,4,2,6,4,8,68,8,68,8,70,6,72,4,72,4,70,2,68,0xe">
                      <v:path o:connectlocs="68,0;4,0;4,0;2,2;0,4;0,4;2,6;4,8;68,8;68,8;70,6;72,4;72,4;70,2;6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74" o:spid="_x0000_s1026" o:spt="100" style="position:absolute;left:6216210;top:4625538;height:12700;width:254000;" filled="t" stroked="f" coordsize="160,8" o:gfxdata="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7CrDKb4A&#10;AADcAAAADwAAAAAAAAABACAAAAAiAAAAZHJzL2Rvd25yZXYueG1sUEsBAhQAFAAAAAgAh07iQDMv&#10;BZ47AAAAOQAAABAAAAAAAAAAAQAgAAAADQEAAGRycy9zaGFwZXhtbC54bWxQSwUGAAAAAAYABgBb&#10;AQAAtwMAAAAA&#10;" path="m156,0l4,0,4,0,2,2,0,4,0,4,2,6,4,8,156,8,156,8,158,6,160,4,160,4,158,2,156,0xe">
                      <v:path o:connectlocs="156,0;4,0;4,0;2,2;0,4;0,4;2,6;4,8;156,8;156,8;158,6;160,4;160,4;158,2;156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76" o:spid="_x0000_s1026" o:spt="100" style="position:absolute;left:6216210;top:4663638;height:12700;width:254000;" filled="t" stroked="f" coordsize="160,8" o:gfxdata="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+Mn8absAAADc&#10;AAAADwAAAAAAAAABACAAAAAiAAAAZHJzL2Rvd25yZXYueG1sUEsBAhQAFAAAAAgAh07iQDMvBZ47&#10;AAAAOQAAABAAAAAAAAAAAQAgAAAACgEAAGRycy9zaGFwZXhtbC54bWxQSwUGAAAAAAYABgBbAQAA&#10;tAMAAAAA&#10;" path="m156,0l4,0,4,0,2,2,0,4,0,4,2,6,4,8,156,8,156,8,158,6,160,4,160,4,158,2,156,0xe">
                      <v:path o:connectlocs="156,0;4,0;4,0;2,2;0,4;0,4;2,6;4,8;156,8;156,8;158,6;160,4;160,4;158,2;156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78" o:spid="_x0000_s1026" o:spt="100" style="position:absolute;left:6216210;top:4485838;height:114300;width:114300;" filled="t" stroked="f" coordsize="72,72" o:gfxdata="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ER3D7sAAADc&#10;AAAADwAAAAAAAAABACAAAAAiAAAAZHJzL2Rvd25yZXYueG1sUEsBAhQAFAAAAAgAh07iQDMvBZ47&#10;AAAAOQAAABAAAAAAAAAAAQAgAAAACgEAAGRycy9zaGFwZXhtbC54bWxQSwUGAAAAAAYABgBbAQAA&#10;tAMAAAAA&#10;" path="m8,72l64,72,64,72,68,72,70,70,72,68,72,64,72,8,72,8,72,4,70,2,68,0,64,0,8,0,8,0,4,0,2,2,0,4,0,8,0,64,0,64,0,68,2,70,4,72,8,72xm16,16l56,16,56,56,16,56,16,16xe">
                      <v:path o:connectlocs="8,72;64,72;64,72;68,72;70,70;72,68;72,64;72,8;72,8;72,4;70,2;68,0;64,0;8,0;8,0;4,0;2,2;0,4;0,8;0,64;0,64;0,68;2,70;4,72;8,72;16,16;56,16;56,56;16,56;16,16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22" o:spid="_x0000_s1026" o:spt="203" style="position:absolute;left:5229302;top:9157323;height:475199;width:475199;" coordorigin="5229302,9157323" coordsize="406400,406400" o:gfxdata="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6GV4B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59" o:spid="_x0000_s1026" o:spt="100" style="position:absolute;left:5229302;top:9157323;height:406400;width:406400;" filled="t" stroked="f" coordsize="256,256" o:gfxdata="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AOrEC/&#10;AAAA3AAAAA8AAAAAAAAAAQAgAAAAIgAAAGRycy9kb3ducmV2LnhtbFBLAQIUABQAAAAIAIdO4kAz&#10;LwWeOwAAADkAAAAQAAAAAAAAAAEAIAAAAA4BAABkcnMvc2hhcGV4bWwueG1sUEsFBgAAAAAGAAYA&#10;WwEAALgDAAAAAA==&#10;" path="m234,24l200,24,200,8,200,8,200,4,198,2,196,0,192,0,192,0,188,0,186,2,184,4,184,8,184,24,136,24,136,8,136,8,136,4,134,2,132,0,128,0,128,0,124,0,122,2,120,4,120,8,120,24,72,24,72,8,72,8,72,4,70,2,68,0,64,0,64,0,60,0,58,2,56,4,56,8,56,24,22,24,22,24,14,26,6,30,2,38,0,46,0,234,0,234,2,242,6,250,14,254,22,256,234,256,234,256,242,254,250,250,254,242,256,234,256,46,256,46,254,38,250,30,242,26,234,24xm240,234l240,234,238,238,234,240,22,240,22,240,18,238,16,234,16,46,16,46,18,42,22,40,56,40,56,56,56,56,56,60,58,62,60,64,64,64,64,64,68,64,70,62,72,60,72,56,72,40,120,40,120,56,120,56,120,60,122,62,124,64,128,64,128,64,132,64,134,62,136,60,136,56,136,40,184,40,184,56,184,56,184,60,186,62,188,64,192,64,192,64,196,64,198,62,200,60,200,56,200,40,234,40,234,40,238,42,240,46,240,234xe">
                      <v:path o:connectlocs="200,24;200,8;198,2;192,0;188,0;184,4;184,24;136,8;136,4;132,0;128,0;122,2;120,8;72,24;72,8;70,2;64,0;60,0;56,4;56,24;22,24;6,30;0,46;0,234;6,250;22,256;234,256;250,250;256,234;256,46;250,30;234,24;240,234;234,240;22,240;16,234;16,46;22,40;56,56;56,60;60,64;64,64;70,62;72,56;120,40;120,56;122,62;128,64;132,64;136,60;136,40;184,56;184,60;188,64;192,64;198,62;200,56;234,40;238,42;240,234" o:connectangles="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rect id="Rectangle 62" o:spid="_x0000_s1026" o:spt="1" style="position:absolute;left:5318202;top:9309723;height:38100;width:50800;" filled="t" stroked="f" coordsize="21600,21600" o:gfxdata="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wrbLi/&#10;AAAA3AAAAA8AAAAAAAAAAQAgAAAAIgAAAGRycy9kb3ducmV2LnhtbFBLAQIUABQAAAAIAIdO4kAz&#10;LwWeOwAAADkAAAAQAAAAAAAAAAEAIAAAAA4BAABkcnMvc2hhcGV4bWwueG1sUEsFBgAAAAAGAAYA&#10;WwEAALgDAAAAAA==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3" o:spid="_x0000_s1026" o:spt="1" style="position:absolute;left:5318202;top:9373223;height:38100;width:50800;" filled="t" stroked="f" coordsize="21600,21600" o:gfxdata="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NnySO/&#10;AAAA3AAAAA8AAAAAAAAAAQAgAAAAIgAAAGRycy9kb3ducmV2LnhtbFBLAQIUABQAAAAIAIdO4kAz&#10;LwWeOwAAADkAAAAQAAAAAAAAAAEAIAAAAA4BAABkcnMvc2hhcGV4bWwueG1sUEsFBgAAAAAGAAYA&#10;WwEAALgDAAAAAA==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4" o:spid="_x0000_s1026" o:spt="1" style="position:absolute;left:5318202;top:9436723;height:38100;width:50800;" filled="t" stroked="f" coordsize="21600,21600" o:gfxdata="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7VXVL4A&#10;AADcAAAADwAAAAAAAAABACAAAAAiAAAAZHJzL2Rvd25yZXYueG1sUEsBAhQAFAAAAAgAh07iQDMv&#10;BZ47AAAAOQAAABAAAAAAAAAAAQAgAAAADQEAAGRycy9zaGFwZXhtbC54bWxQSwUGAAAAAAYABgBb&#10;AQAAtwMAAAAA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5" o:spid="_x0000_s1026" o:spt="1" style="position:absolute;left:5407102;top:9436723;height:38100;width:50800;" filled="t" stroked="f" coordsize="21600,21600" o:gfxdata="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TPnyz74A&#10;AADcAAAADwAAAAAAAAABACAAAAAiAAAAZHJzL2Rvd25yZXYueG1sUEsBAhQAFAAAAAgAh07iQDMv&#10;BZ47AAAAOQAAABAAAAAAAAAAAQAgAAAADQEAAGRycy9zaGFwZXhtbC54bWxQSwUGAAAAAAYABgBb&#10;AQAAtwMAAAAA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6" o:spid="_x0000_s1026" o:spt="1" style="position:absolute;left:5407102;top:9373223;height:38100;width:50800;" filled="t" stroked="f" coordsize="21600,21600" o:gfxdata="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1mZr28AAAA&#10;3AAAAA8AAAAAAAAAAQAgAAAAIgAAAGRycy9kb3ducmV2LnhtbFBLAQIUABQAAAAIAIdO4kAzLwWe&#10;OwAAADkAAAAQAAAAAAAAAAEAIAAAAAsBAABkcnMvc2hhcGV4bWwueG1sUEsFBgAAAAAGAAYAWwEA&#10;ALUDAAAAAA==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7" o:spid="_x0000_s1026" o:spt="1" style="position:absolute;left:5407102;top:9309723;height:38100;width:50800;" filled="t" stroked="f" coordsize="21600,21600" o:gfxdata="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FIqwya/&#10;AAAA3AAAAA8AAAAAAAAAAQAgAAAAIgAAAGRycy9kb3ducmV2LnhtbFBLAQIUABQAAAAIAIdO4kAz&#10;LwWeOwAAADkAAAAQAAAAAAAAAAEAIAAAAA4BAABkcnMvc2hhcGV4bWwueG1sUEsFBgAAAAAGAAYA&#10;WwEAALgDAAAAAA==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8" o:spid="_x0000_s1026" o:spt="1" style="position:absolute;left:5496002;top:9436723;height:38100;width:50800;" filled="t" stroked="f" coordsize="21600,21600" o:gfxdata="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DXygBrsAAADc&#10;AAAADwAAAAAAAAABACAAAAAiAAAAZHJzL2Rvd25yZXYueG1sUEsBAhQAFAAAAAgAh07iQDMvBZ47&#10;AAAAOQAAABAAAAAAAAAAAQAgAAAACgEAAGRycy9zaGFwZXhtbC54bWxQSwUGAAAAAAYABgBbAQAA&#10;tAMAAAAA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69" o:spid="_x0000_s1026" o:spt="1" style="position:absolute;left:5496002;top:9373223;height:38100;width:50800;" filled="t" stroked="f" coordsize="21600,21600" o:gfxdata="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jAFnb4A&#10;AADcAAAADwAAAAAAAAABACAAAAAiAAAAZHJzL2Rvd25yZXYueG1sUEsBAhQAFAAAAAgAh07iQDMv&#10;BZ47AAAAOQAAABAAAAAAAAAAAQAgAAAADQEAAGRycy9zaGFwZXhtbC54bWxQSwUGAAAAAAYABgBb&#10;AQAAtwMAAAAA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  <v:rect id="Rectangle 70" o:spid="_x0000_s1026" o:spt="1" style="position:absolute;left:5496002;top:9309723;height:38100;width:50800;" filled="t" stroked="f" coordsize="21600,21600" o:gfxdata="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uKb6r4A&#10;AADcAAAADwAAAAAAAAABACAAAAAiAAAAZHJzL2Rvd25yZXYueG1sUEsBAhQAFAAAAAgAh07iQDMv&#10;BZ47AAAAOQAAABAAAAAAAAAAAQAgAAAADQEAAGRycy9zaGFwZXhtbC54bWxQSwUGAAAAAAYABgBb&#10;AQAAtwMAAAAA&#10;">
                      <v:fill on="t" focussize="0,0"/>
                      <v:stroke on="f" miterlimit="8" joinstyle="miter"/>
                      <v:imagedata o:title=""/>
                      <o:lock v:ext="edit" aspectratio="f"/>
                      <v:textbox inset="1.5875mm,0.79375mm,1.5875mm,0.79375mm"/>
                    </v:rect>
                  </v:group>
                  <v:shape id="Freeform 131" o:spid="_x0000_s1026" o:spt="100" style="position:absolute;left:4316029;top:9187023;height:475199;width:475199;" filled="t" stroked="f" coordsize="256,256" o:gfxdata="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mJm/b4A&#10;AADcAAAADwAAAAAAAAABACAAAAAiAAAAZHJzL2Rvd25yZXYueG1sUEsBAhQAFAAAAAgAh07iQDMv&#10;BZ47AAAAOQAAABAAAAAAAAAAAQAgAAAADQEAAGRycy9zaGFwZXhtbC54bWxQSwUGAAAAAAYABgBb&#10;AQAAtwMAAAAA&#10;" path="m200,0l200,0,188,2,178,8,170,16,162,28,162,28,162,28,150,46,136,60,130,66,122,68,114,72,106,72,100,72,66,72,32,72,32,72,26,72,20,76,14,78,10,84,6,90,2,96,0,104,0,112,0,112,0,120,2,128,6,134,10,140,14,146,20,148,26,152,32,152,32,152,38,154,44,156,46,162,48,168,48,240,48,240,50,246,52,252,58,254,64,256,96,256,96,256,102,254,108,252,110,246,112,240,112,232,112,232,110,226,108,222,106,220,104,216,104,160,104,160,104,160,104,160,106,156,106,156,106,156,106,156,108,154,108,154,108,154,108,154,108,154,108,154,110,152,110,152,118,154,124,156,138,166,150,178,162,196,162,196,162,196,170,208,178,216,188,222,200,224,200,224,206,224,212,222,224,214,234,204,242,188,248,172,252,152,256,132,256,112,256,112,256,92,252,72,248,52,242,36,234,20,224,10,212,2,206,0,200,0xm160,112l160,112,162,88,184,88,184,88,190,90,196,96,198,102,200,112,200,112,198,122,196,128,190,134,184,136,162,136,162,136,160,112xm16,112l16,112,18,102,20,96,26,90,32,88,88,88,88,88,82,98,80,112,80,112,82,126,88,136,32,136,32,136,26,134,20,128,18,122,16,112xm96,240l64,240,64,168,64,168,62,160,60,152,66,152,66,152,90,152,90,152,88,160,88,216,88,216,88,222,90,226,94,232,94,232,96,234,96,240xm106,136l104,136,104,136,104,136,98,134,92,128,90,122,88,112,88,112,90,102,92,96,98,90,104,88,106,88,106,88,116,86,128,84,138,78,148,72,148,72,144,92,144,112,144,112,144,132,148,152,148,152,138,146,128,140,116,138,106,136xm200,208l200,208,194,206,188,204,184,198,178,192,170,174,164,152,184,152,184,152,190,152,196,148,202,146,206,140,210,134,214,128,216,120,216,112,216,112,216,104,214,96,210,90,206,84,202,78,196,76,190,72,184,72,164,72,164,72,170,50,178,32,184,26,188,20,194,18,200,16,200,16,208,18,216,24,222,32,228,44,234,58,236,74,240,92,240,112,240,112,240,132,236,150,234,166,228,180,222,192,216,200,208,206,200,208xe">
                    <v:path o:connectlocs="178,8;162,28;122,68;66,72;20,76;2,96;0,120;14,146;32,152;48,168;52,252;96,256;112,240;108,222;104,160;106,156;108,154;108,154;124,156;162,196;188,222;212,222;248,172;256,112;242,36;206,0;162,88;196,96;198,122;162,136;16,112;32,88;80,112;32,136;18,122;64,168;66,152;88,160;90,226;96,240;104,136;88,112;98,90;116,86;148,72;144,132;128,140;200,208;178,192;184,152;206,140;216,112;210,90;190,72;170,50;194,18;216,24;236,74;240,132;222,192" o:connectangles="0,0,0,0,0,0,0,0,0,0,0,0,0,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40" o:spid="_x0000_s1026" o:spt="203" style="position:absolute;left:1464837;top:9187023;height:475199;width:475199;" coordorigin="1464837,9187023" coordsize="406400,406400" o:gfxdata="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U0KlT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155" o:spid="_x0000_s1026" o:spt="100" style="position:absolute;left:1464837;top:9187023;height:406400;width:406400;" filled="t" stroked="f" coordsize="256,256" o:gfxdata="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sdbEr4A&#10;AADcAAAADwAAAAAAAAABACAAAAAiAAAAZHJzL2Rvd25yZXYueG1sUEsBAhQAFAAAAAgAh07iQDMv&#10;BZ47AAAAOQAAABAAAAAAAAAAAQAgAAAADQEAAGRycy9zaGFwZXhtbC54bWxQSwUGAAAAAAYABgBb&#10;AQAAtwMAAAAA&#10;" path="m252,84l172,4,172,4,164,0,156,0,156,0,152,2,148,4,148,4,144,12,144,12,138,28,126,42,126,42,116,52,104,60,80,74,80,74,52,90,40,100,28,110,28,110,18,120,12,132,6,144,0,156,0,156,0,164,4,172,84,252,84,252,92,256,100,256,100,256,108,252,108,252,112,244,112,244,118,228,130,214,130,214,140,204,152,196,176,182,176,182,204,166,216,156,228,146,228,146,238,136,244,124,250,112,256,100,256,100,256,92,252,84xm96,240l96,240,16,160,16,160,22,148,28,136,36,126,44,116,66,102,88,88,110,74,132,60,140,50,148,40,154,28,160,16,160,16,240,96,240,96,234,108,228,120,220,130,212,140,190,154,168,168,146,182,124,196,116,206,108,216,102,228,96,240xe">
                      <v:path o:connectlocs="172,4;164,0;156,0;148,4;144,12;138,28;126,42;104,60;80,74;40,100;28,110;12,132;0,156;0,164;84,252;92,256;100,256;108,252;112,244;130,214;140,204;176,182;204,166;228,146;238,136;250,112;256,100;252,84;96,240;16,160;28,136;44,116;88,88;132,60;148,40;160,16;240,96;234,108;220,130;190,154;146,182;116,206;102,228" o:connectangles="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58" o:spid="_x0000_s1026" o:spt="100" style="position:absolute;left:1614062;top:9329898;height:114300;width:107950;" filled="t" stroked="f" coordsize="68,72" o:gfxdata="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WD5DO/&#10;AAAA3AAAAA8AAAAAAAAAAQAgAAAAIgAAAGRycy9kb3ducmV2LnhtbFBLAQIUABQAAAAIAIdO4kAz&#10;LwWeOwAAADkAAAAQAAAAAAAAAAEAIAAAAA4BAABkcnMvc2hhcGV4bWwueG1sUEsFBgAAAAAGAAYA&#10;WwEAALgDAAAAAA==&#10;" path="m62,30l62,30,54,24,54,24,46,24,46,24,38,26,38,26,30,30,30,30,18,14,18,14,24,12,24,12,28,12,28,12,34,14,34,14,36,12,36,12,38,10,38,10,38,4,38,4,34,2,30,0,30,0,24,2,24,2,16,4,16,4,10,8,10,8,10,6,10,6,8,6,8,6,4,6,4,6,4,10,4,10,6,12,6,12,6,12,6,12,2,20,2,20,0,28,0,28,0,36,0,36,4,44,4,44,10,46,18,48,18,48,26,46,34,42,34,42,48,58,48,58,44,62,44,62,40,60,40,60,36,60,36,60,32,58,32,58,30,56,30,56,26,58,26,58,24,62,24,62,26,66,26,66,32,70,32,70,38,72,38,72,48,72,48,72,56,66,56,66,60,70,60,70,62,70,62,70,64,68,64,68,66,66,66,66,64,64,64,64,60,60,60,60,66,52,66,52,68,42,68,42,68,36,68,36,62,30xm18,34l18,34,14,34,12,32,12,32,10,30,10,30,10,26,10,26,12,22,12,22,14,18,14,18,26,32,26,32,18,34xm56,50l56,50,52,54,52,54,40,40,40,40,44,38,44,38,48,36,48,36,52,38,52,38,54,40,54,40,56,42,56,42,56,46,56,46,56,50xe">
                      <v:path o:connectlocs="54,24;46,24;30,30;18,14;28,12;34,14;38,10;38,4;30,0;16,4;10,8;8,6;4,6;6,12;6,12;0,28;0,36;10,46;26,46;48,58;44,62;36,60;32,58;26,58;24,62;32,70;38,72;56,66;60,70;64,68;66,66;60,60;66,52;68,36;18,34;12,32;10,30;12,22;14,18;18,34;52,54;40,40;48,36;52,38;56,42;56,46" o:connectangles="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59" o:spid="_x0000_s1026" o:spt="100" style="position:absolute;left:1614062;top:9329898;height:114300;width:107950;" filled="t" stroked="f" coordsize="68,72" o:gfxdata="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KJ5kr4A&#10;AADcAAAADwAAAAAAAAABACAAAAAiAAAAZHJzL2Rvd25yZXYueG1sUEsBAhQAFAAAAAgAh07iQDMv&#10;BZ47AAAAOQAAABAAAAAAAAAAAQAgAAAADQEAAGRycy9zaGFwZXhtbC54bWxQSwUGAAAAAAYABgBb&#10;AQAAtwMAAAAA&#10;" path="m62,30l62,30,54,24,54,24,46,24,46,24,38,26,38,26,30,30,30,30,18,14,18,14,24,12,24,12,28,12,28,12,34,14,34,14,36,12,36,12,38,10,38,10,38,4,38,4,34,2,30,0,30,0,24,2,24,2,16,4,16,4,10,8,10,8,10,6,10,6,8,6,8,6,4,6,4,6,4,10,4,10,6,12,6,12,6,12,6,12,2,20,2,20,0,28,0,28,0,36,0,36,4,44,4,44,10,46,18,48,18,48,26,46,34,42,34,42,48,58,48,58,44,62,44,62,40,60,40,60,36,60,36,60,32,58,32,58,30,56,30,56,26,58,26,58,24,62,24,62,26,66,26,66,32,70,32,70,38,72,38,72,48,72,48,72,56,66,56,66,60,70,60,70,62,70,62,70,64,68,64,68,66,66,66,66,64,64,64,64,60,60,60,60,66,52,66,52,68,42,68,42,68,36,68,36,62,30e">
                      <v:path o:connectlocs="62,30;54,24;46,24;38,26;30,30;18,14;24,12;28,12;34,14;36,12;38,10;38,4;30,0;24,2;16,4;10,8;10,6;8,6;4,6;4,10;6,12;6,12;2,20;0,28;0,36;4,44;10,46;18,48;34,42;48,58;44,62;40,60;36,60;32,58;30,56;26,58;24,62;26,66;32,70;38,72;48,72;56,66;60,70;62,70;64,68;66,66;64,64;60,60;66,52;68,42;68,36;62,30" o:connectangles="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0" o:spid="_x0000_s1026" o:spt="100" style="position:absolute;left:1629937;top:9358473;height:25400;width:25400;" filled="t" stroked="f" coordsize="16,16" o:gfxdata="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b0Vk+vQAA&#10;ANwAAAAPAAAAAAAAAAEAIAAAACIAAABkcnMvZG93bnJldi54bWxQSwECFAAUAAAACACHTuJAMy8F&#10;njsAAAA5AAAAEAAAAAAAAAABACAAAAAMAQAAZHJzL3NoYXBleG1sLnhtbFBLBQYAAAAABgAGAFsB&#10;AAC2AwAAAAA=&#10;" path="m8,16l8,16,4,16,2,14,2,14,0,12,0,12,0,8,0,8,2,4,2,4,4,0,4,0,16,14,16,14,8,16e">
                      <v:path o:connectlocs="8,16;8,16;4,16;2,14;2,14;0,12;0,12;0,8;0,8;2,4;2,4;4,0;4,0;16,14;16,14;8,16" o:connectangles="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1" o:spid="_x0000_s1026" o:spt="100" style="position:absolute;left:1677562;top:9387048;height:28575;width:25400;" filled="t" stroked="f" coordsize="16,18" o:gfxdata="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cjf4vQAA&#10;ANwAAAAPAAAAAAAAAAEAIAAAACIAAABkcnMvZG93bnJldi54bWxQSwECFAAUAAAACACHTuJAMy8F&#10;njsAAAA5AAAAEAAAAAAAAAABACAAAAAMAQAAZHJzL3NoYXBleG1sLnhtbFBLBQYAAAAABgAGAFsB&#10;AAC2AwAAAAA=&#10;" path="m16,14l16,14,12,18,12,18,0,4,0,4,4,2,4,2,8,0,8,0,12,2,12,2,14,4,14,4,16,6,16,6,16,10,16,10,16,14e">
                      <v:path o:connectlocs="16,14;16,14;12,18;12,18;0,4;0,4;4,2;4,2;8,0;8,0;12,2;12,2;14,4;14,4;16,6;16,6;16,10;16,10;16,14" o:connectangles="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2" o:spid="_x0000_s1026" o:spt="100" style="position:absolute;left:1601362;top:9466423;height:66675;width:60325;" filled="t" stroked="f" coordsize="38,42" o:gfxdata="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jlTxZrsAAADc&#10;AAAADwAAAAAAAAABACAAAAAiAAAAZHJzL2Rvd25yZXYueG1sUEsBAhQAFAAAAAgAh07iQDMvBZ47&#10;AAAAOQAAABAAAAAAAAAAAQAgAAAACgEAAGRycy9zaGFwZXhtbC54bWxQSwUGAAAAAAYABgBbAQAA&#10;tAMAAAAA&#10;" path="m32,2l32,2,32,2,18,14,18,14,6,28,0,34,0,34,0,34,0,38,0,40,0,40,4,42,6,40,6,40,6,40,12,32,12,32,22,20,22,20,36,8,36,8,36,8,38,8,38,8,38,4,38,2,38,2,34,0,32,2xe">
                      <v:path o:connectlocs="32,2;32,2;32,2;18,14;18,14;6,28;0,34;0,34;0,34;0,38;0,40;0,40;4,42;6,40;6,40;6,40;12,32;12,32;22,20;22,20;36,8;36,8;36,8;38,8;38,8;38,4;38,2;38,2;34,0;32,2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3" o:spid="_x0000_s1026" o:spt="100" style="position:absolute;left:1601362;top:9466423;height:66675;width:60325;" filled="t" stroked="f" coordsize="38,42" o:gfxdata="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tbjFtvQAA&#10;ANwAAAAPAAAAAAAAAAEAIAAAACIAAABkcnMvZG93bnJldi54bWxQSwECFAAUAAAACACHTuJAMy8F&#10;njsAAAA5AAAAEAAAAAAAAAABACAAAAAMAQAAZHJzL3NoYXBleG1sLnhtbFBLBQYAAAAABgAGAFsB&#10;AAC2AwAAAAA=&#10;" path="m32,2l32,2,32,2,18,14,18,14,6,28,0,34,0,34,0,34,0,38,0,40,0,40,4,42,6,40,6,40,6,40,12,32,12,32,22,20,22,20,36,8,36,8,36,8,38,8,38,8,38,4,38,2,38,2,34,0,32,2e">
                      <v:path o:connectlocs="32,2;32,2;32,2;18,14;18,14;6,28;0,34;0,34;0,34;0,38;0,40;0,40;4,42;6,40;6,40;6,40;12,32;12,32;22,20;22,20;36,8;36,8;36,8;38,8;38,8;38,4;38,2;38,2;34,0;32,2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4" o:spid="_x0000_s1026" o:spt="100" style="position:absolute;left:1674387;top:9250523;height:63500;width:60325;" filled="t" stroked="f" coordsize="38,40" o:gfxdata="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tRCps&#10;wAAAANwAAAAPAAAAAAAAAAEAIAAAACIAAABkcnMvZG93bnJldi54bWxQSwECFAAUAAAACACHTuJA&#10;My8FnjsAAAA5AAAAEAAAAAAAAAABACAAAAAPAQAAZHJzL3NoYXBleG1sLnhtbFBLBQYAAAAABgAG&#10;AFsBAAC5AwAAAAA=&#10;" path="m16,22l16,22,2,34,2,34,0,34,0,34,0,36,0,40,0,40,4,40,6,40,6,40,6,40,20,28,20,28,32,14,38,6,38,6,38,6,38,4,38,0,38,0,34,0,32,0,32,0,32,2,26,10,26,10,16,22xe">
                      <v:path o:connectlocs="16,22;16,22;2,34;2,34;0,34;0,34;0,36;0,40;0,40;4,40;6,40;6,40;6,40;20,28;20,28;32,14;38,6;38,6;38,6;38,4;38,0;38,0;34,0;32,0;32,0;32,2;26,10;26,10;16,22" o:connectangles="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5" o:spid="_x0000_s1026" o:spt="100" style="position:absolute;left:1674387;top:9250523;height:63500;width:60325;" filled="t" stroked="f" coordsize="38,40" o:gfxdata="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8v+wK/&#10;AAAA3AAAAA8AAAAAAAAAAQAgAAAAIgAAAGRycy9kb3ducmV2LnhtbFBLAQIUABQAAAAIAIdO4kAz&#10;LwWeOwAAADkAAAAQAAAAAAAAAAEAIAAAAA4BAABkcnMvc2hhcGV4bWwueG1sUEsFBgAAAAAGAAYA&#10;WwEAALgDAAAAAA==&#10;" path="m16,22l16,22,2,34,2,34,0,34,0,34,0,36,0,40,0,40,4,40,6,40,6,40,6,40,20,28,20,28,32,14,38,6,38,6,38,6,38,4,38,0,38,0,34,0,32,0,32,0,32,2,26,10,26,10,16,22e">
                      <v:path o:connectlocs="16,22;16,22;2,34;2,34;0,34;0,34;0,36;0,40;0,40;4,40;6,40;6,40;6,40;20,28;20,28;32,14;38,6;38,6;38,6;38,4;38,0;38,0;34,0;32,0;32,0;32,2;26,10;26,10;16,22" o:connectangles="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51" o:spid="_x0000_s1026" o:spt="203" style="position:absolute;left:3365632;top:8236626;height:445499;width:475199;" coordorigin="3365632,8236626" coordsize="406400,381000" o:gfxdata="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JEJP46+AAAA3AAAAA8AAAAAAAAAAQAgAAAAIgAAAGRycy9kb3ducmV2Lnht&#10;bFBLAQIUABQAAAAIAIdO4kAzLwWeOwAAADkAAAAVAAAAAAAAAAEAIAAAAA0BAABkcnMvZ3JvdXBz&#10;aGFwZXhtbC54bWxQSwUGAAAAAAYABgBgAQAAygMAAAAA&#10;">
                    <o:lock v:ext="edit" aspectratio="f"/>
                    <v:shape id="Freeform 208" o:spid="_x0000_s1026" o:spt="100" style="position:absolute;left:3365632;top:8236626;height:381000;width:406400;" filled="t" stroked="f" coordsize="256,240" o:gfxdata="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Z8qo4vQAA&#10;ANwAAAAPAAAAAAAAAAEAIAAAACIAAABkcnMvZG93bnJldi54bWxQSwECFAAUAAAACACHTuJAMy8F&#10;njsAAAA5AAAAEAAAAAAAAAABACAAAAAMAQAAZHJzL3NoYXBleG1sLnhtbFBLBQYAAAAABgAGAFsB&#10;AAC2AwAAAAA=&#10;" path="m252,52l204,4,204,4,198,2,192,0,24,0,24,0,14,2,8,8,2,14,0,24,0,216,0,216,2,226,8,232,14,238,24,240,232,240,232,240,242,238,248,232,254,226,256,216,256,64,256,64,254,58,252,52xm240,216l240,216,240,220,238,222,236,224,232,224,24,224,24,224,20,224,18,222,16,220,16,216,16,24,16,24,16,20,18,18,20,16,24,16,184,16,184,48,184,48,184,48,186,58,192,64,198,70,208,72,216,72,240,72,240,216xm216,64l208,64,208,64,202,62,196,60,194,54,192,48,192,48,192,16,240,64,216,64xe">
                      <v:path o:connectlocs="204,4;198,2;24,0;14,2;2,14;0,216;2,226;14,238;232,240;242,238;254,226;256,64;254,58;240,216;240,220;236,224;24,224;20,224;16,220;16,24;16,20;20,16;184,16;184,48;186,58;198,70;216,72;240,216;208,64;202,62;194,54;192,48;240,64" o:connectangles="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2" o:spid="_x0000_s1026" o:spt="100" style="position:absolute;left:3556132;top:8312826;height:12700;width:76200;" filled="t" stroked="f" coordsize="48,8" o:gfxdata="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" path="m4,8l44,8,44,8,46,6,48,4,48,4,46,2,44,0,4,0,4,0,2,2,0,4,0,4,2,6,4,8xe">
                      <v:path o:connectlocs="4,8;44,8;44,8;46,6;48,4;48,4;46,2;44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3" o:spid="_x0000_s1026" o:spt="100" style="position:absolute;left:3556132;top:8312826;height:12700;width:76200;" filled="t" stroked="f" coordsize="48,8" o:gfxdata="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kTFB8&#10;wAAAANwAAAAPAAAAAAAAAAEAIAAAACIAAABkcnMvZG93bnJldi54bWxQSwECFAAUAAAACACHTuJA&#10;My8FnjsAAAA5AAAAEAAAAAAAAAABACAAAAAPAQAAZHJzL3NoYXBleG1sLnhtbFBLBQYAAAAABgAG&#10;AFsBAAC5AwAAAAA=&#10;" path="m4,8l44,8,44,8,46,6,48,4,48,4,46,2,44,0,4,0,4,0,2,2,0,4,0,4,2,6,4,8e">
                      <v:path o:connectlocs="4,8;44,8;44,8;46,6;48,4;48,4;46,2;44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4" o:spid="_x0000_s1026" o:spt="100" style="position:absolute;left:3556132;top:8350926;height:12700;width:76200;" filled="t" stroked="f" coordsize="48,8" o:gfxdata="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" path="m4,8l44,8,44,8,46,6,48,4,48,4,46,2,44,0,4,0,4,0,2,2,0,4,0,4,2,6,4,8xe">
                      <v:path o:connectlocs="4,8;44,8;44,8;46,6;48,4;48,4;46,2;44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5" o:spid="_x0000_s1026" o:spt="100" style="position:absolute;left:3556132;top:8350926;height:12700;width:76200;" filled="t" stroked="f" coordsize="48,8" o:gfxdata="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HqfYZW/&#10;AAAA3AAAAA8AAAAAAAAAAQAgAAAAIgAAAGRycy9kb3ducmV2LnhtbFBLAQIUABQAAAAIAIdO4kAz&#10;LwWeOwAAADkAAAAQAAAAAAAAAAEAIAAAAA4BAABkcnMvc2hhcGV4bWwueG1sUEsFBgAAAAAGAAYA&#10;WwEAALgDAAAAAA==&#10;" path="m4,8l44,8,44,8,46,6,48,4,48,4,46,2,44,0,4,0,4,0,2,2,0,4,0,4,2,6,4,8e">
                      <v:path o:connectlocs="4,8;44,8;44,8;46,6;48,4;48,4;46,2;44,0;4,0;4,0;2,2;0,4;0,4;2,6;4,8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6" o:spid="_x0000_s1026" o:spt="100" style="position:absolute;left:3556132;top:8389026;height:12700;width:165100;" filled="t" stroked="f" coordsize="104,8" o:gfxdata="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snAAlugAAANwA&#10;AAAPAAAAAAAAAAEAIAAAACIAAABkcnMvZG93bnJldi54bWxQSwECFAAUAAAACACHTuJAMy8FnjsA&#10;AAA5AAAAEAAAAAAAAAABACAAAAAJAQAAZHJzL3NoYXBleG1sLnhtbFBLBQYAAAAABgAGAFsBAACz&#10;AwAAAAA=&#10;" path="m0,4l0,4,2,6,4,8,100,8,100,8,102,6,104,4,104,4,102,2,100,0,4,0,4,0,2,2,0,4xe">
                      <v:path o:connectlocs="0,4;0,4;2,6;4,8;100,8;100,8;102,6;104,4;104,4;102,2;100,0;4,0;4,0;2,2;0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7" o:spid="_x0000_s1026" o:spt="100" style="position:absolute;left:3556132;top:8389026;height:12700;width:165100;" filled="t" stroked="f" coordsize="104,8" o:gfxdata="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1itiVugAAANwA&#10;AAAPAAAAAAAAAAEAIAAAACIAAABkcnMvZG93bnJldi54bWxQSwECFAAUAAAACACHTuJAMy8FnjsA&#10;AAA5AAAAEAAAAAAAAAABACAAAAAJAQAAZHJzL3NoYXBleG1sLnhtbFBLBQYAAAAABgAGAFsBAACz&#10;AwAAAAA=&#10;" path="m0,4l0,4,2,6,4,8,100,8,100,8,102,6,104,4,104,4,102,2,100,0,4,0,4,0,2,2,0,4e">
                      <v:path o:connectlocs="0,4;0,4;2,6;4,8;100,8;100,8;102,6;104,4;104,4;102,2;100,0;4,0;4,0;2,2;0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8" o:spid="_x0000_s1026" o:spt="100" style="position:absolute;left:3416432;top:8465226;height:12700;width:304800;" filled="t" stroked="f" coordsize="192,8" o:gfxdata="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+DigLr4A&#10;AADcAAAADwAAAAAAAAABACAAAAAiAAAAZHJzL2Rvd25yZXYueG1sUEsBAhQAFAAAAAgAh07iQDMv&#10;BZ47AAAAOQAAABAAAAAAAAAAAQAgAAAADQEAAGRycy9zaGFwZXhtbC54bWxQSwUGAAAAAAYABgBb&#10;AQAAtwMAAAAA&#10;" path="m188,0l4,0,4,0,2,2,0,4,0,4,2,6,4,8,188,8,188,8,190,6,192,4,192,4,190,2,188,0x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19" o:spid="_x0000_s1026" o:spt="100" style="position:absolute;left:3416432;top:8465226;height:12700;width:304800;" filled="t" stroked="f" coordsize="192,8" o:gfxdata="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FbY5k&#10;wAAAANwAAAAPAAAAAAAAAAEAIAAAACIAAABkcnMvZG93bnJldi54bWxQSwECFAAUAAAACACHTuJA&#10;My8FnjsAAAA5AAAAEAAAAAAAAAABACAAAAAPAQAAZHJzL3NoYXBleG1sLnhtbFBLBQYAAAAABgAG&#10;AFsBAAC5AwAAAAA=&#10;" path="m188,0l4,0,4,0,2,2,0,4,0,4,2,6,4,8,188,8,188,8,190,6,192,4,192,4,190,2,188,0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0" o:spid="_x0000_s1026" o:spt="100" style="position:absolute;left:3416432;top:8503326;height:12700;width:304800;" filled="t" stroked="f" coordsize="192,8" o:gfxdata="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GJ2dwb4A&#10;AADcAAAADwAAAAAAAAABACAAAAAiAAAAZHJzL2Rvd25yZXYueG1sUEsBAhQAFAAAAAgAh07iQDMv&#10;BZ47AAAAOQAAABAAAAAAAAAAAQAgAAAADQEAAGRycy9zaGFwZXhtbC54bWxQSwUGAAAAAAYABgBb&#10;AQAAtwMAAAAA&#10;" path="m188,0l4,0,4,0,2,2,0,4,0,4,2,6,4,8,188,8,188,8,190,6,192,4,192,4,190,2,188,0x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1" o:spid="_x0000_s1026" o:spt="100" style="position:absolute;left:3416432;top:8503326;height:12700;width:304800;" filled="t" stroked="f" coordsize="192,8" o:gfxdata="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ciz&#10;i8EAAADcAAAADwAAAAAAAAABACAAAAAiAAAAZHJzL2Rvd25yZXYueG1sUEsBAhQAFAAAAAgAh07i&#10;QDMvBZ47AAAAOQAAABAAAAAAAAAAAQAgAAAAEAEAAGRycy9zaGFwZXhtbC54bWxQSwUGAAAAAAYA&#10;BgBbAQAAugMAAAAA&#10;" path="m188,0l4,0,4,0,2,2,0,4,0,4,2,6,4,8,188,8,188,8,190,6,192,4,192,4,190,2,188,0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2" o:spid="_x0000_s1026" o:spt="100" style="position:absolute;left:3416432;top:8541426;height:12700;width:304800;" filled="t" stroked="f" coordsize="192,8" o:gfxdata="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hwOmLb4A&#10;AADcAAAADwAAAAAAAAABACAAAAAiAAAAZHJzL2Rvd25yZXYueG1sUEsBAhQAFAAAAAgAh07iQDMv&#10;BZ47AAAAOQAAABAAAAAAAAAAAQAgAAAADQEAAGRycy9zaGFwZXhtbC54bWxQSwUGAAAAAAYABgBb&#10;AQAAtwMAAAAA&#10;" path="m188,0l4,0,4,0,2,2,0,4,0,4,2,6,4,8,188,8,188,8,190,6,192,4,192,4,190,2,188,0x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3" o:spid="_x0000_s1026" o:spt="100" style="position:absolute;left:3416432;top:8541426;height:12700;width:304800;" filled="t" stroked="f" coordsize="192,8" o:gfxdata="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6Vohn&#10;wAAAANwAAAAPAAAAAAAAAAEAIAAAACIAAABkcnMvZG93bnJldi54bWxQSwECFAAUAAAACACHTuJA&#10;My8FnjsAAAA5AAAAEAAAAAAAAAABACAAAAAPAQAAZHJzL3NoYXBleG1sLnhtbFBLBQYAAAAABgAG&#10;AFsBAAC5AwAAAAA=&#10;" path="m188,0l4,0,4,0,2,2,0,4,0,4,2,6,4,8,188,8,188,8,190,6,192,4,192,4,190,2,188,0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4" o:spid="_x0000_s1026" o:spt="100" style="position:absolute;left:3416432;top:8427126;height:12700;width:304800;" filled="t" stroked="f" coordsize="192,8" o:gfxdata="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Z0JfEugAAANwA&#10;AAAPAAAAAAAAAAEAIAAAACIAAABkcnMvZG93bnJldi54bWxQSwECFAAUAAAACACHTuJAMy8FnjsA&#10;AAA5AAAAEAAAAAAAAAABACAAAAAJAQAAZHJzL3NoYXBleG1sLnhtbFBLBQYAAAAABgAGAFsBAACz&#10;AwAAAAA=&#10;" path="m188,0l4,0,4,0,2,2,0,4,0,4,2,6,4,8,188,8,188,8,190,6,192,4,192,4,190,2,188,0x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5" o:spid="_x0000_s1026" o:spt="100" style="position:absolute;left:3416432;top:8427126;height:12700;width:304800;" filled="t" stroked="f" coordsize="192,8" o:gfxdata="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5IW5&#10;jsEAAADcAAAADwAAAAAAAAABACAAAAAiAAAAZHJzL2Rvd25yZXYueG1sUEsBAhQAFAAAAAgAh07i&#10;QDMvBZ47AAAAOQAAABAAAAAAAAAAAQAgAAAAEAEAAGRycy9zaGFwZXhtbC54bWxQSwUGAAAAAAYA&#10;BgBbAQAAugMAAAAA&#10;" path="m188,0l4,0,4,0,2,2,0,4,0,4,2,6,4,8,188,8,188,8,190,6,192,4,192,4,190,2,188,0e">
                      <v:path o:connectlocs="188,0;4,0;4,0;2,2;0,4;0,4;2,6;4,8;188,8;188,8;190,6;192,4;192,4;190,2;18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26" o:spid="_x0000_s1026" o:spt="100" style="position:absolute;left:3416432;top:8300126;height:101600;width:114300;" filled="t" stroked="f" coordsize="72,64" o:gfxdata="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nSq1aLsAAADc&#10;AAAADwAAAAAAAAABACAAAAAiAAAAZHJzL2Rvd25yZXYueG1sUEsBAhQAFAAAAAgAh07iQDMvBZ47&#10;AAAAOQAAABAAAAAAAAAAAQAgAAAACgEAAGRycy9zaGFwZXhtbC54bWxQSwUGAAAAAAYABgBbAQAA&#10;tAMAAAAA&#10;" path="m8,64l64,64,64,64,68,64,70,62,72,60,72,56,72,8,72,8,72,4,70,2,68,0,64,0,8,0,8,0,4,0,2,2,0,4,0,8,0,56,0,56,0,60,2,62,4,64,8,64xm16,16l56,16,56,48,16,48,16,16xe">
                      <v:path o:connectlocs="8,64;64,64;64,64;68,64;70,62;72,60;72,56;72,8;72,8;72,4;70,2;68,0;64,0;8,0;8,0;4,0;2,2;0,4;0,8;0,56;0,56;0,60;2,62;4,64;8,64;16,16;56,16;56,48;16,48;16,16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68" o:spid="_x0000_s1026" o:spt="203" style="position:absolute;left:2430084;top:8236626;height:475199;width:445499;" coordorigin="2430084,8236626" coordsize="381000,406400" o:gfxdata="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coXm2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229" o:spid="_x0000_s1026" o:spt="100" style="position:absolute;left:2430084;top:8236626;height:406400;width:381000;" filled="t" stroked="f" coordsize="240,256" o:gfxdata="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Dah2nu8AAAA&#10;3AAAAA8AAAAAAAAAAQAgAAAAIgAAAGRycy9kb3ducmV2LnhtbFBLAQIUABQAAAAIAIdO4kAzLwWe&#10;OwAAADkAAAAQAAAAAAAAAAEAIAAAAAsBAABkcnMvc2hhcGV4bWwueG1sUEsFBgAAAAAGAAYAWwEA&#10;ALUDAAAAAA==&#10;" path="m208,0l32,0,32,0,26,0,20,2,10,10,2,20,0,26,0,32,0,224,0,224,0,230,2,236,10,246,20,254,26,256,32,256,208,256,208,256,214,256,220,254,230,246,238,236,240,230,240,224,240,32,240,32,240,26,238,20,230,10,220,2,214,0,208,0xm224,224l224,224,222,230,220,236,214,238,208,240,32,240,32,240,26,238,20,236,18,230,16,224,16,32,16,32,18,26,20,20,26,18,32,16,208,16,208,16,214,18,220,20,222,26,224,32,224,224xe">
                      <v:path o:connectlocs="208,0;32,0;32,0;26,0;20,2;10,10;2,20;0,26;0,32;0,224;0,224;0,230;2,236;10,246;20,254;26,256;32,256;208,256;208,256;214,256;220,254;230,246;238,236;240,230;240,224;240,32;240,32;240,26;238,20;230,10;220,2;214,0;208,0;224,224;224,224;222,230;220,236;214,238;208,240;32,240;32,240;26,238;20,236;18,230;16,224;16,32;16,32;18,26;20,20;26,18;32,16;208,16;208,16;214,18;220,20;222,26;224,32;224,224" o:connectangles="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32" o:spid="_x0000_s1026" o:spt="100" style="position:absolute;left:2480884;top:8287426;height:254000;width:279400;" filled="t" stroked="f" coordsize="176,160" o:gfxdata="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VPBNi8AAAA&#10;3AAAAA8AAAAAAAAAAQAgAAAAIgAAAGRycy9kb3ducmV2LnhtbFBLAQIUABQAAAAIAIdO4kAzLwWe&#10;OwAAADkAAAAQAAAAAAAAAAEAIAAAAAsBAABkcnMvc2hhcGV4bWwueG1sUEsFBgAAAAAGAAYAWwEA&#10;ALUDAAAAAA==&#10;" path="m168,0l8,0,8,0,4,0,2,2,0,4,0,8,0,152,0,152,0,156,2,158,4,160,8,160,168,160,168,160,172,160,174,158,176,156,176,152,176,8,176,8,176,4,174,2,172,0,168,0xm168,8l168,118,142,90,142,90,140,88,136,88,136,88,132,88,130,90,110,114,46,42,46,42,44,40,40,40,40,40,36,40,34,42,8,72,8,8,168,8xm8,84l40,48,104,122,110,126,132,152,8,152,8,84xm142,152l114,120,136,96,168,132,168,152,142,152xe">
                      <v:path o:connectlocs="168,0;8,0;8,0;4,0;2,2;0,4;0,8;0,152;0,152;0,156;2,158;4,160;8,160;168,160;168,160;172,160;174,158;176,156;176,152;176,8;176,8;176,4;174,2;172,0;168,0;168,8;168,118;142,90;142,90;140,88;136,88;136,88;132,88;130,90;110,114;46,42;46,42;44,40;40,40;40,40;36,40;34,42;8,72;8,8;168,8;8,84;40,48;104,122;110,126;132,152;8,152;8,84;142,152;114,120;136,96;168,132;168,152;142,152" o:connectangles="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37" o:spid="_x0000_s1026" o:spt="100" style="position:absolute;left:2633284;top:8325526;height:76200;width:76200;" filled="t" stroked="f" coordsize="48,48" o:gfxdata="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Bz0N9&#10;wAAAANwAAAAPAAAAAAAAAAEAIAAAACIAAABkcnMvZG93bnJldi54bWxQSwECFAAUAAAACACHTuJA&#10;My8FnjsAAAA5AAAAEAAAAAAAAAABACAAAAAPAQAAZHJzL3NoYXBleG1sLnhtbFBLBQYAAAAABgAG&#10;AFsBAAC5AwAAAAA=&#10;" path="m24,48l24,48,34,46,40,40,46,34,48,24,48,24,46,14,40,8,34,2,24,0,24,0,14,2,8,8,2,14,0,24,0,24,2,34,8,40,14,46,24,48xm24,8l24,8,30,10,36,12,38,18,40,24,40,24,38,30,36,36,30,38,24,40,24,40,18,38,12,36,10,30,8,24,8,24,10,18,12,12,18,10,24,8xe">
                      <v:path o:connectlocs="24,48;24,48;34,46;40,40;46,34;48,24;48,24;46,14;40,8;34,2;24,0;24,0;14,2;8,8;2,14;0,24;0,24;2,34;8,40;14,46;24,48;24,8;24,8;30,10;36,12;38,18;40,24;40,24;38,30;36,36;30,38;24,40;24,40;18,38;12,36;10,30;8,24;8,24;10,18;12,12;18,10;24,8" o:connectangles="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72" o:spid="_x0000_s1026" o:spt="203" style="position:absolute;left:1464837;top:8236626;height:475199;width:475199;" coordorigin="1464837,8236626" coordsize="406400,406400" o:gfxdata="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Ajmn+1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240" o:spid="_x0000_s1026" o:spt="100" style="position:absolute;left:1464837;top:8236626;height:406400;width:406400;" filled="t" stroked="f" coordsize="256,256" o:gfxdata="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hO2GL4A&#10;AADcAAAADwAAAAAAAAABACAAAAAiAAAAZHJzL2Rvd25yZXYueG1sUEsBAhQAFAAAAAgAh07iQDMv&#10;BZ47AAAAOQAAABAAAAAAAAAAAQAgAAAADQEAAGRycy9zaGFwZXhtbC54bWxQSwUGAAAAAAYABgBb&#10;AQAAtwMAAAAA&#10;" path="m234,84l234,84,224,82,208,82,166,80,166,80,168,68,168,54,168,54,166,44,164,34,160,24,154,16,148,10,142,4,136,2,128,0,128,0,118,2,112,6,106,14,104,24,104,24,102,38,98,54,94,62,88,70,82,76,72,82,72,82,64,86,64,86,64,86,56,82,48,80,24,80,24,80,14,82,8,88,2,94,0,104,0,232,0,232,2,242,8,248,14,254,24,256,48,256,48,256,54,254,60,252,66,248,70,242,70,242,70,242,70,242,72,242,72,242,72,242,72,242,104,250,104,250,122,254,136,256,152,256,196,256,196,256,206,256,214,252,220,248,224,240,224,240,228,232,228,232,230,226,228,218,228,218,234,212,238,208,242,198,242,198,244,184,242,176,242,176,248,166,252,154,252,154,252,144,248,134,248,134,254,126,256,116,256,116,256,116,256,112,256,112,254,104,250,96,244,88,234,84xm56,232l56,232,56,236,54,238,52,240,48,240,24,240,24,240,20,240,18,238,16,236,16,232,16,104,16,104,16,100,18,98,20,96,24,96,48,96,48,96,52,96,54,98,56,100,56,104,56,232xm240,116l240,116,240,120,238,124,232,126,224,128,208,128,208,128,206,130,204,132,204,132,206,134,208,136,224,136,224,136,230,138,234,142,236,146,236,150,236,150,236,156,232,162,228,166,220,168,200,168,200,168,198,170,196,172,196,172,198,174,200,176,216,176,216,176,224,178,226,182,228,188,226,192,226,192,224,198,220,204,216,206,206,208,192,208,192,208,190,210,188,212,188,212,190,214,192,216,204,216,204,216,210,218,212,220,214,224,212,228,212,228,210,234,210,234,206,238,196,240,152,240,152,240,136,240,122,238,108,234,108,234,70,226,70,226,68,224,66,222,64,218,64,108,64,108,66,104,70,100,70,100,72,100,72,100,84,94,94,86,104,76,110,66,114,56,118,46,120,34,120,24,120,24,122,18,124,16,128,16,128,16,132,16,136,18,142,28,148,40,150,46,152,54,152,54,150,74,144,96,144,96,214,96,226,98,230,98,230,98,236,102,238,106,240,112,240,112,240,116xe">
                      <v:path o:connectlocs="208,82;168,54;160,24;136,2;112,6;102,38;82,76;64,86;24,80;2,94;2,242;48,256;66,248;70,242;72,242;136,256;206,256;224,240;228,218;242,198;242,176;252,144;256,116;256,112;234,84;54,238;24,240;16,232;18,98;48,96;56,104;240,120;208,128;204,132;224,136;236,150;228,166;198,170;200,176;226,182;224,198;192,208;188,212;204,216;212,228;206,238;136,240;70,226;64,218;70,100;84,94;114,56;120,24;128,16;148,40;150,74;226,98;238,106" o:connectangles="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44" o:spid="_x0000_s1026" o:spt="100" style="position:absolute;left:1502937;top:8566826;height:38100;width:38100;" filled="t" stroked="f" coordsize="24,24" o:gfxdata="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qAWM+/&#10;AAAA3AAAAA8AAAAAAAAAAQAgAAAAIgAAAGRycy9kb3ducmV2LnhtbFBLAQIUABQAAAAIAIdO4kAz&#10;LwWeOwAAADkAAAAQAAAAAAAAAAEAIAAAAA4BAABkcnMvc2hhcGV4bWwueG1sUEsFBgAAAAAGAAYA&#10;WwEAALgDAAAAAA==&#10;" path="m12,0l12,0,8,0,4,4,0,8,0,12,0,12,0,16,4,20,8,24,12,24,12,24,16,24,20,20,24,16,24,12,24,12,24,8,20,4,16,0,12,0xm12,16l12,16,10,14,8,12,8,12,10,10,12,8,12,8,14,10,16,12,16,12,14,14,12,16xe">
                      <v:path o:connectlocs="12,0;12,0;8,0;4,4;0,8;0,12;0,12;0,16;4,20;8,24;12,24;12,24;16,24;20,20;24,16;24,12;24,12;24,8;20,4;16,0;12,0;12,16;12,16;10,14;8,12;8,12;10,10;12,8;12,8;14,10;16,12;16,12;14,14;12,16" o:connectangles="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45" o:spid="_x0000_s1026" o:spt="100" style="position:absolute;left:1502937;top:8566826;height:38100;width:38100;" filled="t" stroked="f" coordsize="24,24" o:gfxdata="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m5yWG8AAAA&#10;3AAAAA8AAAAAAAAAAQAgAAAAIgAAAGRycy9kb3ducmV2LnhtbFBLAQIUABQAAAAIAIdO4kAzLwWe&#10;OwAAADkAAAAQAAAAAAAAAAEAIAAAAAsBAABkcnMvc2hhcGV4bWwueG1sUEsFBgAAAAAGAAYAWwEA&#10;ALUDAAAAAA==&#10;" path="m12,0l12,0,8,0,4,4,0,8,0,12,0,12,0,16,4,20,8,24,12,24,12,24,16,24,20,20,24,16,24,12,24,12,24,8,20,4,16,0,12,0e">
                      <v:path o:connectlocs="12,0;12,0;8,0;4,4;0,8;0,12;0,12;0,16;4,20;8,24;12,24;12,24;16,24;20,20;24,16;24,12;24,12;24,8;20,4;16,0;12,0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46" o:spid="_x0000_s1026" o:spt="100" style="position:absolute;left:1515637;top:8579526;height:12700;width:12700;" filled="t" stroked="f" coordsize="8,8" o:gfxdata="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EqRmr4A&#10;AADcAAAADwAAAAAAAAABACAAAAAiAAAAZHJzL2Rvd25yZXYueG1sUEsBAhQAFAAAAAgAh07iQDMv&#10;BZ47AAAAOQAAABAAAAAAAAAAAQAgAAAADQEAAGRycy9zaGFwZXhtbC54bWxQSwUGAAAAAAYABgBb&#10;AQAAtwMAAAAA&#10;" path="m4,8l4,8,2,6,0,4,0,4,2,2,4,0,4,0,6,2,8,4,8,4,6,6,4,8e">
                      <v:path o:connectlocs="4,8;4,8;2,6;0,4;0,4;2,2;4,0;4,0;6,2;8,4;8,4;6,6;4,8" o:connectangles="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77" o:spid="_x0000_s1026" o:spt="203" style="position:absolute;left:2444943;top:9187046;height:475200;width:415800;" coordorigin="2444936,9187023" coordsize="355600,406400" o:gfxdata="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D9gRaQvAAAANwAAAAPAAAAAAAAAAEAIAAAACIAAABkcnMvZG93bnJldi54bWxQ&#10;SwECFAAUAAAACACHTuJAMy8FnjsAAAA5AAAAFQAAAAAAAAABACAAAAALAQAAZHJzL2dyb3Vwc2hh&#10;cGV4bWwueG1sUEsFBgAAAAAGAAYAYAEAAMgDAAAAAA==&#10;">
                    <o:lock v:ext="edit" aspectratio="f"/>
                    <v:shape id="Freeform 78" o:spid="_x0000_s1026" o:spt="100" style="position:absolute;left:2724336;top:9504523;height:25400;width:25400;" filled="t" stroked="f" coordsize="16,16" o:gfxdata="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XjiC6b4A&#10;AADcAAAADwAAAAAAAAABACAAAAAiAAAAZHJzL2Rvd25yZXYueG1sUEsBAhQAFAAAAAgAh07iQDMv&#10;BZ47AAAAOQAAABAAAAAAAAAAAQAgAAAADQEAAGRycy9zaGFwZXhtbC54bWxQSwUGAAAAAAYABgBb&#10;AQAAtwMAAAAA&#10;" path="m8,16l8,16,12,16,14,14,16,12,16,8,16,8,16,4,14,2,12,0,8,0,8,0,4,0,2,2,0,4,0,8,0,8,0,12,2,14,4,16,8,16x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79" o:spid="_x0000_s1026" o:spt="100" style="position:absolute;left:2724336;top:9504523;height:25400;width:25400;" filled="t" stroked="f" coordsize="16,16" o:gfxdata="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sU9cU&#10;wAAAANwAAAAPAAAAAAAAAAEAIAAAACIAAABkcnMvZG93bnJldi54bWxQSwECFAAUAAAACACHTuJA&#10;My8FnjsAAAA5AAAAEAAAAAAAAAABACAAAAAPAQAAZHJzL3NoYXBleG1sLnhtbFBLBQYAAAAABgAG&#10;AFsBAAC5AwAAAAA=&#10;" path="m8,16l8,16,12,16,14,14,16,12,16,8,16,8,16,4,14,2,12,0,8,0,8,0,4,0,2,2,0,4,0,8,0,8,0,12,2,14,4,16,8,16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80" o:spid="_x0000_s1026" o:spt="100" style="position:absolute;left:2724336;top:9428323;height:25400;width:25400;" filled="t" stroked="f" coordsize="16,16" o:gfxdata="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waa5Bb4A&#10;AADcAAAADwAAAAAAAAABACAAAAAiAAAAZHJzL2Rvd25yZXYueG1sUEsBAhQAFAAAAAgAh07iQDMv&#10;BZ47AAAAOQAAABAAAAAAAAAAAQAgAAAADQEAAGRycy9zaGFwZXhtbC54bWxQSwUGAAAAAAYABgBb&#10;AQAAtwMAAAAA&#10;" path="m8,16l8,16,12,16,14,14,16,12,16,8,16,8,16,4,14,2,12,0,8,0,8,0,4,0,2,2,0,4,0,8,0,8,0,12,2,14,4,16,8,16x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81" o:spid="_x0000_s1026" o:spt="100" style="position:absolute;left:2724336;top:9428323;height:25400;width:25400;" filled="t" stroked="f" coordsize="16,16" o:gfxdata="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M9ur7&#10;wAAAANwAAAAPAAAAAAAAAAEAIAAAACIAAABkcnMvZG93bnJldi54bWxQSwECFAAUAAAACACHTuJA&#10;My8FnjsAAAA5AAAAEAAAAAAAAAABACAAAAAPAQAAZHJzL3NoYXBleG1sLnhtbFBLBQYAAAAABgAG&#10;AFsBAAC5AwAAAAA=&#10;" path="m8,16l8,16,12,16,14,14,16,12,16,8,16,8,16,4,14,2,12,0,8,0,8,0,4,0,2,2,0,4,0,8,0,8,0,12,2,14,4,16,8,16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82" o:spid="_x0000_s1026" o:spt="100" style="position:absolute;left:2724336;top:9352123;height:25400;width:25400;" filled="t" stroked="f" coordsize="16,16" o:gfxdata="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QOE6r4A&#10;AADcAAAADwAAAAAAAAABACAAAAAiAAAAZHJzL2Rvd25yZXYueG1sUEsBAhQAFAAAAAgAh07iQDMv&#10;BZ47AAAAOQAAABAAAAAAAAAAAQAgAAAADQEAAGRycy9zaGFwZXhtbC54bWxQSwUGAAAAAAYABgBb&#10;AQAAtwMAAAAA&#10;" path="m8,16l8,16,12,16,14,14,16,12,16,8,16,8,16,4,14,2,12,0,8,0,8,0,4,0,2,2,0,4,0,8,0,8,0,12,2,14,4,16,8,16x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83" o:spid="_x0000_s1026" o:spt="100" style="position:absolute;left:2724336;top:9352123;height:25400;width:25400;" filled="t" stroked="f" coordsize="16,16" o:gfxdata="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TaNEX&#10;wAAAANwAAAAPAAAAAAAAAAEAIAAAACIAAABkcnMvZG93bnJldi54bWxQSwECFAAUAAAACACHTuJA&#10;My8FnjsAAAA5AAAAEAAAAAAAAAABACAAAAAPAQAAZHJzL3NoYXBleG1sLnhtbFBLBQYAAAAABgAG&#10;AFsBAAC5AwAAAAA=&#10;" path="m8,16l8,16,12,16,14,14,16,12,16,8,16,8,16,4,14,2,12,0,8,0,8,0,4,0,2,2,0,4,0,8,0,8,0,12,2,14,4,16,8,16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43" o:spid="_x0000_s1026" o:spt="100" style="position:absolute;left:2444936;top:9187023;height:406400;width:355600;" filled="t" stroked="f" coordsize="224,256" o:gfxdata="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lpqaQL4A&#10;AADcAAAADwAAAAAAAAABACAAAAAiAAAAZHJzL2Rvd25yZXYueG1sUEsBAhQAFAAAAAgAh07iQDMv&#10;BZ47AAAAOQAAABAAAAAAAAAAAQAgAAAADQEAAGRycy9zaGFwZXhtbC54bWxQSwUGAAAAAAYABgBb&#10;AQAAtwMAAAAA&#10;" path="m112,0l112,0,92,0,72,4,52,8,36,12,22,20,10,28,2,40,0,46,0,52,0,204,0,204,0,210,2,216,10,228,22,236,36,244,52,248,72,252,92,256,112,256,112,256,132,256,152,252,172,248,188,244,202,236,214,228,222,216,224,210,224,204,224,52,224,52,224,46,222,40,214,28,202,20,188,12,172,8,152,4,132,0,112,0xm208,204l208,204,206,212,200,218,192,224,180,230,166,234,150,238,132,240,112,240,112,240,92,240,74,238,58,234,44,230,32,224,24,218,18,212,16,204,16,174,16,174,24,180,32,186,44,190,56,194,82,198,112,200,112,200,142,198,168,194,180,190,192,186,200,180,208,174,208,204xm208,156l208,156,208,156,208,156,208,156,206,164,200,170,192,176,180,182,166,186,150,190,132,192,112,192,112,192,92,192,74,190,58,186,44,182,32,176,24,170,18,164,16,156,16,156,16,156,16,156,16,126,16,126,24,132,32,138,44,142,56,146,82,150,112,152,112,152,142,150,168,146,180,142,192,138,200,132,208,126,208,156xm208,108l208,108,208,108,208,108,208,108,206,116,200,122,192,128,180,134,166,138,150,142,132,144,112,144,112,144,92,144,74,142,58,138,44,134,32,128,24,122,18,116,16,108,16,108,16,108,16,108,16,80,16,80,24,86,34,90,58,98,84,102,112,104,112,104,140,102,166,98,190,90,200,86,208,80,208,108xm112,88l112,88,92,88,74,86,58,82,44,78,32,72,24,66,18,60,16,52,16,52,18,44,24,38,32,32,44,26,58,22,74,18,92,16,112,16,112,16,132,16,150,18,166,22,180,26,192,32,200,38,206,44,208,52,208,52,206,60,200,66,192,72,180,78,166,82,150,86,132,88,112,88xe">
                      <v:path o:connectlocs="72,4;10,28;0,204;10,228;72,252;132,256;202,236;224,204;222,40;172,8;208,204;192,224;132,240;74,238;24,218;16,174;56,194;142,198;200,180;208,156;206,164;166,186;112,192;44,182;16,156;16,126;44,142;112,152;192,138;208,108;208,108;180,134;112,144;58,138;18,116;16,108;34,90;112,104;200,86;112,88;44,78;16,52;32,32;92,16;150,18;200,38;206,60;166,82" o:connectangles="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85" o:spid="_x0000_s1026" o:spt="203" style="position:absolute;left:5229315;top:8206946;height:475200;width:475200;" coordorigin="5229302,8206926" coordsize="406400,406400" o:gfxdata="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D9xqWvAAAANwAAAAPAAAAAAAAAAEAIAAAACIAAABkcnMvZG93bnJldi54bWxQ&#10;SwECFAAUAAAACACHTuJAMy8FnjsAAAA5AAAAFQAAAAAAAAABACAAAAALAQAAZHJzL2dyb3Vwc2hh&#10;cGV4bWwueG1sUEsFBgAAAAAGAAYAYAEAAMgDAAAAAA==&#10;">
                    <o:lock v:ext="edit" aspectratio="f"/>
                    <v:shape id="Freeform 110" o:spid="_x0000_s1026" o:spt="100" style="position:absolute;left:5407102;top:8410126;height:63500;width:63500;" filled="t" stroked="f" coordsize="40,40" o:gfxdata="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RrH5W/&#10;AAAA3AAAAA8AAAAAAAAAAQAgAAAAIgAAAGRycy9kb3ducmV2LnhtbFBLAQIUABQAAAAIAIdO4kAz&#10;LwWeOwAAADkAAAAQAAAAAAAAAAEAIAAAAA4BAABkcnMvc2hhcGV4bWwueG1sUEsFBgAAAAAGAAYA&#10;WwEAALgDAAAAAA==&#10;" path="m20,40l20,40,28,38,34,34,38,28,40,20,40,20,38,12,34,6,28,2,20,0,20,0,12,2,6,6,2,12,0,20,0,20,2,28,6,34,12,38,20,40xm20,8l20,8,24,8,28,12,32,16,32,20,32,20,32,24,28,28,24,32,20,32,20,32,16,32,12,28,8,24,8,20,8,20,8,16,12,12,16,8,20,8xe">
                      <v:path o:connectlocs="20,40;20,40;28,38;34,34;38,28;40,20;40,20;38,12;34,6;28,2;20,0;20,0;12,2;6,6;2,12;0,20;0,20;2,28;6,34;12,38;20,40;20,8;20,8;24,8;28,12;32,16;32,20;32,20;32,24;28,28;24,32;20,32;20,32;16,32;12,28;8,24;8,20;8,20;8,16;12,12;16,8;20,8" o:connectangles="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3" o:spid="_x0000_s1026" o:spt="100" style="position:absolute;left:5572202;top:8206926;height:63500;width:63500;" filled="t" stroked="f" coordsize="40,40" o:gfxdata="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CCIINW8AAAA&#10;3AAAAA8AAAAAAAAAAQAgAAAAIgAAAGRycy9kb3ducmV2LnhtbFBLAQIUABQAAAAIAIdO4kAzLwWe&#10;OwAAADkAAAAQAAAAAAAAAAEAIAAAAAsBAABkcnMvc2hhcGV4bWwueG1sUEsFBgAAAAAGAAYAWwEA&#10;ALUDAAAAAA==&#10;" path="m20,0l20,0,12,2,6,6,2,12,0,20,0,20,2,28,6,34,12,38,20,40,20,40,28,38,34,34,38,28,40,20,40,20,38,12,34,6,28,2,20,0xm20,32l20,32,16,32,12,28,8,24,8,20,8,20,8,16,12,12,16,8,20,8,20,8,24,8,28,12,32,16,32,20,32,20,32,24,28,28,24,32,20,32xe">
                      <v:path o:connectlocs="20,0;20,0;12,2;6,6;2,12;0,20;0,20;2,28;6,34;12,38;20,40;20,40;28,38;34,34;38,28;40,20;40,20;38,12;34,6;28,2;20,0;20,32;20,32;16,32;12,28;8,24;8,20;8,20;8,16;12,12;16,8;20,8;20,8;24,8;28,12;32,16;32,20;32,20;32,24;28,28;24,32;20,32" o:connectangles="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6" o:spid="_x0000_s1026" o:spt="100" style="position:absolute;left:5330902;top:8397426;height:50800;width:50800;" filled="t" stroked="f" coordsize="32,32" o:gfxdata="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HinAK/&#10;AAAA3AAAAA8AAAAAAAAAAQAgAAAAIgAAAGRycy9kb3ducmV2LnhtbFBLAQIUABQAAAAIAIdO4kAz&#10;LwWeOwAAADkAAAAQAAAAAAAAAAEAIAAAAA4BAABkcnMvc2hhcGV4bWwueG1sUEsFBgAAAAAGAAYA&#10;WwEAALgDAAAAAA==&#10;" path="m0,16l0,16,2,22,4,28,10,30,16,32,16,32,22,30,28,28,30,22,32,16,32,16,30,10,28,4,22,2,16,0,16,0,10,2,4,4,2,10,0,16xm16,8l16,8,20,8,22,10,24,12,24,16,24,16,24,20,22,22,20,24,16,24,16,24,12,24,10,22,8,20,8,16,8,16,8,12,10,10,12,8,16,8xe">
                      <v:path o:connectlocs="0,16;0,16;2,22;4,28;10,30;16,32;16,32;22,30;28,28;30,22;32,16;32,16;30,10;28,4;22,2;16,0;16,0;10,2;4,4;2,10;0,16;16,8;16,8;20,8;22,10;24,12;24,16;24,16;24,20;22,22;20,24;16,24;16,24;12,24;10,22;8,20;8,16;8,16;8,12;10,10;12,8;16,8" o:connectangles="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9" o:spid="_x0000_s1026" o:spt="100" style="position:absolute;left:5381702;top:8486326;height:25400;width:25400;" filled="t" stroked="f" coordsize="16,16" o:gfxdata="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KzOKQ74A&#10;AADcAAAADwAAAAAAAAABACAAAAAiAAAAZHJzL2Rvd25yZXYueG1sUEsBAhQAFAAAAAgAh07iQDMv&#10;BZ47AAAAOQAAABAAAAAAAAAAAQAgAAAADQEAAGRycy9zaGFwZXhtbC54bWxQSwUGAAAAAAYABgBb&#10;AQAAtwMAAAAA&#10;" path="m8,16l8,16,12,16,14,14,16,12,16,8,16,8,16,4,14,2,12,0,8,0,8,0,4,0,2,2,0,4,0,8,0,8,0,12,2,14,4,16,8,16x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1" o:spid="_x0000_s1026" o:spt="100" style="position:absolute;left:5584902;top:8295826;height:25400;width:25400;" filled="t" stroked="f" coordsize="16,16" o:gfxdata="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RH8v2L4A&#10;AADcAAAADwAAAAAAAAABACAAAAAiAAAAZHJzL2Rvd25yZXYueG1sUEsBAhQAFAAAAAgAh07iQDMv&#10;BZ47AAAAOQAAABAAAAAAAAAAAQAgAAAADQEAAGRycy9zaGFwZXhtbC54bWxQSwUGAAAAAAYABgBb&#10;AQAAtwMAAAAA&#10;" path="m8,0l8,0,4,0,2,2,0,4,0,8,0,8,0,12,2,14,4,16,8,16,8,16,12,16,14,14,16,12,16,8,16,8,16,4,14,2,12,0,8,0xe">
                      <v:path o:connectlocs="8,0;8,0;4,0;2,2;0,4;0,8;0,8;0,12;2,14;4,16;8,16;8,16;12,16;14,14;16,12;16,8;16,8;16,4;14,2;12,0;8,0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6" o:spid="_x0000_s1026" o:spt="100" style="position:absolute;left:5229302;top:8245026;height:368300;width:371475;" filled="t" stroked="f" coordsize="234,232" o:gfxdata="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YhNsQ&#10;wAAAANwAAAAPAAAAAAAAAAEAIAAAACIAAABkcnMvZG93bnJldi54bWxQSwECFAAUAAAACACHTuJA&#10;My8FnjsAAAA5AAAAEAAAAAAAAAABACAAAAAPAQAAZHJzL3NoYXBleG1sLnhtbFBLBQYAAAAABgAG&#10;AFsBAAC5AwAAAAA=&#10;" path="m166,6l166,6,158,2,152,0,152,0,144,2,138,6,126,18,126,18,122,24,120,32,120,32,120,36,122,42,14,86,14,86,10,88,6,92,2,98,0,102,0,102,0,108,2,114,4,120,8,124,108,224,108,224,116,230,126,232,126,232,126,232,126,232,130,232,130,232,136,230,142,226,146,222,148,216,190,110,190,110,196,112,202,114,202,114,210,112,216,108,228,96,228,96,232,90,234,82,234,82,232,74,228,68,166,6xm134,210l134,210,130,214,128,216,128,216,126,216,126,216,120,214,18,112,18,112,16,110,16,106,16,106,18,102,20,100,70,80,70,80,84,84,96,86,120,88,134,92,146,98,158,104,172,116,134,210xm216,84l204,96,204,96,202,98,198,96,184,82,174,110,174,108,174,108,166,100,156,94,138,86,120,80,104,78,104,78,82,76,150,48,138,34,138,34,136,32,138,28,148,18,148,18,152,16,154,18,216,78,216,78,218,82,216,84xe">
                      <v:path o:connectlocs="166,6;152,0;144,2;126,18;122,24;120,32;122,42;14,86;6,92;0,102;0,108;4,120;108,224;116,230;126,232;126,232;130,232;142,226;148,216;190,110;202,114;210,112;228,96;232,90;234,82;228,68;134,210;130,214;128,216;126,216;18,112;16,110;16,106;20,100;70,80;96,86;134,92;158,104;134,210;204,96;202,98;184,82;174,108;166,100;138,86;104,78;82,76;138,34;136,32;148,18;152,16;216,78;218,82" o:connectangles="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247" o:spid="_x0000_s1026" o:spt="100" style="position:absolute;left:514439;top:8310876;height:311849;width:475199;" filled="t" stroked="f" coordsize="256,168" o:gfxdata="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JwqpFL4A&#10;AADcAAAADwAAAAAAAAABACAAAAAiAAAAZHJzL2Rvd25yZXYueG1sUEsBAhQAFAAAAAgAh07iQDMv&#10;BZ47AAAAOQAAABAAAAAAAAAAAQAgAAAADQEAAGRycy9zaGFwZXhtbC54bWxQSwUGAAAAAAYABgBb&#10;AQAAtwMAAAAA&#10;" path="m224,0l32,0,32,0,26,0,20,2,10,10,2,20,0,26,0,32,0,136,0,136,0,142,2,148,10,158,20,166,26,168,32,168,224,168,224,168,230,168,236,166,246,158,254,148,256,142,256,136,256,32,256,32,256,26,254,20,246,10,236,2,230,0,224,0xm16,42l72,84,16,126,16,42xm240,136l240,136,238,142,236,148,230,150,224,152,32,152,32,152,26,150,20,148,18,142,16,136,78,88,114,116,114,116,120,118,128,120,128,120,136,118,142,116,178,88,240,136xm240,126l184,84,240,42,240,126xm138,108l138,108,134,112,128,112,128,112,122,112,118,108,86,84,78,78,16,32,16,32,16,32,18,26,20,20,26,18,32,16,224,16,224,16,230,18,236,20,238,26,240,32,138,108xe">
                    <v:path o:connectlocs="32,0;26,0;10,10;0,26;0,136;0,142;10,158;26,168;224,168;230,168;246,158;256,142;256,32;256,26;246,10;230,0;16,42;16,126;240,136;238,142;230,150;32,152;26,150;18,142;78,88;114,116;128,120;136,118;178,88;240,126;240,42;138,108;134,112;128,112;118,108;78,78;16,32;18,26;26,18;224,16;230,18;238,26;138,108" o:connectangles="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shape id="Freeform 138" o:spid="_x0000_s1026" o:spt="100" style="position:absolute;left:3365632;top:9187023;height:475199;width:475199;" filled="t" stroked="f" coordsize="256,256" o:gfxdata="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abqeL4A&#10;AADcAAAADwAAAAAAAAABACAAAAAiAAAAZHJzL2Rvd25yZXYueG1sUEsBAhQAFAAAAAgAh07iQDMv&#10;BZ47AAAAOQAAABAAAAAAAAAAAQAgAAAADQEAAGRycy9zaGFwZXhtbC54bWxQSwUGAAAAAAYABgBb&#10;AQAAtwMAAAAA&#10;" path="m250,4l250,4,246,0,240,0,240,0,238,0,102,24,102,24,96,26,92,30,88,34,88,40,88,56,88,64,88,178,88,178,82,174,74,170,66,168,58,168,58,168,48,168,38,172,38,172,26,176,18,182,10,190,4,200,4,200,2,206,0,214,0,222,2,230,2,230,8,240,18,248,32,254,46,256,46,256,56,256,66,252,66,252,78,248,86,242,94,234,100,224,100,224,102,216,104,208,104,208,104,80,104,80,106,80,240,56,240,154,240,154,234,150,226,146,218,144,210,144,210,144,200,144,190,148,190,148,178,152,170,158,162,166,156,176,156,176,154,182,152,190,152,198,154,206,154,206,160,216,170,224,184,230,198,232,198,232,208,232,218,228,218,228,230,224,238,218,246,210,252,200,252,200,254,192,256,184,256,184,256,40,256,32,256,16,256,16,254,10,250,4xm62,238l62,238,48,240,34,238,24,232,20,228,18,224,18,224,16,218,16,212,18,208,20,202,30,194,42,186,42,186,56,184,70,186,76,188,80,192,84,196,86,200,86,200,88,206,88,212,86,216,84,222,74,230,62,238xm214,214l214,214,198,216,186,214,176,208,172,204,168,200,168,200,168,194,168,188,170,184,172,178,182,170,194,162,194,162,208,160,222,162,228,164,232,168,236,172,238,176,238,176,240,182,240,188,238,192,234,198,226,206,214,214xm240,40l104,64,104,56,104,40,240,16,240,32,240,40xe">
                    <v:path o:connectlocs="246,0;238,0;96,26;88,40;88,178;74,170;58,168;38,172;10,190;2,206;2,230;18,248;46,256;66,252;94,234;102,216;104,80;240,56;234,150;210,144;190,148;170,158;156,176;152,198;160,216;198,232;218,228;238,218;252,200;256,184;256,16;250,4;48,240;20,228;16,218;20,202;42,186;76,188;86,200;88,212;74,230;214,214;176,208;168,200;170,184;194,162;222,162;236,172;240,182;234,198;240,40;104,40;240,40" o:connectangles="0,0,0,0,0,0,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117" o:spid="_x0000_s1026" o:spt="203" style="position:absolute;left:6142575;top:8206905;height:475198;width:475199;" coordorigin="6142575,8206926" coordsize="406400,406400" o:gfxdata="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97EYOcAAAADcAAAADwAAAAAAAAABACAAAAAiAAAAZHJzL2Rvd25yZXYu&#10;eG1sUEsBAhQAFAAAAAgAh07iQDMvBZ47AAAAOQAAABUAAAAAAAAAAQAgAAAADwEAAGRycy9ncm91&#10;cHNoYXBleG1sLnhtbFBLBQYAAAAABgAGAGABAADMAwAAAAA=&#10;">
                    <o:lock v:ext="edit" aspectratio="f"/>
                    <v:shape id="Freeform 92" o:spid="_x0000_s1026" o:spt="100" style="position:absolute;left:6142575;top:8359326;height:254000;width:406400;" filled="t" stroked="f" coordsize="256,160" o:gfxdata="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B1mhYyugAAANwA&#10;AAAPAAAAAAAAAAEAIAAAACIAAABkcnMvZG93bnJldi54bWxQSwECFAAUAAAACACHTuJAMy8FnjsA&#10;AAA5AAAAEAAAAAAAAAABACAAAAAJAQAAZHJzL3NoYXBleG1sLnhtbFBLBQYAAAAABgAGAFsBAACz&#10;AwAAAAA=&#10;" path="m236,72l214,72,214,72,214,66,252,48,252,48,254,46,256,42,256,40,256,36,256,36,254,34,250,32,248,32,244,32,208,52,208,52,202,40,194,30,186,22,176,14,166,8,154,4,142,0,128,0,128,0,112,2,98,6,84,12,72,20,60,32,52,44,46,58,42,72,20,72,20,72,12,74,6,78,2,84,0,92,0,92,2,98,4,102,32,134,32,140,32,140,34,148,38,154,44,158,52,160,204,160,204,160,212,158,218,154,222,148,224,140,224,134,252,102,252,102,254,98,256,92,256,92,254,84,250,78,244,74,236,72xm206,72l202,72,206,70,206,70,206,72xm128,8l128,8,140,8,152,12,162,16,172,22,180,28,188,36,196,44,200,54,194,58,194,58,188,50,182,42,176,34,168,28,158,22,148,20,138,16,128,16,128,16,116,18,104,20,92,26,82,32,74,40,68,50,62,60,58,72,50,72,50,72,54,58,60,46,68,36,78,26,88,18,100,12,114,10,128,8xm164,72l164,72,158,62,150,54,140,50,128,48,128,48,116,50,106,54,98,62,92,72,82,72,82,72,90,60,100,50,114,42,120,40,128,40,128,40,142,42,154,48,164,58,172,70,166,72,164,72xm128,64l128,64,118,66,110,72,100,72,100,72,106,66,112,60,120,58,128,56,128,56,136,58,144,60,150,66,156,72,146,72,146,72,138,66,128,64xm128,32l128,32,118,32,110,36,102,38,94,44,88,50,82,56,78,64,74,72,66,72,66,72,70,62,74,52,80,44,88,38,98,32,106,28,118,24,128,24,128,24,138,24,146,26,156,30,164,34,170,40,176,46,182,54,186,62,180,66,180,66,170,52,158,42,144,34,136,32,128,32xm208,128l208,140,208,140,206,142,204,144,52,144,52,144,50,142,48,140,48,128,16,92,16,92,18,90,20,88,40,88,48,88,56,88,64,88,72,88,80,88,88,88,96,88,104,88,152,88,160,88,168,88,176,88,184,88,192,88,200,88,208,88,216,88,236,88,236,88,238,90,240,92,208,128xe">
                      <v:path o:connectlocs="214,66;256,42;254,34;208,52;186,22;142,0;98,6;52,44;20,72;0,92;32,134;38,154;204,160;224,140;254,98;250,78;202,72;128,8;162,16;196,44;188,50;158,22;128,16;82,32;58,72;60,46;100,12;164,72;128,48;98,62;90,60;128,40;164,58;128,64;100,72;120,58;144,60;146,72;128,32;94,44;74,72;74,52;106,28;138,24;170,40;180,66;144,34;208,140;52,144;48,128;20,88;64,88;96,88;168,88;200,88;236,88" o:connectangles="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0" o:spid="_x0000_s1026" o:spt="100" style="position:absolute;left:6241000;top:8264076;height:95250;width:28575;" filled="t" stroked="f" coordsize="18,60" o:gfxdata="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AXER2/&#10;AAAA3AAAAA8AAAAAAAAAAQAgAAAAIgAAAGRycy9kb3ducmV2LnhtbFBLAQIUABQAAAAIAIdO4kAz&#10;LwWeOwAAADkAAAAQAAAAAAAAAAEAIAAAAA4BAABkcnMvc2hhcGV4bWwueG1sUEsFBgAAAAAGAAYA&#10;WwEAALgDAAAAAA==&#10;" path="m2,58l2,58,2,58,2,58,2,58,4,60,6,60,6,60,8,58,10,56,10,56,10,54,10,54,10,54,10,54,8,50,8,44,12,32,12,32,18,18,18,10,16,2,16,2,14,0,12,0,12,0,10,2,8,4,8,4,8,6,8,6,8,6,8,6,8,6,8,6,8,6,10,10,10,16,6,28,6,28,0,42,0,50,2,58,2,58,2,58xe">
                      <v:path o:connectlocs="2,58;2,58;2,58;2,58;2,58;4,60;6,60;6,60;8,58;10,56;10,56;10,54;10,54;10,54;10,54;8,50;8,44;12,32;12,32;18,18;18,10;16,2;16,2;14,0;12,0;12,0;10,2;8,4;8,4;8,6;8,6;8,6;8,6;8,6;8,6;8,6;10,10;10,16;6,28;6,28;0,42;0,50;2,58;2,58;2,58" o:connectangles="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2" o:spid="_x0000_s1026" o:spt="100" style="position:absolute;left:6396575;top:8260901;height:95250;width:28575;" filled="t" stroked="f" coordsize="18,60" o:gfxdata="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PjIp7sAAADc&#10;AAAADwAAAAAAAAABACAAAAAiAAAAZHJzL2Rvd25yZXYueG1sUEsBAhQAFAAAAAgAh07iQDMvBZ47&#10;AAAAOQAAABAAAAAAAAAAAQAgAAAACgEAAGRycy9zaGFwZXhtbC54bWxQSwUGAAAAAAYABgBbAQAA&#10;tAMAAAAA&#10;" path="m2,58l2,58,2,58,2,58,2,58,2,60,4,60,4,60,8,60,8,56,8,56,8,56,8,56,8,56,8,56,8,50,8,44,12,32,12,32,16,18,18,10,16,4,16,4,14,2,12,0,12,0,10,2,8,4,8,4,8,6,8,6,8,6,8,6,8,6,8,6,8,6,10,12,10,18,4,30,4,30,0,44,0,50,2,58,2,58,2,58xe">
                      <v:path o:connectlocs="2,58;2,58;2,58;2,58;2,58;2,60;4,60;4,60;8,60;8,56;8,56;8,56;8,56;8,56;8,56;8,50;8,44;12,32;12,32;16,18;18,10;16,4;16,4;14,2;12,0;12,0;10,2;8,4;8,4;8,6;8,6;8,6;8,6;8,6;8,6;8,6;10,12;10,18;4,30;4,30;0,44;0,50;2,58;2,58;2,58" o:connectangles="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4" o:spid="_x0000_s1026" o:spt="100" style="position:absolute;left:6329900;top:8206926;height:95250;width:28575;" filled="t" stroked="f" coordsize="18,60" o:gfxdata="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q7RtPL4A&#10;AADcAAAADwAAAAAAAAABACAAAAAiAAAAZHJzL2Rvd25yZXYueG1sUEsBAhQAFAAAAAgAh07iQDMv&#10;BZ47AAAAOQAAABAAAAAAAAAAAQAgAAAADQEAAGRycy9zaGFwZXhtbC54bWxQSwUGAAAAAAYABgBb&#10;AQAAtwMAAAAA&#10;" path="m2,58l2,58,2,58,2,58,2,58,4,60,6,60,6,60,8,60,10,56,10,56,10,56,10,56,10,56,10,56,8,50,8,44,12,32,12,32,18,18,18,10,16,2,16,2,14,2,12,0,12,0,10,2,8,4,8,4,10,6,10,6,10,6,10,6,10,6,10,6,10,6,10,12,10,16,6,28,6,28,0,42,0,50,2,58,2,58,2,58xe">
                      <v:path o:connectlocs="2,58;2,58;2,58;2,58;2,58;4,60;6,60;6,60;8,60;10,56;10,56;10,56;10,56;10,56;10,56;8,50;8,44;12,32;12,32;18,18;18,10;16,2;16,2;14,2;12,0;12,0;10,2;8,4;8,4;10,6;10,6;10,6;10,6;10,6;10,6;10,6;10,12;10,16;6,28;6,28;0,42;0,50;2,58;2,58;2,58" o:connectangles="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22" o:spid="_x0000_s1026" o:spt="203" style="position:absolute;left:6142590;top:9172196;height:460350;width:475200;" coordorigin="6142575,9172173" coordsize="406400,393700" o:gfxdata="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0hPLhr0AAADcAAAADwAAAAAAAAABACAAAAAiAAAAZHJzL2Rvd25yZXYueG1s&#10;UEsBAhQAFAAAAAgAh07iQDMvBZ47AAAAOQAAABUAAAAAAAAAAQAgAAAADAEAAGRycy9ncm91cHNo&#10;YXBleG1sLnhtbFBLBQYAAAAABgAGAGABAADJAwAAAAA=&#10;">
                    <o:lock v:ext="edit" aspectratio="f"/>
                    <v:shape id="Freeform 49" o:spid="_x0000_s1026" o:spt="100" style="position:absolute;left:6345775;top:9388073;height:50800;width:50800;" filled="t" stroked="f" coordsize="32,32" o:gfxdata="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v3tV6/&#10;AAAA3AAAAA8AAAAAAAAAAQAgAAAAIgAAAGRycy9kb3ducmV2LnhtbFBLAQIUABQAAAAIAIdO4kAz&#10;LwWeOwAAADkAAAAQAAAAAAAAAAEAIAAAAA4BAABkcnMvc2hhcGV4bWwueG1sUEsFBgAAAAAGAAYA&#10;WwEAALgDAAAAAA==&#10;" path="m16,0l16,0,10,2,4,4,2,10,0,16,0,16,2,22,4,28,10,30,16,32,16,32,22,30,28,28,30,22,32,16,32,16,30,10,28,4,22,2,16,0xe">
                      <v:path o:connectlocs="16,0;16,0;10,2;4,4;2,10;0,16;0,16;2,22;4,28;10,30;16,32;16,32;22,30;28,28;30,22;32,16;32,16;30,10;28,4;22,2;16,0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51" o:spid="_x0000_s1026" o:spt="100" style="position:absolute;left:6142575;top:9172173;height:393700;width:406400;" filled="t" stroked="f" coordsize="256,248" o:gfxdata="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o99SgvQAA&#10;ANwAAAAPAAAAAAAAAAEAIAAAACIAAABkcnMvZG93bnJldi54bWxQSwECFAAUAAAACACHTuJAMy8F&#10;njsAAAA5AAAAEAAAAAAAAAABACAAAAAMAQAAZHJzL3NoYXBleG1sLnhtbFBLBQYAAAAABgAGAFsB&#10;AAC2AwAAAAA=&#10;" path="m232,96l232,96,232,48,232,44,232,24,232,24,230,14,224,8,218,2,208,0,176,0,44,0,44,0,36,0,26,4,20,8,12,12,8,20,4,26,0,36,0,44,0,204,0,204,0,212,4,222,8,228,12,236,20,240,26,244,36,248,44,248,188,248,188,248,196,248,206,244,212,240,220,236,224,228,228,222,232,212,232,204,232,192,232,192,232,192,242,182,250,170,254,158,256,144,254,130,250,118,242,106,232,96xm44,16l176,16,208,16,208,16,212,16,214,18,216,20,216,24,216,44,216,48,216,74,216,74,208,72,208,72,208,64,208,48,208,32,208,32,208,28,206,26,204,24,200,24,32,24,32,24,28,24,26,26,24,28,24,32,24,48,24,64,24,64,18,54,16,44,16,44,18,34,24,24,34,18,44,16xm200,40l32,40,32,32,200,32,200,40xm200,56l32,56,32,48,200,48,200,56xm200,64l200,72,176,72,44,72,44,72,38,72,32,70,32,64,200,64xm216,204l216,204,214,214,208,224,198,230,188,232,44,232,44,232,34,230,24,224,18,214,16,204,16,78,16,78,22,82,28,86,36,88,44,88,176,88,208,88,208,88,212,88,214,90,216,92,216,96,216,112,144,112,144,112,136,112,128,116,122,118,116,124,110,130,108,136,104,144,104,152,104,152,104,160,108,168,110,174,116,180,122,186,128,188,136,192,144,192,216,192,216,204xm226,176l144,176,144,176,134,174,128,168,122,162,120,152,120,152,122,142,128,136,134,130,144,128,216,128,216,128,224,126,228,122,228,122,230,118,230,118,232,118,232,118,238,130,240,144,240,144,240,154,236,162,232,170,226,176xe">
                      <v:path o:connectlocs="232,48;232,24;218,2;44,0;26,4;8,20;0,44;0,212;12,236;36,248;188,248;212,240;228,222;232,192;242,182;256,144;242,106;176,16;212,16;216,24;216,74;208,72;208,32;206,26;32,24;26,26;24,48;18,54;18,34;44,16;32,32;200,56;200,48;200,72;44,72;32,64;216,204;198,230;44,232;18,214;16,78;36,88;208,88;214,90;216,112;136,112;116,124;104,144;104,160;116,180;136,192;216,204;144,176;122,162;122,142;144,128;224,126;230,118;232,118;240,144;232,170" o:connectangles="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25" o:spid="_x0000_s1026" o:spt="203" style="position:absolute;left:4405146;top:8236646;height:475200;width:326700;" coordorigin="4405130,8236626" coordsize="279400,406400" o:gfxdata="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d+lPy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186" o:spid="_x0000_s1026" o:spt="100" style="position:absolute;left:4519430;top:8350926;height:25400;width:25400;" filled="t" stroked="f" coordsize="16,16" o:gfxdata="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d38Z74A&#10;AADcAAAADwAAAAAAAAABACAAAAAiAAAAZHJzL2Rvd25yZXYueG1sUEsBAhQAFAAAAAgAh07iQDMv&#10;BZ47AAAAOQAAABAAAAAAAAAAAQAgAAAADQEAAGRycy9zaGFwZXhtbC54bWxQSwUGAAAAAAYABgBb&#10;AQAAtwMAAAAA&#10;" path="m8,16l8,16,12,16,14,14,16,12,16,8,16,8,16,4,14,2,12,0,8,0,8,0,4,0,2,2,0,4,0,8,0,8,0,12,2,14,4,16,8,16xe">
                      <v:path o:connectlocs="8,16;8,16;12,16;14,14;16,12;16,8;16,8;16,4;14,2;12,0;8,0;8,0;4,0;2,2;0,4;0,8;0,8;0,12;2,14;4,16;8,16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88" o:spid="_x0000_s1026" o:spt="100" style="position:absolute;left:4519430;top:8503326;height:25400;width:25400;" filled="t" stroked="f" coordsize="16,16" o:gfxdata="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A6RWfy8AAAA&#10;3AAAAA8AAAAAAAAAAQAgAAAAIgAAAGRycy9kb3ducmV2LnhtbFBLAQIUABQAAAAIAIdO4kAzLwWe&#10;OwAAADkAAAAQAAAAAAAAAAEAIAAAAAsBAABkcnMvc2hhcGV4bWwueG1sUEsFBgAAAAAGAAYAWwEA&#10;ALUDAAAAAA==&#10;" path="m8,0l8,0,4,0,2,2,0,4,0,8,0,8,0,12,2,14,4,16,8,16,8,16,12,16,14,14,16,12,16,8,16,8,16,4,14,2,12,0,8,0xe">
                      <v:path o:connectlocs="8,0;8,0;4,0;2,2;0,4;0,8;0,8;0,12;2,14;4,16;8,16;8,16;12,16;14,14;16,12;16,8;16,8;16,4;14,2;12,0;8,0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90" o:spid="_x0000_s1026" o:spt="100" style="position:absolute;left:4443230;top:8427126;height:25400;width:25400;" filled="t" stroked="f" coordsize="16,16" o:gfxdata="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" path="m8,0l8,0,4,0,2,2,0,4,0,8,0,8,0,12,2,14,4,16,8,16,8,16,12,16,14,14,16,12,16,8,16,8,16,4,14,2,12,0,8,0xe">
                      <v:path o:connectlocs="8,0;8,0;4,0;2,2;0,4;0,8;0,8;0,12;2,14;4,16;8,16;8,16;12,16;14,14;16,12;16,8;16,8;16,4;14,2;12,0;8,0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92" o:spid="_x0000_s1026" o:spt="100" style="position:absolute;left:4595630;top:8427126;height:25400;width:25400;" filled="t" stroked="f" coordsize="16,16" o:gfxdata="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QQmgVvQAA&#10;ANwAAAAPAAAAAAAAAAEAIAAAACIAAABkcnMvZG93bnJldi54bWxQSwECFAAUAAAACACHTuJAMy8F&#10;njsAAAA5AAAAEAAAAAAAAAABACAAAAAMAQAAZHJzL3NoYXBleG1sLnhtbFBLBQYAAAAABgAGAFsB&#10;AAC2AwAAAAA=&#10;" path="m0,8l0,8,0,12,2,14,4,16,8,16,8,16,12,16,14,14,16,12,16,8,16,8,16,4,14,2,12,0,8,0,8,0,4,0,2,2,0,4,0,8xe">
                      <v:path o:connectlocs="0,8;0,8;0,12;2,14;4,16;8,16;8,16;12,16;14,14;16,12;16,8;16,8;16,4;14,2;12,0;8,0;8,0;4,0;2,2;0,4;0,8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94" o:spid="_x0000_s1026" o:spt="100" style="position:absolute;left:4465455;top:8481101;height:25400;width:25400;" filled="t" stroked="f" coordsize="16,16" o:gfxdata="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AEoVdVugAAANwA&#10;AAAPAAAAAAAAAAEAIAAAACIAAABkcnMvZG93bnJldi54bWxQSwECFAAUAAAACACHTuJAMy8FnjsA&#10;AAA5AAAAEAAAAAAAAAABACAAAAAJAQAAZHJzL3NoYXBleG1sLnhtbFBLBQYAAAAABgAGAFsBAACz&#10;AwAAAAA=&#10;" path="m2,2l2,2,0,4,0,8,0,10,2,14,2,14,6,16,8,16,12,16,14,14,14,14,16,10,16,8,16,4,14,2,14,2,12,0,8,0,6,0,2,2xe">
                      <v:path o:connectlocs="2,2;2,2;0,4;0,8;0,10;2,14;2,14;6,16;8,16;12,16;14,14;14,14;16,10;16,8;16,4;14,2;14,2;12,0;8,0;6,0;2,2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96" o:spid="_x0000_s1026" o:spt="100" style="position:absolute;left:4465455;top:8373151;height:25400;width:25400;" filled="t" stroked="f" coordsize="16,16" o:gfxdata="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r7fLOvQAA&#10;ANwAAAAPAAAAAAAAAAEAIAAAACIAAABkcnMvZG93bnJldi54bWxQSwECFAAUAAAACACHTuJAMy8F&#10;njsAAAA5AAAAEAAAAAAAAAABACAAAAAMAQAAZHJzL3NoYXBleG1sLnhtbFBLBQYAAAAABgAGAFsB&#10;AAC2AwAAAAA=&#10;" path="m2,2l2,2,0,6,0,8,0,12,2,14,2,14,6,16,8,16,12,16,14,14,14,14,16,12,16,8,16,6,14,2,14,2,12,0,8,0,6,0,2,2xe">
                      <v:path o:connectlocs="2,2;2,2;0,6;0,8;0,12;2,14;2,14;6,16;8,16;12,16;14,14;14,14;16,12;16,8;16,6;14,2;14,2;12,0;8,0;6,0;2,2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98" o:spid="_x0000_s1026" o:spt="100" style="position:absolute;left:4573405;top:8481101;height:25400;width:25400;" filled="t" stroked="f" coordsize="16,16" o:gfxdata="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z9sub4A&#10;AADcAAAADwAAAAAAAAABACAAAAAiAAAAZHJzL2Rvd25yZXYueG1sUEsBAhQAFAAAAAgAh07iQDMv&#10;BZ47AAAAOQAAABAAAAAAAAAAAQAgAAAADQEAAGRycy9zaGFwZXhtbC54bWxQSwUGAAAAAAYABgBb&#10;AQAAtwMAAAAA&#10;" path="m2,2l2,2,0,4,0,8,0,10,2,14,2,14,4,16,8,16,10,16,14,14,14,14,16,10,16,8,16,4,14,2,14,2,10,0,8,0,4,0,2,2xe">
                      <v:path o:connectlocs="2,2;2,2;0,4;0,8;0,10;2,14;2,14;4,16;8,16;10,16;14,14;14,14;16,10;16,8;16,4;14,2;14,2;10,0;8,0;4,0;2,2" o:connectangles="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00" o:spid="_x0000_s1026" o:spt="100" style="position:absolute;left:4405130;top:8236626;height:406400;width:279400;" filled="t" stroked="f" coordsize="176,256" o:gfxdata="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Q69G74A&#10;AADcAAAADwAAAAAAAAABACAAAAAiAAAAZHJzL2Rvd25yZXYueG1sUEsBAhQAFAAAAAgAh07iQDMv&#10;BZ47AAAAOQAAABAAAAAAAAAAAQAgAAAADQEAAGRycy9zaGFwZXhtbC54bWxQSwUGAAAAAAYABgBb&#10;AQAAtwMAAAAA&#10;" path="m160,112l160,112,158,112,158,112,156,102,152,92,146,84,140,76,128,14,128,14,126,8,124,4,118,0,112,0,48,0,48,0,44,0,38,4,36,8,34,14,22,74,22,74,12,86,6,98,2,112,0,128,0,128,2,144,6,158,12,170,20,182,32,242,32,242,34,248,38,252,42,256,48,256,112,256,112,256,118,256,122,252,126,248,128,242,140,182,140,182,146,174,152,164,156,154,158,144,158,144,160,144,160,144,166,142,172,140,174,134,176,128,176,128,174,122,172,116,166,114,160,112xm48,16l112,16,120,60,120,60,112,54,102,50,92,48,80,48,80,48,70,48,60,50,50,54,40,60,48,16xm112,240l48,240,40,196,40,196,50,202,58,206,70,208,80,208,80,208,90,208,102,206,110,202,120,196,112,240xm80,192l80,192,68,190,56,186,44,182,34,174,26,164,22,152,18,140,16,128,16,128,18,116,22,104,26,92,34,82,44,74,56,70,68,66,80,64,80,64,92,66,104,70,116,74,126,82,134,92,138,104,142,116,144,128,144,128,142,140,138,152,134,164,126,174,116,182,104,186,92,190,80,192xe">
                      <v:path o:connectlocs="160,112;158,112;152,92;140,76;128,14;124,4;112,0;48,0;38,4;34,14;22,74;6,98;0,128;2,144;12,170;32,242;34,248;42,256;112,256;118,256;126,248;140,182;146,174;156,154;158,144;160,144;172,140;176,128;174,122;166,114;48,16;120,60;112,54;92,48;80,48;60,50;40,60;112,240;40,196;50,202;70,208;80,208;102,206;120,196;80,192;68,190;44,182;26,164;18,140;16,128;22,104;34,82;56,70;80,64;92,66;116,74;134,92;142,116;144,128;138,152;126,174;104,186;80,192" o:connectangles="0,0,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06" o:spid="_x0000_s1026" o:spt="100" style="position:absolute;left:4519430;top:8376326;height:76200;width:76200;" filled="t" stroked="f" coordsize="48,48" o:gfxdata="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ZjHb&#10;osEAAADcAAAADwAAAAAAAAABACAAAAAiAAAAZHJzL2Rvd25yZXYueG1sUEsBAhQAFAAAAAgAh07i&#10;QDMvBZ47AAAAOQAAABAAAAAAAAAAAQAgAAAAEAEAAGRycy9zaGFwZXhtbC54bWxQSwUGAAAAAAYA&#10;BgBbAQAAugMAAAAA&#10;" path="m48,0l48,0,46,0,44,0,2,34,2,34,0,36,0,40,0,40,0,44,2,46,2,46,4,48,8,48,8,48,10,48,14,46,28,28,48,4,48,4,48,2,48,0xe">
                      <v:path o:connectlocs="48,0;48,0;46,0;44,0;2,34;2,34;0,36;0,40;0,40;0,44;2,46;2,46;4,48;8,48;8,48;10,48;14,46;28,28;48,4;48,4;48,2;48,0" o:connectangles="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35" o:spid="_x0000_s1026" o:spt="203" style="position:absolute;left:514440;top:9187023;height:475199;width:475200;" coordorigin="514439,9187023" coordsize="406400,406400" o:gfxdata="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NgjxS++AAAA3AAAAA8AAAAAAAAAAQAgAAAAIgAAAGRycy9kb3ducmV2Lnht&#10;bFBLAQIUABQAAAAIAIdO4kAzLwWeOwAAADkAAAAVAAAAAAAAAAEAIAAAAA0BAABkcnMvZ3JvdXBz&#10;aGFwZXhtbC54bWxQSwUGAAAAAAYABgBgAQAAygMAAAAA&#10;">
                    <o:lock v:ext="edit" aspectratio="f"/>
                    <v:shape id="Freeform 166" o:spid="_x0000_s1026" o:spt="100" style="position:absolute;left:514439;top:9187023;height:406400;width:127000;" filled="t" stroked="f" coordsize="80,256" o:gfxdata="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P+fvtvQAA&#10;ANwAAAAPAAAAAAAAAAEAIAAAACIAAABkcnMvZG93bnJldi54bWxQSwECFAAUAAAACACHTuJAMy8F&#10;njsAAAA5AAAAEAAAAAAAAAABACAAAAAMAQAAZHJzL3NoYXBleG1sLnhtbFBLBQYAAAAABgAGAFsB&#10;AAC2AwAAAAA=&#10;" path="m64,48l64,24,64,24,62,14,56,8,50,2,40,0,40,0,30,2,24,8,18,14,16,24,16,48,16,48,10,54,4,62,2,70,0,80,0,80,2,90,4,98,10,106,16,112,16,232,16,232,18,242,24,248,30,254,40,256,40,256,50,254,56,248,62,242,64,232,64,112,64,112,70,106,76,98,78,90,80,80,80,80,78,70,76,62,70,54,64,48xm32,24l32,24,32,20,34,18,36,16,40,16,40,16,44,16,46,18,48,20,48,24,48,40,48,40,40,40,40,40,32,40,32,24xm48,232l48,232,48,236,46,238,44,240,40,240,40,240,36,240,34,238,32,236,32,232,32,120,32,120,40,120,40,120,48,120,48,232xm62,86l62,86,62,88,62,88,60,94,60,94,60,94,60,94,54,100,54,100,54,100,54,100,48,102,48,102,40,104,40,104,32,102,32,102,26,100,26,100,26,100,26,100,20,94,20,94,20,94,20,94,18,88,18,88,18,86,18,86,16,80,16,80,18,74,18,74,18,72,18,72,20,66,20,66,20,66,20,66,26,60,26,60,26,60,26,60,32,58,32,58,40,56,40,56,48,58,48,58,54,60,54,60,54,60,54,60,60,66,60,66,60,66,60,66,62,72,62,72,62,74,62,74,64,80,64,80,62,86xe">
                      <v:path o:connectlocs="64,24;50,2;30,2;16,24;10,54;0,80;4,98;16,232;24,248;40,256;62,242;64,112;78,90;78,70;64,48;32,20;40,16;46,18;48,40;40,40;48,232;46,238;40,240;32,236;32,120;48,120;62,86;60,94;60,94;54,100;48,102;32,102;26,100;20,94;20,94;18,86;16,80;18,72;20,66;26,60;26,60;40,56;48,58;54,60;60,66;62,72;62,74;62,86" o:connectangles="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1" o:spid="_x0000_s1026" o:spt="100" style="position:absolute;left:793839;top:9187023;height:406400;width:127000;" filled="t" stroked="f" coordsize="80,256" o:gfxdata="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YLVedr4A&#10;AADcAAAADwAAAAAAAAABACAAAAAiAAAAZHJzL2Rvd25yZXYueG1sUEsBAhQAFAAAAAgAh07iQDMv&#10;BZ47AAAAOQAAABAAAAAAAAAAAQAgAAAADQEAAGRycy9zaGFwZXhtbC54bWxQSwUGAAAAAAYABgBb&#10;AQAAtwMAAAAA&#10;" path="m64,48l64,24,64,24,62,14,56,8,50,2,40,0,40,0,30,2,24,8,18,14,16,24,16,48,16,48,10,54,4,62,2,70,0,80,0,80,2,90,4,98,10,106,16,112,16,232,16,232,18,242,24,248,30,254,40,256,40,256,50,254,56,248,62,242,64,232,64,112,64,112,70,106,76,98,78,90,80,80,80,80,78,70,76,62,70,54,64,48xm32,24l32,24,32,20,34,18,36,16,40,16,40,16,44,16,46,18,48,20,48,24,48,40,48,40,40,40,40,40,32,40,32,24xm48,232l48,232,48,236,46,238,44,240,40,240,40,240,36,240,34,238,32,236,32,232,32,120,32,120,40,120,40,120,48,120,48,232xm62,86l62,86,62,88,62,88,60,94,60,94,60,94,60,94,54,100,54,100,54,100,54,100,48,102,48,102,40,104,40,104,32,102,32,102,26,100,26,100,26,100,26,100,20,94,20,94,20,94,20,94,18,88,18,88,18,86,18,86,16,80,16,80,18,74,18,74,18,72,18,72,20,66,20,66,20,66,20,66,26,60,26,60,26,60,26,60,32,58,32,58,40,56,40,56,48,58,48,58,54,60,54,60,54,60,54,60,60,66,60,66,60,66,60,66,62,72,62,72,62,74,62,74,64,80,64,80,62,86xe">
                      <v:path o:connectlocs="64,24;50,2;30,2;16,24;10,54;0,80;4,98;16,232;24,248;40,256;62,242;64,112;78,90;78,70;64,48;32,20;40,16;46,18;48,40;40,40;48,232;46,238;40,240;32,236;32,120;48,120;62,86;60,94;60,94;54,100;48,102;32,102;26,100;20,94;20,94;18,86;16,80;18,72;20,66;26,60;26,60;40,56;48,58;54,60;60,66;62,72;62,74;62,86" o:connectangles="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6" o:spid="_x0000_s1026" o:spt="100" style="position:absolute;left:654139;top:9187023;height:406400;width:127000;" filled="t" stroked="f" coordsize="80,256" o:gfxdata="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ESrKBLsAAADc&#10;AAAADwAAAAAAAAABACAAAAAiAAAAZHJzL2Rvd25yZXYueG1sUEsBAhQAFAAAAAgAh07iQDMvBZ47&#10;AAAAOQAAABAAAAAAAAAAAQAgAAAACgEAAGRycy9zaGFwZXhtbC54bWxQSwUGAAAAAAYABgBbAQAA&#10;tAMAAAAA&#10;" path="m64,144l64,24,64,24,62,14,56,8,50,2,40,0,40,0,30,2,24,8,18,14,16,24,16,144,16,144,10,150,4,158,2,166,0,176,0,176,2,186,4,194,10,202,16,208,16,232,16,232,18,242,24,248,30,254,40,256,40,256,50,254,56,248,62,242,64,232,64,208,64,208,70,202,76,194,78,186,80,176,80,176,78,166,76,158,70,150,64,144xm32,24l32,24,32,20,34,18,36,16,40,16,40,16,44,16,46,18,48,20,48,24,48,136,48,136,40,136,40,136,32,136,32,24xm48,232l48,232,48,236,46,238,44,240,40,240,40,240,36,240,34,238,32,236,32,232,32,216,32,216,40,216,40,216,48,216,48,232xm62,182l62,182,62,184,62,184,60,190,60,190,60,190,60,190,54,196,54,196,54,196,54,196,48,198,48,198,40,200,40,200,32,198,32,198,26,196,26,196,26,196,26,196,20,190,20,190,20,190,20,190,18,184,18,184,18,182,18,182,16,176,16,176,18,170,18,170,18,168,18,168,20,162,20,162,20,162,20,162,26,156,26,156,26,156,26,156,32,154,32,154,40,152,40,152,48,154,48,154,54,156,54,156,54,156,54,156,60,162,60,162,60,162,60,162,62,168,62,168,62,170,62,170,64,176,64,176,62,182xe">
                      <v:path o:connectlocs="64,24;50,2;30,2;16,24;10,150;0,176;4,194;16,232;24,248;40,256;62,242;64,208;78,186;78,166;64,144;32,20;40,16;46,18;48,136;40,136;48,232;46,238;40,240;32,236;32,216;48,216;62,182;60,190;60,190;54,196;48,198;32,198;26,196;20,190;20,190;18,182;16,176;18,168;20,162;26,156;26,156;40,152;48,154;54,156;60,162;62,168;62,170;62,182" o:connectangles="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39" o:spid="_x0000_s1026" o:spt="203" style="position:absolute;left:5333252;top:7286229;height:475199;width:326699;" coordorigin="5333252,7286229" coordsize="279400,406400" o:gfxdata="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Zbs8q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5" o:spid="_x0000_s1026" o:spt="100" style="position:absolute;left:5333252;top:7286229;height:406400;width:279400;" filled="t" stroked="f" coordsize="176,256" o:gfxdata="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2Xx7jrsAAADc&#10;AAAADwAAAAAAAAABACAAAAAiAAAAZHJzL2Rvd25yZXYueG1sUEsBAhQAFAAAAAgAh07iQDMvBZ47&#10;AAAAOQAAABAAAAAAAAAAAQAgAAAACgEAAGRycy9zaGFwZXhtbC54bWxQSwUGAAAAAAYABgBbAQAA&#10;tAMAAAAA&#10;" path="m152,0l24,0,24,0,14,2,8,8,2,14,0,24,0,232,0,232,2,242,8,248,14,254,24,256,152,256,152,256,162,254,168,248,174,242,176,232,176,24,176,24,174,14,168,8,162,2,152,0xm160,232l160,232,160,236,158,238,156,240,152,240,24,240,24,240,20,240,18,238,16,236,16,232,16,216,160,216,160,232xm160,208l16,208,16,48,160,48,160,208xm160,40l16,40,16,24,16,24,16,20,18,18,20,16,24,16,152,16,152,16,156,16,158,18,160,20,160,24,160,40xe">
                      <v:path o:connectlocs="152,0;24,0;24,0;14,2;8,8;2,14;0,24;0,232;0,232;2,242;8,248;14,254;24,256;152,256;152,256;162,254;168,248;174,242;176,232;176,24;176,24;174,14;168,8;162,2;152,0;160,232;160,232;160,236;158,238;156,240;152,240;24,240;24,240;20,240;18,238;16,236;16,232;16,216;160,216;160,232;160,208;16,208;16,48;160,48;160,208;160,40;16,40;16,24;16,24;16,20;18,18;20,16;24,16;152,16;152,16;156,16;158,18;160,20;160,24;160,40" o:connectangles="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" o:spid="_x0000_s1026" o:spt="100" style="position:absolute;left:5447552;top:7324329;height:12700;width:50800;" filled="t" stroked="f" coordsize="32,8" o:gfxdata="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pi3Uab4A&#10;AADcAAAADwAAAAAAAAABACAAAAAiAAAAZHJzL2Rvd25yZXYueG1sUEsBAhQAFAAAAAgAh07iQDMv&#10;BZ47AAAAOQAAABAAAAAAAAAAAQAgAAAADQEAAGRycy9zaGFwZXhtbC54bWxQSwUGAAAAAAYABgBb&#10;AQAAtwMAAAAA&#10;" path="m32,4l32,4,30,6,28,8,4,8,4,8,2,6,0,4,0,4,2,2,4,0,28,0,28,0,30,2,32,4xe">
                      <v:path o:connectlocs="32,4;32,4;30,6;28,8;4,8;4,8;2,6;0,4;0,4;2,2;4,0;28,0;28,0;30,2;32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" o:spid="_x0000_s1026" o:spt="100" style="position:absolute;left:5447552;top:7324329;height:12700;width:50800;" filled="t" stroked="f" coordsize="32,8" o:gfxdata="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1NQg174A&#10;AADcAAAADwAAAAAAAAABACAAAAAiAAAAZHJzL2Rvd25yZXYueG1sUEsBAhQAFAAAAAgAh07iQDMv&#10;BZ47AAAAOQAAABAAAAAAAAAAAQAgAAAADQEAAGRycy9zaGFwZXhtbC54bWxQSwUGAAAAAAYABgBb&#10;AQAAtwMAAAAA&#10;" path="m32,4l32,4,30,6,28,8,4,8,4,8,2,6,0,4,0,4,2,2,4,0,28,0,28,0,30,2,32,4e">
                      <v:path o:connectlocs="32,4;32,4;30,6;28,8;4,8;4,8;2,6;0,4;0,4;2,2;4,0;28,0;28,0;30,2;32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" o:spid="_x0000_s1026" o:spt="100" style="position:absolute;left:5460252;top:7641829;height:12700;width:25400;" filled="t" stroked="f" coordsize="16,8" o:gfxdata="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w42HK/&#10;AAAA3AAAAA8AAAAAAAAAAQAgAAAAIgAAAGRycy9kb3ducmV2LnhtbFBLAQIUABQAAAAIAIdO4kAz&#10;LwWeOwAAADkAAAAQAAAAAAAAAAEAIAAAAA4BAABkcnMvc2hhcGV4bWwueG1sUEsFBgAAAAAGAAYA&#10;WwEAALgDAAAAAA==&#10;" path="m16,4l16,4,14,6,12,8,4,8,4,8,2,6,0,4,0,4,2,2,4,0,12,0,12,0,14,2,16,4xe">
                      <v:path o:connectlocs="16,4;16,4;14,6;12,8;4,8;4,8;2,6;0,4;0,4;2,2;4,0;12,0;12,0;14,2;16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3" o:spid="_x0000_s1026" o:spt="100" style="position:absolute;left:5460252;top:7641829;height:12700;width:25400;" filled="t" stroked="f" coordsize="16,8" o:gfxdata="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St5GqvQAA&#10;ANwAAAAPAAAAAAAAAAEAIAAAACIAAABkcnMvZG93bnJldi54bWxQSwECFAAUAAAACACHTuJAMy8F&#10;njsAAAA5AAAAEAAAAAAAAAABACAAAAAMAQAAZHJzL3NoYXBleG1sLnhtbFBLBQYAAAAABgAGAFsB&#10;AAC2AwAAAAA=&#10;" path="m16,4l16,4,14,6,12,8,4,8,4,8,2,6,0,4,0,4,2,2,4,0,12,0,12,0,14,2,16,4e">
                      <v:path o:connectlocs="16,4;16,4;14,6;12,8;4,8;4,8;2,6;0,4;0,4;2,2;4,0;12,0;12,0;14,2;16,4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45" o:spid="_x0000_s1026" o:spt="203" style="position:absolute;left:2407815;top:7315951;height:415800;width:475200;" coordorigin="2407809,7315930" coordsize="406400,355600" o:gfxdata="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wg53N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27" o:spid="_x0000_s1026" o:spt="100" style="position:absolute;left:2471309;top:7379430;height:95250;width:146050;" filled="t" stroked="f" coordsize="92,60" o:gfxdata="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bCLEJ&#10;wAAAANwAAAAPAAAAAAAAAAEAIAAAACIAAABkcnMvZG93bnJldi54bWxQSwECFAAUAAAACACHTuJA&#10;My8FnjsAAAA5AAAAEAAAAAAAAAABACAAAAAPAQAAZHJzL3NoYXBleG1sLnhtbFBLBQYAAAAABgAG&#10;AFsBAAC5AwAAAAA=&#10;" path="m88,0l88,0,70,2,54,4,40,10,26,16,16,24,8,34,2,44,0,56,0,56,2,58,4,60,4,60,6,58,8,56,8,56,10,46,14,38,22,30,32,22,44,16,58,12,72,10,88,8,88,8,90,6,92,4,92,4,90,2,88,0xe">
                      <v:path o:connectlocs="88,0;88,0;70,2;54,4;40,10;26,16;16,24;8,34;2,44;0,56;0,56;2,58;4,60;4,60;6,58;8,56;8,56;10,46;14,38;22,30;32,22;44,16;58,12;72,10;88,8;88,8;90,6;92,4;92,4;90,2;88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8" o:spid="_x0000_s1026" o:spt="100" style="position:absolute;left:2471309;top:7379430;height:95250;width:146050;" filled="t" stroked="f" coordsize="92,60" o:gfxdata="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UcGo2r4A&#10;AADcAAAADwAAAAAAAAABACAAAAAiAAAAZHJzL2Rvd25yZXYueG1sUEsBAhQAFAAAAAgAh07iQDMv&#10;BZ47AAAAOQAAABAAAAAAAAAAAQAgAAAADQEAAGRycy9zaGFwZXhtbC54bWxQSwUGAAAAAAYABgBb&#10;AQAAtwMAAAAA&#10;" path="m88,0l88,0,70,2,54,4,40,10,26,16,16,24,8,34,2,44,0,56,0,56,2,58,4,60,4,60,6,58,8,56,8,56,10,46,14,38,22,30,32,22,44,16,58,12,72,10,88,8,88,8,90,6,92,4,92,4,90,2,88,0e">
                      <v:path o:connectlocs="88,0;88,0;70,2;54,4;40,10;26,16;16,24;8,34;2,44;0,56;0,56;2,58;4,60;4,60;6,58;8,56;8,56;10,46;14,38;22,30;32,22;44,16;58,12;72,10;88,8;88,8;90,6;92,4;92,4;90,2;88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9" o:spid="_x0000_s1026" o:spt="100" style="position:absolute;left:2407809;top:7315930;height:355600;width:406400;" filled="t" stroked="f" coordsize="256,224" o:gfxdata="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OALm5y5AAAA3AAA&#10;AA8AAAAAAAAAAQAgAAAAIgAAAGRycy9kb3ducmV2LnhtbFBLAQIUABQAAAAIAIdO4kAzLwWeOwAA&#10;ADkAAAAQAAAAAAAAAAEAIAAAAAgBAABkcnMvc2hhcGV4bWwueG1sUEsFBgAAAAAGAAYAWwEAALID&#10;AAAAAA==&#10;" path="m128,0l128,0,102,2,78,8,56,16,38,28,22,42,10,58,6,68,2,76,0,86,0,96,0,96,2,108,4,120,8,132,16,142,24,152,34,160,44,168,56,176,56,176,56,176,56,176,54,186,50,198,40,214,40,214,40,214,40,216,40,216,42,222,48,224,48,224,50,224,50,224,58,222,68,218,84,208,96,198,104,190,104,190,128,192,128,192,154,190,178,184,200,176,218,164,234,150,246,134,250,124,254,116,256,106,256,96,256,96,256,86,254,76,250,68,246,58,234,42,218,28,200,16,178,8,154,2,128,0xm128,176l128,176,106,174,106,174,104,174,104,174,96,176,90,180,90,180,82,190,66,200,66,200,70,190,72,176,72,176,72,176,72,176,72,172,70,168,66,164,64,162,64,162,52,156,44,148,36,140,28,132,24,124,20,114,16,106,16,96,16,96,18,80,24,64,36,52,48,40,66,30,84,22,106,18,128,16,128,16,150,18,172,22,190,30,208,40,220,52,232,64,238,80,240,96,240,96,238,112,232,128,220,140,208,152,190,162,172,170,150,174,128,176xe">
                      <v:path o:connectlocs="128,0;78,8;38,28;10,58;2,76;0,96;2,108;8,132;24,152;44,168;56,176;56,176;50,198;40,214;40,216;42,222;48,224;50,224;68,218;96,198;104,190;128,192;178,184;218,164;246,134;254,116;256,96;256,86;250,68;234,42;200,16;154,2;128,176;106,174;104,174;96,176;90,180;66,200;70,190;72,176;72,176;70,168;64,162;52,156;36,140;24,124;16,106;16,96;24,64;48,40;84,22;128,16;150,18;190,30;220,52;238,80;240,96;232,128;208,152;172,170;128,176" o:connectangles="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49" o:spid="_x0000_s1026" o:spt="203" style="position:absolute;left:1457412;top:7375330;height:296999;width:475199;" coordorigin="1457412,7375330" coordsize="406400,254000" o:gfxdata="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xzpfI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32" o:spid="_x0000_s1026" o:spt="100" style="position:absolute;left:1457412;top:7375330;height:254000;width:406400;" filled="t" stroked="f" coordsize="256,160" o:gfxdata="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JaZMvG5AAAA3AAA&#10;AA8AAAAAAAAAAQAgAAAAIgAAAGRycy9kb3ducmV2LnhtbFBLAQIUABQAAAAIAIdO4kAzLwWeOwAA&#10;ADkAAAAQAAAAAAAAAAEAIAAAAAgBAABkcnMvc2hhcGV4bWwueG1sUEsFBgAAAAAGAAYAWwEAALID&#10;AAAAAA==&#10;" path="m256,78l256,78,256,78,256,78,254,76,254,76,254,76,254,76,244,60,232,46,218,32,202,22,186,12,166,6,148,2,128,0,128,0,108,2,88,6,70,12,54,22,38,32,22,46,10,60,0,76,0,76,0,76,0,76,0,78,0,78,0,78,0,78,0,80,0,80,0,82,0,82,0,82,0,82,0,84,0,84,0,84,0,84,10,100,22,114,38,128,54,138,70,148,88,154,108,158,128,160,128,160,148,158,166,154,186,148,202,138,218,128,232,114,244,100,254,84,254,84,254,84,254,84,256,82,256,82,256,82,256,82,256,80,256,80,256,78xm128,144l128,144,112,142,94,140,78,134,64,126,50,118,38,106,26,94,18,80,18,80,26,66,38,54,50,42,64,34,78,26,94,20,112,18,128,16,128,16,144,18,160,20,176,26,192,34,206,42,218,54,230,66,238,80,238,80,230,94,218,106,206,118,192,126,176,134,160,140,144,142,128,144xe">
                      <v:path o:connectlocs="256,78;256,78;254,76;254,76;232,46;202,22;166,6;128,0;108,2;70,12;38,32;10,60;0,76;0,76;0,78;0,78;0,80;0,82;0,82;0,84;0,84;22,114;54,138;88,154;128,160;148,158;186,148;218,128;244,100;254,84;254,84;256,82;256,82;256,80;128,144;112,142;78,134;50,118;26,94;18,80;38,54;64,34;94,20;128,16;144,18;176,26;206,42;230,66;238,80;218,106;192,126;160,140;128,144" o:connectangles="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35" o:spid="_x0000_s1026" o:spt="100" style="position:absolute;left:1609812;top:7451530;height:57150;width:57150;" filled="t" stroked="f" coordsize="36,36" o:gfxdata="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mvTRS7sAAADc&#10;AAAADwAAAAAAAAABACAAAAAiAAAAZHJzL2Rvd25yZXYueG1sUEsBAhQAFAAAAAgAh07iQDMvBZ47&#10;AAAAOQAAABAAAAAAAAAAAQAgAAAACgEAAGRycy9zaGFwZXhtbC54bWxQSwUGAAAAAAYABgBbAQAA&#10;tAMAAAAA&#10;" path="m32,0l32,0,32,0,32,0,26,0,20,2,10,10,2,20,0,26,0,32,0,32,2,34,4,36,4,36,6,34,8,32,8,32,10,22,14,14,22,10,32,8,32,8,32,8,34,6,36,4,36,4,34,2,32,0xe">
                      <v:path o:connectlocs="32,0;32,0;32,0;32,0;26,0;20,2;10,10;2,20;0,26;0,32;0,32;2,34;4,36;4,36;6,34;8,32;8,32;10,22;14,14;22,10;32,8;32,8;32,8;34,6;36,4;36,4;34,2;32,0" o:connectangles="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37" o:spid="_x0000_s1026" o:spt="100" style="position:absolute;left:1571712;top:7413430;height:177800;width:177800;" filled="t" stroked="f" coordsize="112,112" o:gfxdata="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Lo+bvC8AAAA&#10;3AAAAA8AAAAAAAAAAQAgAAAAIgAAAGRycy9kb3ducmV2LnhtbFBLAQIUABQAAAAIAIdO4kAzLwWe&#10;OwAAADkAAAAQAAAAAAAAAAEAIAAAAAsBAABkcnMvc2hhcGV4bWwueG1sUEsFBgAAAAAGAAYAWwEA&#10;ALUDAAAAAA==&#10;" path="m56,0l56,0,44,2,34,4,24,10,16,16,10,24,4,34,0,44,0,56,0,56,0,68,4,78,10,88,16,96,24,102,34,108,44,110,56,112,56,112,66,110,78,108,86,102,96,96,102,88,108,78,110,68,112,56,112,56,110,44,108,34,102,24,96,16,86,10,78,4,66,2,56,0xm56,104l56,104,46,102,36,100,28,96,22,90,16,82,12,74,8,66,8,56,8,56,8,46,12,38,16,30,22,22,28,16,36,12,46,8,56,8,56,8,66,8,74,12,82,16,90,22,96,30,100,38,102,46,104,56,104,56,102,66,100,74,96,82,90,90,82,96,74,100,66,102,56,104xe">
                      <v:path o:connectlocs="56,0;34,4;16,16;4,34;0,56;0,68;10,88;24,102;44,110;56,112;78,108;96,96;108,78;112,56;110,44;102,24;86,10;66,2;56,104;46,102;28,96;16,82;8,66;8,56;12,38;22,22;36,12;56,8;66,8;82,16;96,30;102,46;104,56;100,74;90,90;74,100;56,104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53" o:spid="_x0000_s1026" o:spt="203" style="position:absolute;left:566417;top:7286247;height:475200;width:356400;" coordorigin="566415,7286229" coordsize="304800,406400" o:gfxdata="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V/zb/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40" o:spid="_x0000_s1026" o:spt="100" style="position:absolute;left:642615;top:7359254;height:152400;width:152400;" filled="t" stroked="f" coordsize="96,96" o:gfxdata="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OJvB3u/&#10;AAAA3AAAAA8AAAAAAAAAAQAgAAAAIgAAAGRycy9kb3ducmV2LnhtbFBLAQIUABQAAAAIAIdO4kAz&#10;LwWeOwAAADkAAAAQAAAAAAAAAAEAIAAAAA4BAABkcnMvc2hhcGV4bWwueG1sUEsFBgAAAAAGAAYA&#10;WwEAALgDAAAAAA==&#10;" path="m48,96l48,96,58,94,66,92,74,88,82,82,88,74,92,66,96,58,96,48,96,48,96,38,92,30,88,22,82,14,74,8,66,4,58,0,48,0,48,0,38,0,30,4,22,8,14,14,8,22,4,30,0,38,0,48,0,48,0,58,4,66,8,74,14,82,22,88,30,92,38,94,48,96xm48,8l48,8,56,8,64,12,70,14,76,20,82,26,84,32,88,40,88,48,88,48,88,56,84,64,82,70,76,76,70,82,64,84,56,88,48,88,48,88,40,88,32,84,26,82,20,76,14,70,12,64,8,56,8,48,8,48,8,40,12,32,14,26,20,20,26,14,32,12,40,8,48,8xe">
                      <v:path o:connectlocs="48,96;66,92;82,82;92,66;96,48;96,38;88,22;74,8;58,0;48,0;30,4;14,14;4,30;0,48;0,58;8,74;22,88;38,94;48,8;56,8;70,14;82,26;88,40;88,48;84,64;76,76;64,84;48,88;40,88;26,82;14,70;8,56;8,48;12,32;20,20;32,12;48,8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43" o:spid="_x0000_s1026" o:spt="100" style="position:absolute;left:566415;top:7286229;height:406400;width:304800;" filled="t" stroked="f" coordsize="192,256" o:gfxdata="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Yc+CPLsAAADc&#10;AAAADwAAAAAAAAABACAAAAAiAAAAZHJzL2Rvd25yZXYueG1sUEsBAhQAFAAAAAgAh07iQDMvBZ47&#10;AAAAOQAAABAAAAAAAAAAAQAgAAAACgEAAGRycy9zaGFwZXhtbC54bWxQSwUGAAAAAAYABgBbAQAA&#10;tAMAAAAA&#10;" path="m96,0l96,0,76,2,58,8,42,16,28,28,16,42,8,58,2,76,0,96,0,96,2,118,8,138,18,158,28,178,42,198,56,216,82,250,82,250,86,252,90,256,96,256,96,256,96,256,102,256,106,252,108,250,108,250,136,216,150,198,164,178,174,158,184,138,190,118,192,96,192,96,190,76,184,58,176,42,164,28,150,16,134,8,116,2,96,0xm96,240l96,240,96,240,96,240,94,238,94,238,70,210,56,192,44,174,34,156,24,136,18,116,16,96,16,96,18,80,22,64,30,52,40,40,52,30,64,22,80,18,96,16,96,16,112,18,128,22,140,30,152,40,162,52,170,64,174,80,176,96,176,96,174,116,168,136,158,156,148,174,134,192,122,210,96,240xe">
                      <v:path o:connectlocs="96,0;58,8;28,28;8,58;0,96;2,118;18,158;42,198;82,250;86,252;96,256;96,256;106,252;108,250;150,198;174,158;190,118;192,96;184,58;164,28;134,8;96,0;96,240;96,240;94,238;56,192;34,156;18,116;16,96;22,64;40,40;64,22;96,16;112,18;140,30;162,52;174,80;176,96;168,136;148,174;122,210" o:connectangles="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56" o:spid="_x0000_s1026" o:spt="203" style="position:absolute;left:5259000;top:6365514;height:445498;width:475199;" coordorigin="5259000,6365531" coordsize="406400,381000" o:gfxdata="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FiJVn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46" o:spid="_x0000_s1026" o:spt="100" style="position:absolute;left:5309800;top:6416331;height:203200;width:304800;" filled="t" stroked="f" coordsize="192,128" o:gfxdata="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zbaEvQAA&#10;ANwAAAAPAAAAAAAAAAEAIAAAACIAAABkcnMvZG93bnJldi54bWxQSwECFAAUAAAACACHTuJAMy8F&#10;njsAAAA5AAAAEAAAAAAAAAABACAAAAAMAQAAZHJzL3NoYXBleG1sLnhtbFBLBQYAAAAABgAGAFsB&#10;AAC2AwAAAAA=&#10;" path="m184,0l8,0,8,0,4,0,2,2,0,4,0,8,0,120,0,120,0,124,2,126,4,128,8,128,184,128,184,128,188,128,190,126,192,124,192,120,192,8,192,8,192,4,190,2,188,0,184,0xm184,120l8,120,8,8,184,8,184,120xe">
                      <v:path o:connectlocs="184,0;8,0;8,0;4,0;2,2;0,4;0,8;0,120;0,120;0,124;2,126;4,128;8,128;184,128;184,128;188,128;190,126;192,124;192,120;192,8;192,8;192,4;190,2;188,0;184,0;184,120;8,120;8,8;184,8;184,120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49" o:spid="_x0000_s1026" o:spt="100" style="position:absolute;left:5259000;top:6365531;height:381000;width:406400;" filled="t" stroked="f" coordsize="256,240" o:gfxdata="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PzslKO5AAAA3AAA&#10;AA8AAAAAAAAAAQAgAAAAIgAAAGRycy9kb3ducmV2LnhtbFBLAQIUABQAAAAIAIdO4kAzLwWeOwAA&#10;ADkAAAAQAAAAAAAAAAEAIAAAAAgBAABkcnMvc2hhcGV4bWwueG1sUEsFBgAAAAAGAAYAWwEAALID&#10;AAAAAA==&#10;" path="m232,0l24,0,24,0,14,2,8,8,2,14,0,24,0,184,0,184,2,194,8,200,14,206,24,208,104,208,104,218,54,224,54,224,50,228,48,232,48,232,48,236,50,238,52,240,56,240,200,240,200,240,204,240,206,238,208,236,208,232,208,232,206,228,202,224,152,218,152,208,232,208,232,208,242,206,248,200,254,194,256,184,256,24,256,24,254,14,248,8,242,2,232,0xm240,184l240,184,240,188,238,190,236,192,232,192,160,192,96,192,24,192,24,192,20,192,18,190,16,188,16,184,16,24,16,24,16,20,18,18,20,16,24,16,232,16,232,16,236,16,238,18,240,20,240,24,240,184xe">
                      <v:path o:connectlocs="24,0;14,2;2,14;0,184;2,194;14,206;104,208;54,224;50,228;48,232;50,238;56,240;200,240;206,238;208,232;206,228;152,218;232,208;242,206;254,194;256,24;254,14;242,2;240,184;240,188;236,192;160,192;24,192;20,192;16,188;16,24;16,20;20,16;232,16;236,16;240,20;240,184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59" o:spid="_x0000_s1026" o:spt="203" style="position:absolute;left:3432457;top:6335832;height:475199;width:326699;" coordorigin="3432457,6335832" coordsize="279400,406400" o:gfxdata="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D0FwEV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60" o:spid="_x0000_s1026" o:spt="100" style="position:absolute;left:3432457;top:6335832;height:406400;width:279400;" filled="t" stroked="f" coordsize="176,256" o:gfxdata="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" path="m88,0l88,0,70,2,54,6,38,16,26,26,16,38,6,54,2,70,0,88,0,88,2,100,4,112,16,138,30,162,40,184,40,184,50,214,58,238,62,246,68,252,76,254,88,256,88,256,100,254,108,252,114,246,118,238,126,214,136,184,136,184,146,162,160,138,172,112,174,100,176,88,176,88,174,70,170,54,160,38,150,26,138,16,122,6,106,2,88,0xm108,218l70,222,70,222,64,208,64,208,64,206,114,200,114,200,112,208,112,208,108,218xm62,200l62,200,56,184,120,184,120,184,116,192,62,200xm88,240l88,240,82,240,78,238,76,236,72,230,106,226,106,226,102,234,98,238,94,240,88,240xm126,168l50,168,50,168,38,142,38,142,22,114,18,100,16,88,16,88,18,74,22,60,28,48,38,38,48,28,60,22,74,18,88,16,88,16,102,18,116,22,128,28,138,38,148,48,154,60,158,74,160,88,160,88,158,100,154,114,138,142,138,142,126,168xe">
                      <v:path o:connectlocs="88,0;54,6;26,26;6,54;0,88;2,100;16,138;40,184;50,214;62,246;76,254;88,256;108,252;118,238;136,184;146,162;172,112;176,88;174,70;160,38;138,16;106,2;108,218;70,222;64,208;114,200;112,208;108,218;62,200;120,184;116,192;88,240;82,240;76,236;106,226;102,234;94,240;126,168;50,168;38,142;18,100;16,88;22,60;38,38;60,22;88,16;102,18;128,28;148,48;158,74;160,88;154,114;138,142" o:connectangles="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66" o:spid="_x0000_s1026" o:spt="100" style="position:absolute;left:3495957;top:6399332;height:82550;width:82550;" filled="t" stroked="f" coordsize="52,52" o:gfxdata="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1VA84&#10;wAAAANwAAAAPAAAAAAAAAAEAIAAAACIAAABkcnMvZG93bnJldi54bWxQSwECFAAUAAAACACHTuJA&#10;My8FnjsAAAA5AAAAEAAAAAAAAAABACAAAAAPAQAAZHJzL3NoYXBleG1sLnhtbFBLBQYAAAAABgAG&#10;AFsBAAC5AwAAAAA=&#10;" path="m48,0l48,0,38,0,30,4,22,8,14,14,8,22,4,30,0,38,0,48,0,48,2,50,4,52,4,52,6,50,8,48,8,48,8,40,12,32,14,26,20,20,26,14,32,12,40,8,48,8,48,8,50,6,52,4,52,4,50,2,48,0xe">
                      <v:path o:connectlocs="48,0;48,0;38,0;30,4;22,8;14,14;8,22;4,30;0,38;0,48;0,48;2,50;4,52;4,52;6,50;8,48;8,48;8,40;12,32;14,26;20,20;26,14;32,12;40,8;48,8;48,8;50,6;52,4;52,4;50,2;48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67" o:spid="_x0000_s1026" o:spt="100" style="position:absolute;left:3495957;top:6399332;height:82550;width:82550;" filled="t" stroked="f" coordsize="52,52" o:gfxdata="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yLbIwvQAA&#10;ANwAAAAPAAAAAAAAAAEAIAAAACIAAABkcnMvZG93bnJldi54bWxQSwECFAAUAAAACACHTuJAMy8F&#10;njsAAAA5AAAAEAAAAAAAAAABACAAAAAMAQAAZHJzL3NoYXBleG1sLnhtbFBLBQYAAAAABgAGAFsB&#10;AAC2AwAAAAA=&#10;" path="m48,0l48,0,38,0,30,4,22,8,14,14,8,22,4,30,0,38,0,48,0,48,2,50,4,52,4,52,6,50,8,48,8,48,8,40,12,32,14,26,20,20,26,14,32,12,40,8,48,8,48,8,50,6,52,4,52,4,50,2,48,0e">
                      <v:path o:connectlocs="48,0;48,0;38,0;30,4;22,8;14,14;8,22;4,30;0,38;0,48;0,48;2,50;4,52;4,52;6,50;8,48;8,48;8,40;12,32;14,26;20,20;26,14;32,12;40,8;48,8;48,8;50,6;52,4;52,4;50,2;48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63" o:spid="_x0000_s1026" o:spt="203" style="position:absolute;left:507015;top:6395233;height:356399;width:475199;" coordorigin="507015,6395233" coordsize="406400,304800" o:gfxdata="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bk/xC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92" o:spid="_x0000_s1026" o:spt="100" style="position:absolute;left:507015;top:6395233;height:304800;width:406400;" filled="t" stroked="f" coordsize="256,192" o:gfxdata="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1Milu/&#10;AAAA3AAAAA8AAAAAAAAAAQAgAAAAIgAAAGRycy9kb3ducmV2LnhtbFBLAQIUABQAAAAIAIdO4kAz&#10;LwWeOwAAADkAAAAQAAAAAAAAAAEAIAAAAA4BAABkcnMvc2hhcGV4bWwueG1sUEsFBgAAAAAGAAYA&#10;WwEAALgDAAAAAA==&#10;" path="m252,80l212,16,212,16,206,8,200,4,192,2,184,0,32,0,32,0,26,0,20,2,10,10,2,20,0,26,0,32,0,160,0,160,0,166,2,172,10,182,20,190,26,192,32,192,184,192,184,192,192,190,200,188,206,184,212,176,252,112,252,112,254,104,256,96,254,88,252,80xm238,104l198,168,198,168,192,174,184,176,32,176,32,176,26,174,20,172,18,166,16,160,16,32,16,32,18,26,20,20,26,18,32,16,184,16,184,16,192,18,198,24,238,88,238,88,240,92,240,96,240,100,238,104xe">
                      <v:path o:connectlocs="252,80;212,16;212,16;206,8;200,4;192,2;184,0;32,0;32,0;26,0;20,2;10,10;2,20;0,26;0,32;0,160;0,160;0,166;2,172;10,182;20,190;26,192;32,192;184,192;184,192;192,190;200,188;206,184;212,176;252,112;252,112;254,104;256,96;254,88;252,80;238,104;198,168;198,168;192,174;184,176;32,176;32,176;26,174;20,172;18,166;16,160;16,32;16,32;18,26;20,20;26,18;32,16;184,16;184,16;192,18;198,24;238,88;238,88;240,92;240,96;240,100;238,104" o:connectangles="0,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95" o:spid="_x0000_s1026" o:spt="100" style="position:absolute;left:761015;top:6509533;height:76200;width:76200;" filled="t" stroked="f" coordsize="48,48" o:gfxdata="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YvWP6/&#10;AAAA3AAAAA8AAAAAAAAAAQAgAAAAIgAAAGRycy9kb3ducmV2LnhtbFBLAQIUABQAAAAIAIdO4kAz&#10;LwWeOwAAADkAAAAQAAAAAAAAAAEAIAAAAA4BAABkcnMvc2hhcGV4bWwueG1sUEsFBgAAAAAGAAYA&#10;WwEAALgDAAAAAA==&#10;" path="m24,0l24,0,14,2,8,8,2,14,0,24,0,24,2,34,8,40,14,46,24,48,24,48,34,46,40,40,46,34,48,24,48,24,46,14,40,8,34,2,24,0xm24,40l24,40,18,38,12,36,10,30,8,24,8,24,10,18,12,12,18,10,24,8,24,8,30,10,36,12,38,18,40,24,40,24,38,30,36,36,30,38,24,40xe">
                      <v:path o:connectlocs="24,0;24,0;14,2;8,8;2,14;0,24;0,24;2,34;8,40;14,46;24,48;24,48;34,46;40,40;46,34;48,24;48,24;46,14;40,8;34,2;24,0;24,40;24,40;18,38;12,36;10,30;8,24;8,24;10,18;12,12;18,10;24,8;24,8;30,10;36,12;38,18;40,24;40,24;38,30;36,36;30,38;24,40" o:connectangles="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66" o:spid="_x0000_s1026" o:spt="203" style="position:absolute;left:4308604;top:5385435;height:475199;width:475199;" coordorigin="4308604,5385435" coordsize="406400,406400" o:gfxdata="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S+Rf2sAAAADcAAAADwAAAAAAAAABACAAAAAiAAAAZHJzL2Rvd25yZXYu&#10;eG1sUEsBAhQAFAAAAAgAh07iQDMvBZ47AAAAOQAAABUAAAAAAAAAAQAgAAAADwEAAGRycy9ncm91&#10;cHNoYXBleG1sLnhtbFBLBQYAAAAABgAGAGABAADMAwAAAAA=&#10;">
                    <o:lock v:ext="edit" aspectratio="f"/>
                    <v:shape id="Freeform 106" o:spid="_x0000_s1026" o:spt="100" style="position:absolute;left:4308604;top:5385435;height:406400;width:406400;" filled="t" stroked="f" coordsize="256,256" o:gfxdata="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AfOtm74A&#10;AADcAAAADwAAAAAAAAABACAAAAAiAAAAZHJzL2Rvd25yZXYueG1sUEsBAhQAFAAAAAgAh07iQDMv&#10;BZ47AAAAOQAAABAAAAAAAAAAAQAgAAAADQEAAGRycy9zaGFwZXhtbC54bWxQSwUGAAAAAAYABgBb&#10;AQAAtwMAAAAA&#10;" path="m244,102l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xm216,144l216,144,208,148,204,154,204,154,200,162,200,162,198,170,202,178,214,200,200,214,178,202,178,202,174,198,170,198,170,198,162,200,162,200,154,204,154,204,148,208,144,216,138,240,118,240,112,216,112,216,108,208,102,204,102,204,94,200,94,200,86,198,86,198,82,198,78,202,56,214,42,200,54,178,54,178,58,170,56,162,56,162,52,154,52,154,48,148,40,144,16,138,16,118,40,112,40,112,48,108,52,102,52,102,56,94,56,94,58,86,54,78,42,56,56,42,78,54,78,54,82,58,86,58,86,58,94,56,94,56,102,52,102,52,108,48,112,40,118,16,138,16,144,40,144,40,148,48,154,52,154,52,162,56,162,56,170,58,170,58,174,58,178,54,200,42,214,56,202,78,202,78,198,86,200,94,200,94,204,102,204,102,208,108,216,112,240,118,240,138,216,144xe">
                      <v:path o:connectlocs="214,86;230,54;210,30;194,26;160,38;150,4;118,0;102,12;66,28;56,26;30,46;28,66;12,102;0,112;0,144;38,160;28,190;30,210;56,230;86,214;102,244;118,256;150,252;160,218;194,230;210,226;230,202;214,170;248,152;256,118;248,104;208,148;200,162;200,214;170,198;154,204;138,240;108,208;94,200;78,202;54,178;52,154;16,138;48,108;56,94;56,42;86,58;102,52;118,16;148,48;162,56;178,54;202,78;204,102;240,118" o:connectangles="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9" o:spid="_x0000_s1026" o:spt="100" style="position:absolute;left:4422904;top:5499735;height:177800;width:177800;" filled="t" stroked="f" coordsize="112,112" o:gfxdata="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BW6k6e5AAAA3AAA&#10;AA8AAAAAAAAAAQAgAAAAIgAAAGRycy9kb3ducmV2LnhtbFBLAQIUABQAAAAIAIdO4kAzLwWeOwAA&#10;ADkAAAAQAAAAAAAAAAEAIAAAAAgBAABkcnMvc2hhcGV4bWwueG1sUEsFBgAAAAAGAAYAWwEAALID&#10;AAAAAA==&#10;" path="m56,0l56,0,44,2,34,4,24,10,16,16,10,24,4,34,2,44,0,56,0,56,2,68,4,78,10,88,16,96,24,102,34,108,44,110,56,112,56,112,68,110,78,108,88,102,96,96,102,88,108,78,110,68,112,56,112,56,110,44,108,34,102,24,96,16,88,10,78,4,68,2,56,0xm56,104l56,104,46,104,36,102,28,96,22,90,16,84,10,76,8,66,8,56,8,56,8,46,10,36,16,28,22,22,28,16,36,10,46,8,56,6,56,6,66,8,76,10,84,16,90,22,96,28,102,36,104,46,106,56,106,56,104,66,102,76,96,84,90,90,84,96,76,102,66,104,56,104xe">
                      <v:path o:connectlocs="56,0;34,4;16,16;4,34;0,56;2,68;10,88;24,102;44,110;56,112;78,108;96,96;108,78;112,56;110,44;102,24;88,10;68,2;56,104;46,104;28,96;16,84;8,66;8,56;10,36;22,22;36,10;56,6;66,8;84,16;96,28;104,46;106,56;102,76;90,90;76,102;56,104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2" o:spid="_x0000_s1026" o:spt="100" style="position:absolute;left:4461004;top:5537835;height:101600;width:101600;" filled="t" stroked="f" coordsize="64,64" o:gfxdata="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wMvePvQAA&#10;ANwAAAAPAAAAAAAAAAEAIAAAACIAAABkcnMvZG93bnJldi54bWxQSwECFAAUAAAACACHTuJAMy8F&#10;njsAAAA5AAAAEAAAAAAAAAABACAAAAAMAQAAZHJzL3NoYXBleG1sLnhtbFBLBQYAAAAABgAGAFsB&#10;AAC2AwAAAAA=&#10;" path="m32,0l32,0,26,0,20,2,10,10,2,20,0,26,0,32,0,32,0,38,2,44,10,54,20,62,26,64,32,64,32,64,38,64,44,62,54,54,62,44,64,38,64,32,64,32,64,26,62,20,54,10,44,2,38,0,32,0xm32,56l32,56,22,54,16,48,10,42,8,32,8,32,10,22,16,16,22,10,32,8,32,8,42,10,48,16,54,22,56,32,56,32,54,42,48,48,42,54,32,56xe">
                      <v:path o:connectlocs="32,0;32,0;26,0;20,2;10,10;2,20;0,26;0,32;0,32;0,38;2,44;10,54;20,62;26,64;32,64;32,64;38,64;44,62;54,54;62,44;64,38;64,32;64,32;64,26;62,20;54,10;44,2;38,0;32,0;32,56;32,56;22,54;16,48;10,42;8,32;8,32;10,22;16,16;22,10;32,8;32,8;42,10;48,16;54,22;56,32;56,32;54,42;48,48;42,54;32,56" o:connectangles="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70" o:spid="_x0000_s1026" o:spt="203" style="position:absolute;left:3358206;top:5385435;height:475199;width:475199;" coordorigin="3358206,5385435" coordsize="406400,406400" o:gfxdata="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">
                    <o:lock v:ext="edit" aspectratio="f"/>
                    <v:shape id="Freeform 115" o:spid="_x0000_s1026" o:spt="100" style="position:absolute;left:3358206;top:5385435;height:406400;width:406400;" filled="t" stroked="f" coordsize="256,256" o:gfxdata="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ZI8Gqb4A&#10;AADcAAAADwAAAAAAAAABACAAAAAiAAAAZHJzL2Rvd25yZXYueG1sUEsBAhQAFAAAAAgAh07iQDMv&#10;BZ47AAAAOQAAABAAAAAAAAAAAQAgAAAADQEAAGRycy9zaGFwZXhtbC54bWxQSwUGAAAAAAYABgBb&#10;AQAAtwMAAAAA&#10;" path="m160,0l160,0,140,2,122,8,106,16,92,28,80,42,72,58,66,76,64,96,64,96,64,108,66,120,70,130,76,140,8,208,8,208,8,208,2,216,0,228,0,228,2,238,8,248,18,254,28,256,28,256,40,254,48,248,48,248,116,180,116,180,126,186,136,190,148,192,160,192,160,192,180,190,198,184,214,176,228,164,240,150,248,134,254,116,256,96,256,96,254,76,248,58,240,42,228,28,214,16,198,8,180,2,160,0xm38,238l38,238,34,240,28,242,28,242,22,240,18,238,16,234,14,228,14,228,16,222,18,218,18,218,82,154,82,154,92,164,102,174,38,238xm160,176l160,176,144,174,128,170,116,162,104,152,94,140,86,128,82,112,80,96,80,96,82,80,86,64,94,52,104,40,116,30,128,22,144,18,160,16,160,16,176,18,192,22,204,30,216,40,226,52,234,64,238,80,240,96,240,96,238,112,234,128,226,140,216,152,204,162,192,170,176,174,160,176xe">
                      <v:path o:connectlocs="160,0;122,8;92,28;72,58;64,96;64,108;70,130;8,208;8,208;0,228;2,238;18,254;28,256;48,248;116,180;126,186;148,192;160,192;198,184;228,164;248,134;256,96;254,76;240,42;214,16;180,2;38,238;34,240;28,242;18,238;14,228;16,222;18,218;82,154;102,174;160,176;144,174;116,162;94,140;82,112;80,96;86,64;104,40;128,22;160,16;176,18;204,30;226,52;238,80;240,96;234,128;216,152;192,170;160,176" o:connectangles="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19" o:spid="_x0000_s1026" o:spt="100" style="position:absolute;left:3523306;top:5448935;height:95250;width:95250;" filled="t" stroked="f" coordsize="60,60" o:gfxdata="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KQRq7u8AAAA&#10;3AAAAA8AAAAAAAAAAQAgAAAAIgAAAGRycy9kb3ducmV2LnhtbFBLAQIUABQAAAAIAIdO4kAzLwWe&#10;OwAAADkAAAAQAAAAAAAAAAEAIAAAAAsBAABkcnMvc2hhcGV4bWwueG1sUEsFBgAAAAAGAAYAWwEA&#10;ALUDAAAAAA==&#10;" path="m56,0l56,0,44,2,34,4,24,10,16,16,10,24,4,34,2,44,0,56,0,56,2,58,4,60,4,60,6,58,8,56,8,56,8,46,12,38,16,30,22,22,30,16,38,12,46,8,56,8,56,8,58,6,60,4,60,4,58,2,56,0xe">
                      <v:path o:connectlocs="56,0;56,0;44,2;34,4;24,10;16,16;10,24;4,34;2,44;0,56;0,56;2,58;4,60;4,60;6,58;8,56;8,56;8,46;12,38;16,30;22,22;30,16;38,12;46,8;56,8;56,8;58,6;60,4;60,4;58,2;56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0" o:spid="_x0000_s1026" o:spt="100" style="position:absolute;left:3523306;top:5448935;height:95250;width:95250;" filled="t" stroked="f" coordsize="60,60" o:gfxdata="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L06Zwe/&#10;AAAA3AAAAA8AAAAAAAAAAQAgAAAAIgAAAGRycy9kb3ducmV2LnhtbFBLAQIUABQAAAAIAIdO4kAz&#10;LwWeOwAAADkAAAAQAAAAAAAAAAEAIAAAAA4BAABkcnMvc2hhcGV4bWwueG1sUEsFBgAAAAAGAAYA&#10;WwEAALgDAAAAAA==&#10;" path="m56,0l56,0,44,2,34,4,24,10,16,16,10,24,4,34,2,44,0,56,0,56,2,58,4,60,4,60,6,58,8,56,8,56,8,46,12,38,16,30,22,22,30,16,38,12,46,8,56,8,56,8,58,6,60,4,60,4,58,2,56,0e">
                      <v:path o:connectlocs="56,0;56,0;44,2;34,4;24,10;16,16;10,24;4,34;2,44;0,56;0,56;2,58;4,60;4,60;6,58;8,56;8,56;8,46;12,38;16,30;22,22;30,16;38,12;46,8;56,8;56,8;58,6;60,4;60,4;58,2;56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141" o:spid="_x0000_s1026" o:spt="100" style="position:absolute;left:5259000;top:4509289;height:326699;width:475199;" filled="t" stroked="f" coordsize="256,176" o:gfxdata="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GxzCPS/&#10;AAAA3AAAAA8AAAAAAAAAAQAgAAAAIgAAAGRycy9kb3ducmV2LnhtbFBLAQIUABQAAAAIAIdO4kAz&#10;LwWeOwAAADkAAAAQAAAAAAAAAAEAIAAAAA4BAABkcnMvc2hhcGV4bWwueG1sUEsFBgAAAAAGAAYA&#10;WwEAALgDAAAAAA==&#10;" path="m240,8l232,8,232,8,226,10,222,12,200,34,200,24,200,24,198,14,192,8,186,2,176,0,24,0,24,0,14,2,8,8,2,14,0,24,0,80,0,152,0,152,2,162,8,168,14,174,24,176,176,176,176,176,186,174,192,168,198,162,200,152,200,142,222,164,222,164,226,168,232,168,240,168,240,168,246,166,252,164,254,158,256,152,256,24,256,24,254,18,252,12,246,10,240,8xm24,160l24,160,20,160,18,158,16,156,16,152,16,24,16,24,16,20,18,18,20,16,24,16,176,16,176,16,180,16,182,18,184,20,184,24,184,152,184,152,184,156,182,158,180,160,176,160,24,160xm240,152l232,152,232,152,200,120,200,120,192,112,192,64,232,24,232,24,240,24,240,152xe">
                    <v:path o:connectlocs="232,8;226,10;200,34;200,24;192,8;176,0;24,0;8,8;0,24;0,152;2,162;14,174;176,176;186,174;198,162;200,142;222,164;232,168;240,168;252,164;256,152;256,24;252,12;240,8;24,160;18,158;16,152;16,24;18,18;24,16;176,16;182,18;184,24;184,152;182,158;176,160;240,152;232,152;200,120;192,64;232,24;240,152" o:connectangles="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175" o:spid="_x0000_s1026" o:spt="203" style="position:absolute;left:2407803;top:4494439;height:371249;width:475198;" coordorigin="2407809,4494439" coordsize="406400,317500" o:gfxdata="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Pu9XcMAAAADcAAAADwAAAAAAAAABACAAAAAiAAAAZHJzL2Rvd25yZXYu&#10;eG1sUEsBAhQAFAAAAAgAh07iQDMvBZ47AAAAOQAAABUAAAAAAAAAAQAgAAAADwEAAGRycy9ncm91&#10;cHNoYXBleG1sLnhtbFBLBQYAAAAABgAGAGABAADMAwAAAAA=&#10;">
                    <o:lock v:ext="edit" aspectratio="f"/>
                    <v:shape id="Freeform 157" o:spid="_x0000_s1026" o:spt="100" style="position:absolute;left:2458609;top:4542064;height:206375;width:254000;" filled="t" stroked="f" coordsize="160,130" o:gfxdata="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DZHCu5vQAA&#10;ANwAAAAPAAAAAAAAAAEAIAAAACIAAABkcnMvZG93bnJldi54bWxQSwECFAAUAAAACACHTuJAMy8F&#10;njsAAAA5AAAAEAAAAAAAAAABACAAAAAMAQAAZHJzL3NoYXBleG1sLnhtbFBLBQYAAAAABgAGAFsB&#10;AAC2AwAAAAA=&#10;" path="m146,6l146,6,112,2,80,0,80,0,48,2,14,6,14,6,10,8,8,12,8,12,2,38,0,66,2,92,8,118,8,118,10,122,14,124,14,124,48,128,80,130,80,130,112,128,146,124,146,124,148,122,152,118,152,118,158,92,160,66,158,38,152,12,152,12,148,8,146,6xm144,116l144,116,112,120,80,122,48,120,16,116,16,116,10,90,8,66,10,40,16,14,16,14,48,10,80,8,112,10,144,14,144,14,150,40,152,66,150,90,144,116xe">
                      <v:path o:connectlocs="146,6;146,6;112,2;80,0;80,0;48,2;14,6;14,6;10,8;8,12;8,12;2,38;0,66;2,92;8,118;8,118;10,122;14,124;14,124;48,128;80,130;80,130;112,128;146,124;146,124;148,122;152,118;152,118;158,92;160,66;158,38;152,12;152,12;148,8;146,6;144,116;144,116;112,120;80,122;48,120;16,116;16,116;10,90;8,66;10,40;16,14;16,14;48,10;80,8;112,10;144,14;144,14;150,40;152,66;150,90;144,116" o:connectangles="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0" o:spid="_x0000_s1026" o:spt="100" style="position:absolute;left:2407809;top:4494439;height:317500;width:406400;" filled="t" stroked="f" coordsize="256,200" o:gfxdata="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AnVPKW/&#10;AAAA3AAAAA8AAAAAAAAAAQAgAAAAIgAAAGRycy9kb3ducmV2LnhtbFBLAQIUABQAAAAIAIdO4kAz&#10;LwWeOwAAADkAAAAQAAAAAAAAAAEAIAAAAA4BAABkcnMvc2hhcGV4bWwueG1sUEsFBgAAAAAGAAYA&#10;WwEAALgDAAAAAA==&#10;" path="m246,18l246,18,244,14,242,10,238,8,234,6,234,6,180,2,128,0,128,0,76,2,22,6,22,6,18,8,14,10,12,14,10,18,10,18,2,58,0,96,2,134,10,174,10,174,12,178,14,182,18,184,22,186,22,186,74,190,74,190,72,192,72,192,74,194,76,196,88,198,106,200,128,200,128,200,150,200,168,198,180,196,182,194,184,192,184,192,182,190,182,190,234,186,234,186,238,184,242,182,244,178,246,174,246,174,254,134,256,96,254,58,246,18xm232,170l232,170,180,174,128,176,76,174,24,170,24,170,18,132,16,96,18,60,24,22,24,22,76,18,128,16,180,18,232,22,232,22,238,60,240,96,238,132,232,170xe">
                      <v:path o:connectlocs="246,18;242,10;234,6;180,2;128,0;22,6;18,8;12,14;10,18;0,96;10,174;12,178;18,184;22,186;74,190;72,192;76,196;106,200;128,200;168,198;182,194;184,192;182,190;234,186;242,182;246,174;254,134;254,58;232,170;180,174;76,174;24,170;16,96;24,22;76,18;180,18;232,22;240,96;232,170" o:connectangles="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3" o:spid="_x0000_s1026" o:spt="100" style="position:absolute;left:2725309;top:4557939;height:38100;width:38100;" filled="t" stroked="f" coordsize="24,24" o:gfxdata="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2auR4vQAA&#10;ANwAAAAPAAAAAAAAAAEAIAAAACIAAABkcnMvZG93bnJldi54bWxQSwECFAAUAAAACACHTuJAMy8F&#10;njsAAAA5AAAAEAAAAAAAAAABACAAAAAMAQAAZHJzL3NoYXBleG1sLnhtbFBLBQYAAAAABgAGAFsB&#10;AAC2AwAAAAA=&#10;" path="m12,24l12,24,16,24,20,20,24,16,24,12,24,12,24,8,20,4,16,0,12,0,12,0,8,0,4,4,0,8,0,12,0,12,0,16,4,20,8,24,12,24xm12,8l12,8,14,10,16,12,16,12,14,14,12,16,12,16,10,14,8,12,8,12,10,10,12,8xe">
                      <v:path o:connectlocs="12,24;12,24;16,24;20,20;24,16;24,12;24,12;24,8;20,4;16,0;12,0;12,0;8,0;4,4;0,8;0,12;0,12;0,16;4,20;8,24;12,24;12,8;12,8;14,10;16,12;16,12;14,14;12,16;12,16;10,14;8,12;8,12;10,10;12,8" o:connectangles="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6" o:spid="_x0000_s1026" o:spt="100" style="position:absolute;left:2712609;top:4723039;height:18000;width:50800;" filled="t" stroked="f" coordsize="32,8" o:gfxdata="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JY3EtK/&#10;AAAA3AAAAA8AAAAAAAAAAQAgAAAAIgAAAGRycy9kb3ducmV2LnhtbFBLAQIUABQAAAAIAIdO4kAz&#10;LwWeOwAAADkAAAAQAAAAAAAAAAEAIAAAAA4BAABkcnMvc2hhcGV4bWwueG1sUEsFBgAAAAAGAAYA&#10;WwEAALgDAAAAAA==&#10;" path="m28,0l4,0,4,0,2,2,0,4,0,4,2,6,4,8,28,8,28,8,30,6,32,4,32,4,30,2,28,0xe">
                      <v:path o:connectlocs="28,0;4,0;4,0;2,2;0,4;0,4;2,6;4,8;28,8;28,8;30,6;32,4;32,4;30,2;2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68" o:spid="_x0000_s1026" o:spt="100" style="position:absolute;left:2725309;top:4684939;height:18000;width:50800;" filled="t" stroked="f" coordsize="32,8" o:gfxdata="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XwvIMrsAAADc&#10;AAAADwAAAAAAAAABACAAAAAiAAAAZHJzL2Rvd25yZXYueG1sUEsBAhQAFAAAAAgAh07iQDMvBZ47&#10;AAAAOQAAABAAAAAAAAAAAQAgAAAACgEAAGRycy9zaGFwZXhtbC54bWxQSwUGAAAAAAYABgBbAQAA&#10;tAMAAAAA&#10;" path="m28,0l4,0,4,0,2,2,0,4,0,4,2,6,4,8,28,8,28,8,30,6,32,4,32,4,30,2,28,0xe">
                      <v:path o:connectlocs="28,0;4,0;4,0;2,2;0,4;0,4;2,6;4,8;28,8;28,8;30,6;32,4;32,4;30,2;2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0" o:spid="_x0000_s1026" o:spt="100" style="position:absolute;left:2725309;top:4646839;height:21600;width:50800;" filled="t" stroked="f" coordsize="32,8" o:gfxdata="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MEdtqb4A&#10;AADcAAAADwAAAAAAAAABACAAAAAiAAAAZHJzL2Rvd25yZXYueG1sUEsBAhQAFAAAAAgAh07iQDMv&#10;BZ47AAAAOQAAABAAAAAAAAAAAQAgAAAADQEAAGRycy9zaGFwZXhtbC54bWxQSwUGAAAAAAYABgBb&#10;AQAAtwMAAAAA&#10;" path="m28,0l4,0,4,0,2,2,0,4,0,4,2,6,4,8,28,8,28,8,30,6,32,4,32,4,30,2,28,0xe">
                      <v:path o:connectlocs="28,0;4,0;4,0;2,2;0,4;0,4;2,6;4,8;28,8;28,8;30,6;32,4;32,4;30,2;28,0" o:connectangles="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2" o:spid="_x0000_s1026" o:spt="100" style="position:absolute;left:2509409;top:4592864;height:53975;width:76200;" filled="t" stroked="f" coordsize="48,34" o:gfxdata="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n5yAyvQAA&#10;ANwAAAAPAAAAAAAAAAEAIAAAACIAAABkcnMvZG93bnJldi54bWxQSwECFAAUAAAACACHTuJAMy8F&#10;njsAAAA5AAAAEAAAAAAAAAABACAAAAAMAQAAZHJzL3NoYXBleG1sLnhtbFBLBQYAAAAABgAGAFsB&#10;AAC2AwAAAAA=&#10;" path="m44,0l8,4,8,4,4,4,2,8,0,30,0,30,2,32,4,34,4,34,6,32,8,30,10,14,10,14,12,12,14,10,44,8,44,8,46,8,48,4,48,4,46,2,44,0xe">
                      <v:path o:connectlocs="44,0;8,4;8,4;4,4;2,8;0,30;0,30;2,32;4,34;4,34;6,32;8,30;10,14;10,14;12,12;14,10;44,8;44,8;46,8;48,4;48,4;46,2;44,0" o:connectangles="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83" o:spid="_x0000_s1026" o:spt="203" style="position:absolute;left:1457412;top:4464738;height:415799;width:475199;" coordorigin="1457412,4464738" coordsize="406400,355600" o:gfxdata="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">
                    <o:lock v:ext="edit" aspectratio="f"/>
                    <v:shape id="Freeform 174" o:spid="_x0000_s1026" o:spt="100" style="position:absolute;left:1457412;top:4464738;height:355600;width:406400;" filled="t" stroked="f" coordsize="256,224" o:gfxdata="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PcsKFm8AAAA&#10;3AAAAA8AAAAAAAAAAQAgAAAAIgAAAGRycy9kb3ducmV2LnhtbFBLAQIUABQAAAAIAIdO4kAzLwWe&#10;OwAAADkAAAAQAAAAAAAAAAEAIAAAAAsBAABkcnMvc2hhcGV4bWwueG1sUEsFBgAAAAAGAAYAWwEA&#10;ALUDAAAAAA==&#10;" path="m234,22l234,22,222,12,210,6,196,2,182,0,166,2,154,4,140,10,128,20,128,20,116,10,102,4,90,2,74,0,60,2,46,6,34,12,22,22,22,22,12,34,6,48,2,62,0,76,2,90,6,104,12,118,22,130,22,130,110,216,110,216,118,222,128,224,138,222,146,216,146,216,234,130,234,130,244,118,250,104,254,90,256,76,254,62,250,48,244,34,234,22xm222,118l134,206,134,206,132,208,128,208,124,208,122,206,34,118,34,118,26,108,20,98,18,88,16,76,18,64,20,54,26,42,34,34,34,34,42,26,54,20,64,18,76,16,86,16,98,20,108,24,118,32,128,42,138,32,138,32,148,24,158,20,170,16,180,16,192,18,202,20,212,26,222,34,222,34,230,42,236,54,238,64,240,76,238,88,236,98,230,108,222,118xe">
                      <v:path o:connectlocs="234,22;210,6;182,0;154,4;128,20;116,10;90,2;60,2;34,12;22,22;6,48;0,76;6,104;22,130;110,216;118,222;138,222;146,216;234,130;250,104;256,76;250,48;234,22;134,206;132,208;124,208;34,118;26,108;18,88;18,64;26,42;34,34;54,20;76,16;98,20;118,32;138,32;148,24;170,16;192,18;212,26;222,34;236,54;240,76;236,98;222,118" o:connectangles="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7" o:spid="_x0000_s1026" o:spt="100" style="position:absolute;left:1520912;top:4528238;height:60325;width:60325;" filled="t" stroked="f" coordsize="38,38" o:gfxdata="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qesOvQAA&#10;ANwAAAAPAAAAAAAAAAEAIAAAACIAAABkcnMvZG93bnJldi54bWxQSwECFAAUAAAACACHTuJAMy8F&#10;njsAAAA5AAAAEAAAAAAAAAABACAAAAAMAQAAZHJzL3NoYXBleG1sLnhtbFBLBQYAAAAABgAGAFsB&#10;AAC2AwAAAAA=&#10;" path="m34,0l34,0,34,0,34,0,28,0,20,2,14,6,10,10,6,14,2,20,0,28,0,34,0,34,2,36,4,38,4,38,6,36,8,34,8,34,8,34,10,24,16,16,24,10,34,8,34,8,34,8,36,6,38,4,38,4,36,2,34,0xe">
                      <v:path o:connectlocs="34,0;34,0;34,0;34,0;28,0;20,2;14,6;10,10;6,14;2,20;0,28;0,34;0,34;2,36;4,38;4,38;6,36;8,34;8,34;8,34;10,24;16,16;24,10;34,8;34,8;34,8;36,6;38,4;38,4;36,2;34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78" o:spid="_x0000_s1026" o:spt="100" style="position:absolute;left:1520912;top:4528238;height:60325;width:60325;" filled="t" stroked="f" coordsize="38,38" o:gfxdata="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3XrrkvQAA&#10;ANwAAAAPAAAAAAAAAAEAIAAAACIAAABkcnMvZG93bnJldi54bWxQSwECFAAUAAAACACHTuJAMy8F&#10;njsAAAA5AAAAEAAAAAAAAAABACAAAAAMAQAAZHJzL3NoYXBleG1sLnhtbFBLBQYAAAAABgAGAFsB&#10;AAC2AwAAAAA=&#10;" path="m34,0l34,0,34,0,34,0,28,0,20,2,14,6,10,10,6,14,2,20,0,28,0,34,0,34,2,36,4,38,4,38,6,36,8,34,8,34,8,34,10,24,16,16,24,10,34,8,34,8,34,8,36,6,38,4,38,4,36,2,34,0e">
                      <v:path o:connectlocs="34,0;34,0;34,0;34,0;28,0;20,2;14,6;10,10;6,14;2,20;0,28;0,34;0,34;2,36;4,38;4,38;6,36;8,34;8,34;8,34;10,24;16,16;24,10;34,8;34,8;34,8;36,6;38,4;38,4;36,2;34,0" o:connectangles="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127" o:spid="_x0000_s1026" o:spt="100" style="position:absolute;left:1457412;top:5385435;height:475199;width:475199;" filled="t" stroked="f" coordsize="256,256" o:gfxdata="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NwsSDu/&#10;AAAA3AAAAA8AAAAAAAAAAQAgAAAAIgAAAGRycy9kb3ducmV2LnhtbFBLAQIUABQAAAAIAIdO4kAz&#10;LwWeOwAAADkAAAAQAAAAAAAAAAEAIAAAAA4BAABkcnMvc2hhcGV4bWwueG1sUEsFBgAAAAAGAAYA&#10;WwEAALgDAAAAAA==&#10;" path="m248,226l248,226,242,222,228,216,204,206,174,198,174,198,186,180,194,164,200,146,206,132,206,132,208,110,208,96,206,82,204,68,198,52,192,40,184,28,184,28,174,16,160,6,144,2,128,0,128,0,112,2,96,6,82,16,72,28,72,28,64,40,58,52,52,68,50,82,48,96,48,110,50,132,50,132,56,146,62,164,70,180,82,198,82,198,52,206,28,216,14,222,8,226,8,226,4,230,0,234,0,240,0,244,0,244,2,250,6,252,10,256,16,256,240,256,240,256,246,256,250,252,254,250,256,244,256,244,256,240,256,234,252,230,248,226xm162,188l160,190,160,190,152,198,144,202,136,206,128,206,120,206,112,202,104,198,96,190,94,188,94,188,86,176,80,164,74,152,70,140,66,126,64,112,64,100,66,86,66,86,68,74,72,60,76,48,84,38,92,30,102,22,114,18,128,16,128,16,142,18,154,22,164,30,172,38,180,48,184,60,188,74,190,86,190,86,192,100,192,112,190,126,186,140,182,152,176,164,170,176,162,188xm16,240l16,240,36,230,58,220,84,212,104,208,104,208,116,214,128,216,128,216,140,214,152,208,172,212,172,212,198,220,220,230,240,240,16,240xe">
                    <v:path o:connectlocs="242,222;174,198;194,164;206,132;206,82;192,40;174,16;128,0;96,6;72,28;52,68;48,110;56,146;82,198;28,216;8,226;0,240;2,250;16,256;246,256;256,244;256,234;162,188;152,198;128,206;104,198;94,188;74,152;64,112;66,86;76,48;102,22;128,16;164,30;184,60;190,86;190,126;176,164;16,240;58,220;104,208;128,216;172,212;220,230" o:connectangles="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188" o:spid="_x0000_s1026" o:spt="203" style="position:absolute;left:5259013;top:5429986;height:400948;width:475200;" coordorigin="5259000,5429986" coordsize="406400,342900" o:gfxdata="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">
                    <o:lock v:ext="edit" aspectratio="f"/>
                    <v:shape id="Freeform 98" o:spid="_x0000_s1026" o:spt="100" style="position:absolute;left:5360600;top:5518886;height:203200;width:203200;" filled="t" stroked="f" coordsize="128,128" o:gfxdata="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gzpsh&#10;wAAAANwAAAAPAAAAAAAAAAEAIAAAACIAAABkcnMvZG93bnJldi54bWxQSwECFAAUAAAACACHTuJA&#10;My8FnjsAAAA5AAAAEAAAAAAAAAABACAAAAAPAQAAZHJzL3NoYXBleG1sLnhtbFBLBQYAAAAABgAG&#10;AFsBAAC5AwAAAAA=&#10;" path="m64,0l64,0,52,2,40,6,28,10,18,18,10,28,6,40,2,52,0,64,0,64,2,76,6,88,10,100,18,110,28,118,40,122,52,126,64,128,64,128,76,126,88,122,100,118,110,110,118,100,122,88,126,76,128,64,128,64,126,52,122,40,118,28,110,18,100,10,88,6,76,2,64,0xm100,96l100,96,94,102,86,106,76,110,68,112,58,112,50,110,40,106,32,100,32,100,26,94,22,86,18,76,16,68,16,58,18,50,22,40,28,32,28,32,34,26,42,22,52,18,60,16,70,16,78,18,88,22,96,28,96,28,102,34,106,42,110,52,112,60,112,70,110,78,106,88,100,96xe">
                      <v:path o:connectlocs="64,0;40,6;18,18;6,40;0,64;2,76;10,100;28,118;52,126;64,128;88,122;110,110;122,88;128,64;126,52;118,28;100,10;76,2;100,96;94,102;76,110;58,112;40,106;32,100;22,86;16,68;18,50;28,32;34,26;52,18;70,16;88,22;96,28;106,42;112,60;110,78;100,96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1" o:spid="_x0000_s1026" o:spt="100" style="position:absolute;left:5411400;top:5569686;height:57150;width:57150;" filled="t" stroked="f" coordsize="36,36" o:gfxdata="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GPSzRC8AAAA&#10;3AAAAA8AAAAAAAAAAQAgAAAAIgAAAGRycy9kb3ducmV2LnhtbFBLAQIUABQAAAAIAIdO4kAzLwWe&#10;OwAAADkAAAAQAAAAAAAAAAEAIAAAAAsBAABkcnMvc2hhcGV4bWwueG1sUEsFBgAAAAAGAAYAWwEA&#10;ALUDAAAAAA==&#10;" path="m32,0l32,0,26,0,20,2,10,10,2,20,0,26,0,32,0,32,0,32,2,34,4,36,4,36,6,34,8,32,8,32,8,32,10,22,16,16,22,10,32,8,32,8,34,6,36,4,36,4,34,2,32,0xe">
                      <v:path o:connectlocs="32,0;32,0;26,0;20,2;10,10;2,20;0,26;0,32;0,32;0,32;2,34;4,36;4,36;6,34;8,32;8,32;8,32;10,22;16,16;22,10;32,8;32,8;34,6;36,4;36,4;34,2;32,0" o:connectangles="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03" o:spid="_x0000_s1026" o:spt="100" style="position:absolute;left:5259000;top:5429986;height:342900;width:406400;" filled="t" stroked="f" coordsize="256,216" o:gfxdata="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A9W95VvQAA&#10;ANwAAAAPAAAAAAAAAAEAIAAAACIAAABkcnMvZG93bnJldi54bWxQSwECFAAUAAAACACHTuJAMy8F&#10;njsAAAA5AAAAEAAAAAAAAAABACAAAAAMAQAAZHJzL3NoYXBleG1sLnhtbFBLBQYAAAAABgAGAFsB&#10;AAC2AwAAAAA=&#10;" path="m236,48l202,42,190,16,190,16,186,8,182,4,176,2,168,0,88,0,88,0,80,2,74,4,70,8,66,16,54,42,20,48,20,48,12,52,6,56,2,64,0,72,0,192,0,192,2,202,8,208,14,214,24,216,232,216,232,216,242,214,248,208,254,202,256,192,256,72,256,72,254,64,250,56,244,52,236,48xm240,192l240,192,240,196,238,198,236,200,232,200,24,200,24,200,20,200,18,198,16,196,16,192,16,72,16,72,18,66,22,64,66,56,80,22,80,22,84,18,88,16,168,16,168,16,172,18,176,22,190,56,234,64,234,64,238,66,240,72,240,192xe">
                      <v:path o:connectlocs="202,42;190,16;182,4;168,0;88,0;74,4;66,16;20,48;12,52;2,64;0,192;2,202;14,214;232,216;242,214;254,202;256,72;254,64;244,52;240,192;240,196;236,200;24,200;20,200;16,196;16,72;18,66;66,56;80,22;88,16;168,16;176,22;234,64;238,66;240,192" o:connectangles="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192" o:spid="_x0000_s1026" o:spt="203" style="position:absolute;left:4308615;top:4435049;height:475200;width:475200;" coordorigin="4308604,4435038" coordsize="406400,406400" o:gfxdata="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Bs2Sqk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145" o:spid="_x0000_s1026" o:spt="100" style="position:absolute;left:4530854;top:4485838;height:133350;width:133350;" filled="t" stroked="f" coordsize="84,84" o:gfxdata="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iQqgS/&#10;AAAA3AAAAA8AAAAAAAAAAQAgAAAAIgAAAGRycy9kb3ducmV2LnhtbFBLAQIUABQAAAAIAIdO4kAz&#10;LwWeOwAAADkAAAAQAAAAAAAAAAEAIAAAAA4BAABkcnMvc2hhcGV4bWwueG1sUEsFBgAAAAAGAAYA&#10;WwEAALgDAAAAAA==&#10;" path="m76,80l76,80,76,80,78,82,80,84,80,84,82,82,84,80,84,80,84,80,84,80,82,64,78,48,70,36,60,24,48,14,36,6,20,2,4,0,4,0,4,0,4,0,2,2,0,4,0,4,2,6,4,8,4,8,4,8,18,10,32,14,44,20,54,30,64,40,70,52,74,66,76,80xe">
                      <v:path o:connectlocs="76,80;76,80;76,80;78,82;80,84;80,84;82,82;84,80;84,80;84,80;84,80;82,64;78,48;70,36;60,24;48,14;36,6;20,2;4,0;4,0;4,0;4,0;2,2;0,4;0,4;2,6;4,8;4,8;4,8;18,10;32,14;44,20;54,30;64,40;70,52;74,66;76,80" o:connectangles="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47" o:spid="_x0000_s1026" o:spt="100" style="position:absolute;left:4308604;top:4435038;height:406400;width:406400;" filled="t" stroked="f" coordsize="256,256" o:gfxdata="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KknQJG/&#10;AAAA3AAAAA8AAAAAAAAAAQAgAAAAIgAAAGRycy9kb3ducmV2LnhtbFBLAQIUABQAAAAIAIdO4kAz&#10;LwWeOwAAADkAAAAQAAAAAAAAAAEAIAAAAA4BAABkcnMvc2hhcGV4bWwueG1sUEsFBgAAAAAGAAYA&#10;WwEAALgDAAAAAA==&#10;" path="m72,8l72,8,66,2,56,0,56,0,46,2,46,2,40,6,36,10,34,16,32,24,32,134,8,160,8,160,2,166,0,176,2,186,8,192,64,248,64,248,70,254,80,256,80,256,90,254,96,248,122,224,232,224,232,224,240,222,246,220,250,216,254,210,254,210,256,202,256,196,254,188,248,184,72,8xm110,212l86,238,86,238,82,240,80,240,80,240,78,240,74,238,18,182,18,182,16,178,16,176,16,176,16,174,18,170,44,146,44,146,44,146,110,212,110,212,110,212xm122,208l122,208,118,208,48,138,48,138,48,134,48,38,218,208,122,208xm240,204l240,204,236,206,232,208,230,208,48,26,48,24,48,24,50,20,52,16,52,16,56,16,56,16,60,16,62,18,238,194,238,194,240,198,240,204xe">
                      <v:path o:connectlocs="72,8;56,0;46,2;40,6;34,16;32,134;8,160;0,176;8,192;64,248;80,256;90,254;122,224;232,224;246,220;254,210;256,202;254,188;72,8;86,238;82,240;80,240;74,238;18,182;16,176;16,174;44,146;44,146;110,212;122,208;118,208;48,138;48,38;122,208;240,204;232,208;48,26;48,24;52,16;56,16;60,16;238,194;240,198" o:connectangles="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52" o:spid="_x0000_s1026" o:spt="100" style="position:absolute;left:4524504;top:4435038;height:190500;width:190500;" filled="t" stroked="f" coordsize="120,120" o:gfxdata="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9cC3rr4A&#10;AADcAAAADwAAAAAAAAABACAAAAAiAAAAZHJzL2Rvd25yZXYueG1sUEsBAhQAFAAAAAgAh07iQDMv&#10;BZ47AAAAOQAAABAAAAAAAAAAAQAgAAAADQEAAGRycy9zaGFwZXhtbC54bWxQSwUGAAAAAAYABgBb&#10;AQAAtwMAAAAA&#10;" path="m8,16l8,16,8,16,28,18,46,24,62,32,76,44,88,58,96,74,102,92,104,112,104,112,104,112,104,116,106,118,108,120,112,120,112,120,116,120,118,118,120,116,120,112,120,112,120,112,120,112,118,90,112,68,100,50,88,32,70,20,52,8,30,2,8,0,8,0,8,0,8,0,4,0,2,2,0,4,0,8,0,8,0,12,2,14,4,16,8,16xe">
                      <v:path o:connectlocs="8,16;8,16;8,16;28,18;46,24;62,32;76,44;88,58;96,74;102,92;104,112;104,112;104,112;104,116;106,118;108,120;112,120;112,120;116,120;118,118;120,116;120,112;120,112;120,112;120,112;118,90;112,68;100,50;88,32;70,20;52,8;30,2;8,0;8,0;8,0;8,0;4,0;2,2;0,4;0,8;0,8;0,12;2,14;4,16;8,16" o:connectangles="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179" o:spid="_x0000_s1026" o:spt="100" style="position:absolute;left:507015;top:4494439;height:341548;width:475199;" filled="t" stroked="f" coordsize="256,184" o:gfxdata="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O4rlTL4A&#10;AADcAAAADwAAAAAAAAABACAAAAAiAAAAZHJzL2Rvd25yZXYueG1sUEsBAhQAFAAAAAgAh07iQDMv&#10;BZ47AAAAOQAAABAAAAAAAAAAAQAgAAAADQEAAGRycy9zaGFwZXhtbC54bWxQSwUGAAAAAAYABgBb&#10;AQAAtwMAAAAA&#10;" path="m208,66l208,66,204,52,200,40,194,28,184,18,174,10,162,6,150,2,136,0,136,0,126,0,116,4,106,6,96,12,88,18,82,24,76,32,70,42,70,42,60,40,60,40,52,40,46,42,40,46,34,50,30,56,26,62,24,68,24,76,24,76,26,88,26,88,16,96,8,106,2,118,0,132,0,132,2,142,4,152,8,162,16,168,22,176,32,180,42,182,52,184,52,184,196,184,196,184,196,184,208,182,220,180,230,174,238,166,246,158,252,148,254,136,256,124,256,124,256,114,252,104,248,94,242,86,234,78,226,72,218,68,208,66xm196,168l196,168,52,168,52,168,44,168,38,166,32,162,26,158,22,152,18,146,16,140,16,132,16,132,18,122,20,114,26,106,34,102,34,102,40,98,44,94,44,90,42,82,42,82,40,76,40,76,42,68,46,62,52,58,60,56,60,56,64,56,70,58,70,58,76,60,80,58,82,54,86,48,86,48,94,36,106,24,120,18,136,16,136,16,146,16,156,20,166,24,174,30,180,38,186,46,190,56,192,66,192,66,192,74,194,78,198,80,204,80,204,80,212,82,218,86,224,90,230,96,234,102,238,108,240,116,240,124,240,124,240,132,236,142,232,148,228,156,220,160,214,164,204,168,196,168xe">
                    <v:path o:connectlocs="204,52;184,18;150,2;126,0;96,12;76,32;60,40;46,42;30,56;24,76;26,88;2,118;2,142;16,168;42,182;196,184;208,182;238,166;254,136;256,114;242,86;218,68;196,168;44,168;26,158;16,140;18,122;34,102;44,94;42,82;42,68;60,56;70,58;80,58;86,48;120,18;146,16;174,30;190,56;192,74;204,80;218,86;234,102;240,124;236,142;220,160;196,168" o:connectangles="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197" o:spid="_x0000_s1026" o:spt="203" style="position:absolute;left:2407809;top:5385435;height:475199;width:475199;" coordorigin="2407809,5385435" coordsize="406400,406400" o:gfxdata="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fK6JPMAAAADcAAAADwAAAAAAAAABACAAAAAiAAAAZHJzL2Rvd25yZXYu&#10;eG1sUEsBAhQAFAAAAAgAh07iQDMvBZ47AAAAOQAAABUAAAAAAAAAAQAgAAAADwEAAGRycy9ncm91&#10;cHNoYXBleG1sLnhtbFBLBQYAAAAABgAGAGABAADMAwAAAAA=&#10;">
                    <o:lock v:ext="edit" aspectratio="f"/>
                    <v:shape id="Freeform 121" o:spid="_x0000_s1026" o:spt="100" style="position:absolute;left:2407809;top:5385435;height:406400;width:406400;" filled="t" stroked="f" coordsize="256,256" o:gfxdata="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KGpKlLsAAADc&#10;AAAADwAAAAAAAAABACAAAAAiAAAAZHJzL2Rvd25yZXYueG1sUEsBAhQAFAAAAAgAh07iQDMvBZ47&#10;AAAAOQAAABAAAAAAAAAAAQAgAAAACgEAAGRycy9zaGFwZXhtbC54bWxQSwUGAAAAAAYABgBbAQAA&#10;tAMAAAAA&#10;" path="m176,0l176,0,160,2,144,6,132,14,120,24,110,36,102,48,98,64,96,80,96,80,98,94,102,110,4,206,4,206,2,210,0,216,0,240,0,240,2,246,4,252,10,254,16,256,40,256,40,256,46,254,50,252,62,240,80,240,80,240,86,238,92,236,94,230,96,224,96,208,112,208,112,208,118,206,124,204,126,198,128,192,128,174,146,154,146,154,162,158,176,160,176,160,192,158,208,154,220,146,232,136,242,124,250,112,254,96,256,80,256,80,254,64,250,48,242,36,232,24,220,14,208,6,192,2,176,0xm176,144l176,144,168,144,158,142,144,134,140,138,132,146,116,162,116,162,114,168,112,174,112,192,96,192,96,192,90,194,84,196,82,202,80,208,80,224,62,224,62,224,56,226,50,228,38,240,16,240,16,218,110,124,110,124,110,124,122,112,122,112,114,98,112,88,112,80,112,80,114,68,118,56,122,44,130,34,140,26,152,22,164,18,176,16,176,16,188,18,200,22,212,26,222,34,230,44,234,56,238,68,240,80,240,80,238,92,234,104,230,116,222,126,212,134,200,138,188,142,176,144xe">
                      <v:path o:connectlocs="176,0;144,6;120,24;102,48;96,80;98,94;4,206;2,210;0,240;2,246;10,254;40,256;46,254;62,240;80,240;92,236;96,224;112,208;118,206;126,198;128,174;146,154;176,160;192,158;220,146;242,124;254,96;256,80;250,48;232,24;208,6;176,0;176,144;158,142;140,138;116,162;114,168;112,192;96,192;84,196;80,208;62,224;56,226;38,240;16,218;110,124;122,112;114,98;112,80;114,68;122,44;140,26;164,18;176,16;200,22;222,34;234,56;240,80;238,92;230,116;212,134;188,142" o:connectangles="0,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24" o:spid="_x0000_s1026" o:spt="100" style="position:absolute;left:2661809;top:5436235;height:101600;width:101600;" filled="t" stroked="f" coordsize="64,64" o:gfxdata="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CoNITyvQAA&#10;ANwAAAAPAAAAAAAAAAEAIAAAACIAAABkcnMvZG93bnJldi54bWxQSwECFAAUAAAACACHTuJAMy8F&#10;njsAAAA5AAAAEAAAAAAAAAABACAAAAAMAQAAZHJzL3NoYXBleG1sLnhtbFBLBQYAAAAABgAGAFsB&#10;AAC2AwAAAAA=&#10;" path="m62,34l62,34,48,16,30,2,30,2,26,0,24,0,24,0,16,4,10,10,4,16,0,24,0,24,0,26,0,26,2,30,2,30,16,48,34,62,34,62,38,64,40,64,40,64,48,60,54,56,60,48,64,40,64,40,64,38,64,38,62,34xm38,56l38,56,22,42,8,26,8,26,10,20,14,14,20,10,26,8,26,8,42,22,56,38,56,38,54,44,50,50,44,54,38,56xe">
                      <v:path o:connectlocs="62,34;62,34;48,16;30,2;30,2;26,0;24,0;24,0;16,4;10,10;4,16;0,24;0,24;0,26;0,26;2,30;2,30;16,48;34,62;34,62;38,64;40,64;40,64;48,60;54,56;60,48;64,40;64,40;64,38;64,38;62,34;38,56;38,56;22,42;8,26;8,26;10,20;14,14;20,10;26,8;26,8;42,22;56,38;56,38;54,44;50,50;44,54;38,56" o:connectangles="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52" o:spid="_x0000_s1026" o:spt="100" style="position:absolute;left:4308604;top:6335832;height:475199;width:475199;" filled="t" stroked="f" coordsize="256,256" o:gfxdata="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" path="m236,20l236,20,224,12,212,6,200,2,188,0,188,0,178,0,168,4,158,8,150,16,112,54,112,54,110,54,110,54,110,54,110,54,28,138,28,138,24,144,20,152,2,220,2,220,0,228,0,228,2,238,8,248,18,254,28,256,28,256,38,254,106,236,106,236,112,234,118,228,240,106,240,106,248,96,252,86,256,76,256,64,254,52,250,42,244,30,236,20xm128,190l128,190,126,180,122,170,198,94,198,94,200,104,200,116,196,126,190,134,190,134,190,134,190,134,128,196,128,196,128,190xm118,162l118,162,108,148,108,148,100,142,92,136,168,60,168,60,176,64,184,72,184,72,190,78,194,86,118,162xm84,132l84,132,72,130,60,128,122,66,122,66,130,60,140,56,150,56,160,58,84,132xm34,238l34,238,28,240,28,240,24,240,20,236,16,232,16,228,16,228,16,224,26,192,26,192,32,194,40,196,46,200,52,204,52,204,58,210,60,218,62,224,64,232,34,238xm70,230l70,230,70,222,68,214,64,206,58,198,58,198,50,192,44,188,36,186,28,184,36,156,36,156,38,150,38,150,44,146,52,144,60,144,68,144,74,146,82,150,90,154,96,160,96,160,102,166,108,174,110,182,112,190,112,198,110,206,108,214,104,220,104,220,100,222,70,230xm230,94l216,108,216,108,216,102,216,102,214,90,210,80,204,70,196,60,196,60,186,52,174,46,162,42,148,40,162,26,162,26,168,22,174,18,180,16,188,16,188,16,198,18,206,20,216,26,224,32,224,32,230,40,236,48,238,56,240,66,240,66,240,74,238,82,234,88,230,94xe">
                    <v:path o:connectlocs="224,12;188,0;168,4;112,54;110,54;28,138;20,152;0,228;8,248;28,256;106,236;240,106;252,86;254,52;236,20;126,180;198,94;196,126;190,134;128,196;118,162;100,142;168,60;184,72;118,162;72,130;122,66;150,56;34,238;28,240;16,232;16,224;32,194;52,204;60,218;34,238;70,222;58,198;44,188;36,156;38,150;60,144;82,150;96,160;110,182;110,206;104,220;230,94;216,102;210,80;196,60;162,42;162,26;180,16;198,18;224,32;236,48;240,66;234,88" o:connectangles="0,0,0,0,0,0,0,0,0,0,0,0,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shape id="Freeform 154" o:spid="_x0000_s1026" o:spt="100" style="position:absolute;left:3358206;top:4435038;height:460349;width:475199;" filled="t" stroked="f" coordsize="256,248" o:gfxdata="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" path="m256,92l256,92,252,88,250,84,246,82,240,80,174,70,144,10,144,10,142,6,138,2,134,0,128,0,128,0,122,0,118,2,114,6,112,10,82,70,16,80,16,80,10,82,6,84,4,88,0,92,0,92,0,98,0,102,2,106,6,110,54,160,42,228,42,228,42,232,44,236,46,242,50,244,50,244,56,248,60,248,60,248,70,246,128,214,186,246,186,246,196,248,196,248,200,248,206,244,206,244,210,242,212,236,214,232,214,228,202,160,250,110,250,110,254,106,256,102,256,98,256,92xm188,146l188,146,184,154,184,162,196,230,136,198,136,198,128,196,128,196,120,198,60,230,72,162,72,162,72,154,68,146,18,98,86,88,86,88,94,84,100,78,128,18,156,78,156,78,162,84,170,88,238,98,188,146xe">
                    <v:path o:connectlocs="256,92;250,84;240,80;144,10;142,6;134,0;128,0;118,2;112,10;16,80;10,82;4,88;0,92;0,102;6,110;42,228;42,232;46,242;50,244;60,248;70,246;186,246;196,248;200,248;206,244;212,236;214,228;250,110;254,106;256,98;188,146;184,154;196,230;136,198;128,196;60,230;72,162;68,146;86,88;94,84;128,18;156,78;170,88;188,146" o:connectangles="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group id="Group 202" o:spid="_x0000_s1026" o:spt="203" style="position:absolute;left:536715;top:5385435;height:475199;width:415799;" coordorigin="536715,5385435" coordsize="355600,406400" o:gfxdata="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">
                    <o:lock v:ext="edit" aspectratio="f"/>
                    <v:shape id="Freeform 131" o:spid="_x0000_s1026" o:spt="100" style="position:absolute;left:536715;top:5385435;height:406400;width:355600;" filled="t" stroked="f" coordsize="224,256" o:gfxdata="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CkLUSa/&#10;AAAA3AAAAA8AAAAAAAAAAQAgAAAAIgAAAGRycy9kb3ducmV2LnhtbFBLAQIUABQAAAAIAIdO4kAz&#10;LwWeOwAAADkAAAAQAAAAAAAAAAEAIAAAAA4BAABkcnMvc2hhcGV4bWwueG1sUEsFBgAAAAAGAAYA&#10;WwEAALgDAAAAAA==&#10;" path="m224,54l224,54,222,46,216,38,210,34,200,32,176,32,176,24,176,24,176,24,174,14,168,8,162,2,152,0,72,0,72,0,62,2,56,8,50,14,48,24,48,24,48,32,24,32,24,32,14,34,8,38,2,46,0,54,0,54,0,64,0,72,0,72,2,78,4,84,10,86,16,88,16,224,16,224,16,230,18,236,26,246,36,254,42,256,48,256,176,256,176,256,182,256,188,254,198,246,206,236,208,230,208,224,208,88,208,88,214,86,220,84,222,78,224,72,224,64,224,54,224,54xm64,24l64,24,64,20,66,18,68,16,72,16,152,16,152,16,156,16,158,18,160,20,160,24,160,32,64,32,64,24xm192,224l192,224,190,230,188,236,182,238,176,240,48,240,48,240,42,238,36,236,34,230,32,224,32,88,192,88,192,224xm208,64l208,72,16,72,16,64,16,56,16,56,16,52,18,50,20,48,24,48,200,48,200,48,204,48,206,50,208,52,208,56,208,64xe">
                      <v:path o:connectlocs="224,54;216,38;200,32;176,24;176,24;168,8;152,0;72,0;56,8;48,24;48,32;24,32;8,38;0,54;0,64;0,72;4,84;16,88;16,224;18,236;36,254;48,256;176,256;188,254;206,236;208,224;208,88;220,84;224,72;224,54;64,24;64,20;68,16;152,16;156,16;160,20;160,32;64,24;192,224;188,236;176,240;48,240;36,236;32,224;192,88;208,64;16,72;16,56;16,52;20,48;200,48;204,48;208,52;208,64" o:connectangles="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32" o:spid="_x0000_s1026" o:spt="100" style="position:absolute;left:612915;top:5550535;height:190500;width:50800;" filled="t" stroked="f" coordsize="32,120" o:gfxdata="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I/ubfm/&#10;AAAA3AAAAA8AAAAAAAAAAQAgAAAAIgAAAGRycy9kb3ducmV2LnhtbFBLAQIUABQAAAAIAIdO4kAz&#10;LwWeOwAAADkAAAAQAAAAAAAAAAEAIAAAAA4BAABkcnMvc2hhcGV4bWwueG1sUEsFBgAAAAAGAAYA&#10;WwEAALgDAAAAAA==&#10;" path="m8,120l24,120,24,120,28,120,30,118,32,116,32,112,32,8,32,8,32,4,30,2,28,0,24,0,8,0,8,0,4,0,2,2,0,4,0,8,0,112,0,112,0,116,2,118,4,120,8,120xm8,8l24,8,24,112,8,112,8,8xe">
                      <v:path o:connectlocs="8,120;24,120;24,120;28,120;30,118;32,116;32,112;32,8;32,8;32,4;30,2;28,0;24,0;8,0;8,0;4,0;2,2;0,4;0,8;0,112;0,112;0,116;2,118;4,120;8,120;8,8;24,8;24,112;8,112;8,8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35" o:spid="_x0000_s1026" o:spt="100" style="position:absolute;left:689115;top:5550535;height:190500;width:50800;" filled="t" stroked="f" coordsize="32,120" o:gfxdata="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goshi&#10;wAAAANwAAAAPAAAAAAAAAAEAIAAAACIAAABkcnMvZG93bnJldi54bWxQSwECFAAUAAAACACHTuJA&#10;My8FnjsAAAA5AAAAEAAAAAAAAAABACAAAAAPAQAAZHJzL3NoYXBleG1sLnhtbFBLBQYAAAAABgAG&#10;AFsBAAC5AwAAAAA=&#10;" path="m8,120l24,120,24,120,28,120,30,118,32,116,32,112,32,8,32,8,32,4,30,2,28,0,24,0,8,0,8,0,4,0,2,2,0,4,0,8,0,112,0,112,0,116,2,118,4,120,8,120xm8,8l24,8,24,112,8,112,8,8xe">
                      <v:path o:connectlocs="8,120;24,120;24,120;28,120;30,118;32,116;32,112;32,8;32,8;32,4;30,2;28,0;24,0;8,0;8,0;4,0;2,2;0,4;0,8;0,112;0,112;0,116;2,118;4,120;8,120;8,8;24,8;24,112;8,112;8,8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138" o:spid="_x0000_s1026" o:spt="100" style="position:absolute;left:765315;top:5550535;height:190500;width:50800;" filled="t" stroked="f" coordsize="32,120" o:gfxdata="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BBwVhW/&#10;AAAA3AAAAA8AAAAAAAAAAQAgAAAAIgAAAGRycy9kb3ducmV2LnhtbFBLAQIUABQAAAAIAIdO4kAz&#10;LwWeOwAAADkAAAAQAAAAAAAAAAEAIAAAAA4BAABkcnMvc2hhcGV4bWwueG1sUEsFBgAAAAAGAAYA&#10;WwEAALgDAAAAAA==&#10;" path="m8,120l24,120,24,120,28,120,30,118,32,116,32,112,32,8,32,8,32,4,30,2,28,0,24,0,8,0,8,0,4,0,2,2,0,4,0,8,0,112,0,112,0,116,2,118,4,120,8,120xm8,8l24,8,24,112,8,112,8,8xe">
                      <v:path o:connectlocs="8,120;24,120;24,120;28,120;30,118;32,116;32,112;32,8;32,8;32,4;30,2;28,0;24,0;8,0;8,0;4,0;2,2;0,4;0,8;0,112;0,112;0,116;2,118;4,120;8,120;8,8;24,8;24,112;8,112;8,8" o:connectangles="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207" o:spid="_x0000_s1026" o:spt="203" style="position:absolute;left:3358206;top:7315930;height:415799;width:475199;" coordorigin="3358206,7315930" coordsize="406400,355600" o:gfxdata="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">
                    <o:lock v:ext="edit" aspectratio="f"/>
                    <v:shape id="Freeform 21" o:spid="_x0000_s1026" o:spt="100" style="position:absolute;left:3358206;top:7315930;height:355600;width:406400;" filled="t" stroked="f" coordsize="256,224" o:gfxdata="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" path="m256,132l224,12,224,12,222,6,218,4,214,0,208,0,128,0,48,0,48,0,42,0,38,4,34,6,32,12,0,132,0,132,0,136,0,192,0,192,0,198,2,204,10,214,20,222,26,224,32,224,224,224,224,224,230,224,236,222,246,214,254,204,256,198,256,192,256,136,256,136,256,132xm240,192l240,192,238,198,236,204,230,206,224,208,32,208,32,208,26,206,20,204,18,198,16,192,16,136,48,16,208,16,240,136,240,192xe">
                      <v:path o:connectlocs="256,132;224,12;224,12;222,6;218,4;214,0;208,0;128,0;48,0;48,0;42,0;38,4;34,6;32,12;0,132;0,132;0,136;0,192;0,192;0,198;2,204;10,214;20,222;26,224;32,224;224,224;224,224;230,224;236,222;246,214;254,204;256,198;256,192;256,136;256,136;256,132;240,192;240,192;238,198;236,204;230,206;224,208;32,208;32,208;26,206;20,204;18,198;16,192;16,136;48,16;208,16;240,136;240,192" o:connectangles="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24" o:spid="_x0000_s1026" o:spt="100" style="position:absolute;left:3405831;top:7366730;height:228600;width:311150;" filled="t" stroked="f" coordsize="196,144" o:gfxdata="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DipeHC&#10;wAAAANwAAAAPAAAAAAAAAAEAIAAAACIAAABkcnMvZG93bnJldi54bWxQSwECFAAUAAAACACHTuJA&#10;My8FnjsAAAA5AAAAEAAAAAAAAAABACAAAAAPAQAAZHJzL3NoYXBleG1sLnhtbFBLBQYAAAAABgAG&#10;AFsBAAC5AwAAAAA=&#10;" path="m160,0l36,0,36,0,32,2,28,6,0,102,0,102,0,106,2,108,2,108,4,112,8,112,32,112,40,112,46,112,56,136,56,136,60,138,62,142,66,144,70,144,126,144,126,144,130,144,134,142,136,138,140,136,150,112,156,112,164,112,188,112,188,112,192,112,194,108,194,108,196,106,196,102,168,6,168,6,164,2,160,0xm164,96l150,96,150,96,146,96,142,98,140,102,136,104,126,128,70,128,60,104,60,104,56,102,54,98,50,96,46,96,32,96,12,96,36,8,160,8,184,96,164,96xe">
                      <v:path o:connectlocs="160,0;36,0;36,0;32,2;28,6;0,102;0,102;0,106;2,108;2,108;4,112;8,112;32,112;40,112;46,112;56,136;56,136;60,138;62,142;66,144;70,144;126,144;126,144;130,144;134,142;136,138;140,136;150,112;156,112;164,112;188,112;188,112;192,112;194,108;194,108;196,106;196,102;168,6;168,6;164,2;160,0;164,96;150,96;150,96;146,96;142,98;140,102;136,104;126,128;70,128;60,104;60,104;56,102;54,98;50,96;46,96;32,96;12,96;36,8;160,8;184,96;164,96" o:connectangles="0,0,0,0,0,0,0,0,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group id="Group 210" o:spid="_x0000_s1026" o:spt="203" style="position:absolute;left:2467210;top:6335832;height:475199;width:356399;" coordorigin="2467210,6335832" coordsize="304800,406400" o:gfxdata="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">
                    <o:lock v:ext="edit" aspectratio="f"/>
                    <v:shape id="Freeform 68" o:spid="_x0000_s1026" o:spt="100" style="position:absolute;left:2467210;top:6335832;height:406400;width:304800;" filled="t" stroked="f" coordsize="192,256" o:gfxdata="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" path="m168,104l168,72,168,72,166,58,162,44,156,32,146,22,136,12,124,6,110,2,96,0,96,0,82,2,68,6,56,12,46,22,36,32,30,44,26,58,24,72,24,104,24,104,14,106,8,112,2,118,0,128,0,152,0,160,0,176,0,184,0,184,2,198,6,212,12,224,22,234,32,244,44,250,58,254,72,256,120,256,120,256,134,254,148,250,160,244,170,234,180,224,186,212,190,198,192,184,192,176,192,160,192,152,192,128,192,128,190,118,184,112,178,106,168,104xm40,72l40,72,42,60,44,50,50,40,56,32,64,26,74,20,84,18,96,16,96,16,108,18,118,20,128,26,136,32,142,40,148,50,150,60,152,72,152,104,136,104,136,72,136,72,136,64,132,56,130,50,124,44,118,38,112,36,104,32,96,32,96,32,88,32,80,36,74,38,68,44,62,50,60,56,56,64,56,72,56,104,40,104,40,72xm128,72l128,72,128,104,64,104,64,72,64,72,64,72,64,66,66,60,74,50,84,42,90,40,96,40,96,40,102,40,108,42,118,50,126,60,128,66,128,72xm176,152l176,160,176,176,176,184,176,184,174,196,172,206,166,216,160,224,152,230,142,236,132,238,120,240,72,240,72,240,60,238,50,236,40,230,32,224,26,216,20,206,18,196,16,184,16,176,16,160,16,152,16,128,16,128,16,124,18,122,20,120,24,120,40,120,152,120,168,120,168,120,172,120,174,122,176,124,176,128,176,152xe">
                      <v:path o:connectlocs="168,72;156,32;124,6;96,0;56,12;30,44;24,104;8,112;0,152;0,184;6,212;32,244;72,256;134,254;170,234;190,198;192,160;192,128;178,106;40,72;50,40;74,20;96,16;128,26;148,50;152,104;136,72;130,50;112,36;96,32;74,38;60,56;56,104;128,72;64,104;64,72;74,50;96,40;108,42;128,66;176,160;176,184;166,216;142,236;72,240;50,236;26,216;16,184;16,152;16,124;24,120;168,120;174,122;176,152" o:connectangles="0,0,0,0,0,0,0,0,0,0,0,0,0,0,0,0,0,0,0,0,0,0,0,0,0,0,0,0,0,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  <v:shape id="Freeform 73" o:spid="_x0000_s1026" o:spt="100" style="position:absolute;left:2594210;top:6577132;height:76200;width:50800;" filled="t" stroked="f" coordsize="32,48" o:gfxdata="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v927mr4A&#10;AADcAAAADwAAAAAAAAABACAAAAAiAAAAZHJzL2Rvd25yZXYueG1sUEsBAhQAFAAAAAgAh07iQDMv&#10;BZ47AAAAOQAAABAAAAAAAAAAAQAgAAAADQEAAGRycy9zaGFwZXhtbC54bWxQSwUGAAAAAAYABgBb&#10;AQAAtwMAAAAA&#10;" path="m16,0l16,0,10,2,4,4,2,10,0,16,0,16,2,26,6,38,6,38,10,44,12,48,16,48,16,48,20,48,22,44,26,38,26,38,30,26,32,16,32,16,30,10,28,4,22,2,16,0xe">
                      <v:path o:connectlocs="16,0;16,0;10,2;4,4;2,10;0,16;0,16;2,26;6,38;6,38;10,44;12,48;16,48;16,48;20,48;22,44;26,38;26,38;30,26;32,16;32,16;30,10;28,4;22,2;16,0" o:connectangles="0,0,0,0,0,0,0,0,0,0,0,0,0,0,0,0,0,0,0,0,0,0,0,0,0"/>
                      <v:fill on="t" focussize="0,0"/>
                      <v:stroke on="f" joinstyle="round"/>
                      <v:imagedata o:title=""/>
                      <o:lock v:ext="edit" aspectratio="f"/>
                      <v:textbox inset="1.5875mm,0.79375mm,1.5875mm,0.79375mm"/>
                    </v:shape>
                  </v:group>
                  <v:shape id="Freeform 75" o:spid="_x0000_s1026" o:spt="100" style="position:absolute;left:1457412;top:6424933;height:356399;width:475199;" filled="t" stroked="f" coordsize="256,192" o:gfxdata="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CxFj0y&#10;wAAAANwAAAAPAAAAAAAAAAEAIAAAACIAAABkcnMvZG93bnJldi54bWxQSwECFAAUAAAACACHTuJA&#10;My8FnjsAAAA5AAAAEAAAAAAAAAABACAAAAAPAQAAZHJzL3NoYXBleG1sLnhtbFBLBQYAAAAABgAG&#10;AFsBAAC5AwAAAAA=&#10;" path="m252,46l210,4,210,4,206,2,200,0,56,0,56,0,50,2,46,4,4,46,4,46,2,50,0,56,0,56,2,62,4,68,116,186,116,186,122,190,128,192,128,192,134,190,140,186,252,68,252,68,256,62,256,56,256,56,254,50,252,46xm146,56l110,56,128,42,146,56xm134,36l156,18,172,34,152,50,134,36xm104,50l84,34,100,18,122,36,104,50xm148,64l128,164,108,64,148,64xm156,64l196,64,136,162,156,64xm158,56l178,40,194,56,158,56xm166,16l194,16,178,28,166,16xm128,30l110,16,146,16,128,30xm78,28l62,16,90,16,78,28xm78,40l98,56,62,56,78,40xm100,64l120,162,60,64,100,64xm102,148l22,64,52,64,102,148xm204,64l234,64,154,148,204,64xm206,56l184,34,202,20,240,56,206,56xm54,20l72,34,50,56,16,56,54,20xe">
                    <v:path o:connectlocs="210,4;206,2;56,0;50,2;4,46;2,50;0,56;4,68;116,186;128,192;134,190;252,68;256,62;256,56;252,46;110,56;146,56;156,18;152,50;104,50;100,18;104,50;128,164;148,64;196,64;156,64;178,40;158,56;194,16;166,16;110,16;128,30;62,16;78,28;98,56;78,40;120,162;100,64;22,64;102,148;234,64;204,64;184,34;240,56;54,20;50,56;54,20" o:connectangles="0,0,0,0,0,0,0,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  <v:shape id="Freeform 14" o:spid="_x0000_s1026" o:spt="100" style="position:absolute;left:4338304;top:7286229;height:475199;width:415799;" filled="t" stroked="f" coordsize="224,256" o:gfxdata="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" path="m208,40l200,10,200,10,196,6,194,4,188,0,184,0,40,0,40,0,36,0,30,4,28,6,24,10,16,40,16,40,10,42,4,46,2,50,0,56,0,80,0,80,2,86,4,92,10,94,16,96,24,96,24,96,24,98,40,242,40,242,42,248,46,252,50,254,56,256,168,256,168,256,174,254,178,252,182,248,184,242,200,98,200,98,200,96,208,96,208,96,214,94,220,92,222,86,224,80,224,56,224,56,222,50,220,46,214,42,208,40xm40,16l184,16,192,40,32,40,40,16xm56,240l54,216,170,216,168,240,56,240xm172,208l52,208,44,128,180,128,172,208xm182,120l42,120,40,96,184,96,182,120xm208,80l16,80,16,56,208,56,208,80xe">
                    <v:path o:connectlocs="200,10;196,6;188,0;40,0;36,0;28,6;16,40;10,42;2,50;0,80;2,86;10,94;24,96;24,98;40,242;46,252;56,256;168,256;178,252;184,242;200,98;208,96;214,94;222,86;224,56;222,50;214,42;40,16;192,40;40,16;54,216;168,240;172,208;44,128;172,208;42,120;184,96;208,80;16,56;208,80" o:connectangles="0,0,0,0,0,0,0,0,0,0,0,0,0,0,0,0,0,0,0,0,0,0,0,0,0,0,0,0,0,0,0,0,0,0,0,0,0,0,0,0"/>
                    <v:fill on="t" focussize="0,0"/>
                    <v:stroke on="f" joinstyle="round"/>
                    <v:imagedata o:title=""/>
                    <o:lock v:ext="edit" aspectratio="f"/>
                    <v:textbox inset="1.5875mm,0.79375mm,1.5875mm,0.79375mm"/>
                  </v:shape>
                </v:group>
              </v:group>
            </w:pict>
          </mc:Fallback>
        </mc:AlternateContent>
      </w:r>
    </w:p>
    <w:sectPr>
      <w:pgSz w:w="11906" w:h="16838"/>
      <w:pgMar w:top="454" w:right="454" w:bottom="454" w:left="454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 Unicode MS">
    <w:altName w:val="Malgun Gothic Semilight"/>
    <w:panose1 w:val="020B0604020202020204"/>
    <w:charset w:val="86"/>
    <w:family w:val="swiss"/>
    <w:pitch w:val="default"/>
    <w:sig w:usb0="00000000" w:usb1="00000000" w:usb2="0000003F" w:usb3="00000000" w:csb0="003F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阿里巴巴普惠体 R">
    <w:altName w:val="宋体"/>
    <w:panose1 w:val="00020600040101010101"/>
    <w:charset w:val="86"/>
    <w:family w:val="roman"/>
    <w:pitch w:val="default"/>
    <w:sig w:usb0="00000000" w:usb1="00000000" w:usb2="0000001E" w:usb3="00000000" w:csb0="0004009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Malgun Gothic Semilight">
    <w:panose1 w:val="020B0502040204020203"/>
    <w:charset w:val="86"/>
    <w:family w:val="auto"/>
    <w:pitch w:val="default"/>
    <w:sig w:usb0="900002AF" w:usb1="01D77CFB" w:usb2="00000012" w:usb3="00000000" w:csb0="203E01BD" w:csb1="D7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displayBackgroundShape w:val="1"/>
  <w:bordersDoNotSurroundHeader w:val="1"/>
  <w:bordersDoNotSurroundFooter w:val="1"/>
  <w:attachedTemplate r:id="rId1"/>
  <w:documentProtection w:enforcement="0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15B7466"/>
    <w:rsid w:val="00023FB8"/>
    <w:rsid w:val="0002543E"/>
    <w:rsid w:val="00060C27"/>
    <w:rsid w:val="0006759E"/>
    <w:rsid w:val="00071C3D"/>
    <w:rsid w:val="000745E1"/>
    <w:rsid w:val="0008246D"/>
    <w:rsid w:val="00082A8D"/>
    <w:rsid w:val="000A0973"/>
    <w:rsid w:val="00100D4D"/>
    <w:rsid w:val="001100B1"/>
    <w:rsid w:val="00123769"/>
    <w:rsid w:val="0012784B"/>
    <w:rsid w:val="001427D3"/>
    <w:rsid w:val="001447E5"/>
    <w:rsid w:val="0015285F"/>
    <w:rsid w:val="00152F98"/>
    <w:rsid w:val="001572C0"/>
    <w:rsid w:val="001716E0"/>
    <w:rsid w:val="001970E3"/>
    <w:rsid w:val="001978CD"/>
    <w:rsid w:val="001A58FC"/>
    <w:rsid w:val="001B3285"/>
    <w:rsid w:val="001D1BA2"/>
    <w:rsid w:val="001E0FB1"/>
    <w:rsid w:val="001E561F"/>
    <w:rsid w:val="001F61F5"/>
    <w:rsid w:val="002107C5"/>
    <w:rsid w:val="002112EB"/>
    <w:rsid w:val="0022139C"/>
    <w:rsid w:val="00232B58"/>
    <w:rsid w:val="00235DC9"/>
    <w:rsid w:val="002620A6"/>
    <w:rsid w:val="0026426C"/>
    <w:rsid w:val="002842CC"/>
    <w:rsid w:val="002943BA"/>
    <w:rsid w:val="002A6819"/>
    <w:rsid w:val="002B6792"/>
    <w:rsid w:val="002B72BE"/>
    <w:rsid w:val="002D340E"/>
    <w:rsid w:val="002E3EF1"/>
    <w:rsid w:val="003228A2"/>
    <w:rsid w:val="00343112"/>
    <w:rsid w:val="003479CE"/>
    <w:rsid w:val="0036048A"/>
    <w:rsid w:val="00391D64"/>
    <w:rsid w:val="003C7512"/>
    <w:rsid w:val="003E547E"/>
    <w:rsid w:val="003E646A"/>
    <w:rsid w:val="003F6578"/>
    <w:rsid w:val="00431898"/>
    <w:rsid w:val="00454936"/>
    <w:rsid w:val="00461F81"/>
    <w:rsid w:val="00463359"/>
    <w:rsid w:val="00497FAE"/>
    <w:rsid w:val="004A6B5B"/>
    <w:rsid w:val="004C0BC6"/>
    <w:rsid w:val="004C76F1"/>
    <w:rsid w:val="004E107B"/>
    <w:rsid w:val="004F19BC"/>
    <w:rsid w:val="004F4A0B"/>
    <w:rsid w:val="0051507D"/>
    <w:rsid w:val="00543217"/>
    <w:rsid w:val="00557EDC"/>
    <w:rsid w:val="005832AB"/>
    <w:rsid w:val="005B1B63"/>
    <w:rsid w:val="005C178E"/>
    <w:rsid w:val="005C5DB3"/>
    <w:rsid w:val="005D7472"/>
    <w:rsid w:val="005E57DB"/>
    <w:rsid w:val="005E7092"/>
    <w:rsid w:val="0060449A"/>
    <w:rsid w:val="0061506E"/>
    <w:rsid w:val="0062240F"/>
    <w:rsid w:val="006246DF"/>
    <w:rsid w:val="006401BF"/>
    <w:rsid w:val="00640E2A"/>
    <w:rsid w:val="0068534F"/>
    <w:rsid w:val="00715254"/>
    <w:rsid w:val="007230E7"/>
    <w:rsid w:val="00723AB8"/>
    <w:rsid w:val="007352BB"/>
    <w:rsid w:val="00741E8B"/>
    <w:rsid w:val="00756E67"/>
    <w:rsid w:val="00767F56"/>
    <w:rsid w:val="00795574"/>
    <w:rsid w:val="007B022E"/>
    <w:rsid w:val="007C004F"/>
    <w:rsid w:val="007E4204"/>
    <w:rsid w:val="00803FC4"/>
    <w:rsid w:val="008204E7"/>
    <w:rsid w:val="00822402"/>
    <w:rsid w:val="00825864"/>
    <w:rsid w:val="0082650F"/>
    <w:rsid w:val="00826BEC"/>
    <w:rsid w:val="00844F06"/>
    <w:rsid w:val="00846A32"/>
    <w:rsid w:val="0085021C"/>
    <w:rsid w:val="00861CF6"/>
    <w:rsid w:val="008814F8"/>
    <w:rsid w:val="008A618B"/>
    <w:rsid w:val="008B1A47"/>
    <w:rsid w:val="008B4913"/>
    <w:rsid w:val="008C128B"/>
    <w:rsid w:val="008D3893"/>
    <w:rsid w:val="009011D2"/>
    <w:rsid w:val="00903E64"/>
    <w:rsid w:val="00911DAE"/>
    <w:rsid w:val="00944120"/>
    <w:rsid w:val="00962B10"/>
    <w:rsid w:val="0096737E"/>
    <w:rsid w:val="00986225"/>
    <w:rsid w:val="00992524"/>
    <w:rsid w:val="009B076A"/>
    <w:rsid w:val="009C027D"/>
    <w:rsid w:val="009E4932"/>
    <w:rsid w:val="009F297A"/>
    <w:rsid w:val="009F7C95"/>
    <w:rsid w:val="009F7E0D"/>
    <w:rsid w:val="00A01267"/>
    <w:rsid w:val="00A03845"/>
    <w:rsid w:val="00A2226A"/>
    <w:rsid w:val="00A3504E"/>
    <w:rsid w:val="00A43C6C"/>
    <w:rsid w:val="00A53560"/>
    <w:rsid w:val="00A536DF"/>
    <w:rsid w:val="00A67A41"/>
    <w:rsid w:val="00A73442"/>
    <w:rsid w:val="00AD02E5"/>
    <w:rsid w:val="00AD1E4B"/>
    <w:rsid w:val="00B020F7"/>
    <w:rsid w:val="00B14433"/>
    <w:rsid w:val="00B2347D"/>
    <w:rsid w:val="00B250AB"/>
    <w:rsid w:val="00B56FE6"/>
    <w:rsid w:val="00B6625A"/>
    <w:rsid w:val="00B70139"/>
    <w:rsid w:val="00B71404"/>
    <w:rsid w:val="00B71995"/>
    <w:rsid w:val="00B72329"/>
    <w:rsid w:val="00B83892"/>
    <w:rsid w:val="00BB55CA"/>
    <w:rsid w:val="00BE56B8"/>
    <w:rsid w:val="00C57890"/>
    <w:rsid w:val="00C60174"/>
    <w:rsid w:val="00C6253E"/>
    <w:rsid w:val="00CA3762"/>
    <w:rsid w:val="00CC4E4A"/>
    <w:rsid w:val="00CD32B4"/>
    <w:rsid w:val="00CE183E"/>
    <w:rsid w:val="00CE4778"/>
    <w:rsid w:val="00D026B4"/>
    <w:rsid w:val="00D2007D"/>
    <w:rsid w:val="00D20B17"/>
    <w:rsid w:val="00D3053F"/>
    <w:rsid w:val="00D332FC"/>
    <w:rsid w:val="00D55B3F"/>
    <w:rsid w:val="00D70424"/>
    <w:rsid w:val="00DA0B0D"/>
    <w:rsid w:val="00DB169A"/>
    <w:rsid w:val="00DD501E"/>
    <w:rsid w:val="00DD67C9"/>
    <w:rsid w:val="00DF71EE"/>
    <w:rsid w:val="00E57478"/>
    <w:rsid w:val="00EC1988"/>
    <w:rsid w:val="00EC7BD7"/>
    <w:rsid w:val="00ED210C"/>
    <w:rsid w:val="00EE7B3C"/>
    <w:rsid w:val="00F24BD4"/>
    <w:rsid w:val="00F4399D"/>
    <w:rsid w:val="00FB1A86"/>
    <w:rsid w:val="00FC3006"/>
    <w:rsid w:val="115B74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Arial Unicode MS" w:hAnsi="Arial Unicode MS" w:eastAsia="微软雅黑" w:cs="Times New Roman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link w:val="8"/>
    <w:qFormat/>
    <w:uiPriority w:val="9"/>
    <w:pPr>
      <w:widowControl/>
      <w:spacing w:before="100" w:beforeAutospacing="1" w:after="100" w:afterAutospacing="1"/>
      <w:jc w:val="left"/>
      <w:outlineLvl w:val="0"/>
    </w:pPr>
    <w:rPr>
      <w:rFonts w:ascii="宋体" w:hAnsi="宋体" w:eastAsia="宋体" w:cs="宋体"/>
      <w:b/>
      <w:bCs/>
      <w:kern w:val="36"/>
      <w:sz w:val="48"/>
      <w:szCs w:val="48"/>
    </w:rPr>
  </w:style>
  <w:style w:type="character" w:default="1" w:styleId="6">
    <w:name w:val="Default Paragraph Font"/>
    <w:semiHidden/>
    <w:unhideWhenUsed/>
    <w:qFormat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1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1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customStyle="1" w:styleId="7">
    <w:name w:val="列出段落1"/>
    <w:basedOn w:val="1"/>
    <w:qFormat/>
    <w:uiPriority w:val="34"/>
    <w:pPr>
      <w:ind w:firstLine="420" w:firstLineChars="200"/>
    </w:pPr>
  </w:style>
  <w:style w:type="character" w:customStyle="1" w:styleId="8">
    <w:name w:val="标题 1 字符"/>
    <w:basedOn w:val="6"/>
    <w:link w:val="2"/>
    <w:uiPriority w:val="9"/>
    <w:rPr>
      <w:rFonts w:ascii="宋体" w:hAnsi="宋体" w:cs="宋体"/>
      <w:b/>
      <w:bCs/>
      <w:kern w:val="36"/>
      <w:sz w:val="48"/>
      <w:szCs w:val="48"/>
    </w:rPr>
  </w:style>
  <w:style w:type="paragraph" w:styleId="9">
    <w:name w:val="List Paragraph"/>
    <w:basedOn w:val="1"/>
    <w:uiPriority w:val="34"/>
    <w:pPr>
      <w:ind w:firstLine="420" w:firstLineChars="200"/>
    </w:pPr>
  </w:style>
  <w:style w:type="character" w:customStyle="1" w:styleId="10">
    <w:name w:val="页眉 字符"/>
    <w:basedOn w:val="6"/>
    <w:link w:val="4"/>
    <w:uiPriority w:val="99"/>
    <w:rPr>
      <w:rFonts w:ascii="Arial Unicode MS" w:hAnsi="Arial Unicode MS" w:eastAsia="微软雅黑"/>
      <w:kern w:val="2"/>
      <w:sz w:val="18"/>
      <w:szCs w:val="18"/>
    </w:rPr>
  </w:style>
  <w:style w:type="character" w:customStyle="1" w:styleId="11">
    <w:name w:val="页脚 字符"/>
    <w:basedOn w:val="6"/>
    <w:link w:val="3"/>
    <w:uiPriority w:val="99"/>
    <w:rPr>
      <w:rFonts w:ascii="Arial Unicode MS" w:hAnsi="Arial Unicode MS" w:eastAsia="微软雅黑"/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7" Type="http://schemas.openxmlformats.org/officeDocument/2006/relationships/fontTable" Target="fontTable.xml"/><Relationship Id="rId6" Type="http://schemas.openxmlformats.org/officeDocument/2006/relationships/customXml" Target="../customXml/item1.xml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zhiyu\AppData\Roaming\kingsoft\office6\templates\download\fbb883b8e49064af256d7aeb2e89550c\&#33521;&#25991;&#31616;&#21382;&#30740;&#31350;&#29983;&#22797;&#35797;&#37197;&#22871;&#29256;.docx" TargetMode="External"/></Relationships>
</file>

<file path=word/theme/theme1.xml><?xml version="1.0" encoding="utf-8"?>
<a:theme xmlns:a="http://schemas.openxmlformats.org/drawingml/2006/main" name="Office 主题​​">
  <a:themeElements>
    <a:clrScheme name="自定义 20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1F6FB4"/>
      </a:accent2>
      <a:accent3>
        <a:srgbClr val="C20B0D"/>
      </a:accent3>
      <a:accent4>
        <a:srgbClr val="131313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Tahoma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Ｐゴシック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Tahoma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 2007-2010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英文简历研究生复试配套版.docx</Template>
  <Pages>2</Pages>
  <Words>0</Words>
  <Characters>0</Characters>
  <Lines>1</Lines>
  <Paragraphs>1</Paragraphs>
  <TotalTime>79</TotalTime>
  <ScaleCrop>false</ScaleCrop>
  <LinksUpToDate>false</LinksUpToDate>
  <CharactersWithSpaces>4</CharactersWithSpaces>
  <Application>WPS Office_12.1.0.15374_F1E327BC-269C-435d-A152-05C5408002CA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2023-09-30T08:39:00Z</dcterms:created>
  <dc:creator>幻主PPT</dc:creator>
  <dc:description>紫绚设计</dc:description>
  <cp:keywords>紫绚设计</cp:keywords>
  <cp:lastModifiedBy>幻主PPT</cp:lastModifiedBy>
  <dcterms:modified xsi:type="dcterms:W3CDTF">2023-09-30T08:46:53Z</dcterms:modified>
  <dc:title>紫绚设计</dc:title>
  <cp:revision>5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Key">
    <vt:lpwstr>1.0_O1ESP0BF03DO64oGexO8+OxMg8Jtw+ki/y9FnvdJdszh00AOYiOx5YOtlTl4RtINPE+6iG3hpskYjWoSwoOLmQ==</vt:lpwstr>
  </property>
  <property fmtid="{D5CDD505-2E9C-101B-9397-08002B2CF9AE}" pid="3" name="ICV">
    <vt:lpwstr>6A2C1D526C30443F994782E3891278D7_11</vt:lpwstr>
  </property>
  <property fmtid="{D5CDD505-2E9C-101B-9397-08002B2CF9AE}" pid="4" name="KSOProductBuildVer">
    <vt:lpwstr>2052-12.1.0.15374</vt:lpwstr>
  </property>
</Properties>
</file>